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531BC" w14:textId="77777777" w:rsidR="00930C86" w:rsidRPr="002919BA" w:rsidRDefault="008F64EF" w:rsidP="003826E9">
      <w:bookmarkStart w:id="0" w:name="_Toc227064252"/>
      <w:r w:rsidRPr="002919BA">
        <w:rPr>
          <w:noProof/>
          <w:lang w:val="en-US" w:eastAsia="en-US"/>
        </w:rPr>
        <mc:AlternateContent>
          <mc:Choice Requires="wps">
            <w:drawing>
              <wp:anchor distT="0" distB="0" distL="114300" distR="114300" simplePos="0" relativeHeight="251659776" behindDoc="0" locked="0" layoutInCell="1" allowOverlap="1" wp14:anchorId="38A533A4" wp14:editId="38A533A5">
                <wp:simplePos x="0" y="0"/>
                <wp:positionH relativeFrom="column">
                  <wp:posOffset>-1056005</wp:posOffset>
                </wp:positionH>
                <wp:positionV relativeFrom="paragraph">
                  <wp:posOffset>50800</wp:posOffset>
                </wp:positionV>
                <wp:extent cx="3429000" cy="991235"/>
                <wp:effectExtent l="0" t="0" r="0" b="0"/>
                <wp:wrapSquare wrapText="bothSides"/>
                <wp:docPr id="172" name="Text Box 172"/>
                <wp:cNvGraphicFramePr/>
                <a:graphic xmlns:a="http://schemas.openxmlformats.org/drawingml/2006/main">
                  <a:graphicData uri="http://schemas.microsoft.com/office/word/2010/wordprocessingShape">
                    <wps:wsp>
                      <wps:cNvSpPr txBox="1"/>
                      <wps:spPr>
                        <a:xfrm>
                          <a:off x="0" y="0"/>
                          <a:ext cx="3429000" cy="991235"/>
                        </a:xfrm>
                        <a:prstGeom prst="rect">
                          <a:avLst/>
                        </a:prstGeom>
                        <a:noFill/>
                        <a:ln w="6350">
                          <a:noFill/>
                        </a:ln>
                        <a:effectLst/>
                      </wps:spPr>
                      <wps:txbx>
                        <w:txbxContent>
                          <w:p w14:paraId="38A533CD" w14:textId="77777777" w:rsidR="00FD271B" w:rsidRPr="00C1491A" w:rsidRDefault="00FD271B" w:rsidP="00FD271B">
                            <w:pPr>
                              <w:pStyle w:val="HeaderTextMS"/>
                              <w:jc w:val="left"/>
                            </w:pPr>
                            <w:r>
                              <w:t>SEFAZ-SP</w:t>
                            </w:r>
                            <w:r>
                              <w:br/>
                              <w:t>Guia de Desenvolvimento para Banco de Dados</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533A4" id="_x0000_t202" coordsize="21600,21600" o:spt="202" path="m,l,21600r21600,l21600,xe">
                <v:stroke joinstyle="miter"/>
                <v:path gradientshapeok="t" o:connecttype="rect"/>
              </v:shapetype>
              <v:shape id="Text Box 172" o:spid="_x0000_s1026" type="#_x0000_t202" style="position:absolute;left:0;text-align:left;margin-left:-83.15pt;margin-top:4pt;width:270pt;height:78.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" filled="f" stroked="f" strokeweight=".5pt">
                <v:textbox inset="0,,0">
                  <w:txbxContent>
                    <w:p w14:paraId="38A533CD" w14:textId="77777777" w:rsidR="00FD271B" w:rsidRPr="00C1491A" w:rsidRDefault="00FD271B" w:rsidP="00FD271B">
                      <w:pPr>
                        <w:pStyle w:val="HeaderTextMS"/>
                        <w:jc w:val="left"/>
                      </w:pPr>
                      <w:r>
                        <w:t>SEFAZ-SP</w:t>
                      </w:r>
                      <w:r>
                        <w:br/>
                        <w:t>Guia de Desenvolvimento para Banco de Dados</w:t>
                      </w:r>
                    </w:p>
                  </w:txbxContent>
                </v:textbox>
                <w10:wrap type="square"/>
              </v:shape>
            </w:pict>
          </mc:Fallback>
        </mc:AlternateContent>
      </w:r>
      <w:r w:rsidRPr="002919BA">
        <w:rPr>
          <w:noProof/>
          <w:lang w:val="en-US" w:eastAsia="en-US"/>
        </w:rPr>
        <w:drawing>
          <wp:anchor distT="0" distB="0" distL="114300" distR="114300" simplePos="0" relativeHeight="251655680" behindDoc="0" locked="0" layoutInCell="1" allowOverlap="1" wp14:anchorId="38A533A6" wp14:editId="38A533A7">
            <wp:simplePos x="0" y="0"/>
            <wp:positionH relativeFrom="margin">
              <wp:posOffset>-973455</wp:posOffset>
            </wp:positionH>
            <wp:positionV relativeFrom="margin">
              <wp:posOffset>-739140</wp:posOffset>
            </wp:positionV>
            <wp:extent cx="7223760" cy="1720850"/>
            <wp:effectExtent l="0" t="0" r="0" b="0"/>
            <wp:wrapSquare wrapText="bothSides"/>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Header_Consulting.png"/>
                    <pic:cNvPicPr/>
                  </pic:nvPicPr>
                  <pic:blipFill>
                    <a:blip r:embed="rId13" cstate="screen">
                      <a:extLst>
                        <a:ext uri="{28A0092B-C50C-407E-A947-70E740481C1C}">
                          <a14:useLocalDpi xmlns:a14="http://schemas.microsoft.com/office/drawing/2010/main"/>
                        </a:ext>
                      </a:extLst>
                    </a:blip>
                    <a:stretch>
                      <a:fillRect/>
                    </a:stretch>
                  </pic:blipFill>
                  <pic:spPr>
                    <a:xfrm>
                      <a:off x="0" y="0"/>
                      <a:ext cx="7223760" cy="1720850"/>
                    </a:xfrm>
                    <a:prstGeom prst="rect">
                      <a:avLst/>
                    </a:prstGeom>
                  </pic:spPr>
                </pic:pic>
              </a:graphicData>
            </a:graphic>
            <wp14:sizeRelH relativeFrom="margin">
              <wp14:pctWidth>0</wp14:pctWidth>
            </wp14:sizeRelH>
            <wp14:sizeRelV relativeFrom="margin">
              <wp14:pctHeight>0</wp14:pctHeight>
            </wp14:sizeRelV>
          </wp:anchor>
        </w:drawing>
      </w:r>
    </w:p>
    <w:p w14:paraId="38A531BD" w14:textId="77777777" w:rsidR="008F64EF" w:rsidRPr="002919BA" w:rsidRDefault="008F64EF" w:rsidP="003826E9"/>
    <w:p w14:paraId="38A531BE" w14:textId="77777777" w:rsidR="008F64EF" w:rsidRPr="002919BA" w:rsidRDefault="008F64EF" w:rsidP="003826E9"/>
    <w:p w14:paraId="38A531BF" w14:textId="77777777" w:rsidR="008F64EF" w:rsidRPr="002919BA" w:rsidRDefault="008F64EF" w:rsidP="003826E9"/>
    <w:sdt>
      <w:sdtPr>
        <w:rPr>
          <w:rFonts w:eastAsia="Arial" w:cs="Arial"/>
          <w:i w:val="0"/>
          <w:iCs w:val="0"/>
        </w:rPr>
        <w:id w:val="94592970"/>
        <w:docPartObj>
          <w:docPartGallery w:val="Cover Pages"/>
          <w:docPartUnique/>
        </w:docPartObj>
      </w:sdtPr>
      <w:sdtEndPr>
        <w:rPr>
          <w:rFonts w:cs="Segoe UI"/>
        </w:rPr>
      </w:sdtEndPr>
      <w:sdtContent>
        <w:p w14:paraId="38A531C0" w14:textId="77777777" w:rsidR="00930C86" w:rsidRPr="002919BA" w:rsidRDefault="007B2D03" w:rsidP="003826E9">
          <w:pPr>
            <w:pStyle w:val="CoverBlockHeading2"/>
          </w:pPr>
          <w:r w:rsidRPr="002919BA">
            <w:t>Preparado para</w:t>
          </w:r>
        </w:p>
        <w:p w14:paraId="38A531C1" w14:textId="77777777" w:rsidR="00930C86" w:rsidRDefault="00EB645F" w:rsidP="003826E9">
          <w:pPr>
            <w:pStyle w:val="CoverBlockTextBold"/>
          </w:pPr>
          <w:fldSimple w:instr=" DOCPROPERTY  Customer  \* MERGEFORMAT ">
            <w:r w:rsidR="007971C5">
              <w:t>Secretaria da Fazenda do Estado de São Paulo</w:t>
            </w:r>
          </w:fldSimple>
        </w:p>
        <w:p w14:paraId="38A531C2" w14:textId="3844DC6F" w:rsidR="00E85A07" w:rsidRPr="0000259C" w:rsidRDefault="00E85A07" w:rsidP="00E85A07">
          <w:pPr>
            <w:pStyle w:val="CoverBlockTextBold"/>
          </w:pPr>
          <w:r w:rsidRPr="0000259C">
            <w:fldChar w:fldCharType="begin"/>
          </w:r>
          <w:r w:rsidRPr="0000259C">
            <w:instrText xml:space="preserve"> SAVEDATE  \@ "dddd, d MMMM yyyy"  \* MERGEFORMAT </w:instrText>
          </w:r>
          <w:r w:rsidRPr="0000259C">
            <w:fldChar w:fldCharType="separate"/>
          </w:r>
          <w:r w:rsidR="00A30274">
            <w:rPr>
              <w:noProof/>
            </w:rPr>
            <w:t>terça-feira, 19 março 2013</w:t>
          </w:r>
          <w:r w:rsidRPr="0000259C">
            <w:fldChar w:fldCharType="end"/>
          </w:r>
        </w:p>
        <w:p w14:paraId="38A531C3" w14:textId="77777777" w:rsidR="00930C86" w:rsidRPr="002919BA" w:rsidRDefault="00CC180C" w:rsidP="003826E9">
          <w:pPr>
            <w:pStyle w:val="CoverBlockTextBold"/>
          </w:pPr>
          <w:r w:rsidRPr="002919BA">
            <w:t>Versão</w:t>
          </w:r>
          <w:r w:rsidR="00930C86" w:rsidRPr="002919BA">
            <w:t xml:space="preserve"> </w:t>
          </w:r>
          <w:fldSimple w:instr=" DOCPROPERTY  Version  \* MERGEFORMAT ">
            <w:r w:rsidR="007971C5">
              <w:t>1.0</w:t>
            </w:r>
          </w:fldSimple>
          <w:r w:rsidR="00930C86" w:rsidRPr="002919BA">
            <w:t xml:space="preserve"> </w:t>
          </w:r>
          <w:sdt>
            <w:sdtPr>
              <w:alias w:val="Document Status"/>
              <w:tag w:val="Document Status"/>
              <w:id w:val="94593037"/>
              <w:dataBinding w:xpath="/root[1]/documentstatus[1]" w:storeItemID="{D18B14BE-87F3-4E92-A0BA-0012EF63C0DF}"/>
              <w:dropDownList w:lastValue="Final">
                <w:listItem w:value="[Document Status]"/>
                <w:listItem w:displayText="Draft" w:value="Draft"/>
                <w:listItem w:displayText="Final" w:value="Final"/>
              </w:dropDownList>
            </w:sdtPr>
            <w:sdtEndPr/>
            <w:sdtContent>
              <w:r w:rsidR="00FD271B">
                <w:t>Final</w:t>
              </w:r>
            </w:sdtContent>
          </w:sdt>
        </w:p>
        <w:p w14:paraId="38A531C4" w14:textId="77777777" w:rsidR="00930C86" w:rsidRPr="002919BA" w:rsidRDefault="007B2D03" w:rsidP="003826E9">
          <w:pPr>
            <w:pStyle w:val="CoverBlockHeading2"/>
          </w:pPr>
          <w:r w:rsidRPr="002919BA">
            <w:t>Preparado por</w:t>
          </w:r>
        </w:p>
        <w:p w14:paraId="38A531C5" w14:textId="77777777" w:rsidR="00930C86" w:rsidRPr="002919BA" w:rsidRDefault="00A30274" w:rsidP="003826E9">
          <w:pPr>
            <w:pStyle w:val="CoverBlockTextBold"/>
          </w:pPr>
          <w:sdt>
            <w:sdtPr>
              <w:alias w:val="Author"/>
              <w:id w:val="94592992"/>
              <w:dataBinding w:prefixMappings="xmlns:ns0='http://purl.org/dc/elements/1.1/' xmlns:ns1='http://schemas.openxmlformats.org/package/2006/metadata/core-properties' " w:xpath="/ns1:coreProperties[1]/ns0:creator[1]" w:storeItemID="{6C3C8BC8-F283-45AE-878A-BAB7291924A1}"/>
              <w:text/>
            </w:sdtPr>
            <w:sdtEndPr/>
            <w:sdtContent>
              <w:r w:rsidR="00B466AA" w:rsidRPr="002919BA">
                <w:t>Regis Gimenis</w:t>
              </w:r>
            </w:sdtContent>
          </w:sdt>
        </w:p>
        <w:p w14:paraId="38A531C6" w14:textId="77777777" w:rsidR="00930C86" w:rsidRPr="00FE1F16" w:rsidRDefault="00B466AA" w:rsidP="003826E9">
          <w:pPr>
            <w:pStyle w:val="CoverBlockTextBold"/>
            <w:rPr>
              <w:b w:val="0"/>
            </w:rPr>
          </w:pPr>
          <w:r w:rsidRPr="00FE1F16">
            <w:rPr>
              <w:b w:val="0"/>
            </w:rPr>
            <w:t>regis.gimenis@microsoft.com</w:t>
          </w:r>
        </w:p>
        <w:p w14:paraId="38A531C7" w14:textId="77777777" w:rsidR="00930C86" w:rsidRPr="002919BA" w:rsidRDefault="00930C86" w:rsidP="003826E9">
          <w:r w:rsidRPr="002919BA">
            <w:br w:type="page"/>
          </w:r>
        </w:p>
        <w:p w14:paraId="38A531C8" w14:textId="77777777" w:rsidR="00930C86" w:rsidRPr="002919BA" w:rsidRDefault="00930C86" w:rsidP="003826E9"/>
        <w:p w14:paraId="38A531C9" w14:textId="77777777" w:rsidR="00A75E09" w:rsidRPr="002919BA" w:rsidRDefault="00A75E09" w:rsidP="003826E9"/>
        <w:p w14:paraId="38A531CA" w14:textId="77777777" w:rsidR="00A75E09" w:rsidRPr="002919BA" w:rsidRDefault="00A75E09" w:rsidP="003826E9"/>
        <w:p w14:paraId="38A531CB" w14:textId="77777777" w:rsidR="00A75E09" w:rsidRPr="002919BA" w:rsidRDefault="00A75E09" w:rsidP="003826E9"/>
        <w:p w14:paraId="38A531CC" w14:textId="77777777" w:rsidR="00A75E09" w:rsidRPr="002919BA" w:rsidRDefault="00A75E09" w:rsidP="003826E9"/>
        <w:p w14:paraId="38A531CD" w14:textId="77777777" w:rsidR="00A75E09" w:rsidRPr="002919BA" w:rsidRDefault="00A75E09" w:rsidP="003826E9"/>
        <w:p w14:paraId="38A531CE" w14:textId="77777777" w:rsidR="00A75E09" w:rsidRPr="002919BA" w:rsidRDefault="00A75E09" w:rsidP="003826E9"/>
        <w:p w14:paraId="38A531CF" w14:textId="77777777" w:rsidR="00A75E09" w:rsidRPr="002919BA" w:rsidRDefault="00A75E09" w:rsidP="003826E9"/>
        <w:p w14:paraId="38A531D0" w14:textId="77777777" w:rsidR="00A75E09" w:rsidRPr="002919BA" w:rsidRDefault="00A75E09" w:rsidP="003826E9"/>
        <w:p w14:paraId="38A531D1" w14:textId="77777777" w:rsidR="00A75E09" w:rsidRPr="002919BA" w:rsidRDefault="00A75E09" w:rsidP="003826E9"/>
        <w:p w14:paraId="38A531D2" w14:textId="77777777" w:rsidR="00A75E09" w:rsidRPr="002919BA" w:rsidRDefault="00A75E09" w:rsidP="003826E9">
          <w:r w:rsidRPr="002919BA">
            <w:tab/>
          </w:r>
        </w:p>
        <w:p w14:paraId="38A531D3" w14:textId="77777777" w:rsidR="00930C86" w:rsidRPr="002919BA" w:rsidRDefault="00A75E09" w:rsidP="003826E9">
          <w:pPr>
            <w:sectPr w:rsidR="00930C86" w:rsidRPr="002919BA" w:rsidSect="00DD14C8">
              <w:headerReference w:type="default" r:id="rId14"/>
              <w:footerReference w:type="default" r:id="rId15"/>
              <w:footerReference w:type="first" r:id="rId16"/>
              <w:pgSz w:w="11907" w:h="16840" w:code="9"/>
              <w:pgMar w:top="1440" w:right="1440" w:bottom="1440" w:left="1797" w:header="709" w:footer="567" w:gutter="0"/>
              <w:cols w:space="708"/>
              <w:titlePg/>
              <w:docGrid w:linePitch="360"/>
            </w:sectPr>
          </w:pPr>
          <w:r w:rsidRPr="002919BA">
            <w:tab/>
          </w:r>
        </w:p>
        <w:p w14:paraId="38A531D4" w14:textId="77777777" w:rsidR="00930C86" w:rsidRPr="002919BA" w:rsidRDefault="007B2D03" w:rsidP="003826E9">
          <w:pPr>
            <w:pStyle w:val="CoverHeading1"/>
          </w:pPr>
          <w:r w:rsidRPr="002919BA">
            <w:lastRenderedPageBreak/>
            <w:t>Revisão</w:t>
          </w:r>
        </w:p>
        <w:p w14:paraId="38A531D5" w14:textId="77777777" w:rsidR="00930C86" w:rsidRPr="002919BA" w:rsidRDefault="007B2D03" w:rsidP="003826E9">
          <w:pPr>
            <w:pStyle w:val="CoverHeading2"/>
          </w:pPr>
          <w:r w:rsidRPr="002919BA">
            <w:t>Histórico de mudanças</w:t>
          </w:r>
        </w:p>
        <w:tbl>
          <w:tblPr>
            <w:tblStyle w:val="Tabelacomgrade"/>
            <w:tblW w:w="0" w:type="auto"/>
            <w:tblLayout w:type="fixed"/>
            <w:tblLook w:val="0620" w:firstRow="1" w:lastRow="0" w:firstColumn="0" w:lastColumn="0" w:noHBand="1" w:noVBand="1"/>
          </w:tblPr>
          <w:tblGrid>
            <w:gridCol w:w="1418"/>
            <w:gridCol w:w="2126"/>
            <w:gridCol w:w="1134"/>
            <w:gridCol w:w="3992"/>
          </w:tblGrid>
          <w:tr w:rsidR="007B2D03" w:rsidRPr="002919BA" w14:paraId="38A531DA" w14:textId="77777777" w:rsidTr="00525343">
            <w:trPr>
              <w:cnfStyle w:val="100000000000" w:firstRow="1" w:lastRow="0" w:firstColumn="0" w:lastColumn="0" w:oddVBand="0" w:evenVBand="0" w:oddHBand="0" w:evenHBand="0" w:firstRowFirstColumn="0" w:firstRowLastColumn="0" w:lastRowFirstColumn="0" w:lastRowLastColumn="0"/>
            </w:trPr>
            <w:tc>
              <w:tcPr>
                <w:tcW w:w="1418" w:type="dxa"/>
              </w:tcPr>
              <w:p w14:paraId="38A531D6" w14:textId="77777777" w:rsidR="00930C86" w:rsidRPr="002919BA" w:rsidRDefault="007B2D03" w:rsidP="003826E9">
                <w:r w:rsidRPr="002919BA">
                  <w:t>Data</w:t>
                </w:r>
              </w:p>
            </w:tc>
            <w:tc>
              <w:tcPr>
                <w:tcW w:w="2126" w:type="dxa"/>
              </w:tcPr>
              <w:p w14:paraId="38A531D7" w14:textId="77777777" w:rsidR="00930C86" w:rsidRPr="002919BA" w:rsidRDefault="00930C86" w:rsidP="003826E9">
                <w:r w:rsidRPr="002919BA">
                  <w:t>Autor</w:t>
                </w:r>
              </w:p>
            </w:tc>
            <w:tc>
              <w:tcPr>
                <w:tcW w:w="1134" w:type="dxa"/>
              </w:tcPr>
              <w:p w14:paraId="38A531D8" w14:textId="77777777" w:rsidR="00930C86" w:rsidRPr="002919BA" w:rsidRDefault="007B2D03" w:rsidP="003826E9">
                <w:r w:rsidRPr="002919BA">
                  <w:t>Versão</w:t>
                </w:r>
              </w:p>
            </w:tc>
            <w:tc>
              <w:tcPr>
                <w:tcW w:w="3992" w:type="dxa"/>
              </w:tcPr>
              <w:p w14:paraId="38A531D9" w14:textId="77777777" w:rsidR="00930C86" w:rsidRPr="002919BA" w:rsidRDefault="007B2D03" w:rsidP="003826E9">
                <w:r w:rsidRPr="002919BA">
                  <w:t>Descrição</w:t>
                </w:r>
              </w:p>
            </w:tc>
          </w:tr>
          <w:tr w:rsidR="007B2D03" w:rsidRPr="002919BA" w14:paraId="38A531DF" w14:textId="77777777" w:rsidTr="00525343">
            <w:tc>
              <w:tcPr>
                <w:tcW w:w="1418" w:type="dxa"/>
              </w:tcPr>
              <w:p w14:paraId="38A531DB" w14:textId="77777777" w:rsidR="00930C86" w:rsidRPr="002919BA" w:rsidRDefault="00B466AA" w:rsidP="003143CB">
                <w:pPr>
                  <w:ind w:left="0"/>
                  <w:jc w:val="left"/>
                </w:pPr>
                <w:r w:rsidRPr="002919BA">
                  <w:t>15</w:t>
                </w:r>
                <w:r w:rsidR="00052CD6" w:rsidRPr="002919BA">
                  <w:t>/</w:t>
                </w:r>
                <w:r w:rsidR="001A2D03" w:rsidRPr="002919BA">
                  <w:t>01</w:t>
                </w:r>
                <w:r w:rsidR="00E87B47" w:rsidRPr="002919BA">
                  <w:t>/</w:t>
                </w:r>
                <w:r w:rsidRPr="002919BA">
                  <w:t>2013</w:t>
                </w:r>
              </w:p>
            </w:tc>
            <w:tc>
              <w:tcPr>
                <w:tcW w:w="2126" w:type="dxa"/>
              </w:tcPr>
              <w:p w14:paraId="38A531DC" w14:textId="77777777" w:rsidR="00930C86" w:rsidRPr="002919BA" w:rsidRDefault="00B466AA" w:rsidP="003143CB">
                <w:pPr>
                  <w:ind w:left="0"/>
                  <w:jc w:val="left"/>
                </w:pPr>
                <w:r w:rsidRPr="002919BA">
                  <w:t>Regis Gimenis</w:t>
                </w:r>
              </w:p>
            </w:tc>
            <w:tc>
              <w:tcPr>
                <w:tcW w:w="1134" w:type="dxa"/>
              </w:tcPr>
              <w:p w14:paraId="38A531DD" w14:textId="77777777" w:rsidR="00930C86" w:rsidRPr="002919BA" w:rsidRDefault="00E87B47" w:rsidP="003143CB">
                <w:pPr>
                  <w:ind w:left="0"/>
                  <w:jc w:val="left"/>
                </w:pPr>
                <w:r w:rsidRPr="002919BA">
                  <w:t>0.1</w:t>
                </w:r>
              </w:p>
            </w:tc>
            <w:tc>
              <w:tcPr>
                <w:tcW w:w="3992" w:type="dxa"/>
              </w:tcPr>
              <w:p w14:paraId="38A531DE" w14:textId="77777777" w:rsidR="00930C86" w:rsidRPr="002919BA" w:rsidRDefault="00192357" w:rsidP="003143CB">
                <w:pPr>
                  <w:ind w:left="0"/>
                  <w:jc w:val="left"/>
                </w:pPr>
                <w:r w:rsidRPr="002919BA">
                  <w:t>Versão inicial</w:t>
                </w:r>
              </w:p>
            </w:tc>
          </w:tr>
          <w:tr w:rsidR="00D63981" w:rsidRPr="00D63981" w14:paraId="38A531E4" w14:textId="77777777" w:rsidTr="00525343">
            <w:tc>
              <w:tcPr>
                <w:tcW w:w="1418" w:type="dxa"/>
              </w:tcPr>
              <w:p w14:paraId="38A531E0" w14:textId="77777777" w:rsidR="00D63981" w:rsidRPr="002919BA" w:rsidRDefault="00D63981" w:rsidP="00D63981">
                <w:pPr>
                  <w:ind w:left="0"/>
                  <w:jc w:val="left"/>
                </w:pPr>
                <w:r>
                  <w:t>23/01/2013</w:t>
                </w:r>
              </w:p>
            </w:tc>
            <w:tc>
              <w:tcPr>
                <w:tcW w:w="2126" w:type="dxa"/>
              </w:tcPr>
              <w:p w14:paraId="38A531E1" w14:textId="77777777" w:rsidR="00D63981" w:rsidRPr="002919BA" w:rsidRDefault="00D63981" w:rsidP="00D63981">
                <w:pPr>
                  <w:ind w:left="0"/>
                  <w:jc w:val="left"/>
                </w:pPr>
                <w:r w:rsidRPr="002919BA">
                  <w:t>Regis Gimenis</w:t>
                </w:r>
              </w:p>
            </w:tc>
            <w:tc>
              <w:tcPr>
                <w:tcW w:w="1134" w:type="dxa"/>
              </w:tcPr>
              <w:p w14:paraId="38A531E2" w14:textId="77777777" w:rsidR="00D63981" w:rsidRPr="002919BA" w:rsidRDefault="00D63981" w:rsidP="00D63981">
                <w:pPr>
                  <w:ind w:left="0"/>
                  <w:jc w:val="left"/>
                </w:pPr>
                <w:r w:rsidRPr="002919BA">
                  <w:t>0.</w:t>
                </w:r>
                <w:r>
                  <w:t>2</w:t>
                </w:r>
              </w:p>
            </w:tc>
            <w:tc>
              <w:tcPr>
                <w:tcW w:w="3992" w:type="dxa"/>
              </w:tcPr>
              <w:p w14:paraId="38A531E3" w14:textId="77777777" w:rsidR="00D63981" w:rsidRPr="002919BA" w:rsidRDefault="00D63981" w:rsidP="00D63981">
                <w:pPr>
                  <w:ind w:left="0"/>
                  <w:jc w:val="left"/>
                </w:pPr>
                <w:r>
                  <w:t>Recomendações</w:t>
                </w:r>
              </w:p>
            </w:tc>
          </w:tr>
          <w:tr w:rsidR="001E4E3A" w:rsidRPr="00D63981" w14:paraId="38A531E9" w14:textId="77777777" w:rsidTr="00525343">
            <w:tc>
              <w:tcPr>
                <w:tcW w:w="1418" w:type="dxa"/>
              </w:tcPr>
              <w:p w14:paraId="38A531E5" w14:textId="77777777" w:rsidR="001E4E3A" w:rsidRPr="002919BA" w:rsidRDefault="001E4E3A" w:rsidP="001E4E3A">
                <w:pPr>
                  <w:ind w:left="0"/>
                  <w:jc w:val="left"/>
                </w:pPr>
                <w:r>
                  <w:t>24/01/2013</w:t>
                </w:r>
              </w:p>
            </w:tc>
            <w:tc>
              <w:tcPr>
                <w:tcW w:w="2126" w:type="dxa"/>
              </w:tcPr>
              <w:p w14:paraId="38A531E6" w14:textId="77777777" w:rsidR="001E4E3A" w:rsidRPr="002919BA" w:rsidRDefault="001E4E3A" w:rsidP="007951AA">
                <w:pPr>
                  <w:ind w:left="0"/>
                  <w:jc w:val="left"/>
                </w:pPr>
                <w:r w:rsidRPr="002919BA">
                  <w:t>Regis Gimenis</w:t>
                </w:r>
              </w:p>
            </w:tc>
            <w:tc>
              <w:tcPr>
                <w:tcW w:w="1134" w:type="dxa"/>
              </w:tcPr>
              <w:p w14:paraId="38A531E7" w14:textId="77777777" w:rsidR="001E4E3A" w:rsidRPr="002919BA" w:rsidRDefault="001E4E3A" w:rsidP="007951AA">
                <w:pPr>
                  <w:ind w:left="0"/>
                  <w:jc w:val="left"/>
                </w:pPr>
                <w:r w:rsidRPr="002919BA">
                  <w:t>0.</w:t>
                </w:r>
                <w:r>
                  <w:t>3</w:t>
                </w:r>
              </w:p>
            </w:tc>
            <w:tc>
              <w:tcPr>
                <w:tcW w:w="3992" w:type="dxa"/>
              </w:tcPr>
              <w:p w14:paraId="38A531E8" w14:textId="77777777" w:rsidR="001E4E3A" w:rsidRPr="002919BA" w:rsidRDefault="001E4E3A" w:rsidP="007951AA">
                <w:pPr>
                  <w:ind w:left="0"/>
                  <w:jc w:val="left"/>
                </w:pPr>
                <w:r>
                  <w:t>Recomendações</w:t>
                </w:r>
              </w:p>
            </w:tc>
          </w:tr>
          <w:tr w:rsidR="00742589" w:rsidRPr="00D63981" w14:paraId="38A531EE" w14:textId="77777777" w:rsidTr="00525343">
            <w:tc>
              <w:tcPr>
                <w:tcW w:w="1418" w:type="dxa"/>
              </w:tcPr>
              <w:p w14:paraId="38A531EA" w14:textId="77777777" w:rsidR="00742589" w:rsidRPr="002919BA" w:rsidRDefault="00742589" w:rsidP="00742589">
                <w:pPr>
                  <w:ind w:left="0"/>
                  <w:jc w:val="left"/>
                </w:pPr>
                <w:r>
                  <w:t>29/01/2013</w:t>
                </w:r>
              </w:p>
            </w:tc>
            <w:tc>
              <w:tcPr>
                <w:tcW w:w="2126" w:type="dxa"/>
              </w:tcPr>
              <w:p w14:paraId="38A531EB" w14:textId="77777777" w:rsidR="00742589" w:rsidRPr="002919BA" w:rsidRDefault="00742589" w:rsidP="00742589">
                <w:pPr>
                  <w:ind w:left="0"/>
                  <w:jc w:val="left"/>
                </w:pPr>
                <w:r w:rsidRPr="002919BA">
                  <w:t>Regis Gimenis</w:t>
                </w:r>
              </w:p>
            </w:tc>
            <w:tc>
              <w:tcPr>
                <w:tcW w:w="1134" w:type="dxa"/>
              </w:tcPr>
              <w:p w14:paraId="38A531EC" w14:textId="77777777" w:rsidR="00742589" w:rsidRPr="002919BA" w:rsidRDefault="00742589" w:rsidP="00742589">
                <w:pPr>
                  <w:ind w:left="0"/>
                  <w:jc w:val="left"/>
                </w:pPr>
                <w:r w:rsidRPr="002919BA">
                  <w:t>0.</w:t>
                </w:r>
                <w:r>
                  <w:t>4</w:t>
                </w:r>
              </w:p>
            </w:tc>
            <w:tc>
              <w:tcPr>
                <w:tcW w:w="3992" w:type="dxa"/>
              </w:tcPr>
              <w:p w14:paraId="38A531ED" w14:textId="77777777" w:rsidR="00742589" w:rsidRPr="002919BA" w:rsidRDefault="00742589" w:rsidP="00742589">
                <w:pPr>
                  <w:ind w:left="0"/>
                  <w:jc w:val="left"/>
                </w:pPr>
                <w:r>
                  <w:t>Recomendações</w:t>
                </w:r>
              </w:p>
            </w:tc>
          </w:tr>
          <w:tr w:rsidR="000C3C07" w:rsidRPr="002919BA" w14:paraId="38A531F3" w14:textId="77777777" w:rsidTr="00525343">
            <w:tc>
              <w:tcPr>
                <w:tcW w:w="1418" w:type="dxa"/>
              </w:tcPr>
              <w:p w14:paraId="38A531EF" w14:textId="77777777" w:rsidR="000C3C07" w:rsidRPr="002919BA" w:rsidRDefault="00C969D4" w:rsidP="00525343">
                <w:pPr>
                  <w:ind w:left="0"/>
                </w:pPr>
                <w:r>
                  <w:t>05</w:t>
                </w:r>
                <w:r w:rsidR="000C3C07">
                  <w:t>/02/201</w:t>
                </w:r>
                <w:r w:rsidR="00525343">
                  <w:t>3</w:t>
                </w:r>
              </w:p>
            </w:tc>
            <w:tc>
              <w:tcPr>
                <w:tcW w:w="2126" w:type="dxa"/>
              </w:tcPr>
              <w:p w14:paraId="38A531F0" w14:textId="77777777" w:rsidR="000C3C07" w:rsidRPr="002919BA" w:rsidRDefault="000C3C07" w:rsidP="000C3C07">
                <w:pPr>
                  <w:ind w:left="0"/>
                  <w:jc w:val="left"/>
                </w:pPr>
                <w:r w:rsidRPr="002919BA">
                  <w:t>Regis Gimenis</w:t>
                </w:r>
              </w:p>
            </w:tc>
            <w:tc>
              <w:tcPr>
                <w:tcW w:w="1134" w:type="dxa"/>
              </w:tcPr>
              <w:p w14:paraId="38A531F1" w14:textId="77777777" w:rsidR="000C3C07" w:rsidRPr="002919BA" w:rsidRDefault="000C3C07" w:rsidP="000C3C07">
                <w:pPr>
                  <w:ind w:left="0"/>
                  <w:jc w:val="left"/>
                </w:pPr>
                <w:r w:rsidRPr="002919BA">
                  <w:t>0.</w:t>
                </w:r>
                <w:r>
                  <w:t>5</w:t>
                </w:r>
              </w:p>
            </w:tc>
            <w:tc>
              <w:tcPr>
                <w:tcW w:w="3992" w:type="dxa"/>
              </w:tcPr>
              <w:p w14:paraId="38A531F2" w14:textId="77777777" w:rsidR="000C3C07" w:rsidRPr="002919BA" w:rsidRDefault="000C3C07" w:rsidP="000C3C07">
                <w:pPr>
                  <w:ind w:left="0"/>
                  <w:jc w:val="left"/>
                </w:pPr>
                <w:r>
                  <w:t>Revisão</w:t>
                </w:r>
              </w:p>
            </w:tc>
          </w:tr>
          <w:tr w:rsidR="00525343" w:rsidRPr="002919BA" w14:paraId="38A531F8" w14:textId="77777777" w:rsidTr="00525343">
            <w:tc>
              <w:tcPr>
                <w:tcW w:w="1418" w:type="dxa"/>
              </w:tcPr>
              <w:p w14:paraId="38A531F4" w14:textId="77777777" w:rsidR="00525343" w:rsidRDefault="00525343" w:rsidP="000C3C07">
                <w:pPr>
                  <w:ind w:left="0"/>
                </w:pPr>
                <w:r>
                  <w:t>06/02/2013</w:t>
                </w:r>
              </w:p>
            </w:tc>
            <w:tc>
              <w:tcPr>
                <w:tcW w:w="2126" w:type="dxa"/>
              </w:tcPr>
              <w:p w14:paraId="38A531F5" w14:textId="77777777" w:rsidR="00525343" w:rsidRPr="002919BA" w:rsidRDefault="00525343" w:rsidP="000C3C07">
                <w:pPr>
                  <w:ind w:left="0"/>
                  <w:jc w:val="left"/>
                </w:pPr>
                <w:r>
                  <w:t>Gleisson Bezerra</w:t>
                </w:r>
              </w:p>
            </w:tc>
            <w:tc>
              <w:tcPr>
                <w:tcW w:w="1134" w:type="dxa"/>
              </w:tcPr>
              <w:p w14:paraId="38A531F6" w14:textId="77777777" w:rsidR="00525343" w:rsidRPr="002919BA" w:rsidRDefault="00525343" w:rsidP="000C3C07">
                <w:pPr>
                  <w:ind w:left="0"/>
                  <w:jc w:val="left"/>
                </w:pPr>
                <w:r>
                  <w:t>0.6</w:t>
                </w:r>
              </w:p>
            </w:tc>
            <w:tc>
              <w:tcPr>
                <w:tcW w:w="3992" w:type="dxa"/>
              </w:tcPr>
              <w:p w14:paraId="38A531F7" w14:textId="77777777" w:rsidR="00525343" w:rsidRDefault="00525343" w:rsidP="000C3C07">
                <w:pPr>
                  <w:ind w:left="0"/>
                  <w:jc w:val="left"/>
                </w:pPr>
                <w:r>
                  <w:t>Revisão final</w:t>
                </w:r>
              </w:p>
            </w:tc>
          </w:tr>
          <w:tr w:rsidR="00FE1F16" w:rsidRPr="002919BA" w14:paraId="38A531FD" w14:textId="77777777" w:rsidTr="00525343">
            <w:tc>
              <w:tcPr>
                <w:tcW w:w="1418" w:type="dxa"/>
              </w:tcPr>
              <w:p w14:paraId="38A531F9" w14:textId="77777777" w:rsidR="00FE1F16" w:rsidRDefault="00FE1F16" w:rsidP="000C3C07">
                <w:pPr>
                  <w:ind w:left="0"/>
                </w:pPr>
                <w:r>
                  <w:t>19/03/2013</w:t>
                </w:r>
              </w:p>
            </w:tc>
            <w:tc>
              <w:tcPr>
                <w:tcW w:w="2126" w:type="dxa"/>
              </w:tcPr>
              <w:p w14:paraId="38A531FA" w14:textId="77777777" w:rsidR="00FE1F16" w:rsidRDefault="00FE1F16" w:rsidP="000C3C07">
                <w:pPr>
                  <w:ind w:left="0"/>
                  <w:jc w:val="left"/>
                </w:pPr>
                <w:r>
                  <w:t>Gleisson Bezerra</w:t>
                </w:r>
              </w:p>
            </w:tc>
            <w:tc>
              <w:tcPr>
                <w:tcW w:w="1134" w:type="dxa"/>
              </w:tcPr>
              <w:p w14:paraId="38A531FB" w14:textId="77777777" w:rsidR="00FE1F16" w:rsidRDefault="00FE1F16" w:rsidP="000C3C07">
                <w:pPr>
                  <w:ind w:left="0"/>
                  <w:jc w:val="left"/>
                </w:pPr>
                <w:r>
                  <w:t>1.0</w:t>
                </w:r>
              </w:p>
            </w:tc>
            <w:tc>
              <w:tcPr>
                <w:tcW w:w="3992" w:type="dxa"/>
              </w:tcPr>
              <w:p w14:paraId="38A531FC" w14:textId="77777777" w:rsidR="00FE1F16" w:rsidRDefault="00FE1F16" w:rsidP="000C3C07">
                <w:pPr>
                  <w:ind w:left="0"/>
                  <w:jc w:val="left"/>
                </w:pPr>
                <w:r>
                  <w:t>Revisão e entrega final do projeto</w:t>
                </w:r>
              </w:p>
            </w:tc>
          </w:tr>
        </w:tbl>
        <w:p w14:paraId="38A531FE" w14:textId="77777777" w:rsidR="00930C86" w:rsidRPr="002919BA" w:rsidRDefault="00930C86" w:rsidP="003826E9">
          <w:pPr>
            <w:pStyle w:val="Ttulo1"/>
          </w:pPr>
          <w:r w:rsidRPr="002919BA">
            <w:br w:type="page"/>
          </w:r>
          <w:bookmarkStart w:id="1" w:name="_Toc351422737"/>
          <w:r w:rsidR="007B2D03" w:rsidRPr="002919BA">
            <w:lastRenderedPageBreak/>
            <w:t>Índice</w:t>
          </w:r>
          <w:bookmarkEnd w:id="1"/>
        </w:p>
        <w:p w14:paraId="38A531FF" w14:textId="77777777" w:rsidR="007971C5" w:rsidRDefault="00557279">
          <w:pPr>
            <w:pStyle w:val="Sumrio1"/>
            <w:tabs>
              <w:tab w:val="right" w:leader="dot" w:pos="8660"/>
            </w:tabs>
            <w:rPr>
              <w:rFonts w:asciiTheme="minorHAnsi" w:eastAsiaTheme="minorEastAsia" w:hAnsiTheme="minorHAnsi" w:cstheme="minorBidi"/>
              <w:b w:val="0"/>
              <w:bCs w:val="0"/>
              <w:iCs w:val="0"/>
              <w:noProof/>
              <w:sz w:val="22"/>
              <w:lang w:val="en-US" w:eastAsia="en-US"/>
            </w:rPr>
          </w:pPr>
          <w:r w:rsidRPr="002919BA">
            <w:rPr>
              <w:b w:val="0"/>
              <w:bCs w:val="0"/>
              <w:iCs w:val="0"/>
            </w:rPr>
            <w:fldChar w:fldCharType="begin"/>
          </w:r>
          <w:r w:rsidRPr="002919BA">
            <w:rPr>
              <w:b w:val="0"/>
              <w:bCs w:val="0"/>
              <w:iCs w:val="0"/>
            </w:rPr>
            <w:instrText xml:space="preserve"> TOC \o "1-2" \h \z \u </w:instrText>
          </w:r>
          <w:r w:rsidRPr="002919BA">
            <w:rPr>
              <w:b w:val="0"/>
              <w:bCs w:val="0"/>
              <w:iCs w:val="0"/>
            </w:rPr>
            <w:fldChar w:fldCharType="separate"/>
          </w:r>
          <w:hyperlink w:anchor="_Toc351422737" w:history="1">
            <w:r w:rsidR="007971C5" w:rsidRPr="00BC6918">
              <w:rPr>
                <w:rStyle w:val="Hyperlink"/>
                <w:noProof/>
              </w:rPr>
              <w:t>Índice</w:t>
            </w:r>
            <w:r w:rsidR="007971C5">
              <w:rPr>
                <w:noProof/>
                <w:webHidden/>
              </w:rPr>
              <w:tab/>
            </w:r>
            <w:r w:rsidR="007971C5">
              <w:rPr>
                <w:noProof/>
                <w:webHidden/>
              </w:rPr>
              <w:fldChar w:fldCharType="begin"/>
            </w:r>
            <w:r w:rsidR="007971C5">
              <w:rPr>
                <w:noProof/>
                <w:webHidden/>
              </w:rPr>
              <w:instrText xml:space="preserve"> PAGEREF _Toc351422737 \h </w:instrText>
            </w:r>
            <w:r w:rsidR="007971C5">
              <w:rPr>
                <w:noProof/>
                <w:webHidden/>
              </w:rPr>
            </w:r>
            <w:r w:rsidR="007971C5">
              <w:rPr>
                <w:noProof/>
                <w:webHidden/>
              </w:rPr>
              <w:fldChar w:fldCharType="separate"/>
            </w:r>
            <w:r w:rsidR="007971C5">
              <w:rPr>
                <w:noProof/>
                <w:webHidden/>
              </w:rPr>
              <w:t>4</w:t>
            </w:r>
            <w:r w:rsidR="007971C5">
              <w:rPr>
                <w:noProof/>
                <w:webHidden/>
              </w:rPr>
              <w:fldChar w:fldCharType="end"/>
            </w:r>
          </w:hyperlink>
        </w:p>
        <w:p w14:paraId="38A53200"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38" w:history="1">
            <w:r w:rsidR="007971C5" w:rsidRPr="00BC6918">
              <w:rPr>
                <w:rStyle w:val="Hyperlink"/>
                <w:noProof/>
              </w:rPr>
              <w:t>Índice de Figuras</w:t>
            </w:r>
            <w:r w:rsidR="007971C5">
              <w:rPr>
                <w:noProof/>
                <w:webHidden/>
              </w:rPr>
              <w:tab/>
            </w:r>
            <w:r w:rsidR="007971C5">
              <w:rPr>
                <w:noProof/>
                <w:webHidden/>
              </w:rPr>
              <w:fldChar w:fldCharType="begin"/>
            </w:r>
            <w:r w:rsidR="007971C5">
              <w:rPr>
                <w:noProof/>
                <w:webHidden/>
              </w:rPr>
              <w:instrText xml:space="preserve"> PAGEREF _Toc351422738 \h </w:instrText>
            </w:r>
            <w:r w:rsidR="007971C5">
              <w:rPr>
                <w:noProof/>
                <w:webHidden/>
              </w:rPr>
            </w:r>
            <w:r w:rsidR="007971C5">
              <w:rPr>
                <w:noProof/>
                <w:webHidden/>
              </w:rPr>
              <w:fldChar w:fldCharType="separate"/>
            </w:r>
            <w:r w:rsidR="007971C5">
              <w:rPr>
                <w:noProof/>
                <w:webHidden/>
              </w:rPr>
              <w:t>6</w:t>
            </w:r>
            <w:r w:rsidR="007971C5">
              <w:rPr>
                <w:noProof/>
                <w:webHidden/>
              </w:rPr>
              <w:fldChar w:fldCharType="end"/>
            </w:r>
          </w:hyperlink>
        </w:p>
        <w:p w14:paraId="38A53201"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39" w:history="1">
            <w:r w:rsidR="007971C5" w:rsidRPr="00BC6918">
              <w:rPr>
                <w:rStyle w:val="Hyperlink"/>
                <w:noProof/>
              </w:rPr>
              <w:t>Índice de Tabelas</w:t>
            </w:r>
            <w:r w:rsidR="007971C5">
              <w:rPr>
                <w:noProof/>
                <w:webHidden/>
              </w:rPr>
              <w:tab/>
            </w:r>
            <w:r w:rsidR="007971C5">
              <w:rPr>
                <w:noProof/>
                <w:webHidden/>
              </w:rPr>
              <w:fldChar w:fldCharType="begin"/>
            </w:r>
            <w:r w:rsidR="007971C5">
              <w:rPr>
                <w:noProof/>
                <w:webHidden/>
              </w:rPr>
              <w:instrText xml:space="preserve"> PAGEREF _Toc351422739 \h </w:instrText>
            </w:r>
            <w:r w:rsidR="007971C5">
              <w:rPr>
                <w:noProof/>
                <w:webHidden/>
              </w:rPr>
            </w:r>
            <w:r w:rsidR="007971C5">
              <w:rPr>
                <w:noProof/>
                <w:webHidden/>
              </w:rPr>
              <w:fldChar w:fldCharType="separate"/>
            </w:r>
            <w:r w:rsidR="007971C5">
              <w:rPr>
                <w:noProof/>
                <w:webHidden/>
              </w:rPr>
              <w:t>6</w:t>
            </w:r>
            <w:r w:rsidR="007971C5">
              <w:rPr>
                <w:noProof/>
                <w:webHidden/>
              </w:rPr>
              <w:fldChar w:fldCharType="end"/>
            </w:r>
          </w:hyperlink>
        </w:p>
        <w:p w14:paraId="38A53202"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40" w:history="1">
            <w:r w:rsidR="007971C5" w:rsidRPr="00BC6918">
              <w:rPr>
                <w:rStyle w:val="Hyperlink"/>
                <w:noProof/>
              </w:rPr>
              <w:t>Objetivo</w:t>
            </w:r>
            <w:r w:rsidR="007971C5">
              <w:rPr>
                <w:noProof/>
                <w:webHidden/>
              </w:rPr>
              <w:tab/>
            </w:r>
            <w:r w:rsidR="007971C5">
              <w:rPr>
                <w:noProof/>
                <w:webHidden/>
              </w:rPr>
              <w:fldChar w:fldCharType="begin"/>
            </w:r>
            <w:r w:rsidR="007971C5">
              <w:rPr>
                <w:noProof/>
                <w:webHidden/>
              </w:rPr>
              <w:instrText xml:space="preserve"> PAGEREF _Toc351422740 \h </w:instrText>
            </w:r>
            <w:r w:rsidR="007971C5">
              <w:rPr>
                <w:noProof/>
                <w:webHidden/>
              </w:rPr>
            </w:r>
            <w:r w:rsidR="007971C5">
              <w:rPr>
                <w:noProof/>
                <w:webHidden/>
              </w:rPr>
              <w:fldChar w:fldCharType="separate"/>
            </w:r>
            <w:r w:rsidR="007971C5">
              <w:rPr>
                <w:noProof/>
                <w:webHidden/>
              </w:rPr>
              <w:t>1</w:t>
            </w:r>
            <w:r w:rsidR="007971C5">
              <w:rPr>
                <w:noProof/>
                <w:webHidden/>
              </w:rPr>
              <w:fldChar w:fldCharType="end"/>
            </w:r>
          </w:hyperlink>
        </w:p>
        <w:p w14:paraId="38A53203"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41" w:history="1">
            <w:r w:rsidR="007971C5" w:rsidRPr="00BC6918">
              <w:rPr>
                <w:rStyle w:val="Hyperlink"/>
                <w:noProof/>
              </w:rPr>
              <w:t>Público Alvo</w:t>
            </w:r>
            <w:r w:rsidR="007971C5">
              <w:rPr>
                <w:noProof/>
                <w:webHidden/>
              </w:rPr>
              <w:tab/>
            </w:r>
            <w:r w:rsidR="007971C5">
              <w:rPr>
                <w:noProof/>
                <w:webHidden/>
              </w:rPr>
              <w:fldChar w:fldCharType="begin"/>
            </w:r>
            <w:r w:rsidR="007971C5">
              <w:rPr>
                <w:noProof/>
                <w:webHidden/>
              </w:rPr>
              <w:instrText xml:space="preserve"> PAGEREF _Toc351422741 \h </w:instrText>
            </w:r>
            <w:r w:rsidR="007971C5">
              <w:rPr>
                <w:noProof/>
                <w:webHidden/>
              </w:rPr>
            </w:r>
            <w:r w:rsidR="007971C5">
              <w:rPr>
                <w:noProof/>
                <w:webHidden/>
              </w:rPr>
              <w:fldChar w:fldCharType="separate"/>
            </w:r>
            <w:r w:rsidR="007971C5">
              <w:rPr>
                <w:noProof/>
                <w:webHidden/>
              </w:rPr>
              <w:t>1</w:t>
            </w:r>
            <w:r w:rsidR="007971C5">
              <w:rPr>
                <w:noProof/>
                <w:webHidden/>
              </w:rPr>
              <w:fldChar w:fldCharType="end"/>
            </w:r>
          </w:hyperlink>
        </w:p>
        <w:p w14:paraId="38A53204"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42" w:history="1">
            <w:r w:rsidR="007971C5" w:rsidRPr="00BC6918">
              <w:rPr>
                <w:rStyle w:val="Hyperlink"/>
                <w:noProof/>
              </w:rPr>
              <w:t>Requisitos de Ambiente</w:t>
            </w:r>
            <w:r w:rsidR="007971C5">
              <w:rPr>
                <w:noProof/>
                <w:webHidden/>
              </w:rPr>
              <w:tab/>
            </w:r>
            <w:r w:rsidR="007971C5">
              <w:rPr>
                <w:noProof/>
                <w:webHidden/>
              </w:rPr>
              <w:fldChar w:fldCharType="begin"/>
            </w:r>
            <w:r w:rsidR="007971C5">
              <w:rPr>
                <w:noProof/>
                <w:webHidden/>
              </w:rPr>
              <w:instrText xml:space="preserve"> PAGEREF _Toc351422742 \h </w:instrText>
            </w:r>
            <w:r w:rsidR="007971C5">
              <w:rPr>
                <w:noProof/>
                <w:webHidden/>
              </w:rPr>
            </w:r>
            <w:r w:rsidR="007971C5">
              <w:rPr>
                <w:noProof/>
                <w:webHidden/>
              </w:rPr>
              <w:fldChar w:fldCharType="separate"/>
            </w:r>
            <w:r w:rsidR="007971C5">
              <w:rPr>
                <w:noProof/>
                <w:webHidden/>
              </w:rPr>
              <w:t>2</w:t>
            </w:r>
            <w:r w:rsidR="007971C5">
              <w:rPr>
                <w:noProof/>
                <w:webHidden/>
              </w:rPr>
              <w:fldChar w:fldCharType="end"/>
            </w:r>
          </w:hyperlink>
        </w:p>
        <w:p w14:paraId="38A53205"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43" w:history="1">
            <w:r w:rsidR="007971C5" w:rsidRPr="00BC6918">
              <w:rPr>
                <w:rStyle w:val="Hyperlink"/>
                <w:noProof/>
              </w:rPr>
              <w:t>Requisitos de Software</w:t>
            </w:r>
            <w:r w:rsidR="007971C5">
              <w:rPr>
                <w:noProof/>
                <w:webHidden/>
              </w:rPr>
              <w:tab/>
            </w:r>
            <w:r w:rsidR="007971C5">
              <w:rPr>
                <w:noProof/>
                <w:webHidden/>
              </w:rPr>
              <w:fldChar w:fldCharType="begin"/>
            </w:r>
            <w:r w:rsidR="007971C5">
              <w:rPr>
                <w:noProof/>
                <w:webHidden/>
              </w:rPr>
              <w:instrText xml:space="preserve"> PAGEREF _Toc351422743 \h </w:instrText>
            </w:r>
            <w:r w:rsidR="007971C5">
              <w:rPr>
                <w:noProof/>
                <w:webHidden/>
              </w:rPr>
            </w:r>
            <w:r w:rsidR="007971C5">
              <w:rPr>
                <w:noProof/>
                <w:webHidden/>
              </w:rPr>
              <w:fldChar w:fldCharType="separate"/>
            </w:r>
            <w:r w:rsidR="007971C5">
              <w:rPr>
                <w:noProof/>
                <w:webHidden/>
              </w:rPr>
              <w:t>2</w:t>
            </w:r>
            <w:r w:rsidR="007971C5">
              <w:rPr>
                <w:noProof/>
                <w:webHidden/>
              </w:rPr>
              <w:fldChar w:fldCharType="end"/>
            </w:r>
          </w:hyperlink>
        </w:p>
        <w:p w14:paraId="38A53206"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44" w:history="1">
            <w:r w:rsidR="007971C5" w:rsidRPr="00BC6918">
              <w:rPr>
                <w:rStyle w:val="Hyperlink"/>
                <w:noProof/>
              </w:rPr>
              <w:t>Requisitos de Hardware</w:t>
            </w:r>
            <w:r w:rsidR="007971C5">
              <w:rPr>
                <w:noProof/>
                <w:webHidden/>
              </w:rPr>
              <w:tab/>
            </w:r>
            <w:r w:rsidR="007971C5">
              <w:rPr>
                <w:noProof/>
                <w:webHidden/>
              </w:rPr>
              <w:fldChar w:fldCharType="begin"/>
            </w:r>
            <w:r w:rsidR="007971C5">
              <w:rPr>
                <w:noProof/>
                <w:webHidden/>
              </w:rPr>
              <w:instrText xml:space="preserve"> PAGEREF _Toc351422744 \h </w:instrText>
            </w:r>
            <w:r w:rsidR="007971C5">
              <w:rPr>
                <w:noProof/>
                <w:webHidden/>
              </w:rPr>
            </w:r>
            <w:r w:rsidR="007971C5">
              <w:rPr>
                <w:noProof/>
                <w:webHidden/>
              </w:rPr>
              <w:fldChar w:fldCharType="separate"/>
            </w:r>
            <w:r w:rsidR="007971C5">
              <w:rPr>
                <w:noProof/>
                <w:webHidden/>
              </w:rPr>
              <w:t>3</w:t>
            </w:r>
            <w:r w:rsidR="007971C5">
              <w:rPr>
                <w:noProof/>
                <w:webHidden/>
              </w:rPr>
              <w:fldChar w:fldCharType="end"/>
            </w:r>
          </w:hyperlink>
        </w:p>
        <w:p w14:paraId="38A53207"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45" w:history="1">
            <w:r w:rsidR="007971C5" w:rsidRPr="00BC6918">
              <w:rPr>
                <w:rStyle w:val="Hyperlink"/>
                <w:noProof/>
              </w:rPr>
              <w:t>Siglas</w:t>
            </w:r>
            <w:r w:rsidR="007971C5">
              <w:rPr>
                <w:noProof/>
                <w:webHidden/>
              </w:rPr>
              <w:tab/>
            </w:r>
            <w:r w:rsidR="007971C5">
              <w:rPr>
                <w:noProof/>
                <w:webHidden/>
              </w:rPr>
              <w:fldChar w:fldCharType="begin"/>
            </w:r>
            <w:r w:rsidR="007971C5">
              <w:rPr>
                <w:noProof/>
                <w:webHidden/>
              </w:rPr>
              <w:instrText xml:space="preserve"> PAGEREF _Toc351422745 \h </w:instrText>
            </w:r>
            <w:r w:rsidR="007971C5">
              <w:rPr>
                <w:noProof/>
                <w:webHidden/>
              </w:rPr>
            </w:r>
            <w:r w:rsidR="007971C5">
              <w:rPr>
                <w:noProof/>
                <w:webHidden/>
              </w:rPr>
              <w:fldChar w:fldCharType="separate"/>
            </w:r>
            <w:r w:rsidR="007971C5">
              <w:rPr>
                <w:noProof/>
                <w:webHidden/>
              </w:rPr>
              <w:t>3</w:t>
            </w:r>
            <w:r w:rsidR="007971C5">
              <w:rPr>
                <w:noProof/>
                <w:webHidden/>
              </w:rPr>
              <w:fldChar w:fldCharType="end"/>
            </w:r>
          </w:hyperlink>
        </w:p>
        <w:p w14:paraId="38A53208"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46" w:history="1">
            <w:r w:rsidR="007971C5" w:rsidRPr="00BC6918">
              <w:rPr>
                <w:rStyle w:val="Hyperlink"/>
                <w:noProof/>
              </w:rPr>
              <w:t>Visão Geral de Arquitetura</w:t>
            </w:r>
            <w:r w:rsidR="007971C5">
              <w:rPr>
                <w:noProof/>
                <w:webHidden/>
              </w:rPr>
              <w:tab/>
            </w:r>
            <w:r w:rsidR="007971C5">
              <w:rPr>
                <w:noProof/>
                <w:webHidden/>
              </w:rPr>
              <w:fldChar w:fldCharType="begin"/>
            </w:r>
            <w:r w:rsidR="007971C5">
              <w:rPr>
                <w:noProof/>
                <w:webHidden/>
              </w:rPr>
              <w:instrText xml:space="preserve"> PAGEREF _Toc351422746 \h </w:instrText>
            </w:r>
            <w:r w:rsidR="007971C5">
              <w:rPr>
                <w:noProof/>
                <w:webHidden/>
              </w:rPr>
            </w:r>
            <w:r w:rsidR="007971C5">
              <w:rPr>
                <w:noProof/>
                <w:webHidden/>
              </w:rPr>
              <w:fldChar w:fldCharType="separate"/>
            </w:r>
            <w:r w:rsidR="007971C5">
              <w:rPr>
                <w:noProof/>
                <w:webHidden/>
              </w:rPr>
              <w:t>4</w:t>
            </w:r>
            <w:r w:rsidR="007971C5">
              <w:rPr>
                <w:noProof/>
                <w:webHidden/>
              </w:rPr>
              <w:fldChar w:fldCharType="end"/>
            </w:r>
          </w:hyperlink>
        </w:p>
        <w:p w14:paraId="38A53209"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47" w:history="1">
            <w:r w:rsidR="007971C5" w:rsidRPr="00BC6918">
              <w:rPr>
                <w:rStyle w:val="Hyperlink"/>
                <w:noProof/>
              </w:rPr>
              <w:t>Recomendações</w:t>
            </w:r>
            <w:r w:rsidR="007971C5">
              <w:rPr>
                <w:noProof/>
                <w:webHidden/>
              </w:rPr>
              <w:tab/>
            </w:r>
            <w:r w:rsidR="007971C5">
              <w:rPr>
                <w:noProof/>
                <w:webHidden/>
              </w:rPr>
              <w:fldChar w:fldCharType="begin"/>
            </w:r>
            <w:r w:rsidR="007971C5">
              <w:rPr>
                <w:noProof/>
                <w:webHidden/>
              </w:rPr>
              <w:instrText xml:space="preserve"> PAGEREF _Toc351422747 \h </w:instrText>
            </w:r>
            <w:r w:rsidR="007971C5">
              <w:rPr>
                <w:noProof/>
                <w:webHidden/>
              </w:rPr>
            </w:r>
            <w:r w:rsidR="007971C5">
              <w:rPr>
                <w:noProof/>
                <w:webHidden/>
              </w:rPr>
              <w:fldChar w:fldCharType="separate"/>
            </w:r>
            <w:r w:rsidR="007971C5">
              <w:rPr>
                <w:noProof/>
                <w:webHidden/>
              </w:rPr>
              <w:t>5</w:t>
            </w:r>
            <w:r w:rsidR="007971C5">
              <w:rPr>
                <w:noProof/>
                <w:webHidden/>
              </w:rPr>
              <w:fldChar w:fldCharType="end"/>
            </w:r>
          </w:hyperlink>
        </w:p>
        <w:p w14:paraId="38A5320A"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48" w:history="1">
            <w:r w:rsidR="007971C5" w:rsidRPr="00BC6918">
              <w:rPr>
                <w:rStyle w:val="Hyperlink"/>
                <w:noProof/>
              </w:rPr>
              <w:t>Escolha de tipos de dados</w:t>
            </w:r>
            <w:r w:rsidR="007971C5">
              <w:rPr>
                <w:noProof/>
                <w:webHidden/>
              </w:rPr>
              <w:tab/>
            </w:r>
            <w:r w:rsidR="007971C5">
              <w:rPr>
                <w:noProof/>
                <w:webHidden/>
              </w:rPr>
              <w:fldChar w:fldCharType="begin"/>
            </w:r>
            <w:r w:rsidR="007971C5">
              <w:rPr>
                <w:noProof/>
                <w:webHidden/>
              </w:rPr>
              <w:instrText xml:space="preserve"> PAGEREF _Toc351422748 \h </w:instrText>
            </w:r>
            <w:r w:rsidR="007971C5">
              <w:rPr>
                <w:noProof/>
                <w:webHidden/>
              </w:rPr>
            </w:r>
            <w:r w:rsidR="007971C5">
              <w:rPr>
                <w:noProof/>
                <w:webHidden/>
              </w:rPr>
              <w:fldChar w:fldCharType="separate"/>
            </w:r>
            <w:r w:rsidR="007971C5">
              <w:rPr>
                <w:noProof/>
                <w:webHidden/>
              </w:rPr>
              <w:t>5</w:t>
            </w:r>
            <w:r w:rsidR="007971C5">
              <w:rPr>
                <w:noProof/>
                <w:webHidden/>
              </w:rPr>
              <w:fldChar w:fldCharType="end"/>
            </w:r>
          </w:hyperlink>
        </w:p>
        <w:p w14:paraId="38A5320B"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49" w:history="1">
            <w:r w:rsidR="007971C5" w:rsidRPr="00BC6918">
              <w:rPr>
                <w:rStyle w:val="Hyperlink"/>
                <w:noProof/>
              </w:rPr>
              <w:t>Campos Identificadores</w:t>
            </w:r>
            <w:r w:rsidR="007971C5">
              <w:rPr>
                <w:noProof/>
                <w:webHidden/>
              </w:rPr>
              <w:tab/>
            </w:r>
            <w:r w:rsidR="007971C5">
              <w:rPr>
                <w:noProof/>
                <w:webHidden/>
              </w:rPr>
              <w:fldChar w:fldCharType="begin"/>
            </w:r>
            <w:r w:rsidR="007971C5">
              <w:rPr>
                <w:noProof/>
                <w:webHidden/>
              </w:rPr>
              <w:instrText xml:space="preserve"> PAGEREF _Toc351422749 \h </w:instrText>
            </w:r>
            <w:r w:rsidR="007971C5">
              <w:rPr>
                <w:noProof/>
                <w:webHidden/>
              </w:rPr>
            </w:r>
            <w:r w:rsidR="007971C5">
              <w:rPr>
                <w:noProof/>
                <w:webHidden/>
              </w:rPr>
              <w:fldChar w:fldCharType="separate"/>
            </w:r>
            <w:r w:rsidR="007971C5">
              <w:rPr>
                <w:noProof/>
                <w:webHidden/>
              </w:rPr>
              <w:t>5</w:t>
            </w:r>
            <w:r w:rsidR="007971C5">
              <w:rPr>
                <w:noProof/>
                <w:webHidden/>
              </w:rPr>
              <w:fldChar w:fldCharType="end"/>
            </w:r>
          </w:hyperlink>
        </w:p>
        <w:p w14:paraId="38A5320C"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0" w:history="1">
            <w:r w:rsidR="007971C5" w:rsidRPr="00BC6918">
              <w:rPr>
                <w:rStyle w:val="Hyperlink"/>
                <w:noProof/>
              </w:rPr>
              <w:t>Campos nulos</w:t>
            </w:r>
            <w:r w:rsidR="007971C5">
              <w:rPr>
                <w:noProof/>
                <w:webHidden/>
              </w:rPr>
              <w:tab/>
            </w:r>
            <w:r w:rsidR="007971C5">
              <w:rPr>
                <w:noProof/>
                <w:webHidden/>
              </w:rPr>
              <w:fldChar w:fldCharType="begin"/>
            </w:r>
            <w:r w:rsidR="007971C5">
              <w:rPr>
                <w:noProof/>
                <w:webHidden/>
              </w:rPr>
              <w:instrText xml:space="preserve"> PAGEREF _Toc351422750 \h </w:instrText>
            </w:r>
            <w:r w:rsidR="007971C5">
              <w:rPr>
                <w:noProof/>
                <w:webHidden/>
              </w:rPr>
            </w:r>
            <w:r w:rsidR="007971C5">
              <w:rPr>
                <w:noProof/>
                <w:webHidden/>
              </w:rPr>
              <w:fldChar w:fldCharType="separate"/>
            </w:r>
            <w:r w:rsidR="007971C5">
              <w:rPr>
                <w:noProof/>
                <w:webHidden/>
              </w:rPr>
              <w:t>6</w:t>
            </w:r>
            <w:r w:rsidR="007971C5">
              <w:rPr>
                <w:noProof/>
                <w:webHidden/>
              </w:rPr>
              <w:fldChar w:fldCharType="end"/>
            </w:r>
          </w:hyperlink>
        </w:p>
        <w:p w14:paraId="38A5320D"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1" w:history="1">
            <w:r w:rsidR="007971C5" w:rsidRPr="00BC6918">
              <w:rPr>
                <w:rStyle w:val="Hyperlink"/>
                <w:noProof/>
              </w:rPr>
              <w:t>Índices</w:t>
            </w:r>
            <w:r w:rsidR="007971C5">
              <w:rPr>
                <w:noProof/>
                <w:webHidden/>
              </w:rPr>
              <w:tab/>
            </w:r>
            <w:r w:rsidR="007971C5">
              <w:rPr>
                <w:noProof/>
                <w:webHidden/>
              </w:rPr>
              <w:fldChar w:fldCharType="begin"/>
            </w:r>
            <w:r w:rsidR="007971C5">
              <w:rPr>
                <w:noProof/>
                <w:webHidden/>
              </w:rPr>
              <w:instrText xml:space="preserve"> PAGEREF _Toc351422751 \h </w:instrText>
            </w:r>
            <w:r w:rsidR="007971C5">
              <w:rPr>
                <w:noProof/>
                <w:webHidden/>
              </w:rPr>
            </w:r>
            <w:r w:rsidR="007971C5">
              <w:rPr>
                <w:noProof/>
                <w:webHidden/>
              </w:rPr>
              <w:fldChar w:fldCharType="separate"/>
            </w:r>
            <w:r w:rsidR="007971C5">
              <w:rPr>
                <w:noProof/>
                <w:webHidden/>
              </w:rPr>
              <w:t>6</w:t>
            </w:r>
            <w:r w:rsidR="007971C5">
              <w:rPr>
                <w:noProof/>
                <w:webHidden/>
              </w:rPr>
              <w:fldChar w:fldCharType="end"/>
            </w:r>
          </w:hyperlink>
        </w:p>
        <w:p w14:paraId="38A5320E"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2" w:history="1">
            <w:r w:rsidR="007971C5" w:rsidRPr="00BC6918">
              <w:rPr>
                <w:rStyle w:val="Hyperlink"/>
                <w:noProof/>
              </w:rPr>
              <w:t>Chaves Estrangeiras</w:t>
            </w:r>
            <w:r w:rsidR="007971C5">
              <w:rPr>
                <w:noProof/>
                <w:webHidden/>
              </w:rPr>
              <w:tab/>
            </w:r>
            <w:r w:rsidR="007971C5">
              <w:rPr>
                <w:noProof/>
                <w:webHidden/>
              </w:rPr>
              <w:fldChar w:fldCharType="begin"/>
            </w:r>
            <w:r w:rsidR="007971C5">
              <w:rPr>
                <w:noProof/>
                <w:webHidden/>
              </w:rPr>
              <w:instrText xml:space="preserve"> PAGEREF _Toc351422752 \h </w:instrText>
            </w:r>
            <w:r w:rsidR="007971C5">
              <w:rPr>
                <w:noProof/>
                <w:webHidden/>
              </w:rPr>
            </w:r>
            <w:r w:rsidR="007971C5">
              <w:rPr>
                <w:noProof/>
                <w:webHidden/>
              </w:rPr>
              <w:fldChar w:fldCharType="separate"/>
            </w:r>
            <w:r w:rsidR="007971C5">
              <w:rPr>
                <w:noProof/>
                <w:webHidden/>
              </w:rPr>
              <w:t>6</w:t>
            </w:r>
            <w:r w:rsidR="007971C5">
              <w:rPr>
                <w:noProof/>
                <w:webHidden/>
              </w:rPr>
              <w:fldChar w:fldCharType="end"/>
            </w:r>
          </w:hyperlink>
        </w:p>
        <w:p w14:paraId="38A5320F"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3" w:history="1">
            <w:r w:rsidR="007971C5" w:rsidRPr="00BC6918">
              <w:rPr>
                <w:rStyle w:val="Hyperlink"/>
                <w:noProof/>
              </w:rPr>
              <w:t>UDF (user defined function)</w:t>
            </w:r>
            <w:r w:rsidR="007971C5">
              <w:rPr>
                <w:noProof/>
                <w:webHidden/>
              </w:rPr>
              <w:tab/>
            </w:r>
            <w:r w:rsidR="007971C5">
              <w:rPr>
                <w:noProof/>
                <w:webHidden/>
              </w:rPr>
              <w:fldChar w:fldCharType="begin"/>
            </w:r>
            <w:r w:rsidR="007971C5">
              <w:rPr>
                <w:noProof/>
                <w:webHidden/>
              </w:rPr>
              <w:instrText xml:space="preserve"> PAGEREF _Toc351422753 \h </w:instrText>
            </w:r>
            <w:r w:rsidR="007971C5">
              <w:rPr>
                <w:noProof/>
                <w:webHidden/>
              </w:rPr>
            </w:r>
            <w:r w:rsidR="007971C5">
              <w:rPr>
                <w:noProof/>
                <w:webHidden/>
              </w:rPr>
              <w:fldChar w:fldCharType="separate"/>
            </w:r>
            <w:r w:rsidR="007971C5">
              <w:rPr>
                <w:noProof/>
                <w:webHidden/>
              </w:rPr>
              <w:t>6</w:t>
            </w:r>
            <w:r w:rsidR="007971C5">
              <w:rPr>
                <w:noProof/>
                <w:webHidden/>
              </w:rPr>
              <w:fldChar w:fldCharType="end"/>
            </w:r>
          </w:hyperlink>
        </w:p>
        <w:p w14:paraId="38A53210"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4" w:history="1">
            <w:r w:rsidR="007971C5" w:rsidRPr="00BC6918">
              <w:rPr>
                <w:rStyle w:val="Hyperlink"/>
                <w:noProof/>
              </w:rPr>
              <w:t>UDT (user defined types)</w:t>
            </w:r>
            <w:r w:rsidR="007971C5">
              <w:rPr>
                <w:noProof/>
                <w:webHidden/>
              </w:rPr>
              <w:tab/>
            </w:r>
            <w:r w:rsidR="007971C5">
              <w:rPr>
                <w:noProof/>
                <w:webHidden/>
              </w:rPr>
              <w:fldChar w:fldCharType="begin"/>
            </w:r>
            <w:r w:rsidR="007971C5">
              <w:rPr>
                <w:noProof/>
                <w:webHidden/>
              </w:rPr>
              <w:instrText xml:space="preserve"> PAGEREF _Toc351422754 \h </w:instrText>
            </w:r>
            <w:r w:rsidR="007971C5">
              <w:rPr>
                <w:noProof/>
                <w:webHidden/>
              </w:rPr>
            </w:r>
            <w:r w:rsidR="007971C5">
              <w:rPr>
                <w:noProof/>
                <w:webHidden/>
              </w:rPr>
              <w:fldChar w:fldCharType="separate"/>
            </w:r>
            <w:r w:rsidR="007971C5">
              <w:rPr>
                <w:noProof/>
                <w:webHidden/>
              </w:rPr>
              <w:t>6</w:t>
            </w:r>
            <w:r w:rsidR="007971C5">
              <w:rPr>
                <w:noProof/>
                <w:webHidden/>
              </w:rPr>
              <w:fldChar w:fldCharType="end"/>
            </w:r>
          </w:hyperlink>
        </w:p>
        <w:p w14:paraId="38A53211"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5" w:history="1">
            <w:r w:rsidR="007971C5" w:rsidRPr="00BC6918">
              <w:rPr>
                <w:rStyle w:val="Hyperlink"/>
                <w:noProof/>
              </w:rPr>
              <w:t>Esquemas de Banco de Dados</w:t>
            </w:r>
            <w:r w:rsidR="007971C5">
              <w:rPr>
                <w:noProof/>
                <w:webHidden/>
              </w:rPr>
              <w:tab/>
            </w:r>
            <w:r w:rsidR="007971C5">
              <w:rPr>
                <w:noProof/>
                <w:webHidden/>
              </w:rPr>
              <w:fldChar w:fldCharType="begin"/>
            </w:r>
            <w:r w:rsidR="007971C5">
              <w:rPr>
                <w:noProof/>
                <w:webHidden/>
              </w:rPr>
              <w:instrText xml:space="preserve"> PAGEREF _Toc351422755 \h </w:instrText>
            </w:r>
            <w:r w:rsidR="007971C5">
              <w:rPr>
                <w:noProof/>
                <w:webHidden/>
              </w:rPr>
            </w:r>
            <w:r w:rsidR="007971C5">
              <w:rPr>
                <w:noProof/>
                <w:webHidden/>
              </w:rPr>
              <w:fldChar w:fldCharType="separate"/>
            </w:r>
            <w:r w:rsidR="007971C5">
              <w:rPr>
                <w:noProof/>
                <w:webHidden/>
              </w:rPr>
              <w:t>7</w:t>
            </w:r>
            <w:r w:rsidR="007971C5">
              <w:rPr>
                <w:noProof/>
                <w:webHidden/>
              </w:rPr>
              <w:fldChar w:fldCharType="end"/>
            </w:r>
          </w:hyperlink>
        </w:p>
        <w:p w14:paraId="38A53212"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6" w:history="1">
            <w:r w:rsidR="007971C5" w:rsidRPr="00BC6918">
              <w:rPr>
                <w:rStyle w:val="Hyperlink"/>
                <w:i/>
                <w:noProof/>
              </w:rPr>
              <w:t>View</w:t>
            </w:r>
            <w:r w:rsidR="007971C5" w:rsidRPr="00BC6918">
              <w:rPr>
                <w:rStyle w:val="Hyperlink"/>
                <w:noProof/>
              </w:rPr>
              <w:t>s</w:t>
            </w:r>
            <w:r w:rsidR="007971C5">
              <w:rPr>
                <w:noProof/>
                <w:webHidden/>
              </w:rPr>
              <w:tab/>
            </w:r>
            <w:r w:rsidR="007971C5">
              <w:rPr>
                <w:noProof/>
                <w:webHidden/>
              </w:rPr>
              <w:fldChar w:fldCharType="begin"/>
            </w:r>
            <w:r w:rsidR="007971C5">
              <w:rPr>
                <w:noProof/>
                <w:webHidden/>
              </w:rPr>
              <w:instrText xml:space="preserve"> PAGEREF _Toc351422756 \h </w:instrText>
            </w:r>
            <w:r w:rsidR="007971C5">
              <w:rPr>
                <w:noProof/>
                <w:webHidden/>
              </w:rPr>
            </w:r>
            <w:r w:rsidR="007971C5">
              <w:rPr>
                <w:noProof/>
                <w:webHidden/>
              </w:rPr>
              <w:fldChar w:fldCharType="separate"/>
            </w:r>
            <w:r w:rsidR="007971C5">
              <w:rPr>
                <w:noProof/>
                <w:webHidden/>
              </w:rPr>
              <w:t>7</w:t>
            </w:r>
            <w:r w:rsidR="007971C5">
              <w:rPr>
                <w:noProof/>
                <w:webHidden/>
              </w:rPr>
              <w:fldChar w:fldCharType="end"/>
            </w:r>
          </w:hyperlink>
        </w:p>
        <w:p w14:paraId="38A53213"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7" w:history="1">
            <w:r w:rsidR="007971C5" w:rsidRPr="00BC6918">
              <w:rPr>
                <w:rStyle w:val="Hyperlink"/>
                <w:i/>
                <w:noProof/>
              </w:rPr>
              <w:t>View</w:t>
            </w:r>
            <w:r w:rsidR="007971C5" w:rsidRPr="00BC6918">
              <w:rPr>
                <w:rStyle w:val="Hyperlink"/>
                <w:noProof/>
              </w:rPr>
              <w:t>s Indexadas</w:t>
            </w:r>
            <w:r w:rsidR="007971C5">
              <w:rPr>
                <w:noProof/>
                <w:webHidden/>
              </w:rPr>
              <w:tab/>
            </w:r>
            <w:r w:rsidR="007971C5">
              <w:rPr>
                <w:noProof/>
                <w:webHidden/>
              </w:rPr>
              <w:fldChar w:fldCharType="begin"/>
            </w:r>
            <w:r w:rsidR="007971C5">
              <w:rPr>
                <w:noProof/>
                <w:webHidden/>
              </w:rPr>
              <w:instrText xml:space="preserve"> PAGEREF _Toc351422757 \h </w:instrText>
            </w:r>
            <w:r w:rsidR="007971C5">
              <w:rPr>
                <w:noProof/>
                <w:webHidden/>
              </w:rPr>
            </w:r>
            <w:r w:rsidR="007971C5">
              <w:rPr>
                <w:noProof/>
                <w:webHidden/>
              </w:rPr>
              <w:fldChar w:fldCharType="separate"/>
            </w:r>
            <w:r w:rsidR="007971C5">
              <w:rPr>
                <w:noProof/>
                <w:webHidden/>
              </w:rPr>
              <w:t>7</w:t>
            </w:r>
            <w:r w:rsidR="007971C5">
              <w:rPr>
                <w:noProof/>
                <w:webHidden/>
              </w:rPr>
              <w:fldChar w:fldCharType="end"/>
            </w:r>
          </w:hyperlink>
        </w:p>
        <w:p w14:paraId="38A53214"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8" w:history="1">
            <w:r w:rsidR="007971C5" w:rsidRPr="00BC6918">
              <w:rPr>
                <w:rStyle w:val="Hyperlink"/>
                <w:i/>
                <w:noProof/>
              </w:rPr>
              <w:t>View</w:t>
            </w:r>
            <w:r w:rsidR="007971C5" w:rsidRPr="00BC6918">
              <w:rPr>
                <w:rStyle w:val="Hyperlink"/>
                <w:noProof/>
              </w:rPr>
              <w:t>s Particionadas</w:t>
            </w:r>
            <w:r w:rsidR="007971C5">
              <w:rPr>
                <w:noProof/>
                <w:webHidden/>
              </w:rPr>
              <w:tab/>
            </w:r>
            <w:r w:rsidR="007971C5">
              <w:rPr>
                <w:noProof/>
                <w:webHidden/>
              </w:rPr>
              <w:fldChar w:fldCharType="begin"/>
            </w:r>
            <w:r w:rsidR="007971C5">
              <w:rPr>
                <w:noProof/>
                <w:webHidden/>
              </w:rPr>
              <w:instrText xml:space="preserve"> PAGEREF _Toc351422758 \h </w:instrText>
            </w:r>
            <w:r w:rsidR="007971C5">
              <w:rPr>
                <w:noProof/>
                <w:webHidden/>
              </w:rPr>
            </w:r>
            <w:r w:rsidR="007971C5">
              <w:rPr>
                <w:noProof/>
                <w:webHidden/>
              </w:rPr>
              <w:fldChar w:fldCharType="separate"/>
            </w:r>
            <w:r w:rsidR="007971C5">
              <w:rPr>
                <w:noProof/>
                <w:webHidden/>
              </w:rPr>
              <w:t>7</w:t>
            </w:r>
            <w:r w:rsidR="007971C5">
              <w:rPr>
                <w:noProof/>
                <w:webHidden/>
              </w:rPr>
              <w:fldChar w:fldCharType="end"/>
            </w:r>
          </w:hyperlink>
        </w:p>
        <w:p w14:paraId="38A53215"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59" w:history="1">
            <w:r w:rsidR="007971C5" w:rsidRPr="00BC6918">
              <w:rPr>
                <w:rStyle w:val="Hyperlink"/>
                <w:noProof/>
              </w:rPr>
              <w:t>Stored Procedures</w:t>
            </w:r>
            <w:r w:rsidR="007971C5">
              <w:rPr>
                <w:noProof/>
                <w:webHidden/>
              </w:rPr>
              <w:tab/>
            </w:r>
            <w:r w:rsidR="007971C5">
              <w:rPr>
                <w:noProof/>
                <w:webHidden/>
              </w:rPr>
              <w:fldChar w:fldCharType="begin"/>
            </w:r>
            <w:r w:rsidR="007971C5">
              <w:rPr>
                <w:noProof/>
                <w:webHidden/>
              </w:rPr>
              <w:instrText xml:space="preserve"> PAGEREF _Toc351422759 \h </w:instrText>
            </w:r>
            <w:r w:rsidR="007971C5">
              <w:rPr>
                <w:noProof/>
                <w:webHidden/>
              </w:rPr>
            </w:r>
            <w:r w:rsidR="007971C5">
              <w:rPr>
                <w:noProof/>
                <w:webHidden/>
              </w:rPr>
              <w:fldChar w:fldCharType="separate"/>
            </w:r>
            <w:r w:rsidR="007971C5">
              <w:rPr>
                <w:noProof/>
                <w:webHidden/>
              </w:rPr>
              <w:t>7</w:t>
            </w:r>
            <w:r w:rsidR="007971C5">
              <w:rPr>
                <w:noProof/>
                <w:webHidden/>
              </w:rPr>
              <w:fldChar w:fldCharType="end"/>
            </w:r>
          </w:hyperlink>
        </w:p>
        <w:p w14:paraId="38A53216"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60" w:history="1">
            <w:r w:rsidR="007971C5" w:rsidRPr="00BC6918">
              <w:rPr>
                <w:rStyle w:val="Hyperlink"/>
                <w:noProof/>
              </w:rPr>
              <w:t>SQL Dinâmico</w:t>
            </w:r>
            <w:r w:rsidR="007971C5">
              <w:rPr>
                <w:noProof/>
                <w:webHidden/>
              </w:rPr>
              <w:tab/>
            </w:r>
            <w:r w:rsidR="007971C5">
              <w:rPr>
                <w:noProof/>
                <w:webHidden/>
              </w:rPr>
              <w:fldChar w:fldCharType="begin"/>
            </w:r>
            <w:r w:rsidR="007971C5">
              <w:rPr>
                <w:noProof/>
                <w:webHidden/>
              </w:rPr>
              <w:instrText xml:space="preserve"> PAGEREF _Toc351422760 \h </w:instrText>
            </w:r>
            <w:r w:rsidR="007971C5">
              <w:rPr>
                <w:noProof/>
                <w:webHidden/>
              </w:rPr>
            </w:r>
            <w:r w:rsidR="007971C5">
              <w:rPr>
                <w:noProof/>
                <w:webHidden/>
              </w:rPr>
              <w:fldChar w:fldCharType="separate"/>
            </w:r>
            <w:r w:rsidR="007971C5">
              <w:rPr>
                <w:noProof/>
                <w:webHidden/>
              </w:rPr>
              <w:t>8</w:t>
            </w:r>
            <w:r w:rsidR="007971C5">
              <w:rPr>
                <w:noProof/>
                <w:webHidden/>
              </w:rPr>
              <w:fldChar w:fldCharType="end"/>
            </w:r>
          </w:hyperlink>
        </w:p>
        <w:p w14:paraId="38A53217"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61" w:history="1">
            <w:r w:rsidR="007971C5" w:rsidRPr="00BC6918">
              <w:rPr>
                <w:rStyle w:val="Hyperlink"/>
                <w:noProof/>
              </w:rPr>
              <w:t>Cursores</w:t>
            </w:r>
            <w:r w:rsidR="007971C5">
              <w:rPr>
                <w:noProof/>
                <w:webHidden/>
              </w:rPr>
              <w:tab/>
            </w:r>
            <w:r w:rsidR="007971C5">
              <w:rPr>
                <w:noProof/>
                <w:webHidden/>
              </w:rPr>
              <w:fldChar w:fldCharType="begin"/>
            </w:r>
            <w:r w:rsidR="007971C5">
              <w:rPr>
                <w:noProof/>
                <w:webHidden/>
              </w:rPr>
              <w:instrText xml:space="preserve"> PAGEREF _Toc351422761 \h </w:instrText>
            </w:r>
            <w:r w:rsidR="007971C5">
              <w:rPr>
                <w:noProof/>
                <w:webHidden/>
              </w:rPr>
            </w:r>
            <w:r w:rsidR="007971C5">
              <w:rPr>
                <w:noProof/>
                <w:webHidden/>
              </w:rPr>
              <w:fldChar w:fldCharType="separate"/>
            </w:r>
            <w:r w:rsidR="007971C5">
              <w:rPr>
                <w:noProof/>
                <w:webHidden/>
              </w:rPr>
              <w:t>8</w:t>
            </w:r>
            <w:r w:rsidR="007971C5">
              <w:rPr>
                <w:noProof/>
                <w:webHidden/>
              </w:rPr>
              <w:fldChar w:fldCharType="end"/>
            </w:r>
          </w:hyperlink>
        </w:p>
        <w:p w14:paraId="38A53218"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62" w:history="1">
            <w:r w:rsidR="007971C5" w:rsidRPr="00BC6918">
              <w:rPr>
                <w:rStyle w:val="Hyperlink"/>
                <w:noProof/>
              </w:rPr>
              <w:t>Transações</w:t>
            </w:r>
            <w:r w:rsidR="007971C5">
              <w:rPr>
                <w:noProof/>
                <w:webHidden/>
              </w:rPr>
              <w:tab/>
            </w:r>
            <w:r w:rsidR="007971C5">
              <w:rPr>
                <w:noProof/>
                <w:webHidden/>
              </w:rPr>
              <w:fldChar w:fldCharType="begin"/>
            </w:r>
            <w:r w:rsidR="007971C5">
              <w:rPr>
                <w:noProof/>
                <w:webHidden/>
              </w:rPr>
              <w:instrText xml:space="preserve"> PAGEREF _Toc351422762 \h </w:instrText>
            </w:r>
            <w:r w:rsidR="007971C5">
              <w:rPr>
                <w:noProof/>
                <w:webHidden/>
              </w:rPr>
            </w:r>
            <w:r w:rsidR="007971C5">
              <w:rPr>
                <w:noProof/>
                <w:webHidden/>
              </w:rPr>
              <w:fldChar w:fldCharType="separate"/>
            </w:r>
            <w:r w:rsidR="007971C5">
              <w:rPr>
                <w:noProof/>
                <w:webHidden/>
              </w:rPr>
              <w:t>8</w:t>
            </w:r>
            <w:r w:rsidR="007971C5">
              <w:rPr>
                <w:noProof/>
                <w:webHidden/>
              </w:rPr>
              <w:fldChar w:fldCharType="end"/>
            </w:r>
          </w:hyperlink>
        </w:p>
        <w:p w14:paraId="38A53219"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63" w:history="1">
            <w:r w:rsidR="007971C5" w:rsidRPr="00BC6918">
              <w:rPr>
                <w:rStyle w:val="Hyperlink"/>
                <w:noProof/>
              </w:rPr>
              <w:t>Transaction Isolation Level</w:t>
            </w:r>
            <w:r w:rsidR="007971C5">
              <w:rPr>
                <w:noProof/>
                <w:webHidden/>
              </w:rPr>
              <w:tab/>
            </w:r>
            <w:r w:rsidR="007971C5">
              <w:rPr>
                <w:noProof/>
                <w:webHidden/>
              </w:rPr>
              <w:fldChar w:fldCharType="begin"/>
            </w:r>
            <w:r w:rsidR="007971C5">
              <w:rPr>
                <w:noProof/>
                <w:webHidden/>
              </w:rPr>
              <w:instrText xml:space="preserve"> PAGEREF _Toc351422763 \h </w:instrText>
            </w:r>
            <w:r w:rsidR="007971C5">
              <w:rPr>
                <w:noProof/>
                <w:webHidden/>
              </w:rPr>
            </w:r>
            <w:r w:rsidR="007971C5">
              <w:rPr>
                <w:noProof/>
                <w:webHidden/>
              </w:rPr>
              <w:fldChar w:fldCharType="separate"/>
            </w:r>
            <w:r w:rsidR="007971C5">
              <w:rPr>
                <w:noProof/>
                <w:webHidden/>
              </w:rPr>
              <w:t>8</w:t>
            </w:r>
            <w:r w:rsidR="007971C5">
              <w:rPr>
                <w:noProof/>
                <w:webHidden/>
              </w:rPr>
              <w:fldChar w:fldCharType="end"/>
            </w:r>
          </w:hyperlink>
        </w:p>
        <w:p w14:paraId="38A5321A"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64" w:history="1">
            <w:r w:rsidR="007971C5" w:rsidRPr="00BC6918">
              <w:rPr>
                <w:rStyle w:val="Hyperlink"/>
                <w:noProof/>
              </w:rPr>
              <w:t>Particionamento de tabelas</w:t>
            </w:r>
            <w:r w:rsidR="007971C5">
              <w:rPr>
                <w:noProof/>
                <w:webHidden/>
              </w:rPr>
              <w:tab/>
            </w:r>
            <w:r w:rsidR="007971C5">
              <w:rPr>
                <w:noProof/>
                <w:webHidden/>
              </w:rPr>
              <w:fldChar w:fldCharType="begin"/>
            </w:r>
            <w:r w:rsidR="007971C5">
              <w:rPr>
                <w:noProof/>
                <w:webHidden/>
              </w:rPr>
              <w:instrText xml:space="preserve"> PAGEREF _Toc351422764 \h </w:instrText>
            </w:r>
            <w:r w:rsidR="007971C5">
              <w:rPr>
                <w:noProof/>
                <w:webHidden/>
              </w:rPr>
            </w:r>
            <w:r w:rsidR="007971C5">
              <w:rPr>
                <w:noProof/>
                <w:webHidden/>
              </w:rPr>
              <w:fldChar w:fldCharType="separate"/>
            </w:r>
            <w:r w:rsidR="007971C5">
              <w:rPr>
                <w:noProof/>
                <w:webHidden/>
              </w:rPr>
              <w:t>8</w:t>
            </w:r>
            <w:r w:rsidR="007971C5">
              <w:rPr>
                <w:noProof/>
                <w:webHidden/>
              </w:rPr>
              <w:fldChar w:fldCharType="end"/>
            </w:r>
          </w:hyperlink>
        </w:p>
        <w:p w14:paraId="38A5321B"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65" w:history="1">
            <w:r w:rsidR="007971C5" w:rsidRPr="00BC6918">
              <w:rPr>
                <w:rStyle w:val="Hyperlink"/>
                <w:noProof/>
              </w:rPr>
              <w:t>Filegroups</w:t>
            </w:r>
            <w:r w:rsidR="007971C5">
              <w:rPr>
                <w:noProof/>
                <w:webHidden/>
              </w:rPr>
              <w:tab/>
            </w:r>
            <w:r w:rsidR="007971C5">
              <w:rPr>
                <w:noProof/>
                <w:webHidden/>
              </w:rPr>
              <w:fldChar w:fldCharType="begin"/>
            </w:r>
            <w:r w:rsidR="007971C5">
              <w:rPr>
                <w:noProof/>
                <w:webHidden/>
              </w:rPr>
              <w:instrText xml:space="preserve"> PAGEREF _Toc351422765 \h </w:instrText>
            </w:r>
            <w:r w:rsidR="007971C5">
              <w:rPr>
                <w:noProof/>
                <w:webHidden/>
              </w:rPr>
            </w:r>
            <w:r w:rsidR="007971C5">
              <w:rPr>
                <w:noProof/>
                <w:webHidden/>
              </w:rPr>
              <w:fldChar w:fldCharType="separate"/>
            </w:r>
            <w:r w:rsidR="007971C5">
              <w:rPr>
                <w:noProof/>
                <w:webHidden/>
              </w:rPr>
              <w:t>9</w:t>
            </w:r>
            <w:r w:rsidR="007971C5">
              <w:rPr>
                <w:noProof/>
                <w:webHidden/>
              </w:rPr>
              <w:fldChar w:fldCharType="end"/>
            </w:r>
          </w:hyperlink>
        </w:p>
        <w:p w14:paraId="38A5321C" w14:textId="77777777" w:rsidR="007971C5" w:rsidRDefault="00A30274">
          <w:pPr>
            <w:pStyle w:val="Sumrio2"/>
            <w:tabs>
              <w:tab w:val="right" w:leader="dot" w:pos="8660"/>
            </w:tabs>
            <w:rPr>
              <w:rFonts w:asciiTheme="minorHAnsi" w:eastAsiaTheme="minorEastAsia" w:hAnsiTheme="minorHAnsi" w:cstheme="minorBidi"/>
              <w:noProof/>
              <w:lang w:val="en-US" w:eastAsia="en-US"/>
            </w:rPr>
          </w:pPr>
          <w:hyperlink w:anchor="_Toc351422766" w:history="1">
            <w:r w:rsidR="007971C5" w:rsidRPr="00BC6918">
              <w:rPr>
                <w:rStyle w:val="Hyperlink"/>
                <w:noProof/>
              </w:rPr>
              <w:t>Comandos Depreciados do SQL Server 2012</w:t>
            </w:r>
            <w:r w:rsidR="007971C5">
              <w:rPr>
                <w:noProof/>
                <w:webHidden/>
              </w:rPr>
              <w:tab/>
            </w:r>
            <w:r w:rsidR="007971C5">
              <w:rPr>
                <w:noProof/>
                <w:webHidden/>
              </w:rPr>
              <w:fldChar w:fldCharType="begin"/>
            </w:r>
            <w:r w:rsidR="007971C5">
              <w:rPr>
                <w:noProof/>
                <w:webHidden/>
              </w:rPr>
              <w:instrText xml:space="preserve"> PAGEREF _Toc351422766 \h </w:instrText>
            </w:r>
            <w:r w:rsidR="007971C5">
              <w:rPr>
                <w:noProof/>
                <w:webHidden/>
              </w:rPr>
            </w:r>
            <w:r w:rsidR="007971C5">
              <w:rPr>
                <w:noProof/>
                <w:webHidden/>
              </w:rPr>
              <w:fldChar w:fldCharType="separate"/>
            </w:r>
            <w:r w:rsidR="007971C5">
              <w:rPr>
                <w:noProof/>
                <w:webHidden/>
              </w:rPr>
              <w:t>9</w:t>
            </w:r>
            <w:r w:rsidR="007971C5">
              <w:rPr>
                <w:noProof/>
                <w:webHidden/>
              </w:rPr>
              <w:fldChar w:fldCharType="end"/>
            </w:r>
          </w:hyperlink>
        </w:p>
        <w:p w14:paraId="38A5321D"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67" w:history="1">
            <w:r w:rsidR="007971C5" w:rsidRPr="00BC6918">
              <w:rPr>
                <w:rStyle w:val="Hyperlink"/>
                <w:noProof/>
              </w:rPr>
              <w:t>Referências</w:t>
            </w:r>
            <w:r w:rsidR="007971C5">
              <w:rPr>
                <w:noProof/>
                <w:webHidden/>
              </w:rPr>
              <w:tab/>
            </w:r>
            <w:r w:rsidR="007971C5">
              <w:rPr>
                <w:noProof/>
                <w:webHidden/>
              </w:rPr>
              <w:fldChar w:fldCharType="begin"/>
            </w:r>
            <w:r w:rsidR="007971C5">
              <w:rPr>
                <w:noProof/>
                <w:webHidden/>
              </w:rPr>
              <w:instrText xml:space="preserve"> PAGEREF _Toc351422767 \h </w:instrText>
            </w:r>
            <w:r w:rsidR="007971C5">
              <w:rPr>
                <w:noProof/>
                <w:webHidden/>
              </w:rPr>
            </w:r>
            <w:r w:rsidR="007971C5">
              <w:rPr>
                <w:noProof/>
                <w:webHidden/>
              </w:rPr>
              <w:fldChar w:fldCharType="separate"/>
            </w:r>
            <w:r w:rsidR="007971C5">
              <w:rPr>
                <w:noProof/>
                <w:webHidden/>
              </w:rPr>
              <w:t>11</w:t>
            </w:r>
            <w:r w:rsidR="007971C5">
              <w:rPr>
                <w:noProof/>
                <w:webHidden/>
              </w:rPr>
              <w:fldChar w:fldCharType="end"/>
            </w:r>
          </w:hyperlink>
        </w:p>
        <w:p w14:paraId="38A5321E" w14:textId="77777777" w:rsidR="007971C5" w:rsidRDefault="00A30274">
          <w:pPr>
            <w:pStyle w:val="Sumrio1"/>
            <w:tabs>
              <w:tab w:val="right" w:leader="dot" w:pos="8660"/>
            </w:tabs>
            <w:rPr>
              <w:rFonts w:asciiTheme="minorHAnsi" w:eastAsiaTheme="minorEastAsia" w:hAnsiTheme="minorHAnsi" w:cstheme="minorBidi"/>
              <w:b w:val="0"/>
              <w:bCs w:val="0"/>
              <w:iCs w:val="0"/>
              <w:noProof/>
              <w:sz w:val="22"/>
              <w:lang w:val="en-US" w:eastAsia="en-US"/>
            </w:rPr>
          </w:pPr>
          <w:hyperlink w:anchor="_Toc351422768" w:history="1">
            <w:r w:rsidR="007971C5" w:rsidRPr="00BC6918">
              <w:rPr>
                <w:rStyle w:val="Hyperlink"/>
                <w:noProof/>
              </w:rPr>
              <w:t>Apêndice A – SSDT</w:t>
            </w:r>
            <w:r w:rsidR="007971C5">
              <w:rPr>
                <w:noProof/>
                <w:webHidden/>
              </w:rPr>
              <w:tab/>
            </w:r>
            <w:r w:rsidR="007971C5">
              <w:rPr>
                <w:noProof/>
                <w:webHidden/>
              </w:rPr>
              <w:fldChar w:fldCharType="begin"/>
            </w:r>
            <w:r w:rsidR="007971C5">
              <w:rPr>
                <w:noProof/>
                <w:webHidden/>
              </w:rPr>
              <w:instrText xml:space="preserve"> PAGEREF _Toc351422768 \h </w:instrText>
            </w:r>
            <w:r w:rsidR="007971C5">
              <w:rPr>
                <w:noProof/>
                <w:webHidden/>
              </w:rPr>
            </w:r>
            <w:r w:rsidR="007971C5">
              <w:rPr>
                <w:noProof/>
                <w:webHidden/>
              </w:rPr>
              <w:fldChar w:fldCharType="separate"/>
            </w:r>
            <w:r w:rsidR="007971C5">
              <w:rPr>
                <w:noProof/>
                <w:webHidden/>
              </w:rPr>
              <w:t>12</w:t>
            </w:r>
            <w:r w:rsidR="007971C5">
              <w:rPr>
                <w:noProof/>
                <w:webHidden/>
              </w:rPr>
              <w:fldChar w:fldCharType="end"/>
            </w:r>
          </w:hyperlink>
        </w:p>
        <w:p w14:paraId="38A5321F" w14:textId="77777777" w:rsidR="007971C5" w:rsidRDefault="00A30274">
          <w:pPr>
            <w:pStyle w:val="Sumrio1"/>
            <w:tabs>
              <w:tab w:val="left" w:pos="880"/>
              <w:tab w:val="right" w:leader="dot" w:pos="8660"/>
            </w:tabs>
            <w:rPr>
              <w:rFonts w:asciiTheme="minorHAnsi" w:eastAsiaTheme="minorEastAsia" w:hAnsiTheme="minorHAnsi" w:cstheme="minorBidi"/>
              <w:b w:val="0"/>
              <w:bCs w:val="0"/>
              <w:iCs w:val="0"/>
              <w:noProof/>
              <w:sz w:val="22"/>
              <w:lang w:val="en-US" w:eastAsia="en-US"/>
            </w:rPr>
          </w:pPr>
          <w:hyperlink w:anchor="_Toc351422769" w:history="1">
            <w:r w:rsidR="007971C5" w:rsidRPr="00BC6918">
              <w:rPr>
                <w:rStyle w:val="Hyperlink"/>
                <w:noProof/>
              </w:rPr>
              <w:t>1</w:t>
            </w:r>
            <w:r w:rsidR="007971C5">
              <w:rPr>
                <w:rFonts w:asciiTheme="minorHAnsi" w:eastAsiaTheme="minorEastAsia" w:hAnsiTheme="minorHAnsi" w:cstheme="minorBidi"/>
                <w:b w:val="0"/>
                <w:bCs w:val="0"/>
                <w:iCs w:val="0"/>
                <w:noProof/>
                <w:sz w:val="22"/>
                <w:lang w:val="en-US" w:eastAsia="en-US"/>
              </w:rPr>
              <w:tab/>
            </w:r>
            <w:r w:rsidR="007971C5" w:rsidRPr="00BC6918">
              <w:rPr>
                <w:rStyle w:val="Hyperlink"/>
                <w:noProof/>
              </w:rPr>
              <w:t>A ferramenta SQL Server Data Tools</w:t>
            </w:r>
            <w:r w:rsidR="007971C5">
              <w:rPr>
                <w:noProof/>
                <w:webHidden/>
              </w:rPr>
              <w:tab/>
            </w:r>
            <w:r w:rsidR="007971C5">
              <w:rPr>
                <w:noProof/>
                <w:webHidden/>
              </w:rPr>
              <w:fldChar w:fldCharType="begin"/>
            </w:r>
            <w:r w:rsidR="007971C5">
              <w:rPr>
                <w:noProof/>
                <w:webHidden/>
              </w:rPr>
              <w:instrText xml:space="preserve"> PAGEREF _Toc351422769 \h </w:instrText>
            </w:r>
            <w:r w:rsidR="007971C5">
              <w:rPr>
                <w:noProof/>
                <w:webHidden/>
              </w:rPr>
            </w:r>
            <w:r w:rsidR="007971C5">
              <w:rPr>
                <w:noProof/>
                <w:webHidden/>
              </w:rPr>
              <w:fldChar w:fldCharType="separate"/>
            </w:r>
            <w:r w:rsidR="007971C5">
              <w:rPr>
                <w:noProof/>
                <w:webHidden/>
              </w:rPr>
              <w:t>12</w:t>
            </w:r>
            <w:r w:rsidR="007971C5">
              <w:rPr>
                <w:noProof/>
                <w:webHidden/>
              </w:rPr>
              <w:fldChar w:fldCharType="end"/>
            </w:r>
          </w:hyperlink>
        </w:p>
        <w:p w14:paraId="38A53220" w14:textId="77777777" w:rsidR="007971C5" w:rsidRDefault="00A30274">
          <w:pPr>
            <w:pStyle w:val="Sumrio1"/>
            <w:tabs>
              <w:tab w:val="left" w:pos="880"/>
              <w:tab w:val="right" w:leader="dot" w:pos="8660"/>
            </w:tabs>
            <w:rPr>
              <w:rFonts w:asciiTheme="minorHAnsi" w:eastAsiaTheme="minorEastAsia" w:hAnsiTheme="minorHAnsi" w:cstheme="minorBidi"/>
              <w:b w:val="0"/>
              <w:bCs w:val="0"/>
              <w:iCs w:val="0"/>
              <w:noProof/>
              <w:sz w:val="22"/>
              <w:lang w:val="en-US" w:eastAsia="en-US"/>
            </w:rPr>
          </w:pPr>
          <w:hyperlink w:anchor="_Toc351422770" w:history="1">
            <w:r w:rsidR="007971C5" w:rsidRPr="00BC6918">
              <w:rPr>
                <w:rStyle w:val="Hyperlink"/>
                <w:noProof/>
              </w:rPr>
              <w:t>2</w:t>
            </w:r>
            <w:r w:rsidR="007971C5">
              <w:rPr>
                <w:rFonts w:asciiTheme="minorHAnsi" w:eastAsiaTheme="minorEastAsia" w:hAnsiTheme="minorHAnsi" w:cstheme="minorBidi"/>
                <w:b w:val="0"/>
                <w:bCs w:val="0"/>
                <w:iCs w:val="0"/>
                <w:noProof/>
                <w:sz w:val="22"/>
                <w:lang w:val="en-US" w:eastAsia="en-US"/>
              </w:rPr>
              <w:tab/>
            </w:r>
            <w:r w:rsidR="007971C5" w:rsidRPr="00BC6918">
              <w:rPr>
                <w:rStyle w:val="Hyperlink"/>
                <w:noProof/>
              </w:rPr>
              <w:t>Integração do SSDT com o Team Foundation Server</w:t>
            </w:r>
            <w:r w:rsidR="007971C5">
              <w:rPr>
                <w:noProof/>
                <w:webHidden/>
              </w:rPr>
              <w:tab/>
            </w:r>
            <w:r w:rsidR="007971C5">
              <w:rPr>
                <w:noProof/>
                <w:webHidden/>
              </w:rPr>
              <w:fldChar w:fldCharType="begin"/>
            </w:r>
            <w:r w:rsidR="007971C5">
              <w:rPr>
                <w:noProof/>
                <w:webHidden/>
              </w:rPr>
              <w:instrText xml:space="preserve"> PAGEREF _Toc351422770 \h </w:instrText>
            </w:r>
            <w:r w:rsidR="007971C5">
              <w:rPr>
                <w:noProof/>
                <w:webHidden/>
              </w:rPr>
            </w:r>
            <w:r w:rsidR="007971C5">
              <w:rPr>
                <w:noProof/>
                <w:webHidden/>
              </w:rPr>
              <w:fldChar w:fldCharType="separate"/>
            </w:r>
            <w:r w:rsidR="007971C5">
              <w:rPr>
                <w:noProof/>
                <w:webHidden/>
              </w:rPr>
              <w:t>13</w:t>
            </w:r>
            <w:r w:rsidR="007971C5">
              <w:rPr>
                <w:noProof/>
                <w:webHidden/>
              </w:rPr>
              <w:fldChar w:fldCharType="end"/>
            </w:r>
          </w:hyperlink>
        </w:p>
        <w:p w14:paraId="38A53221" w14:textId="77777777" w:rsidR="007971C5" w:rsidRDefault="00A30274">
          <w:pPr>
            <w:pStyle w:val="Sumrio1"/>
            <w:tabs>
              <w:tab w:val="left" w:pos="880"/>
              <w:tab w:val="right" w:leader="dot" w:pos="8660"/>
            </w:tabs>
            <w:rPr>
              <w:rFonts w:asciiTheme="minorHAnsi" w:eastAsiaTheme="minorEastAsia" w:hAnsiTheme="minorHAnsi" w:cstheme="minorBidi"/>
              <w:b w:val="0"/>
              <w:bCs w:val="0"/>
              <w:iCs w:val="0"/>
              <w:noProof/>
              <w:sz w:val="22"/>
              <w:lang w:val="en-US" w:eastAsia="en-US"/>
            </w:rPr>
          </w:pPr>
          <w:hyperlink w:anchor="_Toc351422771" w:history="1">
            <w:r w:rsidR="007971C5" w:rsidRPr="00BC6918">
              <w:rPr>
                <w:rStyle w:val="Hyperlink"/>
                <w:noProof/>
              </w:rPr>
              <w:t>3</w:t>
            </w:r>
            <w:r w:rsidR="007971C5">
              <w:rPr>
                <w:rFonts w:asciiTheme="minorHAnsi" w:eastAsiaTheme="minorEastAsia" w:hAnsiTheme="minorHAnsi" w:cstheme="minorBidi"/>
                <w:b w:val="0"/>
                <w:bCs w:val="0"/>
                <w:iCs w:val="0"/>
                <w:noProof/>
                <w:sz w:val="22"/>
                <w:lang w:val="en-US" w:eastAsia="en-US"/>
              </w:rPr>
              <w:tab/>
            </w:r>
            <w:r w:rsidR="007971C5" w:rsidRPr="00BC6918">
              <w:rPr>
                <w:rStyle w:val="Hyperlink"/>
                <w:noProof/>
              </w:rPr>
              <w:t>Testes unitários de banco de dados</w:t>
            </w:r>
            <w:r w:rsidR="007971C5">
              <w:rPr>
                <w:noProof/>
                <w:webHidden/>
              </w:rPr>
              <w:tab/>
            </w:r>
            <w:r w:rsidR="007971C5">
              <w:rPr>
                <w:noProof/>
                <w:webHidden/>
              </w:rPr>
              <w:fldChar w:fldCharType="begin"/>
            </w:r>
            <w:r w:rsidR="007971C5">
              <w:rPr>
                <w:noProof/>
                <w:webHidden/>
              </w:rPr>
              <w:instrText xml:space="preserve"> PAGEREF _Toc351422771 \h </w:instrText>
            </w:r>
            <w:r w:rsidR="007971C5">
              <w:rPr>
                <w:noProof/>
                <w:webHidden/>
              </w:rPr>
            </w:r>
            <w:r w:rsidR="007971C5">
              <w:rPr>
                <w:noProof/>
                <w:webHidden/>
              </w:rPr>
              <w:fldChar w:fldCharType="separate"/>
            </w:r>
            <w:r w:rsidR="007971C5">
              <w:rPr>
                <w:noProof/>
                <w:webHidden/>
              </w:rPr>
              <w:t>13</w:t>
            </w:r>
            <w:r w:rsidR="007971C5">
              <w:rPr>
                <w:noProof/>
                <w:webHidden/>
              </w:rPr>
              <w:fldChar w:fldCharType="end"/>
            </w:r>
          </w:hyperlink>
        </w:p>
        <w:p w14:paraId="38A53222" w14:textId="77777777" w:rsidR="007971C5" w:rsidRDefault="00A30274">
          <w:pPr>
            <w:pStyle w:val="Sumrio1"/>
            <w:tabs>
              <w:tab w:val="left" w:pos="880"/>
              <w:tab w:val="right" w:leader="dot" w:pos="8660"/>
            </w:tabs>
            <w:rPr>
              <w:rFonts w:asciiTheme="minorHAnsi" w:eastAsiaTheme="minorEastAsia" w:hAnsiTheme="minorHAnsi" w:cstheme="minorBidi"/>
              <w:b w:val="0"/>
              <w:bCs w:val="0"/>
              <w:iCs w:val="0"/>
              <w:noProof/>
              <w:sz w:val="22"/>
              <w:lang w:val="en-US" w:eastAsia="en-US"/>
            </w:rPr>
          </w:pPr>
          <w:hyperlink w:anchor="_Toc351422772" w:history="1">
            <w:r w:rsidR="007971C5" w:rsidRPr="00BC6918">
              <w:rPr>
                <w:rStyle w:val="Hyperlink"/>
                <w:noProof/>
              </w:rPr>
              <w:t>4</w:t>
            </w:r>
            <w:r w:rsidR="007971C5">
              <w:rPr>
                <w:rFonts w:asciiTheme="minorHAnsi" w:eastAsiaTheme="minorEastAsia" w:hAnsiTheme="minorHAnsi" w:cstheme="minorBidi"/>
                <w:b w:val="0"/>
                <w:bCs w:val="0"/>
                <w:iCs w:val="0"/>
                <w:noProof/>
                <w:sz w:val="22"/>
                <w:lang w:val="en-US" w:eastAsia="en-US"/>
              </w:rPr>
              <w:tab/>
            </w:r>
            <w:r w:rsidR="007971C5" w:rsidRPr="00BC6918">
              <w:rPr>
                <w:rStyle w:val="Hyperlink"/>
                <w:noProof/>
              </w:rPr>
              <w:t>Realização de análise de código estático</w:t>
            </w:r>
            <w:r w:rsidR="007971C5">
              <w:rPr>
                <w:noProof/>
                <w:webHidden/>
              </w:rPr>
              <w:tab/>
            </w:r>
            <w:r w:rsidR="007971C5">
              <w:rPr>
                <w:noProof/>
                <w:webHidden/>
              </w:rPr>
              <w:fldChar w:fldCharType="begin"/>
            </w:r>
            <w:r w:rsidR="007971C5">
              <w:rPr>
                <w:noProof/>
                <w:webHidden/>
              </w:rPr>
              <w:instrText xml:space="preserve"> PAGEREF _Toc351422772 \h </w:instrText>
            </w:r>
            <w:r w:rsidR="007971C5">
              <w:rPr>
                <w:noProof/>
                <w:webHidden/>
              </w:rPr>
            </w:r>
            <w:r w:rsidR="007971C5">
              <w:rPr>
                <w:noProof/>
                <w:webHidden/>
              </w:rPr>
              <w:fldChar w:fldCharType="separate"/>
            </w:r>
            <w:r w:rsidR="007971C5">
              <w:rPr>
                <w:noProof/>
                <w:webHidden/>
              </w:rPr>
              <w:t>14</w:t>
            </w:r>
            <w:r w:rsidR="007971C5">
              <w:rPr>
                <w:noProof/>
                <w:webHidden/>
              </w:rPr>
              <w:fldChar w:fldCharType="end"/>
            </w:r>
          </w:hyperlink>
        </w:p>
        <w:p w14:paraId="38A53223" w14:textId="77777777" w:rsidR="004A3EC2" w:rsidRPr="002919BA" w:rsidRDefault="00557279" w:rsidP="003826E9">
          <w:pPr>
            <w:rPr>
              <w:rFonts w:eastAsia="Calibri" w:cs="Calibri"/>
              <w:b/>
              <w:bCs/>
              <w:color w:val="4F81BD" w:themeColor="accent1"/>
              <w:sz w:val="32"/>
              <w:szCs w:val="32"/>
            </w:rPr>
          </w:pPr>
          <w:r w:rsidRPr="002919BA">
            <w:rPr>
              <w:b/>
              <w:bCs/>
              <w:iCs/>
              <w:sz w:val="24"/>
            </w:rPr>
            <w:fldChar w:fldCharType="end"/>
          </w:r>
          <w:r w:rsidR="004A3EC2" w:rsidRPr="002919BA">
            <w:br w:type="page"/>
          </w:r>
        </w:p>
        <w:p w14:paraId="38A53224" w14:textId="77777777" w:rsidR="00D064AE" w:rsidRPr="002919BA" w:rsidRDefault="00D064AE" w:rsidP="003826E9">
          <w:pPr>
            <w:pStyle w:val="Ttulo1"/>
          </w:pPr>
          <w:bookmarkStart w:id="2" w:name="_Toc351422738"/>
          <w:r w:rsidRPr="002919BA">
            <w:lastRenderedPageBreak/>
            <w:t>Índice de Figuras</w:t>
          </w:r>
          <w:bookmarkEnd w:id="2"/>
        </w:p>
        <w:p w14:paraId="38A53225" w14:textId="77777777" w:rsidR="007971C5" w:rsidRDefault="00572879">
          <w:pPr>
            <w:pStyle w:val="ndicedeilustraes"/>
            <w:tabs>
              <w:tab w:val="right" w:leader="dot" w:pos="8660"/>
            </w:tabs>
            <w:rPr>
              <w:rFonts w:asciiTheme="minorHAnsi" w:eastAsiaTheme="minorEastAsia" w:hAnsiTheme="minorHAnsi" w:cstheme="minorBidi"/>
              <w:noProof/>
              <w:lang w:val="en-US" w:eastAsia="en-US"/>
            </w:rPr>
          </w:pPr>
          <w:r w:rsidRPr="002919BA">
            <w:fldChar w:fldCharType="begin"/>
          </w:r>
          <w:r w:rsidRPr="002919BA">
            <w:instrText xml:space="preserve"> TOC \h \z \c "Figura" </w:instrText>
          </w:r>
          <w:r w:rsidRPr="002919BA">
            <w:fldChar w:fldCharType="separate"/>
          </w:r>
          <w:hyperlink w:anchor="_Toc351422773" w:history="1">
            <w:r w:rsidR="007971C5" w:rsidRPr="0066517C">
              <w:rPr>
                <w:rStyle w:val="Hyperlink"/>
                <w:noProof/>
              </w:rPr>
              <w:t>Figura 1 Ambiente de desenvolvimento</w:t>
            </w:r>
            <w:r w:rsidR="007971C5">
              <w:rPr>
                <w:noProof/>
                <w:webHidden/>
              </w:rPr>
              <w:tab/>
            </w:r>
            <w:r w:rsidR="007971C5">
              <w:rPr>
                <w:noProof/>
                <w:webHidden/>
              </w:rPr>
              <w:fldChar w:fldCharType="begin"/>
            </w:r>
            <w:r w:rsidR="007971C5">
              <w:rPr>
                <w:noProof/>
                <w:webHidden/>
              </w:rPr>
              <w:instrText xml:space="preserve"> PAGEREF _Toc351422773 \h </w:instrText>
            </w:r>
            <w:r w:rsidR="007971C5">
              <w:rPr>
                <w:noProof/>
                <w:webHidden/>
              </w:rPr>
            </w:r>
            <w:r w:rsidR="007971C5">
              <w:rPr>
                <w:noProof/>
                <w:webHidden/>
              </w:rPr>
              <w:fldChar w:fldCharType="separate"/>
            </w:r>
            <w:r w:rsidR="007971C5">
              <w:rPr>
                <w:noProof/>
                <w:webHidden/>
              </w:rPr>
              <w:t>4</w:t>
            </w:r>
            <w:r w:rsidR="007971C5">
              <w:rPr>
                <w:noProof/>
                <w:webHidden/>
              </w:rPr>
              <w:fldChar w:fldCharType="end"/>
            </w:r>
          </w:hyperlink>
        </w:p>
        <w:p w14:paraId="38A53226" w14:textId="77777777" w:rsidR="005E65F3" w:rsidRPr="002919BA" w:rsidRDefault="00572879" w:rsidP="003826E9">
          <w:r w:rsidRPr="002919BA">
            <w:fldChar w:fldCharType="end"/>
          </w:r>
        </w:p>
        <w:p w14:paraId="38A53227" w14:textId="77777777" w:rsidR="005E65F3" w:rsidRPr="002919BA" w:rsidRDefault="005E65F3" w:rsidP="003826E9">
          <w:pPr>
            <w:pStyle w:val="Ttulo1"/>
          </w:pPr>
          <w:bookmarkStart w:id="3" w:name="_Toc351422739"/>
          <w:r w:rsidRPr="002919BA">
            <w:t>Índice de Tabelas</w:t>
          </w:r>
          <w:bookmarkEnd w:id="3"/>
        </w:p>
        <w:p w14:paraId="38A53228" w14:textId="77777777" w:rsidR="007971C5" w:rsidRDefault="00572879">
          <w:pPr>
            <w:pStyle w:val="ndicedeilustraes"/>
            <w:tabs>
              <w:tab w:val="right" w:leader="dot" w:pos="8660"/>
            </w:tabs>
            <w:rPr>
              <w:rFonts w:asciiTheme="minorHAnsi" w:eastAsiaTheme="minorEastAsia" w:hAnsiTheme="minorHAnsi" w:cstheme="minorBidi"/>
              <w:noProof/>
              <w:lang w:val="en-US" w:eastAsia="en-US"/>
            </w:rPr>
          </w:pPr>
          <w:r w:rsidRPr="002919BA">
            <w:fldChar w:fldCharType="begin"/>
          </w:r>
          <w:r w:rsidRPr="002919BA">
            <w:instrText xml:space="preserve"> TOC \h \z \c "Tabela" </w:instrText>
          </w:r>
          <w:r w:rsidRPr="002919BA">
            <w:fldChar w:fldCharType="separate"/>
          </w:r>
          <w:hyperlink w:anchor="_Toc351422774" w:history="1">
            <w:r w:rsidR="007971C5" w:rsidRPr="00855B22">
              <w:rPr>
                <w:rStyle w:val="Hyperlink"/>
                <w:noProof/>
              </w:rPr>
              <w:t>Tabela 1 Siglas</w:t>
            </w:r>
            <w:r w:rsidR="007971C5">
              <w:rPr>
                <w:noProof/>
                <w:webHidden/>
              </w:rPr>
              <w:tab/>
            </w:r>
            <w:r w:rsidR="007971C5">
              <w:rPr>
                <w:noProof/>
                <w:webHidden/>
              </w:rPr>
              <w:fldChar w:fldCharType="begin"/>
            </w:r>
            <w:r w:rsidR="007971C5">
              <w:rPr>
                <w:noProof/>
                <w:webHidden/>
              </w:rPr>
              <w:instrText xml:space="preserve"> PAGEREF _Toc351422774 \h </w:instrText>
            </w:r>
            <w:r w:rsidR="007971C5">
              <w:rPr>
                <w:noProof/>
                <w:webHidden/>
              </w:rPr>
            </w:r>
            <w:r w:rsidR="007971C5">
              <w:rPr>
                <w:noProof/>
                <w:webHidden/>
              </w:rPr>
              <w:fldChar w:fldCharType="separate"/>
            </w:r>
            <w:r w:rsidR="007971C5">
              <w:rPr>
                <w:noProof/>
                <w:webHidden/>
              </w:rPr>
              <w:t>3</w:t>
            </w:r>
            <w:r w:rsidR="007971C5">
              <w:rPr>
                <w:noProof/>
                <w:webHidden/>
              </w:rPr>
              <w:fldChar w:fldCharType="end"/>
            </w:r>
          </w:hyperlink>
        </w:p>
        <w:p w14:paraId="38A53229" w14:textId="77777777" w:rsidR="007971C5" w:rsidRDefault="00A30274">
          <w:pPr>
            <w:pStyle w:val="ndicedeilustraes"/>
            <w:tabs>
              <w:tab w:val="right" w:leader="dot" w:pos="8660"/>
            </w:tabs>
            <w:rPr>
              <w:rFonts w:asciiTheme="minorHAnsi" w:eastAsiaTheme="minorEastAsia" w:hAnsiTheme="minorHAnsi" w:cstheme="minorBidi"/>
              <w:noProof/>
              <w:lang w:val="en-US" w:eastAsia="en-US"/>
            </w:rPr>
          </w:pPr>
          <w:hyperlink w:anchor="_Toc351422775" w:history="1">
            <w:r w:rsidR="007971C5" w:rsidRPr="00855B22">
              <w:rPr>
                <w:rStyle w:val="Hyperlink"/>
                <w:noProof/>
              </w:rPr>
              <w:t>Tabela 2 Papéis e responsabilidades</w:t>
            </w:r>
            <w:r w:rsidR="007971C5">
              <w:rPr>
                <w:noProof/>
                <w:webHidden/>
              </w:rPr>
              <w:tab/>
            </w:r>
            <w:r w:rsidR="007971C5">
              <w:rPr>
                <w:noProof/>
                <w:webHidden/>
              </w:rPr>
              <w:fldChar w:fldCharType="begin"/>
            </w:r>
            <w:r w:rsidR="007971C5">
              <w:rPr>
                <w:noProof/>
                <w:webHidden/>
              </w:rPr>
              <w:instrText xml:space="preserve"> PAGEREF _Toc351422775 \h </w:instrText>
            </w:r>
            <w:r w:rsidR="007971C5">
              <w:rPr>
                <w:noProof/>
                <w:webHidden/>
              </w:rPr>
            </w:r>
            <w:r w:rsidR="007971C5">
              <w:rPr>
                <w:noProof/>
                <w:webHidden/>
              </w:rPr>
              <w:fldChar w:fldCharType="separate"/>
            </w:r>
            <w:r w:rsidR="007971C5">
              <w:rPr>
                <w:noProof/>
                <w:webHidden/>
              </w:rPr>
              <w:t>4</w:t>
            </w:r>
            <w:r w:rsidR="007971C5">
              <w:rPr>
                <w:noProof/>
                <w:webHidden/>
              </w:rPr>
              <w:fldChar w:fldCharType="end"/>
            </w:r>
          </w:hyperlink>
        </w:p>
        <w:p w14:paraId="38A5322A" w14:textId="77777777" w:rsidR="005E65F3" w:rsidRPr="002919BA" w:rsidRDefault="00572879" w:rsidP="003826E9">
          <w:r w:rsidRPr="002919BA">
            <w:fldChar w:fldCharType="end"/>
          </w:r>
        </w:p>
        <w:p w14:paraId="38A5322B" w14:textId="77777777" w:rsidR="00D064AE" w:rsidRPr="002919BA" w:rsidRDefault="00D064AE" w:rsidP="003826E9"/>
        <w:p w14:paraId="38A5322C" w14:textId="77777777" w:rsidR="00930C86" w:rsidRPr="002919BA" w:rsidRDefault="00A30274" w:rsidP="003826E9">
          <w:pPr>
            <w:sectPr w:rsidR="00930C86" w:rsidRPr="002919BA" w:rsidSect="00DD14C8">
              <w:footerReference w:type="default" r:id="rId17"/>
              <w:pgSz w:w="11907" w:h="16840" w:code="9"/>
              <w:pgMar w:top="1440" w:right="1440" w:bottom="1440" w:left="1797" w:header="709" w:footer="567" w:gutter="0"/>
              <w:cols w:space="708"/>
              <w:docGrid w:linePitch="360"/>
            </w:sectPr>
          </w:pPr>
        </w:p>
      </w:sdtContent>
    </w:sdt>
    <w:p w14:paraId="38A5322D" w14:textId="77777777" w:rsidR="00930C86" w:rsidRPr="002919BA" w:rsidRDefault="002821E8" w:rsidP="003826E9">
      <w:pPr>
        <w:pStyle w:val="Heading1Numbered"/>
      </w:pPr>
      <w:bookmarkStart w:id="4" w:name="_Toc351422740"/>
      <w:bookmarkEnd w:id="0"/>
      <w:r w:rsidRPr="002919BA">
        <w:t>Objetivo</w:t>
      </w:r>
      <w:bookmarkEnd w:id="4"/>
    </w:p>
    <w:p w14:paraId="38A5322E" w14:textId="77777777" w:rsidR="007971C5" w:rsidRDefault="007971C5" w:rsidP="007971C5">
      <w:r>
        <w:t xml:space="preserve">Este documento é parte integrante do projeto de </w:t>
      </w:r>
      <w:r>
        <w:rPr>
          <w:b/>
        </w:rPr>
        <w:t>Elaboração de Arquiteturas de Software – FASE 1</w:t>
      </w:r>
      <w:r>
        <w:t>, desenvolvido segundo o Escopo de Trabalho e Formato de Entregas especificados no documento de Visão Escopo (SEFAZ - ITAP Arquiteturas de Software - Visão e Escopo v1.1).</w:t>
      </w:r>
    </w:p>
    <w:p w14:paraId="38A5322F" w14:textId="77777777" w:rsidR="007971C5" w:rsidRDefault="007971C5" w:rsidP="007971C5">
      <w:r>
        <w:t>O projeto visa estabelecer uma referência para o desenvolvimento padronizado de sistemas que permita o planejamento da adoção de práticas para reduzir riscos de segurança e aumentar a disponibilidade de serviços da instituição.</w:t>
      </w:r>
    </w:p>
    <w:p w14:paraId="38A53230" w14:textId="77777777" w:rsidR="007971C5" w:rsidRDefault="007971C5" w:rsidP="007971C5">
      <w:r>
        <w:t>Dentro desta proposta foram priorizados os aspectos referentes as seguintes frentes de trabalho:</w:t>
      </w:r>
    </w:p>
    <w:p w14:paraId="38A53231" w14:textId="77777777" w:rsidR="007971C5" w:rsidRDefault="007971C5" w:rsidP="007971C5">
      <w:pPr>
        <w:pStyle w:val="PargrafodaLista"/>
        <w:numPr>
          <w:ilvl w:val="0"/>
          <w:numId w:val="34"/>
        </w:numPr>
        <w:spacing w:after="200" w:line="276" w:lineRule="auto"/>
        <w:jc w:val="left"/>
      </w:pPr>
      <w:r>
        <w:rPr>
          <w:b/>
        </w:rPr>
        <w:t>PLATAFORMA .NET</w:t>
      </w:r>
      <w:r>
        <w:t>: Diretrizes para organização e construção de componentes que devem servir todas as arquiteturas específicas;</w:t>
      </w:r>
    </w:p>
    <w:p w14:paraId="38A53232" w14:textId="77777777" w:rsidR="007971C5" w:rsidRDefault="007971C5" w:rsidP="007971C5">
      <w:pPr>
        <w:pStyle w:val="PargrafodaLista"/>
        <w:numPr>
          <w:ilvl w:val="0"/>
          <w:numId w:val="34"/>
        </w:numPr>
        <w:spacing w:after="200" w:line="276" w:lineRule="auto"/>
        <w:jc w:val="left"/>
      </w:pPr>
      <w:r>
        <w:rPr>
          <w:b/>
        </w:rPr>
        <w:t>SERVIÇOS WEB</w:t>
      </w:r>
      <w:r>
        <w:t>: Arquitetura específica, hospedagem e monitoramento de operações;</w:t>
      </w:r>
    </w:p>
    <w:p w14:paraId="38A53233" w14:textId="77777777" w:rsidR="007971C5" w:rsidRDefault="007971C5" w:rsidP="007971C5">
      <w:pPr>
        <w:pStyle w:val="PargrafodaLista"/>
        <w:numPr>
          <w:ilvl w:val="0"/>
          <w:numId w:val="34"/>
        </w:numPr>
        <w:spacing w:after="200" w:line="276" w:lineRule="auto"/>
        <w:jc w:val="left"/>
      </w:pPr>
      <w:r>
        <w:rPr>
          <w:b/>
        </w:rPr>
        <w:t>PROCESSAMENTO BATCH</w:t>
      </w:r>
      <w:r>
        <w:t>: Arquitetura para aplicações responsáveis por processamentos em lote de forma assíncrona;</w:t>
      </w:r>
    </w:p>
    <w:p w14:paraId="38A53234" w14:textId="77777777" w:rsidR="007971C5" w:rsidRDefault="007971C5" w:rsidP="007971C5">
      <w:pPr>
        <w:pStyle w:val="PargrafodaLista"/>
        <w:numPr>
          <w:ilvl w:val="0"/>
          <w:numId w:val="34"/>
        </w:numPr>
        <w:spacing w:after="200" w:line="276" w:lineRule="auto"/>
        <w:jc w:val="left"/>
      </w:pPr>
      <w:r>
        <w:rPr>
          <w:b/>
        </w:rPr>
        <w:t>BANCO DE DADOS</w:t>
      </w:r>
      <w:r>
        <w:t>: Revisão de práticas de desenho físico e ferramentas de apoio.</w:t>
      </w:r>
    </w:p>
    <w:p w14:paraId="38A53235" w14:textId="77777777" w:rsidR="007971C5" w:rsidRDefault="007971C5" w:rsidP="007971C5">
      <w:r>
        <w:t xml:space="preserve">Não foram abordados, nesta fase, a camada de apresentação de </w:t>
      </w:r>
      <w:r>
        <w:rPr>
          <w:b/>
        </w:rPr>
        <w:t xml:space="preserve">Aplicações, </w:t>
      </w:r>
      <w:proofErr w:type="spellStart"/>
      <w:r>
        <w:rPr>
          <w:b/>
          <w:i/>
        </w:rPr>
        <w:t>Providers</w:t>
      </w:r>
      <w:proofErr w:type="spellEnd"/>
      <w:r>
        <w:rPr>
          <w:b/>
        </w:rPr>
        <w:t xml:space="preserve"> de Acesso a Dados e Mapeamento Objeto-Relacional</w:t>
      </w:r>
      <w:r>
        <w:t>. Assuntos reservados para as fases seguintes.</w:t>
      </w:r>
    </w:p>
    <w:p w14:paraId="38A53236" w14:textId="77777777" w:rsidR="00B466AA" w:rsidRPr="002919BA" w:rsidRDefault="007971C5" w:rsidP="000754B7">
      <w:r>
        <w:t>Este guia diz respeito à frente de trabalho de Serviços WEB e tem como objetivo</w:t>
      </w:r>
      <w:r w:rsidR="00B466AA" w:rsidRPr="002919BA">
        <w:t xml:space="preserve"> é estabelecer práticas relacionadas a modelagem e desenvolvimento de banco de dados na plataforma Microsoft SQL Server, a fim de estabelecer um padrão dentro da </w:t>
      </w:r>
      <w:r w:rsidR="00B466AA" w:rsidRPr="002919BA">
        <w:fldChar w:fldCharType="begin"/>
      </w:r>
      <w:r w:rsidR="00B466AA" w:rsidRPr="002919BA">
        <w:instrText xml:space="preserve"> IF </w:instrText>
      </w:r>
      <w:fldSimple w:instr=" DOCPROPERTY  Confidential  \* MERGEFORMAT ">
        <w:r>
          <w:instrText>0</w:instrText>
        </w:r>
      </w:fldSimple>
      <w:r w:rsidR="00B466AA" w:rsidRPr="002919BA">
        <w:instrText xml:space="preserve"> = 3 "Microsoft" </w:instrText>
      </w:r>
      <w:fldSimple w:instr=" DOCPROPERTY  Customer  \* MERGEFORMAT ">
        <w:r>
          <w:instrText>Secretaria da Fazenda do Estado de São Paulo</w:instrText>
        </w:r>
      </w:fldSimple>
      <w:r w:rsidR="00B466AA" w:rsidRPr="002919BA">
        <w:instrText xml:space="preserve"> \* MERGEFORMAT </w:instrText>
      </w:r>
      <w:r w:rsidR="00B466AA" w:rsidRPr="002919BA">
        <w:fldChar w:fldCharType="separate"/>
      </w:r>
      <w:r>
        <w:rPr>
          <w:noProof/>
        </w:rPr>
        <w:t>Secretaria da Fazenda do Estado de São Paulo</w:t>
      </w:r>
      <w:r w:rsidR="00B466AA" w:rsidRPr="002919BA">
        <w:fldChar w:fldCharType="end"/>
      </w:r>
      <w:r w:rsidR="00B466AA" w:rsidRPr="002919BA">
        <w:t xml:space="preserve"> (SEFAZ-SP).</w:t>
      </w:r>
    </w:p>
    <w:p w14:paraId="38A53237" w14:textId="77777777" w:rsidR="00B466AA" w:rsidRPr="002919BA" w:rsidRDefault="00B466AA" w:rsidP="000754B7">
      <w:r w:rsidRPr="002919BA">
        <w:t>O guia irá apresentar um conjunto de práticas recomendadas sobre os seguintes assuntos:</w:t>
      </w:r>
    </w:p>
    <w:p w14:paraId="38A53238" w14:textId="77777777" w:rsidR="000A0860" w:rsidRPr="002919BA" w:rsidRDefault="000A0860" w:rsidP="000754B7">
      <w:pPr>
        <w:pStyle w:val="Commarcadores"/>
      </w:pPr>
      <w:r w:rsidRPr="002919BA">
        <w:t>Ferramenta de desenvolvimento</w:t>
      </w:r>
    </w:p>
    <w:p w14:paraId="38A53239" w14:textId="77777777" w:rsidR="00B466AA" w:rsidRPr="002919BA" w:rsidRDefault="00B466AA" w:rsidP="000754B7">
      <w:pPr>
        <w:pStyle w:val="Commarcadores"/>
      </w:pPr>
      <w:r w:rsidRPr="002919BA">
        <w:t>Modelagem física de dados</w:t>
      </w:r>
    </w:p>
    <w:p w14:paraId="38A5323A" w14:textId="77777777" w:rsidR="00B466AA" w:rsidRDefault="00B466AA" w:rsidP="000754B7">
      <w:pPr>
        <w:pStyle w:val="Commarcadores"/>
      </w:pPr>
      <w:r w:rsidRPr="002919BA">
        <w:t>Codificação T-SQL</w:t>
      </w:r>
    </w:p>
    <w:p w14:paraId="38A5323B" w14:textId="77777777" w:rsidR="00FC6740" w:rsidRPr="002919BA" w:rsidRDefault="00FC6740" w:rsidP="00FC6740">
      <w:r>
        <w:t>Não é objetivo do documento definir o processo de desenvolvimento considerando revisão de papéis e atividades dos envolvidos no desenvolvimento de banco de dados.</w:t>
      </w:r>
    </w:p>
    <w:p w14:paraId="38A5323C" w14:textId="77777777" w:rsidR="000D1C0D" w:rsidRPr="002919BA" w:rsidRDefault="004826EE" w:rsidP="003826E9">
      <w:pPr>
        <w:pStyle w:val="Heading1Numbered"/>
      </w:pPr>
      <w:bookmarkStart w:id="5" w:name="_Toc351422741"/>
      <w:r w:rsidRPr="002919BA">
        <w:t>Público Alvo</w:t>
      </w:r>
      <w:bookmarkEnd w:id="5"/>
    </w:p>
    <w:p w14:paraId="38A5323D" w14:textId="77777777" w:rsidR="00B466AA" w:rsidRPr="002919BA" w:rsidRDefault="00B466AA" w:rsidP="003826E9">
      <w:r w:rsidRPr="002919BA">
        <w:t>O público alvo deste guia inclui as equipes de desenvolvimento:</w:t>
      </w:r>
    </w:p>
    <w:p w14:paraId="38A5323E" w14:textId="77777777" w:rsidR="007140EB" w:rsidRPr="002919BA" w:rsidRDefault="007140EB" w:rsidP="00954FB9">
      <w:pPr>
        <w:pStyle w:val="PargrafodaLista"/>
        <w:numPr>
          <w:ilvl w:val="0"/>
          <w:numId w:val="13"/>
        </w:numPr>
      </w:pPr>
      <w:r w:rsidRPr="002919BA">
        <w:t>Equipe de desenvolvimento de banco de dados</w:t>
      </w:r>
      <w:r w:rsidR="00525343">
        <w:t xml:space="preserve"> com conhecimento de T-SQL e uso do Visual Studio.</w:t>
      </w:r>
    </w:p>
    <w:p w14:paraId="38A5323F" w14:textId="77777777" w:rsidR="007140EB" w:rsidRPr="002919BA" w:rsidRDefault="007140EB" w:rsidP="00954FB9">
      <w:pPr>
        <w:pStyle w:val="PargrafodaLista"/>
        <w:numPr>
          <w:ilvl w:val="0"/>
          <w:numId w:val="13"/>
        </w:numPr>
      </w:pPr>
      <w:r w:rsidRPr="002919BA">
        <w:t>Desenvolvedores da Coordenadoria de Desenvolvimento de Sistemas e Fábricas de Software</w:t>
      </w:r>
      <w:r w:rsidR="00525343" w:rsidRPr="00525343">
        <w:t xml:space="preserve"> </w:t>
      </w:r>
      <w:r w:rsidR="00525343">
        <w:t>com conhecimento de T-SQL e uso do Visual Studio.</w:t>
      </w:r>
    </w:p>
    <w:p w14:paraId="38A53240" w14:textId="77777777" w:rsidR="007971C5" w:rsidRDefault="007971C5">
      <w:pPr>
        <w:spacing w:after="200" w:line="276" w:lineRule="auto"/>
        <w:ind w:left="0"/>
        <w:jc w:val="left"/>
        <w:rPr>
          <w:rFonts w:ascii="Segoe UI Light" w:eastAsia="Calibri" w:hAnsi="Segoe UI Light" w:cs="Calibri"/>
          <w:b/>
          <w:bCs/>
          <w:color w:val="4F81BD" w:themeColor="accent1"/>
          <w:kern w:val="32"/>
          <w:sz w:val="56"/>
          <w:szCs w:val="32"/>
        </w:rPr>
      </w:pPr>
      <w:r>
        <w:br w:type="page"/>
      </w:r>
    </w:p>
    <w:p w14:paraId="38A53241" w14:textId="77777777" w:rsidR="00525343" w:rsidRDefault="00525343" w:rsidP="00525343">
      <w:pPr>
        <w:pStyle w:val="Heading1Numbered"/>
      </w:pPr>
      <w:bookmarkStart w:id="6" w:name="_Toc351422742"/>
      <w:r>
        <w:t>Requisitos de Ambiente</w:t>
      </w:r>
      <w:bookmarkEnd w:id="6"/>
    </w:p>
    <w:p w14:paraId="38A53242" w14:textId="77777777" w:rsidR="00525343" w:rsidRDefault="00C85A4C" w:rsidP="00525343">
      <w:r>
        <w:t>Este capítulo apresenta o</w:t>
      </w:r>
      <w:r w:rsidR="00525343">
        <w:t>s r</w:t>
      </w:r>
      <w:r>
        <w:t>equisitos de hardware e software.</w:t>
      </w:r>
    </w:p>
    <w:p w14:paraId="38A53243" w14:textId="77777777" w:rsidR="00525343" w:rsidRDefault="00525343" w:rsidP="00525343">
      <w:pPr>
        <w:pStyle w:val="Heading2Numbered"/>
      </w:pPr>
      <w:bookmarkStart w:id="7" w:name="_Toc351422743"/>
      <w:r>
        <w:t>Requisitos de Software</w:t>
      </w:r>
      <w:bookmarkEnd w:id="7"/>
    </w:p>
    <w:p w14:paraId="38A53244" w14:textId="77777777" w:rsidR="00C85A4C" w:rsidRDefault="00C85A4C" w:rsidP="00C85A4C">
      <w:r>
        <w:t>A ferramenta SSDT recomendada neste guia de desenvolvimento de banco de dados é compatível com os seguintes servidores de banco de dados:</w:t>
      </w:r>
    </w:p>
    <w:p w14:paraId="38A53245" w14:textId="77777777" w:rsidR="00C85A4C" w:rsidRDefault="00C85A4C" w:rsidP="00525343">
      <w:pPr>
        <w:pStyle w:val="PargrafodaLista"/>
        <w:numPr>
          <w:ilvl w:val="0"/>
          <w:numId w:val="20"/>
        </w:numPr>
      </w:pPr>
      <w:r>
        <w:t>Microsoft SQL Server 2005 SP4</w:t>
      </w:r>
    </w:p>
    <w:p w14:paraId="38A53246" w14:textId="77777777" w:rsidR="00C85A4C" w:rsidRDefault="00C85A4C" w:rsidP="00525343">
      <w:pPr>
        <w:pStyle w:val="PargrafodaLista"/>
        <w:numPr>
          <w:ilvl w:val="0"/>
          <w:numId w:val="20"/>
        </w:numPr>
      </w:pPr>
      <w:r w:rsidRPr="002919BA">
        <w:t xml:space="preserve">Microsoft SQL Server </w:t>
      </w:r>
      <w:r>
        <w:t>2008 SP1</w:t>
      </w:r>
    </w:p>
    <w:p w14:paraId="38A53247" w14:textId="77777777" w:rsidR="00C85A4C" w:rsidRDefault="00C85A4C" w:rsidP="00525343">
      <w:pPr>
        <w:pStyle w:val="PargrafodaLista"/>
        <w:numPr>
          <w:ilvl w:val="0"/>
          <w:numId w:val="20"/>
        </w:numPr>
      </w:pPr>
      <w:r w:rsidRPr="002919BA">
        <w:t xml:space="preserve">Microsoft SQL Server </w:t>
      </w:r>
      <w:r>
        <w:t>2008R2</w:t>
      </w:r>
    </w:p>
    <w:p w14:paraId="38A53248" w14:textId="77777777" w:rsidR="00525343" w:rsidRPr="002919BA" w:rsidRDefault="00C85A4C" w:rsidP="00525343">
      <w:pPr>
        <w:pStyle w:val="PargrafodaLista"/>
        <w:numPr>
          <w:ilvl w:val="0"/>
          <w:numId w:val="20"/>
        </w:numPr>
      </w:pPr>
      <w:r w:rsidRPr="002919BA">
        <w:t xml:space="preserve">Microsoft SQL Server </w:t>
      </w:r>
      <w:r w:rsidR="00525343" w:rsidRPr="002919BA">
        <w:t xml:space="preserve">2012 </w:t>
      </w:r>
    </w:p>
    <w:p w14:paraId="38A53249" w14:textId="77777777" w:rsidR="00C85A4C" w:rsidRPr="000A4FC6" w:rsidRDefault="00525343" w:rsidP="00AE38CC">
      <w:pPr>
        <w:pStyle w:val="PargrafodaLista"/>
        <w:numPr>
          <w:ilvl w:val="0"/>
          <w:numId w:val="20"/>
        </w:numPr>
        <w:rPr>
          <w:b/>
        </w:rPr>
      </w:pPr>
      <w:r w:rsidRPr="002919BA">
        <w:t xml:space="preserve">Windows Azure SQL </w:t>
      </w:r>
      <w:proofErr w:type="spellStart"/>
      <w:r w:rsidRPr="002919BA">
        <w:t>Databases</w:t>
      </w:r>
      <w:proofErr w:type="spellEnd"/>
    </w:p>
    <w:p w14:paraId="38A5324A" w14:textId="77777777" w:rsidR="00C85A4C" w:rsidRDefault="00C85A4C" w:rsidP="00C85A4C">
      <w:r>
        <w:t>A ferramenta SSDT deve ser instalada nas estações de desenvolvimento com os seguintes requisitos de software:</w:t>
      </w:r>
    </w:p>
    <w:p w14:paraId="38A5324B" w14:textId="77777777" w:rsidR="00525343" w:rsidRPr="002919BA" w:rsidRDefault="00525343" w:rsidP="00525343">
      <w:pPr>
        <w:ind w:left="720"/>
        <w:rPr>
          <w:b/>
        </w:rPr>
      </w:pPr>
      <w:r w:rsidRPr="002919BA">
        <w:t>Estações com Microsoft Visual Studio 2010</w:t>
      </w:r>
      <w:r w:rsidRPr="002919BA">
        <w:rPr>
          <w:b/>
        </w:rPr>
        <w:t>:</w:t>
      </w:r>
    </w:p>
    <w:p w14:paraId="38A5324C" w14:textId="77777777" w:rsidR="00525343" w:rsidRPr="002919BA" w:rsidRDefault="00525343" w:rsidP="00525343">
      <w:pPr>
        <w:pStyle w:val="PargrafodaLista"/>
        <w:numPr>
          <w:ilvl w:val="1"/>
          <w:numId w:val="21"/>
        </w:numPr>
      </w:pPr>
      <w:r w:rsidRPr="002919BA">
        <w:t>Visual Studio 2010 Service Pack 1</w:t>
      </w:r>
    </w:p>
    <w:p w14:paraId="38A5324D" w14:textId="77777777" w:rsidR="00525343" w:rsidRPr="002919BA" w:rsidRDefault="00525343" w:rsidP="00525343">
      <w:pPr>
        <w:pStyle w:val="PargrafodaLista"/>
        <w:numPr>
          <w:ilvl w:val="1"/>
          <w:numId w:val="21"/>
        </w:numPr>
      </w:pPr>
      <w:r w:rsidRPr="002919BA">
        <w:t>Windows Vista SP2 ou superior</w:t>
      </w:r>
    </w:p>
    <w:p w14:paraId="38A5324E" w14:textId="77777777" w:rsidR="00525343" w:rsidRPr="002919BA" w:rsidRDefault="00525343" w:rsidP="00525343">
      <w:pPr>
        <w:pStyle w:val="PargrafodaLista"/>
        <w:numPr>
          <w:ilvl w:val="1"/>
          <w:numId w:val="21"/>
        </w:numPr>
      </w:pPr>
      <w:r w:rsidRPr="002919BA">
        <w:t>Windows 7 SP1 ou superior</w:t>
      </w:r>
    </w:p>
    <w:p w14:paraId="38A5324F" w14:textId="77777777" w:rsidR="00525343" w:rsidRPr="002919BA" w:rsidRDefault="00525343" w:rsidP="00525343">
      <w:pPr>
        <w:pStyle w:val="PargrafodaLista"/>
        <w:numPr>
          <w:ilvl w:val="1"/>
          <w:numId w:val="21"/>
        </w:numPr>
      </w:pPr>
      <w:r w:rsidRPr="002919BA">
        <w:t xml:space="preserve">Windows Server 2008 SP2 ou superior </w:t>
      </w:r>
    </w:p>
    <w:p w14:paraId="38A53250" w14:textId="77777777" w:rsidR="00525343" w:rsidRDefault="00525343" w:rsidP="00525343">
      <w:pPr>
        <w:pStyle w:val="PargrafodaLista"/>
        <w:numPr>
          <w:ilvl w:val="1"/>
          <w:numId w:val="21"/>
        </w:numPr>
      </w:pPr>
      <w:r w:rsidRPr="002919BA">
        <w:t>Windows Server 2008 R2 SP1 ou superior</w:t>
      </w:r>
    </w:p>
    <w:p w14:paraId="38A53251" w14:textId="77777777" w:rsidR="000A4FC6" w:rsidRPr="000A4FC6" w:rsidRDefault="000A4FC6" w:rsidP="00525343">
      <w:pPr>
        <w:pStyle w:val="PargrafodaLista"/>
        <w:numPr>
          <w:ilvl w:val="1"/>
          <w:numId w:val="21"/>
        </w:numPr>
      </w:pPr>
      <w:r w:rsidRPr="000A4FC6">
        <w:t>SQL Server Data Tools (SSDT) (última a</w:t>
      </w:r>
      <w:r>
        <w:t>tualização)</w:t>
      </w:r>
    </w:p>
    <w:p w14:paraId="38A53252" w14:textId="77777777" w:rsidR="00525343" w:rsidRPr="002919BA" w:rsidRDefault="00525343" w:rsidP="00525343">
      <w:pPr>
        <w:ind w:left="720"/>
      </w:pPr>
      <w:r w:rsidRPr="002919BA">
        <w:t>Estações com Microsoft Visual Studio 2012:</w:t>
      </w:r>
    </w:p>
    <w:p w14:paraId="38A53253" w14:textId="77777777" w:rsidR="00525343" w:rsidRPr="00B35F55" w:rsidRDefault="00525343" w:rsidP="00525343">
      <w:pPr>
        <w:pStyle w:val="PargrafodaLista"/>
        <w:numPr>
          <w:ilvl w:val="1"/>
          <w:numId w:val="21"/>
        </w:numPr>
        <w:rPr>
          <w:lang w:val="en-US"/>
        </w:rPr>
      </w:pPr>
      <w:r w:rsidRPr="00B35F55">
        <w:rPr>
          <w:lang w:val="en-US"/>
        </w:rPr>
        <w:t xml:space="preserve">Windows 7 SP1 (x86 </w:t>
      </w:r>
      <w:r>
        <w:rPr>
          <w:lang w:val="en-US"/>
        </w:rPr>
        <w:t>e</w:t>
      </w:r>
      <w:r w:rsidRPr="00B35F55">
        <w:rPr>
          <w:lang w:val="en-US"/>
        </w:rPr>
        <w:t xml:space="preserve"> x64)</w:t>
      </w:r>
    </w:p>
    <w:p w14:paraId="38A53254" w14:textId="77777777" w:rsidR="00525343" w:rsidRPr="002919BA" w:rsidRDefault="00525343" w:rsidP="00525343">
      <w:pPr>
        <w:pStyle w:val="PargrafodaLista"/>
        <w:numPr>
          <w:ilvl w:val="1"/>
          <w:numId w:val="21"/>
        </w:numPr>
      </w:pPr>
      <w:r w:rsidRPr="002919BA">
        <w:t xml:space="preserve">Windows 8 (x86 </w:t>
      </w:r>
      <w:r>
        <w:t>e</w:t>
      </w:r>
      <w:r w:rsidRPr="002919BA">
        <w:t xml:space="preserve"> x64)</w:t>
      </w:r>
    </w:p>
    <w:p w14:paraId="38A53255" w14:textId="77777777" w:rsidR="00525343" w:rsidRPr="002919BA" w:rsidRDefault="00525343" w:rsidP="00525343">
      <w:pPr>
        <w:pStyle w:val="PargrafodaLista"/>
        <w:numPr>
          <w:ilvl w:val="1"/>
          <w:numId w:val="21"/>
        </w:numPr>
      </w:pPr>
      <w:r w:rsidRPr="002919BA">
        <w:t>Windows Server 2008 R2 SP1 (x64)</w:t>
      </w:r>
    </w:p>
    <w:p w14:paraId="38A53256" w14:textId="77777777" w:rsidR="00525343" w:rsidRDefault="00525343" w:rsidP="00525343">
      <w:pPr>
        <w:pStyle w:val="PargrafodaLista"/>
        <w:numPr>
          <w:ilvl w:val="1"/>
          <w:numId w:val="21"/>
        </w:numPr>
      </w:pPr>
      <w:r w:rsidRPr="002919BA">
        <w:t>Windows Server 2012 (x64)</w:t>
      </w:r>
    </w:p>
    <w:p w14:paraId="38A53257" w14:textId="77777777" w:rsidR="000A4FC6" w:rsidRPr="002919BA" w:rsidRDefault="000A4FC6" w:rsidP="000A4FC6">
      <w:pPr>
        <w:pStyle w:val="PargrafodaLista"/>
        <w:numPr>
          <w:ilvl w:val="1"/>
          <w:numId w:val="21"/>
        </w:numPr>
      </w:pPr>
      <w:r w:rsidRPr="000A4FC6">
        <w:t>SQL Server Data Tools (SSDT) (última a</w:t>
      </w:r>
      <w:r>
        <w:t>tualização)</w:t>
      </w:r>
    </w:p>
    <w:p w14:paraId="38A53258" w14:textId="77777777" w:rsidR="00525343" w:rsidRPr="002919BA" w:rsidRDefault="00525343" w:rsidP="00525343">
      <w:pPr>
        <w:pStyle w:val="PargrafodaLista"/>
        <w:ind w:left="1080"/>
      </w:pPr>
    </w:p>
    <w:p w14:paraId="38A53259" w14:textId="77777777" w:rsidR="00525343" w:rsidRPr="002919BA" w:rsidRDefault="00525343" w:rsidP="00525343">
      <w:pPr>
        <w:pBdr>
          <w:top w:val="single" w:sz="4" w:space="1" w:color="auto"/>
          <w:bottom w:val="single" w:sz="4" w:space="1" w:color="auto"/>
        </w:pBdr>
      </w:pPr>
      <w:r w:rsidRPr="002919BA">
        <w:rPr>
          <w:b/>
        </w:rPr>
        <w:t>Observação:</w:t>
      </w:r>
      <w:r w:rsidRPr="002919BA">
        <w:t xml:space="preserve"> A SEFAZ-SP possui </w:t>
      </w:r>
      <w:r>
        <w:t xml:space="preserve">algumas </w:t>
      </w:r>
      <w:r w:rsidRPr="002919BA">
        <w:t xml:space="preserve">estações de desenvolvimento com Windows Server 2003, o SQL Server Data Tools não é suportado nesta versão do sistema operacional. </w:t>
      </w:r>
    </w:p>
    <w:p w14:paraId="38A5325A" w14:textId="77777777" w:rsidR="00525343" w:rsidRDefault="00525343" w:rsidP="00525343">
      <w:r>
        <w:t>Segue descrição dos componentes que dão suporte ao desenvolvimento de banco de dados:</w:t>
      </w:r>
    </w:p>
    <w:tbl>
      <w:tblPr>
        <w:tblStyle w:val="Tabelacomgrade"/>
        <w:tblW w:w="0" w:type="auto"/>
        <w:tblInd w:w="360" w:type="dxa"/>
        <w:tblLook w:val="04A0" w:firstRow="1" w:lastRow="0" w:firstColumn="1" w:lastColumn="0" w:noHBand="0" w:noVBand="1"/>
      </w:tblPr>
      <w:tblGrid>
        <w:gridCol w:w="2475"/>
        <w:gridCol w:w="6096"/>
      </w:tblGrid>
      <w:tr w:rsidR="00525343" w14:paraId="38A5325D" w14:textId="77777777" w:rsidTr="00525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vAlign w:val="center"/>
          </w:tcPr>
          <w:p w14:paraId="38A5325B" w14:textId="77777777" w:rsidR="00525343" w:rsidRDefault="00525343" w:rsidP="00525343">
            <w:pPr>
              <w:ind w:left="0"/>
              <w:jc w:val="center"/>
            </w:pPr>
            <w:r>
              <w:t>Componente</w:t>
            </w:r>
          </w:p>
        </w:tc>
        <w:tc>
          <w:tcPr>
            <w:tcW w:w="6096" w:type="dxa"/>
            <w:vAlign w:val="center"/>
          </w:tcPr>
          <w:p w14:paraId="38A5325C" w14:textId="77777777" w:rsidR="00525343" w:rsidRDefault="00525343" w:rsidP="00525343">
            <w:pPr>
              <w:ind w:left="0"/>
              <w:jc w:val="center"/>
              <w:cnfStyle w:val="100000000000" w:firstRow="1" w:lastRow="0" w:firstColumn="0" w:lastColumn="0" w:oddVBand="0" w:evenVBand="0" w:oddHBand="0" w:evenHBand="0" w:firstRowFirstColumn="0" w:firstRowLastColumn="0" w:lastRowFirstColumn="0" w:lastRowLastColumn="0"/>
            </w:pPr>
            <w:r>
              <w:t>Descrição</w:t>
            </w:r>
          </w:p>
        </w:tc>
      </w:tr>
      <w:tr w:rsidR="00525343" w14:paraId="38A53262" w14:textId="77777777" w:rsidTr="00525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14:paraId="38A5325E" w14:textId="77777777" w:rsidR="00525343" w:rsidRDefault="00525343" w:rsidP="00525343">
            <w:pPr>
              <w:ind w:left="0"/>
              <w:rPr>
                <w:b w:val="0"/>
                <w:lang w:val="en-US"/>
              </w:rPr>
            </w:pPr>
            <w:r w:rsidRPr="0058792A">
              <w:rPr>
                <w:b w:val="0"/>
                <w:lang w:val="en-US"/>
              </w:rPr>
              <w:t xml:space="preserve">SQL Server Data Tools </w:t>
            </w:r>
          </w:p>
          <w:p w14:paraId="38A5325F" w14:textId="77777777" w:rsidR="00525343" w:rsidRPr="0058792A" w:rsidRDefault="00525343" w:rsidP="00525343">
            <w:pPr>
              <w:ind w:left="0"/>
              <w:rPr>
                <w:b w:val="0"/>
                <w:lang w:val="en-US"/>
              </w:rPr>
            </w:pPr>
            <w:r w:rsidRPr="0058792A">
              <w:rPr>
                <w:b w:val="0"/>
                <w:lang w:val="en-US"/>
              </w:rPr>
              <w:t>(S</w:t>
            </w:r>
            <w:r>
              <w:rPr>
                <w:b w:val="0"/>
                <w:lang w:val="en-US"/>
              </w:rPr>
              <w:t>SDT)</w:t>
            </w:r>
          </w:p>
        </w:tc>
        <w:tc>
          <w:tcPr>
            <w:tcW w:w="6096" w:type="dxa"/>
          </w:tcPr>
          <w:p w14:paraId="38A53260" w14:textId="77777777" w:rsidR="00525343" w:rsidRDefault="00525343" w:rsidP="00525343">
            <w:pPr>
              <w:ind w:left="0"/>
              <w:cnfStyle w:val="000000100000" w:firstRow="0" w:lastRow="0" w:firstColumn="0" w:lastColumn="0" w:oddVBand="0" w:evenVBand="0" w:oddHBand="1" w:evenHBand="0" w:firstRowFirstColumn="0" w:firstRowLastColumn="0" w:lastRowFirstColumn="0" w:lastRowLastColumn="0"/>
            </w:pPr>
            <w:r w:rsidRPr="0058792A">
              <w:t>O SQL Server Data Tools (SSDT) é um conjunto de ferramentas que habilita o profissional de banco de dados bem como o desenvolvedor a realizar o trabalho de modelagem de banco de dados para SQL Server e SQL Azure dentro do Visual Studio</w:t>
            </w:r>
            <w:r>
              <w:t>.</w:t>
            </w:r>
          </w:p>
          <w:p w14:paraId="38A53261" w14:textId="77777777" w:rsidR="00525343" w:rsidRDefault="00525343" w:rsidP="00525343">
            <w:pPr>
              <w:ind w:left="0"/>
              <w:cnfStyle w:val="000000100000" w:firstRow="0" w:lastRow="0" w:firstColumn="0" w:lastColumn="0" w:oddVBand="0" w:evenVBand="0" w:oddHBand="1" w:evenHBand="0" w:firstRowFirstColumn="0" w:firstRowLastColumn="0" w:lastRowFirstColumn="0" w:lastRowLastColumn="0"/>
            </w:pPr>
            <w:r w:rsidRPr="002919BA">
              <w:rPr>
                <w:lang w:eastAsia="en-US"/>
              </w:rPr>
              <w:t>Ele fornece uma interface rica de para desenvolvimento SQL Server com integração completa com Visual Studio, como também ferramenta baseada em modelo que pode ser utilizada para desenvolvimento online e off-line</w:t>
            </w:r>
            <w:r>
              <w:rPr>
                <w:lang w:eastAsia="en-US"/>
              </w:rPr>
              <w:t>.</w:t>
            </w:r>
          </w:p>
        </w:tc>
      </w:tr>
      <w:tr w:rsidR="00525343" w:rsidRPr="0058792A" w14:paraId="38A53268" w14:textId="77777777" w:rsidTr="005253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dxa"/>
          </w:tcPr>
          <w:p w14:paraId="38A53263" w14:textId="77777777" w:rsidR="00525343" w:rsidRDefault="00525343" w:rsidP="00525343">
            <w:pPr>
              <w:ind w:left="0"/>
              <w:rPr>
                <w:b w:val="0"/>
                <w:lang w:val="en-US"/>
              </w:rPr>
            </w:pPr>
            <w:r w:rsidRPr="0058792A">
              <w:rPr>
                <w:b w:val="0"/>
                <w:lang w:val="en-US"/>
              </w:rPr>
              <w:t>SQL Server Data-Tier Application Framework</w:t>
            </w:r>
          </w:p>
          <w:p w14:paraId="38A53264" w14:textId="77777777" w:rsidR="00525343" w:rsidRPr="0058792A" w:rsidRDefault="00525343" w:rsidP="00525343">
            <w:pPr>
              <w:ind w:left="0"/>
              <w:rPr>
                <w:b w:val="0"/>
                <w:lang w:val="en-US"/>
              </w:rPr>
            </w:pPr>
            <w:r>
              <w:rPr>
                <w:b w:val="0"/>
                <w:lang w:val="en-US"/>
              </w:rPr>
              <w:t>(</w:t>
            </w:r>
            <w:proofErr w:type="spellStart"/>
            <w:r>
              <w:rPr>
                <w:b w:val="0"/>
                <w:lang w:val="en-US"/>
              </w:rPr>
              <w:t>DACFx</w:t>
            </w:r>
            <w:proofErr w:type="spellEnd"/>
            <w:r>
              <w:rPr>
                <w:b w:val="0"/>
                <w:lang w:val="en-US"/>
              </w:rPr>
              <w:t>)</w:t>
            </w:r>
          </w:p>
        </w:tc>
        <w:tc>
          <w:tcPr>
            <w:tcW w:w="6096" w:type="dxa"/>
          </w:tcPr>
          <w:p w14:paraId="38A53265" w14:textId="77777777" w:rsidR="00525343" w:rsidRDefault="00525343" w:rsidP="00525343">
            <w:pPr>
              <w:ind w:left="0"/>
              <w:cnfStyle w:val="000000010000" w:firstRow="0" w:lastRow="0" w:firstColumn="0" w:lastColumn="0" w:oddVBand="0" w:evenVBand="0" w:oddHBand="0" w:evenHBand="1" w:firstRowFirstColumn="0" w:firstRowLastColumn="0" w:lastRowFirstColumn="0" w:lastRowLastColumn="0"/>
              <w:rPr>
                <w:lang w:eastAsia="en-US"/>
              </w:rPr>
            </w:pPr>
            <w:r w:rsidRPr="002919BA">
              <w:rPr>
                <w:lang w:eastAsia="en-US"/>
              </w:rPr>
              <w:t>O Microsoft® SQL Server</w:t>
            </w:r>
            <w:r>
              <w:rPr>
                <w:lang w:eastAsia="en-US"/>
              </w:rPr>
              <w:t xml:space="preserve"> </w:t>
            </w:r>
            <w:r w:rsidRPr="002919BA">
              <w:rPr>
                <w:lang w:eastAsia="en-US"/>
              </w:rPr>
              <w:t>Data-</w:t>
            </w:r>
            <w:proofErr w:type="spellStart"/>
            <w:r w:rsidRPr="002919BA">
              <w:rPr>
                <w:lang w:eastAsia="en-US"/>
              </w:rPr>
              <w:t>Tier</w:t>
            </w:r>
            <w:proofErr w:type="spellEnd"/>
            <w:r w:rsidRPr="002919BA">
              <w:rPr>
                <w:lang w:eastAsia="en-US"/>
              </w:rPr>
              <w:t xml:space="preserve"> </w:t>
            </w:r>
            <w:proofErr w:type="spellStart"/>
            <w:r w:rsidRPr="002919BA">
              <w:rPr>
                <w:lang w:eastAsia="en-US"/>
              </w:rPr>
              <w:t>Application</w:t>
            </w:r>
            <w:proofErr w:type="spellEnd"/>
            <w:r w:rsidRPr="002919BA">
              <w:rPr>
                <w:lang w:eastAsia="en-US"/>
              </w:rPr>
              <w:t xml:space="preserve"> Framework (</w:t>
            </w:r>
            <w:proofErr w:type="spellStart"/>
            <w:r w:rsidRPr="002919BA">
              <w:rPr>
                <w:lang w:eastAsia="en-US"/>
              </w:rPr>
              <w:t>DACFx</w:t>
            </w:r>
            <w:proofErr w:type="spellEnd"/>
            <w:r w:rsidRPr="002919BA">
              <w:rPr>
                <w:lang w:eastAsia="en-US"/>
              </w:rPr>
              <w:t xml:space="preserve"> v.3.0) é um componente que fornece serviços de ciclo de vida de aplicativos para desenvolvimento de banco de dados e gerenciamento para SQL Server e Windows Azure SQL </w:t>
            </w:r>
            <w:proofErr w:type="spellStart"/>
            <w:r w:rsidRPr="002919BA">
              <w:rPr>
                <w:lang w:eastAsia="en-US"/>
              </w:rPr>
              <w:t>Databases</w:t>
            </w:r>
            <w:proofErr w:type="spellEnd"/>
            <w:r>
              <w:rPr>
                <w:lang w:eastAsia="en-US"/>
              </w:rPr>
              <w:t>.</w:t>
            </w:r>
          </w:p>
          <w:p w14:paraId="38A53266" w14:textId="77777777" w:rsidR="00525343" w:rsidRDefault="00525343" w:rsidP="00525343">
            <w:pPr>
              <w:ind w:left="0"/>
              <w:cnfStyle w:val="000000010000" w:firstRow="0" w:lastRow="0" w:firstColumn="0" w:lastColumn="0" w:oddVBand="0" w:evenVBand="0" w:oddHBand="0" w:evenHBand="1" w:firstRowFirstColumn="0" w:firstRowLastColumn="0" w:lastRowFirstColumn="0" w:lastRowLastColumn="0"/>
            </w:pPr>
            <w:r w:rsidRPr="0058792A">
              <w:t>A Microsoft recomenda usar a versão mais recente disponível da Estrutura de Aplicativo da Camada de Dados (</w:t>
            </w:r>
            <w:proofErr w:type="spellStart"/>
            <w:r w:rsidRPr="0058792A">
              <w:t>DACfx</w:t>
            </w:r>
            <w:proofErr w:type="spellEnd"/>
            <w:r w:rsidRPr="0058792A">
              <w:t xml:space="preserve"> versão 3.0 ou superior).</w:t>
            </w:r>
          </w:p>
          <w:p w14:paraId="38A53267" w14:textId="77777777" w:rsidR="00525343" w:rsidRPr="0058792A" w:rsidRDefault="00525343" w:rsidP="00525343">
            <w:pPr>
              <w:ind w:left="0"/>
              <w:cnfStyle w:val="000000010000" w:firstRow="0" w:lastRow="0" w:firstColumn="0" w:lastColumn="0" w:oddVBand="0" w:evenVBand="0" w:oddHBand="0" w:evenHBand="1" w:firstRowFirstColumn="0" w:firstRowLastColumn="0" w:lastRowFirstColumn="0" w:lastRowLastColumn="0"/>
            </w:pPr>
            <w:r w:rsidRPr="002919BA">
              <w:t xml:space="preserve">A Microsoft recomenda usar a versão mais recente disponível dos projetos de banco de dados do SQL Server Data Tools. </w:t>
            </w:r>
          </w:p>
        </w:tc>
      </w:tr>
    </w:tbl>
    <w:p w14:paraId="38A53269" w14:textId="77777777" w:rsidR="00525343" w:rsidRPr="0058792A" w:rsidRDefault="00525343" w:rsidP="00525343"/>
    <w:p w14:paraId="38A5326A" w14:textId="77777777" w:rsidR="00525343" w:rsidRPr="002919BA" w:rsidRDefault="00525343" w:rsidP="00525343">
      <w:pPr>
        <w:pBdr>
          <w:top w:val="single" w:sz="4" w:space="1" w:color="auto"/>
          <w:bottom w:val="single" w:sz="4" w:space="1" w:color="auto"/>
        </w:pBdr>
      </w:pPr>
      <w:r w:rsidRPr="008773F9">
        <w:rPr>
          <w:b/>
        </w:rPr>
        <w:t>Observação</w:t>
      </w:r>
      <w:r>
        <w:t xml:space="preserve">: </w:t>
      </w:r>
      <w:r w:rsidRPr="002919BA">
        <w:t xml:space="preserve">Os projetos de bancos de dados do Visual Studio 2010 não dão suporte a pacotes DACPAC do DAC 3.0 ou pacotes de exportação DAC (BACPAC) gerados com o </w:t>
      </w:r>
      <w:proofErr w:type="spellStart"/>
      <w:r w:rsidRPr="002919BA">
        <w:t>DACfx</w:t>
      </w:r>
      <w:proofErr w:type="spellEnd"/>
      <w:r w:rsidRPr="002919BA">
        <w:t xml:space="preserve"> versão 3.0 ou posterior.  </w:t>
      </w:r>
    </w:p>
    <w:p w14:paraId="38A5326B" w14:textId="77777777" w:rsidR="00525343" w:rsidRDefault="00525343" w:rsidP="00525343">
      <w:pPr>
        <w:pStyle w:val="Heading2Numbered"/>
      </w:pPr>
      <w:bookmarkStart w:id="8" w:name="_Toc351422744"/>
      <w:r>
        <w:t>Requisitos de Hardware</w:t>
      </w:r>
      <w:bookmarkEnd w:id="8"/>
    </w:p>
    <w:p w14:paraId="38A5326C" w14:textId="77777777" w:rsidR="00AE38CC" w:rsidRDefault="00AE38CC" w:rsidP="00AE38CC">
      <w:r w:rsidRPr="00AE38CC">
        <w:t xml:space="preserve">Seguem os requisitos mínimos de hardware para o Visual Studio </w:t>
      </w:r>
      <w:r>
        <w:t>2010</w:t>
      </w:r>
      <w:r w:rsidRPr="00AE38CC">
        <w:t>:</w:t>
      </w:r>
    </w:p>
    <w:p w14:paraId="38A5326D" w14:textId="77777777" w:rsidR="00AE38CC" w:rsidRPr="00AE38CC" w:rsidRDefault="00AE38CC" w:rsidP="00AE38CC">
      <w:pPr>
        <w:pStyle w:val="PargrafodaLista"/>
        <w:numPr>
          <w:ilvl w:val="0"/>
          <w:numId w:val="33"/>
        </w:numPr>
      </w:pPr>
      <w:r w:rsidRPr="00AE38CC">
        <w:t>Processador 1.6 GHz ou mais rápido</w:t>
      </w:r>
    </w:p>
    <w:p w14:paraId="38A5326E" w14:textId="77777777" w:rsidR="00AE38CC" w:rsidRPr="00AE38CC" w:rsidRDefault="00BD5AEF" w:rsidP="00AE38CC">
      <w:pPr>
        <w:pStyle w:val="PargrafodaLista"/>
        <w:numPr>
          <w:ilvl w:val="0"/>
          <w:numId w:val="33"/>
        </w:numPr>
        <w:rPr>
          <w:lang w:val="en-US"/>
        </w:rPr>
      </w:pPr>
      <w:r w:rsidRPr="007F1DF2">
        <w:rPr>
          <w:lang w:val="en-US"/>
        </w:rPr>
        <w:t xml:space="preserve">1 GB </w:t>
      </w:r>
      <w:r w:rsidR="00AE38CC">
        <w:rPr>
          <w:lang w:val="en-US"/>
        </w:rPr>
        <w:t>RAM</w:t>
      </w:r>
    </w:p>
    <w:p w14:paraId="38A5326F" w14:textId="77777777" w:rsidR="00AE38CC" w:rsidRDefault="00AE38CC" w:rsidP="004E1BF9">
      <w:pPr>
        <w:pStyle w:val="PargrafodaLista"/>
        <w:numPr>
          <w:ilvl w:val="0"/>
          <w:numId w:val="33"/>
        </w:numPr>
      </w:pPr>
      <w:r w:rsidRPr="00F617D4">
        <w:t>3 GB de disco rígido</w:t>
      </w:r>
      <w:r w:rsidR="00F617D4" w:rsidRPr="00F617D4">
        <w:t xml:space="preserve"> </w:t>
      </w:r>
      <w:r w:rsidR="00F617D4">
        <w:t>5400 RPM</w:t>
      </w:r>
    </w:p>
    <w:p w14:paraId="38A53270" w14:textId="77777777" w:rsidR="00AE38CC" w:rsidRPr="00AE38CC" w:rsidRDefault="00F617D4" w:rsidP="00AE38CC">
      <w:pPr>
        <w:pStyle w:val="PargrafodaLista"/>
        <w:numPr>
          <w:ilvl w:val="0"/>
          <w:numId w:val="33"/>
        </w:numPr>
        <w:rPr>
          <w:lang w:val="en-US"/>
        </w:rPr>
      </w:pPr>
      <w:proofErr w:type="spellStart"/>
      <w:r>
        <w:rPr>
          <w:lang w:val="en-US"/>
        </w:rPr>
        <w:t>Vídeo</w:t>
      </w:r>
      <w:proofErr w:type="spellEnd"/>
      <w:r>
        <w:rPr>
          <w:lang w:val="en-US"/>
        </w:rPr>
        <w:t>: 1024 x 768</w:t>
      </w:r>
    </w:p>
    <w:p w14:paraId="38A53271" w14:textId="77777777" w:rsidR="007F1DF2" w:rsidRPr="007F1DF2" w:rsidRDefault="007F1DF2" w:rsidP="007F1DF2">
      <w:r>
        <w:t>Seguem os requisitos mínimos de hardware para o Visual Studio</w:t>
      </w:r>
      <w:r w:rsidR="00AE38CC">
        <w:t xml:space="preserve"> 2012:</w:t>
      </w:r>
    </w:p>
    <w:p w14:paraId="38A53272" w14:textId="77777777" w:rsidR="007F1DF2" w:rsidRDefault="00AE38CC" w:rsidP="007F1DF2">
      <w:pPr>
        <w:pStyle w:val="PargrafodaLista"/>
        <w:numPr>
          <w:ilvl w:val="0"/>
          <w:numId w:val="33"/>
        </w:numPr>
      </w:pPr>
      <w:r>
        <w:t xml:space="preserve">Processador </w:t>
      </w:r>
      <w:r w:rsidR="007F1DF2">
        <w:t>1</w:t>
      </w:r>
      <w:r>
        <w:t>.6 GHz ou mais rápido</w:t>
      </w:r>
    </w:p>
    <w:p w14:paraId="38A53273" w14:textId="77777777" w:rsidR="007F1DF2" w:rsidRPr="007F1DF2" w:rsidRDefault="007F1DF2" w:rsidP="007F1DF2">
      <w:pPr>
        <w:pStyle w:val="PargrafodaLista"/>
        <w:numPr>
          <w:ilvl w:val="0"/>
          <w:numId w:val="33"/>
        </w:numPr>
        <w:rPr>
          <w:lang w:val="en-US"/>
        </w:rPr>
      </w:pPr>
      <w:r w:rsidRPr="007F1DF2">
        <w:rPr>
          <w:lang w:val="en-US"/>
        </w:rPr>
        <w:t xml:space="preserve">1 GB </w:t>
      </w:r>
      <w:r w:rsidR="00BD5AEF">
        <w:rPr>
          <w:lang w:val="en-US"/>
        </w:rPr>
        <w:t>RAM</w:t>
      </w:r>
    </w:p>
    <w:p w14:paraId="38A53274" w14:textId="77777777" w:rsidR="007F1DF2" w:rsidRDefault="00AE38CC" w:rsidP="004E1BF9">
      <w:pPr>
        <w:pStyle w:val="PargrafodaLista"/>
        <w:numPr>
          <w:ilvl w:val="0"/>
          <w:numId w:val="33"/>
        </w:numPr>
      </w:pPr>
      <w:r w:rsidRPr="00BD5AEF">
        <w:t>10 GB de disco rígido</w:t>
      </w:r>
      <w:r w:rsidR="00F617D4" w:rsidRPr="00BD5AEF">
        <w:t xml:space="preserve"> </w:t>
      </w:r>
      <w:r w:rsidR="007F1DF2">
        <w:t xml:space="preserve">5400 RPM </w:t>
      </w:r>
    </w:p>
    <w:p w14:paraId="38A53275" w14:textId="77777777" w:rsidR="00525343" w:rsidRPr="007F1DF2" w:rsidRDefault="00F617D4" w:rsidP="007F1DF2">
      <w:pPr>
        <w:pStyle w:val="PargrafodaLista"/>
        <w:numPr>
          <w:ilvl w:val="0"/>
          <w:numId w:val="33"/>
        </w:numPr>
        <w:rPr>
          <w:lang w:val="en-US"/>
        </w:rPr>
      </w:pPr>
      <w:proofErr w:type="spellStart"/>
      <w:r>
        <w:rPr>
          <w:lang w:val="en-US"/>
        </w:rPr>
        <w:t>Vídeo</w:t>
      </w:r>
      <w:proofErr w:type="spellEnd"/>
      <w:r>
        <w:rPr>
          <w:lang w:val="en-US"/>
        </w:rPr>
        <w:t xml:space="preserve">: </w:t>
      </w:r>
      <w:r w:rsidR="007F1DF2" w:rsidRPr="007F1DF2">
        <w:rPr>
          <w:lang w:val="en-US"/>
        </w:rPr>
        <w:t xml:space="preserve">1024 x </w:t>
      </w:r>
      <w:r>
        <w:rPr>
          <w:lang w:val="en-US"/>
        </w:rPr>
        <w:t>768</w:t>
      </w:r>
    </w:p>
    <w:p w14:paraId="38A53276" w14:textId="77777777" w:rsidR="00930C86" w:rsidRPr="002919BA" w:rsidRDefault="00525343" w:rsidP="003826E9">
      <w:pPr>
        <w:pStyle w:val="Heading1Numbered"/>
      </w:pPr>
      <w:bookmarkStart w:id="9" w:name="_Toc351422745"/>
      <w:r>
        <w:t>Siglas</w:t>
      </w:r>
      <w:bookmarkEnd w:id="9"/>
    </w:p>
    <w:p w14:paraId="38A53277" w14:textId="77777777" w:rsidR="00B466AA" w:rsidRPr="002919BA" w:rsidRDefault="00B466AA" w:rsidP="003826E9">
      <w:r w:rsidRPr="002919BA">
        <w:t xml:space="preserve">Segue abaixo a lista de </w:t>
      </w:r>
      <w:r w:rsidR="007C501B" w:rsidRPr="002919BA">
        <w:t>abreviaturas</w:t>
      </w:r>
      <w:r w:rsidRPr="002919BA">
        <w:t xml:space="preserve"> utilizada</w:t>
      </w:r>
      <w:r w:rsidR="007C501B" w:rsidRPr="002919BA">
        <w:t>s</w:t>
      </w:r>
      <w:r w:rsidRPr="002919BA">
        <w:t xml:space="preserve"> neste documento:</w:t>
      </w:r>
    </w:p>
    <w:tbl>
      <w:tblPr>
        <w:tblStyle w:val="Tabelacomgra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6972"/>
      </w:tblGrid>
      <w:tr w:rsidR="00E06513" w:rsidRPr="009A38D3" w14:paraId="38A5327A" w14:textId="77777777" w:rsidTr="009A38D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bottom w:val="none" w:sz="0" w:space="0" w:color="auto"/>
            </w:tcBorders>
            <w:vAlign w:val="center"/>
          </w:tcPr>
          <w:p w14:paraId="38A53278" w14:textId="77777777" w:rsidR="00E06513" w:rsidRPr="009A38D3" w:rsidRDefault="00E06513" w:rsidP="009A38D3">
            <w:pPr>
              <w:pStyle w:val="Commarcadores"/>
              <w:numPr>
                <w:ilvl w:val="0"/>
                <w:numId w:val="0"/>
              </w:numPr>
              <w:spacing w:before="0" w:after="0"/>
              <w:ind w:left="142"/>
              <w:jc w:val="center"/>
              <w:rPr>
                <w:b w:val="0"/>
              </w:rPr>
            </w:pPr>
            <w:r w:rsidRPr="009A38D3">
              <w:rPr>
                <w:b w:val="0"/>
              </w:rPr>
              <w:t>Sigla</w:t>
            </w:r>
          </w:p>
        </w:tc>
        <w:tc>
          <w:tcPr>
            <w:tcW w:w="7076" w:type="dxa"/>
            <w:tcBorders>
              <w:top w:val="none" w:sz="0" w:space="0" w:color="auto"/>
              <w:bottom w:val="none" w:sz="0" w:space="0" w:color="auto"/>
            </w:tcBorders>
          </w:tcPr>
          <w:p w14:paraId="38A53279" w14:textId="77777777" w:rsidR="00E06513" w:rsidRPr="009A38D3" w:rsidRDefault="00E06513" w:rsidP="009A38D3">
            <w:pPr>
              <w:pStyle w:val="Commarcadores"/>
              <w:numPr>
                <w:ilvl w:val="0"/>
                <w:numId w:val="0"/>
              </w:numPr>
              <w:spacing w:before="0" w:after="0"/>
              <w:jc w:val="center"/>
              <w:cnfStyle w:val="100000000000" w:firstRow="1" w:lastRow="0" w:firstColumn="0" w:lastColumn="0" w:oddVBand="0" w:evenVBand="0" w:oddHBand="0" w:evenHBand="0" w:firstRowFirstColumn="0" w:firstRowLastColumn="0" w:lastRowFirstColumn="0" w:lastRowLastColumn="0"/>
              <w:rPr>
                <w:b w:val="0"/>
              </w:rPr>
            </w:pPr>
            <w:r w:rsidRPr="009A38D3">
              <w:rPr>
                <w:b w:val="0"/>
              </w:rPr>
              <w:t>Descrição</w:t>
            </w:r>
          </w:p>
        </w:tc>
      </w:tr>
      <w:tr w:rsidR="00B466AA" w:rsidRPr="009A38D3" w14:paraId="38A5327D" w14:textId="77777777" w:rsidTr="009A38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7B" w14:textId="77777777" w:rsidR="00B466AA" w:rsidRPr="009A38D3" w:rsidRDefault="00B466AA" w:rsidP="009A38D3">
            <w:pPr>
              <w:spacing w:before="0" w:after="0"/>
              <w:ind w:left="142"/>
              <w:jc w:val="left"/>
              <w:rPr>
                <w:b w:val="0"/>
              </w:rPr>
            </w:pPr>
            <w:r w:rsidRPr="009A38D3">
              <w:rPr>
                <w:b w:val="0"/>
              </w:rPr>
              <w:t>SQL</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7C" w14:textId="77777777" w:rsidR="00B466AA" w:rsidRPr="009A38D3" w:rsidRDefault="00B466AA" w:rsidP="009A38D3">
            <w:pPr>
              <w:spacing w:before="0" w:after="0"/>
              <w:ind w:left="45"/>
              <w:cnfStyle w:val="000000100000" w:firstRow="0" w:lastRow="0" w:firstColumn="0" w:lastColumn="0" w:oddVBand="0" w:evenVBand="0" w:oddHBand="1" w:evenHBand="0" w:firstRowFirstColumn="0" w:firstRowLastColumn="0" w:lastRowFirstColumn="0" w:lastRowLastColumn="0"/>
            </w:pPr>
            <w:proofErr w:type="spellStart"/>
            <w:r w:rsidRPr="009A38D3">
              <w:t>Structured</w:t>
            </w:r>
            <w:proofErr w:type="spellEnd"/>
            <w:r w:rsidRPr="009A38D3">
              <w:t xml:space="preserve"> Query </w:t>
            </w:r>
            <w:proofErr w:type="spellStart"/>
            <w:r w:rsidRPr="009A38D3">
              <w:t>Language</w:t>
            </w:r>
            <w:proofErr w:type="spellEnd"/>
          </w:p>
        </w:tc>
      </w:tr>
      <w:tr w:rsidR="00B466AA" w:rsidRPr="009A38D3" w14:paraId="38A53280" w14:textId="77777777" w:rsidTr="009A38D3">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7E" w14:textId="77777777" w:rsidR="00B466AA" w:rsidRPr="009A38D3" w:rsidRDefault="00B466AA" w:rsidP="009A38D3">
            <w:pPr>
              <w:spacing w:before="0" w:after="0"/>
              <w:ind w:left="142"/>
              <w:jc w:val="left"/>
              <w:rPr>
                <w:b w:val="0"/>
              </w:rPr>
            </w:pPr>
            <w:r w:rsidRPr="009A38D3">
              <w:rPr>
                <w:b w:val="0"/>
              </w:rPr>
              <w:t>T-SQL</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7F" w14:textId="77777777" w:rsidR="00B466AA" w:rsidRPr="009A38D3" w:rsidRDefault="00B466AA" w:rsidP="009A38D3">
            <w:pPr>
              <w:spacing w:before="0" w:after="0"/>
              <w:ind w:left="45"/>
              <w:cnfStyle w:val="000000010000" w:firstRow="0" w:lastRow="0" w:firstColumn="0" w:lastColumn="0" w:oddVBand="0" w:evenVBand="0" w:oddHBand="0" w:evenHBand="1" w:firstRowFirstColumn="0" w:firstRowLastColumn="0" w:lastRowFirstColumn="0" w:lastRowLastColumn="0"/>
            </w:pPr>
            <w:proofErr w:type="spellStart"/>
            <w:r w:rsidRPr="009A38D3">
              <w:t>Transact</w:t>
            </w:r>
            <w:proofErr w:type="spellEnd"/>
            <w:r w:rsidRPr="009A38D3">
              <w:t xml:space="preserve">-SQL </w:t>
            </w:r>
            <w:r w:rsidR="009A38D3" w:rsidRPr="009A38D3">
              <w:t>(Extensão SQL da Microsoft)</w:t>
            </w:r>
          </w:p>
        </w:tc>
      </w:tr>
      <w:tr w:rsidR="00B466AA" w:rsidRPr="009A38D3" w14:paraId="38A53283" w14:textId="77777777" w:rsidTr="009A38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1" w14:textId="77777777" w:rsidR="00B466AA" w:rsidRPr="009A38D3" w:rsidRDefault="00B466AA" w:rsidP="009A38D3">
            <w:pPr>
              <w:spacing w:before="0" w:after="0"/>
              <w:ind w:left="142"/>
              <w:jc w:val="left"/>
              <w:rPr>
                <w:b w:val="0"/>
              </w:rPr>
            </w:pPr>
            <w:r w:rsidRPr="009A38D3">
              <w:rPr>
                <w:b w:val="0"/>
              </w:rPr>
              <w:t>SSDT</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2" w14:textId="77777777" w:rsidR="00B466AA" w:rsidRPr="009A38D3" w:rsidRDefault="00B466AA" w:rsidP="009A38D3">
            <w:pPr>
              <w:spacing w:before="0" w:after="0"/>
              <w:ind w:left="45"/>
              <w:cnfStyle w:val="000000100000" w:firstRow="0" w:lastRow="0" w:firstColumn="0" w:lastColumn="0" w:oddVBand="0" w:evenVBand="0" w:oddHBand="1" w:evenHBand="0" w:firstRowFirstColumn="0" w:firstRowLastColumn="0" w:lastRowFirstColumn="0" w:lastRowLastColumn="0"/>
            </w:pPr>
            <w:r w:rsidRPr="009A38D3">
              <w:t>SQL Server Data Tools</w:t>
            </w:r>
          </w:p>
        </w:tc>
      </w:tr>
      <w:tr w:rsidR="009A38D3" w:rsidRPr="009A38D3" w14:paraId="38A53286" w14:textId="77777777" w:rsidTr="009A38D3">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4" w14:textId="77777777" w:rsidR="009A38D3" w:rsidRPr="009A38D3" w:rsidRDefault="009A38D3" w:rsidP="009A38D3">
            <w:pPr>
              <w:spacing w:after="0"/>
              <w:ind w:left="142"/>
              <w:jc w:val="left"/>
              <w:rPr>
                <w:b w:val="0"/>
              </w:rPr>
            </w:pPr>
            <w:r w:rsidRPr="009A38D3">
              <w:rPr>
                <w:b w:val="0"/>
              </w:rPr>
              <w:t>SSMS</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5" w14:textId="77777777" w:rsidR="009A38D3" w:rsidRPr="009A38D3" w:rsidRDefault="009A38D3" w:rsidP="009A38D3">
            <w:pPr>
              <w:spacing w:after="0"/>
              <w:ind w:left="45"/>
              <w:cnfStyle w:val="000000010000" w:firstRow="0" w:lastRow="0" w:firstColumn="0" w:lastColumn="0" w:oddVBand="0" w:evenVBand="0" w:oddHBand="0" w:evenHBand="1" w:firstRowFirstColumn="0" w:firstRowLastColumn="0" w:lastRowFirstColumn="0" w:lastRowLastColumn="0"/>
            </w:pPr>
            <w:r w:rsidRPr="009A38D3">
              <w:t>SQL Server Management Studio</w:t>
            </w:r>
          </w:p>
        </w:tc>
      </w:tr>
      <w:tr w:rsidR="00B466AA" w:rsidRPr="009A38D3" w14:paraId="38A53289" w14:textId="77777777" w:rsidTr="009A38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7" w14:textId="77777777" w:rsidR="00B466AA" w:rsidRPr="009A38D3" w:rsidRDefault="00B466AA" w:rsidP="009A38D3">
            <w:pPr>
              <w:spacing w:before="0" w:after="0"/>
              <w:ind w:left="142"/>
              <w:jc w:val="left"/>
              <w:rPr>
                <w:b w:val="0"/>
              </w:rPr>
            </w:pPr>
            <w:r w:rsidRPr="009A38D3">
              <w:rPr>
                <w:b w:val="0"/>
              </w:rPr>
              <w:t>TFS</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8" w14:textId="77777777" w:rsidR="00B466AA" w:rsidRPr="009A38D3" w:rsidRDefault="00B466AA" w:rsidP="009A38D3">
            <w:pPr>
              <w:spacing w:before="0" w:after="0"/>
              <w:ind w:left="45"/>
              <w:cnfStyle w:val="000000100000" w:firstRow="0" w:lastRow="0" w:firstColumn="0" w:lastColumn="0" w:oddVBand="0" w:evenVBand="0" w:oddHBand="1" w:evenHBand="0" w:firstRowFirstColumn="0" w:firstRowLastColumn="0" w:lastRowFirstColumn="0" w:lastRowLastColumn="0"/>
            </w:pPr>
            <w:r w:rsidRPr="009A38D3">
              <w:t>Team Foundation Server</w:t>
            </w:r>
          </w:p>
        </w:tc>
      </w:tr>
      <w:tr w:rsidR="007C501B" w:rsidRPr="00E85A07" w14:paraId="38A5328C" w14:textId="77777777" w:rsidTr="009A38D3">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A" w14:textId="77777777" w:rsidR="007C501B" w:rsidRPr="009A38D3" w:rsidRDefault="007C501B" w:rsidP="009A38D3">
            <w:pPr>
              <w:spacing w:before="0" w:after="0"/>
              <w:ind w:left="142"/>
              <w:jc w:val="left"/>
              <w:rPr>
                <w:b w:val="0"/>
              </w:rPr>
            </w:pPr>
            <w:proofErr w:type="spellStart"/>
            <w:r w:rsidRPr="009A38D3">
              <w:rPr>
                <w:b w:val="0"/>
              </w:rPr>
              <w:t>DACFx</w:t>
            </w:r>
            <w:proofErr w:type="spellEnd"/>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B" w14:textId="77777777" w:rsidR="007C501B" w:rsidRPr="009A38D3" w:rsidRDefault="007C501B" w:rsidP="009A38D3">
            <w:pPr>
              <w:spacing w:before="0" w:after="0"/>
              <w:ind w:left="45"/>
              <w:cnfStyle w:val="000000010000" w:firstRow="0" w:lastRow="0" w:firstColumn="0" w:lastColumn="0" w:oddVBand="0" w:evenVBand="0" w:oddHBand="0" w:evenHBand="1" w:firstRowFirstColumn="0" w:firstRowLastColumn="0" w:lastRowFirstColumn="0" w:lastRowLastColumn="0"/>
              <w:rPr>
                <w:lang w:val="en-US"/>
              </w:rPr>
            </w:pPr>
            <w:r w:rsidRPr="009A38D3">
              <w:rPr>
                <w:lang w:val="en-US"/>
              </w:rPr>
              <w:t>SQL Server Data-Tier Application Framework</w:t>
            </w:r>
          </w:p>
        </w:tc>
      </w:tr>
      <w:tr w:rsidR="007C501B" w:rsidRPr="009A38D3" w14:paraId="38A5328F" w14:textId="77777777" w:rsidTr="009A38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D" w14:textId="77777777" w:rsidR="007C501B" w:rsidRPr="009A38D3" w:rsidRDefault="007C501B" w:rsidP="009A38D3">
            <w:pPr>
              <w:spacing w:before="0" w:after="0"/>
              <w:ind w:left="142"/>
              <w:jc w:val="left"/>
              <w:rPr>
                <w:b w:val="0"/>
              </w:rPr>
            </w:pPr>
            <w:r w:rsidRPr="009A38D3">
              <w:rPr>
                <w:b w:val="0"/>
              </w:rPr>
              <w:t>SSDE</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8E" w14:textId="77777777" w:rsidR="007C501B" w:rsidRPr="009A38D3" w:rsidRDefault="007C501B" w:rsidP="009A38D3">
            <w:pPr>
              <w:spacing w:before="0" w:after="0"/>
              <w:ind w:left="45"/>
              <w:cnfStyle w:val="000000100000" w:firstRow="0" w:lastRow="0" w:firstColumn="0" w:lastColumn="0" w:oddVBand="0" w:evenVBand="0" w:oddHBand="1" w:evenHBand="0" w:firstRowFirstColumn="0" w:firstRowLastColumn="0" w:lastRowFirstColumn="0" w:lastRowLastColumn="0"/>
            </w:pPr>
            <w:r w:rsidRPr="009A38D3">
              <w:t xml:space="preserve">SQL Server </w:t>
            </w:r>
            <w:proofErr w:type="spellStart"/>
            <w:r w:rsidRPr="009A38D3">
              <w:t>Database</w:t>
            </w:r>
            <w:proofErr w:type="spellEnd"/>
            <w:r w:rsidRPr="009A38D3">
              <w:t xml:space="preserve"> </w:t>
            </w:r>
            <w:proofErr w:type="spellStart"/>
            <w:r w:rsidRPr="009A38D3">
              <w:t>Engine</w:t>
            </w:r>
            <w:proofErr w:type="spellEnd"/>
          </w:p>
        </w:tc>
      </w:tr>
      <w:tr w:rsidR="007C501B" w:rsidRPr="009A38D3" w14:paraId="38A53292" w14:textId="77777777" w:rsidTr="009A38D3">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90" w14:textId="77777777" w:rsidR="007C501B" w:rsidRPr="009A38D3" w:rsidRDefault="009A38D3" w:rsidP="009A38D3">
            <w:pPr>
              <w:spacing w:before="0" w:after="0"/>
              <w:ind w:left="142"/>
              <w:jc w:val="left"/>
              <w:rPr>
                <w:b w:val="0"/>
              </w:rPr>
            </w:pPr>
            <w:r>
              <w:rPr>
                <w:b w:val="0"/>
              </w:rPr>
              <w:t>DAC</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91" w14:textId="77777777" w:rsidR="007C501B" w:rsidRPr="009A38D3" w:rsidRDefault="009A38D3" w:rsidP="009A38D3">
            <w:pPr>
              <w:spacing w:before="0" w:after="0"/>
              <w:ind w:left="45"/>
              <w:cnfStyle w:val="000000010000" w:firstRow="0" w:lastRow="0" w:firstColumn="0" w:lastColumn="0" w:oddVBand="0" w:evenVBand="0" w:oddHBand="0" w:evenHBand="1" w:firstRowFirstColumn="0" w:firstRowLastColumn="0" w:lastRowFirstColumn="0" w:lastRowLastColumn="0"/>
              <w:rPr>
                <w:lang w:val="en-US"/>
              </w:rPr>
            </w:pPr>
            <w:r>
              <w:rPr>
                <w:lang w:val="en-US"/>
              </w:rPr>
              <w:t>Data Tier Application</w:t>
            </w:r>
          </w:p>
        </w:tc>
      </w:tr>
      <w:tr w:rsidR="009A38D3" w:rsidRPr="009A38D3" w14:paraId="38A53295" w14:textId="77777777" w:rsidTr="001B3EE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93" w14:textId="77777777" w:rsidR="009A38D3" w:rsidRDefault="009A38D3" w:rsidP="009A38D3">
            <w:pPr>
              <w:spacing w:after="0"/>
              <w:ind w:left="142"/>
              <w:jc w:val="left"/>
              <w:rPr>
                <w:b w:val="0"/>
              </w:rPr>
            </w:pPr>
            <w:r>
              <w:rPr>
                <w:b w:val="0"/>
              </w:rPr>
              <w:t>DACPAC</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94" w14:textId="77777777" w:rsidR="009A38D3" w:rsidRDefault="009A38D3" w:rsidP="009A38D3">
            <w:pPr>
              <w:spacing w:after="0"/>
              <w:ind w:left="45"/>
              <w:cnfStyle w:val="000000100000" w:firstRow="0" w:lastRow="0" w:firstColumn="0" w:lastColumn="0" w:oddVBand="0" w:evenVBand="0" w:oddHBand="1" w:evenHBand="0" w:firstRowFirstColumn="0" w:firstRowLastColumn="0" w:lastRowFirstColumn="0" w:lastRowLastColumn="0"/>
              <w:rPr>
                <w:lang w:val="en-US"/>
              </w:rPr>
            </w:pPr>
            <w:r>
              <w:rPr>
                <w:lang w:val="en-US"/>
              </w:rPr>
              <w:t>DAC Package</w:t>
            </w:r>
          </w:p>
        </w:tc>
      </w:tr>
      <w:tr w:rsidR="009A38D3" w:rsidRPr="009A38D3" w14:paraId="38A53299" w14:textId="77777777" w:rsidTr="001B3EE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42"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96" w14:textId="77777777" w:rsidR="009A38D3" w:rsidRDefault="009A38D3" w:rsidP="009A38D3">
            <w:pPr>
              <w:spacing w:after="0"/>
              <w:ind w:left="142"/>
              <w:jc w:val="left"/>
              <w:rPr>
                <w:b w:val="0"/>
              </w:rPr>
            </w:pPr>
            <w:r>
              <w:rPr>
                <w:b w:val="0"/>
              </w:rPr>
              <w:t>BACPAC</w:t>
            </w:r>
          </w:p>
        </w:tc>
        <w:tc>
          <w:tcPr>
            <w:tcW w:w="7076"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97" w14:textId="77777777" w:rsidR="009A38D3" w:rsidRDefault="009A38D3" w:rsidP="009A38D3">
            <w:pPr>
              <w:spacing w:after="0"/>
              <w:ind w:left="45"/>
              <w:cnfStyle w:val="000000010000" w:firstRow="0" w:lastRow="0" w:firstColumn="0" w:lastColumn="0" w:oddVBand="0" w:evenVBand="0" w:oddHBand="0" w:evenHBand="1" w:firstRowFirstColumn="0" w:firstRowLastColumn="0" w:lastRowFirstColumn="0" w:lastRowLastColumn="0"/>
            </w:pPr>
            <w:r w:rsidRPr="009A38D3">
              <w:t xml:space="preserve">Backup </w:t>
            </w:r>
            <w:proofErr w:type="spellStart"/>
            <w:r w:rsidRPr="009A38D3">
              <w:t>Package</w:t>
            </w:r>
            <w:proofErr w:type="spellEnd"/>
            <w:r w:rsidRPr="009A38D3">
              <w:t xml:space="preserve"> </w:t>
            </w:r>
          </w:p>
          <w:p w14:paraId="38A53298" w14:textId="77777777" w:rsidR="009A38D3" w:rsidRPr="009A38D3" w:rsidRDefault="009A38D3" w:rsidP="009A38D3">
            <w:pPr>
              <w:spacing w:after="0"/>
              <w:ind w:left="45"/>
              <w:cnfStyle w:val="000000010000" w:firstRow="0" w:lastRow="0" w:firstColumn="0" w:lastColumn="0" w:oddVBand="0" w:evenVBand="0" w:oddHBand="0" w:evenHBand="1" w:firstRowFirstColumn="0" w:firstRowLastColumn="0" w:lastRowFirstColumn="0" w:lastRowLastColumn="0"/>
            </w:pPr>
            <w:r w:rsidRPr="009A38D3">
              <w:t>(encapsula o e</w:t>
            </w:r>
            <w:r>
              <w:t xml:space="preserve">squema de banco de dados </w:t>
            </w:r>
            <w:proofErr w:type="gramStart"/>
            <w:r>
              <w:t>e também</w:t>
            </w:r>
            <w:proofErr w:type="gramEnd"/>
            <w:r>
              <w:t xml:space="preserve"> os dados)</w:t>
            </w:r>
          </w:p>
        </w:tc>
      </w:tr>
    </w:tbl>
    <w:p w14:paraId="38A5329A" w14:textId="77777777" w:rsidR="00E06513" w:rsidRPr="002919BA" w:rsidRDefault="00020064" w:rsidP="003A3BD9">
      <w:pPr>
        <w:pStyle w:val="Legenda"/>
        <w:jc w:val="center"/>
      </w:pPr>
      <w:bookmarkStart w:id="10" w:name="_Toc351422774"/>
      <w:r w:rsidRPr="002919BA">
        <w:t xml:space="preserve">Tabela </w:t>
      </w:r>
      <w:r w:rsidRPr="002919BA">
        <w:fldChar w:fldCharType="begin"/>
      </w:r>
      <w:r w:rsidRPr="002919BA">
        <w:instrText xml:space="preserve"> SEQ Tabela \* ARABIC </w:instrText>
      </w:r>
      <w:r w:rsidRPr="002919BA">
        <w:fldChar w:fldCharType="separate"/>
      </w:r>
      <w:r w:rsidR="007971C5">
        <w:rPr>
          <w:noProof/>
        </w:rPr>
        <w:t>1</w:t>
      </w:r>
      <w:r w:rsidRPr="002919BA">
        <w:fldChar w:fldCharType="end"/>
      </w:r>
      <w:r w:rsidRPr="002919BA">
        <w:t xml:space="preserve"> </w:t>
      </w:r>
      <w:r w:rsidR="009A38D3">
        <w:t>Siglas</w:t>
      </w:r>
      <w:bookmarkEnd w:id="10"/>
    </w:p>
    <w:p w14:paraId="38A5329B" w14:textId="77777777" w:rsidR="00454841" w:rsidRPr="002919BA" w:rsidRDefault="00454841" w:rsidP="003826E9">
      <w:pPr>
        <w:rPr>
          <w:rFonts w:eastAsia="Calibri" w:cs="Calibri"/>
          <w:color w:val="4F81BD" w:themeColor="accent1"/>
          <w:kern w:val="32"/>
          <w:sz w:val="32"/>
          <w:szCs w:val="32"/>
        </w:rPr>
      </w:pPr>
      <w:r w:rsidRPr="002919BA">
        <w:br w:type="page"/>
      </w:r>
    </w:p>
    <w:p w14:paraId="38A5329C" w14:textId="77777777" w:rsidR="00930C86" w:rsidRDefault="00525343" w:rsidP="003826E9">
      <w:pPr>
        <w:pStyle w:val="Heading1Numbered"/>
      </w:pPr>
      <w:bookmarkStart w:id="11" w:name="_Toc351422746"/>
      <w:r>
        <w:t>Visão Geral de Arquitetura</w:t>
      </w:r>
      <w:bookmarkEnd w:id="11"/>
    </w:p>
    <w:p w14:paraId="38A5329D" w14:textId="77777777" w:rsidR="000A4FC6" w:rsidRDefault="00BD5AEF" w:rsidP="000A4FC6">
      <w:r>
        <w:t>Atualmente</w:t>
      </w:r>
      <w:r w:rsidR="000A4FC6">
        <w:t xml:space="preserve"> o desenvolvimento de banco de dados </w:t>
      </w:r>
      <w:r>
        <w:t xml:space="preserve">na SEFAZ-SP </w:t>
      </w:r>
      <w:r w:rsidR="000A4FC6">
        <w:t>é realizado diretamente em u</w:t>
      </w:r>
      <w:r>
        <w:t xml:space="preserve">m servidor Microsoft SQL Server, no qual </w:t>
      </w:r>
      <w:r w:rsidR="000A4FC6">
        <w:t>o desenvolvedor</w:t>
      </w:r>
      <w:r>
        <w:t xml:space="preserve"> trabalha</w:t>
      </w:r>
      <w:r w:rsidR="000A4FC6">
        <w:t xml:space="preserve"> conectado</w:t>
      </w:r>
      <w:r w:rsidR="00F307CE">
        <w:t xml:space="preserve">. </w:t>
      </w:r>
      <w:r w:rsidR="000A4FC6">
        <w:t xml:space="preserve"> Pela ferramenta </w:t>
      </w:r>
      <w:r w:rsidR="00F307CE">
        <w:t xml:space="preserve">SQL Server Management Studio </w:t>
      </w:r>
      <w:r w:rsidR="000A4FC6">
        <w:t xml:space="preserve">o desenvolvedor faz a criação dos objetos do banco de dados, como tabelas, </w:t>
      </w:r>
      <w:proofErr w:type="spellStart"/>
      <w:r w:rsidR="000A4FC6" w:rsidRPr="007F1DF2">
        <w:rPr>
          <w:i/>
        </w:rPr>
        <w:t>views</w:t>
      </w:r>
      <w:proofErr w:type="spellEnd"/>
      <w:r w:rsidR="000A4FC6" w:rsidRPr="007F1DF2">
        <w:rPr>
          <w:i/>
        </w:rPr>
        <w:t xml:space="preserve">, </w:t>
      </w:r>
      <w:proofErr w:type="spellStart"/>
      <w:r w:rsidR="000A4FC6" w:rsidRPr="007F1DF2">
        <w:rPr>
          <w:i/>
        </w:rPr>
        <w:t>stored</w:t>
      </w:r>
      <w:proofErr w:type="spellEnd"/>
      <w:r w:rsidR="000A4FC6" w:rsidRPr="007F1DF2">
        <w:rPr>
          <w:i/>
        </w:rPr>
        <w:t xml:space="preserve"> procedures</w:t>
      </w:r>
      <w:r w:rsidR="000A4FC6">
        <w:t xml:space="preserve"> e outros. </w:t>
      </w:r>
      <w:r w:rsidR="00F307CE">
        <w:t>Es</w:t>
      </w:r>
      <w:r w:rsidR="000A4FC6">
        <w:t xml:space="preserve">te modelo de desenvolvimento não permite um desenvolvimento integrado da aplicação e de banco de dados, ficando por conta do desenvolvedor o gerenciamento de versões e geração dos scripts para a implantação do modelo e código de banco de dados nos ambientes. </w:t>
      </w:r>
    </w:p>
    <w:p w14:paraId="38A5329E" w14:textId="77777777" w:rsidR="00525343" w:rsidRDefault="00F307CE" w:rsidP="00E76C5F">
      <w:r>
        <w:t xml:space="preserve">Com a utilização do </w:t>
      </w:r>
      <w:r w:rsidR="000A4FC6">
        <w:t xml:space="preserve">SQL Server Data Tools </w:t>
      </w:r>
      <w:r>
        <w:t xml:space="preserve">o objetivo é </w:t>
      </w:r>
      <w:r w:rsidR="000A4FC6">
        <w:t>integrar o desenvolvimento de banco de dados na ferramenta</w:t>
      </w:r>
      <w:r>
        <w:t xml:space="preserve"> Microsoft Visual Studio, com uso de </w:t>
      </w:r>
      <w:r w:rsidR="000A4FC6">
        <w:t xml:space="preserve">projeto </w:t>
      </w:r>
      <w:r>
        <w:t xml:space="preserve">do tipo </w:t>
      </w:r>
      <w:r w:rsidR="000A4FC6">
        <w:t xml:space="preserve">banco de dados. </w:t>
      </w:r>
      <w:r w:rsidR="00525343">
        <w:t>Dessa forma será possível ter a integração do desenvolvimento de banco de dados com o ciclo de desenvolvimento de software da SEFAZ-SP, gerenciamento de versões no Team Foundation Server, possibilidade de criação de testes unitários, realização de análise de código estático e geração do pacote durante o processo de build manual ou automático.</w:t>
      </w:r>
    </w:p>
    <w:p w14:paraId="38A5329F" w14:textId="77777777" w:rsidR="008773F9" w:rsidRDefault="004E1BF9" w:rsidP="00E76C5F">
      <w:r>
        <w:t xml:space="preserve">No diagrama </w:t>
      </w:r>
      <w:r w:rsidR="00861125" w:rsidRPr="002919BA">
        <w:t xml:space="preserve">abaixo </w:t>
      </w:r>
      <w:r>
        <w:t xml:space="preserve">são apresentados </w:t>
      </w:r>
      <w:r w:rsidR="00861125" w:rsidRPr="002919BA">
        <w:t>os componentes de software envolvidos neste guia de desenvolvimento.</w:t>
      </w:r>
    </w:p>
    <w:p w14:paraId="38A532A0" w14:textId="77777777" w:rsidR="0058792A" w:rsidRDefault="0058792A" w:rsidP="0058792A">
      <w:pPr>
        <w:keepNext/>
        <w:jc w:val="center"/>
      </w:pPr>
      <w:r w:rsidRPr="0058792A">
        <w:rPr>
          <w:noProof/>
          <w:lang w:val="en-US" w:eastAsia="en-US"/>
        </w:rPr>
        <w:drawing>
          <wp:inline distT="0" distB="0" distL="0" distR="0" wp14:anchorId="38A533A8" wp14:editId="38A533A9">
            <wp:extent cx="3079630" cy="160749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1253" cy="1629225"/>
                    </a:xfrm>
                    <a:prstGeom prst="rect">
                      <a:avLst/>
                    </a:prstGeom>
                  </pic:spPr>
                </pic:pic>
              </a:graphicData>
            </a:graphic>
          </wp:inline>
        </w:drawing>
      </w:r>
    </w:p>
    <w:p w14:paraId="38A532A1" w14:textId="77777777" w:rsidR="007A34C5" w:rsidRDefault="0058792A" w:rsidP="004E1BF9">
      <w:pPr>
        <w:pStyle w:val="Legenda"/>
        <w:jc w:val="center"/>
      </w:pPr>
      <w:bookmarkStart w:id="12" w:name="_Toc351422773"/>
      <w:r>
        <w:t xml:space="preserve">Figura </w:t>
      </w:r>
      <w:r>
        <w:fldChar w:fldCharType="begin"/>
      </w:r>
      <w:r>
        <w:instrText xml:space="preserve"> SEQ Figura \* ARABIC </w:instrText>
      </w:r>
      <w:r>
        <w:fldChar w:fldCharType="separate"/>
      </w:r>
      <w:r w:rsidR="007971C5">
        <w:rPr>
          <w:noProof/>
        </w:rPr>
        <w:t>1</w:t>
      </w:r>
      <w:r>
        <w:fldChar w:fldCharType="end"/>
      </w:r>
      <w:r>
        <w:t xml:space="preserve"> Ambiente de desenvolvimento</w:t>
      </w:r>
      <w:bookmarkEnd w:id="12"/>
    </w:p>
    <w:p w14:paraId="38A532A2" w14:textId="77777777" w:rsidR="002F716A" w:rsidRDefault="004E1BF9" w:rsidP="002F716A">
      <w:r>
        <w:t xml:space="preserve">A </w:t>
      </w:r>
      <w:r w:rsidR="002F716A">
        <w:t xml:space="preserve">tabela </w:t>
      </w:r>
      <w:r>
        <w:t xml:space="preserve">abaixo apresenta os </w:t>
      </w:r>
      <w:r w:rsidR="002F716A">
        <w:t>papéis e responsabilidades do fluxo básico de trabalho considerando o uso da ferramenta SQL Server Data Tools e os papéis existentes atualmente na SEFAZ:</w:t>
      </w:r>
    </w:p>
    <w:tbl>
      <w:tblPr>
        <w:tblStyle w:val="Tabelacomgrade"/>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tblCellMar>
        <w:tblLook w:val="04A0" w:firstRow="1" w:lastRow="0" w:firstColumn="1" w:lastColumn="0" w:noHBand="0" w:noVBand="1"/>
      </w:tblPr>
      <w:tblGrid>
        <w:gridCol w:w="4311"/>
        <w:gridCol w:w="2125"/>
        <w:gridCol w:w="2198"/>
      </w:tblGrid>
      <w:tr w:rsidR="002F716A" w14:paraId="38A532A6" w14:textId="77777777" w:rsidTr="00F3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Borders>
              <w:top w:val="none" w:sz="0" w:space="0" w:color="auto"/>
              <w:bottom w:val="none" w:sz="0" w:space="0" w:color="auto"/>
            </w:tcBorders>
            <w:vAlign w:val="center"/>
          </w:tcPr>
          <w:p w14:paraId="38A532A3" w14:textId="77777777" w:rsidR="002F716A" w:rsidRDefault="002F716A" w:rsidP="00F307CE">
            <w:pPr>
              <w:ind w:left="0"/>
              <w:jc w:val="center"/>
            </w:pPr>
            <w:r>
              <w:t>Atividade</w:t>
            </w:r>
          </w:p>
        </w:tc>
        <w:tc>
          <w:tcPr>
            <w:tcW w:w="2125" w:type="dxa"/>
            <w:tcBorders>
              <w:top w:val="none" w:sz="0" w:space="0" w:color="auto"/>
              <w:bottom w:val="none" w:sz="0" w:space="0" w:color="auto"/>
            </w:tcBorders>
            <w:vAlign w:val="center"/>
          </w:tcPr>
          <w:p w14:paraId="38A532A4" w14:textId="77777777" w:rsidR="002F716A" w:rsidRDefault="002F716A" w:rsidP="00F307CE">
            <w:pPr>
              <w:ind w:left="0"/>
              <w:jc w:val="center"/>
              <w:cnfStyle w:val="100000000000" w:firstRow="1" w:lastRow="0" w:firstColumn="0" w:lastColumn="0" w:oddVBand="0" w:evenVBand="0" w:oddHBand="0" w:evenHBand="0" w:firstRowFirstColumn="0" w:firstRowLastColumn="0" w:lastRowFirstColumn="0" w:lastRowLastColumn="0"/>
            </w:pPr>
            <w:r>
              <w:t>Responsável</w:t>
            </w:r>
          </w:p>
        </w:tc>
        <w:tc>
          <w:tcPr>
            <w:tcW w:w="2198" w:type="dxa"/>
            <w:tcBorders>
              <w:top w:val="none" w:sz="0" w:space="0" w:color="auto"/>
              <w:bottom w:val="none" w:sz="0" w:space="0" w:color="auto"/>
            </w:tcBorders>
            <w:vAlign w:val="center"/>
          </w:tcPr>
          <w:p w14:paraId="38A532A5" w14:textId="77777777" w:rsidR="002F716A" w:rsidRDefault="002F716A" w:rsidP="00F307CE">
            <w:pPr>
              <w:ind w:left="0"/>
              <w:jc w:val="center"/>
              <w:cnfStyle w:val="100000000000" w:firstRow="1" w:lastRow="0" w:firstColumn="0" w:lastColumn="0" w:oddVBand="0" w:evenVBand="0" w:oddHBand="0" w:evenHBand="0" w:firstRowFirstColumn="0" w:firstRowLastColumn="0" w:lastRowFirstColumn="0" w:lastRowLastColumn="0"/>
            </w:pPr>
            <w:r>
              <w:t>Ferramenta</w:t>
            </w:r>
          </w:p>
        </w:tc>
      </w:tr>
      <w:tr w:rsidR="002F716A" w:rsidRPr="00DE25CE" w14:paraId="38A532AA" w14:textId="77777777" w:rsidTr="00F3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A7" w14:textId="77777777" w:rsidR="002F716A" w:rsidRPr="00DE25CE" w:rsidRDefault="002F716A" w:rsidP="00F307CE">
            <w:pPr>
              <w:ind w:left="0"/>
              <w:jc w:val="left"/>
              <w:rPr>
                <w:b w:val="0"/>
              </w:rPr>
            </w:pPr>
            <w:r w:rsidRPr="00DE25CE">
              <w:rPr>
                <w:b w:val="0"/>
              </w:rPr>
              <w:t>Criar o projeto de banco de dados</w:t>
            </w:r>
          </w:p>
        </w:tc>
        <w:tc>
          <w:tcPr>
            <w:tcW w:w="21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A8" w14:textId="77777777" w:rsidR="002F716A" w:rsidRPr="00DE25CE" w:rsidRDefault="002F716A" w:rsidP="00F307CE">
            <w:pPr>
              <w:ind w:left="0"/>
              <w:jc w:val="left"/>
              <w:cnfStyle w:val="000000100000" w:firstRow="0" w:lastRow="0" w:firstColumn="0" w:lastColumn="0" w:oddVBand="0" w:evenVBand="0" w:oddHBand="1" w:evenHBand="0" w:firstRowFirstColumn="0" w:firstRowLastColumn="0" w:lastRowFirstColumn="0" w:lastRowLastColumn="0"/>
            </w:pPr>
            <w:r w:rsidRPr="00DE25CE">
              <w:t>Desenvolvedor</w:t>
            </w:r>
          </w:p>
        </w:tc>
        <w:tc>
          <w:tcPr>
            <w:tcW w:w="219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A9" w14:textId="77777777" w:rsidR="002F716A" w:rsidRPr="00DE25CE" w:rsidRDefault="002F716A" w:rsidP="00F307CE">
            <w:pPr>
              <w:ind w:left="-20"/>
              <w:jc w:val="left"/>
              <w:cnfStyle w:val="000000100000" w:firstRow="0" w:lastRow="0" w:firstColumn="0" w:lastColumn="0" w:oddVBand="0" w:evenVBand="0" w:oddHBand="1" w:evenHBand="0" w:firstRowFirstColumn="0" w:firstRowLastColumn="0" w:lastRowFirstColumn="0" w:lastRowLastColumn="0"/>
            </w:pPr>
            <w:r w:rsidRPr="00DE25CE">
              <w:t xml:space="preserve">Visual Studio </w:t>
            </w:r>
            <w:r>
              <w:t xml:space="preserve">/ </w:t>
            </w:r>
            <w:r w:rsidRPr="00DE25CE">
              <w:t>SSDT</w:t>
            </w:r>
          </w:p>
        </w:tc>
      </w:tr>
      <w:tr w:rsidR="002F716A" w:rsidRPr="00DE25CE" w14:paraId="38A532AE" w14:textId="77777777" w:rsidTr="00F307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AB" w14:textId="77777777" w:rsidR="002F716A" w:rsidRDefault="002F716A" w:rsidP="00F307CE">
            <w:pPr>
              <w:ind w:left="0"/>
              <w:jc w:val="left"/>
              <w:rPr>
                <w:b w:val="0"/>
              </w:rPr>
            </w:pPr>
            <w:r>
              <w:rPr>
                <w:b w:val="0"/>
              </w:rPr>
              <w:t>Gerenciar versão do projeto</w:t>
            </w:r>
          </w:p>
        </w:tc>
        <w:tc>
          <w:tcPr>
            <w:tcW w:w="21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AC" w14:textId="77777777" w:rsidR="002F716A" w:rsidRDefault="002F716A" w:rsidP="00F307CE">
            <w:pPr>
              <w:ind w:left="0"/>
              <w:jc w:val="left"/>
              <w:cnfStyle w:val="000000010000" w:firstRow="0" w:lastRow="0" w:firstColumn="0" w:lastColumn="0" w:oddVBand="0" w:evenVBand="0" w:oddHBand="0" w:evenHBand="1" w:firstRowFirstColumn="0" w:firstRowLastColumn="0" w:lastRowFirstColumn="0" w:lastRowLastColumn="0"/>
            </w:pPr>
            <w:r>
              <w:t>Desenvolvedor</w:t>
            </w:r>
          </w:p>
        </w:tc>
        <w:tc>
          <w:tcPr>
            <w:tcW w:w="219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AD" w14:textId="77777777" w:rsidR="002F716A" w:rsidRPr="00DE25CE" w:rsidRDefault="002F716A" w:rsidP="00F307CE">
            <w:pPr>
              <w:ind w:left="-2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sidRPr="00DE25CE">
              <w:rPr>
                <w:rFonts w:asciiTheme="minorHAnsi" w:hAnsiTheme="minorHAnsi"/>
                <w:szCs w:val="18"/>
              </w:rPr>
              <w:t>Visual Studio</w:t>
            </w:r>
            <w:r>
              <w:rPr>
                <w:rFonts w:asciiTheme="minorHAnsi" w:hAnsiTheme="minorHAnsi"/>
                <w:szCs w:val="18"/>
              </w:rPr>
              <w:t xml:space="preserve"> / TFS</w:t>
            </w:r>
          </w:p>
        </w:tc>
      </w:tr>
      <w:tr w:rsidR="002F716A" w:rsidRPr="00DE25CE" w14:paraId="38A532B2" w14:textId="77777777" w:rsidTr="00F3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AF" w14:textId="77777777" w:rsidR="002F716A" w:rsidRPr="00DE25CE" w:rsidRDefault="002F716A" w:rsidP="00F307CE">
            <w:pPr>
              <w:ind w:left="0"/>
              <w:jc w:val="left"/>
              <w:rPr>
                <w:b w:val="0"/>
              </w:rPr>
            </w:pPr>
            <w:r>
              <w:rPr>
                <w:b w:val="0"/>
              </w:rPr>
              <w:t>Realizar análise de código estático</w:t>
            </w:r>
          </w:p>
        </w:tc>
        <w:tc>
          <w:tcPr>
            <w:tcW w:w="21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0" w14:textId="77777777" w:rsidR="002F716A" w:rsidRPr="00DE25CE" w:rsidRDefault="002F716A" w:rsidP="00F307CE">
            <w:pPr>
              <w:ind w:left="0"/>
              <w:jc w:val="left"/>
              <w:cnfStyle w:val="000000100000" w:firstRow="0" w:lastRow="0" w:firstColumn="0" w:lastColumn="0" w:oddVBand="0" w:evenVBand="0" w:oddHBand="1" w:evenHBand="0" w:firstRowFirstColumn="0" w:firstRowLastColumn="0" w:lastRowFirstColumn="0" w:lastRowLastColumn="0"/>
            </w:pPr>
            <w:r>
              <w:t>Desenvolvedor</w:t>
            </w:r>
          </w:p>
        </w:tc>
        <w:tc>
          <w:tcPr>
            <w:tcW w:w="219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1" w14:textId="77777777" w:rsidR="002F716A" w:rsidRPr="00DE25CE" w:rsidRDefault="002F716A" w:rsidP="00F307CE">
            <w:pPr>
              <w:ind w:left="-20"/>
              <w:jc w:val="left"/>
              <w:cnfStyle w:val="000000100000" w:firstRow="0" w:lastRow="0" w:firstColumn="0" w:lastColumn="0" w:oddVBand="0" w:evenVBand="0" w:oddHBand="1" w:evenHBand="0" w:firstRowFirstColumn="0" w:firstRowLastColumn="0" w:lastRowFirstColumn="0" w:lastRowLastColumn="0"/>
            </w:pPr>
            <w:r w:rsidRPr="00DE25CE">
              <w:t xml:space="preserve">Visual Studio </w:t>
            </w:r>
            <w:r>
              <w:t xml:space="preserve">/ </w:t>
            </w:r>
            <w:r w:rsidRPr="00DE25CE">
              <w:t>SSDT</w:t>
            </w:r>
          </w:p>
        </w:tc>
      </w:tr>
      <w:tr w:rsidR="002F716A" w:rsidRPr="00DE25CE" w14:paraId="38A532B6" w14:textId="77777777" w:rsidTr="00F307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3" w14:textId="77777777" w:rsidR="002F716A" w:rsidRPr="00DE25CE" w:rsidRDefault="002F716A" w:rsidP="00F307CE">
            <w:pPr>
              <w:ind w:left="0"/>
              <w:jc w:val="left"/>
              <w:rPr>
                <w:b w:val="0"/>
              </w:rPr>
            </w:pPr>
            <w:r>
              <w:rPr>
                <w:b w:val="0"/>
              </w:rPr>
              <w:t>Gerar o pacote DAC para implantação no servidor SQL Server de desenvolvimento</w:t>
            </w:r>
          </w:p>
        </w:tc>
        <w:tc>
          <w:tcPr>
            <w:tcW w:w="21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4" w14:textId="77777777" w:rsidR="002F716A" w:rsidRPr="00DE25CE" w:rsidRDefault="002F716A" w:rsidP="00F307CE">
            <w:pPr>
              <w:ind w:left="0"/>
              <w:jc w:val="left"/>
              <w:cnfStyle w:val="000000010000" w:firstRow="0" w:lastRow="0" w:firstColumn="0" w:lastColumn="0" w:oddVBand="0" w:evenVBand="0" w:oddHBand="0" w:evenHBand="1" w:firstRowFirstColumn="0" w:firstRowLastColumn="0" w:lastRowFirstColumn="0" w:lastRowLastColumn="0"/>
            </w:pPr>
            <w:r>
              <w:t>Desenvolvedor</w:t>
            </w:r>
          </w:p>
        </w:tc>
        <w:tc>
          <w:tcPr>
            <w:tcW w:w="219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5" w14:textId="77777777" w:rsidR="002F716A" w:rsidRPr="00DE25CE" w:rsidRDefault="002F716A" w:rsidP="00F307CE">
            <w:pPr>
              <w:ind w:left="-20"/>
              <w:jc w:val="left"/>
              <w:cnfStyle w:val="000000010000" w:firstRow="0" w:lastRow="0" w:firstColumn="0" w:lastColumn="0" w:oddVBand="0" w:evenVBand="0" w:oddHBand="0" w:evenHBand="1" w:firstRowFirstColumn="0" w:firstRowLastColumn="0" w:lastRowFirstColumn="0" w:lastRowLastColumn="0"/>
              <w:rPr>
                <w:rFonts w:asciiTheme="minorHAnsi" w:hAnsiTheme="minorHAnsi"/>
                <w:szCs w:val="18"/>
              </w:rPr>
            </w:pPr>
            <w:r w:rsidRPr="00DE25CE">
              <w:rPr>
                <w:rFonts w:asciiTheme="minorHAnsi" w:hAnsiTheme="minorHAnsi"/>
                <w:szCs w:val="18"/>
              </w:rPr>
              <w:t xml:space="preserve">Visual Studio </w:t>
            </w:r>
            <w:r>
              <w:t xml:space="preserve">/ </w:t>
            </w:r>
            <w:r w:rsidRPr="00DE25CE">
              <w:rPr>
                <w:rFonts w:asciiTheme="minorHAnsi" w:hAnsiTheme="minorHAnsi"/>
                <w:szCs w:val="18"/>
              </w:rPr>
              <w:t>SSDT</w:t>
            </w:r>
          </w:p>
        </w:tc>
      </w:tr>
      <w:tr w:rsidR="002F716A" w:rsidRPr="00DE25CE" w14:paraId="38A532BA" w14:textId="77777777" w:rsidTr="00F3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1"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7" w14:textId="77777777" w:rsidR="002F716A" w:rsidRDefault="002F716A" w:rsidP="00F307CE">
            <w:pPr>
              <w:ind w:left="0"/>
              <w:jc w:val="left"/>
              <w:rPr>
                <w:b w:val="0"/>
              </w:rPr>
            </w:pPr>
            <w:r>
              <w:rPr>
                <w:b w:val="0"/>
              </w:rPr>
              <w:t>Implantar o pacote DAC no servidor SQL Server de desenvolvimento</w:t>
            </w:r>
          </w:p>
        </w:tc>
        <w:tc>
          <w:tcPr>
            <w:tcW w:w="21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8" w14:textId="77777777" w:rsidR="002F716A" w:rsidRDefault="002F716A" w:rsidP="00F307CE">
            <w:pPr>
              <w:ind w:left="0"/>
              <w:jc w:val="left"/>
              <w:cnfStyle w:val="000000100000" w:firstRow="0" w:lastRow="0" w:firstColumn="0" w:lastColumn="0" w:oddVBand="0" w:evenVBand="0" w:oddHBand="1" w:evenHBand="0" w:firstRowFirstColumn="0" w:firstRowLastColumn="0" w:lastRowFirstColumn="0" w:lastRowLastColumn="0"/>
            </w:pPr>
            <w:r>
              <w:t>DBA Desenvolvimento</w:t>
            </w:r>
          </w:p>
        </w:tc>
        <w:tc>
          <w:tcPr>
            <w:tcW w:w="2198"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38A532B9" w14:textId="77777777" w:rsidR="002F716A" w:rsidRPr="00DE25CE" w:rsidRDefault="002F716A" w:rsidP="00F307CE">
            <w:pPr>
              <w:keepNext/>
              <w:ind w:left="-20"/>
              <w:jc w:val="left"/>
              <w:cnfStyle w:val="000000100000" w:firstRow="0" w:lastRow="0" w:firstColumn="0" w:lastColumn="0" w:oddVBand="0" w:evenVBand="0" w:oddHBand="1" w:evenHBand="0" w:firstRowFirstColumn="0" w:firstRowLastColumn="0" w:lastRowFirstColumn="0" w:lastRowLastColumn="0"/>
            </w:pPr>
            <w:r>
              <w:t>SSMS</w:t>
            </w:r>
          </w:p>
        </w:tc>
      </w:tr>
    </w:tbl>
    <w:p w14:paraId="38A532BB" w14:textId="77777777" w:rsidR="002F716A" w:rsidRPr="00DE25CE" w:rsidRDefault="002F716A" w:rsidP="002F716A">
      <w:pPr>
        <w:pStyle w:val="Legenda"/>
        <w:jc w:val="center"/>
      </w:pPr>
      <w:bookmarkStart w:id="13" w:name="_Toc351422775"/>
      <w:r>
        <w:t xml:space="preserve">Tabela </w:t>
      </w:r>
      <w:r>
        <w:fldChar w:fldCharType="begin"/>
      </w:r>
      <w:r>
        <w:instrText xml:space="preserve"> SEQ Tabela \* ARABIC </w:instrText>
      </w:r>
      <w:r>
        <w:fldChar w:fldCharType="separate"/>
      </w:r>
      <w:r w:rsidR="007971C5">
        <w:rPr>
          <w:noProof/>
        </w:rPr>
        <w:t>2</w:t>
      </w:r>
      <w:r>
        <w:fldChar w:fldCharType="end"/>
      </w:r>
      <w:r>
        <w:t xml:space="preserve"> Papéis e responsabilidades</w:t>
      </w:r>
      <w:bookmarkEnd w:id="13"/>
    </w:p>
    <w:p w14:paraId="38A532BC" w14:textId="77777777" w:rsidR="000A4FC6" w:rsidRDefault="007F1DF2" w:rsidP="007F1DF2">
      <w:pPr>
        <w:pBdr>
          <w:top w:val="single" w:sz="4" w:space="1" w:color="auto"/>
          <w:bottom w:val="single" w:sz="4" w:space="1" w:color="auto"/>
        </w:pBdr>
      </w:pPr>
      <w:r>
        <w:t xml:space="preserve">Observação: </w:t>
      </w:r>
      <w:r w:rsidR="000A4FC6">
        <w:t>A SEFAZ-SP deverá avaliar seu fluxo completo de desenvolvimento de banco de dados, pois durante a análise foi identificado que não existe alguns papéis e atividades que normalmente fazem parte de desenvolvimento de banco de dados, como o papel do arquiteto de dados e gerenciamento de versões de esquema da base de dados.</w:t>
      </w:r>
    </w:p>
    <w:p w14:paraId="38A532BD" w14:textId="77777777" w:rsidR="008408D0" w:rsidRDefault="00B466AA" w:rsidP="003826E9">
      <w:pPr>
        <w:pStyle w:val="Heading1Numbered"/>
      </w:pPr>
      <w:bookmarkStart w:id="14" w:name="_Toc351422747"/>
      <w:r w:rsidRPr="002919BA">
        <w:t>Recomendações</w:t>
      </w:r>
      <w:bookmarkEnd w:id="14"/>
    </w:p>
    <w:p w14:paraId="38A532BE" w14:textId="77777777" w:rsidR="00C85A4C" w:rsidRPr="00C85A4C" w:rsidRDefault="00C85A4C" w:rsidP="00C85A4C">
      <w:r>
        <w:t>Neste capítulo são apresentadas as recomendações sobre o desenvolvimento de banco de dados</w:t>
      </w:r>
      <w:r w:rsidR="000A4FC6">
        <w:t>.</w:t>
      </w:r>
    </w:p>
    <w:p w14:paraId="38A532BF" w14:textId="77777777" w:rsidR="00AD2558" w:rsidRDefault="00C85A4C" w:rsidP="00AD2558">
      <w:pPr>
        <w:pStyle w:val="Heading2Numbered"/>
      </w:pPr>
      <w:bookmarkStart w:id="15" w:name="_Toc351422748"/>
      <w:bookmarkStart w:id="16" w:name="_Toc346201351"/>
      <w:r>
        <w:t>Escolha de t</w:t>
      </w:r>
      <w:r w:rsidR="00AD2558" w:rsidRPr="002919BA">
        <w:t>ipo</w:t>
      </w:r>
      <w:r w:rsidR="00AD2558">
        <w:t>s</w:t>
      </w:r>
      <w:r w:rsidR="00AD2558" w:rsidRPr="002919BA">
        <w:t xml:space="preserve"> de dados</w:t>
      </w:r>
      <w:bookmarkEnd w:id="15"/>
    </w:p>
    <w:p w14:paraId="38A532C0" w14:textId="77777777" w:rsidR="00EB32F7" w:rsidRDefault="00433989" w:rsidP="00433989">
      <w:r>
        <w:t>O desenvolvedor deverá sempre es</w:t>
      </w:r>
      <w:r w:rsidR="00EB32F7">
        <w:t xml:space="preserve">colher o tipo de dados apropriado </w:t>
      </w:r>
      <w:r>
        <w:t>para as colunas da tabela, seguem alguns guias para a</w:t>
      </w:r>
      <w:r w:rsidR="00EB32F7">
        <w:t xml:space="preserve"> definição de tipo de dados:</w:t>
      </w:r>
    </w:p>
    <w:p w14:paraId="38A532C1" w14:textId="77777777" w:rsidR="00433989" w:rsidRDefault="00433989" w:rsidP="00954FB9">
      <w:pPr>
        <w:pStyle w:val="PargrafodaLista"/>
        <w:numPr>
          <w:ilvl w:val="0"/>
          <w:numId w:val="24"/>
        </w:numPr>
        <w:ind w:left="1077" w:hanging="357"/>
        <w:contextualSpacing w:val="0"/>
      </w:pPr>
      <w:r>
        <w:t>Utilizar</w:t>
      </w:r>
      <w:r w:rsidR="00EB32F7">
        <w:t xml:space="preserve"> o tipo de dados de menor tamanho para cada coluna de acordo com a necessidade de negócio. </w:t>
      </w:r>
    </w:p>
    <w:p w14:paraId="38A532C2" w14:textId="77777777" w:rsidR="00EB32F7" w:rsidRDefault="00B1260E" w:rsidP="00954FB9">
      <w:pPr>
        <w:pStyle w:val="PargrafodaLista"/>
        <w:numPr>
          <w:ilvl w:val="0"/>
          <w:numId w:val="24"/>
        </w:numPr>
        <w:ind w:left="1077" w:hanging="357"/>
        <w:contextualSpacing w:val="0"/>
      </w:pPr>
      <w:r>
        <w:t>Escolher tipos de dados que evitem a conversão de tipos (</w:t>
      </w:r>
      <w:r w:rsidR="00EB32F7">
        <w:t>implícita ou explícita</w:t>
      </w:r>
      <w:r>
        <w:t xml:space="preserve">), isto pode ter um </w:t>
      </w:r>
      <w:r w:rsidR="00EB32F7">
        <w:t>custo no desempenho das consultas.</w:t>
      </w:r>
    </w:p>
    <w:p w14:paraId="38A532C3" w14:textId="77777777" w:rsidR="00EB32F7" w:rsidRDefault="00B1260E" w:rsidP="00954FB9">
      <w:pPr>
        <w:pStyle w:val="PargrafodaLista"/>
        <w:numPr>
          <w:ilvl w:val="0"/>
          <w:numId w:val="24"/>
        </w:numPr>
        <w:ind w:left="1077" w:hanging="357"/>
        <w:contextualSpacing w:val="0"/>
      </w:pPr>
      <w:r>
        <w:t>Evitar a permissão de v</w:t>
      </w:r>
      <w:r w:rsidR="00EB32F7">
        <w:t xml:space="preserve">alores nulos em </w:t>
      </w:r>
      <w:r>
        <w:t xml:space="preserve">campos de chaves estrangeiras, isto irá </w:t>
      </w:r>
      <w:r w:rsidR="00EB32F7">
        <w:t xml:space="preserve">limitar o número de </w:t>
      </w:r>
      <w:proofErr w:type="spellStart"/>
      <w:r w:rsidR="00EB32F7">
        <w:t>outer</w:t>
      </w:r>
      <w:proofErr w:type="spellEnd"/>
      <w:r w:rsidR="00EB32F7">
        <w:t xml:space="preserve"> </w:t>
      </w:r>
      <w:proofErr w:type="spellStart"/>
      <w:r w:rsidR="00EB32F7">
        <w:t>joins</w:t>
      </w:r>
      <w:proofErr w:type="spellEnd"/>
      <w:r w:rsidR="00EB32F7">
        <w:t xml:space="preserve"> que precisarão ser escritos. </w:t>
      </w:r>
    </w:p>
    <w:p w14:paraId="38A532C4" w14:textId="77777777" w:rsidR="00EB32F7" w:rsidRDefault="00B1260E" w:rsidP="00954FB9">
      <w:pPr>
        <w:pStyle w:val="PargrafodaLista"/>
        <w:numPr>
          <w:ilvl w:val="0"/>
          <w:numId w:val="24"/>
        </w:numPr>
        <w:ind w:left="1077" w:hanging="357"/>
        <w:contextualSpacing w:val="0"/>
      </w:pPr>
      <w:r>
        <w:t xml:space="preserve">Preferir o uso do tipo VARCHAR ao invés do tipo TEXT, o tipo TEXT tem custo adicional </w:t>
      </w:r>
      <w:r w:rsidR="00EB32F7">
        <w:t>porque são armazenad</w:t>
      </w:r>
      <w:r>
        <w:t>o</w:t>
      </w:r>
      <w:r w:rsidR="00EB32F7">
        <w:t>s separadamente em páginas de texto/imagem ao invés de páginas de dados.</w:t>
      </w:r>
    </w:p>
    <w:p w14:paraId="38A532C5" w14:textId="77777777" w:rsidR="00B1260E" w:rsidRDefault="00B1260E" w:rsidP="00954FB9">
      <w:pPr>
        <w:pStyle w:val="PargrafodaLista"/>
        <w:numPr>
          <w:ilvl w:val="0"/>
          <w:numId w:val="24"/>
        </w:numPr>
        <w:ind w:left="1077" w:hanging="357"/>
        <w:contextualSpacing w:val="0"/>
      </w:pPr>
      <w:r>
        <w:t>Evitar o uso do tipo SQL_VARIANT. Apesar deste tipo permitir flexibilidade pois o campo poderá armazenar valores de diferentes tipos de dados, implica em custo adicional devido a necessidade de armazenamento de metadados e pode ter impacto em desempenho devido a necessidade de conversão de tipos.</w:t>
      </w:r>
    </w:p>
    <w:p w14:paraId="38A532C6" w14:textId="77777777" w:rsidR="00183F54" w:rsidRDefault="00183F54" w:rsidP="00954FB9">
      <w:pPr>
        <w:pStyle w:val="PargrafodaLista"/>
        <w:numPr>
          <w:ilvl w:val="0"/>
          <w:numId w:val="24"/>
        </w:numPr>
        <w:ind w:left="1077" w:hanging="357"/>
        <w:contextualSpacing w:val="0"/>
      </w:pPr>
      <w:r>
        <w:t>Considerar que os tipos de dados Unicode (</w:t>
      </w:r>
      <w:r w:rsidRPr="00B1260E">
        <w:rPr>
          <w:caps/>
        </w:rPr>
        <w:t>nchar</w:t>
      </w:r>
      <w:r>
        <w:t xml:space="preserve"> ou </w:t>
      </w:r>
      <w:r w:rsidRPr="00B1260E">
        <w:rPr>
          <w:caps/>
        </w:rPr>
        <w:t>nvarchar</w:t>
      </w:r>
      <w:r>
        <w:t>) ocupam o dobro de espaço comparado ao tipos de dados ASCII (</w:t>
      </w:r>
      <w:r w:rsidRPr="00B1260E">
        <w:rPr>
          <w:caps/>
        </w:rPr>
        <w:t>char</w:t>
      </w:r>
      <w:r>
        <w:t xml:space="preserve"> ou </w:t>
      </w:r>
      <w:r w:rsidRPr="00B1260E">
        <w:rPr>
          <w:caps/>
        </w:rPr>
        <w:t>varchar</w:t>
      </w:r>
      <w:r>
        <w:t>).</w:t>
      </w:r>
    </w:p>
    <w:p w14:paraId="38A532C7" w14:textId="77777777" w:rsidR="00183F54" w:rsidRDefault="00B1260E" w:rsidP="00954FB9">
      <w:pPr>
        <w:pStyle w:val="PargrafodaLista"/>
        <w:numPr>
          <w:ilvl w:val="0"/>
          <w:numId w:val="24"/>
        </w:numPr>
        <w:ind w:left="1077" w:hanging="357"/>
        <w:contextualSpacing w:val="0"/>
      </w:pPr>
      <w:r>
        <w:t xml:space="preserve">Não utilizar os </w:t>
      </w:r>
      <w:r w:rsidR="00183F54">
        <w:t>tipo</w:t>
      </w:r>
      <w:r>
        <w:t>s</w:t>
      </w:r>
      <w:r w:rsidR="00183F54">
        <w:t xml:space="preserve"> de dados </w:t>
      </w:r>
      <w:r w:rsidR="00183F54" w:rsidRPr="00B1260E">
        <w:rPr>
          <w:caps/>
        </w:rPr>
        <w:t>varchar</w:t>
      </w:r>
      <w:r w:rsidR="00183F54">
        <w:t xml:space="preserve"> </w:t>
      </w:r>
      <w:r>
        <w:t xml:space="preserve">e </w:t>
      </w:r>
      <w:r w:rsidR="00183F54" w:rsidRPr="00B1260E">
        <w:rPr>
          <w:caps/>
        </w:rPr>
        <w:t>nvarchar</w:t>
      </w:r>
      <w:r w:rsidR="00183F54">
        <w:t xml:space="preserve"> para c</w:t>
      </w:r>
      <w:r>
        <w:t>olunas com tamanho menor que 4 caracteres.</w:t>
      </w:r>
    </w:p>
    <w:p w14:paraId="38A532C8" w14:textId="77777777" w:rsidR="00B1260E" w:rsidRDefault="00B1260E" w:rsidP="00954FB9">
      <w:pPr>
        <w:pStyle w:val="PargrafodaLista"/>
        <w:numPr>
          <w:ilvl w:val="0"/>
          <w:numId w:val="24"/>
        </w:numPr>
        <w:ind w:left="1077" w:hanging="357"/>
        <w:contextualSpacing w:val="0"/>
      </w:pPr>
      <w:r>
        <w:t>Utilizar o t</w:t>
      </w:r>
      <w:r w:rsidR="00183F54">
        <w:t>ipo de dados XML</w:t>
      </w:r>
      <w:r w:rsidR="00575018">
        <w:t xml:space="preserve"> somente </w:t>
      </w:r>
      <w:r>
        <w:t>nos seguintes casos:</w:t>
      </w:r>
    </w:p>
    <w:p w14:paraId="38A532C9" w14:textId="77777777" w:rsidR="00B1260E" w:rsidRDefault="00B1260E" w:rsidP="00954FB9">
      <w:pPr>
        <w:pStyle w:val="PargrafodaLista"/>
        <w:numPr>
          <w:ilvl w:val="1"/>
          <w:numId w:val="24"/>
        </w:numPr>
        <w:contextualSpacing w:val="0"/>
      </w:pPr>
      <w:r>
        <w:t>Q</w:t>
      </w:r>
      <w:r w:rsidR="00575018">
        <w:t xml:space="preserve">uando dados </w:t>
      </w:r>
      <w:r>
        <w:t>semiestruturados</w:t>
      </w:r>
      <w:r w:rsidR="00575018">
        <w:t xml:space="preserve"> são necessários. </w:t>
      </w:r>
    </w:p>
    <w:p w14:paraId="38A532CA" w14:textId="77777777" w:rsidR="00B1260E" w:rsidRDefault="00575018" w:rsidP="00954FB9">
      <w:pPr>
        <w:pStyle w:val="PargrafodaLista"/>
        <w:numPr>
          <w:ilvl w:val="1"/>
          <w:numId w:val="24"/>
        </w:numPr>
        <w:contextualSpacing w:val="0"/>
      </w:pPr>
      <w:r>
        <w:t xml:space="preserve">Quando parte de uma entidade não pode ser estruturada com técnicas padrão de modelagem de dados ou </w:t>
      </w:r>
    </w:p>
    <w:p w14:paraId="38A532CB" w14:textId="77777777" w:rsidR="00B1260E" w:rsidRDefault="00B1260E" w:rsidP="00954FB9">
      <w:pPr>
        <w:pStyle w:val="PargrafodaLista"/>
        <w:numPr>
          <w:ilvl w:val="1"/>
          <w:numId w:val="24"/>
        </w:numPr>
        <w:contextualSpacing w:val="0"/>
      </w:pPr>
      <w:r>
        <w:t>Q</w:t>
      </w:r>
      <w:r w:rsidR="00575018">
        <w:t xml:space="preserve">uando parte de uma entidade já existente é um XML e precisa ser armazenado nativamente. </w:t>
      </w:r>
    </w:p>
    <w:p w14:paraId="38A532CC" w14:textId="77777777" w:rsidR="00B1260E" w:rsidRDefault="00B1260E" w:rsidP="00954FB9">
      <w:pPr>
        <w:pStyle w:val="PargrafodaLista"/>
        <w:numPr>
          <w:ilvl w:val="0"/>
          <w:numId w:val="24"/>
        </w:numPr>
        <w:ind w:left="1077" w:hanging="357"/>
        <w:contextualSpacing w:val="0"/>
      </w:pPr>
      <w:r>
        <w:t xml:space="preserve">Considerar a duplicação de campos do XML em colunas da tabela quando parte do conteúdo do XML precisa ser pesquisado, dessa forma é possível criar um índice sobre a coluna. </w:t>
      </w:r>
    </w:p>
    <w:p w14:paraId="38A532CD" w14:textId="77777777" w:rsidR="00C2616A" w:rsidRDefault="00C2616A" w:rsidP="00C2616A">
      <w:pPr>
        <w:pStyle w:val="Heading2Numbered"/>
      </w:pPr>
      <w:bookmarkStart w:id="17" w:name="_Toc351422749"/>
      <w:r>
        <w:t xml:space="preserve">Campos </w:t>
      </w:r>
      <w:r w:rsidR="009E7E32">
        <w:t>Identificadores</w:t>
      </w:r>
      <w:bookmarkEnd w:id="17"/>
    </w:p>
    <w:p w14:paraId="38A532CE" w14:textId="77777777" w:rsidR="003333A3" w:rsidRDefault="00B1260E" w:rsidP="00140B0C">
      <w:r>
        <w:t xml:space="preserve">O desenvolvedor deverá gerar </w:t>
      </w:r>
      <w:r w:rsidR="003333A3">
        <w:t>o GUID na aplicação (na camada cliente ou na camada de negócios) quando existir a necessidade de inserção de registro numa tabela que tenha um campo UNIQUEIDENTIFIER. Evitar a geração do GUID pelo SQL Server como propriedade default do campo.</w:t>
      </w:r>
    </w:p>
    <w:p w14:paraId="38A532CF" w14:textId="77777777" w:rsidR="003333A3" w:rsidRDefault="003333A3" w:rsidP="00140B0C">
      <w:r>
        <w:t xml:space="preserve">No caso de necessidade de geração de GUID em </w:t>
      </w:r>
      <w:proofErr w:type="spellStart"/>
      <w:r w:rsidRPr="003333A3">
        <w:rPr>
          <w:i/>
        </w:rPr>
        <w:t>stored</w:t>
      </w:r>
      <w:proofErr w:type="spellEnd"/>
      <w:r w:rsidRPr="003333A3">
        <w:rPr>
          <w:i/>
        </w:rPr>
        <w:t xml:space="preserve"> procedures</w:t>
      </w:r>
      <w:r>
        <w:t xml:space="preserve">, deve ser utilizada a função </w:t>
      </w:r>
      <w:proofErr w:type="spellStart"/>
      <w:proofErr w:type="gramStart"/>
      <w:r w:rsidRPr="003333A3">
        <w:rPr>
          <w:i/>
        </w:rPr>
        <w:t>newid</w:t>
      </w:r>
      <w:proofErr w:type="spellEnd"/>
      <w:r>
        <w:t>(</w:t>
      </w:r>
      <w:proofErr w:type="gramEnd"/>
      <w:r>
        <w:t>) para a criação do valor.</w:t>
      </w:r>
    </w:p>
    <w:p w14:paraId="38A532D0" w14:textId="77777777" w:rsidR="009E7E32" w:rsidRDefault="009E7E32" w:rsidP="00140B0C"/>
    <w:p w14:paraId="38A532D1" w14:textId="77777777" w:rsidR="00075DC2" w:rsidRPr="002919BA" w:rsidRDefault="00C85A4C" w:rsidP="00DA2C98">
      <w:pPr>
        <w:pStyle w:val="Heading2Numbered"/>
      </w:pPr>
      <w:bookmarkStart w:id="18" w:name="_Toc351422750"/>
      <w:r>
        <w:t>Campos nulos</w:t>
      </w:r>
      <w:bookmarkEnd w:id="18"/>
    </w:p>
    <w:p w14:paraId="38A532D2" w14:textId="77777777" w:rsidR="003333A3" w:rsidRDefault="003333A3" w:rsidP="00140B0C">
      <w:r>
        <w:t xml:space="preserve">O desenvolvedor deverá evitar a possibilidade de nulo nas colunas, nulos devem ser aceitos somente quando há um requisito de negócio. </w:t>
      </w:r>
    </w:p>
    <w:p w14:paraId="38A532D3" w14:textId="77777777" w:rsidR="00781EEA" w:rsidRDefault="003333A3" w:rsidP="00140B0C">
      <w:r>
        <w:t>Como prática recomendada, c</w:t>
      </w:r>
      <w:r w:rsidR="00E02480">
        <w:t>olunas que serão utilizadas como critério de busca não devem aceitar nulo. Se uma coluna de entrada de pesquisa permite nulo, a interface de usuário deve fornecer um meio para indicar isto.</w:t>
      </w:r>
    </w:p>
    <w:p w14:paraId="38A532D4" w14:textId="77777777" w:rsidR="00075DC2" w:rsidRDefault="00AD2558" w:rsidP="002919BA">
      <w:pPr>
        <w:pStyle w:val="Heading2Numbered"/>
      </w:pPr>
      <w:bookmarkStart w:id="19" w:name="_Toc351422751"/>
      <w:r>
        <w:t>Índices</w:t>
      </w:r>
      <w:bookmarkEnd w:id="19"/>
    </w:p>
    <w:p w14:paraId="38A532D5" w14:textId="77777777" w:rsidR="003333A3" w:rsidRDefault="003333A3" w:rsidP="00E02480">
      <w:r>
        <w:t>O desenvolvedor de banco de dados deve analisar e criar os índices das tabelas conforme a previsão de uso pela aplicação.</w:t>
      </w:r>
    </w:p>
    <w:p w14:paraId="38A532D6" w14:textId="77777777" w:rsidR="003333A3" w:rsidRDefault="00B71320" w:rsidP="00E02480">
      <w:pPr>
        <w:rPr>
          <w:i/>
        </w:rPr>
      </w:pPr>
      <w:r>
        <w:t>Apesar do índice ser um mecanismo fundamental para melhorar os tempos de resposta das consultas, d</w:t>
      </w:r>
      <w:r w:rsidR="003333A3">
        <w:t xml:space="preserve">eve-se considerar </w:t>
      </w:r>
      <w:r>
        <w:t xml:space="preserve">existe </w:t>
      </w:r>
      <w:r w:rsidR="003333A3">
        <w:t>um custo</w:t>
      </w:r>
      <w:r>
        <w:t xml:space="preserve"> associado, tanto de espaço e quanto de desempenho durante a execução de comandos de </w:t>
      </w:r>
      <w:proofErr w:type="spellStart"/>
      <w:r w:rsidRPr="00B71320">
        <w:rPr>
          <w:i/>
        </w:rPr>
        <w:t>insert</w:t>
      </w:r>
      <w:proofErr w:type="spellEnd"/>
      <w:r w:rsidRPr="00B71320">
        <w:rPr>
          <w:i/>
        </w:rPr>
        <w:t>, update</w:t>
      </w:r>
      <w:r w:rsidRPr="00B71320">
        <w:t xml:space="preserve"> e </w:t>
      </w:r>
      <w:r w:rsidRPr="00B71320">
        <w:rPr>
          <w:i/>
        </w:rPr>
        <w:t>delete</w:t>
      </w:r>
      <w:r>
        <w:rPr>
          <w:i/>
        </w:rPr>
        <w:t>.</w:t>
      </w:r>
    </w:p>
    <w:p w14:paraId="38A532D7" w14:textId="77777777" w:rsidR="00B71320" w:rsidRDefault="00B71320" w:rsidP="00E02480">
      <w:r w:rsidRPr="00B71320">
        <w:t>Se</w:t>
      </w:r>
      <w:r>
        <w:t>guem alguns guias para a criação de índices:</w:t>
      </w:r>
    </w:p>
    <w:p w14:paraId="38A532D8" w14:textId="77777777" w:rsidR="00E02480" w:rsidRDefault="00E02480" w:rsidP="00954FB9">
      <w:pPr>
        <w:pStyle w:val="PargrafodaLista"/>
        <w:numPr>
          <w:ilvl w:val="0"/>
          <w:numId w:val="25"/>
        </w:numPr>
      </w:pPr>
      <w:r>
        <w:t>Criar índices baseado no uso.</w:t>
      </w:r>
    </w:p>
    <w:p w14:paraId="38A532D9" w14:textId="77777777" w:rsidR="00E02480" w:rsidRDefault="00E02480" w:rsidP="00954FB9">
      <w:pPr>
        <w:pStyle w:val="PargrafodaLista"/>
        <w:numPr>
          <w:ilvl w:val="0"/>
          <w:numId w:val="25"/>
        </w:numPr>
      </w:pPr>
      <w:r>
        <w:t xml:space="preserve">Manter índices </w:t>
      </w:r>
      <w:proofErr w:type="spellStart"/>
      <w:r>
        <w:t>clustered</w:t>
      </w:r>
      <w:proofErr w:type="spellEnd"/>
      <w:r>
        <w:t xml:space="preserve"> tão pequenos quanto possível.</w:t>
      </w:r>
    </w:p>
    <w:p w14:paraId="38A532DA" w14:textId="77777777" w:rsidR="000C3C07" w:rsidRDefault="00A9680D" w:rsidP="00A9680D">
      <w:pPr>
        <w:pStyle w:val="PargrafodaLista"/>
        <w:numPr>
          <w:ilvl w:val="0"/>
          <w:numId w:val="25"/>
        </w:numPr>
      </w:pPr>
      <w:r>
        <w:t xml:space="preserve">Avaliar a criação de </w:t>
      </w:r>
      <w:r w:rsidR="00E02480">
        <w:t>índice</w:t>
      </w:r>
      <w:r>
        <w:t>s</w:t>
      </w:r>
      <w:r w:rsidR="00E02480">
        <w:t xml:space="preserve"> </w:t>
      </w:r>
      <w:r>
        <w:t xml:space="preserve">nas </w:t>
      </w:r>
      <w:r w:rsidR="00E02480">
        <w:t>chaves estrangeiras.</w:t>
      </w:r>
      <w:r>
        <w:t xml:space="preserve"> </w:t>
      </w:r>
    </w:p>
    <w:p w14:paraId="38A532DB" w14:textId="77777777" w:rsidR="00E02480" w:rsidRDefault="00E02480" w:rsidP="00A9680D">
      <w:pPr>
        <w:pStyle w:val="PargrafodaLista"/>
        <w:numPr>
          <w:ilvl w:val="0"/>
          <w:numId w:val="25"/>
        </w:numPr>
      </w:pPr>
      <w:r>
        <w:t>Criar índice com alto nível de seletividade.</w:t>
      </w:r>
    </w:p>
    <w:p w14:paraId="38A532DC" w14:textId="77777777" w:rsidR="00E02480" w:rsidRDefault="00E02480" w:rsidP="00954FB9">
      <w:pPr>
        <w:pStyle w:val="PargrafodaLista"/>
        <w:numPr>
          <w:ilvl w:val="0"/>
          <w:numId w:val="25"/>
        </w:numPr>
      </w:pPr>
      <w:r>
        <w:t>Criar índices compostos com a coluna mais restritiva em primeiro lugar.</w:t>
      </w:r>
    </w:p>
    <w:p w14:paraId="38A532DD" w14:textId="77777777" w:rsidR="00E02480" w:rsidRDefault="00E02480" w:rsidP="00954FB9">
      <w:pPr>
        <w:pStyle w:val="PargrafodaLista"/>
        <w:numPr>
          <w:ilvl w:val="0"/>
          <w:numId w:val="25"/>
        </w:numPr>
      </w:pPr>
      <w:r>
        <w:t>Considerar a criação de índices sobre colunas utilizadas em clausulas WHERE, O</w:t>
      </w:r>
      <w:r w:rsidR="00A9680D">
        <w:t>R</w:t>
      </w:r>
      <w:r>
        <w:t>DER BY, GROUP BY e DISTINCT.</w:t>
      </w:r>
      <w:r w:rsidR="00A9680D">
        <w:t xml:space="preserve"> </w:t>
      </w:r>
    </w:p>
    <w:p w14:paraId="38A532DE" w14:textId="77777777" w:rsidR="00E02480" w:rsidRDefault="00B71320" w:rsidP="00B71320">
      <w:r>
        <w:t xml:space="preserve">O desenvolvedor de banco de dados deverá criar os índices no </w:t>
      </w:r>
      <w:proofErr w:type="spellStart"/>
      <w:r>
        <w:t>filegroup</w:t>
      </w:r>
      <w:proofErr w:type="spellEnd"/>
      <w:r>
        <w:t xml:space="preserve"> apropriado, ao menos que se trate de uma tabela particionada, neste caso, deve-se criar o índice utilizando o mesmo esquema de particionamento da tabela.</w:t>
      </w:r>
    </w:p>
    <w:p w14:paraId="38A532DF" w14:textId="77777777" w:rsidR="00B1260E" w:rsidRDefault="00B71320" w:rsidP="00B71320">
      <w:r>
        <w:t>Para campos XML</w:t>
      </w:r>
      <w:r w:rsidR="0032659C">
        <w:t>,</w:t>
      </w:r>
      <w:r>
        <w:t xml:space="preserve"> o desenvolvedor de banco de dados deve c</w:t>
      </w:r>
      <w:r w:rsidR="00B1260E">
        <w:t xml:space="preserve">onsiderar a criação de índices XML nos </w:t>
      </w:r>
      <w:r>
        <w:t>casos abaixo</w:t>
      </w:r>
      <w:r w:rsidR="0032659C">
        <w:t xml:space="preserve">. Deve ser considerado </w:t>
      </w:r>
      <w:r>
        <w:t xml:space="preserve">também o alto consumo de espaço </w:t>
      </w:r>
      <w:r w:rsidR="0032659C">
        <w:t xml:space="preserve">de </w:t>
      </w:r>
      <w:r>
        <w:t>um índice XML (até quatro vezes o tamanho da coluna) e portanto</w:t>
      </w:r>
      <w:r w:rsidR="0032659C">
        <w:t xml:space="preserve">, utilizar </w:t>
      </w:r>
      <w:r>
        <w:t xml:space="preserve">somente quando </w:t>
      </w:r>
      <w:r w:rsidR="0032659C">
        <w:t xml:space="preserve">for </w:t>
      </w:r>
      <w:r>
        <w:t>realmente necessário.</w:t>
      </w:r>
    </w:p>
    <w:p w14:paraId="38A532E0" w14:textId="77777777" w:rsidR="00B1260E" w:rsidRDefault="00B1260E" w:rsidP="00954FB9">
      <w:pPr>
        <w:pStyle w:val="PargrafodaLista"/>
        <w:numPr>
          <w:ilvl w:val="0"/>
          <w:numId w:val="25"/>
        </w:numPr>
      </w:pPr>
      <w:r>
        <w:t>Quando muitos campos do XML precisam ser pesquisados.</w:t>
      </w:r>
    </w:p>
    <w:p w14:paraId="38A532E1" w14:textId="77777777" w:rsidR="00B1260E" w:rsidRDefault="00B1260E" w:rsidP="00954FB9">
      <w:pPr>
        <w:pStyle w:val="PargrafodaLista"/>
        <w:numPr>
          <w:ilvl w:val="0"/>
          <w:numId w:val="25"/>
        </w:numPr>
      </w:pPr>
      <w:r>
        <w:t>Existem múltiplas ocorrências num único XML.</w:t>
      </w:r>
    </w:p>
    <w:p w14:paraId="38A532E2" w14:textId="77777777" w:rsidR="00B1260E" w:rsidRDefault="00B1260E" w:rsidP="00954FB9">
      <w:pPr>
        <w:pStyle w:val="PargrafodaLista"/>
        <w:numPr>
          <w:ilvl w:val="0"/>
          <w:numId w:val="25"/>
        </w:numPr>
      </w:pPr>
      <w:r>
        <w:t>Existe a necessidade de busca pela existência de uma entidade.</w:t>
      </w:r>
    </w:p>
    <w:p w14:paraId="38A532E3" w14:textId="77777777" w:rsidR="00AD2558" w:rsidRPr="002919BA" w:rsidRDefault="009E7E32" w:rsidP="00AD2558">
      <w:pPr>
        <w:pStyle w:val="Heading2Numbered"/>
      </w:pPr>
      <w:bookmarkStart w:id="20" w:name="_Toc351422752"/>
      <w:r>
        <w:t>Chaves Estrangeiras</w:t>
      </w:r>
      <w:bookmarkEnd w:id="20"/>
    </w:p>
    <w:p w14:paraId="38A532E4" w14:textId="77777777" w:rsidR="009E7E32" w:rsidRDefault="00B71320" w:rsidP="00B71320">
      <w:r>
        <w:t xml:space="preserve">O desenvolvedor de banco de dados deve modelar as chaves estrangeiras de forma a não aceitar valores nulos e também deve sempre utilizar a </w:t>
      </w:r>
      <w:r w:rsidR="00663E5C">
        <w:t xml:space="preserve">cláusula WITH CHECK. </w:t>
      </w:r>
      <w:r>
        <w:t xml:space="preserve">Além de garantir a integridade referencial, isto irá auxiliar </w:t>
      </w:r>
      <w:r w:rsidR="009E7E32">
        <w:t>o otimizador de consulta para a criaç</w:t>
      </w:r>
      <w:r>
        <w:t>ão do melhor plano de execução.</w:t>
      </w:r>
    </w:p>
    <w:p w14:paraId="38A532E5" w14:textId="77777777" w:rsidR="00AD2558" w:rsidRPr="002919BA" w:rsidRDefault="00AD2558" w:rsidP="00AD2558">
      <w:pPr>
        <w:pStyle w:val="Heading2Numbered"/>
      </w:pPr>
      <w:bookmarkStart w:id="21" w:name="_Toc351422753"/>
      <w:r w:rsidRPr="002919BA">
        <w:t>UDF (</w:t>
      </w:r>
      <w:proofErr w:type="spellStart"/>
      <w:r w:rsidRPr="002919BA">
        <w:t>user</w:t>
      </w:r>
      <w:proofErr w:type="spellEnd"/>
      <w:r w:rsidRPr="002919BA">
        <w:t xml:space="preserve"> </w:t>
      </w:r>
      <w:proofErr w:type="spellStart"/>
      <w:r w:rsidRPr="002919BA">
        <w:t>defined</w:t>
      </w:r>
      <w:proofErr w:type="spellEnd"/>
      <w:r w:rsidRPr="002919BA">
        <w:t xml:space="preserve"> </w:t>
      </w:r>
      <w:proofErr w:type="spellStart"/>
      <w:r w:rsidRPr="002919BA">
        <w:t>function</w:t>
      </w:r>
      <w:proofErr w:type="spellEnd"/>
      <w:r w:rsidRPr="002919BA">
        <w:t>)</w:t>
      </w:r>
      <w:bookmarkEnd w:id="21"/>
    </w:p>
    <w:p w14:paraId="38A532E6" w14:textId="77777777" w:rsidR="00140B0C" w:rsidRDefault="00B71320" w:rsidP="00140B0C">
      <w:r>
        <w:t xml:space="preserve">O desenvolvedor de banco de dados deve criar uma </w:t>
      </w:r>
      <w:proofErr w:type="spellStart"/>
      <w:r w:rsidR="00EB2402" w:rsidRPr="009E7E32">
        <w:t>User</w:t>
      </w:r>
      <w:proofErr w:type="spellEnd"/>
      <w:r w:rsidR="00EB2402" w:rsidRPr="009E7E32">
        <w:t xml:space="preserve"> </w:t>
      </w:r>
      <w:proofErr w:type="spellStart"/>
      <w:r w:rsidR="00EB2402" w:rsidRPr="009E7E32">
        <w:t>Defined</w:t>
      </w:r>
      <w:proofErr w:type="spellEnd"/>
      <w:r w:rsidR="00EB2402" w:rsidRPr="009E7E32">
        <w:t xml:space="preserve"> </w:t>
      </w:r>
      <w:proofErr w:type="spellStart"/>
      <w:r w:rsidR="00EB2402" w:rsidRPr="009E7E32">
        <w:t>Function</w:t>
      </w:r>
      <w:proofErr w:type="spellEnd"/>
      <w:r w:rsidR="00EB2402" w:rsidRPr="009E7E32">
        <w:t xml:space="preserve"> somente quando não exist</w:t>
      </w:r>
      <w:r>
        <w:t xml:space="preserve">ir uma </w:t>
      </w:r>
      <w:r w:rsidR="00EB2402" w:rsidRPr="009E7E32">
        <w:t xml:space="preserve">função SQL Server equivalente. </w:t>
      </w:r>
      <w:r w:rsidR="00140B0C" w:rsidRPr="009E7E32">
        <w:t xml:space="preserve"> </w:t>
      </w:r>
    </w:p>
    <w:p w14:paraId="38A532E7" w14:textId="77777777" w:rsidR="00AD2558" w:rsidRPr="002919BA" w:rsidRDefault="00AD2558" w:rsidP="00AD2558">
      <w:pPr>
        <w:pStyle w:val="Heading2Numbered"/>
      </w:pPr>
      <w:bookmarkStart w:id="22" w:name="_Toc351422754"/>
      <w:r w:rsidRPr="002919BA">
        <w:t>UDT (</w:t>
      </w:r>
      <w:proofErr w:type="spellStart"/>
      <w:r w:rsidRPr="002919BA">
        <w:t>user</w:t>
      </w:r>
      <w:proofErr w:type="spellEnd"/>
      <w:r w:rsidRPr="002919BA">
        <w:t xml:space="preserve"> </w:t>
      </w:r>
      <w:proofErr w:type="spellStart"/>
      <w:r w:rsidRPr="002919BA">
        <w:t>defined</w:t>
      </w:r>
      <w:proofErr w:type="spellEnd"/>
      <w:r w:rsidRPr="002919BA">
        <w:t xml:space="preserve"> </w:t>
      </w:r>
      <w:proofErr w:type="spellStart"/>
      <w:r w:rsidRPr="002919BA">
        <w:t>types</w:t>
      </w:r>
      <w:proofErr w:type="spellEnd"/>
      <w:r w:rsidRPr="002919BA">
        <w:t>)</w:t>
      </w:r>
      <w:bookmarkEnd w:id="22"/>
    </w:p>
    <w:p w14:paraId="38A532E8" w14:textId="77777777" w:rsidR="00140B0C" w:rsidRDefault="00B71320" w:rsidP="00140B0C">
      <w:r>
        <w:t xml:space="preserve">O desenvolvedor de banco de dados deve evitar o uso de </w:t>
      </w:r>
      <w:proofErr w:type="spellStart"/>
      <w:r>
        <w:t>User</w:t>
      </w:r>
      <w:proofErr w:type="spellEnd"/>
      <w:r>
        <w:t xml:space="preserve"> </w:t>
      </w:r>
      <w:proofErr w:type="spellStart"/>
      <w:r>
        <w:t>Defined</w:t>
      </w:r>
      <w:proofErr w:type="spellEnd"/>
      <w:r>
        <w:t xml:space="preserve"> </w:t>
      </w:r>
      <w:proofErr w:type="spellStart"/>
      <w:r>
        <w:t>Types</w:t>
      </w:r>
      <w:proofErr w:type="spellEnd"/>
      <w:r>
        <w:t xml:space="preserve"> (UDT)</w:t>
      </w:r>
      <w:r w:rsidR="00EB2402">
        <w:t xml:space="preserve">. </w:t>
      </w:r>
    </w:p>
    <w:p w14:paraId="38A532E9" w14:textId="77777777" w:rsidR="00AD2558" w:rsidRPr="002919BA" w:rsidRDefault="00B71320" w:rsidP="00AD2558">
      <w:pPr>
        <w:pStyle w:val="Heading2Numbered"/>
      </w:pPr>
      <w:bookmarkStart w:id="23" w:name="_Toc351422755"/>
      <w:r>
        <w:t>Esquemas</w:t>
      </w:r>
      <w:r w:rsidR="007F1DF2">
        <w:t xml:space="preserve"> de Banco de Dados</w:t>
      </w:r>
      <w:bookmarkEnd w:id="23"/>
    </w:p>
    <w:p w14:paraId="38A532EA" w14:textId="77777777" w:rsidR="00797535" w:rsidRDefault="00B71320" w:rsidP="00B71320">
      <w:r>
        <w:t xml:space="preserve">O desenvolvedor de banco de dados deve criar todos os </w:t>
      </w:r>
      <w:r w:rsidRPr="00797535">
        <w:t xml:space="preserve">objetos de banco de dados em </w:t>
      </w:r>
      <w:r>
        <w:t>um esquema apropriado. O esquema irá auxiliar na divisão d</w:t>
      </w:r>
      <w:r w:rsidR="00797535">
        <w:t>os objetos em agrupamentos lógicos.</w:t>
      </w:r>
    </w:p>
    <w:p w14:paraId="38A532EB" w14:textId="77777777" w:rsidR="00B71320" w:rsidRDefault="00B71320" w:rsidP="00B71320">
      <w:r>
        <w:t>Utilizar os seguintes guias para utilização de esquemas:</w:t>
      </w:r>
    </w:p>
    <w:p w14:paraId="38A532EC" w14:textId="77777777" w:rsidR="00EB2402" w:rsidRDefault="00B71320" w:rsidP="00954FB9">
      <w:pPr>
        <w:pStyle w:val="PargrafodaLista"/>
        <w:numPr>
          <w:ilvl w:val="0"/>
          <w:numId w:val="26"/>
        </w:numPr>
      </w:pPr>
      <w:r>
        <w:t xml:space="preserve">Referir a um </w:t>
      </w:r>
      <w:r w:rsidR="00EB2402">
        <w:t xml:space="preserve">objeto utilizando </w:t>
      </w:r>
      <w:r>
        <w:t xml:space="preserve">seu </w:t>
      </w:r>
      <w:r w:rsidR="006052FC">
        <w:t>FQN (</w:t>
      </w:r>
      <w:r w:rsidR="006052FC" w:rsidRPr="007F1DF2">
        <w:rPr>
          <w:i/>
        </w:rPr>
        <w:t xml:space="preserve">full </w:t>
      </w:r>
      <w:proofErr w:type="spellStart"/>
      <w:r w:rsidR="006052FC" w:rsidRPr="007F1DF2">
        <w:rPr>
          <w:i/>
        </w:rPr>
        <w:t>qualified</w:t>
      </w:r>
      <w:proofErr w:type="spellEnd"/>
      <w:r w:rsidR="006052FC" w:rsidRPr="007F1DF2">
        <w:rPr>
          <w:i/>
        </w:rPr>
        <w:t xml:space="preserve"> </w:t>
      </w:r>
      <w:proofErr w:type="spellStart"/>
      <w:r w:rsidR="006052FC" w:rsidRPr="007F1DF2">
        <w:rPr>
          <w:i/>
        </w:rPr>
        <w:t>name</w:t>
      </w:r>
      <w:proofErr w:type="spellEnd"/>
      <w:r w:rsidR="006052FC">
        <w:t xml:space="preserve">), ao </w:t>
      </w:r>
      <w:r w:rsidR="00EB2402">
        <w:t>menos utilize o nome do esquema seguido do nome do objeto, separado por um ponto (.).</w:t>
      </w:r>
    </w:p>
    <w:p w14:paraId="38A532ED" w14:textId="77777777" w:rsidR="00EB2402" w:rsidRDefault="00EB2402" w:rsidP="00954FB9">
      <w:pPr>
        <w:pStyle w:val="PargrafodaLista"/>
        <w:numPr>
          <w:ilvl w:val="0"/>
          <w:numId w:val="26"/>
        </w:numPr>
      </w:pPr>
      <w:r>
        <w:t xml:space="preserve">Simplificar a implementação de </w:t>
      </w:r>
      <w:r w:rsidR="006052FC">
        <w:t xml:space="preserve">esquemas </w:t>
      </w:r>
      <w:r>
        <w:t xml:space="preserve">através do uso de sinônimos para abstrair o </w:t>
      </w:r>
      <w:r w:rsidR="006052FC">
        <w:t>proprietário</w:t>
      </w:r>
      <w:r>
        <w:t xml:space="preserve"> do esquema dos objetos.</w:t>
      </w:r>
    </w:p>
    <w:p w14:paraId="38A532EE" w14:textId="77777777" w:rsidR="00EB2402" w:rsidRDefault="00EB2402" w:rsidP="00954FB9">
      <w:pPr>
        <w:pStyle w:val="PargrafodaLista"/>
        <w:numPr>
          <w:ilvl w:val="0"/>
          <w:numId w:val="26"/>
        </w:numPr>
      </w:pPr>
      <w:r>
        <w:t xml:space="preserve">Gerenciar permissões de usuários no nível de esquema. Isto ajuda a proteger os objetos </w:t>
      </w:r>
      <w:r w:rsidR="00797535">
        <w:t>de serem alterados por usuários.</w:t>
      </w:r>
    </w:p>
    <w:p w14:paraId="38A532EF" w14:textId="77777777" w:rsidR="00797535" w:rsidRDefault="006052FC" w:rsidP="00954FB9">
      <w:pPr>
        <w:pStyle w:val="PargrafodaLista"/>
        <w:numPr>
          <w:ilvl w:val="0"/>
          <w:numId w:val="26"/>
        </w:numPr>
      </w:pPr>
      <w:r>
        <w:t>Utilizar</w:t>
      </w:r>
      <w:r w:rsidR="00797535">
        <w:t xml:space="preserve"> </w:t>
      </w:r>
      <w:r>
        <w:t xml:space="preserve">esquemas </w:t>
      </w:r>
      <w:r w:rsidR="00797535">
        <w:t>para combinar entidades relacionadas num único banco de dados físico.</w:t>
      </w:r>
    </w:p>
    <w:p w14:paraId="38A532F0" w14:textId="77777777" w:rsidR="002F73EA" w:rsidRDefault="006052FC" w:rsidP="002F73EA">
      <w:pPr>
        <w:pStyle w:val="Heading2Numbered"/>
      </w:pPr>
      <w:bookmarkStart w:id="24" w:name="_Toc351422756"/>
      <w:proofErr w:type="spellStart"/>
      <w:r w:rsidRPr="006052FC">
        <w:rPr>
          <w:i/>
        </w:rPr>
        <w:t>View</w:t>
      </w:r>
      <w:r w:rsidR="002F73EA" w:rsidRPr="002919BA">
        <w:t>s</w:t>
      </w:r>
      <w:bookmarkEnd w:id="24"/>
      <w:proofErr w:type="spellEnd"/>
    </w:p>
    <w:p w14:paraId="38A532F1" w14:textId="77777777" w:rsidR="006052FC" w:rsidRPr="006052FC" w:rsidRDefault="006052FC" w:rsidP="006052FC">
      <w:r>
        <w:t xml:space="preserve">O desenvolvedor de banco de dados deve utilizar </w:t>
      </w:r>
      <w:proofErr w:type="spellStart"/>
      <w:r w:rsidRPr="006052FC">
        <w:rPr>
          <w:i/>
        </w:rPr>
        <w:t>views</w:t>
      </w:r>
      <w:proofErr w:type="spellEnd"/>
      <w:r>
        <w:t xml:space="preserve"> para auxiliar no desenvolvimento de banco de dados, principalmente para construir consultas que possuam múltiplos </w:t>
      </w:r>
      <w:r w:rsidRPr="006052FC">
        <w:t>junções</w:t>
      </w:r>
      <w:r>
        <w:t xml:space="preserve"> entre diferentes tabelas.</w:t>
      </w:r>
    </w:p>
    <w:p w14:paraId="38A532F2" w14:textId="77777777" w:rsidR="006052FC" w:rsidRDefault="006052FC" w:rsidP="006052FC">
      <w:r>
        <w:t xml:space="preserve">Utilizar os seguintes guias para a criação de </w:t>
      </w:r>
      <w:proofErr w:type="spellStart"/>
      <w:r w:rsidRPr="006052FC">
        <w:rPr>
          <w:i/>
        </w:rPr>
        <w:t>views</w:t>
      </w:r>
      <w:proofErr w:type="spellEnd"/>
      <w:r>
        <w:t>:</w:t>
      </w:r>
    </w:p>
    <w:p w14:paraId="38A532F3" w14:textId="77777777" w:rsidR="00F71B75" w:rsidRDefault="006052FC" w:rsidP="00954FB9">
      <w:pPr>
        <w:pStyle w:val="PargrafodaLista"/>
        <w:numPr>
          <w:ilvl w:val="0"/>
          <w:numId w:val="30"/>
        </w:numPr>
      </w:pPr>
      <w:r>
        <w:t xml:space="preserve">Evitar o uso de Query </w:t>
      </w:r>
      <w:proofErr w:type="spellStart"/>
      <w:r>
        <w:t>Hint</w:t>
      </w:r>
      <w:proofErr w:type="spellEnd"/>
      <w:r>
        <w:t xml:space="preserve"> numa </w:t>
      </w:r>
      <w:proofErr w:type="spellStart"/>
      <w:r w:rsidRPr="006052FC">
        <w:rPr>
          <w:i/>
        </w:rPr>
        <w:t>View</w:t>
      </w:r>
      <w:proofErr w:type="spellEnd"/>
      <w:r>
        <w:t>.</w:t>
      </w:r>
    </w:p>
    <w:p w14:paraId="38A532F4" w14:textId="77777777" w:rsidR="00F71B75" w:rsidRDefault="006052FC" w:rsidP="00954FB9">
      <w:pPr>
        <w:pStyle w:val="PargrafodaLista"/>
        <w:numPr>
          <w:ilvl w:val="0"/>
          <w:numId w:val="30"/>
        </w:numPr>
      </w:pPr>
      <w:r>
        <w:t xml:space="preserve">Sempre analisar o plano de execução de uma </w:t>
      </w:r>
      <w:proofErr w:type="spellStart"/>
      <w:r w:rsidRPr="006052FC">
        <w:rPr>
          <w:i/>
        </w:rPr>
        <w:t>view</w:t>
      </w:r>
      <w:proofErr w:type="spellEnd"/>
      <w:r>
        <w:t>.</w:t>
      </w:r>
    </w:p>
    <w:p w14:paraId="38A532F5" w14:textId="77777777" w:rsidR="002F73EA" w:rsidRPr="002919BA" w:rsidRDefault="006052FC" w:rsidP="00723FA1">
      <w:pPr>
        <w:pStyle w:val="Heading2Numbered"/>
      </w:pPr>
      <w:bookmarkStart w:id="25" w:name="_Toc351422757"/>
      <w:proofErr w:type="spellStart"/>
      <w:r w:rsidRPr="006052FC">
        <w:rPr>
          <w:i/>
        </w:rPr>
        <w:t>View</w:t>
      </w:r>
      <w:r w:rsidR="002F73EA" w:rsidRPr="002919BA">
        <w:t>s</w:t>
      </w:r>
      <w:proofErr w:type="spellEnd"/>
      <w:r w:rsidR="002F73EA">
        <w:t xml:space="preserve"> Indexadas</w:t>
      </w:r>
      <w:bookmarkEnd w:id="25"/>
    </w:p>
    <w:p w14:paraId="38A532F6" w14:textId="77777777" w:rsidR="006052FC" w:rsidRDefault="006052FC" w:rsidP="00723FA1">
      <w:r>
        <w:t xml:space="preserve">O desenvolvedor de banco de dados deve utilizar o recuso de </w:t>
      </w:r>
      <w:proofErr w:type="spellStart"/>
      <w:r w:rsidRPr="006052FC">
        <w:rPr>
          <w:i/>
        </w:rPr>
        <w:t>view</w:t>
      </w:r>
      <w:proofErr w:type="spellEnd"/>
      <w:r>
        <w:t xml:space="preserve"> indexada para aumentar o desempenho das consultas, através da criação de índices para as consultas da </w:t>
      </w:r>
      <w:proofErr w:type="spellStart"/>
      <w:r w:rsidRPr="006052FC">
        <w:rPr>
          <w:i/>
        </w:rPr>
        <w:t>view</w:t>
      </w:r>
      <w:proofErr w:type="spellEnd"/>
      <w:r>
        <w:t>.</w:t>
      </w:r>
    </w:p>
    <w:p w14:paraId="38A532F7" w14:textId="77777777" w:rsidR="006052FC" w:rsidRDefault="006052FC" w:rsidP="006052FC">
      <w:r>
        <w:t xml:space="preserve">Utilizar os seguintes guias para a criação de </w:t>
      </w:r>
      <w:proofErr w:type="spellStart"/>
      <w:r w:rsidRPr="006052FC">
        <w:rPr>
          <w:i/>
        </w:rPr>
        <w:t>views</w:t>
      </w:r>
      <w:proofErr w:type="spellEnd"/>
      <w:r>
        <w:rPr>
          <w:i/>
        </w:rPr>
        <w:t xml:space="preserve"> indexadas</w:t>
      </w:r>
      <w:r>
        <w:t>:</w:t>
      </w:r>
    </w:p>
    <w:p w14:paraId="38A532F8" w14:textId="77777777" w:rsidR="00723FA1" w:rsidRPr="00723FA1" w:rsidRDefault="00723FA1" w:rsidP="00954FB9">
      <w:pPr>
        <w:pStyle w:val="PargrafodaLista"/>
        <w:numPr>
          <w:ilvl w:val="0"/>
          <w:numId w:val="30"/>
        </w:numPr>
      </w:pPr>
      <w:r w:rsidRPr="00723FA1">
        <w:t xml:space="preserve">ANSI_NULLS e QUOTED_IDENTIFIER devem estar configurados como ON no momento de criarmos a </w:t>
      </w:r>
      <w:proofErr w:type="spellStart"/>
      <w:r w:rsidRPr="00723FA1">
        <w:t>indexed</w:t>
      </w:r>
      <w:proofErr w:type="spellEnd"/>
      <w:r w:rsidRPr="00723FA1">
        <w:t xml:space="preserve"> </w:t>
      </w:r>
      <w:proofErr w:type="spellStart"/>
      <w:r w:rsidR="006052FC" w:rsidRPr="006052FC">
        <w:rPr>
          <w:i/>
        </w:rPr>
        <w:t>view</w:t>
      </w:r>
      <w:proofErr w:type="spellEnd"/>
      <w:r w:rsidRPr="00723FA1">
        <w:t>.</w:t>
      </w:r>
    </w:p>
    <w:p w14:paraId="38A532F9" w14:textId="77777777" w:rsidR="00723FA1" w:rsidRPr="00723FA1" w:rsidRDefault="00723FA1" w:rsidP="00954FB9">
      <w:pPr>
        <w:pStyle w:val="PargrafodaLista"/>
        <w:numPr>
          <w:ilvl w:val="0"/>
          <w:numId w:val="30"/>
        </w:numPr>
      </w:pPr>
      <w:r w:rsidRPr="00723FA1">
        <w:t xml:space="preserve">A </w:t>
      </w:r>
      <w:proofErr w:type="spellStart"/>
      <w:r w:rsidR="006052FC" w:rsidRPr="006052FC">
        <w:rPr>
          <w:i/>
        </w:rPr>
        <w:t>view</w:t>
      </w:r>
      <w:proofErr w:type="spellEnd"/>
      <w:r w:rsidRPr="00723FA1">
        <w:t xml:space="preserve"> indexada não deve fazer nenhuma referência à outra </w:t>
      </w:r>
      <w:proofErr w:type="spellStart"/>
      <w:r w:rsidR="006052FC" w:rsidRPr="006052FC">
        <w:rPr>
          <w:i/>
        </w:rPr>
        <w:t>view</w:t>
      </w:r>
      <w:proofErr w:type="spellEnd"/>
      <w:r w:rsidRPr="00723FA1">
        <w:t>.</w:t>
      </w:r>
    </w:p>
    <w:p w14:paraId="38A532FA" w14:textId="77777777" w:rsidR="00723FA1" w:rsidRPr="00723FA1" w:rsidRDefault="00723FA1" w:rsidP="00954FB9">
      <w:pPr>
        <w:pStyle w:val="PargrafodaLista"/>
        <w:numPr>
          <w:ilvl w:val="0"/>
          <w:numId w:val="30"/>
        </w:numPr>
      </w:pPr>
      <w:r w:rsidRPr="00723FA1">
        <w:t xml:space="preserve">Todas as tabelas referenciadas nesta </w:t>
      </w:r>
      <w:proofErr w:type="spellStart"/>
      <w:r w:rsidR="006052FC" w:rsidRPr="006052FC">
        <w:rPr>
          <w:i/>
        </w:rPr>
        <w:t>view</w:t>
      </w:r>
      <w:proofErr w:type="spellEnd"/>
      <w:r w:rsidRPr="00723FA1">
        <w:t xml:space="preserve"> devem estar no mesmo banco de dados e devem pertencer ao mesmo </w:t>
      </w:r>
      <w:proofErr w:type="spellStart"/>
      <w:r w:rsidRPr="00723FA1">
        <w:t>schema</w:t>
      </w:r>
      <w:proofErr w:type="spellEnd"/>
      <w:r w:rsidRPr="00723FA1">
        <w:t xml:space="preserve"> da </w:t>
      </w:r>
      <w:proofErr w:type="spellStart"/>
      <w:r w:rsidR="006052FC" w:rsidRPr="006052FC">
        <w:rPr>
          <w:i/>
        </w:rPr>
        <w:t>view</w:t>
      </w:r>
      <w:proofErr w:type="spellEnd"/>
      <w:r w:rsidRPr="00723FA1">
        <w:t>.</w:t>
      </w:r>
    </w:p>
    <w:p w14:paraId="38A532FB" w14:textId="77777777" w:rsidR="00723FA1" w:rsidRPr="00723FA1" w:rsidRDefault="00723FA1" w:rsidP="00954FB9">
      <w:pPr>
        <w:pStyle w:val="PargrafodaLista"/>
        <w:numPr>
          <w:ilvl w:val="0"/>
          <w:numId w:val="30"/>
        </w:numPr>
      </w:pPr>
      <w:r w:rsidRPr="00723FA1">
        <w:t xml:space="preserve">A </w:t>
      </w:r>
      <w:proofErr w:type="spellStart"/>
      <w:r w:rsidR="006052FC" w:rsidRPr="006052FC">
        <w:rPr>
          <w:i/>
        </w:rPr>
        <w:t>view</w:t>
      </w:r>
      <w:proofErr w:type="spellEnd"/>
      <w:r w:rsidRPr="00723FA1">
        <w:t xml:space="preserve"> indexada deve ser criada com a opção SCHEMABINDING.</w:t>
      </w:r>
    </w:p>
    <w:p w14:paraId="38A532FC" w14:textId="77777777" w:rsidR="00723FA1" w:rsidRPr="006052FC" w:rsidRDefault="00723FA1" w:rsidP="00954FB9">
      <w:pPr>
        <w:pStyle w:val="PargrafodaLista"/>
        <w:numPr>
          <w:ilvl w:val="0"/>
          <w:numId w:val="30"/>
        </w:numPr>
      </w:pPr>
      <w:r w:rsidRPr="00723FA1">
        <w:t xml:space="preserve">Tabelas e funções referenciadas na </w:t>
      </w:r>
      <w:proofErr w:type="spellStart"/>
      <w:r w:rsidR="006052FC" w:rsidRPr="006052FC">
        <w:rPr>
          <w:i/>
        </w:rPr>
        <w:t>view</w:t>
      </w:r>
      <w:proofErr w:type="spellEnd"/>
      <w:r w:rsidRPr="00723FA1">
        <w:t xml:space="preserve"> devem especificar o </w:t>
      </w:r>
      <w:r w:rsidR="006052FC">
        <w:t>FQN</w:t>
      </w:r>
      <w:r w:rsidRPr="00723FA1">
        <w:t>.</w:t>
      </w:r>
    </w:p>
    <w:p w14:paraId="38A532FD" w14:textId="77777777" w:rsidR="002F73EA" w:rsidRPr="002919BA" w:rsidRDefault="006052FC" w:rsidP="00723FA1">
      <w:pPr>
        <w:pStyle w:val="Heading2Numbered"/>
      </w:pPr>
      <w:bookmarkStart w:id="26" w:name="_Toc351422758"/>
      <w:proofErr w:type="spellStart"/>
      <w:r w:rsidRPr="006052FC">
        <w:rPr>
          <w:i/>
        </w:rPr>
        <w:t>View</w:t>
      </w:r>
      <w:r w:rsidR="002F73EA" w:rsidRPr="002919BA">
        <w:t>s</w:t>
      </w:r>
      <w:proofErr w:type="spellEnd"/>
      <w:r w:rsidR="002F73EA">
        <w:t xml:space="preserve"> Particionadas</w:t>
      </w:r>
      <w:bookmarkEnd w:id="26"/>
    </w:p>
    <w:p w14:paraId="38A532FE" w14:textId="77777777" w:rsidR="00723FA1" w:rsidRDefault="006052FC" w:rsidP="002F73EA">
      <w:r>
        <w:t xml:space="preserve">O desenvolvedor de banco de dados deve evitar o uso de </w:t>
      </w:r>
      <w:proofErr w:type="spellStart"/>
      <w:r w:rsidRPr="006052FC">
        <w:rPr>
          <w:i/>
        </w:rPr>
        <w:t>view</w:t>
      </w:r>
      <w:r w:rsidR="00723FA1">
        <w:t>s</w:t>
      </w:r>
      <w:proofErr w:type="spellEnd"/>
      <w:r w:rsidR="00723FA1">
        <w:t xml:space="preserve"> </w:t>
      </w:r>
      <w:r>
        <w:t>p</w:t>
      </w:r>
      <w:r w:rsidR="00723FA1">
        <w:t>articionadas.</w:t>
      </w:r>
    </w:p>
    <w:p w14:paraId="38A532FF" w14:textId="77777777" w:rsidR="002F73EA" w:rsidRPr="009A69E4" w:rsidRDefault="002F73EA" w:rsidP="002F73EA">
      <w:pPr>
        <w:pStyle w:val="Heading2Numbered"/>
      </w:pPr>
      <w:bookmarkStart w:id="27" w:name="_Toc351422759"/>
      <w:proofErr w:type="spellStart"/>
      <w:r>
        <w:t>S</w:t>
      </w:r>
      <w:r w:rsidRPr="009A69E4">
        <w:t>tored</w:t>
      </w:r>
      <w:proofErr w:type="spellEnd"/>
      <w:r w:rsidRPr="009A69E4">
        <w:t xml:space="preserve"> Procedures</w:t>
      </w:r>
      <w:bookmarkEnd w:id="27"/>
    </w:p>
    <w:p w14:paraId="38A53300" w14:textId="77777777" w:rsidR="006052FC" w:rsidRDefault="006052FC" w:rsidP="00A86E60">
      <w:r>
        <w:t xml:space="preserve">O desenvolvedor de banco de dados deve utilizar </w:t>
      </w:r>
      <w:proofErr w:type="spellStart"/>
      <w:r>
        <w:t>stored</w:t>
      </w:r>
      <w:proofErr w:type="spellEnd"/>
      <w:r>
        <w:t xml:space="preserve"> procedures para o acesso aos dados. A </w:t>
      </w:r>
      <w:proofErr w:type="spellStart"/>
      <w:r>
        <w:t>stored</w:t>
      </w:r>
      <w:proofErr w:type="spellEnd"/>
      <w:r>
        <w:t xml:space="preserve"> procedure deverá conter somente o acesso a dados e não deverá conter regras de negócio, o que deve estar na camada de regra de negócio da aplicação.</w:t>
      </w:r>
    </w:p>
    <w:p w14:paraId="38A53301" w14:textId="77777777" w:rsidR="006052FC" w:rsidRDefault="006052FC" w:rsidP="006052FC">
      <w:pPr>
        <w:ind w:left="413"/>
      </w:pPr>
      <w:r>
        <w:t xml:space="preserve">Utilizar os seguintes guias para a criação de </w:t>
      </w:r>
      <w:proofErr w:type="spellStart"/>
      <w:r>
        <w:t>stored</w:t>
      </w:r>
      <w:proofErr w:type="spellEnd"/>
      <w:r>
        <w:t xml:space="preserve"> procedures:</w:t>
      </w:r>
    </w:p>
    <w:p w14:paraId="38A53302" w14:textId="77777777" w:rsidR="006052FC" w:rsidRDefault="006052FC" w:rsidP="00954FB9">
      <w:pPr>
        <w:pStyle w:val="PargrafodaLista"/>
        <w:numPr>
          <w:ilvl w:val="0"/>
          <w:numId w:val="29"/>
        </w:numPr>
      </w:pPr>
      <w:r>
        <w:t xml:space="preserve">Utilizar parâmetro de saída ao invés de retornar um conjunto de registros quando a </w:t>
      </w:r>
      <w:proofErr w:type="spellStart"/>
      <w:r>
        <w:t>stored</w:t>
      </w:r>
      <w:proofErr w:type="spellEnd"/>
      <w:r>
        <w:t xml:space="preserve"> procedure retornar somente um registro.</w:t>
      </w:r>
    </w:p>
    <w:p w14:paraId="38A53303" w14:textId="77777777" w:rsidR="00C6490E" w:rsidRDefault="00C6490E" w:rsidP="00954FB9">
      <w:pPr>
        <w:pStyle w:val="PargrafodaLista"/>
        <w:numPr>
          <w:ilvl w:val="0"/>
          <w:numId w:val="29"/>
        </w:numPr>
      </w:pPr>
      <w:r>
        <w:t xml:space="preserve">Sempre utilizar a </w:t>
      </w:r>
      <w:r w:rsidR="006052FC">
        <w:t>cláusula</w:t>
      </w:r>
      <w:r>
        <w:t xml:space="preserve"> SET NOCOUNT ON no início da </w:t>
      </w:r>
      <w:proofErr w:type="spellStart"/>
      <w:r w:rsidR="006052FC">
        <w:t>stored</w:t>
      </w:r>
      <w:proofErr w:type="spellEnd"/>
      <w:r w:rsidR="006052FC">
        <w:t xml:space="preserve"> procedure</w:t>
      </w:r>
      <w:r>
        <w:t>;</w:t>
      </w:r>
    </w:p>
    <w:p w14:paraId="38A53304" w14:textId="77777777" w:rsidR="00C6490E" w:rsidRDefault="00C6490E" w:rsidP="00954FB9">
      <w:pPr>
        <w:pStyle w:val="PargrafodaLista"/>
        <w:numPr>
          <w:ilvl w:val="0"/>
          <w:numId w:val="29"/>
        </w:numPr>
      </w:pPr>
      <w:r>
        <w:t>Não utilizar comandos PRINT em produção;</w:t>
      </w:r>
    </w:p>
    <w:p w14:paraId="38A53305" w14:textId="77777777" w:rsidR="00C6490E" w:rsidRDefault="006052FC" w:rsidP="00954FB9">
      <w:pPr>
        <w:pStyle w:val="PargrafodaLista"/>
        <w:numPr>
          <w:ilvl w:val="0"/>
          <w:numId w:val="29"/>
        </w:numPr>
      </w:pPr>
      <w:r>
        <w:t>R</w:t>
      </w:r>
      <w:r w:rsidR="00C6490E">
        <w:t xml:space="preserve">etornar </w:t>
      </w:r>
      <w:r>
        <w:t xml:space="preserve">somente os registros que serão </w:t>
      </w:r>
      <w:r w:rsidR="00C6490E">
        <w:t>utilizado</w:t>
      </w:r>
      <w:r>
        <w:t>s</w:t>
      </w:r>
      <w:r w:rsidR="00C6490E">
        <w:t xml:space="preserve"> pela aplicação;</w:t>
      </w:r>
    </w:p>
    <w:p w14:paraId="38A53306" w14:textId="77777777" w:rsidR="00C6490E" w:rsidRDefault="006052FC" w:rsidP="00954FB9">
      <w:pPr>
        <w:pStyle w:val="PargrafodaLista"/>
        <w:numPr>
          <w:ilvl w:val="0"/>
          <w:numId w:val="29"/>
        </w:numPr>
      </w:pPr>
      <w:r>
        <w:t xml:space="preserve">Retornar somente as </w:t>
      </w:r>
      <w:r w:rsidR="00C6490E">
        <w:t xml:space="preserve">colunas </w:t>
      </w:r>
      <w:r>
        <w:t>que serão utilizadas pela aplicação</w:t>
      </w:r>
      <w:r w:rsidR="00C6490E">
        <w:t>;</w:t>
      </w:r>
    </w:p>
    <w:p w14:paraId="38A53307" w14:textId="77777777" w:rsidR="006052FC" w:rsidRDefault="006052FC" w:rsidP="00954FB9">
      <w:pPr>
        <w:pStyle w:val="PargrafodaLista"/>
        <w:numPr>
          <w:ilvl w:val="0"/>
          <w:numId w:val="29"/>
        </w:numPr>
      </w:pPr>
      <w:r>
        <w:t>Evitar o uso do</w:t>
      </w:r>
      <w:r w:rsidR="00C6490E">
        <w:t xml:space="preserve"> prefixo </w:t>
      </w:r>
      <w:proofErr w:type="spellStart"/>
      <w:r w:rsidR="00C6490E">
        <w:t>sp</w:t>
      </w:r>
      <w:proofErr w:type="spellEnd"/>
      <w:r w:rsidR="00C6490E">
        <w:t xml:space="preserve">_ no nome da </w:t>
      </w:r>
      <w:proofErr w:type="spellStart"/>
      <w:r w:rsidR="00C6490E">
        <w:t>stored</w:t>
      </w:r>
      <w:proofErr w:type="spellEnd"/>
      <w:r w:rsidR="00C6490E">
        <w:t xml:space="preserve"> procedure. </w:t>
      </w:r>
    </w:p>
    <w:p w14:paraId="38A53308" w14:textId="77777777" w:rsidR="002F73EA" w:rsidRPr="002919BA" w:rsidRDefault="002F73EA" w:rsidP="006052FC">
      <w:pPr>
        <w:pStyle w:val="Heading2Numbered"/>
      </w:pPr>
      <w:bookmarkStart w:id="28" w:name="_Toc351422760"/>
      <w:r>
        <w:t>SQL D</w:t>
      </w:r>
      <w:r w:rsidRPr="002919BA">
        <w:t>inâmico</w:t>
      </w:r>
      <w:bookmarkEnd w:id="28"/>
    </w:p>
    <w:p w14:paraId="38A53309" w14:textId="77777777" w:rsidR="00F71B75" w:rsidRDefault="006052FC" w:rsidP="006052FC">
      <w:r>
        <w:t xml:space="preserve">O desenvolvedor de banco de dados deve evitar o uso de </w:t>
      </w:r>
      <w:r w:rsidR="00F71B75">
        <w:t xml:space="preserve">SQL dinâmico. </w:t>
      </w:r>
      <w:r>
        <w:t xml:space="preserve">No caso de não haver alternativa, é preferível utilizar o comando </w:t>
      </w:r>
      <w:proofErr w:type="spellStart"/>
      <w:r w:rsidR="00F71B75">
        <w:t>sp_executesql</w:t>
      </w:r>
      <w:proofErr w:type="spellEnd"/>
      <w:r w:rsidR="00F71B75">
        <w:t xml:space="preserve"> ao invés do comando EXEC (‘</w:t>
      </w:r>
      <w:proofErr w:type="spellStart"/>
      <w:r w:rsidR="00F71B75">
        <w:t>string</w:t>
      </w:r>
      <w:proofErr w:type="spellEnd"/>
      <w:r w:rsidR="00F71B75">
        <w:t>’).</w:t>
      </w:r>
      <w:r>
        <w:t xml:space="preserve"> Isto para evitar risco de SQL </w:t>
      </w:r>
      <w:proofErr w:type="spellStart"/>
      <w:r>
        <w:t>injection</w:t>
      </w:r>
      <w:proofErr w:type="spellEnd"/>
      <w:r>
        <w:t xml:space="preserve"> e permitir o </w:t>
      </w:r>
      <w:r w:rsidR="00F71B75">
        <w:t>reuso de plano de execução.</w:t>
      </w:r>
    </w:p>
    <w:p w14:paraId="38A5330A" w14:textId="77777777" w:rsidR="002F73EA" w:rsidRPr="002919BA" w:rsidRDefault="002F73EA" w:rsidP="002F73EA">
      <w:pPr>
        <w:pStyle w:val="Heading2Numbered"/>
      </w:pPr>
      <w:bookmarkStart w:id="29" w:name="_Toc351422761"/>
      <w:r w:rsidRPr="002919BA">
        <w:t>Cursor</w:t>
      </w:r>
      <w:r>
        <w:t>es</w:t>
      </w:r>
      <w:bookmarkEnd w:id="29"/>
    </w:p>
    <w:p w14:paraId="38A5330B" w14:textId="77777777" w:rsidR="00742589" w:rsidRDefault="00742589" w:rsidP="002F73EA">
      <w:r>
        <w:t xml:space="preserve">O desenvolvedor de banco de dados deve evitar o uso </w:t>
      </w:r>
      <w:r w:rsidR="00DB4294">
        <w:t>de cursores.</w:t>
      </w:r>
      <w:r w:rsidR="00723FA1">
        <w:t xml:space="preserve"> </w:t>
      </w:r>
    </w:p>
    <w:p w14:paraId="38A5330C" w14:textId="77777777" w:rsidR="00723FA1" w:rsidRDefault="00723FA1" w:rsidP="002F73EA">
      <w:r>
        <w:t xml:space="preserve">Cursores são utilizados para processamento registro a registro de uma tabela. Na maioria dos casos, o mesmo resultado pode ser obtido através de comandos SQL que façam a operação baseado em conjunto de registros. </w:t>
      </w:r>
    </w:p>
    <w:p w14:paraId="38A5330D" w14:textId="77777777" w:rsidR="00DB4294" w:rsidRDefault="00DB4294" w:rsidP="002F73EA">
      <w:r>
        <w:t xml:space="preserve">Caso o </w:t>
      </w:r>
      <w:r w:rsidR="00742589">
        <w:t xml:space="preserve">uso de </w:t>
      </w:r>
      <w:r>
        <w:t>curso</w:t>
      </w:r>
      <w:r w:rsidR="00742589">
        <w:t>r</w:t>
      </w:r>
      <w:r>
        <w:t xml:space="preserve"> seja imprescindível, é necessário </w:t>
      </w:r>
      <w:r w:rsidR="00742589">
        <w:t xml:space="preserve">garantir o fechamento e </w:t>
      </w:r>
      <w:proofErr w:type="spellStart"/>
      <w:r w:rsidR="00742589">
        <w:t>desalocação</w:t>
      </w:r>
      <w:proofErr w:type="spellEnd"/>
      <w:r w:rsidR="00742589">
        <w:t xml:space="preserve"> do cursor</w:t>
      </w:r>
      <w:r>
        <w:t>.</w:t>
      </w:r>
    </w:p>
    <w:p w14:paraId="38A5330E" w14:textId="77777777" w:rsidR="002F73EA" w:rsidRPr="002919BA" w:rsidRDefault="002F73EA" w:rsidP="002F73EA">
      <w:pPr>
        <w:pStyle w:val="Heading2Numbered"/>
      </w:pPr>
      <w:bookmarkStart w:id="30" w:name="_Toc351422762"/>
      <w:r>
        <w:t>T</w:t>
      </w:r>
      <w:r w:rsidRPr="002919BA">
        <w:t>ransações</w:t>
      </w:r>
      <w:bookmarkEnd w:id="30"/>
    </w:p>
    <w:p w14:paraId="38A5330F" w14:textId="77777777" w:rsidR="00742589" w:rsidRDefault="00742589" w:rsidP="002F73EA">
      <w:r>
        <w:t xml:space="preserve">O desenvolvedor de banco de dados deve </w:t>
      </w:r>
      <w:r w:rsidR="0019747E">
        <w:t xml:space="preserve">manter as transações mais curtas quanto possível. </w:t>
      </w:r>
    </w:p>
    <w:p w14:paraId="38A53310" w14:textId="77777777" w:rsidR="002F73EA" w:rsidRDefault="0019747E" w:rsidP="002F73EA">
      <w:r>
        <w:t xml:space="preserve">Isto irá reduzir o número de </w:t>
      </w:r>
      <w:proofErr w:type="spellStart"/>
      <w:r w:rsidRPr="00742589">
        <w:rPr>
          <w:i/>
        </w:rPr>
        <w:t>locks</w:t>
      </w:r>
      <w:proofErr w:type="spellEnd"/>
      <w:r>
        <w:t xml:space="preserve"> sobre os objetos envolvidos na transação e reduzir o risco de </w:t>
      </w:r>
      <w:r w:rsidRPr="00742589">
        <w:rPr>
          <w:i/>
        </w:rPr>
        <w:t>deadlock</w:t>
      </w:r>
      <w:r>
        <w:t>.</w:t>
      </w:r>
      <w:r w:rsidR="002F73EA" w:rsidRPr="0019747E">
        <w:t xml:space="preserve"> </w:t>
      </w:r>
    </w:p>
    <w:p w14:paraId="38A53311" w14:textId="77777777" w:rsidR="00486620" w:rsidRDefault="00486620" w:rsidP="00486620">
      <w:pPr>
        <w:pStyle w:val="Heading2Numbered"/>
      </w:pPr>
      <w:bookmarkStart w:id="31" w:name="_Toc351422763"/>
      <w:proofErr w:type="spellStart"/>
      <w:r>
        <w:t>Transaction</w:t>
      </w:r>
      <w:proofErr w:type="spellEnd"/>
      <w:r>
        <w:t xml:space="preserve"> </w:t>
      </w:r>
      <w:proofErr w:type="spellStart"/>
      <w:r>
        <w:t>Isolation</w:t>
      </w:r>
      <w:proofErr w:type="spellEnd"/>
      <w:r>
        <w:t xml:space="preserve"> </w:t>
      </w:r>
      <w:proofErr w:type="spellStart"/>
      <w:r>
        <w:t>Level</w:t>
      </w:r>
      <w:bookmarkEnd w:id="31"/>
      <w:proofErr w:type="spellEnd"/>
    </w:p>
    <w:p w14:paraId="38A53312" w14:textId="77777777" w:rsidR="00486620" w:rsidRDefault="00742589" w:rsidP="00486620">
      <w:r>
        <w:t>O desenvolvedor de banco de dados deve e</w:t>
      </w:r>
      <w:r w:rsidR="00486620">
        <w:t>vitar o uso do nível</w:t>
      </w:r>
      <w:r>
        <w:t xml:space="preserve"> de isolamento READ UNCOMMITED, seja através do comando SET TRANSACTION ISOLATION LEVEL ou seja através do uso do NOLOCK.</w:t>
      </w:r>
    </w:p>
    <w:p w14:paraId="38A53313" w14:textId="77777777" w:rsidR="00742589" w:rsidRDefault="00742589" w:rsidP="00486620">
      <w:r w:rsidRPr="00214543">
        <w:t>Apesar do READ UNCOMMITTED permitir evitar problemas de</w:t>
      </w:r>
      <w:r>
        <w:t xml:space="preserve"> bloqueios de registros, ele não é recomendável pois a transação poderá trazer dados inconsistentes.</w:t>
      </w:r>
    </w:p>
    <w:p w14:paraId="38A53314" w14:textId="77777777" w:rsidR="00486620" w:rsidRDefault="00742589" w:rsidP="002F73EA">
      <w:r>
        <w:t xml:space="preserve">Preferir o </w:t>
      </w:r>
      <w:r w:rsidR="00486620">
        <w:t xml:space="preserve">nível de </w:t>
      </w:r>
      <w:r>
        <w:t xml:space="preserve">isolamento padrão do SQL Server, </w:t>
      </w:r>
      <w:r w:rsidR="00486620">
        <w:t>READ COMMITTED</w:t>
      </w:r>
      <w:r>
        <w:t xml:space="preserve"> que </w:t>
      </w:r>
      <w:r w:rsidR="00486620">
        <w:t xml:space="preserve">proporciona um bom equilíbrio entre </w:t>
      </w:r>
      <w:r w:rsidR="00214543">
        <w:t>consistência e concorrência.</w:t>
      </w:r>
    </w:p>
    <w:p w14:paraId="38A53315" w14:textId="77777777" w:rsidR="00214543" w:rsidRPr="00214543" w:rsidRDefault="00214543" w:rsidP="002F73EA">
      <w:r>
        <w:t>Quando um grande número de leituras precisa ser realizar em tabelas que possam ter alterações, o uso do nível de isolamento SNAPSHOT deve ser considerado. As modificações sobre os dados realizadas por outras transações após o início da transação corrente não são visíveis aos comandos executados durante a transação. As transações SNAPSHOT não reque</w:t>
      </w:r>
      <w:r w:rsidR="00A279FE">
        <w:t xml:space="preserve">rem </w:t>
      </w:r>
      <w:proofErr w:type="spellStart"/>
      <w:r w:rsidR="00A279FE" w:rsidRPr="00742589">
        <w:rPr>
          <w:i/>
        </w:rPr>
        <w:t>locks</w:t>
      </w:r>
      <w:proofErr w:type="spellEnd"/>
      <w:r w:rsidR="00A279FE">
        <w:t xml:space="preserve"> para leitura de dados, não bloqu</w:t>
      </w:r>
      <w:r w:rsidR="00E13654">
        <w:t>eando</w:t>
      </w:r>
      <w:r w:rsidR="00A279FE">
        <w:t xml:space="preserve"> outras transações de realizar escritas. </w:t>
      </w:r>
    </w:p>
    <w:p w14:paraId="38A53316" w14:textId="77777777" w:rsidR="00075DC2" w:rsidRPr="002919BA" w:rsidRDefault="00AD2558" w:rsidP="002919BA">
      <w:pPr>
        <w:pStyle w:val="Heading2Numbered"/>
      </w:pPr>
      <w:bookmarkStart w:id="32" w:name="_Toc351422764"/>
      <w:r>
        <w:t>P</w:t>
      </w:r>
      <w:r w:rsidR="005D4C9D" w:rsidRPr="002919BA">
        <w:t>articionamento de tabelas</w:t>
      </w:r>
      <w:bookmarkEnd w:id="32"/>
    </w:p>
    <w:p w14:paraId="38A53317" w14:textId="77777777" w:rsidR="0071122A" w:rsidRDefault="00742589" w:rsidP="00140B0C">
      <w:r>
        <w:t xml:space="preserve">O desenvolvedor de banco de dados deve considerar particionar as </w:t>
      </w:r>
      <w:r w:rsidR="0071122A">
        <w:t xml:space="preserve">tabelas </w:t>
      </w:r>
      <w:r>
        <w:t>nos seguintes casos</w:t>
      </w:r>
      <w:r w:rsidR="0071122A">
        <w:t>:</w:t>
      </w:r>
    </w:p>
    <w:p w14:paraId="38A53318" w14:textId="77777777" w:rsidR="00ED3DC0" w:rsidRDefault="00742589" w:rsidP="00954FB9">
      <w:pPr>
        <w:pStyle w:val="PargrafodaLista"/>
        <w:numPr>
          <w:ilvl w:val="0"/>
          <w:numId w:val="28"/>
        </w:numPr>
      </w:pPr>
      <w:r>
        <w:t>Para o</w:t>
      </w:r>
      <w:r w:rsidR="0071122A">
        <w:t>timizar a performance de consultas em tabelas muito grandes</w:t>
      </w:r>
      <w:r>
        <w:t xml:space="preserve"> (acima de 10 milhões de registros)</w:t>
      </w:r>
      <w:r w:rsidR="00E13654">
        <w:t xml:space="preserve"> ou em tabelas que possuem uma previsão de crescimento grande</w:t>
      </w:r>
      <w:r>
        <w:t xml:space="preserve">. A melhoria de desempenho se dá </w:t>
      </w:r>
      <w:r w:rsidR="00ED3DC0">
        <w:t>através do acesso a registros somente da partição quando a chave da partição é utilizada na consulta.</w:t>
      </w:r>
    </w:p>
    <w:p w14:paraId="38A53319" w14:textId="77777777" w:rsidR="00140B0C" w:rsidRDefault="00742589" w:rsidP="00954FB9">
      <w:pPr>
        <w:pStyle w:val="PargrafodaLista"/>
        <w:numPr>
          <w:ilvl w:val="0"/>
          <w:numId w:val="28"/>
        </w:numPr>
      </w:pPr>
      <w:r>
        <w:t>Para facilitar o g</w:t>
      </w:r>
      <w:r w:rsidR="00ED3DC0">
        <w:t>erenciamento de tabelas muito grandes, no caso de tabelas precisarem ter a exclusão de um grande conjunto de registros regularmente sem a interrupção de acesso a tabela.</w:t>
      </w:r>
    </w:p>
    <w:p w14:paraId="38A5331A" w14:textId="77777777" w:rsidR="00E13654" w:rsidRDefault="00E13654" w:rsidP="00954FB9">
      <w:pPr>
        <w:pStyle w:val="PargrafodaLista"/>
        <w:numPr>
          <w:ilvl w:val="0"/>
          <w:numId w:val="28"/>
        </w:numPr>
      </w:pPr>
      <w:r>
        <w:t>Para reduzir o tempo de indisponibilidade de um sistema, em situações de desastre.</w:t>
      </w:r>
    </w:p>
    <w:p w14:paraId="38A5331B" w14:textId="77777777" w:rsidR="00B3037C" w:rsidRDefault="00B3037C" w:rsidP="00B3037C">
      <w:r>
        <w:t>Considerar as estratégias de particionamento de tabelas e índices do documento “</w:t>
      </w:r>
      <w:proofErr w:type="spellStart"/>
      <w:r w:rsidRPr="00B3037C">
        <w:t>Partitioned</w:t>
      </w:r>
      <w:proofErr w:type="spellEnd"/>
      <w:r w:rsidRPr="00B3037C">
        <w:t xml:space="preserve"> </w:t>
      </w:r>
      <w:proofErr w:type="spellStart"/>
      <w:r w:rsidRPr="00B3037C">
        <w:t>Table</w:t>
      </w:r>
      <w:proofErr w:type="spellEnd"/>
      <w:r w:rsidRPr="00B3037C">
        <w:t xml:space="preserve"> </w:t>
      </w:r>
      <w:proofErr w:type="spellStart"/>
      <w:r w:rsidRPr="00B3037C">
        <w:t>and</w:t>
      </w:r>
      <w:proofErr w:type="spellEnd"/>
      <w:r w:rsidRPr="00B3037C">
        <w:t xml:space="preserve"> Index </w:t>
      </w:r>
      <w:proofErr w:type="spellStart"/>
      <w:r w:rsidRPr="00B3037C">
        <w:t>Strategies</w:t>
      </w:r>
      <w:proofErr w:type="spellEnd"/>
      <w:r w:rsidRPr="00B3037C">
        <w:t xml:space="preserve"> </w:t>
      </w:r>
      <w:proofErr w:type="spellStart"/>
      <w:r w:rsidRPr="00B3037C">
        <w:t>Using</w:t>
      </w:r>
      <w:proofErr w:type="spellEnd"/>
      <w:r w:rsidRPr="00B3037C">
        <w:t xml:space="preserve"> SQL Server 2008</w:t>
      </w:r>
      <w:r>
        <w:t>”</w:t>
      </w:r>
      <w:r w:rsidR="00A15F94">
        <w:t xml:space="preserve"> </w:t>
      </w:r>
    </w:p>
    <w:p w14:paraId="38A5331C" w14:textId="77777777" w:rsidR="00075DC2" w:rsidRDefault="00ED3DC0" w:rsidP="00ED3DC0">
      <w:pPr>
        <w:pStyle w:val="Heading2Numbered"/>
      </w:pPr>
      <w:r w:rsidRPr="002919BA">
        <w:t xml:space="preserve"> </w:t>
      </w:r>
      <w:bookmarkStart w:id="33" w:name="_Toc351422765"/>
      <w:proofErr w:type="spellStart"/>
      <w:r w:rsidR="005D4C9D" w:rsidRPr="002919BA">
        <w:t>F</w:t>
      </w:r>
      <w:r w:rsidR="00075DC2" w:rsidRPr="002919BA">
        <w:t>ilegroups</w:t>
      </w:r>
      <w:bookmarkEnd w:id="33"/>
      <w:proofErr w:type="spellEnd"/>
    </w:p>
    <w:p w14:paraId="38A5331D" w14:textId="77777777" w:rsidR="00CD549B" w:rsidRPr="00CE7F1C" w:rsidRDefault="00742589" w:rsidP="00CD549B">
      <w:pPr>
        <w:rPr>
          <w:highlight w:val="yellow"/>
        </w:rPr>
      </w:pPr>
      <w:r w:rsidRPr="00CE7F1C">
        <w:rPr>
          <w:highlight w:val="yellow"/>
        </w:rPr>
        <w:t>O desenvolvedor de banco de dados deve considerar que t</w:t>
      </w:r>
      <w:r w:rsidR="00CD549B" w:rsidRPr="00CE7F1C">
        <w:rPr>
          <w:highlight w:val="yellow"/>
        </w:rPr>
        <w:t xml:space="preserve">odo banco de dados deverá ter no mínimo 3 </w:t>
      </w:r>
      <w:proofErr w:type="spellStart"/>
      <w:r w:rsidR="00CD549B" w:rsidRPr="00CE7F1C">
        <w:rPr>
          <w:i/>
          <w:highlight w:val="yellow"/>
        </w:rPr>
        <w:t>filegroups</w:t>
      </w:r>
      <w:proofErr w:type="spellEnd"/>
      <w:r w:rsidR="00CD549B" w:rsidRPr="00CE7F1C">
        <w:rPr>
          <w:highlight w:val="yellow"/>
        </w:rPr>
        <w:t>:</w:t>
      </w:r>
    </w:p>
    <w:p w14:paraId="38A5331E" w14:textId="77777777" w:rsidR="00CD549B" w:rsidRPr="00CE7F1C" w:rsidRDefault="008D636E" w:rsidP="00954FB9">
      <w:pPr>
        <w:pStyle w:val="PargrafodaLista"/>
        <w:numPr>
          <w:ilvl w:val="0"/>
          <w:numId w:val="22"/>
        </w:numPr>
        <w:rPr>
          <w:rFonts w:asciiTheme="minorHAnsi" w:hAnsiTheme="minorHAnsi" w:cstheme="minorHAnsi"/>
          <w:highlight w:val="yellow"/>
        </w:rPr>
      </w:pPr>
      <w:r w:rsidRPr="00CE7F1C">
        <w:rPr>
          <w:rFonts w:asciiTheme="minorHAnsi" w:hAnsiTheme="minorHAnsi" w:cstheme="minorHAnsi"/>
          <w:highlight w:val="yellow"/>
        </w:rPr>
        <w:t>Sistema: c</w:t>
      </w:r>
      <w:r w:rsidR="00CD549B" w:rsidRPr="00CE7F1C">
        <w:rPr>
          <w:rFonts w:asciiTheme="minorHAnsi" w:hAnsiTheme="minorHAnsi" w:cstheme="minorHAnsi"/>
          <w:highlight w:val="yellow"/>
        </w:rPr>
        <w:t>ontém apenas o esquema do banco de dados e código;</w:t>
      </w:r>
    </w:p>
    <w:p w14:paraId="38A5331F" w14:textId="77777777" w:rsidR="00CD549B" w:rsidRPr="00CE7F1C" w:rsidRDefault="008D636E" w:rsidP="00954FB9">
      <w:pPr>
        <w:pStyle w:val="PargrafodaLista"/>
        <w:numPr>
          <w:ilvl w:val="0"/>
          <w:numId w:val="22"/>
        </w:numPr>
        <w:rPr>
          <w:rFonts w:asciiTheme="minorHAnsi" w:hAnsiTheme="minorHAnsi" w:cstheme="minorHAnsi"/>
          <w:highlight w:val="yellow"/>
        </w:rPr>
      </w:pPr>
      <w:r w:rsidRPr="00CE7F1C">
        <w:rPr>
          <w:rFonts w:asciiTheme="minorHAnsi" w:hAnsiTheme="minorHAnsi" w:cstheme="minorHAnsi"/>
          <w:highlight w:val="yellow"/>
        </w:rPr>
        <w:t>Dados</w:t>
      </w:r>
      <w:r w:rsidR="00CD549B" w:rsidRPr="00CE7F1C">
        <w:rPr>
          <w:rFonts w:asciiTheme="minorHAnsi" w:hAnsiTheme="minorHAnsi" w:cstheme="minorHAnsi"/>
          <w:highlight w:val="yellow"/>
        </w:rPr>
        <w:t xml:space="preserve">: </w:t>
      </w:r>
      <w:r w:rsidRPr="00CE7F1C">
        <w:rPr>
          <w:rFonts w:asciiTheme="minorHAnsi" w:hAnsiTheme="minorHAnsi" w:cstheme="minorHAnsi"/>
          <w:highlight w:val="yellow"/>
        </w:rPr>
        <w:t xml:space="preserve">contém as tabelas e índices </w:t>
      </w:r>
      <w:proofErr w:type="spellStart"/>
      <w:r w:rsidRPr="00CE7F1C">
        <w:rPr>
          <w:rFonts w:asciiTheme="minorHAnsi" w:hAnsiTheme="minorHAnsi" w:cstheme="minorHAnsi"/>
          <w:highlight w:val="yellow"/>
        </w:rPr>
        <w:t>clustered</w:t>
      </w:r>
      <w:proofErr w:type="spellEnd"/>
      <w:r w:rsidRPr="00CE7F1C">
        <w:rPr>
          <w:rFonts w:asciiTheme="minorHAnsi" w:hAnsiTheme="minorHAnsi" w:cstheme="minorHAnsi"/>
          <w:highlight w:val="yellow"/>
        </w:rPr>
        <w:t xml:space="preserve">. </w:t>
      </w:r>
    </w:p>
    <w:p w14:paraId="38A53320" w14:textId="77777777" w:rsidR="008D636E" w:rsidRPr="00CE7F1C" w:rsidRDefault="008D636E" w:rsidP="00954FB9">
      <w:pPr>
        <w:pStyle w:val="PargrafodaLista"/>
        <w:numPr>
          <w:ilvl w:val="0"/>
          <w:numId w:val="22"/>
        </w:numPr>
        <w:rPr>
          <w:rFonts w:asciiTheme="minorHAnsi" w:hAnsiTheme="minorHAnsi" w:cstheme="minorHAnsi"/>
          <w:highlight w:val="yellow"/>
        </w:rPr>
      </w:pPr>
      <w:r w:rsidRPr="00CE7F1C">
        <w:rPr>
          <w:rFonts w:asciiTheme="minorHAnsi" w:hAnsiTheme="minorHAnsi" w:cstheme="minorHAnsi"/>
          <w:highlight w:val="yellow"/>
        </w:rPr>
        <w:t>Index: contém todos os índi</w:t>
      </w:r>
      <w:r w:rsidR="00DB40B9" w:rsidRPr="00CE7F1C">
        <w:rPr>
          <w:rFonts w:asciiTheme="minorHAnsi" w:hAnsiTheme="minorHAnsi" w:cstheme="minorHAnsi"/>
          <w:highlight w:val="yellow"/>
        </w:rPr>
        <w:t>c</w:t>
      </w:r>
      <w:r w:rsidRPr="00CE7F1C">
        <w:rPr>
          <w:rFonts w:asciiTheme="minorHAnsi" w:hAnsiTheme="minorHAnsi" w:cstheme="minorHAnsi"/>
          <w:highlight w:val="yellow"/>
        </w:rPr>
        <w:t xml:space="preserve">es não </w:t>
      </w:r>
      <w:proofErr w:type="spellStart"/>
      <w:r w:rsidRPr="00CE7F1C">
        <w:rPr>
          <w:rFonts w:asciiTheme="minorHAnsi" w:hAnsiTheme="minorHAnsi" w:cstheme="minorHAnsi"/>
          <w:highlight w:val="yellow"/>
        </w:rPr>
        <w:t>clustered</w:t>
      </w:r>
      <w:proofErr w:type="spellEnd"/>
      <w:r w:rsidRPr="00CE7F1C">
        <w:rPr>
          <w:rFonts w:asciiTheme="minorHAnsi" w:hAnsiTheme="minorHAnsi" w:cstheme="minorHAnsi"/>
          <w:highlight w:val="yellow"/>
        </w:rPr>
        <w:t xml:space="preserve">. </w:t>
      </w:r>
    </w:p>
    <w:p w14:paraId="38A53321" w14:textId="77777777" w:rsidR="008D636E" w:rsidRPr="008D636E" w:rsidRDefault="008D636E" w:rsidP="00D63981">
      <w:r w:rsidRPr="00CE7F1C">
        <w:rPr>
          <w:highlight w:val="yellow"/>
        </w:rPr>
        <w:t xml:space="preserve">Quando estiver trabalhando com tabelas particionadas, </w:t>
      </w:r>
      <w:proofErr w:type="spellStart"/>
      <w:r w:rsidRPr="00CE7F1C">
        <w:rPr>
          <w:highlight w:val="yellow"/>
        </w:rPr>
        <w:t>filegroups</w:t>
      </w:r>
      <w:proofErr w:type="spellEnd"/>
      <w:r w:rsidRPr="00CE7F1C">
        <w:rPr>
          <w:highlight w:val="yellow"/>
        </w:rPr>
        <w:t xml:space="preserve"> extras deverão ser criados, um para cada partição.</w:t>
      </w:r>
      <w:r>
        <w:t xml:space="preserve"> </w:t>
      </w:r>
    </w:p>
    <w:p w14:paraId="38A53322" w14:textId="77777777" w:rsidR="007A52DA" w:rsidRDefault="007A52DA" w:rsidP="00CD549B">
      <w:r>
        <w:t xml:space="preserve">Para </w:t>
      </w:r>
      <w:r w:rsidR="00CD549B">
        <w:t xml:space="preserve">a uniformização entre os ambientes de Desenvolvimento, Homologação e Produção é necessário seguir o seguinte padrão de criação de </w:t>
      </w:r>
      <w:proofErr w:type="spellStart"/>
      <w:r w:rsidR="00CD549B">
        <w:t>FileGroups</w:t>
      </w:r>
      <w:proofErr w:type="spellEnd"/>
      <w:r w:rsidR="00CD549B">
        <w:t xml:space="preserve"> no ambiente de desenvolvimento:</w:t>
      </w:r>
    </w:p>
    <w:p w14:paraId="38A53323" w14:textId="77777777" w:rsidR="00CD549B" w:rsidRPr="008D636E" w:rsidRDefault="00CD549B" w:rsidP="00CD549B">
      <w:pPr>
        <w:rPr>
          <w:rFonts w:asciiTheme="minorHAnsi" w:hAnsiTheme="minorHAnsi" w:cstheme="minorHAnsi"/>
        </w:rPr>
      </w:pPr>
      <w:proofErr w:type="spellStart"/>
      <w:r w:rsidRPr="008D636E">
        <w:rPr>
          <w:rFonts w:asciiTheme="minorHAnsi" w:hAnsiTheme="minorHAnsi" w:cstheme="minorHAnsi"/>
        </w:rPr>
        <w:t>FileGroups</w:t>
      </w:r>
      <w:proofErr w:type="spellEnd"/>
      <w:r w:rsidRPr="008D636E">
        <w:rPr>
          <w:rFonts w:asciiTheme="minorHAnsi" w:hAnsiTheme="minorHAnsi" w:cstheme="minorHAnsi"/>
        </w:rPr>
        <w:t>:</w:t>
      </w:r>
    </w:p>
    <w:tbl>
      <w:tblPr>
        <w:tblStyle w:val="TabeladeGradeClara"/>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268"/>
        <w:gridCol w:w="4463"/>
      </w:tblGrid>
      <w:tr w:rsidR="00CD549B" w:rsidRPr="007F1DF2" w14:paraId="38A53327" w14:textId="77777777" w:rsidTr="008D636E">
        <w:tc>
          <w:tcPr>
            <w:tcW w:w="1842" w:type="dxa"/>
          </w:tcPr>
          <w:p w14:paraId="38A53324" w14:textId="77777777" w:rsidR="00CD549B" w:rsidRPr="007F1DF2" w:rsidRDefault="00CD549B" w:rsidP="008D636E">
            <w:pPr>
              <w:spacing w:after="0"/>
              <w:ind w:left="33"/>
              <w:rPr>
                <w:rFonts w:asciiTheme="minorHAnsi" w:hAnsiTheme="minorHAnsi" w:cstheme="minorHAnsi"/>
                <w:sz w:val="20"/>
              </w:rPr>
            </w:pPr>
            <w:proofErr w:type="spellStart"/>
            <w:r w:rsidRPr="007F1DF2">
              <w:rPr>
                <w:rFonts w:asciiTheme="minorHAnsi" w:hAnsiTheme="minorHAnsi" w:cstheme="minorHAnsi"/>
                <w:sz w:val="20"/>
                <w:lang w:val="en-US"/>
              </w:rPr>
              <w:t>FileGroup</w:t>
            </w:r>
            <w:proofErr w:type="spellEnd"/>
            <w:r w:rsidRPr="007F1DF2">
              <w:rPr>
                <w:rFonts w:asciiTheme="minorHAnsi" w:hAnsiTheme="minorHAnsi" w:cstheme="minorHAnsi"/>
                <w:sz w:val="20"/>
                <w:lang w:val="en-US"/>
              </w:rPr>
              <w:t> </w:t>
            </w:r>
          </w:p>
        </w:tc>
        <w:tc>
          <w:tcPr>
            <w:tcW w:w="2268" w:type="dxa"/>
          </w:tcPr>
          <w:p w14:paraId="38A53325"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Sistema </w:t>
            </w:r>
          </w:p>
        </w:tc>
        <w:tc>
          <w:tcPr>
            <w:tcW w:w="4463" w:type="dxa"/>
          </w:tcPr>
          <w:p w14:paraId="38A53326"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Primary</w:t>
            </w:r>
          </w:p>
        </w:tc>
      </w:tr>
      <w:tr w:rsidR="00CD549B" w:rsidRPr="007F1DF2" w14:paraId="38A5332B" w14:textId="77777777" w:rsidTr="008D636E">
        <w:tc>
          <w:tcPr>
            <w:tcW w:w="1842" w:type="dxa"/>
          </w:tcPr>
          <w:p w14:paraId="38A53328" w14:textId="77777777" w:rsidR="00CD549B" w:rsidRPr="007F1DF2" w:rsidRDefault="00CD549B" w:rsidP="008D636E">
            <w:pPr>
              <w:spacing w:after="0"/>
              <w:ind w:left="33"/>
              <w:rPr>
                <w:rFonts w:asciiTheme="minorHAnsi" w:hAnsiTheme="minorHAnsi" w:cstheme="minorHAnsi"/>
                <w:sz w:val="20"/>
              </w:rPr>
            </w:pPr>
            <w:proofErr w:type="spellStart"/>
            <w:r w:rsidRPr="007F1DF2">
              <w:rPr>
                <w:rFonts w:asciiTheme="minorHAnsi" w:hAnsiTheme="minorHAnsi" w:cstheme="minorHAnsi"/>
                <w:sz w:val="20"/>
                <w:lang w:val="en-US"/>
              </w:rPr>
              <w:t>FileGroup</w:t>
            </w:r>
            <w:proofErr w:type="spellEnd"/>
            <w:r w:rsidRPr="007F1DF2">
              <w:rPr>
                <w:rFonts w:asciiTheme="minorHAnsi" w:hAnsiTheme="minorHAnsi" w:cstheme="minorHAnsi"/>
                <w:sz w:val="20"/>
                <w:lang w:val="en-US"/>
              </w:rPr>
              <w:t> </w:t>
            </w:r>
          </w:p>
        </w:tc>
        <w:tc>
          <w:tcPr>
            <w:tcW w:w="2268" w:type="dxa"/>
          </w:tcPr>
          <w:p w14:paraId="38A53329"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Dados   </w:t>
            </w:r>
          </w:p>
        </w:tc>
        <w:tc>
          <w:tcPr>
            <w:tcW w:w="4463" w:type="dxa"/>
          </w:tcPr>
          <w:p w14:paraId="38A5332A"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FG_NomeDB_Data_01</w:t>
            </w:r>
          </w:p>
        </w:tc>
      </w:tr>
      <w:tr w:rsidR="00CD549B" w:rsidRPr="007F1DF2" w14:paraId="38A5332F" w14:textId="77777777" w:rsidTr="008D636E">
        <w:tc>
          <w:tcPr>
            <w:tcW w:w="1842" w:type="dxa"/>
          </w:tcPr>
          <w:p w14:paraId="38A5332C" w14:textId="77777777" w:rsidR="00CD549B" w:rsidRPr="007F1DF2" w:rsidRDefault="00CD549B" w:rsidP="008D636E">
            <w:pPr>
              <w:spacing w:after="0"/>
              <w:ind w:left="33"/>
              <w:rPr>
                <w:rFonts w:asciiTheme="minorHAnsi" w:hAnsiTheme="minorHAnsi" w:cstheme="minorHAnsi"/>
                <w:sz w:val="20"/>
              </w:rPr>
            </w:pPr>
            <w:proofErr w:type="spellStart"/>
            <w:r w:rsidRPr="007F1DF2">
              <w:rPr>
                <w:rFonts w:asciiTheme="minorHAnsi" w:hAnsiTheme="minorHAnsi" w:cstheme="minorHAnsi"/>
                <w:sz w:val="20"/>
                <w:lang w:val="en-US"/>
              </w:rPr>
              <w:t>FileGroup</w:t>
            </w:r>
            <w:proofErr w:type="spellEnd"/>
            <w:r w:rsidRPr="007F1DF2">
              <w:rPr>
                <w:rFonts w:asciiTheme="minorHAnsi" w:hAnsiTheme="minorHAnsi" w:cstheme="minorHAnsi"/>
                <w:sz w:val="20"/>
                <w:lang w:val="en-US"/>
              </w:rPr>
              <w:t> </w:t>
            </w:r>
          </w:p>
        </w:tc>
        <w:tc>
          <w:tcPr>
            <w:tcW w:w="2268" w:type="dxa"/>
          </w:tcPr>
          <w:p w14:paraId="38A5332D"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Index   </w:t>
            </w:r>
          </w:p>
        </w:tc>
        <w:tc>
          <w:tcPr>
            <w:tcW w:w="4463" w:type="dxa"/>
          </w:tcPr>
          <w:p w14:paraId="38A5332E"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FG_NomeDB_Index_01</w:t>
            </w:r>
          </w:p>
        </w:tc>
      </w:tr>
    </w:tbl>
    <w:p w14:paraId="38A53330" w14:textId="77777777" w:rsidR="00CD549B" w:rsidRPr="008D636E" w:rsidRDefault="00CD549B" w:rsidP="00CD549B">
      <w:pPr>
        <w:rPr>
          <w:rFonts w:asciiTheme="minorHAnsi" w:hAnsiTheme="minorHAnsi" w:cstheme="minorHAnsi"/>
          <w:lang w:val="en-US"/>
        </w:rPr>
      </w:pPr>
    </w:p>
    <w:p w14:paraId="38A53331" w14:textId="77777777" w:rsidR="00CD549B" w:rsidRPr="000C3C07" w:rsidRDefault="00CD549B" w:rsidP="00CD549B">
      <w:pPr>
        <w:rPr>
          <w:rFonts w:asciiTheme="minorHAnsi" w:hAnsiTheme="minorHAnsi" w:cstheme="minorHAnsi"/>
        </w:rPr>
      </w:pPr>
      <w:r w:rsidRPr="000C3C07">
        <w:rPr>
          <w:rFonts w:asciiTheme="minorHAnsi" w:hAnsiTheme="minorHAnsi" w:cstheme="minorHAnsi"/>
        </w:rPr>
        <w:t>Padrão de Nomes Lógicos:</w:t>
      </w:r>
      <w:r w:rsidR="00DB40B9" w:rsidRPr="000C3C07">
        <w:rPr>
          <w:rFonts w:asciiTheme="minorHAnsi" w:hAnsiTheme="minorHAnsi" w:cstheme="minorHAnsi"/>
        </w:rPr>
        <w:t xml:space="preserve"> </w:t>
      </w:r>
    </w:p>
    <w:tbl>
      <w:tblPr>
        <w:tblStyle w:val="TabeladeGradeClara"/>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268"/>
        <w:gridCol w:w="4463"/>
      </w:tblGrid>
      <w:tr w:rsidR="00CD549B" w:rsidRPr="007F1DF2" w14:paraId="38A53335" w14:textId="77777777" w:rsidTr="008D636E">
        <w:tc>
          <w:tcPr>
            <w:tcW w:w="1842" w:type="dxa"/>
          </w:tcPr>
          <w:p w14:paraId="38A53332" w14:textId="77777777" w:rsidR="00CD549B" w:rsidRPr="007F1DF2" w:rsidRDefault="00CD549B" w:rsidP="008D636E">
            <w:pPr>
              <w:spacing w:after="0"/>
              <w:ind w:left="175"/>
              <w:rPr>
                <w:rFonts w:asciiTheme="minorHAnsi" w:hAnsiTheme="minorHAnsi" w:cstheme="minorHAnsi"/>
                <w:sz w:val="20"/>
              </w:rPr>
            </w:pPr>
            <w:proofErr w:type="spellStart"/>
            <w:r w:rsidRPr="007F1DF2">
              <w:rPr>
                <w:rFonts w:asciiTheme="minorHAnsi" w:hAnsiTheme="minorHAnsi" w:cstheme="minorHAnsi"/>
                <w:sz w:val="20"/>
                <w:lang w:val="en-US"/>
              </w:rPr>
              <w:t>FileGroup</w:t>
            </w:r>
            <w:proofErr w:type="spellEnd"/>
            <w:r w:rsidRPr="007F1DF2">
              <w:rPr>
                <w:rFonts w:asciiTheme="minorHAnsi" w:hAnsiTheme="minorHAnsi" w:cstheme="minorHAnsi"/>
                <w:sz w:val="20"/>
                <w:lang w:val="en-US"/>
              </w:rPr>
              <w:t> </w:t>
            </w:r>
          </w:p>
        </w:tc>
        <w:tc>
          <w:tcPr>
            <w:tcW w:w="2268" w:type="dxa"/>
          </w:tcPr>
          <w:p w14:paraId="38A53333"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Primary   </w:t>
            </w:r>
          </w:p>
        </w:tc>
        <w:tc>
          <w:tcPr>
            <w:tcW w:w="4463" w:type="dxa"/>
          </w:tcPr>
          <w:p w14:paraId="38A53334"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F_NomeDB_Primary_01</w:t>
            </w:r>
          </w:p>
        </w:tc>
      </w:tr>
      <w:tr w:rsidR="00CD549B" w:rsidRPr="007F1DF2" w14:paraId="38A53339" w14:textId="77777777" w:rsidTr="008D636E">
        <w:tc>
          <w:tcPr>
            <w:tcW w:w="1842" w:type="dxa"/>
          </w:tcPr>
          <w:p w14:paraId="38A53336" w14:textId="77777777" w:rsidR="00CD549B" w:rsidRPr="007F1DF2" w:rsidRDefault="00CD549B" w:rsidP="008D636E">
            <w:pPr>
              <w:spacing w:after="0"/>
              <w:ind w:left="175"/>
              <w:rPr>
                <w:rFonts w:asciiTheme="minorHAnsi" w:hAnsiTheme="minorHAnsi" w:cstheme="minorHAnsi"/>
                <w:sz w:val="20"/>
              </w:rPr>
            </w:pPr>
            <w:proofErr w:type="spellStart"/>
            <w:r w:rsidRPr="007F1DF2">
              <w:rPr>
                <w:rFonts w:asciiTheme="minorHAnsi" w:hAnsiTheme="minorHAnsi" w:cstheme="minorHAnsi"/>
                <w:sz w:val="20"/>
                <w:lang w:val="en-US"/>
              </w:rPr>
              <w:t>FileGroup</w:t>
            </w:r>
            <w:proofErr w:type="spellEnd"/>
            <w:r w:rsidRPr="007F1DF2">
              <w:rPr>
                <w:rFonts w:asciiTheme="minorHAnsi" w:hAnsiTheme="minorHAnsi" w:cstheme="minorHAnsi"/>
                <w:sz w:val="20"/>
                <w:lang w:val="en-US"/>
              </w:rPr>
              <w:t> </w:t>
            </w:r>
          </w:p>
        </w:tc>
        <w:tc>
          <w:tcPr>
            <w:tcW w:w="2268" w:type="dxa"/>
          </w:tcPr>
          <w:p w14:paraId="38A53337"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Dados   </w:t>
            </w:r>
          </w:p>
        </w:tc>
        <w:tc>
          <w:tcPr>
            <w:tcW w:w="4463" w:type="dxa"/>
          </w:tcPr>
          <w:p w14:paraId="38A53338"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rPr>
              <w:t>F_NomeDB_Data_01_01</w:t>
            </w:r>
          </w:p>
        </w:tc>
      </w:tr>
      <w:tr w:rsidR="00CD549B" w:rsidRPr="007F1DF2" w14:paraId="38A5333D" w14:textId="77777777" w:rsidTr="008D636E">
        <w:tc>
          <w:tcPr>
            <w:tcW w:w="1842" w:type="dxa"/>
          </w:tcPr>
          <w:p w14:paraId="38A5333A" w14:textId="77777777" w:rsidR="00CD549B" w:rsidRPr="007F1DF2" w:rsidRDefault="00CD549B" w:rsidP="008D636E">
            <w:pPr>
              <w:spacing w:after="0"/>
              <w:ind w:left="175"/>
              <w:rPr>
                <w:rFonts w:asciiTheme="minorHAnsi" w:hAnsiTheme="minorHAnsi" w:cstheme="minorHAnsi"/>
                <w:sz w:val="20"/>
              </w:rPr>
            </w:pPr>
            <w:proofErr w:type="spellStart"/>
            <w:r w:rsidRPr="007F1DF2">
              <w:rPr>
                <w:rFonts w:asciiTheme="minorHAnsi" w:hAnsiTheme="minorHAnsi" w:cstheme="minorHAnsi"/>
                <w:sz w:val="20"/>
                <w:lang w:val="en-US"/>
              </w:rPr>
              <w:t>FileGroup</w:t>
            </w:r>
            <w:proofErr w:type="spellEnd"/>
            <w:r w:rsidRPr="007F1DF2">
              <w:rPr>
                <w:rFonts w:asciiTheme="minorHAnsi" w:hAnsiTheme="minorHAnsi" w:cstheme="minorHAnsi"/>
                <w:sz w:val="20"/>
                <w:lang w:val="en-US"/>
              </w:rPr>
              <w:t> </w:t>
            </w:r>
          </w:p>
        </w:tc>
        <w:tc>
          <w:tcPr>
            <w:tcW w:w="2268" w:type="dxa"/>
          </w:tcPr>
          <w:p w14:paraId="38A5333B"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Index   </w:t>
            </w:r>
          </w:p>
        </w:tc>
        <w:tc>
          <w:tcPr>
            <w:tcW w:w="4463" w:type="dxa"/>
          </w:tcPr>
          <w:p w14:paraId="38A5333C"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F_NomeDB_Index_01_01</w:t>
            </w:r>
          </w:p>
        </w:tc>
      </w:tr>
      <w:tr w:rsidR="00CD549B" w:rsidRPr="007F1DF2" w14:paraId="38A53341" w14:textId="77777777" w:rsidTr="008D636E">
        <w:tc>
          <w:tcPr>
            <w:tcW w:w="1842" w:type="dxa"/>
          </w:tcPr>
          <w:p w14:paraId="38A5333E" w14:textId="77777777" w:rsidR="00CD549B" w:rsidRPr="007F1DF2" w:rsidRDefault="00CD549B" w:rsidP="008D636E">
            <w:pPr>
              <w:spacing w:after="0"/>
              <w:ind w:left="175"/>
              <w:rPr>
                <w:rFonts w:asciiTheme="minorHAnsi" w:hAnsiTheme="minorHAnsi" w:cstheme="minorHAnsi"/>
                <w:sz w:val="20"/>
                <w:lang w:val="en-US"/>
              </w:rPr>
            </w:pPr>
            <w:proofErr w:type="spellStart"/>
            <w:r w:rsidRPr="007F1DF2">
              <w:rPr>
                <w:rFonts w:asciiTheme="minorHAnsi" w:hAnsiTheme="minorHAnsi" w:cstheme="minorHAnsi"/>
                <w:sz w:val="20"/>
                <w:lang w:val="en-US"/>
              </w:rPr>
              <w:t>FileGroup</w:t>
            </w:r>
            <w:proofErr w:type="spellEnd"/>
            <w:r w:rsidRPr="007F1DF2">
              <w:rPr>
                <w:rFonts w:asciiTheme="minorHAnsi" w:hAnsiTheme="minorHAnsi" w:cstheme="minorHAnsi"/>
                <w:sz w:val="20"/>
                <w:lang w:val="en-US"/>
              </w:rPr>
              <w:t> </w:t>
            </w:r>
          </w:p>
        </w:tc>
        <w:tc>
          <w:tcPr>
            <w:tcW w:w="2268" w:type="dxa"/>
          </w:tcPr>
          <w:p w14:paraId="38A5333F" w14:textId="77777777" w:rsidR="00CD549B" w:rsidRPr="007F1DF2" w:rsidRDefault="00CD549B" w:rsidP="00CD549B">
            <w:pPr>
              <w:spacing w:after="0"/>
              <w:ind w:left="0"/>
              <w:rPr>
                <w:rFonts w:asciiTheme="minorHAnsi" w:hAnsiTheme="minorHAnsi" w:cstheme="minorHAnsi"/>
                <w:sz w:val="20"/>
                <w:lang w:val="en-US"/>
              </w:rPr>
            </w:pPr>
            <w:r w:rsidRPr="007F1DF2">
              <w:rPr>
                <w:rFonts w:asciiTheme="minorHAnsi" w:hAnsiTheme="minorHAnsi" w:cstheme="minorHAnsi"/>
                <w:sz w:val="20"/>
                <w:lang w:val="en-US"/>
              </w:rPr>
              <w:t>Log    </w:t>
            </w:r>
          </w:p>
        </w:tc>
        <w:tc>
          <w:tcPr>
            <w:tcW w:w="4463" w:type="dxa"/>
          </w:tcPr>
          <w:p w14:paraId="38A53340" w14:textId="77777777" w:rsidR="00CD549B" w:rsidRPr="007F1DF2" w:rsidRDefault="00CD549B" w:rsidP="00CD549B">
            <w:pPr>
              <w:spacing w:after="0"/>
              <w:ind w:left="0"/>
              <w:rPr>
                <w:rFonts w:asciiTheme="minorHAnsi" w:hAnsiTheme="minorHAnsi" w:cstheme="minorHAnsi"/>
                <w:sz w:val="20"/>
                <w:lang w:val="en-US"/>
              </w:rPr>
            </w:pPr>
            <w:r w:rsidRPr="007F1DF2">
              <w:rPr>
                <w:rFonts w:asciiTheme="minorHAnsi" w:hAnsiTheme="minorHAnsi" w:cstheme="minorHAnsi"/>
                <w:sz w:val="20"/>
                <w:lang w:val="en-US"/>
              </w:rPr>
              <w:t>F_NomeDB_Log_01    </w:t>
            </w:r>
          </w:p>
        </w:tc>
      </w:tr>
    </w:tbl>
    <w:p w14:paraId="38A53342" w14:textId="77777777" w:rsidR="00CD549B" w:rsidRPr="008D636E" w:rsidRDefault="00CD549B" w:rsidP="00CD549B">
      <w:pPr>
        <w:rPr>
          <w:rFonts w:asciiTheme="minorHAnsi" w:hAnsiTheme="minorHAnsi" w:cstheme="minorHAnsi"/>
          <w:lang w:val="en-US"/>
        </w:rPr>
      </w:pPr>
    </w:p>
    <w:p w14:paraId="38A53343" w14:textId="77777777" w:rsidR="00CD549B" w:rsidRPr="008D636E" w:rsidRDefault="00CD549B" w:rsidP="00CD549B">
      <w:pPr>
        <w:rPr>
          <w:rFonts w:asciiTheme="minorHAnsi" w:hAnsiTheme="minorHAnsi" w:cstheme="minorHAnsi"/>
          <w:lang w:val="en-US"/>
        </w:rPr>
      </w:pPr>
      <w:proofErr w:type="spellStart"/>
      <w:r w:rsidRPr="008D636E">
        <w:rPr>
          <w:rFonts w:asciiTheme="minorHAnsi" w:hAnsiTheme="minorHAnsi" w:cstheme="minorHAnsi"/>
          <w:lang w:val="en-US"/>
        </w:rPr>
        <w:t>Padrão</w:t>
      </w:r>
      <w:proofErr w:type="spellEnd"/>
      <w:r w:rsidRPr="008D636E">
        <w:rPr>
          <w:rFonts w:asciiTheme="minorHAnsi" w:hAnsiTheme="minorHAnsi" w:cstheme="minorHAnsi"/>
          <w:lang w:val="en-US"/>
        </w:rPr>
        <w:t xml:space="preserve"> de </w:t>
      </w:r>
      <w:proofErr w:type="spellStart"/>
      <w:r w:rsidRPr="008D636E">
        <w:rPr>
          <w:rFonts w:asciiTheme="minorHAnsi" w:hAnsiTheme="minorHAnsi" w:cstheme="minorHAnsi"/>
          <w:lang w:val="en-US"/>
        </w:rPr>
        <w:t>Nomes</w:t>
      </w:r>
      <w:proofErr w:type="spellEnd"/>
      <w:r w:rsidRPr="008D636E">
        <w:rPr>
          <w:rFonts w:asciiTheme="minorHAnsi" w:hAnsiTheme="minorHAnsi" w:cstheme="minorHAnsi"/>
          <w:lang w:val="en-US"/>
        </w:rPr>
        <w:t xml:space="preserve"> </w:t>
      </w:r>
      <w:proofErr w:type="spellStart"/>
      <w:r w:rsidRPr="008D636E">
        <w:rPr>
          <w:rFonts w:asciiTheme="minorHAnsi" w:hAnsiTheme="minorHAnsi" w:cstheme="minorHAnsi"/>
          <w:lang w:val="en-US"/>
        </w:rPr>
        <w:t>Físicos</w:t>
      </w:r>
      <w:proofErr w:type="spellEnd"/>
      <w:r w:rsidRPr="008D636E">
        <w:rPr>
          <w:rFonts w:asciiTheme="minorHAnsi" w:hAnsiTheme="minorHAnsi" w:cstheme="minorHAnsi"/>
          <w:lang w:val="en-US"/>
        </w:rPr>
        <w:t>:</w:t>
      </w:r>
    </w:p>
    <w:tbl>
      <w:tblPr>
        <w:tblStyle w:val="TabeladeGradeClara"/>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2268"/>
        <w:gridCol w:w="4463"/>
      </w:tblGrid>
      <w:tr w:rsidR="00CD549B" w:rsidRPr="007F1DF2" w14:paraId="38A53347" w14:textId="77777777" w:rsidTr="008D636E">
        <w:tc>
          <w:tcPr>
            <w:tcW w:w="1842" w:type="dxa"/>
          </w:tcPr>
          <w:p w14:paraId="38A53344" w14:textId="77777777" w:rsidR="00CD549B" w:rsidRPr="007F1DF2" w:rsidRDefault="00CD549B" w:rsidP="008D636E">
            <w:pPr>
              <w:spacing w:after="0"/>
              <w:ind w:left="175"/>
              <w:rPr>
                <w:rFonts w:asciiTheme="minorHAnsi" w:hAnsiTheme="minorHAnsi" w:cstheme="minorHAnsi"/>
                <w:sz w:val="20"/>
              </w:rPr>
            </w:pPr>
            <w:r w:rsidRPr="007F1DF2">
              <w:rPr>
                <w:rFonts w:asciiTheme="minorHAnsi" w:hAnsiTheme="minorHAnsi" w:cstheme="minorHAnsi"/>
                <w:sz w:val="20"/>
                <w:lang w:val="en-US"/>
              </w:rPr>
              <w:t>File Name </w:t>
            </w:r>
          </w:p>
        </w:tc>
        <w:tc>
          <w:tcPr>
            <w:tcW w:w="2268" w:type="dxa"/>
          </w:tcPr>
          <w:p w14:paraId="38A53345"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Primary   </w:t>
            </w:r>
          </w:p>
        </w:tc>
        <w:tc>
          <w:tcPr>
            <w:tcW w:w="4463" w:type="dxa"/>
          </w:tcPr>
          <w:p w14:paraId="38A53346"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F_NomeDB_Primary_01.mdf</w:t>
            </w:r>
          </w:p>
        </w:tc>
      </w:tr>
      <w:tr w:rsidR="00CD549B" w:rsidRPr="007F1DF2" w14:paraId="38A5334B" w14:textId="77777777" w:rsidTr="008D636E">
        <w:tc>
          <w:tcPr>
            <w:tcW w:w="1842" w:type="dxa"/>
          </w:tcPr>
          <w:p w14:paraId="38A53348" w14:textId="77777777" w:rsidR="00CD549B" w:rsidRPr="007F1DF2" w:rsidRDefault="00CD549B" w:rsidP="008D636E">
            <w:pPr>
              <w:spacing w:after="0"/>
              <w:ind w:left="175"/>
              <w:rPr>
                <w:rFonts w:asciiTheme="minorHAnsi" w:hAnsiTheme="minorHAnsi" w:cstheme="minorHAnsi"/>
                <w:sz w:val="20"/>
              </w:rPr>
            </w:pPr>
            <w:r w:rsidRPr="007F1DF2">
              <w:rPr>
                <w:rFonts w:asciiTheme="minorHAnsi" w:hAnsiTheme="minorHAnsi" w:cstheme="minorHAnsi"/>
                <w:sz w:val="20"/>
                <w:lang w:val="en-US"/>
              </w:rPr>
              <w:t>File Name </w:t>
            </w:r>
          </w:p>
        </w:tc>
        <w:tc>
          <w:tcPr>
            <w:tcW w:w="2268" w:type="dxa"/>
          </w:tcPr>
          <w:p w14:paraId="38A53349"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Dados   </w:t>
            </w:r>
          </w:p>
        </w:tc>
        <w:tc>
          <w:tcPr>
            <w:tcW w:w="4463" w:type="dxa"/>
          </w:tcPr>
          <w:p w14:paraId="38A5334A"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rPr>
              <w:t>F_NomeDB_Data_01_01.ndf</w:t>
            </w:r>
          </w:p>
        </w:tc>
      </w:tr>
      <w:tr w:rsidR="00CD549B" w:rsidRPr="007F1DF2" w14:paraId="38A5334F" w14:textId="77777777" w:rsidTr="008D636E">
        <w:tc>
          <w:tcPr>
            <w:tcW w:w="1842" w:type="dxa"/>
          </w:tcPr>
          <w:p w14:paraId="38A5334C" w14:textId="77777777" w:rsidR="00CD549B" w:rsidRPr="007F1DF2" w:rsidRDefault="00CD549B" w:rsidP="008D636E">
            <w:pPr>
              <w:spacing w:after="0"/>
              <w:ind w:left="175"/>
              <w:rPr>
                <w:rFonts w:asciiTheme="minorHAnsi" w:hAnsiTheme="minorHAnsi" w:cstheme="minorHAnsi"/>
                <w:sz w:val="20"/>
              </w:rPr>
            </w:pPr>
            <w:r w:rsidRPr="007F1DF2">
              <w:rPr>
                <w:rFonts w:asciiTheme="minorHAnsi" w:hAnsiTheme="minorHAnsi" w:cstheme="minorHAnsi"/>
                <w:sz w:val="20"/>
                <w:lang w:val="en-US"/>
              </w:rPr>
              <w:t>File Name </w:t>
            </w:r>
          </w:p>
        </w:tc>
        <w:tc>
          <w:tcPr>
            <w:tcW w:w="2268" w:type="dxa"/>
          </w:tcPr>
          <w:p w14:paraId="38A5334D"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Index   </w:t>
            </w:r>
          </w:p>
        </w:tc>
        <w:tc>
          <w:tcPr>
            <w:tcW w:w="4463" w:type="dxa"/>
          </w:tcPr>
          <w:p w14:paraId="38A5334E" w14:textId="77777777" w:rsidR="00CD549B" w:rsidRPr="007F1DF2" w:rsidRDefault="00CD549B" w:rsidP="00CD549B">
            <w:pPr>
              <w:spacing w:after="0"/>
              <w:ind w:left="0"/>
              <w:rPr>
                <w:rFonts w:asciiTheme="minorHAnsi" w:hAnsiTheme="minorHAnsi" w:cstheme="minorHAnsi"/>
                <w:sz w:val="20"/>
              </w:rPr>
            </w:pPr>
            <w:r w:rsidRPr="007F1DF2">
              <w:rPr>
                <w:rFonts w:asciiTheme="minorHAnsi" w:hAnsiTheme="minorHAnsi" w:cstheme="minorHAnsi"/>
                <w:sz w:val="20"/>
                <w:lang w:val="en-US"/>
              </w:rPr>
              <w:t>F_NomeDB_Index_01_01.ndf</w:t>
            </w:r>
          </w:p>
        </w:tc>
      </w:tr>
      <w:tr w:rsidR="00CD549B" w:rsidRPr="007F1DF2" w14:paraId="38A53353" w14:textId="77777777" w:rsidTr="008D636E">
        <w:tc>
          <w:tcPr>
            <w:tcW w:w="1842" w:type="dxa"/>
          </w:tcPr>
          <w:p w14:paraId="38A53350" w14:textId="77777777" w:rsidR="00CD549B" w:rsidRPr="007F1DF2" w:rsidRDefault="00CD549B" w:rsidP="008D636E">
            <w:pPr>
              <w:spacing w:after="0"/>
              <w:ind w:left="175"/>
              <w:rPr>
                <w:rFonts w:asciiTheme="minorHAnsi" w:hAnsiTheme="minorHAnsi" w:cstheme="minorHAnsi"/>
                <w:sz w:val="20"/>
              </w:rPr>
            </w:pPr>
            <w:r w:rsidRPr="007F1DF2">
              <w:rPr>
                <w:rFonts w:asciiTheme="minorHAnsi" w:hAnsiTheme="minorHAnsi" w:cstheme="minorHAnsi"/>
                <w:sz w:val="20"/>
                <w:lang w:val="en-US"/>
              </w:rPr>
              <w:t>File Name </w:t>
            </w:r>
          </w:p>
        </w:tc>
        <w:tc>
          <w:tcPr>
            <w:tcW w:w="2268" w:type="dxa"/>
          </w:tcPr>
          <w:p w14:paraId="38A53351" w14:textId="77777777" w:rsidR="00CD549B" w:rsidRPr="007F1DF2" w:rsidRDefault="00CD549B" w:rsidP="00CD549B">
            <w:pPr>
              <w:spacing w:after="0"/>
              <w:ind w:left="0"/>
              <w:rPr>
                <w:rFonts w:asciiTheme="minorHAnsi" w:hAnsiTheme="minorHAnsi" w:cstheme="minorHAnsi"/>
                <w:sz w:val="20"/>
                <w:lang w:val="en-US"/>
              </w:rPr>
            </w:pPr>
            <w:r w:rsidRPr="007F1DF2">
              <w:rPr>
                <w:rFonts w:asciiTheme="minorHAnsi" w:hAnsiTheme="minorHAnsi" w:cstheme="minorHAnsi"/>
                <w:sz w:val="20"/>
                <w:lang w:val="en-US"/>
              </w:rPr>
              <w:t>Log    </w:t>
            </w:r>
          </w:p>
        </w:tc>
        <w:tc>
          <w:tcPr>
            <w:tcW w:w="4463" w:type="dxa"/>
          </w:tcPr>
          <w:p w14:paraId="38A53352" w14:textId="77777777" w:rsidR="00CD549B" w:rsidRPr="007F1DF2" w:rsidRDefault="00CD549B" w:rsidP="00CD549B">
            <w:pPr>
              <w:spacing w:after="0"/>
              <w:ind w:left="0"/>
              <w:rPr>
                <w:rFonts w:asciiTheme="minorHAnsi" w:hAnsiTheme="minorHAnsi" w:cstheme="minorHAnsi"/>
                <w:sz w:val="20"/>
                <w:lang w:val="en-US"/>
              </w:rPr>
            </w:pPr>
            <w:r w:rsidRPr="007F1DF2">
              <w:rPr>
                <w:rFonts w:asciiTheme="minorHAnsi" w:hAnsiTheme="minorHAnsi" w:cstheme="minorHAnsi"/>
                <w:sz w:val="20"/>
                <w:lang w:val="en-US"/>
              </w:rPr>
              <w:t>F_NomeDB_Log_01.ldf</w:t>
            </w:r>
          </w:p>
        </w:tc>
      </w:tr>
    </w:tbl>
    <w:p w14:paraId="38A53354" w14:textId="77777777" w:rsidR="00CD549B" w:rsidRPr="008D636E" w:rsidRDefault="00CD549B" w:rsidP="00CD549B">
      <w:pPr>
        <w:rPr>
          <w:rFonts w:asciiTheme="minorHAnsi" w:hAnsiTheme="minorHAnsi" w:cstheme="minorHAnsi"/>
          <w:lang w:val="en-US"/>
        </w:rPr>
      </w:pPr>
    </w:p>
    <w:p w14:paraId="38A53355" w14:textId="77777777" w:rsidR="003826E9" w:rsidRPr="002919BA" w:rsidRDefault="00AD2558" w:rsidP="003826E9">
      <w:pPr>
        <w:pStyle w:val="Heading2Numbered"/>
      </w:pPr>
      <w:bookmarkStart w:id="34" w:name="_Toc351422766"/>
      <w:bookmarkEnd w:id="16"/>
      <w:r>
        <w:t>Comandos Depreciados do SQL Server 2012</w:t>
      </w:r>
      <w:bookmarkEnd w:id="34"/>
    </w:p>
    <w:p w14:paraId="38A53356" w14:textId="77777777" w:rsidR="003826E9" w:rsidRPr="002919BA" w:rsidRDefault="00742589" w:rsidP="00742589">
      <w:r>
        <w:t xml:space="preserve">O desenvolvedor de banco de dados deve conhecer e evitar o uso de comando depreciados. Comandos depreciados são comandos do SQL Server que podem não estar </w:t>
      </w:r>
      <w:r w:rsidR="005F6EB7" w:rsidRPr="002919BA">
        <w:t>disponíveis numa versão</w:t>
      </w:r>
      <w:r>
        <w:t xml:space="preserve"> futura</w:t>
      </w:r>
      <w:r w:rsidR="005F6EB7" w:rsidRPr="002919BA">
        <w:t xml:space="preserve">. </w:t>
      </w:r>
    </w:p>
    <w:p w14:paraId="38A53357" w14:textId="77777777" w:rsidR="00EF35FB" w:rsidRPr="002919BA" w:rsidRDefault="00EF35FB" w:rsidP="00D63981">
      <w:r w:rsidRPr="002919BA">
        <w:t xml:space="preserve">Segue a lista de </w:t>
      </w:r>
      <w:r w:rsidR="00742589">
        <w:t xml:space="preserve">alguns principais </w:t>
      </w:r>
      <w:r w:rsidRPr="002919BA">
        <w:t>comandos depreciados</w:t>
      </w:r>
      <w:r w:rsidR="00742589">
        <w:t xml:space="preserve"> do SQL Server 2012</w:t>
      </w:r>
      <w:r w:rsidRPr="002919BA">
        <w:t>:</w:t>
      </w:r>
    </w:p>
    <w:p w14:paraId="38A53358" w14:textId="77777777" w:rsidR="00EF35FB" w:rsidRPr="00B35F55" w:rsidRDefault="00EF35FB" w:rsidP="00D63981">
      <w:pPr>
        <w:pStyle w:val="Commarcadores"/>
        <w:rPr>
          <w:lang w:val="en-US"/>
        </w:rPr>
      </w:pPr>
      <w:r w:rsidRPr="00B35F55">
        <w:rPr>
          <w:lang w:val="en-US"/>
        </w:rPr>
        <w:t>Column aliases in ORDER BY clause cannot be prefixed by table alias</w:t>
      </w:r>
    </w:p>
    <w:p w14:paraId="38A53359" w14:textId="77777777" w:rsidR="00EF35FB" w:rsidRPr="00B35F55" w:rsidRDefault="00EF35FB" w:rsidP="00D63981">
      <w:pPr>
        <w:pStyle w:val="Commarcadores"/>
        <w:rPr>
          <w:lang w:val="en-US"/>
        </w:rPr>
      </w:pPr>
      <w:r w:rsidRPr="00B35F55">
        <w:rPr>
          <w:lang w:val="en-US"/>
        </w:rPr>
        <w:t>COMPUTE clause is not allowed in database compatibility 110</w:t>
      </w:r>
    </w:p>
    <w:p w14:paraId="38A5335A" w14:textId="77777777" w:rsidR="00EF35FB" w:rsidRPr="002919BA" w:rsidRDefault="00EF35FB" w:rsidP="00D63981">
      <w:pPr>
        <w:pStyle w:val="Commarcadores"/>
      </w:pPr>
      <w:proofErr w:type="spellStart"/>
      <w:r w:rsidRPr="002919BA">
        <w:t>Deprecated</w:t>
      </w:r>
      <w:proofErr w:type="spellEnd"/>
      <w:r w:rsidRPr="002919BA">
        <w:t xml:space="preserve"> / </w:t>
      </w:r>
      <w:proofErr w:type="spellStart"/>
      <w:r w:rsidRPr="002919BA">
        <w:t>unsupported</w:t>
      </w:r>
      <w:proofErr w:type="spellEnd"/>
      <w:r w:rsidRPr="002919BA">
        <w:t xml:space="preserve"> system </w:t>
      </w:r>
      <w:proofErr w:type="spellStart"/>
      <w:r w:rsidRPr="002919BA">
        <w:t>stored</w:t>
      </w:r>
      <w:proofErr w:type="spellEnd"/>
      <w:r w:rsidRPr="002919BA">
        <w:t xml:space="preserve"> procedures</w:t>
      </w:r>
    </w:p>
    <w:p w14:paraId="38A5335B" w14:textId="77777777" w:rsidR="00EF35FB" w:rsidRPr="002919BA" w:rsidRDefault="00EF35FB" w:rsidP="00D63981">
      <w:pPr>
        <w:pStyle w:val="Commarcadores"/>
      </w:pPr>
      <w:r w:rsidRPr="002919BA">
        <w:t xml:space="preserve">FASTFIRSTROW </w:t>
      </w:r>
      <w:proofErr w:type="spellStart"/>
      <w:r w:rsidRPr="002919BA">
        <w:t>table</w:t>
      </w:r>
      <w:proofErr w:type="spellEnd"/>
      <w:r w:rsidRPr="002919BA">
        <w:t xml:space="preserve"> </w:t>
      </w:r>
      <w:proofErr w:type="spellStart"/>
      <w:r w:rsidRPr="002919BA">
        <w:t>hint</w:t>
      </w:r>
      <w:proofErr w:type="spellEnd"/>
      <w:r w:rsidRPr="002919BA">
        <w:t xml:space="preserve"> </w:t>
      </w:r>
      <w:proofErr w:type="spellStart"/>
      <w:r w:rsidRPr="002919BA">
        <w:t>usage</w:t>
      </w:r>
      <w:proofErr w:type="spellEnd"/>
    </w:p>
    <w:p w14:paraId="38A5335C" w14:textId="77777777" w:rsidR="00EF35FB" w:rsidRPr="00B35F55" w:rsidRDefault="00EF35FB" w:rsidP="00D63981">
      <w:pPr>
        <w:pStyle w:val="Commarcadores"/>
        <w:rPr>
          <w:lang w:val="en-US"/>
        </w:rPr>
      </w:pPr>
      <w:r w:rsidRPr="00B35F55">
        <w:rPr>
          <w:lang w:val="en-US"/>
        </w:rPr>
        <w:t xml:space="preserve">FOR BROWSE is not allowed in </w:t>
      </w:r>
      <w:r w:rsidR="006052FC" w:rsidRPr="006052FC">
        <w:rPr>
          <w:i/>
          <w:lang w:val="en-US"/>
        </w:rPr>
        <w:t>view</w:t>
      </w:r>
      <w:r w:rsidRPr="00B35F55">
        <w:rPr>
          <w:lang w:val="en-US"/>
        </w:rPr>
        <w:t>s in 90 or later compatibility modes</w:t>
      </w:r>
    </w:p>
    <w:p w14:paraId="38A5335D" w14:textId="77777777" w:rsidR="00EF35FB" w:rsidRPr="00B35F55" w:rsidRDefault="00EF35FB" w:rsidP="00D63981">
      <w:pPr>
        <w:pStyle w:val="Commarcadores"/>
        <w:rPr>
          <w:lang w:val="en-US"/>
        </w:rPr>
      </w:pPr>
      <w:r w:rsidRPr="00B35F55">
        <w:rPr>
          <w:lang w:val="en-US"/>
        </w:rPr>
        <w:t>FOR XML AUTO queries return derived table references in 90 or later compatibility modes</w:t>
      </w:r>
    </w:p>
    <w:p w14:paraId="38A5335E" w14:textId="77777777" w:rsidR="00EF35FB" w:rsidRPr="00B35F55" w:rsidRDefault="00EF35FB" w:rsidP="00D63981">
      <w:pPr>
        <w:pStyle w:val="Commarcadores"/>
        <w:rPr>
          <w:lang w:val="en-US"/>
        </w:rPr>
      </w:pPr>
      <w:r w:rsidRPr="00B35F55">
        <w:rPr>
          <w:lang w:val="en-US"/>
        </w:rPr>
        <w:t>Non ANSI style left outer or right outer join usage</w:t>
      </w:r>
    </w:p>
    <w:p w14:paraId="38A5335F" w14:textId="77777777" w:rsidR="00EF35FB" w:rsidRPr="00B35F55" w:rsidRDefault="00EF35FB" w:rsidP="00D63981">
      <w:pPr>
        <w:pStyle w:val="Commarcadores"/>
        <w:rPr>
          <w:lang w:val="en-US"/>
        </w:rPr>
      </w:pPr>
      <w:r w:rsidRPr="00B35F55">
        <w:rPr>
          <w:lang w:val="en-US"/>
        </w:rPr>
        <w:t>Non-integer constants in the ORDER BY clause</w:t>
      </w:r>
    </w:p>
    <w:p w14:paraId="38A53360" w14:textId="77777777" w:rsidR="00EF35FB" w:rsidRPr="002919BA" w:rsidRDefault="00EF35FB" w:rsidP="00D63981">
      <w:pPr>
        <w:pStyle w:val="Commarcadores"/>
      </w:pPr>
      <w:proofErr w:type="spellStart"/>
      <w:r w:rsidRPr="002919BA">
        <w:t>Numbered</w:t>
      </w:r>
      <w:proofErr w:type="spellEnd"/>
      <w:r w:rsidRPr="002919BA">
        <w:t xml:space="preserve"> Procedures are </w:t>
      </w:r>
      <w:proofErr w:type="spellStart"/>
      <w:r w:rsidRPr="002919BA">
        <w:t>deprecated</w:t>
      </w:r>
      <w:proofErr w:type="spellEnd"/>
    </w:p>
    <w:p w14:paraId="38A53361" w14:textId="77777777" w:rsidR="00EF35FB" w:rsidRPr="006052FC" w:rsidRDefault="00EF35FB" w:rsidP="00D63981">
      <w:pPr>
        <w:pStyle w:val="Commarcadores"/>
        <w:rPr>
          <w:lang w:val="en-US"/>
        </w:rPr>
      </w:pPr>
      <w:r w:rsidRPr="006052FC">
        <w:rPr>
          <w:lang w:val="en-US"/>
        </w:rPr>
        <w:t xml:space="preserve">ORDER BY clauses in </w:t>
      </w:r>
      <w:r w:rsidR="006052FC" w:rsidRPr="006052FC">
        <w:rPr>
          <w:i/>
          <w:lang w:val="en-US"/>
        </w:rPr>
        <w:t>view</w:t>
      </w:r>
      <w:r w:rsidRPr="006052FC">
        <w:rPr>
          <w:lang w:val="en-US"/>
        </w:rPr>
        <w:t>s</w:t>
      </w:r>
    </w:p>
    <w:p w14:paraId="38A53362" w14:textId="77777777" w:rsidR="00EF35FB" w:rsidRPr="002919BA" w:rsidRDefault="00EF35FB" w:rsidP="00D63981">
      <w:pPr>
        <w:pStyle w:val="Commarcadores"/>
      </w:pPr>
      <w:r w:rsidRPr="002919BA">
        <w:t xml:space="preserve">ORDER BY </w:t>
      </w:r>
      <w:proofErr w:type="spellStart"/>
      <w:r w:rsidRPr="002919BA">
        <w:t>specifies</w:t>
      </w:r>
      <w:proofErr w:type="spellEnd"/>
      <w:r w:rsidRPr="002919BA">
        <w:t xml:space="preserve"> </w:t>
      </w:r>
      <w:proofErr w:type="spellStart"/>
      <w:r w:rsidRPr="002919BA">
        <w:t>integer</w:t>
      </w:r>
      <w:proofErr w:type="spellEnd"/>
      <w:r w:rsidRPr="002919BA">
        <w:t xml:space="preserve"> ordinal</w:t>
      </w:r>
    </w:p>
    <w:p w14:paraId="38A53363" w14:textId="77777777" w:rsidR="00EF35FB" w:rsidRPr="00B35F55" w:rsidRDefault="00EF35FB" w:rsidP="00D63981">
      <w:pPr>
        <w:pStyle w:val="Commarcadores"/>
        <w:rPr>
          <w:lang w:val="en-US"/>
        </w:rPr>
      </w:pPr>
      <w:r w:rsidRPr="00B35F55">
        <w:rPr>
          <w:lang w:val="en-US"/>
        </w:rPr>
        <w:t>Remove references to undocumented system tables</w:t>
      </w:r>
    </w:p>
    <w:p w14:paraId="38A53364" w14:textId="77777777" w:rsidR="00EF35FB" w:rsidRPr="002919BA" w:rsidRDefault="00EF35FB" w:rsidP="00D63981">
      <w:pPr>
        <w:pStyle w:val="Commarcadores"/>
      </w:pPr>
      <w:r w:rsidRPr="002919BA">
        <w:t xml:space="preserve">SETUSER </w:t>
      </w:r>
      <w:proofErr w:type="spellStart"/>
      <w:r w:rsidRPr="002919BA">
        <w:t>statement</w:t>
      </w:r>
      <w:proofErr w:type="spellEnd"/>
      <w:r w:rsidRPr="002919BA">
        <w:t xml:space="preserve"> </w:t>
      </w:r>
      <w:proofErr w:type="spellStart"/>
      <w:r w:rsidRPr="002919BA">
        <w:t>usage</w:t>
      </w:r>
      <w:proofErr w:type="spellEnd"/>
    </w:p>
    <w:p w14:paraId="38A53365" w14:textId="77777777" w:rsidR="00EF35FB" w:rsidRPr="00B35F55" w:rsidRDefault="00EF35FB" w:rsidP="00D63981">
      <w:pPr>
        <w:pStyle w:val="Commarcadores"/>
        <w:rPr>
          <w:lang w:val="en-US"/>
        </w:rPr>
      </w:pPr>
      <w:r w:rsidRPr="00B35F55">
        <w:rPr>
          <w:lang w:val="en-US"/>
        </w:rPr>
        <w:t>Subqueries are not supported in GROUP BY clause</w:t>
      </w:r>
    </w:p>
    <w:p w14:paraId="38A53366" w14:textId="77777777" w:rsidR="00EF35FB" w:rsidRPr="002919BA" w:rsidRDefault="00EF35FB" w:rsidP="00D63981">
      <w:pPr>
        <w:pStyle w:val="Commarcadores"/>
      </w:pPr>
      <w:proofErr w:type="spellStart"/>
      <w:r w:rsidRPr="002919BA">
        <w:t>Unqualified</w:t>
      </w:r>
      <w:proofErr w:type="spellEnd"/>
      <w:r w:rsidRPr="002919BA">
        <w:t xml:space="preserve"> </w:t>
      </w:r>
      <w:proofErr w:type="spellStart"/>
      <w:r w:rsidRPr="002919BA">
        <w:t>Joins</w:t>
      </w:r>
      <w:proofErr w:type="spellEnd"/>
    </w:p>
    <w:p w14:paraId="38A53367" w14:textId="77777777" w:rsidR="00EF35FB" w:rsidRPr="00B35F55" w:rsidRDefault="00EF35FB" w:rsidP="00D63981">
      <w:pPr>
        <w:pStyle w:val="Commarcadores"/>
        <w:rPr>
          <w:lang w:val="en-US"/>
        </w:rPr>
      </w:pPr>
      <w:r w:rsidRPr="00B35F55">
        <w:rPr>
          <w:lang w:val="en-US"/>
        </w:rPr>
        <w:t>VARCHAR / NVARCHAR declared without size specification</w:t>
      </w:r>
    </w:p>
    <w:p w14:paraId="38A53368" w14:textId="77777777" w:rsidR="00557279" w:rsidRPr="00BE0CF6" w:rsidRDefault="00EF35FB" w:rsidP="00BE0CF6">
      <w:pPr>
        <w:pStyle w:val="Commarcadores"/>
        <w:rPr>
          <w:lang w:val="en-US"/>
        </w:rPr>
      </w:pPr>
      <w:r w:rsidRPr="00BE0CF6">
        <w:rPr>
          <w:lang w:val="en-US"/>
        </w:rPr>
        <w:t xml:space="preserve">WITH CHECK OPTION is not supported in </w:t>
      </w:r>
      <w:r w:rsidR="006052FC" w:rsidRPr="006052FC">
        <w:rPr>
          <w:i/>
          <w:lang w:val="en-US"/>
        </w:rPr>
        <w:t>view</w:t>
      </w:r>
      <w:r w:rsidRPr="00BE0CF6">
        <w:rPr>
          <w:lang w:val="en-US"/>
        </w:rPr>
        <w:t>s that contain TOP in 90 or later compatibility modes</w:t>
      </w:r>
      <w:r w:rsidR="00557279" w:rsidRPr="00BE0CF6">
        <w:rPr>
          <w:lang w:val="en-US"/>
        </w:rPr>
        <w:br w:type="page"/>
      </w:r>
    </w:p>
    <w:p w14:paraId="38A53369" w14:textId="77777777" w:rsidR="00D6510E" w:rsidRPr="002919BA" w:rsidRDefault="00D6510E" w:rsidP="00D6510E">
      <w:pPr>
        <w:pStyle w:val="Heading1Numbered"/>
      </w:pPr>
      <w:bookmarkStart w:id="35" w:name="_Toc351422767"/>
      <w:r w:rsidRPr="002919BA">
        <w:t>Referências</w:t>
      </w:r>
      <w:bookmarkEnd w:id="35"/>
    </w:p>
    <w:p w14:paraId="38A5336A" w14:textId="77777777" w:rsidR="00D6510E" w:rsidRDefault="00B3037C" w:rsidP="00954FB9">
      <w:pPr>
        <w:pStyle w:val="PargrafodaLista"/>
        <w:numPr>
          <w:ilvl w:val="0"/>
          <w:numId w:val="31"/>
        </w:numPr>
        <w:jc w:val="left"/>
        <w:rPr>
          <w:lang w:val="en-US"/>
        </w:rPr>
      </w:pPr>
      <w:r w:rsidRPr="00B3037C">
        <w:rPr>
          <w:lang w:val="en-US"/>
        </w:rPr>
        <w:t>Partitioned Table and Index Strategies Using SQL Server 2008</w:t>
      </w:r>
      <w:r w:rsidR="00A15F94">
        <w:rPr>
          <w:lang w:val="en-US"/>
        </w:rPr>
        <w:t xml:space="preserve"> (</w:t>
      </w:r>
      <w:hyperlink r:id="rId19" w:history="1">
        <w:r w:rsidR="00A15F94" w:rsidRPr="003B3647">
          <w:rPr>
            <w:rStyle w:val="Hyperlink"/>
            <w:lang w:val="en-US"/>
          </w:rPr>
          <w:t>http://download.microsoft.com/download/D/B/D/DBDE7972-1EB9-470A-BA18-58849DB3EB3B/PartTableAndIndexStrat.docx</w:t>
        </w:r>
      </w:hyperlink>
      <w:r w:rsidR="000C3C07">
        <w:rPr>
          <w:lang w:val="en-US"/>
        </w:rPr>
        <w:t>)</w:t>
      </w:r>
    </w:p>
    <w:p w14:paraId="38A5336B" w14:textId="77777777" w:rsidR="005E3ACB" w:rsidRPr="005E3ACB" w:rsidRDefault="005E3ACB" w:rsidP="00954FB9">
      <w:pPr>
        <w:pStyle w:val="PargrafodaLista"/>
        <w:numPr>
          <w:ilvl w:val="0"/>
          <w:numId w:val="31"/>
        </w:numPr>
        <w:jc w:val="left"/>
        <w:rPr>
          <w:lang w:val="en-US"/>
        </w:rPr>
      </w:pPr>
      <w:r w:rsidRPr="005E3ACB">
        <w:rPr>
          <w:lang w:val="en-US"/>
        </w:rPr>
        <w:t xml:space="preserve">SQL Server Data Tools (SSDT) </w:t>
      </w:r>
      <w:r>
        <w:rPr>
          <w:lang w:val="en-US"/>
        </w:rPr>
        <w:t>(</w:t>
      </w:r>
      <w:hyperlink r:id="rId20" w:history="1">
        <w:r w:rsidRPr="005E3ACB">
          <w:rPr>
            <w:rStyle w:val="Hyperlink"/>
            <w:lang w:val="en-US"/>
          </w:rPr>
          <w:t>http://msdn.microsoft.com/pt-br/library/hh272686(v=VS.103).aspx</w:t>
        </w:r>
      </w:hyperlink>
      <w:r w:rsidRPr="005E3ACB">
        <w:rPr>
          <w:rStyle w:val="Hyperlink"/>
          <w:lang w:val="en-US"/>
        </w:rPr>
        <w:t>)</w:t>
      </w:r>
    </w:p>
    <w:p w14:paraId="38A5336C" w14:textId="77777777" w:rsidR="005E3ACB" w:rsidRPr="005E3ACB" w:rsidRDefault="005E3ACB" w:rsidP="00954FB9">
      <w:pPr>
        <w:pStyle w:val="PargrafodaLista"/>
        <w:numPr>
          <w:ilvl w:val="0"/>
          <w:numId w:val="31"/>
        </w:numPr>
        <w:jc w:val="left"/>
        <w:rPr>
          <w:lang w:val="en-US"/>
        </w:rPr>
      </w:pPr>
      <w:r w:rsidRPr="005E3ACB">
        <w:rPr>
          <w:lang w:val="en-US"/>
        </w:rPr>
        <w:t xml:space="preserve">Get Started with Microsoft SQL Server Data Tools </w:t>
      </w:r>
      <w:r>
        <w:rPr>
          <w:lang w:val="en-US"/>
        </w:rPr>
        <w:t>(</w:t>
      </w:r>
      <w:hyperlink r:id="rId21" w:history="1">
        <w:r w:rsidRPr="005E3ACB">
          <w:rPr>
            <w:rStyle w:val="Hyperlink"/>
            <w:lang w:val="en-US"/>
          </w:rPr>
          <w:t>http://msdn.microsoft.com/en-us/data/hh297027</w:t>
        </w:r>
      </w:hyperlink>
      <w:r w:rsidRPr="005E3ACB">
        <w:rPr>
          <w:rStyle w:val="Hyperlink"/>
          <w:lang w:val="en-US"/>
        </w:rPr>
        <w:t>)</w:t>
      </w:r>
    </w:p>
    <w:p w14:paraId="38A5336D" w14:textId="77777777" w:rsidR="005E3ACB" w:rsidRDefault="005E3ACB" w:rsidP="00954FB9">
      <w:pPr>
        <w:pStyle w:val="PargrafodaLista"/>
        <w:numPr>
          <w:ilvl w:val="0"/>
          <w:numId w:val="31"/>
        </w:numPr>
        <w:jc w:val="left"/>
        <w:rPr>
          <w:lang w:val="en-US"/>
        </w:rPr>
      </w:pPr>
      <w:r w:rsidRPr="00D92F4C">
        <w:rPr>
          <w:lang w:val="en-US"/>
        </w:rPr>
        <w:t>SQL Server Data Tools - December 2012 update</w:t>
      </w:r>
      <w:r>
        <w:rPr>
          <w:lang w:val="en-US"/>
        </w:rPr>
        <w:t xml:space="preserve"> (</w:t>
      </w:r>
      <w:hyperlink r:id="rId22" w:history="1">
        <w:r w:rsidRPr="003B3647">
          <w:rPr>
            <w:rStyle w:val="Hyperlink"/>
            <w:lang w:val="en-US"/>
          </w:rPr>
          <w:t>http://msdn.microsoft.com/en-us/jj650015</w:t>
        </w:r>
      </w:hyperlink>
      <w:r>
        <w:rPr>
          <w:lang w:val="en-US"/>
        </w:rPr>
        <w:t xml:space="preserve">) </w:t>
      </w:r>
    </w:p>
    <w:p w14:paraId="38A5336E" w14:textId="77777777" w:rsidR="000C3C07" w:rsidRDefault="005E3ACB" w:rsidP="005F0005">
      <w:pPr>
        <w:pStyle w:val="PargrafodaLista"/>
        <w:numPr>
          <w:ilvl w:val="0"/>
          <w:numId w:val="31"/>
        </w:numPr>
        <w:tabs>
          <w:tab w:val="left" w:pos="2805"/>
        </w:tabs>
        <w:jc w:val="left"/>
        <w:rPr>
          <w:lang w:val="en-US"/>
        </w:rPr>
      </w:pPr>
      <w:r w:rsidRPr="007971C5">
        <w:rPr>
          <w:lang w:val="en-US"/>
        </w:rPr>
        <w:t>Available Today: SSDT—December 2012</w:t>
      </w:r>
      <w:r w:rsidR="000C3C07" w:rsidRPr="007971C5">
        <w:rPr>
          <w:lang w:val="en-US"/>
        </w:rPr>
        <w:t xml:space="preserve"> (</w:t>
      </w:r>
      <w:hyperlink r:id="rId23" w:history="1">
        <w:r w:rsidR="000C3C07" w:rsidRPr="007971C5">
          <w:rPr>
            <w:rStyle w:val="Hyperlink"/>
            <w:lang w:val="en-US"/>
          </w:rPr>
          <w:t>http://blogs.msdn.com/b/ssdt/archive/2012/12/13/available-today-ssdt-december-2012.aspx</w:t>
        </w:r>
      </w:hyperlink>
      <w:r w:rsidR="000C3C07" w:rsidRPr="007971C5">
        <w:rPr>
          <w:lang w:val="en-US"/>
        </w:rPr>
        <w:t xml:space="preserve">) </w:t>
      </w:r>
    </w:p>
    <w:p w14:paraId="38A5336F" w14:textId="77777777" w:rsidR="007971C5" w:rsidRDefault="007971C5">
      <w:pPr>
        <w:spacing w:after="200" w:line="276" w:lineRule="auto"/>
        <w:ind w:left="0"/>
        <w:jc w:val="left"/>
        <w:rPr>
          <w:lang w:val="en-US"/>
        </w:rPr>
      </w:pPr>
      <w:r>
        <w:rPr>
          <w:lang w:val="en-US"/>
        </w:rPr>
        <w:br w:type="page"/>
      </w:r>
    </w:p>
    <w:p w14:paraId="38A53370" w14:textId="77777777" w:rsidR="007971C5" w:rsidRDefault="007971C5" w:rsidP="007971C5">
      <w:pPr>
        <w:pStyle w:val="Ttulo1"/>
      </w:pPr>
      <w:bookmarkStart w:id="36" w:name="_Toc351421826"/>
      <w:bookmarkStart w:id="37" w:name="_Toc351422768"/>
      <w:r>
        <w:t xml:space="preserve">Apêndice A – </w:t>
      </w:r>
      <w:bookmarkEnd w:id="36"/>
      <w:r>
        <w:t>SSDT</w:t>
      </w:r>
      <w:bookmarkEnd w:id="37"/>
    </w:p>
    <w:p w14:paraId="38A53371" w14:textId="77777777" w:rsidR="007971C5" w:rsidRDefault="007971C5" w:rsidP="007971C5">
      <w:pPr>
        <w:pStyle w:val="Heading1Numbered"/>
        <w:numPr>
          <w:ilvl w:val="0"/>
          <w:numId w:val="35"/>
        </w:numPr>
        <w:spacing w:line="276" w:lineRule="auto"/>
        <w:jc w:val="left"/>
      </w:pPr>
      <w:bookmarkStart w:id="38" w:name="_Toc351422769"/>
      <w:r>
        <w:t>A ferramenta SQL Server Data Tools</w:t>
      </w:r>
      <w:bookmarkEnd w:id="38"/>
    </w:p>
    <w:p w14:paraId="38A53372" w14:textId="77777777" w:rsidR="007971C5" w:rsidRDefault="007971C5" w:rsidP="007971C5">
      <w:r>
        <w:t xml:space="preserve">O SQL Server Data Tools (SSDT) é um conjunto de ferramentas que habilita o profissional de banco de dados bem como o desenvolvedor a realizar o trabalho de modelagem de banco de dados para SQL Server e SQL Azure dentro do Visual Studio, incluindo criação dos objetos como tabelas, </w:t>
      </w:r>
      <w:proofErr w:type="spellStart"/>
      <w:r w:rsidRPr="006052FC">
        <w:rPr>
          <w:i/>
        </w:rPr>
        <w:t>view</w:t>
      </w:r>
      <w:r w:rsidRPr="007951AA">
        <w:rPr>
          <w:i/>
        </w:rPr>
        <w:t>s</w:t>
      </w:r>
      <w:proofErr w:type="spellEnd"/>
      <w:r>
        <w:t xml:space="preserve"> e </w:t>
      </w:r>
      <w:proofErr w:type="spellStart"/>
      <w:r w:rsidRPr="007951AA">
        <w:rPr>
          <w:i/>
        </w:rPr>
        <w:t>stored</w:t>
      </w:r>
      <w:proofErr w:type="spellEnd"/>
      <w:r w:rsidRPr="007951AA">
        <w:rPr>
          <w:i/>
        </w:rPr>
        <w:t xml:space="preserve"> procedures</w:t>
      </w:r>
      <w:r>
        <w:t>.</w:t>
      </w:r>
    </w:p>
    <w:p w14:paraId="38A53373" w14:textId="77777777" w:rsidR="007971C5" w:rsidRDefault="007971C5" w:rsidP="007971C5">
      <w:r>
        <w:t>Ele fornece uma interface rica para desenvolvimento SQL Server, com integração completa com Visual Studio, como também ferramenta baseada em modelo que pode ser utilizada para desenvolvimento online e off-line.</w:t>
      </w:r>
    </w:p>
    <w:p w14:paraId="38A53374" w14:textId="77777777" w:rsidR="007971C5" w:rsidRDefault="007971C5" w:rsidP="007971C5">
      <w:r>
        <w:t>As funcionalidades disponíveis são:</w:t>
      </w:r>
    </w:p>
    <w:p w14:paraId="38A53375" w14:textId="77777777" w:rsidR="007971C5" w:rsidRDefault="007971C5" w:rsidP="007971C5">
      <w:pPr>
        <w:pStyle w:val="PargrafodaLista"/>
        <w:numPr>
          <w:ilvl w:val="0"/>
          <w:numId w:val="23"/>
        </w:numPr>
      </w:pPr>
      <w:r>
        <w:t>Criação do esquema da base de dados</w:t>
      </w:r>
    </w:p>
    <w:p w14:paraId="38A53376" w14:textId="77777777" w:rsidR="007971C5" w:rsidRDefault="007971C5" w:rsidP="007971C5">
      <w:pPr>
        <w:pStyle w:val="PargrafodaLista"/>
        <w:numPr>
          <w:ilvl w:val="0"/>
          <w:numId w:val="23"/>
        </w:numPr>
      </w:pPr>
      <w:r>
        <w:t>Comparação entre esquemas</w:t>
      </w:r>
    </w:p>
    <w:p w14:paraId="38A53377" w14:textId="77777777" w:rsidR="007971C5" w:rsidRDefault="007971C5" w:rsidP="007971C5">
      <w:pPr>
        <w:pStyle w:val="PargrafodaLista"/>
        <w:numPr>
          <w:ilvl w:val="0"/>
          <w:numId w:val="23"/>
        </w:numPr>
        <w:rPr>
          <w:lang w:val="en-US"/>
        </w:rPr>
      </w:pPr>
      <w:proofErr w:type="spellStart"/>
      <w:r w:rsidRPr="007951AA">
        <w:rPr>
          <w:lang w:val="en-US"/>
        </w:rPr>
        <w:t>Suporte</w:t>
      </w:r>
      <w:proofErr w:type="spellEnd"/>
      <w:r w:rsidRPr="007951AA">
        <w:rPr>
          <w:lang w:val="en-US"/>
        </w:rPr>
        <w:t xml:space="preserve"> a </w:t>
      </w:r>
      <w:proofErr w:type="spellStart"/>
      <w:r w:rsidRPr="007951AA">
        <w:rPr>
          <w:lang w:val="en-US"/>
        </w:rPr>
        <w:t>desenvolvimento</w:t>
      </w:r>
      <w:proofErr w:type="spellEnd"/>
      <w:r w:rsidRPr="007951AA">
        <w:rPr>
          <w:lang w:val="en-US"/>
        </w:rPr>
        <w:t xml:space="preserve"> T-SQL (</w:t>
      </w:r>
      <w:r w:rsidRPr="006052FC">
        <w:rPr>
          <w:i/>
          <w:lang w:val="en-US"/>
        </w:rPr>
        <w:t>view</w:t>
      </w:r>
      <w:r w:rsidRPr="007951AA">
        <w:rPr>
          <w:lang w:val="en-US"/>
        </w:rPr>
        <w:t>s, stored procedures, function</w:t>
      </w:r>
      <w:r>
        <w:rPr>
          <w:lang w:val="en-US"/>
        </w:rPr>
        <w:t>s)</w:t>
      </w:r>
    </w:p>
    <w:p w14:paraId="38A53378" w14:textId="77777777" w:rsidR="007971C5" w:rsidRPr="007951AA" w:rsidRDefault="007971C5" w:rsidP="007971C5">
      <w:pPr>
        <w:pStyle w:val="PargrafodaLista"/>
        <w:numPr>
          <w:ilvl w:val="0"/>
          <w:numId w:val="23"/>
        </w:numPr>
        <w:rPr>
          <w:lang w:val="en-US"/>
        </w:rPr>
      </w:pPr>
      <w:proofErr w:type="spellStart"/>
      <w:r>
        <w:rPr>
          <w:lang w:val="en-US"/>
        </w:rPr>
        <w:t>Refatoração</w:t>
      </w:r>
      <w:proofErr w:type="spellEnd"/>
    </w:p>
    <w:p w14:paraId="38A53379" w14:textId="77777777" w:rsidR="007971C5" w:rsidRDefault="007971C5" w:rsidP="007971C5">
      <w:pPr>
        <w:pStyle w:val="PargrafodaLista"/>
        <w:numPr>
          <w:ilvl w:val="0"/>
          <w:numId w:val="23"/>
        </w:numPr>
      </w:pPr>
      <w:r>
        <w:t>Testes unitários de banco de dados</w:t>
      </w:r>
    </w:p>
    <w:p w14:paraId="38A5337A" w14:textId="77777777" w:rsidR="007971C5" w:rsidRDefault="007971C5" w:rsidP="007971C5">
      <w:pPr>
        <w:pStyle w:val="PargrafodaLista"/>
        <w:numPr>
          <w:ilvl w:val="0"/>
          <w:numId w:val="23"/>
        </w:numPr>
      </w:pPr>
      <w:r>
        <w:t>Permite o desenvolvimento de banco de dados conectado ou off-line</w:t>
      </w:r>
    </w:p>
    <w:p w14:paraId="38A5337B" w14:textId="77777777" w:rsidR="007971C5" w:rsidRDefault="007971C5" w:rsidP="007971C5">
      <w:pPr>
        <w:pStyle w:val="PargrafodaLista"/>
        <w:numPr>
          <w:ilvl w:val="0"/>
          <w:numId w:val="23"/>
        </w:numPr>
      </w:pPr>
      <w:r>
        <w:t>Integração com gerenciador de código-fonte para controle de versões e mudanças.</w:t>
      </w:r>
    </w:p>
    <w:p w14:paraId="38A5337C" w14:textId="77777777" w:rsidR="007971C5" w:rsidRDefault="007971C5" w:rsidP="007971C5">
      <w:pPr>
        <w:pStyle w:val="PargrafodaLista"/>
        <w:numPr>
          <w:ilvl w:val="0"/>
          <w:numId w:val="23"/>
        </w:numPr>
      </w:pPr>
      <w:r>
        <w:t>Implantação através de scripts que podem ser aplicados imediatamente ou publicados para execução.</w:t>
      </w:r>
    </w:p>
    <w:p w14:paraId="38A5337D" w14:textId="77777777" w:rsidR="007971C5" w:rsidRDefault="007971C5" w:rsidP="007971C5">
      <w:r>
        <w:t>O SSDT permite dois modos de trabalho:</w:t>
      </w:r>
    </w:p>
    <w:p w14:paraId="38A5337E" w14:textId="77777777" w:rsidR="007971C5" w:rsidRDefault="007971C5" w:rsidP="007971C5">
      <w:pPr>
        <w:pStyle w:val="PargrafodaLista"/>
        <w:numPr>
          <w:ilvl w:val="0"/>
          <w:numId w:val="27"/>
        </w:numPr>
      </w:pPr>
      <w:r>
        <w:t>Desenvolvimento de banco de dados conectado, dessa forma o desenvolvedor pode fazer a criação de objetos locais e também diretamente numa instância SQL Server; ou</w:t>
      </w:r>
    </w:p>
    <w:p w14:paraId="38A5337F" w14:textId="77777777" w:rsidR="007971C5" w:rsidRDefault="007971C5" w:rsidP="007971C5">
      <w:pPr>
        <w:pStyle w:val="PargrafodaLista"/>
        <w:numPr>
          <w:ilvl w:val="0"/>
          <w:numId w:val="27"/>
        </w:numPr>
      </w:pPr>
      <w:r>
        <w:t>Desenvolvimento de banco de dados off-line, para os casos em que o desenvolvedor não tem acesso a nenhuma instância SQL Server. Assim ele cria e edita todos os objetos localmente no Visual Studio e o administrador de banco de dados fica responsável pela publicação dos objetos na instância SQL Server.</w:t>
      </w:r>
    </w:p>
    <w:p w14:paraId="38A53380" w14:textId="77777777" w:rsidR="007971C5" w:rsidRPr="00140B0C" w:rsidRDefault="007971C5" w:rsidP="007971C5">
      <w:pPr>
        <w:rPr>
          <w:b/>
        </w:rPr>
      </w:pPr>
      <w:r w:rsidRPr="00140B0C">
        <w:rPr>
          <w:b/>
        </w:rPr>
        <w:t xml:space="preserve">Referências: </w:t>
      </w:r>
      <w:r w:rsidRPr="00140B0C">
        <w:rPr>
          <w:b/>
        </w:rPr>
        <w:tab/>
      </w:r>
    </w:p>
    <w:p w14:paraId="38A53381" w14:textId="77777777" w:rsidR="007971C5" w:rsidRPr="00140B0C" w:rsidRDefault="00A30274" w:rsidP="007971C5">
      <w:pPr>
        <w:pStyle w:val="PargrafodaLista"/>
        <w:numPr>
          <w:ilvl w:val="0"/>
          <w:numId w:val="14"/>
        </w:numPr>
      </w:pPr>
      <w:hyperlink r:id="rId24" w:history="1">
        <w:r w:rsidR="007971C5" w:rsidRPr="00140B0C">
          <w:rPr>
            <w:rStyle w:val="Hyperlink"/>
          </w:rPr>
          <w:t>http://msdn.microsoft.com/pt-br/library/hh272686(v=VS.103).aspx</w:t>
        </w:r>
      </w:hyperlink>
    </w:p>
    <w:p w14:paraId="38A53382" w14:textId="77777777" w:rsidR="007971C5" w:rsidRPr="00140B0C" w:rsidRDefault="00A30274" w:rsidP="007971C5">
      <w:pPr>
        <w:pStyle w:val="PargrafodaLista"/>
        <w:numPr>
          <w:ilvl w:val="0"/>
          <w:numId w:val="14"/>
        </w:numPr>
      </w:pPr>
      <w:hyperlink r:id="rId25" w:history="1">
        <w:r w:rsidR="007971C5" w:rsidRPr="00140B0C">
          <w:rPr>
            <w:rStyle w:val="Hyperlink"/>
          </w:rPr>
          <w:t>http://msdn.microsoft.com/en-us/data/hh297027</w:t>
        </w:r>
      </w:hyperlink>
    </w:p>
    <w:p w14:paraId="38A53383" w14:textId="77777777" w:rsidR="007971C5" w:rsidRDefault="007971C5">
      <w:pPr>
        <w:spacing w:after="200" w:line="276" w:lineRule="auto"/>
        <w:ind w:left="0"/>
        <w:jc w:val="left"/>
        <w:rPr>
          <w:rFonts w:ascii="Segoe UI Light" w:eastAsia="Calibri" w:hAnsi="Segoe UI Light" w:cs="Calibri"/>
          <w:b/>
          <w:bCs/>
          <w:color w:val="4F81BD" w:themeColor="accent1"/>
          <w:kern w:val="32"/>
          <w:sz w:val="56"/>
          <w:szCs w:val="32"/>
        </w:rPr>
      </w:pPr>
      <w:r>
        <w:br w:type="page"/>
      </w:r>
    </w:p>
    <w:p w14:paraId="38A53384" w14:textId="77777777" w:rsidR="007971C5" w:rsidRPr="002919BA" w:rsidRDefault="007971C5" w:rsidP="007971C5">
      <w:pPr>
        <w:pStyle w:val="Heading1Numbered"/>
        <w:numPr>
          <w:ilvl w:val="0"/>
          <w:numId w:val="35"/>
        </w:numPr>
        <w:spacing w:line="276" w:lineRule="auto"/>
        <w:jc w:val="left"/>
      </w:pPr>
      <w:bookmarkStart w:id="39" w:name="_Toc351422770"/>
      <w:r w:rsidRPr="002919BA">
        <w:t>Integração do SSDT com o Team Foundation Server</w:t>
      </w:r>
      <w:bookmarkEnd w:id="39"/>
    </w:p>
    <w:p w14:paraId="38A53385" w14:textId="77777777" w:rsidR="007971C5" w:rsidRDefault="007971C5" w:rsidP="007971C5">
      <w:r w:rsidRPr="002919BA">
        <w:t>O desenvolvedor de banco de dados deverá gerenciar as mudanças de banco de dados integrado ao Micros</w:t>
      </w:r>
      <w:r>
        <w:t>oft Team Foundation Server 2010 (TFS 2010).</w:t>
      </w:r>
    </w:p>
    <w:p w14:paraId="38A53386" w14:textId="77777777" w:rsidR="007971C5" w:rsidRDefault="007971C5" w:rsidP="007971C5">
      <w:r>
        <w:t xml:space="preserve">A integração com o TFS 2010 para projetos de banco de dados é realizada da mesma maneira que outros projetos através de check-in e </w:t>
      </w:r>
      <w:proofErr w:type="spellStart"/>
      <w:r>
        <w:t>check-out</w:t>
      </w:r>
      <w:proofErr w:type="spellEnd"/>
      <w:r>
        <w:t xml:space="preserve"> dos arquivos e através do Team Explorer.</w:t>
      </w:r>
    </w:p>
    <w:p w14:paraId="38A53387" w14:textId="77777777" w:rsidR="007971C5" w:rsidRDefault="007971C5" w:rsidP="007971C5">
      <w:pPr>
        <w:pStyle w:val="Heading1Numbered"/>
        <w:numPr>
          <w:ilvl w:val="0"/>
          <w:numId w:val="35"/>
        </w:numPr>
        <w:spacing w:line="276" w:lineRule="auto"/>
        <w:jc w:val="left"/>
      </w:pPr>
      <w:bookmarkStart w:id="40" w:name="_Toc351422771"/>
      <w:r>
        <w:t>T</w:t>
      </w:r>
      <w:r w:rsidRPr="002919BA">
        <w:t>estes unitários de banco de dados</w:t>
      </w:r>
      <w:bookmarkEnd w:id="40"/>
    </w:p>
    <w:p w14:paraId="38A53388" w14:textId="77777777" w:rsidR="007971C5" w:rsidRDefault="007971C5" w:rsidP="007971C5">
      <w:r>
        <w:t>O SSDT permite ao desenvolvedor criar e executar testes unitários de banco de dados interativamente no Visual Studio, ou através de linha de comando ou no processo de build. Testes unitários de banco de dados são recomendáveis para validar o código SQL em ambiente controlado antes da implantação nos ambientes de homologação e produção.</w:t>
      </w:r>
    </w:p>
    <w:p w14:paraId="38A53389" w14:textId="77777777" w:rsidR="007971C5" w:rsidRDefault="007971C5" w:rsidP="007971C5">
      <w:r>
        <w:t xml:space="preserve">O desenvolvedor de banco de dados deverá criar e executar testes unitários de banco de dados durante o processo de desenvolvimento para garantir a qualidade dos objetos criados ou modificados. </w:t>
      </w:r>
    </w:p>
    <w:p w14:paraId="38A5338A" w14:textId="77777777" w:rsidR="007971C5" w:rsidRDefault="007971C5" w:rsidP="007971C5">
      <w:pPr>
        <w:pBdr>
          <w:top w:val="single" w:sz="4" w:space="1" w:color="auto"/>
          <w:bottom w:val="single" w:sz="4" w:space="1" w:color="auto"/>
        </w:pBdr>
      </w:pPr>
      <w:r>
        <w:t>Observação: Testes unitários de banco de dados estão disponíveis somente a partir da atualização do SSDT de Dezembro de 2012.</w:t>
      </w:r>
    </w:p>
    <w:p w14:paraId="38A5338B" w14:textId="77777777" w:rsidR="007971C5" w:rsidRPr="00647BB2" w:rsidRDefault="007971C5" w:rsidP="007971C5">
      <w:pPr>
        <w:rPr>
          <w:b/>
        </w:rPr>
      </w:pPr>
      <w:r w:rsidRPr="00647BB2">
        <w:rPr>
          <w:b/>
        </w:rPr>
        <w:t>Referências:</w:t>
      </w:r>
    </w:p>
    <w:p w14:paraId="38A5338C" w14:textId="77777777" w:rsidR="007971C5" w:rsidRDefault="007971C5" w:rsidP="007971C5">
      <w:pPr>
        <w:pStyle w:val="PargrafodaLista"/>
        <w:numPr>
          <w:ilvl w:val="0"/>
          <w:numId w:val="15"/>
        </w:numPr>
        <w:rPr>
          <w:lang w:val="en-US"/>
        </w:rPr>
      </w:pPr>
      <w:r w:rsidRPr="00D92F4C">
        <w:rPr>
          <w:lang w:val="en-US"/>
        </w:rPr>
        <w:t>SQL Server Data Tools - December 2012 update</w:t>
      </w:r>
      <w:r>
        <w:rPr>
          <w:lang w:val="en-US"/>
        </w:rPr>
        <w:t xml:space="preserve"> (</w:t>
      </w:r>
      <w:hyperlink r:id="rId26" w:history="1">
        <w:r w:rsidRPr="003B3647">
          <w:rPr>
            <w:rStyle w:val="Hyperlink"/>
            <w:lang w:val="en-US"/>
          </w:rPr>
          <w:t>http://msdn.microsoft.com/en-us/jj650015</w:t>
        </w:r>
      </w:hyperlink>
      <w:r>
        <w:rPr>
          <w:lang w:val="en-US"/>
        </w:rPr>
        <w:t xml:space="preserve">) </w:t>
      </w:r>
    </w:p>
    <w:p w14:paraId="38A5338D" w14:textId="77777777" w:rsidR="007971C5" w:rsidRPr="00184AEA" w:rsidRDefault="007971C5" w:rsidP="007971C5">
      <w:pPr>
        <w:pStyle w:val="PargrafodaLista"/>
        <w:numPr>
          <w:ilvl w:val="0"/>
          <w:numId w:val="15"/>
        </w:numPr>
        <w:rPr>
          <w:lang w:val="en-US"/>
        </w:rPr>
      </w:pPr>
      <w:r w:rsidRPr="00184AEA">
        <w:rPr>
          <w:lang w:val="en-US"/>
        </w:rPr>
        <w:t>Available Today: SSDT—December 2012 (</w:t>
      </w:r>
      <w:hyperlink r:id="rId27" w:history="1">
        <w:r w:rsidRPr="00184AEA">
          <w:rPr>
            <w:rStyle w:val="Hyperlink"/>
            <w:lang w:val="en-US"/>
          </w:rPr>
          <w:t>http://blogs.msdn.com/b/ssdt/archive/2012/12/13/available-today-ssdt-december-2012.aspx</w:t>
        </w:r>
      </w:hyperlink>
      <w:r w:rsidRPr="00184AEA">
        <w:rPr>
          <w:lang w:val="en-US"/>
        </w:rPr>
        <w:t>)</w:t>
      </w:r>
    </w:p>
    <w:p w14:paraId="38A5338E" w14:textId="77777777" w:rsidR="007971C5" w:rsidRPr="007971C5" w:rsidRDefault="007971C5">
      <w:pPr>
        <w:spacing w:after="200" w:line="276" w:lineRule="auto"/>
        <w:ind w:left="0"/>
        <w:jc w:val="left"/>
        <w:rPr>
          <w:rFonts w:ascii="Segoe UI Light" w:eastAsia="Calibri" w:hAnsi="Segoe UI Light" w:cs="Calibri"/>
          <w:b/>
          <w:bCs/>
          <w:color w:val="4F81BD" w:themeColor="accent1"/>
          <w:kern w:val="32"/>
          <w:sz w:val="56"/>
          <w:szCs w:val="32"/>
          <w:lang w:val="en-US"/>
        </w:rPr>
      </w:pPr>
      <w:r w:rsidRPr="007971C5">
        <w:rPr>
          <w:lang w:val="en-US"/>
        </w:rPr>
        <w:br w:type="page"/>
      </w:r>
    </w:p>
    <w:p w14:paraId="38A5338F" w14:textId="77777777" w:rsidR="007971C5" w:rsidRPr="002919BA" w:rsidRDefault="007971C5" w:rsidP="007971C5">
      <w:pPr>
        <w:pStyle w:val="Heading1Numbered"/>
        <w:numPr>
          <w:ilvl w:val="0"/>
          <w:numId w:val="35"/>
        </w:numPr>
        <w:spacing w:line="276" w:lineRule="auto"/>
        <w:jc w:val="left"/>
      </w:pPr>
      <w:bookmarkStart w:id="41" w:name="_Toc351422772"/>
      <w:r>
        <w:t>Realização de a</w:t>
      </w:r>
      <w:r w:rsidRPr="002919BA">
        <w:t>nálise de código</w:t>
      </w:r>
      <w:r>
        <w:t xml:space="preserve"> estático</w:t>
      </w:r>
      <w:bookmarkEnd w:id="41"/>
    </w:p>
    <w:p w14:paraId="38A53390" w14:textId="77777777" w:rsidR="007971C5" w:rsidRDefault="007971C5" w:rsidP="007971C5">
      <w:r>
        <w:t>O desenvolvedor deverá realizar a validação de código SQL conforme as regras do Visual Studio. A lista de regras de validação está apresentada abaixo.</w:t>
      </w:r>
    </w:p>
    <w:p w14:paraId="38A53391" w14:textId="77777777" w:rsidR="007971C5" w:rsidRPr="009A38D3" w:rsidRDefault="007971C5" w:rsidP="007971C5">
      <w:pPr>
        <w:spacing w:after="0"/>
        <w:jc w:val="left"/>
        <w:rPr>
          <w:rFonts w:eastAsia="Times New Roman" w:cs="Calibri"/>
          <w:color w:val="000000"/>
          <w:sz w:val="20"/>
          <w:lang w:eastAsia="pt-BR"/>
        </w:rPr>
      </w:pPr>
      <w:proofErr w:type="spellStart"/>
      <w:r w:rsidRPr="009A38D3">
        <w:rPr>
          <w:rFonts w:eastAsia="Times New Roman" w:cs="Calibri"/>
          <w:b/>
          <w:bCs/>
          <w:color w:val="000000"/>
          <w:sz w:val="20"/>
          <w:lang w:eastAsia="pt-BR"/>
        </w:rPr>
        <w:t>Microsoft.Rules.Data.Design</w:t>
      </w:r>
      <w:proofErr w:type="spellEnd"/>
    </w:p>
    <w:p w14:paraId="38A53392" w14:textId="77777777" w:rsidR="007971C5" w:rsidRPr="000C3E97" w:rsidRDefault="007971C5" w:rsidP="007971C5">
      <w:pPr>
        <w:numPr>
          <w:ilvl w:val="0"/>
          <w:numId w:val="16"/>
        </w:numPr>
        <w:tabs>
          <w:tab w:val="clear" w:pos="720"/>
          <w:tab w:val="num" w:pos="1080"/>
        </w:tabs>
        <w:spacing w:after="0"/>
        <w:ind w:left="900"/>
        <w:jc w:val="left"/>
        <w:textAlignment w:val="center"/>
        <w:rPr>
          <w:rFonts w:eastAsia="Times New Roman" w:cs="Calibri"/>
          <w:color w:val="000000"/>
          <w:sz w:val="20"/>
          <w:lang w:val="en-US" w:eastAsia="pt-BR"/>
        </w:rPr>
      </w:pPr>
      <w:r w:rsidRPr="000C3E97">
        <w:rPr>
          <w:rFonts w:eastAsia="Times New Roman" w:cs="Calibri"/>
          <w:color w:val="000000"/>
          <w:sz w:val="20"/>
          <w:lang w:val="en-US" w:eastAsia="pt-BR"/>
        </w:rPr>
        <w:t xml:space="preserve">SR0001: Avoid SELECT * in stored procedures, </w:t>
      </w:r>
      <w:r w:rsidRPr="000C3E97">
        <w:rPr>
          <w:rFonts w:eastAsia="Times New Roman" w:cs="Calibri"/>
          <w:i/>
          <w:color w:val="000000"/>
          <w:sz w:val="20"/>
          <w:lang w:val="en-US" w:eastAsia="pt-BR"/>
        </w:rPr>
        <w:t>view</w:t>
      </w:r>
      <w:r w:rsidRPr="000C3E97">
        <w:rPr>
          <w:rFonts w:eastAsia="Times New Roman" w:cs="Calibri"/>
          <w:color w:val="000000"/>
          <w:sz w:val="20"/>
          <w:lang w:val="en-US" w:eastAsia="pt-BR"/>
        </w:rPr>
        <w:t>s, and table-valued functions.</w:t>
      </w:r>
    </w:p>
    <w:p w14:paraId="38A53393" w14:textId="77777777" w:rsidR="007971C5" w:rsidRPr="009A38D3" w:rsidRDefault="007971C5" w:rsidP="007971C5">
      <w:pPr>
        <w:numPr>
          <w:ilvl w:val="0"/>
          <w:numId w:val="16"/>
        </w:numPr>
        <w:tabs>
          <w:tab w:val="clear" w:pos="720"/>
          <w:tab w:val="num" w:pos="1080"/>
        </w:tabs>
        <w:spacing w:after="0"/>
        <w:ind w:left="900"/>
        <w:jc w:val="left"/>
        <w:textAlignment w:val="center"/>
        <w:rPr>
          <w:rFonts w:eastAsia="Times New Roman" w:cs="Calibri"/>
          <w:color w:val="000000"/>
          <w:sz w:val="20"/>
          <w:lang w:val="en-US" w:eastAsia="pt-BR"/>
        </w:rPr>
      </w:pPr>
      <w:r w:rsidRPr="000C3E97">
        <w:rPr>
          <w:rFonts w:eastAsia="Times New Roman" w:cs="Calibri"/>
          <w:color w:val="000000"/>
          <w:sz w:val="20"/>
          <w:lang w:val="en-US" w:eastAsia="pt-BR"/>
        </w:rPr>
        <w:t>SR0008: Consider us</w:t>
      </w:r>
      <w:r w:rsidRPr="009A38D3">
        <w:rPr>
          <w:rFonts w:eastAsia="Times New Roman" w:cs="Calibri"/>
          <w:color w:val="000000"/>
          <w:sz w:val="20"/>
          <w:lang w:val="en-US" w:eastAsia="pt-BR"/>
        </w:rPr>
        <w:t>ing SCOPE_IDENTITY instead of @@IDENTITY.</w:t>
      </w:r>
    </w:p>
    <w:p w14:paraId="38A53394" w14:textId="77777777" w:rsidR="007971C5" w:rsidRPr="009A38D3" w:rsidRDefault="007971C5" w:rsidP="007971C5">
      <w:pPr>
        <w:numPr>
          <w:ilvl w:val="0"/>
          <w:numId w:val="16"/>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SR0009: Avoid using types of variable length that are size 1 or 2.</w:t>
      </w:r>
    </w:p>
    <w:p w14:paraId="38A53395" w14:textId="77777777" w:rsidR="007971C5" w:rsidRPr="009A38D3" w:rsidRDefault="007971C5" w:rsidP="007971C5">
      <w:pPr>
        <w:numPr>
          <w:ilvl w:val="0"/>
          <w:numId w:val="16"/>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 xml:space="preserve">SR0010: Avoid using deprecated syntax when you join tables or </w:t>
      </w:r>
      <w:r w:rsidRPr="006052FC">
        <w:rPr>
          <w:rFonts w:eastAsia="Times New Roman" w:cs="Calibri"/>
          <w:i/>
          <w:color w:val="000000"/>
          <w:sz w:val="20"/>
          <w:lang w:val="en-US" w:eastAsia="pt-BR"/>
        </w:rPr>
        <w:t>view</w:t>
      </w:r>
      <w:r w:rsidRPr="009A38D3">
        <w:rPr>
          <w:rFonts w:eastAsia="Times New Roman" w:cs="Calibri"/>
          <w:color w:val="000000"/>
          <w:sz w:val="20"/>
          <w:lang w:val="en-US" w:eastAsia="pt-BR"/>
        </w:rPr>
        <w:t>s.</w:t>
      </w:r>
    </w:p>
    <w:p w14:paraId="38A53396" w14:textId="77777777" w:rsidR="007971C5" w:rsidRPr="009A38D3" w:rsidRDefault="007971C5" w:rsidP="007971C5">
      <w:pPr>
        <w:numPr>
          <w:ilvl w:val="0"/>
          <w:numId w:val="16"/>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SR0013: Specify values for output parameters in all code paths.</w:t>
      </w:r>
    </w:p>
    <w:p w14:paraId="38A53397" w14:textId="77777777" w:rsidR="007971C5" w:rsidRPr="009A38D3" w:rsidRDefault="007971C5" w:rsidP="007971C5">
      <w:pPr>
        <w:numPr>
          <w:ilvl w:val="0"/>
          <w:numId w:val="16"/>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SR0014: Maintain compatibility between data types.</w:t>
      </w:r>
    </w:p>
    <w:p w14:paraId="38A53398" w14:textId="77777777" w:rsidR="007971C5" w:rsidRPr="009A38D3" w:rsidRDefault="007971C5" w:rsidP="007971C5">
      <w:pPr>
        <w:spacing w:after="0"/>
        <w:jc w:val="left"/>
        <w:rPr>
          <w:rFonts w:eastAsia="Times New Roman" w:cs="Calibri"/>
          <w:color w:val="000000"/>
          <w:sz w:val="20"/>
          <w:lang w:val="en-US" w:eastAsia="pt-BR"/>
        </w:rPr>
      </w:pPr>
      <w:r w:rsidRPr="009A38D3">
        <w:rPr>
          <w:rFonts w:eastAsia="Times New Roman" w:cs="Calibri"/>
          <w:color w:val="000000"/>
          <w:sz w:val="20"/>
          <w:lang w:val="en-US" w:eastAsia="pt-BR"/>
        </w:rPr>
        <w:t> </w:t>
      </w:r>
    </w:p>
    <w:p w14:paraId="38A53399" w14:textId="77777777" w:rsidR="007971C5" w:rsidRPr="009A38D3" w:rsidRDefault="007971C5" w:rsidP="007971C5">
      <w:pPr>
        <w:spacing w:after="0"/>
        <w:jc w:val="left"/>
        <w:rPr>
          <w:rFonts w:eastAsia="Times New Roman" w:cs="Calibri"/>
          <w:color w:val="000000"/>
          <w:sz w:val="20"/>
          <w:lang w:eastAsia="pt-BR"/>
        </w:rPr>
      </w:pPr>
      <w:proofErr w:type="spellStart"/>
      <w:r w:rsidRPr="009A38D3">
        <w:rPr>
          <w:rFonts w:eastAsia="Times New Roman" w:cs="Calibri"/>
          <w:b/>
          <w:bCs/>
          <w:color w:val="000000"/>
          <w:sz w:val="20"/>
          <w:lang w:eastAsia="pt-BR"/>
        </w:rPr>
        <w:t>Microsoft.Rules.Data.Naming</w:t>
      </w:r>
      <w:proofErr w:type="spellEnd"/>
    </w:p>
    <w:p w14:paraId="38A5339A" w14:textId="77777777" w:rsidR="007971C5" w:rsidRPr="009A38D3" w:rsidRDefault="007971C5" w:rsidP="007971C5">
      <w:pPr>
        <w:numPr>
          <w:ilvl w:val="0"/>
          <w:numId w:val="17"/>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SR0011: Avoid using special characters in object names.</w:t>
      </w:r>
    </w:p>
    <w:p w14:paraId="38A5339B" w14:textId="77777777" w:rsidR="007971C5" w:rsidRPr="009A38D3" w:rsidRDefault="007971C5" w:rsidP="007971C5">
      <w:pPr>
        <w:numPr>
          <w:ilvl w:val="0"/>
          <w:numId w:val="17"/>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SR0012: Avoid using reserved words for type names.</w:t>
      </w:r>
    </w:p>
    <w:p w14:paraId="38A5339C" w14:textId="77777777" w:rsidR="007971C5" w:rsidRPr="009A38D3" w:rsidRDefault="007971C5" w:rsidP="007971C5">
      <w:pPr>
        <w:numPr>
          <w:ilvl w:val="0"/>
          <w:numId w:val="17"/>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 xml:space="preserve">SR0016: Avoid using </w:t>
      </w:r>
      <w:proofErr w:type="spellStart"/>
      <w:r w:rsidRPr="009A38D3">
        <w:rPr>
          <w:rFonts w:eastAsia="Times New Roman" w:cs="Calibri"/>
          <w:color w:val="000000"/>
          <w:sz w:val="20"/>
          <w:lang w:val="en-US" w:eastAsia="pt-BR"/>
        </w:rPr>
        <w:t>sp_as</w:t>
      </w:r>
      <w:proofErr w:type="spellEnd"/>
      <w:r w:rsidRPr="009A38D3">
        <w:rPr>
          <w:rFonts w:eastAsia="Times New Roman" w:cs="Calibri"/>
          <w:color w:val="000000"/>
          <w:sz w:val="20"/>
          <w:lang w:val="en-US" w:eastAsia="pt-BR"/>
        </w:rPr>
        <w:t xml:space="preserve"> a prefix for stored procedures.</w:t>
      </w:r>
    </w:p>
    <w:p w14:paraId="38A5339D" w14:textId="77777777" w:rsidR="007971C5" w:rsidRPr="009A38D3" w:rsidRDefault="007971C5" w:rsidP="007971C5">
      <w:pPr>
        <w:spacing w:after="0"/>
        <w:jc w:val="left"/>
        <w:rPr>
          <w:rFonts w:eastAsia="Times New Roman" w:cs="Calibri"/>
          <w:color w:val="000000"/>
          <w:sz w:val="20"/>
          <w:lang w:val="en-US" w:eastAsia="pt-BR"/>
        </w:rPr>
      </w:pPr>
      <w:r w:rsidRPr="009A38D3">
        <w:rPr>
          <w:rFonts w:eastAsia="Times New Roman" w:cs="Calibri"/>
          <w:color w:val="000000"/>
          <w:sz w:val="20"/>
          <w:lang w:val="en-US" w:eastAsia="pt-BR"/>
        </w:rPr>
        <w:t> </w:t>
      </w:r>
    </w:p>
    <w:p w14:paraId="38A5339E" w14:textId="77777777" w:rsidR="007971C5" w:rsidRPr="009A38D3" w:rsidRDefault="007971C5" w:rsidP="007971C5">
      <w:pPr>
        <w:spacing w:after="0"/>
        <w:jc w:val="left"/>
        <w:rPr>
          <w:rFonts w:eastAsia="Times New Roman" w:cs="Calibri"/>
          <w:color w:val="000000"/>
          <w:sz w:val="20"/>
          <w:lang w:eastAsia="pt-BR"/>
        </w:rPr>
      </w:pPr>
      <w:proofErr w:type="spellStart"/>
      <w:r w:rsidRPr="009A38D3">
        <w:rPr>
          <w:rFonts w:eastAsia="Times New Roman" w:cs="Calibri"/>
          <w:b/>
          <w:bCs/>
          <w:color w:val="000000"/>
          <w:sz w:val="20"/>
          <w:lang w:eastAsia="pt-BR"/>
        </w:rPr>
        <w:t>Microsoft.Rules.Data.Performance</w:t>
      </w:r>
      <w:proofErr w:type="spellEnd"/>
    </w:p>
    <w:p w14:paraId="38A5339F" w14:textId="77777777" w:rsidR="007971C5" w:rsidRPr="009A38D3" w:rsidRDefault="007971C5" w:rsidP="007971C5">
      <w:pPr>
        <w:numPr>
          <w:ilvl w:val="0"/>
          <w:numId w:val="18"/>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SR0004: Avoid using columns that do not have an index as test expressions in IN predicates.</w:t>
      </w:r>
    </w:p>
    <w:p w14:paraId="38A533A0" w14:textId="77777777" w:rsidR="007971C5" w:rsidRPr="009A38D3" w:rsidRDefault="007971C5" w:rsidP="007971C5">
      <w:pPr>
        <w:numPr>
          <w:ilvl w:val="0"/>
          <w:numId w:val="18"/>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SR0005: Avoid using patterns that start with ‘</w:t>
      </w:r>
      <w:proofErr w:type="gramStart"/>
      <w:r w:rsidRPr="009A38D3">
        <w:rPr>
          <w:rFonts w:eastAsia="Times New Roman" w:cs="Calibri"/>
          <w:color w:val="000000"/>
          <w:sz w:val="20"/>
          <w:lang w:val="en-US" w:eastAsia="pt-BR"/>
        </w:rPr>
        <w:t>%“ in</w:t>
      </w:r>
      <w:proofErr w:type="gramEnd"/>
      <w:r w:rsidRPr="009A38D3">
        <w:rPr>
          <w:rFonts w:eastAsia="Times New Roman" w:cs="Calibri"/>
          <w:color w:val="000000"/>
          <w:sz w:val="20"/>
          <w:lang w:val="en-US" w:eastAsia="pt-BR"/>
        </w:rPr>
        <w:t xml:space="preserve"> LIKE predicates.</w:t>
      </w:r>
    </w:p>
    <w:p w14:paraId="38A533A1" w14:textId="77777777" w:rsidR="007971C5" w:rsidRPr="009A38D3" w:rsidRDefault="007971C5" w:rsidP="007971C5">
      <w:pPr>
        <w:numPr>
          <w:ilvl w:val="0"/>
          <w:numId w:val="18"/>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SR0006: In the comparison, simplify the expression that includes indexed columns.</w:t>
      </w:r>
    </w:p>
    <w:p w14:paraId="38A533A2" w14:textId="77777777" w:rsidR="007971C5" w:rsidRPr="009A38D3" w:rsidRDefault="007971C5" w:rsidP="007971C5">
      <w:pPr>
        <w:numPr>
          <w:ilvl w:val="0"/>
          <w:numId w:val="18"/>
        </w:numPr>
        <w:tabs>
          <w:tab w:val="clear" w:pos="720"/>
          <w:tab w:val="num" w:pos="1080"/>
        </w:tabs>
        <w:spacing w:after="0"/>
        <w:ind w:left="900"/>
        <w:jc w:val="left"/>
        <w:textAlignment w:val="center"/>
        <w:rPr>
          <w:rFonts w:eastAsia="Times New Roman" w:cs="Calibri"/>
          <w:color w:val="000000"/>
          <w:sz w:val="20"/>
          <w:lang w:val="en-US" w:eastAsia="pt-BR"/>
        </w:rPr>
      </w:pPr>
      <w:r w:rsidRPr="009A38D3">
        <w:rPr>
          <w:rFonts w:eastAsia="Times New Roman" w:cs="Calibri"/>
          <w:color w:val="000000"/>
          <w:sz w:val="20"/>
          <w:lang w:val="en-US" w:eastAsia="pt-BR"/>
        </w:rPr>
        <w:t xml:space="preserve">SR0007: Use </w:t>
      </w:r>
      <w:proofErr w:type="gramStart"/>
      <w:r w:rsidRPr="009A38D3">
        <w:rPr>
          <w:rFonts w:eastAsia="Times New Roman" w:cs="Calibri"/>
          <w:color w:val="000000"/>
          <w:sz w:val="20"/>
          <w:lang w:val="en-US" w:eastAsia="pt-BR"/>
        </w:rPr>
        <w:t>ISNULL(</w:t>
      </w:r>
      <w:proofErr w:type="gramEnd"/>
      <w:r w:rsidRPr="009A38D3">
        <w:rPr>
          <w:rFonts w:eastAsia="Times New Roman" w:cs="Calibri"/>
          <w:color w:val="000000"/>
          <w:sz w:val="20"/>
          <w:lang w:val="en-US" w:eastAsia="pt-BR"/>
        </w:rPr>
        <w:t>column, default value) on nullable columns in expressions.</w:t>
      </w:r>
    </w:p>
    <w:p w14:paraId="38A533A3" w14:textId="77777777" w:rsidR="007971C5" w:rsidRDefault="007971C5" w:rsidP="007971C5">
      <w:pPr>
        <w:numPr>
          <w:ilvl w:val="0"/>
          <w:numId w:val="18"/>
        </w:numPr>
        <w:tabs>
          <w:tab w:val="clear" w:pos="720"/>
          <w:tab w:val="num" w:pos="1080"/>
        </w:tabs>
        <w:spacing w:after="0"/>
        <w:ind w:left="900"/>
        <w:jc w:val="left"/>
        <w:textAlignment w:val="center"/>
        <w:rPr>
          <w:rFonts w:eastAsia="Times New Roman" w:cs="Calibri"/>
          <w:color w:val="000000"/>
          <w:sz w:val="20"/>
          <w:lang w:val="en-US" w:eastAsia="pt-BR"/>
        </w:rPr>
      </w:pPr>
      <w:r w:rsidRPr="00ED5EA3">
        <w:rPr>
          <w:rFonts w:eastAsia="Times New Roman" w:cs="Calibri"/>
          <w:color w:val="000000"/>
          <w:sz w:val="20"/>
          <w:lang w:val="en-US" w:eastAsia="pt-BR"/>
        </w:rPr>
        <w:t>SR0015: Extract deterministic function calls from WHERE predicates.</w:t>
      </w:r>
    </w:p>
    <w:sectPr w:rsidR="007971C5" w:rsidSect="006265C0">
      <w:headerReference w:type="default" r:id="rId28"/>
      <w:pgSz w:w="11907" w:h="16840" w:code="9"/>
      <w:pgMar w:top="1440" w:right="1440" w:bottom="1440"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533AC" w14:textId="77777777" w:rsidR="00EB645F" w:rsidRDefault="00EB645F" w:rsidP="003826E9">
      <w:r>
        <w:separator/>
      </w:r>
    </w:p>
  </w:endnote>
  <w:endnote w:type="continuationSeparator" w:id="0">
    <w:p w14:paraId="38A533AD" w14:textId="77777777" w:rsidR="00EB645F" w:rsidRDefault="00EB645F" w:rsidP="0038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A00002AF" w:usb1="4000205B" w:usb2="00000000" w:usb3="00000000" w:csb0="0000009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Pro Light">
    <w:altName w:val="Segoe UI Semilight"/>
    <w:charset w:val="00"/>
    <w:family w:val="swiss"/>
    <w:pitch w:val="variable"/>
    <w:sig w:usb0="00000001" w:usb1="4000205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533B0" w14:textId="77777777" w:rsidR="00CE7F1C" w:rsidRPr="008F64EF" w:rsidRDefault="00CE7F1C" w:rsidP="003826E9">
    <w:pPr>
      <w:pStyle w:val="Rodap"/>
      <w:rPr>
        <w:lang w:val="en-US"/>
      </w:rPr>
    </w:pPr>
    <w:r w:rsidRPr="008F64EF">
      <w:rPr>
        <w:lang w:val="en-US"/>
      </w:rPr>
      <w:t xml:space="preserve">MICROSOFT MAKES NO WARRANTIES, EXPRESS OR IMPLIED, IN THIS DOCUMENT. </w:t>
    </w:r>
  </w:p>
  <w:p w14:paraId="38A533B1" w14:textId="77777777" w:rsidR="00CE7F1C" w:rsidRPr="008F64EF" w:rsidRDefault="00CE7F1C" w:rsidP="003826E9">
    <w:pPr>
      <w:pStyle w:val="Rodap"/>
      <w:rPr>
        <w:lang w:val="en-US"/>
      </w:rPr>
    </w:pPr>
    <w:r w:rsidRPr="008F64EF">
      <w:rPr>
        <w:lang w:val="en-US"/>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8A533B2" w14:textId="77777777" w:rsidR="00CE7F1C" w:rsidRPr="008F64EF" w:rsidRDefault="00CE7F1C" w:rsidP="003826E9">
    <w:pPr>
      <w:pStyle w:val="Rodap"/>
      <w:rPr>
        <w:lang w:val="en-US"/>
      </w:rPr>
    </w:pPr>
    <w:r w:rsidRPr="008F64EF">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8A533B3" w14:textId="77777777" w:rsidR="00CE7F1C" w:rsidRPr="008F64EF" w:rsidRDefault="00CE7F1C" w:rsidP="003826E9">
    <w:pPr>
      <w:pStyle w:val="Rodap"/>
      <w:rPr>
        <w:lang w:val="en-US"/>
      </w:rPr>
    </w:pPr>
    <w:r w:rsidRPr="008F64EF">
      <w:rPr>
        <w:lang w:val="en-US"/>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8A533B4" w14:textId="77777777" w:rsidR="00CE7F1C" w:rsidRPr="008F64EF" w:rsidRDefault="00CE7F1C" w:rsidP="003826E9">
    <w:pPr>
      <w:pStyle w:val="Rodap"/>
      <w:rPr>
        <w:lang w:val="en-US"/>
      </w:rPr>
    </w:pPr>
    <w:r w:rsidRPr="008F64EF">
      <w:rPr>
        <w:lang w:val="en-US"/>
      </w:rPr>
      <w:t>© 2011 Microsoft Corporation. All rights reserved. Any use or distribution of these materials without express authorization of Microsoft Corp. is strictly prohibited.</w:t>
    </w:r>
  </w:p>
  <w:p w14:paraId="38A533B5" w14:textId="77777777" w:rsidR="00CE7F1C" w:rsidRPr="008F64EF" w:rsidRDefault="00CE7F1C" w:rsidP="003826E9">
    <w:pPr>
      <w:pStyle w:val="Rodap"/>
      <w:rPr>
        <w:lang w:val="en-US"/>
      </w:rPr>
    </w:pPr>
    <w:r w:rsidRPr="008F64EF">
      <w:rPr>
        <w:lang w:val="en-US"/>
      </w:rPr>
      <w:t>Microsoft and Windows are either registered trademarks or trademarks of Microsoft Corporation in the United States and/or other countries.</w:t>
    </w:r>
  </w:p>
  <w:p w14:paraId="38A533B6" w14:textId="77777777" w:rsidR="00CE7F1C" w:rsidRPr="008F64EF" w:rsidRDefault="00CE7F1C" w:rsidP="003826E9">
    <w:pPr>
      <w:pStyle w:val="Rodap"/>
      <w:rPr>
        <w:lang w:val="en-US"/>
      </w:rPr>
    </w:pPr>
    <w:r w:rsidRPr="008F64EF">
      <w:rPr>
        <w:lang w:val="en-US"/>
      </w:rPr>
      <w:t>The names of actual companies and products mentioned herein may be the trademarks of their respective owners.</w:t>
    </w:r>
  </w:p>
  <w:p w14:paraId="38A533B7" w14:textId="77777777" w:rsidR="00CE7F1C" w:rsidRPr="00124DD6" w:rsidRDefault="00CE7F1C" w:rsidP="003826E9">
    <w:pPr>
      <w:pStyle w:val="FooterPageNumber"/>
    </w:pPr>
    <w:r w:rsidRPr="00124DD6">
      <w:t xml:space="preserve">Page </w:t>
    </w:r>
    <w:r>
      <w:fldChar w:fldCharType="begin"/>
    </w:r>
    <w:r>
      <w:instrText xml:space="preserve"> PAGE  \* roman  \* MERGEFORMAT </w:instrText>
    </w:r>
    <w:r>
      <w:fldChar w:fldCharType="separate"/>
    </w:r>
    <w:r w:rsidR="007971C5">
      <w:rPr>
        <w:noProof/>
      </w:rPr>
      <w:t>ii</w:t>
    </w:r>
    <w:r>
      <w:rPr>
        <w:noProof/>
      </w:rPr>
      <w:fldChar w:fldCharType="end"/>
    </w:r>
  </w:p>
  <w:tbl>
    <w:tblPr>
      <w:tblW w:w="8874" w:type="dxa"/>
      <w:tblInd w:w="-227" w:type="dxa"/>
      <w:tblLayout w:type="fixed"/>
      <w:tblLook w:val="01E0" w:firstRow="1" w:lastRow="1" w:firstColumn="1" w:lastColumn="1" w:noHBand="0" w:noVBand="0"/>
    </w:tblPr>
    <w:tblGrid>
      <w:gridCol w:w="8874"/>
    </w:tblGrid>
    <w:tr w:rsidR="00CE7F1C" w:rsidRPr="000D1C0D" w14:paraId="38A533BB" w14:textId="77777777" w:rsidTr="003143CB">
      <w:trPr>
        <w:trHeight w:val="690"/>
      </w:trPr>
      <w:tc>
        <w:tcPr>
          <w:tcW w:w="8874" w:type="dxa"/>
        </w:tcPr>
        <w:p w14:paraId="38A533B8" w14:textId="77777777" w:rsidR="00CE7F1C" w:rsidRPr="007B2D03" w:rsidRDefault="00A30274" w:rsidP="003826E9">
          <w:pPr>
            <w:pStyle w:val="FooterSmall"/>
          </w:pPr>
          <w:sdt>
            <w:sdtPr>
              <w:alias w:val="Title"/>
              <w:id w:val="1781987737"/>
              <w:dataBinding w:prefixMappings="xmlns:ns0='http://purl.org/dc/elements/1.1/' xmlns:ns1='http://schemas.openxmlformats.org/package/2006/metadata/core-properties' " w:xpath="/ns1:coreProperties[1]/ns0:title[1]" w:storeItemID="{6C3C8BC8-F283-45AE-878A-BAB7291924A1}"/>
              <w:text/>
            </w:sdtPr>
            <w:sdtEndPr/>
            <w:sdtContent>
              <w:r w:rsidR="00CE7F1C">
                <w:t>Guia de Desenvolvimento</w:t>
              </w:r>
            </w:sdtContent>
          </w:sdt>
          <w:r w:rsidR="00CE7F1C" w:rsidRPr="007B2D03">
            <w:t xml:space="preserve">, </w:t>
          </w:r>
          <w:sdt>
            <w:sdtPr>
              <w:alias w:val="Subject"/>
              <w:id w:val="-1005670790"/>
              <w:dataBinding w:prefixMappings="xmlns:ns0='http://purl.org/dc/elements/1.1/' xmlns:ns1='http://schemas.openxmlformats.org/package/2006/metadata/core-properties' " w:xpath="/ns1:coreProperties[1]/ns0:subject[1]" w:storeItemID="{6C3C8BC8-F283-45AE-878A-BAB7291924A1}"/>
              <w:text/>
            </w:sdtPr>
            <w:sdtEndPr/>
            <w:sdtContent>
              <w:r w:rsidR="00CE7F1C">
                <w:t>Banco de Dados</w:t>
              </w:r>
            </w:sdtContent>
          </w:sdt>
          <w:r w:rsidR="00CE7F1C" w:rsidRPr="007B2D03">
            <w:t xml:space="preserve">, </w:t>
          </w:r>
          <w:r w:rsidR="00CE7F1C">
            <w:t>Versão</w:t>
          </w:r>
          <w:r w:rsidR="00CE7F1C" w:rsidRPr="007B2D03">
            <w:t xml:space="preserve"> </w:t>
          </w:r>
          <w:r w:rsidR="00CE7F1C">
            <w:fldChar w:fldCharType="begin"/>
          </w:r>
          <w:r w:rsidR="00CE7F1C" w:rsidRPr="007B2D03">
            <w:instrText xml:space="preserve"> DOCPROPERTY  Version  \* MERGEFORMAT </w:instrText>
          </w:r>
          <w:r w:rsidR="00CE7F1C">
            <w:fldChar w:fldCharType="separate"/>
          </w:r>
          <w:r w:rsidR="00CE7F1C">
            <w:t>0.4</w:t>
          </w:r>
          <w:r w:rsidR="00CE7F1C">
            <w:fldChar w:fldCharType="end"/>
          </w:r>
          <w:r w:rsidR="00CE7F1C" w:rsidRPr="007B2D03">
            <w:t xml:space="preserve"> </w:t>
          </w:r>
          <w:sdt>
            <w:sdtPr>
              <w:alias w:val="Document Status"/>
              <w:tag w:val="Document Status"/>
              <w:id w:val="-590550266"/>
              <w:dataBinding w:xpath="/root[1]/documentstatus[1]" w:storeItemID="{D18B14BE-87F3-4E92-A0BA-0012EF63C0DF}"/>
              <w:dropDownList w:lastValue="Final">
                <w:listItem w:value="[Document Status]"/>
                <w:listItem w:displayText="Draft" w:value="Draft"/>
                <w:listItem w:displayText="Final" w:value="Final"/>
              </w:dropDownList>
            </w:sdtPr>
            <w:sdtEndPr/>
            <w:sdtContent>
              <w:r w:rsidR="00FD271B" w:rsidRPr="00FD271B">
                <w:t>Final</w:t>
              </w:r>
            </w:sdtContent>
          </w:sdt>
        </w:p>
        <w:p w14:paraId="38A533B9" w14:textId="77777777" w:rsidR="00CE7F1C" w:rsidRPr="000D1C0D" w:rsidRDefault="00CE7F1C" w:rsidP="003826E9">
          <w:pPr>
            <w:pStyle w:val="FooterSmall"/>
          </w:pPr>
          <w:r w:rsidRPr="000D1C0D">
            <w:t xml:space="preserve">Preparado por </w:t>
          </w:r>
          <w:sdt>
            <w:sdtPr>
              <w:alias w:val="Author"/>
              <w:id w:val="-1182817382"/>
              <w:dataBinding w:prefixMappings="xmlns:ns0='http://purl.org/dc/elements/1.1/' xmlns:ns1='http://schemas.openxmlformats.org/package/2006/metadata/core-properties' " w:xpath="/ns1:coreProperties[1]/ns0:creator[1]" w:storeItemID="{6C3C8BC8-F283-45AE-878A-BAB7291924A1}"/>
              <w:text/>
            </w:sdtPr>
            <w:sdtEndPr/>
            <w:sdtContent>
              <w:r>
                <w:t>Regis Gimenis</w:t>
              </w:r>
            </w:sdtContent>
          </w:sdt>
        </w:p>
        <w:p w14:paraId="38A533BA" w14:textId="3225DC38" w:rsidR="00CE7F1C" w:rsidRPr="000D1C0D" w:rsidRDefault="00CE7F1C" w:rsidP="003826E9">
          <w:pPr>
            <w:pStyle w:val="FooterSmall"/>
          </w:pPr>
          <w:r w:rsidRPr="000D1C0D">
            <w:t>"</w:t>
          </w:r>
          <w:r>
            <w:fldChar w:fldCharType="begin"/>
          </w:r>
          <w:r w:rsidRPr="000D1C0D">
            <w:instrText xml:space="preserve"> FILENAME   \* MERGEFORMAT </w:instrText>
          </w:r>
          <w:r>
            <w:fldChar w:fldCharType="separate"/>
          </w:r>
          <w:r>
            <w:rPr>
              <w:noProof/>
            </w:rPr>
            <w:t>SEFAZ - SP Guia de Desenvolvimento para Banco de Dados.docx</w:t>
          </w:r>
          <w:r>
            <w:rPr>
              <w:noProof/>
            </w:rPr>
            <w:fldChar w:fldCharType="end"/>
          </w:r>
          <w:r w:rsidRPr="000D1C0D">
            <w:t xml:space="preserve">" última modificação em </w:t>
          </w:r>
          <w:r>
            <w:fldChar w:fldCharType="begin"/>
          </w:r>
          <w:r>
            <w:instrText xml:space="preserve"> SAVEDATE  \@ "dd-MM-yyyy"  \* MERGEFORMAT </w:instrText>
          </w:r>
          <w:r>
            <w:fldChar w:fldCharType="separate"/>
          </w:r>
          <w:r w:rsidR="00A30274">
            <w:rPr>
              <w:noProof/>
            </w:rPr>
            <w:t>19-03-2013</w:t>
          </w:r>
          <w:r>
            <w:fldChar w:fldCharType="end"/>
          </w:r>
          <w:r w:rsidRPr="000D1C0D">
            <w:t xml:space="preserve">, Rev. </w:t>
          </w:r>
          <w:r>
            <w:fldChar w:fldCharType="begin"/>
          </w:r>
          <w:r w:rsidRPr="000D1C0D">
            <w:instrText xml:space="preserve"> REVNUM   \* MERGEFORMAT </w:instrText>
          </w:r>
          <w:r>
            <w:fldChar w:fldCharType="separate"/>
          </w:r>
          <w:r>
            <w:rPr>
              <w:noProof/>
            </w:rPr>
            <w:t>29</w:t>
          </w:r>
          <w:r>
            <w:fldChar w:fldCharType="end"/>
          </w:r>
        </w:p>
      </w:tc>
    </w:tr>
  </w:tbl>
  <w:p w14:paraId="38A533BC" w14:textId="77777777" w:rsidR="00CE7F1C" w:rsidRPr="000D1C0D" w:rsidRDefault="00CE7F1C" w:rsidP="003826E9">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533BD" w14:textId="77777777" w:rsidR="00CE7F1C" w:rsidRPr="00A045D7" w:rsidRDefault="00CE7F1C" w:rsidP="003826E9">
    <w:pPr>
      <w:pStyle w:val="Rodap"/>
    </w:pPr>
    <w:r>
      <w:rPr>
        <w:noProof/>
        <w:lang w:val="en-US" w:eastAsia="en-US"/>
      </w:rPr>
      <mc:AlternateContent>
        <mc:Choice Requires="wps">
          <w:drawing>
            <wp:anchor distT="0" distB="0" distL="114300" distR="114300" simplePos="0" relativeHeight="251656192" behindDoc="0" locked="0" layoutInCell="1" allowOverlap="1" wp14:anchorId="38A533C9" wp14:editId="38A533CA">
              <wp:simplePos x="0" y="0"/>
              <wp:positionH relativeFrom="margin">
                <wp:align>left</wp:align>
              </wp:positionH>
              <wp:positionV relativeFrom="paragraph">
                <wp:posOffset>0</wp:posOffset>
              </wp:positionV>
              <wp:extent cx="4343400" cy="266065"/>
              <wp:effectExtent l="0" t="0" r="0"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533CE" w14:textId="77777777" w:rsidR="00CE7F1C" w:rsidRPr="008F64EF" w:rsidRDefault="00CE7F1C" w:rsidP="003826E9">
                          <w:pPr>
                            <w:rPr>
                              <w:noProof/>
                              <w:lang w:val="en-US" w:eastAsia="en-US"/>
                            </w:rPr>
                          </w:pPr>
                          <w:r w:rsidRPr="008F64EF">
                            <w:rPr>
                              <w:noProof/>
                              <w:lang w:val="en-US" w:eastAsia="en-US"/>
                            </w:rPr>
                            <w:t xml:space="preserve">Microsoft Proprietary and Confidential Information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A533C9" id="_x0000_t202" coordsize="21600,21600" o:spt="202" path="m,l,21600r21600,l21600,xe">
              <v:stroke joinstyle="miter"/>
              <v:path gradientshapeok="t" o:connecttype="rect"/>
            </v:shapetype>
            <v:shape id="Text Box 1" o:spid="_x0000_s1027" type="#_x0000_t202" style="position:absolute;left:0;text-align:left;margin-left:0;margin-top:0;width:342pt;height:20.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" stroked="f">
              <v:textbox>
                <w:txbxContent>
                  <w:p w14:paraId="38A533CE" w14:textId="77777777" w:rsidR="00CE7F1C" w:rsidRPr="008F64EF" w:rsidRDefault="00CE7F1C" w:rsidP="003826E9">
                    <w:pPr>
                      <w:rPr>
                        <w:noProof/>
                        <w:lang w:val="en-US" w:eastAsia="en-US"/>
                      </w:rPr>
                    </w:pPr>
                    <w:r w:rsidRPr="008F64EF">
                      <w:rPr>
                        <w:noProof/>
                        <w:lang w:val="en-US" w:eastAsia="en-US"/>
                      </w:rPr>
                      <w:t xml:space="preserve">Microsoft Proprietary and Confidential Information                       </w:t>
                    </w:r>
                  </w:p>
                </w:txbxContent>
              </v:textbox>
              <w10:wrap anchorx="margin"/>
            </v:shape>
          </w:pict>
        </mc:Fallback>
      </mc:AlternateContent>
    </w:r>
  </w:p>
  <w:p w14:paraId="38A533BE" w14:textId="77777777" w:rsidR="00CE7F1C" w:rsidRPr="00A045D7" w:rsidRDefault="00CE7F1C" w:rsidP="003826E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533BF" w14:textId="77777777" w:rsidR="00CE7F1C" w:rsidRPr="00A045D7" w:rsidRDefault="00CE7F1C" w:rsidP="003826E9">
    <w:pPr>
      <w:pStyle w:val="FooterPageNumber"/>
    </w:pPr>
    <w:r w:rsidRPr="00A045D7">
      <w:t xml:space="preserve">Page </w:t>
    </w:r>
    <w:r>
      <w:fldChar w:fldCharType="begin"/>
    </w:r>
    <w:r>
      <w:instrText xml:space="preserve"> PAGE  \* roman  \* MERGEFORMAT </w:instrText>
    </w:r>
    <w:r>
      <w:fldChar w:fldCharType="separate"/>
    </w:r>
    <w:r w:rsidR="007971C5">
      <w:rPr>
        <w:noProof/>
      </w:rPr>
      <w:t>xiv</w:t>
    </w:r>
    <w:r>
      <w:fldChar w:fldCharType="end"/>
    </w:r>
  </w:p>
  <w:tbl>
    <w:tblPr>
      <w:tblW w:w="8874" w:type="dxa"/>
      <w:tblInd w:w="-227" w:type="dxa"/>
      <w:tblLayout w:type="fixed"/>
      <w:tblLook w:val="01E0" w:firstRow="1" w:lastRow="1" w:firstColumn="1" w:lastColumn="1" w:noHBand="0" w:noVBand="0"/>
    </w:tblPr>
    <w:tblGrid>
      <w:gridCol w:w="8874"/>
    </w:tblGrid>
    <w:tr w:rsidR="00CE7F1C" w:rsidRPr="00A045D7" w14:paraId="38A533C3" w14:textId="77777777" w:rsidTr="00FA0ECF">
      <w:tc>
        <w:tcPr>
          <w:tcW w:w="8874" w:type="dxa"/>
        </w:tcPr>
        <w:p w14:paraId="38A533C0" w14:textId="77777777" w:rsidR="00CE7F1C" w:rsidRPr="007B2D03" w:rsidRDefault="00A30274" w:rsidP="003826E9">
          <w:pPr>
            <w:pStyle w:val="FooterSmall"/>
          </w:pPr>
          <w:sdt>
            <w:sdtPr>
              <w:alias w:val="Title"/>
              <w:id w:val="936258450"/>
              <w:dataBinding w:prefixMappings="xmlns:ns0='http://purl.org/dc/elements/1.1/' xmlns:ns1='http://schemas.openxmlformats.org/package/2006/metadata/core-properties' " w:xpath="/ns1:coreProperties[1]/ns0:title[1]" w:storeItemID="{6C3C8BC8-F283-45AE-878A-BAB7291924A1}"/>
              <w:text/>
            </w:sdtPr>
            <w:sdtEndPr/>
            <w:sdtContent>
              <w:r w:rsidR="00CE7F1C">
                <w:t>Guia de Desenvolvimento</w:t>
              </w:r>
            </w:sdtContent>
          </w:sdt>
          <w:r w:rsidR="00CE7F1C" w:rsidRPr="007B2D03">
            <w:t xml:space="preserve">, </w:t>
          </w:r>
          <w:sdt>
            <w:sdtPr>
              <w:alias w:val="Subject"/>
              <w:id w:val="-727074290"/>
              <w:dataBinding w:prefixMappings="xmlns:ns0='http://purl.org/dc/elements/1.1/' xmlns:ns1='http://schemas.openxmlformats.org/package/2006/metadata/core-properties' " w:xpath="/ns1:coreProperties[1]/ns0:subject[1]" w:storeItemID="{6C3C8BC8-F283-45AE-878A-BAB7291924A1}"/>
              <w:text/>
            </w:sdtPr>
            <w:sdtEndPr/>
            <w:sdtContent>
              <w:r w:rsidR="00CE7F1C">
                <w:t>Banco de Dados</w:t>
              </w:r>
            </w:sdtContent>
          </w:sdt>
          <w:r w:rsidR="00CE7F1C" w:rsidRPr="007B2D03">
            <w:t xml:space="preserve">, </w:t>
          </w:r>
          <w:r w:rsidR="00CE7F1C">
            <w:t>Versão</w:t>
          </w:r>
          <w:r w:rsidR="00CE7F1C" w:rsidRPr="007B2D03">
            <w:t xml:space="preserve"> </w:t>
          </w:r>
          <w:r w:rsidR="00CE7F1C">
            <w:fldChar w:fldCharType="begin"/>
          </w:r>
          <w:r w:rsidR="00CE7F1C" w:rsidRPr="007B2D03">
            <w:instrText xml:space="preserve"> DOCPROPERTY  Version  \* MERGEFORMAT </w:instrText>
          </w:r>
          <w:r w:rsidR="00CE7F1C">
            <w:fldChar w:fldCharType="separate"/>
          </w:r>
          <w:r w:rsidR="00CE7F1C">
            <w:t>0.4</w:t>
          </w:r>
          <w:r w:rsidR="00CE7F1C">
            <w:fldChar w:fldCharType="end"/>
          </w:r>
          <w:r w:rsidR="00CE7F1C" w:rsidRPr="007B2D03">
            <w:t xml:space="preserve"> </w:t>
          </w:r>
          <w:sdt>
            <w:sdtPr>
              <w:alias w:val="Document Status"/>
              <w:tag w:val="Document Status"/>
              <w:id w:val="300116899"/>
              <w:dataBinding w:xpath="/root[1]/documentstatus[1]" w:storeItemID="{D18B14BE-87F3-4E92-A0BA-0012EF63C0DF}"/>
              <w:dropDownList w:lastValue="Final">
                <w:listItem w:value="[Document Status]"/>
                <w:listItem w:displayText="Draft" w:value="Draft"/>
                <w:listItem w:displayText="Final" w:value="Final"/>
              </w:dropDownList>
            </w:sdtPr>
            <w:sdtEndPr/>
            <w:sdtContent>
              <w:r w:rsidR="00FD271B" w:rsidRPr="00FD271B">
                <w:t>Final</w:t>
              </w:r>
            </w:sdtContent>
          </w:sdt>
        </w:p>
        <w:p w14:paraId="38A533C1" w14:textId="77777777" w:rsidR="00CE7F1C" w:rsidRPr="00124DD6" w:rsidRDefault="00CE7F1C" w:rsidP="003826E9">
          <w:pPr>
            <w:pStyle w:val="FooterSmall"/>
          </w:pPr>
          <w:r>
            <w:t>Preparado por</w:t>
          </w:r>
          <w:r w:rsidRPr="00124DD6">
            <w:t xml:space="preserve"> </w:t>
          </w:r>
          <w:sdt>
            <w:sdtPr>
              <w:alias w:val="Author"/>
              <w:id w:val="-1588062574"/>
              <w:dataBinding w:prefixMappings="xmlns:ns0='http://purl.org/dc/elements/1.1/' xmlns:ns1='http://schemas.openxmlformats.org/package/2006/metadata/core-properties' " w:xpath="/ns1:coreProperties[1]/ns0:creator[1]" w:storeItemID="{6C3C8BC8-F283-45AE-878A-BAB7291924A1}"/>
              <w:text/>
            </w:sdtPr>
            <w:sdtEndPr/>
            <w:sdtContent>
              <w:r>
                <w:t>Regis Gimenis</w:t>
              </w:r>
            </w:sdtContent>
          </w:sdt>
        </w:p>
        <w:p w14:paraId="38A533C2" w14:textId="531521B9" w:rsidR="00CE7F1C" w:rsidRPr="00124DD6" w:rsidRDefault="00CE7F1C" w:rsidP="003826E9">
          <w:pPr>
            <w:pStyle w:val="FooterSmall"/>
          </w:pPr>
          <w:r w:rsidRPr="00124DD6">
            <w:t>"</w:t>
          </w:r>
          <w:fldSimple w:instr=" FILENAME   \* MERGEFORMAT ">
            <w:r>
              <w:rPr>
                <w:noProof/>
              </w:rPr>
              <w:t>SEFAZ - SP Guia de Desenvolvimento para Banco de Dados.docx</w:t>
            </w:r>
          </w:fldSimple>
          <w:r>
            <w:t xml:space="preserve">" última modificação em </w:t>
          </w:r>
          <w:r>
            <w:fldChar w:fldCharType="begin"/>
          </w:r>
          <w:r>
            <w:instrText xml:space="preserve"> SAVEDATE  \@ "dd-MM-yyyy"  \* MERGEFORMAT </w:instrText>
          </w:r>
          <w:r>
            <w:fldChar w:fldCharType="separate"/>
          </w:r>
          <w:r w:rsidR="00A30274">
            <w:rPr>
              <w:noProof/>
            </w:rPr>
            <w:t>19-03-2013</w:t>
          </w:r>
          <w:r>
            <w:fldChar w:fldCharType="end"/>
          </w:r>
          <w:r w:rsidRPr="00124DD6">
            <w:t xml:space="preserve">, Rev. </w:t>
          </w:r>
          <w:fldSimple w:instr=" REVNUM   \* MERGEFORMAT ">
            <w:r>
              <w:rPr>
                <w:noProof/>
              </w:rPr>
              <w:t>29</w:t>
            </w:r>
          </w:fldSimple>
        </w:p>
      </w:tc>
    </w:tr>
  </w:tbl>
  <w:p w14:paraId="38A533C4" w14:textId="77777777" w:rsidR="00CE7F1C" w:rsidRPr="00124DD6" w:rsidRDefault="00CE7F1C" w:rsidP="003826E9">
    <w:pPr>
      <w:pStyle w:val="FooterSmal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533AA" w14:textId="77777777" w:rsidR="00EB645F" w:rsidRDefault="00EB645F" w:rsidP="003826E9">
      <w:r>
        <w:separator/>
      </w:r>
    </w:p>
  </w:footnote>
  <w:footnote w:type="continuationSeparator" w:id="0">
    <w:p w14:paraId="38A533AB" w14:textId="77777777" w:rsidR="00EB645F" w:rsidRDefault="00EB645F" w:rsidP="0038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533AE" w14:textId="3BFFE67B" w:rsidR="00CE7F1C" w:rsidRDefault="00CE7F1C" w:rsidP="003826E9">
    <w:pPr>
      <w:pStyle w:val="HeaderUnderline"/>
    </w:pPr>
    <w:r>
      <w:rPr>
        <w:noProof/>
        <w:lang w:val="en-US" w:eastAsia="en-US"/>
      </w:rPr>
      <w:drawing>
        <wp:anchor distT="0" distB="0" distL="114300" distR="114300" simplePos="0" relativeHeight="251660288" behindDoc="0" locked="0" layoutInCell="1" allowOverlap="1" wp14:anchorId="38A533C7" wp14:editId="38A533C8">
          <wp:simplePos x="0" y="0"/>
          <wp:positionH relativeFrom="column">
            <wp:posOffset>-320040</wp:posOffset>
          </wp:positionH>
          <wp:positionV relativeFrom="paragraph">
            <wp:posOffset>-46355</wp:posOffset>
          </wp:positionV>
          <wp:extent cx="1108003" cy="236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03" cy="236220"/>
                  </a:xfrm>
                  <a:prstGeom prst="rect">
                    <a:avLst/>
                  </a:prstGeom>
                  <a:noFill/>
                </pic:spPr>
              </pic:pic>
            </a:graphicData>
          </a:graphic>
          <wp14:sizeRelH relativeFrom="margin">
            <wp14:pctWidth>0</wp14:pctWidth>
          </wp14:sizeRelH>
          <wp14:sizeRelV relativeFrom="margin">
            <wp14:pctHeight>0</wp14:pctHeight>
          </wp14:sizeRelV>
        </wp:anchor>
      </w:drawing>
    </w:r>
    <w:r>
      <w:fldChar w:fldCharType="begin"/>
    </w:r>
    <w:r>
      <w:instrText xml:space="preserve"> IF </w:instrText>
    </w:r>
    <w:fldSimple w:instr=" DOCPROPERTY  Confidential  \* MERGEFORMAT ">
      <w:r>
        <w:instrText>0</w:instrText>
      </w:r>
    </w:fldSimple>
    <w:r>
      <w:instrText xml:space="preserve"> = 0 "Preparado para " "" \* MERGEFORMAT </w:instrText>
    </w:r>
    <w:r>
      <w:fldChar w:fldCharType="separate"/>
    </w:r>
    <w:r w:rsidR="00A30274">
      <w:rPr>
        <w:noProof/>
      </w:rPr>
      <w:t xml:space="preserve">Preparado para </w:t>
    </w:r>
    <w:r>
      <w:fldChar w:fldCharType="end"/>
    </w:r>
    <w:r>
      <w:fldChar w:fldCharType="begin"/>
    </w:r>
    <w:r>
      <w:instrText xml:space="preserve"> IF </w:instrText>
    </w:r>
    <w:fldSimple w:instr=" DOCPROPERTY  Confidential  \* MERGEFORMAT ">
      <w:r>
        <w:instrText>0</w:instrText>
      </w:r>
    </w:fldSimple>
    <w:r>
      <w:instrText xml:space="preserve"> = 2 "Microsoft and " "" \* MERGEFORMAT </w:instrText>
    </w:r>
    <w:r>
      <w:fldChar w:fldCharType="end"/>
    </w:r>
    <w:r>
      <w:fldChar w:fldCharType="begin"/>
    </w:r>
    <w:r>
      <w:instrText xml:space="preserve"> IF </w:instrText>
    </w:r>
    <w:fldSimple w:instr=" DOCPROPERTY  Confidential  \* MERGEFORMAT ">
      <w:r>
        <w:instrText>0</w:instrText>
      </w:r>
    </w:fldSimple>
    <w:r>
      <w:instrText xml:space="preserve"> = 3 "Microsoft" </w:instrText>
    </w:r>
    <w:fldSimple w:instr=" DOCPROPERTY  Customer  \* MERGEFORMAT ">
      <w:r>
        <w:instrText>Secretaria da Fazenda do Estado de São Paulo</w:instrText>
      </w:r>
    </w:fldSimple>
    <w:r>
      <w:instrText xml:space="preserve"> \* MERGEFORMAT </w:instrText>
    </w:r>
    <w:r>
      <w:fldChar w:fldCharType="separate"/>
    </w:r>
    <w:r>
      <w:rPr>
        <w:noProof/>
      </w:rPr>
      <w:t>Secretaria da Fazenda do Estado de São Paulo</w:t>
    </w:r>
    <w:r>
      <w:fldChar w:fldCharType="end"/>
    </w:r>
    <w:r>
      <w:fldChar w:fldCharType="begin"/>
    </w:r>
    <w:r>
      <w:instrText xml:space="preserve"> IF </w:instrText>
    </w:r>
    <w:fldSimple w:instr=" DOCPROPERTY  Confidential  \* MERGEFORMAT ">
      <w:r>
        <w:instrText>0</w:instrText>
      </w:r>
    </w:fldSimple>
    <w:r>
      <w:instrText xml:space="preserve"> &lt;&gt; 0 " Confidential" "" \* MERGEFORMAT </w:instrText>
    </w:r>
    <w:r>
      <w:fldChar w:fldCharType="end"/>
    </w:r>
  </w:p>
  <w:p w14:paraId="38A533AF" w14:textId="77777777" w:rsidR="00CE7F1C" w:rsidRPr="00537BF1" w:rsidRDefault="00CE7F1C" w:rsidP="003826E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533C5" w14:textId="728AD707" w:rsidR="00CE7F1C" w:rsidRDefault="00CE7F1C" w:rsidP="003826E9">
    <w:pPr>
      <w:pStyle w:val="HeaderUnderline"/>
    </w:pPr>
    <w:r>
      <w:rPr>
        <w:noProof/>
        <w:lang w:val="en-US" w:eastAsia="en-US"/>
      </w:rPr>
      <w:drawing>
        <wp:anchor distT="0" distB="0" distL="114300" distR="114300" simplePos="0" relativeHeight="251657728" behindDoc="0" locked="0" layoutInCell="1" allowOverlap="1" wp14:anchorId="38A533CB" wp14:editId="38A533CC">
          <wp:simplePos x="0" y="0"/>
          <wp:positionH relativeFrom="column">
            <wp:posOffset>-6986</wp:posOffset>
          </wp:positionH>
          <wp:positionV relativeFrom="paragraph">
            <wp:posOffset>-61595</wp:posOffset>
          </wp:positionV>
          <wp:extent cx="1143745" cy="243840"/>
          <wp:effectExtent l="0" t="0" r="0" b="381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656" cy="244034"/>
                  </a:xfrm>
                  <a:prstGeom prst="rect">
                    <a:avLst/>
                  </a:prstGeom>
                  <a:noFill/>
                </pic:spPr>
              </pic:pic>
            </a:graphicData>
          </a:graphic>
          <wp14:sizeRelH relativeFrom="margin">
            <wp14:pctWidth>0</wp14:pctWidth>
          </wp14:sizeRelH>
          <wp14:sizeRelV relativeFrom="margin">
            <wp14:pctHeight>0</wp14:pctHeight>
          </wp14:sizeRelV>
        </wp:anchor>
      </w:drawing>
    </w:r>
    <w:r>
      <w:fldChar w:fldCharType="begin"/>
    </w:r>
    <w:r>
      <w:instrText xml:space="preserve"> IF </w:instrText>
    </w:r>
    <w:fldSimple w:instr=" DOCPROPERTY  Confidential  \* MERGEFORMAT ">
      <w:r>
        <w:instrText>0</w:instrText>
      </w:r>
    </w:fldSimple>
    <w:r>
      <w:instrText xml:space="preserve"> = 0 "Preparado para " "" \* MERGEFORMAT </w:instrText>
    </w:r>
    <w:r>
      <w:fldChar w:fldCharType="separate"/>
    </w:r>
    <w:r w:rsidR="00A30274">
      <w:rPr>
        <w:noProof/>
      </w:rPr>
      <w:t xml:space="preserve">Preparado para </w:t>
    </w:r>
    <w:r>
      <w:fldChar w:fldCharType="end"/>
    </w:r>
    <w:r>
      <w:fldChar w:fldCharType="begin"/>
    </w:r>
    <w:r>
      <w:instrText xml:space="preserve"> IF </w:instrText>
    </w:r>
    <w:fldSimple w:instr=" DOCPROPERTY  Confidential  \* MERGEFORMAT ">
      <w:r>
        <w:instrText>0</w:instrText>
      </w:r>
    </w:fldSimple>
    <w:r>
      <w:instrText xml:space="preserve"> = 2 "Microsoft and " "" \* MERGEFORMAT </w:instrText>
    </w:r>
    <w:r>
      <w:fldChar w:fldCharType="end"/>
    </w:r>
    <w:r>
      <w:fldChar w:fldCharType="begin"/>
    </w:r>
    <w:r>
      <w:instrText xml:space="preserve"> IF </w:instrText>
    </w:r>
    <w:fldSimple w:instr=" DOCPROPERTY  Confidential  \* MERGEFORMAT ">
      <w:r>
        <w:instrText>0</w:instrText>
      </w:r>
    </w:fldSimple>
    <w:r>
      <w:instrText xml:space="preserve"> = 3 "Microsoft" </w:instrText>
    </w:r>
    <w:fldSimple w:instr=" DOCPROPERTY  Customer  \* MERGEFORMAT ">
      <w:r>
        <w:instrText>Secretaria da Fazenda do Estado de São Paulo</w:instrText>
      </w:r>
    </w:fldSimple>
    <w:r>
      <w:instrText xml:space="preserve"> \* MERGEFORMAT </w:instrText>
    </w:r>
    <w:r>
      <w:fldChar w:fldCharType="separate"/>
    </w:r>
    <w:r>
      <w:rPr>
        <w:noProof/>
      </w:rPr>
      <w:t>Secretaria da Fazenda do Estado de São Paulo</w:t>
    </w:r>
    <w:r>
      <w:fldChar w:fldCharType="end"/>
    </w:r>
    <w:r>
      <w:fldChar w:fldCharType="begin"/>
    </w:r>
    <w:r>
      <w:instrText xml:space="preserve"> IF </w:instrText>
    </w:r>
    <w:fldSimple w:instr=" DOCPROPERTY  Confidential  \* MERGEFORMAT ">
      <w:r>
        <w:instrText>0</w:instrText>
      </w:r>
    </w:fldSimple>
    <w:r>
      <w:instrText xml:space="preserve"> &lt;&gt; 0 " Confidential" "" \* MERGEFORMAT </w:instrText>
    </w:r>
    <w:r w:rsidR="00A30274">
      <w:fldChar w:fldCharType="separate"/>
    </w:r>
    <w:r>
      <w:fldChar w:fldCharType="end"/>
    </w:r>
  </w:p>
  <w:p w14:paraId="38A533C6" w14:textId="77777777" w:rsidR="00CE7F1C" w:rsidRPr="00537BF1" w:rsidRDefault="00CE7F1C" w:rsidP="003826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04C90E2"/>
    <w:lvl w:ilvl="0">
      <w:start w:val="1"/>
      <w:numFmt w:val="bullet"/>
      <w:pStyle w:val="Commarcadores2"/>
      <w:lvlText w:val=""/>
      <w:lvlJc w:val="left"/>
      <w:pPr>
        <w:ind w:left="643" w:hanging="360"/>
      </w:pPr>
      <w:rPr>
        <w:rFonts w:ascii="Wingdings" w:hAnsi="Wingdings" w:cs="Wingdings" w:hint="default"/>
        <w:color w:val="4F81BD" w:themeColor="accent1"/>
      </w:rPr>
    </w:lvl>
  </w:abstractNum>
  <w:abstractNum w:abstractNumId="1" w15:restartNumberingAfterBreak="0">
    <w:nsid w:val="FFFFFF88"/>
    <w:multiLevelType w:val="singleLevel"/>
    <w:tmpl w:val="24DEB74E"/>
    <w:lvl w:ilvl="0">
      <w:start w:val="1"/>
      <w:numFmt w:val="decimal"/>
      <w:pStyle w:val="Numerada"/>
      <w:lvlText w:val="%1."/>
      <w:lvlJc w:val="left"/>
      <w:pPr>
        <w:tabs>
          <w:tab w:val="num" w:pos="360"/>
        </w:tabs>
        <w:ind w:left="360" w:hanging="360"/>
      </w:pPr>
    </w:lvl>
  </w:abstractNum>
  <w:abstractNum w:abstractNumId="2" w15:restartNumberingAfterBreak="0">
    <w:nsid w:val="0A267D4A"/>
    <w:multiLevelType w:val="hybridMultilevel"/>
    <w:tmpl w:val="CA76C120"/>
    <w:lvl w:ilvl="0" w:tplc="6944AF6C">
      <w:start w:val="1"/>
      <w:numFmt w:val="bullet"/>
      <w:lvlText w:val=""/>
      <w:lvlJc w:val="left"/>
      <w:pPr>
        <w:ind w:left="1080" w:hanging="360"/>
      </w:pPr>
      <w:rPr>
        <w:rFonts w:ascii="Wingdings" w:hAnsi="Wingdings" w:hint="default"/>
        <w:color w:val="auto"/>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B721F91"/>
    <w:multiLevelType w:val="hybridMultilevel"/>
    <w:tmpl w:val="4FF258EC"/>
    <w:lvl w:ilvl="0" w:tplc="6944AF6C">
      <w:start w:val="1"/>
      <w:numFmt w:val="bullet"/>
      <w:lvlText w:val=""/>
      <w:lvlJc w:val="left"/>
      <w:pPr>
        <w:ind w:left="1080" w:hanging="360"/>
      </w:pPr>
      <w:rPr>
        <w:rFonts w:ascii="Wingdings" w:hAnsi="Wingding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BED145E"/>
    <w:multiLevelType w:val="multilevel"/>
    <w:tmpl w:val="9A122FDC"/>
    <w:lvl w:ilvl="0">
      <w:start w:val="1"/>
      <w:numFmt w:val="bullet"/>
      <w:pStyle w:val="Commarcadores"/>
      <w:lvlText w:val=""/>
      <w:lvlJc w:val="left"/>
      <w:pPr>
        <w:ind w:left="717" w:hanging="357"/>
      </w:pPr>
      <w:rPr>
        <w:rFonts w:ascii="Wingdings" w:hAnsi="Wingdings" w:hint="default"/>
        <w:color w:val="auto"/>
        <w:sz w:val="24"/>
        <w:szCs w:val="20"/>
      </w:rPr>
    </w:lvl>
    <w:lvl w:ilvl="1">
      <w:start w:val="1"/>
      <w:numFmt w:val="bullet"/>
      <w:lvlText w:val=""/>
      <w:lvlJc w:val="left"/>
      <w:pPr>
        <w:tabs>
          <w:tab w:val="num" w:pos="1624"/>
        </w:tabs>
        <w:ind w:left="1074"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81"/>
        </w:tabs>
        <w:ind w:left="1431" w:hanging="357"/>
      </w:pPr>
      <w:rPr>
        <w:rFonts w:ascii="Symbol" w:hAnsi="Symbol" w:cs="Times New Roman" w:hint="default"/>
        <w:color w:val="4F81BD" w:themeColor="accent1"/>
        <w:sz w:val="20"/>
        <w:szCs w:val="20"/>
      </w:rPr>
    </w:lvl>
    <w:lvl w:ilvl="3">
      <w:start w:val="1"/>
      <w:numFmt w:val="bullet"/>
      <w:lvlText w:val=""/>
      <w:lvlJc w:val="left"/>
      <w:pPr>
        <w:tabs>
          <w:tab w:val="num" w:pos="2338"/>
        </w:tabs>
        <w:ind w:left="1788"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5"/>
        </w:tabs>
        <w:ind w:left="2145" w:hanging="357"/>
      </w:pPr>
      <w:rPr>
        <w:rFonts w:hint="default"/>
      </w:rPr>
    </w:lvl>
    <w:lvl w:ilvl="5">
      <w:start w:val="1"/>
      <w:numFmt w:val="lowerRoman"/>
      <w:lvlText w:val="(%6)"/>
      <w:lvlJc w:val="left"/>
      <w:pPr>
        <w:tabs>
          <w:tab w:val="num" w:pos="3052"/>
        </w:tabs>
        <w:ind w:left="2502" w:hanging="357"/>
      </w:pPr>
      <w:rPr>
        <w:rFonts w:hint="default"/>
      </w:rPr>
    </w:lvl>
    <w:lvl w:ilvl="6">
      <w:start w:val="1"/>
      <w:numFmt w:val="decimal"/>
      <w:lvlText w:val="%7."/>
      <w:lvlJc w:val="left"/>
      <w:pPr>
        <w:tabs>
          <w:tab w:val="num" w:pos="3409"/>
        </w:tabs>
        <w:ind w:left="2859" w:hanging="357"/>
      </w:pPr>
      <w:rPr>
        <w:rFonts w:hint="default"/>
      </w:rPr>
    </w:lvl>
    <w:lvl w:ilvl="7">
      <w:start w:val="1"/>
      <w:numFmt w:val="lowerLetter"/>
      <w:lvlText w:val="%8."/>
      <w:lvlJc w:val="left"/>
      <w:pPr>
        <w:tabs>
          <w:tab w:val="num" w:pos="3766"/>
        </w:tabs>
        <w:ind w:left="3216" w:hanging="357"/>
      </w:pPr>
      <w:rPr>
        <w:rFonts w:hint="default"/>
      </w:rPr>
    </w:lvl>
    <w:lvl w:ilvl="8">
      <w:start w:val="1"/>
      <w:numFmt w:val="lowerRoman"/>
      <w:lvlText w:val="%9."/>
      <w:lvlJc w:val="left"/>
      <w:pPr>
        <w:tabs>
          <w:tab w:val="num" w:pos="4123"/>
        </w:tabs>
        <w:ind w:left="3573" w:hanging="357"/>
      </w:pPr>
      <w:rPr>
        <w:rFonts w:hint="default"/>
      </w:rPr>
    </w:lvl>
  </w:abstractNum>
  <w:abstractNum w:abstractNumId="5" w15:restartNumberingAfterBreak="0">
    <w:nsid w:val="226826C1"/>
    <w:multiLevelType w:val="hybridMultilevel"/>
    <w:tmpl w:val="04F220A2"/>
    <w:lvl w:ilvl="0" w:tplc="6944AF6C">
      <w:start w:val="1"/>
      <w:numFmt w:val="bullet"/>
      <w:lvlText w:val=""/>
      <w:lvlJc w:val="left"/>
      <w:pPr>
        <w:ind w:left="1080" w:hanging="360"/>
      </w:pPr>
      <w:rPr>
        <w:rFonts w:ascii="Wingdings" w:hAnsi="Wingding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28E6D5A"/>
    <w:multiLevelType w:val="hybridMultilevel"/>
    <w:tmpl w:val="A6FC8AEA"/>
    <w:lvl w:ilvl="0" w:tplc="6944AF6C">
      <w:start w:val="1"/>
      <w:numFmt w:val="bullet"/>
      <w:lvlText w:val=""/>
      <w:lvlJc w:val="left"/>
      <w:pPr>
        <w:ind w:left="1133" w:hanging="360"/>
      </w:pPr>
      <w:rPr>
        <w:rFonts w:ascii="Wingdings" w:hAnsi="Wingdings" w:hint="default"/>
        <w:color w:val="auto"/>
      </w:rPr>
    </w:lvl>
    <w:lvl w:ilvl="1" w:tplc="04160003" w:tentative="1">
      <w:start w:val="1"/>
      <w:numFmt w:val="bullet"/>
      <w:lvlText w:val="o"/>
      <w:lvlJc w:val="left"/>
      <w:pPr>
        <w:ind w:left="1853" w:hanging="360"/>
      </w:pPr>
      <w:rPr>
        <w:rFonts w:ascii="Courier New" w:hAnsi="Courier New" w:cs="Courier New" w:hint="default"/>
      </w:rPr>
    </w:lvl>
    <w:lvl w:ilvl="2" w:tplc="04160005" w:tentative="1">
      <w:start w:val="1"/>
      <w:numFmt w:val="bullet"/>
      <w:lvlText w:val=""/>
      <w:lvlJc w:val="left"/>
      <w:pPr>
        <w:ind w:left="2573" w:hanging="360"/>
      </w:pPr>
      <w:rPr>
        <w:rFonts w:ascii="Wingdings" w:hAnsi="Wingdings" w:hint="default"/>
      </w:rPr>
    </w:lvl>
    <w:lvl w:ilvl="3" w:tplc="04160001" w:tentative="1">
      <w:start w:val="1"/>
      <w:numFmt w:val="bullet"/>
      <w:lvlText w:val=""/>
      <w:lvlJc w:val="left"/>
      <w:pPr>
        <w:ind w:left="3293" w:hanging="360"/>
      </w:pPr>
      <w:rPr>
        <w:rFonts w:ascii="Symbol" w:hAnsi="Symbol" w:hint="default"/>
      </w:rPr>
    </w:lvl>
    <w:lvl w:ilvl="4" w:tplc="04160003" w:tentative="1">
      <w:start w:val="1"/>
      <w:numFmt w:val="bullet"/>
      <w:lvlText w:val="o"/>
      <w:lvlJc w:val="left"/>
      <w:pPr>
        <w:ind w:left="4013" w:hanging="360"/>
      </w:pPr>
      <w:rPr>
        <w:rFonts w:ascii="Courier New" w:hAnsi="Courier New" w:cs="Courier New" w:hint="default"/>
      </w:rPr>
    </w:lvl>
    <w:lvl w:ilvl="5" w:tplc="04160005" w:tentative="1">
      <w:start w:val="1"/>
      <w:numFmt w:val="bullet"/>
      <w:lvlText w:val=""/>
      <w:lvlJc w:val="left"/>
      <w:pPr>
        <w:ind w:left="4733" w:hanging="360"/>
      </w:pPr>
      <w:rPr>
        <w:rFonts w:ascii="Wingdings" w:hAnsi="Wingdings" w:hint="default"/>
      </w:rPr>
    </w:lvl>
    <w:lvl w:ilvl="6" w:tplc="04160001" w:tentative="1">
      <w:start w:val="1"/>
      <w:numFmt w:val="bullet"/>
      <w:lvlText w:val=""/>
      <w:lvlJc w:val="left"/>
      <w:pPr>
        <w:ind w:left="5453" w:hanging="360"/>
      </w:pPr>
      <w:rPr>
        <w:rFonts w:ascii="Symbol" w:hAnsi="Symbol" w:hint="default"/>
      </w:rPr>
    </w:lvl>
    <w:lvl w:ilvl="7" w:tplc="04160003" w:tentative="1">
      <w:start w:val="1"/>
      <w:numFmt w:val="bullet"/>
      <w:lvlText w:val="o"/>
      <w:lvlJc w:val="left"/>
      <w:pPr>
        <w:ind w:left="6173" w:hanging="360"/>
      </w:pPr>
      <w:rPr>
        <w:rFonts w:ascii="Courier New" w:hAnsi="Courier New" w:cs="Courier New" w:hint="default"/>
      </w:rPr>
    </w:lvl>
    <w:lvl w:ilvl="8" w:tplc="04160005" w:tentative="1">
      <w:start w:val="1"/>
      <w:numFmt w:val="bullet"/>
      <w:lvlText w:val=""/>
      <w:lvlJc w:val="left"/>
      <w:pPr>
        <w:ind w:left="6893" w:hanging="360"/>
      </w:pPr>
      <w:rPr>
        <w:rFonts w:ascii="Wingdings" w:hAnsi="Wingdings" w:hint="default"/>
      </w:rPr>
    </w:lvl>
  </w:abstractNum>
  <w:abstractNum w:abstractNumId="7" w15:restartNumberingAfterBreak="0">
    <w:nsid w:val="23B87FAB"/>
    <w:multiLevelType w:val="multilevel"/>
    <w:tmpl w:val="3806AA5A"/>
    <w:styleLink w:val="Bullets"/>
    <w:lvl w:ilvl="0">
      <w:start w:val="1"/>
      <w:numFmt w:val="bullet"/>
      <w:lvlText w:val=""/>
      <w:lvlJc w:val="left"/>
      <w:pPr>
        <w:ind w:left="717" w:hanging="357"/>
      </w:pPr>
      <w:rPr>
        <w:rFonts w:ascii="Symbol" w:hAnsi="Symbol" w:cs="Times New Roman" w:hint="default"/>
        <w:color w:val="4F81BD" w:themeColor="accent1"/>
        <w:sz w:val="24"/>
        <w:szCs w:val="20"/>
      </w:rPr>
    </w:lvl>
    <w:lvl w:ilvl="1">
      <w:start w:val="1"/>
      <w:numFmt w:val="bullet"/>
      <w:lvlText w:val=""/>
      <w:lvlJc w:val="left"/>
      <w:pPr>
        <w:tabs>
          <w:tab w:val="num" w:pos="1624"/>
        </w:tabs>
        <w:ind w:left="1074"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81"/>
        </w:tabs>
        <w:ind w:left="1431" w:hanging="357"/>
      </w:pPr>
      <w:rPr>
        <w:rFonts w:ascii="Symbol" w:hAnsi="Symbol" w:cs="Times New Roman" w:hint="default"/>
        <w:color w:val="4F81BD" w:themeColor="accent1"/>
        <w:sz w:val="20"/>
        <w:szCs w:val="20"/>
      </w:rPr>
    </w:lvl>
    <w:lvl w:ilvl="3">
      <w:start w:val="1"/>
      <w:numFmt w:val="bullet"/>
      <w:lvlText w:val=""/>
      <w:lvlJc w:val="left"/>
      <w:pPr>
        <w:tabs>
          <w:tab w:val="num" w:pos="2338"/>
        </w:tabs>
        <w:ind w:left="1788"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5"/>
        </w:tabs>
        <w:ind w:left="2145" w:hanging="357"/>
      </w:pPr>
      <w:rPr>
        <w:rFonts w:hint="default"/>
      </w:rPr>
    </w:lvl>
    <w:lvl w:ilvl="5">
      <w:start w:val="1"/>
      <w:numFmt w:val="lowerRoman"/>
      <w:lvlText w:val="(%6)"/>
      <w:lvlJc w:val="left"/>
      <w:pPr>
        <w:tabs>
          <w:tab w:val="num" w:pos="3052"/>
        </w:tabs>
        <w:ind w:left="2502" w:hanging="357"/>
      </w:pPr>
      <w:rPr>
        <w:rFonts w:hint="default"/>
      </w:rPr>
    </w:lvl>
    <w:lvl w:ilvl="6">
      <w:start w:val="1"/>
      <w:numFmt w:val="decimal"/>
      <w:lvlText w:val="%7."/>
      <w:lvlJc w:val="left"/>
      <w:pPr>
        <w:tabs>
          <w:tab w:val="num" w:pos="3409"/>
        </w:tabs>
        <w:ind w:left="2859" w:hanging="357"/>
      </w:pPr>
      <w:rPr>
        <w:rFonts w:hint="default"/>
      </w:rPr>
    </w:lvl>
    <w:lvl w:ilvl="7">
      <w:start w:val="1"/>
      <w:numFmt w:val="lowerLetter"/>
      <w:lvlText w:val="%8."/>
      <w:lvlJc w:val="left"/>
      <w:pPr>
        <w:tabs>
          <w:tab w:val="num" w:pos="3766"/>
        </w:tabs>
        <w:ind w:left="3216" w:hanging="357"/>
      </w:pPr>
      <w:rPr>
        <w:rFonts w:hint="default"/>
      </w:rPr>
    </w:lvl>
    <w:lvl w:ilvl="8">
      <w:start w:val="1"/>
      <w:numFmt w:val="lowerRoman"/>
      <w:lvlText w:val="%9."/>
      <w:lvlJc w:val="left"/>
      <w:pPr>
        <w:tabs>
          <w:tab w:val="num" w:pos="4123"/>
        </w:tabs>
        <w:ind w:left="3573" w:hanging="357"/>
      </w:pPr>
      <w:rPr>
        <w:rFonts w:hint="default"/>
      </w:rPr>
    </w:lvl>
  </w:abstractNum>
  <w:abstractNum w:abstractNumId="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735472"/>
    <w:multiLevelType w:val="hybridMultilevel"/>
    <w:tmpl w:val="AF18B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37004A4"/>
    <w:multiLevelType w:val="multilevel"/>
    <w:tmpl w:val="5F18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0373BF"/>
    <w:multiLevelType w:val="hybridMultilevel"/>
    <w:tmpl w:val="825A3524"/>
    <w:lvl w:ilvl="0" w:tplc="6944AF6C">
      <w:start w:val="1"/>
      <w:numFmt w:val="bullet"/>
      <w:lvlText w:val=""/>
      <w:lvlJc w:val="left"/>
      <w:pPr>
        <w:ind w:left="1080" w:hanging="360"/>
      </w:pPr>
      <w:rPr>
        <w:rFonts w:ascii="Wingdings" w:hAnsi="Wingding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9610A0D"/>
    <w:multiLevelType w:val="hybridMultilevel"/>
    <w:tmpl w:val="C62C072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1F5A63"/>
    <w:multiLevelType w:val="multilevel"/>
    <w:tmpl w:val="4C76D85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B4D3D03"/>
    <w:multiLevelType w:val="hybridMultilevel"/>
    <w:tmpl w:val="9880D31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7" w15:restartNumberingAfterBreak="0">
    <w:nsid w:val="4EDD4007"/>
    <w:multiLevelType w:val="hybridMultilevel"/>
    <w:tmpl w:val="3BE2AA68"/>
    <w:lvl w:ilvl="0" w:tplc="6944AF6C">
      <w:start w:val="1"/>
      <w:numFmt w:val="bullet"/>
      <w:lvlText w:val=""/>
      <w:lvlJc w:val="left"/>
      <w:pPr>
        <w:ind w:left="1080" w:hanging="360"/>
      </w:pPr>
      <w:rPr>
        <w:rFonts w:ascii="Wingdings" w:hAnsi="Wingdings" w:hint="default"/>
        <w:color w:val="auto"/>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D2E703C"/>
    <w:multiLevelType w:val="hybridMultilevel"/>
    <w:tmpl w:val="EBBE66B0"/>
    <w:lvl w:ilvl="0" w:tplc="6944AF6C">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05026E0"/>
    <w:multiLevelType w:val="hybridMultilevel"/>
    <w:tmpl w:val="24F2D25C"/>
    <w:lvl w:ilvl="0" w:tplc="6944AF6C">
      <w:start w:val="1"/>
      <w:numFmt w:val="bullet"/>
      <w:lvlText w:val=""/>
      <w:lvlJc w:val="left"/>
      <w:pPr>
        <w:ind w:left="1133" w:hanging="360"/>
      </w:pPr>
      <w:rPr>
        <w:rFonts w:ascii="Wingdings" w:hAnsi="Wingdings" w:hint="default"/>
        <w:color w:val="auto"/>
      </w:rPr>
    </w:lvl>
    <w:lvl w:ilvl="1" w:tplc="04160003" w:tentative="1">
      <w:start w:val="1"/>
      <w:numFmt w:val="bullet"/>
      <w:lvlText w:val="o"/>
      <w:lvlJc w:val="left"/>
      <w:pPr>
        <w:ind w:left="1853" w:hanging="360"/>
      </w:pPr>
      <w:rPr>
        <w:rFonts w:ascii="Courier New" w:hAnsi="Courier New" w:cs="Courier New" w:hint="default"/>
      </w:rPr>
    </w:lvl>
    <w:lvl w:ilvl="2" w:tplc="04160005" w:tentative="1">
      <w:start w:val="1"/>
      <w:numFmt w:val="bullet"/>
      <w:lvlText w:val=""/>
      <w:lvlJc w:val="left"/>
      <w:pPr>
        <w:ind w:left="2573" w:hanging="360"/>
      </w:pPr>
      <w:rPr>
        <w:rFonts w:ascii="Wingdings" w:hAnsi="Wingdings" w:hint="default"/>
      </w:rPr>
    </w:lvl>
    <w:lvl w:ilvl="3" w:tplc="04160001" w:tentative="1">
      <w:start w:val="1"/>
      <w:numFmt w:val="bullet"/>
      <w:lvlText w:val=""/>
      <w:lvlJc w:val="left"/>
      <w:pPr>
        <w:ind w:left="3293" w:hanging="360"/>
      </w:pPr>
      <w:rPr>
        <w:rFonts w:ascii="Symbol" w:hAnsi="Symbol" w:hint="default"/>
      </w:rPr>
    </w:lvl>
    <w:lvl w:ilvl="4" w:tplc="04160003" w:tentative="1">
      <w:start w:val="1"/>
      <w:numFmt w:val="bullet"/>
      <w:lvlText w:val="o"/>
      <w:lvlJc w:val="left"/>
      <w:pPr>
        <w:ind w:left="4013" w:hanging="360"/>
      </w:pPr>
      <w:rPr>
        <w:rFonts w:ascii="Courier New" w:hAnsi="Courier New" w:cs="Courier New" w:hint="default"/>
      </w:rPr>
    </w:lvl>
    <w:lvl w:ilvl="5" w:tplc="04160005" w:tentative="1">
      <w:start w:val="1"/>
      <w:numFmt w:val="bullet"/>
      <w:lvlText w:val=""/>
      <w:lvlJc w:val="left"/>
      <w:pPr>
        <w:ind w:left="4733" w:hanging="360"/>
      </w:pPr>
      <w:rPr>
        <w:rFonts w:ascii="Wingdings" w:hAnsi="Wingdings" w:hint="default"/>
      </w:rPr>
    </w:lvl>
    <w:lvl w:ilvl="6" w:tplc="04160001" w:tentative="1">
      <w:start w:val="1"/>
      <w:numFmt w:val="bullet"/>
      <w:lvlText w:val=""/>
      <w:lvlJc w:val="left"/>
      <w:pPr>
        <w:ind w:left="5453" w:hanging="360"/>
      </w:pPr>
      <w:rPr>
        <w:rFonts w:ascii="Symbol" w:hAnsi="Symbol" w:hint="default"/>
      </w:rPr>
    </w:lvl>
    <w:lvl w:ilvl="7" w:tplc="04160003" w:tentative="1">
      <w:start w:val="1"/>
      <w:numFmt w:val="bullet"/>
      <w:lvlText w:val="o"/>
      <w:lvlJc w:val="left"/>
      <w:pPr>
        <w:ind w:left="6173" w:hanging="360"/>
      </w:pPr>
      <w:rPr>
        <w:rFonts w:ascii="Courier New" w:hAnsi="Courier New" w:cs="Courier New" w:hint="default"/>
      </w:rPr>
    </w:lvl>
    <w:lvl w:ilvl="8" w:tplc="04160005" w:tentative="1">
      <w:start w:val="1"/>
      <w:numFmt w:val="bullet"/>
      <w:lvlText w:val=""/>
      <w:lvlJc w:val="left"/>
      <w:pPr>
        <w:ind w:left="6893" w:hanging="360"/>
      </w:pPr>
      <w:rPr>
        <w:rFonts w:ascii="Wingdings" w:hAnsi="Wingdings" w:hint="default"/>
      </w:rPr>
    </w:lvl>
  </w:abstractNum>
  <w:abstractNum w:abstractNumId="20" w15:restartNumberingAfterBreak="0">
    <w:nsid w:val="612E67EB"/>
    <w:multiLevelType w:val="hybridMultilevel"/>
    <w:tmpl w:val="BAC6AD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61CC0F3C"/>
    <w:multiLevelType w:val="hybridMultilevel"/>
    <w:tmpl w:val="4E58FC4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3" w15:restartNumberingAfterBreak="0">
    <w:nsid w:val="6C9E3738"/>
    <w:multiLevelType w:val="hybridMultilevel"/>
    <w:tmpl w:val="17AEE2FE"/>
    <w:lvl w:ilvl="0" w:tplc="04160001">
      <w:start w:val="1"/>
      <w:numFmt w:val="bullet"/>
      <w:lvlText w:val=""/>
      <w:lvlJc w:val="left"/>
      <w:pPr>
        <w:ind w:left="587" w:hanging="360"/>
      </w:pPr>
      <w:rPr>
        <w:rFonts w:ascii="Symbol" w:hAnsi="Symbol"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24" w15:restartNumberingAfterBreak="0">
    <w:nsid w:val="6CF65C76"/>
    <w:multiLevelType w:val="multilevel"/>
    <w:tmpl w:val="B02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1BE55AE"/>
    <w:multiLevelType w:val="hybridMultilevel"/>
    <w:tmpl w:val="989C1C7E"/>
    <w:lvl w:ilvl="0" w:tplc="6944AF6C">
      <w:start w:val="1"/>
      <w:numFmt w:val="bullet"/>
      <w:lvlText w:val=""/>
      <w:lvlJc w:val="left"/>
      <w:pPr>
        <w:ind w:left="1080" w:hanging="360"/>
      </w:pPr>
      <w:rPr>
        <w:rFonts w:ascii="Wingdings" w:hAnsi="Wingdings" w:hint="default"/>
        <w:color w:val="auto"/>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74D43EF4"/>
    <w:multiLevelType w:val="multilevel"/>
    <w:tmpl w:val="C884F0B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pStyle w:val="Ttulo6"/>
      <w:lvlText w:val="%1.%2.%3.%4.%5.%6"/>
      <w:lvlJc w:val="left"/>
      <w:pPr>
        <w:ind w:left="357" w:hanging="357"/>
      </w:pPr>
      <w:rPr>
        <w:rFonts w:hint="default"/>
      </w:rPr>
    </w:lvl>
    <w:lvl w:ilvl="6">
      <w:start w:val="1"/>
      <w:numFmt w:val="decimal"/>
      <w:pStyle w:val="Ttulo7"/>
      <w:lvlText w:val="%1.%2.%3.%4.%5.%6.%7"/>
      <w:lvlJc w:val="left"/>
      <w:pPr>
        <w:ind w:left="357" w:hanging="357"/>
      </w:pPr>
      <w:rPr>
        <w:rFonts w:hint="default"/>
      </w:rPr>
    </w:lvl>
    <w:lvl w:ilvl="7">
      <w:start w:val="1"/>
      <w:numFmt w:val="decimal"/>
      <w:pStyle w:val="Ttulo8"/>
      <w:lvlText w:val="%1.%2.%3.%4.%5.%6.%7.%8"/>
      <w:lvlJc w:val="left"/>
      <w:pPr>
        <w:ind w:left="357" w:hanging="357"/>
      </w:pPr>
      <w:rPr>
        <w:rFonts w:hint="default"/>
      </w:rPr>
    </w:lvl>
    <w:lvl w:ilvl="8">
      <w:start w:val="1"/>
      <w:numFmt w:val="decimal"/>
      <w:pStyle w:val="Ttulo9"/>
      <w:lvlText w:val="%1.%2.%3.%4.%5.%6.%7.%8.%9"/>
      <w:lvlJc w:val="left"/>
      <w:pPr>
        <w:ind w:left="357" w:hanging="357"/>
      </w:pPr>
      <w:rPr>
        <w:rFonts w:hint="default"/>
      </w:rPr>
    </w:lvl>
  </w:abstractNum>
  <w:abstractNum w:abstractNumId="28" w15:restartNumberingAfterBreak="0">
    <w:nsid w:val="75482066"/>
    <w:multiLevelType w:val="hybridMultilevel"/>
    <w:tmpl w:val="1CA09CC2"/>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787314DD"/>
    <w:multiLevelType w:val="hybridMultilevel"/>
    <w:tmpl w:val="403EDFCC"/>
    <w:lvl w:ilvl="0" w:tplc="04160005">
      <w:start w:val="1"/>
      <w:numFmt w:val="bullet"/>
      <w:lvlText w:val=""/>
      <w:lvlJc w:val="left"/>
      <w:pPr>
        <w:ind w:left="1080" w:hanging="360"/>
      </w:pPr>
      <w:rPr>
        <w:rFonts w:ascii="Wingdings" w:hAnsi="Wingdings" w:hint="default"/>
      </w:rPr>
    </w:lvl>
    <w:lvl w:ilvl="1" w:tplc="6944AF6C">
      <w:start w:val="1"/>
      <w:numFmt w:val="bullet"/>
      <w:lvlText w:val=""/>
      <w:lvlJc w:val="left"/>
      <w:pPr>
        <w:ind w:left="1800" w:hanging="360"/>
      </w:pPr>
      <w:rPr>
        <w:rFonts w:ascii="Wingdings" w:hAnsi="Wingdings" w:hint="default"/>
        <w:color w:val="auto"/>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A8A549F"/>
    <w:multiLevelType w:val="multilevel"/>
    <w:tmpl w:val="4A8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1C7409"/>
    <w:multiLevelType w:val="hybridMultilevel"/>
    <w:tmpl w:val="84202C3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6"/>
  </w:num>
  <w:num w:numId="2">
    <w:abstractNumId w:val="15"/>
  </w:num>
  <w:num w:numId="3">
    <w:abstractNumId w:val="8"/>
  </w:num>
  <w:num w:numId="4">
    <w:abstractNumId w:val="27"/>
  </w:num>
  <w:num w:numId="5">
    <w:abstractNumId w:val="0"/>
  </w:num>
  <w:num w:numId="6">
    <w:abstractNumId w:val="22"/>
  </w:num>
  <w:num w:numId="7">
    <w:abstractNumId w:val="7"/>
  </w:num>
  <w:num w:numId="8">
    <w:abstractNumId w:val="25"/>
  </w:num>
  <w:num w:numId="9">
    <w:abstractNumId w:val="13"/>
  </w:num>
  <w:num w:numId="10">
    <w:abstractNumId w:val="13"/>
  </w:num>
  <w:num w:numId="11">
    <w:abstractNumId w:val="1"/>
  </w:num>
  <w:num w:numId="12">
    <w:abstractNumId w:val="15"/>
  </w:num>
  <w:num w:numId="13">
    <w:abstractNumId w:val="21"/>
  </w:num>
  <w:num w:numId="14">
    <w:abstractNumId w:val="31"/>
  </w:num>
  <w:num w:numId="15">
    <w:abstractNumId w:val="14"/>
  </w:num>
  <w:num w:numId="16">
    <w:abstractNumId w:val="24"/>
  </w:num>
  <w:num w:numId="17">
    <w:abstractNumId w:val="10"/>
  </w:num>
  <w:num w:numId="18">
    <w:abstractNumId w:val="30"/>
  </w:num>
  <w:num w:numId="19">
    <w:abstractNumId w:val="4"/>
  </w:num>
  <w:num w:numId="20">
    <w:abstractNumId w:val="28"/>
  </w:num>
  <w:num w:numId="21">
    <w:abstractNumId w:val="29"/>
  </w:num>
  <w:num w:numId="22">
    <w:abstractNumId w:val="12"/>
  </w:num>
  <w:num w:numId="23">
    <w:abstractNumId w:val="26"/>
  </w:num>
  <w:num w:numId="24">
    <w:abstractNumId w:val="17"/>
  </w:num>
  <w:num w:numId="25">
    <w:abstractNumId w:val="5"/>
  </w:num>
  <w:num w:numId="26">
    <w:abstractNumId w:val="2"/>
  </w:num>
  <w:num w:numId="27">
    <w:abstractNumId w:val="11"/>
  </w:num>
  <w:num w:numId="28">
    <w:abstractNumId w:val="6"/>
  </w:num>
  <w:num w:numId="29">
    <w:abstractNumId w:val="19"/>
  </w:num>
  <w:num w:numId="30">
    <w:abstractNumId w:val="3"/>
  </w:num>
  <w:num w:numId="31">
    <w:abstractNumId w:val="18"/>
  </w:num>
  <w:num w:numId="32">
    <w:abstractNumId w:val="20"/>
  </w:num>
  <w:num w:numId="33">
    <w:abstractNumId w:val="23"/>
  </w:num>
  <w:num w:numId="34">
    <w:abstractNumId w:val="9"/>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720"/>
  <w:hyphenationZone w:val="425"/>
  <w:drawingGridHorizontalSpacing w:val="10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D2"/>
    <w:rsid w:val="0000259C"/>
    <w:rsid w:val="00004FA7"/>
    <w:rsid w:val="0000543E"/>
    <w:rsid w:val="00011512"/>
    <w:rsid w:val="00011C69"/>
    <w:rsid w:val="00020064"/>
    <w:rsid w:val="00022A22"/>
    <w:rsid w:val="00023680"/>
    <w:rsid w:val="0002640C"/>
    <w:rsid w:val="000277C2"/>
    <w:rsid w:val="0003280B"/>
    <w:rsid w:val="00032BD0"/>
    <w:rsid w:val="0004501D"/>
    <w:rsid w:val="00045DD0"/>
    <w:rsid w:val="00046E21"/>
    <w:rsid w:val="0004734A"/>
    <w:rsid w:val="000500E5"/>
    <w:rsid w:val="000516F3"/>
    <w:rsid w:val="00052CD6"/>
    <w:rsid w:val="00054F28"/>
    <w:rsid w:val="0005619B"/>
    <w:rsid w:val="00061F9E"/>
    <w:rsid w:val="00064AE2"/>
    <w:rsid w:val="00064F8C"/>
    <w:rsid w:val="000650F3"/>
    <w:rsid w:val="00070AB9"/>
    <w:rsid w:val="00070B37"/>
    <w:rsid w:val="00070ECC"/>
    <w:rsid w:val="00074844"/>
    <w:rsid w:val="000754B7"/>
    <w:rsid w:val="00075DC2"/>
    <w:rsid w:val="00080239"/>
    <w:rsid w:val="0008068A"/>
    <w:rsid w:val="00080AB9"/>
    <w:rsid w:val="000849DA"/>
    <w:rsid w:val="00085CBF"/>
    <w:rsid w:val="00086A5C"/>
    <w:rsid w:val="00092551"/>
    <w:rsid w:val="00094A2E"/>
    <w:rsid w:val="00097D3A"/>
    <w:rsid w:val="000A0860"/>
    <w:rsid w:val="000A122A"/>
    <w:rsid w:val="000A1379"/>
    <w:rsid w:val="000A4FC6"/>
    <w:rsid w:val="000B2425"/>
    <w:rsid w:val="000B6BE9"/>
    <w:rsid w:val="000C0298"/>
    <w:rsid w:val="000C3C07"/>
    <w:rsid w:val="000C3E97"/>
    <w:rsid w:val="000D1C0D"/>
    <w:rsid w:val="000D387E"/>
    <w:rsid w:val="000D4614"/>
    <w:rsid w:val="000D6489"/>
    <w:rsid w:val="000D79EA"/>
    <w:rsid w:val="000E030F"/>
    <w:rsid w:val="000E6401"/>
    <w:rsid w:val="000E673D"/>
    <w:rsid w:val="000E7E86"/>
    <w:rsid w:val="000F3523"/>
    <w:rsid w:val="00104708"/>
    <w:rsid w:val="0010517F"/>
    <w:rsid w:val="001078EC"/>
    <w:rsid w:val="00110694"/>
    <w:rsid w:val="0011140E"/>
    <w:rsid w:val="001122FF"/>
    <w:rsid w:val="001138FC"/>
    <w:rsid w:val="00114346"/>
    <w:rsid w:val="00121D57"/>
    <w:rsid w:val="00125EB6"/>
    <w:rsid w:val="00132117"/>
    <w:rsid w:val="00132789"/>
    <w:rsid w:val="0014029F"/>
    <w:rsid w:val="00140B0C"/>
    <w:rsid w:val="0014683E"/>
    <w:rsid w:val="00150A26"/>
    <w:rsid w:val="001518CC"/>
    <w:rsid w:val="00152525"/>
    <w:rsid w:val="00154DF7"/>
    <w:rsid w:val="001616E8"/>
    <w:rsid w:val="001635E8"/>
    <w:rsid w:val="00165ED7"/>
    <w:rsid w:val="001667B6"/>
    <w:rsid w:val="00170CB6"/>
    <w:rsid w:val="00170EEB"/>
    <w:rsid w:val="00171CFC"/>
    <w:rsid w:val="00173E18"/>
    <w:rsid w:val="00183234"/>
    <w:rsid w:val="00183F54"/>
    <w:rsid w:val="00184216"/>
    <w:rsid w:val="00184AEA"/>
    <w:rsid w:val="001858B1"/>
    <w:rsid w:val="00185B69"/>
    <w:rsid w:val="00186964"/>
    <w:rsid w:val="00192357"/>
    <w:rsid w:val="001928A2"/>
    <w:rsid w:val="00193C3D"/>
    <w:rsid w:val="00193E8C"/>
    <w:rsid w:val="00194B13"/>
    <w:rsid w:val="00196AD0"/>
    <w:rsid w:val="0019747E"/>
    <w:rsid w:val="001A0811"/>
    <w:rsid w:val="001A0FB9"/>
    <w:rsid w:val="001A1456"/>
    <w:rsid w:val="001A2645"/>
    <w:rsid w:val="001A2D03"/>
    <w:rsid w:val="001A3888"/>
    <w:rsid w:val="001A4620"/>
    <w:rsid w:val="001A5938"/>
    <w:rsid w:val="001A6165"/>
    <w:rsid w:val="001B1CD5"/>
    <w:rsid w:val="001B1E87"/>
    <w:rsid w:val="001B2997"/>
    <w:rsid w:val="001B3EE1"/>
    <w:rsid w:val="001B5AF0"/>
    <w:rsid w:val="001D010C"/>
    <w:rsid w:val="001D3168"/>
    <w:rsid w:val="001D3B92"/>
    <w:rsid w:val="001D7321"/>
    <w:rsid w:val="001E4E3A"/>
    <w:rsid w:val="001E6B95"/>
    <w:rsid w:val="001F216C"/>
    <w:rsid w:val="001F23E7"/>
    <w:rsid w:val="001F2761"/>
    <w:rsid w:val="001F3A6A"/>
    <w:rsid w:val="001F3B07"/>
    <w:rsid w:val="00210792"/>
    <w:rsid w:val="002114D1"/>
    <w:rsid w:val="00214543"/>
    <w:rsid w:val="0021726E"/>
    <w:rsid w:val="002211E9"/>
    <w:rsid w:val="0022249A"/>
    <w:rsid w:val="00223776"/>
    <w:rsid w:val="00226F39"/>
    <w:rsid w:val="0023122A"/>
    <w:rsid w:val="00235308"/>
    <w:rsid w:val="00241162"/>
    <w:rsid w:val="00244581"/>
    <w:rsid w:val="0024629C"/>
    <w:rsid w:val="00252E2C"/>
    <w:rsid w:val="00260B72"/>
    <w:rsid w:val="002638AB"/>
    <w:rsid w:val="00270A27"/>
    <w:rsid w:val="00272E59"/>
    <w:rsid w:val="00273801"/>
    <w:rsid w:val="002778E3"/>
    <w:rsid w:val="002821E8"/>
    <w:rsid w:val="00285287"/>
    <w:rsid w:val="002919BA"/>
    <w:rsid w:val="002946C6"/>
    <w:rsid w:val="002946C8"/>
    <w:rsid w:val="00294E8E"/>
    <w:rsid w:val="00295A8C"/>
    <w:rsid w:val="002968BD"/>
    <w:rsid w:val="002A08C1"/>
    <w:rsid w:val="002A19AB"/>
    <w:rsid w:val="002A21D7"/>
    <w:rsid w:val="002A3644"/>
    <w:rsid w:val="002A3C03"/>
    <w:rsid w:val="002B4142"/>
    <w:rsid w:val="002B70FA"/>
    <w:rsid w:val="002C72FC"/>
    <w:rsid w:val="002D0CEC"/>
    <w:rsid w:val="002D1168"/>
    <w:rsid w:val="002D73FC"/>
    <w:rsid w:val="002E02CA"/>
    <w:rsid w:val="002E1D4C"/>
    <w:rsid w:val="002E24F0"/>
    <w:rsid w:val="002F4443"/>
    <w:rsid w:val="002F55AC"/>
    <w:rsid w:val="002F6289"/>
    <w:rsid w:val="002F6B2D"/>
    <w:rsid w:val="002F716A"/>
    <w:rsid w:val="002F73EA"/>
    <w:rsid w:val="0030023A"/>
    <w:rsid w:val="0030038A"/>
    <w:rsid w:val="003019D1"/>
    <w:rsid w:val="00301D93"/>
    <w:rsid w:val="00302C95"/>
    <w:rsid w:val="0031108E"/>
    <w:rsid w:val="003111C5"/>
    <w:rsid w:val="003118E3"/>
    <w:rsid w:val="003143CB"/>
    <w:rsid w:val="0032000C"/>
    <w:rsid w:val="00322DA3"/>
    <w:rsid w:val="0032512C"/>
    <w:rsid w:val="003262C9"/>
    <w:rsid w:val="0032659C"/>
    <w:rsid w:val="00327A2B"/>
    <w:rsid w:val="00333040"/>
    <w:rsid w:val="003333A3"/>
    <w:rsid w:val="003336E7"/>
    <w:rsid w:val="003369C7"/>
    <w:rsid w:val="00340665"/>
    <w:rsid w:val="00341FBE"/>
    <w:rsid w:val="00342E40"/>
    <w:rsid w:val="00343ABF"/>
    <w:rsid w:val="00346263"/>
    <w:rsid w:val="0035255F"/>
    <w:rsid w:val="0035622A"/>
    <w:rsid w:val="0036214E"/>
    <w:rsid w:val="00371678"/>
    <w:rsid w:val="003720E6"/>
    <w:rsid w:val="00377CBB"/>
    <w:rsid w:val="003826E9"/>
    <w:rsid w:val="0038780D"/>
    <w:rsid w:val="003906E9"/>
    <w:rsid w:val="00390B78"/>
    <w:rsid w:val="00391797"/>
    <w:rsid w:val="00392966"/>
    <w:rsid w:val="0039573F"/>
    <w:rsid w:val="003A2264"/>
    <w:rsid w:val="003A3603"/>
    <w:rsid w:val="003A3BD9"/>
    <w:rsid w:val="003A4958"/>
    <w:rsid w:val="003A4F53"/>
    <w:rsid w:val="003A7FCE"/>
    <w:rsid w:val="003B1AC7"/>
    <w:rsid w:val="003B497C"/>
    <w:rsid w:val="003C2EFD"/>
    <w:rsid w:val="003C4A7B"/>
    <w:rsid w:val="003D0578"/>
    <w:rsid w:val="003D24F6"/>
    <w:rsid w:val="003E00E9"/>
    <w:rsid w:val="003E3FF8"/>
    <w:rsid w:val="003E53FD"/>
    <w:rsid w:val="003E7654"/>
    <w:rsid w:val="003F11AA"/>
    <w:rsid w:val="003F590E"/>
    <w:rsid w:val="003F5BD4"/>
    <w:rsid w:val="00410594"/>
    <w:rsid w:val="004111C2"/>
    <w:rsid w:val="004135C5"/>
    <w:rsid w:val="0041412A"/>
    <w:rsid w:val="004173C5"/>
    <w:rsid w:val="00420EDF"/>
    <w:rsid w:val="00422D8C"/>
    <w:rsid w:val="004252FF"/>
    <w:rsid w:val="00433989"/>
    <w:rsid w:val="00441165"/>
    <w:rsid w:val="00443678"/>
    <w:rsid w:val="004458D1"/>
    <w:rsid w:val="00446073"/>
    <w:rsid w:val="00446F91"/>
    <w:rsid w:val="00450D4C"/>
    <w:rsid w:val="00454841"/>
    <w:rsid w:val="00456FF8"/>
    <w:rsid w:val="004611E5"/>
    <w:rsid w:val="0046473D"/>
    <w:rsid w:val="00467C14"/>
    <w:rsid w:val="004736B5"/>
    <w:rsid w:val="004768C7"/>
    <w:rsid w:val="004826EE"/>
    <w:rsid w:val="00486620"/>
    <w:rsid w:val="004971F6"/>
    <w:rsid w:val="004A0735"/>
    <w:rsid w:val="004A10DE"/>
    <w:rsid w:val="004A1C6B"/>
    <w:rsid w:val="004A3EC2"/>
    <w:rsid w:val="004A60EA"/>
    <w:rsid w:val="004B5B2F"/>
    <w:rsid w:val="004B699C"/>
    <w:rsid w:val="004B6B8A"/>
    <w:rsid w:val="004D0876"/>
    <w:rsid w:val="004D1405"/>
    <w:rsid w:val="004D16AD"/>
    <w:rsid w:val="004D7A01"/>
    <w:rsid w:val="004E1555"/>
    <w:rsid w:val="004E1BF9"/>
    <w:rsid w:val="004E5C46"/>
    <w:rsid w:val="004F12EC"/>
    <w:rsid w:val="004F2D3D"/>
    <w:rsid w:val="004F4DB0"/>
    <w:rsid w:val="00505343"/>
    <w:rsid w:val="005055A2"/>
    <w:rsid w:val="0050714A"/>
    <w:rsid w:val="00510CE4"/>
    <w:rsid w:val="00510F0F"/>
    <w:rsid w:val="00511CD1"/>
    <w:rsid w:val="00514218"/>
    <w:rsid w:val="00515CF5"/>
    <w:rsid w:val="00525343"/>
    <w:rsid w:val="0052659E"/>
    <w:rsid w:val="0053228A"/>
    <w:rsid w:val="00534D45"/>
    <w:rsid w:val="005356EA"/>
    <w:rsid w:val="00536188"/>
    <w:rsid w:val="00537BF1"/>
    <w:rsid w:val="00541E1B"/>
    <w:rsid w:val="00544C10"/>
    <w:rsid w:val="00545E6A"/>
    <w:rsid w:val="0054738A"/>
    <w:rsid w:val="00552D81"/>
    <w:rsid w:val="00553188"/>
    <w:rsid w:val="00555DAC"/>
    <w:rsid w:val="00556AE2"/>
    <w:rsid w:val="00557279"/>
    <w:rsid w:val="005579E6"/>
    <w:rsid w:val="0056267B"/>
    <w:rsid w:val="00563D8F"/>
    <w:rsid w:val="00566E62"/>
    <w:rsid w:val="00572879"/>
    <w:rsid w:val="0057446F"/>
    <w:rsid w:val="00575018"/>
    <w:rsid w:val="0058286B"/>
    <w:rsid w:val="00583EFD"/>
    <w:rsid w:val="0058436B"/>
    <w:rsid w:val="00584709"/>
    <w:rsid w:val="0058792A"/>
    <w:rsid w:val="00591D65"/>
    <w:rsid w:val="005A1144"/>
    <w:rsid w:val="005A3601"/>
    <w:rsid w:val="005A58DE"/>
    <w:rsid w:val="005A74AF"/>
    <w:rsid w:val="005A7C7A"/>
    <w:rsid w:val="005B06FB"/>
    <w:rsid w:val="005B12AE"/>
    <w:rsid w:val="005B3582"/>
    <w:rsid w:val="005B7F7D"/>
    <w:rsid w:val="005C7251"/>
    <w:rsid w:val="005D0B6F"/>
    <w:rsid w:val="005D4171"/>
    <w:rsid w:val="005D4C9D"/>
    <w:rsid w:val="005D6C3A"/>
    <w:rsid w:val="005E3ACB"/>
    <w:rsid w:val="005E3FB8"/>
    <w:rsid w:val="005E65F3"/>
    <w:rsid w:val="005F0AB9"/>
    <w:rsid w:val="005F27E8"/>
    <w:rsid w:val="005F34CB"/>
    <w:rsid w:val="005F5917"/>
    <w:rsid w:val="005F6EB7"/>
    <w:rsid w:val="00601116"/>
    <w:rsid w:val="00601177"/>
    <w:rsid w:val="006049B3"/>
    <w:rsid w:val="00604D79"/>
    <w:rsid w:val="006052FC"/>
    <w:rsid w:val="00606D87"/>
    <w:rsid w:val="00612891"/>
    <w:rsid w:val="006174E7"/>
    <w:rsid w:val="00622702"/>
    <w:rsid w:val="0062363F"/>
    <w:rsid w:val="0062457C"/>
    <w:rsid w:val="006255AC"/>
    <w:rsid w:val="006265C0"/>
    <w:rsid w:val="00627059"/>
    <w:rsid w:val="00632A05"/>
    <w:rsid w:val="00635BAD"/>
    <w:rsid w:val="00641F24"/>
    <w:rsid w:val="00643EAA"/>
    <w:rsid w:val="00647BB2"/>
    <w:rsid w:val="00647E2F"/>
    <w:rsid w:val="00650B16"/>
    <w:rsid w:val="00655DEA"/>
    <w:rsid w:val="00663E5C"/>
    <w:rsid w:val="00670854"/>
    <w:rsid w:val="00671C1A"/>
    <w:rsid w:val="00673062"/>
    <w:rsid w:val="00680692"/>
    <w:rsid w:val="006938A5"/>
    <w:rsid w:val="00694394"/>
    <w:rsid w:val="006A2541"/>
    <w:rsid w:val="006B32E0"/>
    <w:rsid w:val="006B3B73"/>
    <w:rsid w:val="006B421C"/>
    <w:rsid w:val="006B44E6"/>
    <w:rsid w:val="006B5964"/>
    <w:rsid w:val="006B787E"/>
    <w:rsid w:val="006C333F"/>
    <w:rsid w:val="006C4620"/>
    <w:rsid w:val="006C47FF"/>
    <w:rsid w:val="006C7B89"/>
    <w:rsid w:val="006D121E"/>
    <w:rsid w:val="006D27EB"/>
    <w:rsid w:val="006D2CA6"/>
    <w:rsid w:val="006D38E7"/>
    <w:rsid w:val="006D4D2B"/>
    <w:rsid w:val="006D5094"/>
    <w:rsid w:val="006D58F6"/>
    <w:rsid w:val="006D7B2C"/>
    <w:rsid w:val="006E58AB"/>
    <w:rsid w:val="006E62FE"/>
    <w:rsid w:val="006E75BA"/>
    <w:rsid w:val="006F3D6C"/>
    <w:rsid w:val="006F4FE0"/>
    <w:rsid w:val="00701095"/>
    <w:rsid w:val="007035C3"/>
    <w:rsid w:val="0070420C"/>
    <w:rsid w:val="00706407"/>
    <w:rsid w:val="0071122A"/>
    <w:rsid w:val="007140EB"/>
    <w:rsid w:val="00715457"/>
    <w:rsid w:val="00723FA1"/>
    <w:rsid w:val="00725C07"/>
    <w:rsid w:val="00727579"/>
    <w:rsid w:val="00731B59"/>
    <w:rsid w:val="00733806"/>
    <w:rsid w:val="00740B3E"/>
    <w:rsid w:val="00741547"/>
    <w:rsid w:val="00741604"/>
    <w:rsid w:val="00742501"/>
    <w:rsid w:val="00742589"/>
    <w:rsid w:val="00745BD6"/>
    <w:rsid w:val="0074668B"/>
    <w:rsid w:val="00751681"/>
    <w:rsid w:val="0075225E"/>
    <w:rsid w:val="00753993"/>
    <w:rsid w:val="00755197"/>
    <w:rsid w:val="00756ACF"/>
    <w:rsid w:val="007576C5"/>
    <w:rsid w:val="0076122B"/>
    <w:rsid w:val="00762C66"/>
    <w:rsid w:val="00766B01"/>
    <w:rsid w:val="0077004D"/>
    <w:rsid w:val="007717F9"/>
    <w:rsid w:val="0077253E"/>
    <w:rsid w:val="00773532"/>
    <w:rsid w:val="00776BDA"/>
    <w:rsid w:val="007800B3"/>
    <w:rsid w:val="00781BAD"/>
    <w:rsid w:val="00781EEA"/>
    <w:rsid w:val="00786B54"/>
    <w:rsid w:val="007951AA"/>
    <w:rsid w:val="0079587D"/>
    <w:rsid w:val="007971C5"/>
    <w:rsid w:val="00797535"/>
    <w:rsid w:val="007A1CD8"/>
    <w:rsid w:val="007A34C5"/>
    <w:rsid w:val="007A38CE"/>
    <w:rsid w:val="007A50B1"/>
    <w:rsid w:val="007A52DA"/>
    <w:rsid w:val="007B0B1C"/>
    <w:rsid w:val="007B0C22"/>
    <w:rsid w:val="007B2171"/>
    <w:rsid w:val="007B2D03"/>
    <w:rsid w:val="007B3E9D"/>
    <w:rsid w:val="007B45C8"/>
    <w:rsid w:val="007C501B"/>
    <w:rsid w:val="007C5137"/>
    <w:rsid w:val="007D1FD3"/>
    <w:rsid w:val="007D517E"/>
    <w:rsid w:val="007D5EC2"/>
    <w:rsid w:val="007E1347"/>
    <w:rsid w:val="007F10A9"/>
    <w:rsid w:val="007F1AA7"/>
    <w:rsid w:val="007F1DF2"/>
    <w:rsid w:val="007F651F"/>
    <w:rsid w:val="007F7EC2"/>
    <w:rsid w:val="00802636"/>
    <w:rsid w:val="00803107"/>
    <w:rsid w:val="008059E4"/>
    <w:rsid w:val="00805D4A"/>
    <w:rsid w:val="00810633"/>
    <w:rsid w:val="00814C58"/>
    <w:rsid w:val="00817107"/>
    <w:rsid w:val="00821D06"/>
    <w:rsid w:val="008232EE"/>
    <w:rsid w:val="008255DA"/>
    <w:rsid w:val="00826AC3"/>
    <w:rsid w:val="0083496E"/>
    <w:rsid w:val="0083728D"/>
    <w:rsid w:val="008408D0"/>
    <w:rsid w:val="008437EF"/>
    <w:rsid w:val="0084457D"/>
    <w:rsid w:val="008447D5"/>
    <w:rsid w:val="008542F0"/>
    <w:rsid w:val="00861125"/>
    <w:rsid w:val="00861162"/>
    <w:rsid w:val="00861D8B"/>
    <w:rsid w:val="00862754"/>
    <w:rsid w:val="008650D2"/>
    <w:rsid w:val="008657B5"/>
    <w:rsid w:val="00866153"/>
    <w:rsid w:val="008663BB"/>
    <w:rsid w:val="00866909"/>
    <w:rsid w:val="00867BFC"/>
    <w:rsid w:val="00871313"/>
    <w:rsid w:val="008763E5"/>
    <w:rsid w:val="008773F9"/>
    <w:rsid w:val="00891141"/>
    <w:rsid w:val="00893320"/>
    <w:rsid w:val="00896867"/>
    <w:rsid w:val="008971B1"/>
    <w:rsid w:val="008A37D0"/>
    <w:rsid w:val="008A3DF8"/>
    <w:rsid w:val="008A40C3"/>
    <w:rsid w:val="008A7497"/>
    <w:rsid w:val="008B42F3"/>
    <w:rsid w:val="008C0E36"/>
    <w:rsid w:val="008C123E"/>
    <w:rsid w:val="008C4C37"/>
    <w:rsid w:val="008C5075"/>
    <w:rsid w:val="008C691A"/>
    <w:rsid w:val="008D636E"/>
    <w:rsid w:val="008E0E70"/>
    <w:rsid w:val="008F2A6F"/>
    <w:rsid w:val="008F64EF"/>
    <w:rsid w:val="008F6B99"/>
    <w:rsid w:val="008F777B"/>
    <w:rsid w:val="009028D5"/>
    <w:rsid w:val="0090551F"/>
    <w:rsid w:val="009062A9"/>
    <w:rsid w:val="009101E8"/>
    <w:rsid w:val="00914A6B"/>
    <w:rsid w:val="0092078F"/>
    <w:rsid w:val="009208FD"/>
    <w:rsid w:val="00930C86"/>
    <w:rsid w:val="00930C9E"/>
    <w:rsid w:val="00932A51"/>
    <w:rsid w:val="009410B5"/>
    <w:rsid w:val="0094243D"/>
    <w:rsid w:val="009445ED"/>
    <w:rsid w:val="00944621"/>
    <w:rsid w:val="00951F0B"/>
    <w:rsid w:val="0095272D"/>
    <w:rsid w:val="00952E3B"/>
    <w:rsid w:val="00954FB9"/>
    <w:rsid w:val="00955011"/>
    <w:rsid w:val="00961F4F"/>
    <w:rsid w:val="0097096A"/>
    <w:rsid w:val="00971327"/>
    <w:rsid w:val="0097473F"/>
    <w:rsid w:val="00974B80"/>
    <w:rsid w:val="009756BB"/>
    <w:rsid w:val="00986422"/>
    <w:rsid w:val="00986E4D"/>
    <w:rsid w:val="00997CAC"/>
    <w:rsid w:val="009A38D3"/>
    <w:rsid w:val="009A5B1B"/>
    <w:rsid w:val="009A6321"/>
    <w:rsid w:val="009A69E4"/>
    <w:rsid w:val="009A724E"/>
    <w:rsid w:val="009B07C6"/>
    <w:rsid w:val="009B2646"/>
    <w:rsid w:val="009B497C"/>
    <w:rsid w:val="009B70EE"/>
    <w:rsid w:val="009B7902"/>
    <w:rsid w:val="009C3B6E"/>
    <w:rsid w:val="009C547F"/>
    <w:rsid w:val="009D1456"/>
    <w:rsid w:val="009D23D4"/>
    <w:rsid w:val="009D2B21"/>
    <w:rsid w:val="009D2BBE"/>
    <w:rsid w:val="009D6FA0"/>
    <w:rsid w:val="009D7E52"/>
    <w:rsid w:val="009E2306"/>
    <w:rsid w:val="009E36C4"/>
    <w:rsid w:val="009E5733"/>
    <w:rsid w:val="009E5FCA"/>
    <w:rsid w:val="009E6D56"/>
    <w:rsid w:val="009E7E32"/>
    <w:rsid w:val="009F4A1B"/>
    <w:rsid w:val="009F5393"/>
    <w:rsid w:val="009F7DCE"/>
    <w:rsid w:val="00A00B77"/>
    <w:rsid w:val="00A03E6E"/>
    <w:rsid w:val="00A04493"/>
    <w:rsid w:val="00A0461B"/>
    <w:rsid w:val="00A06A0C"/>
    <w:rsid w:val="00A07012"/>
    <w:rsid w:val="00A0789F"/>
    <w:rsid w:val="00A07FC4"/>
    <w:rsid w:val="00A12976"/>
    <w:rsid w:val="00A12CA2"/>
    <w:rsid w:val="00A14551"/>
    <w:rsid w:val="00A146A0"/>
    <w:rsid w:val="00A1525A"/>
    <w:rsid w:val="00A15F94"/>
    <w:rsid w:val="00A16013"/>
    <w:rsid w:val="00A163B8"/>
    <w:rsid w:val="00A176E8"/>
    <w:rsid w:val="00A218A0"/>
    <w:rsid w:val="00A23D93"/>
    <w:rsid w:val="00A24A3F"/>
    <w:rsid w:val="00A24EE5"/>
    <w:rsid w:val="00A2554E"/>
    <w:rsid w:val="00A2733A"/>
    <w:rsid w:val="00A279FE"/>
    <w:rsid w:val="00A27F8C"/>
    <w:rsid w:val="00A30274"/>
    <w:rsid w:val="00A362DF"/>
    <w:rsid w:val="00A41051"/>
    <w:rsid w:val="00A43044"/>
    <w:rsid w:val="00A45F3F"/>
    <w:rsid w:val="00A4765A"/>
    <w:rsid w:val="00A50F8B"/>
    <w:rsid w:val="00A51BFA"/>
    <w:rsid w:val="00A543D0"/>
    <w:rsid w:val="00A565BE"/>
    <w:rsid w:val="00A60FB6"/>
    <w:rsid w:val="00A637A2"/>
    <w:rsid w:val="00A652C3"/>
    <w:rsid w:val="00A71A10"/>
    <w:rsid w:val="00A74CDB"/>
    <w:rsid w:val="00A75E09"/>
    <w:rsid w:val="00A77243"/>
    <w:rsid w:val="00A8274D"/>
    <w:rsid w:val="00A828EB"/>
    <w:rsid w:val="00A83178"/>
    <w:rsid w:val="00A85479"/>
    <w:rsid w:val="00A85864"/>
    <w:rsid w:val="00A86E60"/>
    <w:rsid w:val="00A93C2B"/>
    <w:rsid w:val="00A94189"/>
    <w:rsid w:val="00A950A3"/>
    <w:rsid w:val="00A9680D"/>
    <w:rsid w:val="00AA1B7F"/>
    <w:rsid w:val="00AA2785"/>
    <w:rsid w:val="00AA3E01"/>
    <w:rsid w:val="00AA4B5C"/>
    <w:rsid w:val="00AB1564"/>
    <w:rsid w:val="00AB5B42"/>
    <w:rsid w:val="00AC16D4"/>
    <w:rsid w:val="00AC4517"/>
    <w:rsid w:val="00AC55A5"/>
    <w:rsid w:val="00AD0358"/>
    <w:rsid w:val="00AD0CB6"/>
    <w:rsid w:val="00AD2558"/>
    <w:rsid w:val="00AE0565"/>
    <w:rsid w:val="00AE38CC"/>
    <w:rsid w:val="00AE76C3"/>
    <w:rsid w:val="00AF03CF"/>
    <w:rsid w:val="00AF0926"/>
    <w:rsid w:val="00AF0CA5"/>
    <w:rsid w:val="00AF2547"/>
    <w:rsid w:val="00B02C63"/>
    <w:rsid w:val="00B06536"/>
    <w:rsid w:val="00B06E8C"/>
    <w:rsid w:val="00B1260E"/>
    <w:rsid w:val="00B21715"/>
    <w:rsid w:val="00B22A9C"/>
    <w:rsid w:val="00B2567A"/>
    <w:rsid w:val="00B26F5E"/>
    <w:rsid w:val="00B27610"/>
    <w:rsid w:val="00B3037C"/>
    <w:rsid w:val="00B32D85"/>
    <w:rsid w:val="00B35BC3"/>
    <w:rsid w:val="00B35F55"/>
    <w:rsid w:val="00B374CB"/>
    <w:rsid w:val="00B4079F"/>
    <w:rsid w:val="00B4228D"/>
    <w:rsid w:val="00B43BE5"/>
    <w:rsid w:val="00B45F68"/>
    <w:rsid w:val="00B466AA"/>
    <w:rsid w:val="00B47E9E"/>
    <w:rsid w:val="00B5263A"/>
    <w:rsid w:val="00B542FC"/>
    <w:rsid w:val="00B54D5C"/>
    <w:rsid w:val="00B62C25"/>
    <w:rsid w:val="00B62F03"/>
    <w:rsid w:val="00B65B04"/>
    <w:rsid w:val="00B67773"/>
    <w:rsid w:val="00B71320"/>
    <w:rsid w:val="00B717AE"/>
    <w:rsid w:val="00B72362"/>
    <w:rsid w:val="00B75F9B"/>
    <w:rsid w:val="00B772A4"/>
    <w:rsid w:val="00B82684"/>
    <w:rsid w:val="00B86B4D"/>
    <w:rsid w:val="00B907DC"/>
    <w:rsid w:val="00B96800"/>
    <w:rsid w:val="00BA166C"/>
    <w:rsid w:val="00BA3E67"/>
    <w:rsid w:val="00BA6FF2"/>
    <w:rsid w:val="00BB4D2D"/>
    <w:rsid w:val="00BC3AB2"/>
    <w:rsid w:val="00BC73DD"/>
    <w:rsid w:val="00BD0E71"/>
    <w:rsid w:val="00BD28F6"/>
    <w:rsid w:val="00BD29A1"/>
    <w:rsid w:val="00BD565F"/>
    <w:rsid w:val="00BD57FC"/>
    <w:rsid w:val="00BD5AEF"/>
    <w:rsid w:val="00BE072A"/>
    <w:rsid w:val="00BE0CF6"/>
    <w:rsid w:val="00BF1262"/>
    <w:rsid w:val="00BF52E3"/>
    <w:rsid w:val="00BF5E08"/>
    <w:rsid w:val="00BF6E77"/>
    <w:rsid w:val="00BF7521"/>
    <w:rsid w:val="00BF76D8"/>
    <w:rsid w:val="00C04F56"/>
    <w:rsid w:val="00C0544B"/>
    <w:rsid w:val="00C0628D"/>
    <w:rsid w:val="00C11D50"/>
    <w:rsid w:val="00C12DB9"/>
    <w:rsid w:val="00C25A78"/>
    <w:rsid w:val="00C2616A"/>
    <w:rsid w:val="00C341F7"/>
    <w:rsid w:val="00C3610C"/>
    <w:rsid w:val="00C3630E"/>
    <w:rsid w:val="00C37DB1"/>
    <w:rsid w:val="00C457FB"/>
    <w:rsid w:val="00C51B4A"/>
    <w:rsid w:val="00C53601"/>
    <w:rsid w:val="00C54E54"/>
    <w:rsid w:val="00C57B0C"/>
    <w:rsid w:val="00C60EF1"/>
    <w:rsid w:val="00C60F10"/>
    <w:rsid w:val="00C61262"/>
    <w:rsid w:val="00C6153A"/>
    <w:rsid w:val="00C61BA0"/>
    <w:rsid w:val="00C61FE1"/>
    <w:rsid w:val="00C648B4"/>
    <w:rsid w:val="00C6490E"/>
    <w:rsid w:val="00C70BDC"/>
    <w:rsid w:val="00C85A4C"/>
    <w:rsid w:val="00C93FB4"/>
    <w:rsid w:val="00C969D4"/>
    <w:rsid w:val="00C96B39"/>
    <w:rsid w:val="00CA0D36"/>
    <w:rsid w:val="00CA3212"/>
    <w:rsid w:val="00CB5FBA"/>
    <w:rsid w:val="00CB6E73"/>
    <w:rsid w:val="00CB7328"/>
    <w:rsid w:val="00CB78BA"/>
    <w:rsid w:val="00CC180C"/>
    <w:rsid w:val="00CC202F"/>
    <w:rsid w:val="00CC268D"/>
    <w:rsid w:val="00CC4DB0"/>
    <w:rsid w:val="00CC6FC4"/>
    <w:rsid w:val="00CD4922"/>
    <w:rsid w:val="00CD549B"/>
    <w:rsid w:val="00CE008A"/>
    <w:rsid w:val="00CE3E98"/>
    <w:rsid w:val="00CE757B"/>
    <w:rsid w:val="00CE7C48"/>
    <w:rsid w:val="00CE7F1C"/>
    <w:rsid w:val="00CF3113"/>
    <w:rsid w:val="00CF7616"/>
    <w:rsid w:val="00D0054C"/>
    <w:rsid w:val="00D00DBD"/>
    <w:rsid w:val="00D062FC"/>
    <w:rsid w:val="00D064AE"/>
    <w:rsid w:val="00D0762F"/>
    <w:rsid w:val="00D07BC1"/>
    <w:rsid w:val="00D11479"/>
    <w:rsid w:val="00D244C1"/>
    <w:rsid w:val="00D25000"/>
    <w:rsid w:val="00D301FD"/>
    <w:rsid w:val="00D354DC"/>
    <w:rsid w:val="00D357AB"/>
    <w:rsid w:val="00D35BBA"/>
    <w:rsid w:val="00D40C09"/>
    <w:rsid w:val="00D41436"/>
    <w:rsid w:val="00D442A4"/>
    <w:rsid w:val="00D44D54"/>
    <w:rsid w:val="00D50B15"/>
    <w:rsid w:val="00D5225E"/>
    <w:rsid w:val="00D52655"/>
    <w:rsid w:val="00D52CC3"/>
    <w:rsid w:val="00D538B7"/>
    <w:rsid w:val="00D55C24"/>
    <w:rsid w:val="00D615EE"/>
    <w:rsid w:val="00D63981"/>
    <w:rsid w:val="00D64A1E"/>
    <w:rsid w:val="00D6510E"/>
    <w:rsid w:val="00D66213"/>
    <w:rsid w:val="00D66971"/>
    <w:rsid w:val="00D71A95"/>
    <w:rsid w:val="00D73A2A"/>
    <w:rsid w:val="00D745C8"/>
    <w:rsid w:val="00D75882"/>
    <w:rsid w:val="00D76045"/>
    <w:rsid w:val="00D761F3"/>
    <w:rsid w:val="00D8023C"/>
    <w:rsid w:val="00D858B5"/>
    <w:rsid w:val="00D90E06"/>
    <w:rsid w:val="00D92F4C"/>
    <w:rsid w:val="00D93826"/>
    <w:rsid w:val="00D95D18"/>
    <w:rsid w:val="00D96277"/>
    <w:rsid w:val="00D97731"/>
    <w:rsid w:val="00DA11A7"/>
    <w:rsid w:val="00DA2C98"/>
    <w:rsid w:val="00DA46D3"/>
    <w:rsid w:val="00DA5CE6"/>
    <w:rsid w:val="00DA695E"/>
    <w:rsid w:val="00DB3D5C"/>
    <w:rsid w:val="00DB40B9"/>
    <w:rsid w:val="00DB4294"/>
    <w:rsid w:val="00DB463C"/>
    <w:rsid w:val="00DB4E80"/>
    <w:rsid w:val="00DC0A5F"/>
    <w:rsid w:val="00DC2BFF"/>
    <w:rsid w:val="00DC7230"/>
    <w:rsid w:val="00DD1416"/>
    <w:rsid w:val="00DD14C8"/>
    <w:rsid w:val="00DD2194"/>
    <w:rsid w:val="00DD3A5F"/>
    <w:rsid w:val="00DD3AD9"/>
    <w:rsid w:val="00DE1819"/>
    <w:rsid w:val="00DE20FF"/>
    <w:rsid w:val="00DE25CE"/>
    <w:rsid w:val="00DE73FE"/>
    <w:rsid w:val="00DF25C7"/>
    <w:rsid w:val="00DF59F9"/>
    <w:rsid w:val="00DF615F"/>
    <w:rsid w:val="00E01483"/>
    <w:rsid w:val="00E02480"/>
    <w:rsid w:val="00E030E1"/>
    <w:rsid w:val="00E06513"/>
    <w:rsid w:val="00E065F2"/>
    <w:rsid w:val="00E1112A"/>
    <w:rsid w:val="00E111E7"/>
    <w:rsid w:val="00E11D74"/>
    <w:rsid w:val="00E13654"/>
    <w:rsid w:val="00E238B3"/>
    <w:rsid w:val="00E34ADF"/>
    <w:rsid w:val="00E361E8"/>
    <w:rsid w:val="00E442E6"/>
    <w:rsid w:val="00E4549E"/>
    <w:rsid w:val="00E46BF5"/>
    <w:rsid w:val="00E5066A"/>
    <w:rsid w:val="00E52813"/>
    <w:rsid w:val="00E52CAD"/>
    <w:rsid w:val="00E5521E"/>
    <w:rsid w:val="00E55233"/>
    <w:rsid w:val="00E57DDD"/>
    <w:rsid w:val="00E63501"/>
    <w:rsid w:val="00E63616"/>
    <w:rsid w:val="00E638DD"/>
    <w:rsid w:val="00E679B2"/>
    <w:rsid w:val="00E67D9B"/>
    <w:rsid w:val="00E70266"/>
    <w:rsid w:val="00E71613"/>
    <w:rsid w:val="00E73F5C"/>
    <w:rsid w:val="00E740FB"/>
    <w:rsid w:val="00E74552"/>
    <w:rsid w:val="00E75EFF"/>
    <w:rsid w:val="00E76060"/>
    <w:rsid w:val="00E76C5F"/>
    <w:rsid w:val="00E807FD"/>
    <w:rsid w:val="00E80E77"/>
    <w:rsid w:val="00E846AF"/>
    <w:rsid w:val="00E85A07"/>
    <w:rsid w:val="00E8680E"/>
    <w:rsid w:val="00E86ECA"/>
    <w:rsid w:val="00E87B47"/>
    <w:rsid w:val="00E90CF8"/>
    <w:rsid w:val="00E9297D"/>
    <w:rsid w:val="00EA22FB"/>
    <w:rsid w:val="00EA5BAC"/>
    <w:rsid w:val="00EA6AA6"/>
    <w:rsid w:val="00EB2402"/>
    <w:rsid w:val="00EB3030"/>
    <w:rsid w:val="00EB32F7"/>
    <w:rsid w:val="00EB4098"/>
    <w:rsid w:val="00EB645F"/>
    <w:rsid w:val="00EB75B8"/>
    <w:rsid w:val="00EC28CE"/>
    <w:rsid w:val="00EC56F6"/>
    <w:rsid w:val="00EC68EA"/>
    <w:rsid w:val="00ED1194"/>
    <w:rsid w:val="00ED3DC0"/>
    <w:rsid w:val="00ED54E6"/>
    <w:rsid w:val="00ED5EA3"/>
    <w:rsid w:val="00ED767C"/>
    <w:rsid w:val="00EE0F40"/>
    <w:rsid w:val="00EE377A"/>
    <w:rsid w:val="00EE4B14"/>
    <w:rsid w:val="00EE57CC"/>
    <w:rsid w:val="00EE6BF3"/>
    <w:rsid w:val="00EF0697"/>
    <w:rsid w:val="00EF2B05"/>
    <w:rsid w:val="00EF35FB"/>
    <w:rsid w:val="00EF5F04"/>
    <w:rsid w:val="00EF70C0"/>
    <w:rsid w:val="00F0439C"/>
    <w:rsid w:val="00F047BA"/>
    <w:rsid w:val="00F123C6"/>
    <w:rsid w:val="00F2067B"/>
    <w:rsid w:val="00F233FD"/>
    <w:rsid w:val="00F23430"/>
    <w:rsid w:val="00F239E5"/>
    <w:rsid w:val="00F244A4"/>
    <w:rsid w:val="00F307CE"/>
    <w:rsid w:val="00F34518"/>
    <w:rsid w:val="00F378BF"/>
    <w:rsid w:val="00F4220E"/>
    <w:rsid w:val="00F42F1E"/>
    <w:rsid w:val="00F45614"/>
    <w:rsid w:val="00F46A83"/>
    <w:rsid w:val="00F52F57"/>
    <w:rsid w:val="00F578B6"/>
    <w:rsid w:val="00F617D4"/>
    <w:rsid w:val="00F64B58"/>
    <w:rsid w:val="00F64EE1"/>
    <w:rsid w:val="00F71B75"/>
    <w:rsid w:val="00F732A5"/>
    <w:rsid w:val="00F73C01"/>
    <w:rsid w:val="00F754A6"/>
    <w:rsid w:val="00F77202"/>
    <w:rsid w:val="00F82829"/>
    <w:rsid w:val="00F8574D"/>
    <w:rsid w:val="00F9274A"/>
    <w:rsid w:val="00F94888"/>
    <w:rsid w:val="00FA0ECF"/>
    <w:rsid w:val="00FA21D5"/>
    <w:rsid w:val="00FA482F"/>
    <w:rsid w:val="00FA7CCB"/>
    <w:rsid w:val="00FB1133"/>
    <w:rsid w:val="00FB13E9"/>
    <w:rsid w:val="00FB301B"/>
    <w:rsid w:val="00FB5A57"/>
    <w:rsid w:val="00FC51FB"/>
    <w:rsid w:val="00FC6740"/>
    <w:rsid w:val="00FD07E4"/>
    <w:rsid w:val="00FD1563"/>
    <w:rsid w:val="00FD271B"/>
    <w:rsid w:val="00FD4087"/>
    <w:rsid w:val="00FE04A2"/>
    <w:rsid w:val="00FE1F16"/>
    <w:rsid w:val="00FE50C8"/>
    <w:rsid w:val="00FE598E"/>
    <w:rsid w:val="00FF4243"/>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8A531BC"/>
  <w15:docId w15:val="{A26EB562-24A3-41FD-A14B-E3471754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MS Mincho" w:hAnsi="Calibri" w:cs="Arial"/>
        <w:sz w:val="22"/>
        <w:szCs w:val="22"/>
        <w:lang w:val="en-AU" w:eastAsia="en-AU"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iPriority="1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AD0"/>
    <w:pPr>
      <w:spacing w:after="120" w:line="240" w:lineRule="auto"/>
      <w:ind w:left="360"/>
      <w:jc w:val="both"/>
    </w:pPr>
    <w:rPr>
      <w:rFonts w:eastAsia="Arial" w:cs="Segoe UI"/>
      <w:lang w:val="pt-BR" w:eastAsia="ja-JP"/>
    </w:rPr>
  </w:style>
  <w:style w:type="paragraph" w:styleId="Ttulo1">
    <w:name w:val="heading 1"/>
    <w:basedOn w:val="Normal"/>
    <w:next w:val="Normal"/>
    <w:link w:val="Ttulo1Char"/>
    <w:uiPriority w:val="9"/>
    <w:qFormat/>
    <w:rsid w:val="005A3601"/>
    <w:pPr>
      <w:keepNext/>
      <w:ind w:hanging="539"/>
      <w:outlineLvl w:val="0"/>
    </w:pPr>
    <w:rPr>
      <w:rFonts w:ascii="Segoe UI Light" w:eastAsia="Calibri" w:hAnsi="Segoe UI Light" w:cs="Calibri"/>
      <w:b/>
      <w:bCs/>
      <w:color w:val="4F81BD" w:themeColor="accent1"/>
      <w:kern w:val="32"/>
      <w:sz w:val="64"/>
      <w:szCs w:val="32"/>
    </w:rPr>
  </w:style>
  <w:style w:type="paragraph" w:styleId="Ttulo2">
    <w:name w:val="heading 2"/>
    <w:basedOn w:val="Normal"/>
    <w:next w:val="Normal"/>
    <w:uiPriority w:val="9"/>
    <w:qFormat/>
    <w:rsid w:val="005A3601"/>
    <w:pPr>
      <w:keepNext/>
      <w:spacing w:before="240" w:after="80"/>
      <w:ind w:left="-539"/>
      <w:outlineLvl w:val="1"/>
    </w:pPr>
    <w:rPr>
      <w:rFonts w:ascii="Segoe UI Semibold" w:eastAsia="Calibri" w:hAnsi="Segoe UI Semibold" w:cs="Calibri"/>
      <w:bCs/>
      <w:color w:val="4F81BD" w:themeColor="accent1"/>
      <w:sz w:val="40"/>
      <w:szCs w:val="28"/>
    </w:rPr>
  </w:style>
  <w:style w:type="paragraph" w:styleId="Ttulo3">
    <w:name w:val="heading 3"/>
    <w:basedOn w:val="Normal"/>
    <w:next w:val="Normal"/>
    <w:uiPriority w:val="9"/>
    <w:qFormat/>
    <w:rsid w:val="00E71613"/>
    <w:pPr>
      <w:keepNext/>
      <w:spacing w:before="180" w:after="80"/>
      <w:outlineLvl w:val="2"/>
    </w:pPr>
    <w:rPr>
      <w:rFonts w:ascii="Segoe UI" w:eastAsia="Calibri" w:hAnsi="Segoe UI" w:cs="Calibri"/>
      <w:i/>
      <w:color w:val="4F81BD" w:themeColor="accent1"/>
      <w:sz w:val="32"/>
      <w:szCs w:val="24"/>
    </w:rPr>
  </w:style>
  <w:style w:type="paragraph" w:styleId="Ttulo4">
    <w:name w:val="heading 4"/>
    <w:basedOn w:val="Normal"/>
    <w:next w:val="Normal"/>
    <w:uiPriority w:val="9"/>
    <w:qFormat/>
    <w:rsid w:val="00EE57CC"/>
    <w:pPr>
      <w:keepNext/>
      <w:spacing w:before="180" w:after="80"/>
      <w:outlineLvl w:val="3"/>
    </w:pPr>
    <w:rPr>
      <w:rFonts w:eastAsia="Calibri" w:cs="Calibri"/>
      <w:b/>
      <w:bCs/>
      <w:i/>
      <w:iCs/>
      <w:color w:val="4F81BD" w:themeColor="accent1"/>
    </w:rPr>
  </w:style>
  <w:style w:type="paragraph" w:styleId="Ttulo5">
    <w:name w:val="heading 5"/>
    <w:basedOn w:val="Normal"/>
    <w:next w:val="Normal"/>
    <w:uiPriority w:val="9"/>
    <w:rsid w:val="00EE57CC"/>
    <w:pPr>
      <w:keepNext/>
      <w:spacing w:before="180"/>
      <w:outlineLvl w:val="4"/>
    </w:pPr>
    <w:rPr>
      <w:bCs/>
      <w:i/>
      <w:iCs/>
      <w:color w:val="4F81BD" w:themeColor="accent1"/>
    </w:rPr>
  </w:style>
  <w:style w:type="paragraph" w:styleId="Ttulo6">
    <w:name w:val="heading 6"/>
    <w:basedOn w:val="Normal"/>
    <w:next w:val="Normal"/>
    <w:link w:val="Ttulo6Char"/>
    <w:uiPriority w:val="9"/>
    <w:rsid w:val="00EE57CC"/>
    <w:pPr>
      <w:numPr>
        <w:ilvl w:val="5"/>
        <w:numId w:val="4"/>
      </w:numPr>
      <w:spacing w:before="240"/>
      <w:outlineLvl w:val="5"/>
    </w:pPr>
    <w:rPr>
      <w:rFonts w:ascii="Times New Roman" w:hAnsi="Times New Roman" w:cs="Times New Roman"/>
      <w:b/>
      <w:bCs/>
    </w:rPr>
  </w:style>
  <w:style w:type="paragraph" w:styleId="Ttulo7">
    <w:name w:val="heading 7"/>
    <w:basedOn w:val="Normal"/>
    <w:next w:val="Normal"/>
    <w:link w:val="Ttulo7Char"/>
    <w:uiPriority w:val="9"/>
    <w:rsid w:val="00EE57CC"/>
    <w:pPr>
      <w:numPr>
        <w:ilvl w:val="6"/>
        <w:numId w:val="4"/>
      </w:numPr>
      <w:spacing w:before="240"/>
      <w:outlineLvl w:val="6"/>
    </w:pPr>
    <w:rPr>
      <w:rFonts w:ascii="Times New Roman" w:hAnsi="Times New Roman" w:cs="Times New Roman"/>
      <w:sz w:val="24"/>
      <w:szCs w:val="24"/>
    </w:rPr>
  </w:style>
  <w:style w:type="paragraph" w:styleId="Ttulo8">
    <w:name w:val="heading 8"/>
    <w:basedOn w:val="Normal"/>
    <w:next w:val="Normal"/>
    <w:link w:val="Ttulo8Char"/>
    <w:uiPriority w:val="9"/>
    <w:rsid w:val="00EE57CC"/>
    <w:pPr>
      <w:numPr>
        <w:ilvl w:val="7"/>
        <w:numId w:val="4"/>
      </w:numPr>
      <w:spacing w:before="240"/>
      <w:outlineLvl w:val="7"/>
    </w:pPr>
    <w:rPr>
      <w:rFonts w:ascii="Times New Roman" w:hAnsi="Times New Roman" w:cs="Times New Roman"/>
      <w:i/>
      <w:iCs/>
      <w:sz w:val="24"/>
      <w:szCs w:val="24"/>
    </w:rPr>
  </w:style>
  <w:style w:type="paragraph" w:styleId="Ttulo9">
    <w:name w:val="heading 9"/>
    <w:basedOn w:val="Normal"/>
    <w:next w:val="Normal"/>
    <w:link w:val="Ttulo9Char"/>
    <w:uiPriority w:val="9"/>
    <w:rsid w:val="00EE57CC"/>
    <w:pPr>
      <w:numPr>
        <w:ilvl w:val="8"/>
        <w:numId w:val="4"/>
      </w:numPr>
      <w:spacing w:before="24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idden">
    <w:name w:val="Hidden"/>
    <w:basedOn w:val="Normal"/>
    <w:next w:val="Normal"/>
    <w:rsid w:val="000D387E"/>
    <w:pPr>
      <w:shd w:val="clear" w:color="auto" w:fill="FFFF99"/>
    </w:pPr>
    <w:rPr>
      <w:vanish/>
      <w:color w:val="C00000"/>
    </w:rPr>
  </w:style>
  <w:style w:type="numbering" w:customStyle="1" w:styleId="NumberedList">
    <w:name w:val="Numbered List"/>
    <w:basedOn w:val="Semlista"/>
    <w:rsid w:val="00EE57CC"/>
    <w:pPr>
      <w:numPr>
        <w:numId w:val="6"/>
      </w:numPr>
    </w:pPr>
  </w:style>
  <w:style w:type="paragraph" w:customStyle="1" w:styleId="Note">
    <w:name w:val="Note"/>
    <w:basedOn w:val="Normal"/>
    <w:uiPriority w:val="19"/>
    <w:qFormat/>
    <w:rsid w:val="00EE57CC"/>
    <w:pPr>
      <w:pBdr>
        <w:left w:val="single" w:sz="18" w:space="6" w:color="4F81BD" w:themeColor="accent1"/>
      </w:pBdr>
      <w:ind w:left="720"/>
    </w:pPr>
    <w:rPr>
      <w:szCs w:val="18"/>
    </w:rPr>
  </w:style>
  <w:style w:type="paragraph" w:customStyle="1" w:styleId="NoteTitle">
    <w:name w:val="Note Title"/>
    <w:basedOn w:val="Note"/>
    <w:next w:val="Note"/>
    <w:uiPriority w:val="19"/>
    <w:qFormat/>
    <w:rsid w:val="00EE57CC"/>
    <w:pPr>
      <w:keepNext/>
    </w:pPr>
    <w:rPr>
      <w:b/>
      <w:bCs/>
      <w:color w:val="4F81BD" w:themeColor="accent1"/>
    </w:rPr>
  </w:style>
  <w:style w:type="paragraph" w:customStyle="1" w:styleId="CodeBlock">
    <w:name w:val="Code Block"/>
    <w:basedOn w:val="Normal"/>
    <w:uiPriority w:val="24"/>
    <w:qFormat/>
    <w:rsid w:val="00D538B7"/>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noProof/>
      <w:sz w:val="16"/>
      <w:szCs w:val="16"/>
      <w:lang w:val="en-US"/>
    </w:rPr>
  </w:style>
  <w:style w:type="paragraph" w:customStyle="1" w:styleId="CheckList0">
    <w:name w:val="Check List"/>
    <w:basedOn w:val="Normal"/>
    <w:uiPriority w:val="24"/>
    <w:qFormat/>
    <w:rsid w:val="00EE57CC"/>
    <w:pPr>
      <w:numPr>
        <w:numId w:val="8"/>
      </w:numPr>
      <w:contextualSpacing/>
    </w:pPr>
  </w:style>
  <w:style w:type="table" w:styleId="Tabelaclssica2">
    <w:name w:val="Table Classic 2"/>
    <w:basedOn w:val="Tabelanormal"/>
    <w:rsid w:val="00EE57C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ommarcadores">
    <w:name w:val="List Bullet"/>
    <w:basedOn w:val="Normal"/>
    <w:link w:val="CommarcadoresChar"/>
    <w:uiPriority w:val="4"/>
    <w:qFormat/>
    <w:rsid w:val="00E76C5F"/>
    <w:pPr>
      <w:numPr>
        <w:numId w:val="19"/>
      </w:numPr>
      <w:contextualSpacing/>
    </w:pPr>
  </w:style>
  <w:style w:type="paragraph" w:styleId="Legenda">
    <w:name w:val="caption"/>
    <w:basedOn w:val="Normal"/>
    <w:next w:val="Normal"/>
    <w:uiPriority w:val="19"/>
    <w:qFormat/>
    <w:rsid w:val="00EE57CC"/>
    <w:rPr>
      <w:rFonts w:eastAsiaTheme="minorEastAsia" w:cstheme="minorHAnsi"/>
      <w:color w:val="4F81BD" w:themeColor="accent1"/>
      <w:sz w:val="18"/>
      <w:szCs w:val="18"/>
    </w:rPr>
  </w:style>
  <w:style w:type="paragraph" w:styleId="Sumrio1">
    <w:name w:val="toc 1"/>
    <w:basedOn w:val="Normal"/>
    <w:next w:val="Normal"/>
    <w:uiPriority w:val="39"/>
    <w:rsid w:val="00EE57CC"/>
    <w:pPr>
      <w:spacing w:before="240" w:after="80"/>
    </w:pPr>
    <w:rPr>
      <w:b/>
      <w:bCs/>
      <w:iCs/>
      <w:sz w:val="24"/>
    </w:rPr>
  </w:style>
  <w:style w:type="paragraph" w:styleId="Sumrio2">
    <w:name w:val="toc 2"/>
    <w:basedOn w:val="Normal"/>
    <w:next w:val="Normal"/>
    <w:uiPriority w:val="39"/>
    <w:rsid w:val="00EE57CC"/>
    <w:pPr>
      <w:spacing w:after="80"/>
    </w:pPr>
  </w:style>
  <w:style w:type="paragraph" w:styleId="Sumrio3">
    <w:name w:val="toc 3"/>
    <w:basedOn w:val="Normal"/>
    <w:next w:val="Normal"/>
    <w:uiPriority w:val="39"/>
    <w:rsid w:val="00EE57CC"/>
    <w:pPr>
      <w:spacing w:before="60" w:after="80"/>
    </w:pPr>
    <w:rPr>
      <w:sz w:val="20"/>
    </w:rPr>
  </w:style>
  <w:style w:type="table" w:styleId="Tabelacomgrade">
    <w:name w:val="Table Grid"/>
    <w:basedOn w:val="Tabelanormal"/>
    <w:rsid w:val="006938A5"/>
    <w:pPr>
      <w:spacing w:before="40" w:after="40" w:line="252" w:lineRule="auto"/>
    </w:pPr>
    <w:rPr>
      <w:rFonts w:eastAsia="Arial Narrow" w:cs="Arial Narrow"/>
      <w:sz w:val="20"/>
      <w:szCs w:val="20"/>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numbering" w:customStyle="1" w:styleId="Bullets">
    <w:name w:val="Bullets"/>
    <w:rsid w:val="008C0E36"/>
    <w:pPr>
      <w:numPr>
        <w:numId w:val="7"/>
      </w:numPr>
    </w:pPr>
  </w:style>
  <w:style w:type="paragraph" w:styleId="Rodap">
    <w:name w:val="footer"/>
    <w:basedOn w:val="Normal"/>
    <w:link w:val="RodapChar"/>
    <w:uiPriority w:val="99"/>
    <w:rsid w:val="00EE57CC"/>
    <w:pPr>
      <w:spacing w:after="0"/>
      <w:ind w:left="-227"/>
    </w:pPr>
    <w:rPr>
      <w:rFonts w:eastAsia="Calibri" w:cs="Calibri"/>
      <w:sz w:val="16"/>
      <w:szCs w:val="16"/>
    </w:rPr>
  </w:style>
  <w:style w:type="paragraph" w:styleId="Cabealho">
    <w:name w:val="header"/>
    <w:basedOn w:val="Normal"/>
    <w:link w:val="CabealhoChar"/>
    <w:uiPriority w:val="99"/>
    <w:rsid w:val="00EE57CC"/>
    <w:pPr>
      <w:spacing w:after="0"/>
      <w:jc w:val="right"/>
    </w:pPr>
    <w:rPr>
      <w:rFonts w:eastAsia="Calibri" w:cs="Calibri"/>
      <w:sz w:val="16"/>
      <w:szCs w:val="16"/>
    </w:rPr>
  </w:style>
  <w:style w:type="paragraph" w:customStyle="1" w:styleId="FooterSmall">
    <w:name w:val="Footer Small"/>
    <w:basedOn w:val="Rodap"/>
    <w:uiPriority w:val="99"/>
    <w:rsid w:val="00EE57CC"/>
    <w:pPr>
      <w:ind w:left="0"/>
    </w:pPr>
    <w:rPr>
      <w:sz w:val="12"/>
      <w:szCs w:val="12"/>
    </w:rPr>
  </w:style>
  <w:style w:type="numbering" w:customStyle="1" w:styleId="Checklist">
    <w:name w:val="Checklist"/>
    <w:basedOn w:val="Semlista"/>
    <w:rsid w:val="00EE57CC"/>
    <w:pPr>
      <w:numPr>
        <w:numId w:val="8"/>
      </w:numPr>
    </w:pPr>
  </w:style>
  <w:style w:type="paragraph" w:styleId="Commarcadores2">
    <w:name w:val="List Bullet 2"/>
    <w:basedOn w:val="Normal"/>
    <w:rsid w:val="00EE57CC"/>
    <w:pPr>
      <w:numPr>
        <w:numId w:val="5"/>
      </w:numPr>
      <w:contextualSpacing/>
    </w:pPr>
  </w:style>
  <w:style w:type="paragraph" w:styleId="MapadoDocumento">
    <w:name w:val="Document Map"/>
    <w:basedOn w:val="Normal"/>
    <w:semiHidden/>
    <w:rsid w:val="00EE57CC"/>
    <w:pPr>
      <w:shd w:val="clear" w:color="auto" w:fill="000080"/>
    </w:pPr>
    <w:rPr>
      <w:rFonts w:ascii="Tahoma" w:hAnsi="Tahoma" w:cs="Tahoma"/>
    </w:rPr>
  </w:style>
  <w:style w:type="numbering" w:customStyle="1" w:styleId="NumberedListTable">
    <w:name w:val="Numbered List Table"/>
    <w:basedOn w:val="Semlista"/>
    <w:rsid w:val="00EE57CC"/>
    <w:pPr>
      <w:numPr>
        <w:numId w:val="1"/>
      </w:numPr>
    </w:pPr>
  </w:style>
  <w:style w:type="numbering" w:customStyle="1" w:styleId="BulletsTable">
    <w:name w:val="Bullets Table"/>
    <w:basedOn w:val="Semlista"/>
    <w:rsid w:val="00805D4A"/>
    <w:pPr>
      <w:numPr>
        <w:numId w:val="2"/>
      </w:numPr>
    </w:pPr>
  </w:style>
  <w:style w:type="paragraph" w:styleId="Textodebalo">
    <w:name w:val="Balloon Text"/>
    <w:basedOn w:val="Normal"/>
    <w:link w:val="TextodebaloChar"/>
    <w:rsid w:val="00EE57CC"/>
    <w:pPr>
      <w:spacing w:after="0"/>
    </w:pPr>
    <w:rPr>
      <w:rFonts w:ascii="Tahoma" w:hAnsi="Tahoma" w:cs="Tahoma"/>
      <w:sz w:val="16"/>
      <w:szCs w:val="16"/>
    </w:rPr>
  </w:style>
  <w:style w:type="character" w:customStyle="1" w:styleId="TextodebaloChar">
    <w:name w:val="Texto de balão Char"/>
    <w:basedOn w:val="Fontepargpadro"/>
    <w:link w:val="Textodebalo"/>
    <w:rsid w:val="00EE57CC"/>
    <w:rPr>
      <w:rFonts w:ascii="Tahoma" w:eastAsia="Arial" w:hAnsi="Tahoma" w:cs="Tahoma"/>
      <w:sz w:val="16"/>
      <w:szCs w:val="16"/>
      <w:lang w:eastAsia="ja-JP"/>
    </w:rPr>
  </w:style>
  <w:style w:type="paragraph" w:customStyle="1" w:styleId="CoverTitle">
    <w:name w:val="Cover Title"/>
    <w:basedOn w:val="Normal"/>
    <w:next w:val="CoverSubject"/>
    <w:uiPriority w:val="99"/>
    <w:rsid w:val="00EE57CC"/>
    <w:pPr>
      <w:spacing w:before="3720" w:after="60" w:line="264" w:lineRule="auto"/>
      <w:ind w:left="1418" w:right="-567"/>
      <w:jc w:val="right"/>
    </w:pPr>
    <w:rPr>
      <w:rFonts w:eastAsia="Times New Roman" w:cs="Times New Roman"/>
      <w:b/>
      <w:sz w:val="44"/>
    </w:rPr>
  </w:style>
  <w:style w:type="paragraph" w:customStyle="1" w:styleId="CoverSubject">
    <w:name w:val="Cover Subject"/>
    <w:basedOn w:val="Normal"/>
    <w:uiPriority w:val="99"/>
    <w:rsid w:val="00EE57CC"/>
    <w:pPr>
      <w:ind w:left="1701" w:right="-567"/>
      <w:jc w:val="right"/>
    </w:pPr>
    <w:rPr>
      <w:rFonts w:eastAsia="Times New Roman" w:cs="Times New Roman"/>
      <w:sz w:val="36"/>
    </w:rPr>
  </w:style>
  <w:style w:type="paragraph" w:customStyle="1" w:styleId="CoverBlockHeading1">
    <w:name w:val="Cover Block Heading 1"/>
    <w:basedOn w:val="Normal"/>
    <w:next w:val="CoverBlockTextBold"/>
    <w:uiPriority w:val="99"/>
    <w:rsid w:val="00EE57CC"/>
    <w:pPr>
      <w:spacing w:before="1320" w:after="40"/>
      <w:ind w:right="-567"/>
      <w:jc w:val="right"/>
    </w:pPr>
    <w:rPr>
      <w:rFonts w:eastAsia="Times New Roman" w:cs="Times New Roman"/>
      <w:i/>
    </w:rPr>
  </w:style>
  <w:style w:type="paragraph" w:customStyle="1" w:styleId="CoverBlockText">
    <w:name w:val="Cover Block Text"/>
    <w:basedOn w:val="Normal"/>
    <w:uiPriority w:val="99"/>
    <w:rsid w:val="00EE57CC"/>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EE57CC"/>
    <w:rPr>
      <w:b/>
    </w:rPr>
  </w:style>
  <w:style w:type="paragraph" w:customStyle="1" w:styleId="CoverBlockHeading2">
    <w:name w:val="Cover Block Heading 2"/>
    <w:basedOn w:val="Normal"/>
    <w:next w:val="CoverBlockTextBold"/>
    <w:uiPriority w:val="99"/>
    <w:rsid w:val="00EE57CC"/>
    <w:pPr>
      <w:spacing w:before="720"/>
      <w:ind w:left="-567" w:right="-567"/>
      <w:jc w:val="right"/>
    </w:pPr>
    <w:rPr>
      <w:rFonts w:eastAsia="Times New Roman" w:cs="Times New Roman"/>
      <w:i/>
      <w:iCs/>
    </w:rPr>
  </w:style>
  <w:style w:type="paragraph" w:customStyle="1" w:styleId="FooterDisclaimer">
    <w:name w:val="Footer Disclaimer"/>
    <w:basedOn w:val="Rodap"/>
    <w:uiPriority w:val="99"/>
    <w:rsid w:val="00EE57CC"/>
    <w:pPr>
      <w:spacing w:after="120"/>
    </w:pPr>
  </w:style>
  <w:style w:type="paragraph" w:customStyle="1" w:styleId="FooterPageNumber">
    <w:name w:val="Footer Page Number"/>
    <w:basedOn w:val="Rodap"/>
    <w:uiPriority w:val="99"/>
    <w:rsid w:val="00EE57CC"/>
    <w:pPr>
      <w:pBdr>
        <w:top w:val="single" w:sz="4" w:space="1" w:color="auto"/>
      </w:pBdr>
      <w:jc w:val="right"/>
    </w:pPr>
  </w:style>
  <w:style w:type="paragraph" w:styleId="PargrafodaLista">
    <w:name w:val="List Paragraph"/>
    <w:basedOn w:val="Normal"/>
    <w:link w:val="PargrafodaListaChar"/>
    <w:uiPriority w:val="99"/>
    <w:qFormat/>
    <w:rsid w:val="00EE57CC"/>
    <w:pPr>
      <w:ind w:left="720"/>
      <w:contextualSpacing/>
    </w:pPr>
  </w:style>
  <w:style w:type="paragraph" w:customStyle="1" w:styleId="CoverHeading2">
    <w:name w:val="Cover Heading 2"/>
    <w:basedOn w:val="Normal"/>
    <w:uiPriority w:val="99"/>
    <w:rsid w:val="00EE57CC"/>
    <w:pPr>
      <w:spacing w:before="360"/>
      <w:ind w:left="-357"/>
    </w:pPr>
    <w:rPr>
      <w:rFonts w:eastAsia="Calibri" w:cs="Calibri"/>
      <w:b/>
      <w:bCs/>
      <w:color w:val="4F81BD" w:themeColor="accent1"/>
      <w:sz w:val="28"/>
      <w:szCs w:val="28"/>
    </w:rPr>
  </w:style>
  <w:style w:type="paragraph" w:customStyle="1" w:styleId="CoverHeading1">
    <w:name w:val="Cover Heading 1"/>
    <w:basedOn w:val="Normal"/>
    <w:next w:val="Normal"/>
    <w:uiPriority w:val="99"/>
    <w:rsid w:val="00EE57CC"/>
    <w:pPr>
      <w:ind w:left="-357"/>
    </w:pPr>
    <w:rPr>
      <w:rFonts w:eastAsia="Calibri" w:cs="Calibri"/>
      <w:b/>
      <w:bCs/>
      <w:color w:val="4F81BD" w:themeColor="accent1"/>
      <w:sz w:val="32"/>
      <w:szCs w:val="32"/>
    </w:rPr>
  </w:style>
  <w:style w:type="paragraph" w:styleId="Corpodetexto">
    <w:name w:val="Body Text"/>
    <w:basedOn w:val="Normal"/>
    <w:link w:val="CorpodetextoChar"/>
    <w:rsid w:val="00EE57CC"/>
    <w:pPr>
      <w:ind w:left="227"/>
    </w:pPr>
  </w:style>
  <w:style w:type="character" w:customStyle="1" w:styleId="CorpodetextoChar">
    <w:name w:val="Corpo de texto Char"/>
    <w:basedOn w:val="Fontepargpadro"/>
    <w:link w:val="Corpodetexto"/>
    <w:rsid w:val="00EE57CC"/>
    <w:rPr>
      <w:rFonts w:eastAsia="Arial"/>
      <w:lang w:eastAsia="ja-JP"/>
    </w:rPr>
  </w:style>
  <w:style w:type="character" w:customStyle="1" w:styleId="CabealhoChar">
    <w:name w:val="Cabeçalho Char"/>
    <w:basedOn w:val="Fontepargpadro"/>
    <w:link w:val="Cabealho"/>
    <w:uiPriority w:val="99"/>
    <w:rsid w:val="00EE57CC"/>
    <w:rPr>
      <w:rFonts w:eastAsia="Calibri" w:cs="Calibri"/>
      <w:sz w:val="16"/>
      <w:szCs w:val="16"/>
      <w:lang w:eastAsia="ja-JP"/>
    </w:rPr>
  </w:style>
  <w:style w:type="paragraph" w:customStyle="1" w:styleId="HeaderUnderline">
    <w:name w:val="Header Underline"/>
    <w:basedOn w:val="Cabealho"/>
    <w:uiPriority w:val="99"/>
    <w:rsid w:val="00EE57CC"/>
    <w:pPr>
      <w:pBdr>
        <w:bottom w:val="single" w:sz="4" w:space="1" w:color="auto"/>
      </w:pBdr>
    </w:pPr>
  </w:style>
  <w:style w:type="character" w:customStyle="1" w:styleId="Ttulo6Char">
    <w:name w:val="Título 6 Char"/>
    <w:basedOn w:val="Fontepargpadro"/>
    <w:link w:val="Ttulo6"/>
    <w:uiPriority w:val="9"/>
    <w:rsid w:val="00EE57CC"/>
    <w:rPr>
      <w:rFonts w:ascii="Times New Roman" w:eastAsia="Arial" w:hAnsi="Times New Roman" w:cs="Times New Roman"/>
      <w:b/>
      <w:bCs/>
      <w:lang w:val="pt-BR" w:eastAsia="ja-JP"/>
    </w:rPr>
  </w:style>
  <w:style w:type="character" w:customStyle="1" w:styleId="Ttulo7Char">
    <w:name w:val="Título 7 Char"/>
    <w:basedOn w:val="Fontepargpadro"/>
    <w:link w:val="Ttulo7"/>
    <w:uiPriority w:val="9"/>
    <w:rsid w:val="00EE57CC"/>
    <w:rPr>
      <w:rFonts w:ascii="Times New Roman" w:eastAsia="Arial" w:hAnsi="Times New Roman" w:cs="Times New Roman"/>
      <w:sz w:val="24"/>
      <w:szCs w:val="24"/>
      <w:lang w:val="pt-BR" w:eastAsia="ja-JP"/>
    </w:rPr>
  </w:style>
  <w:style w:type="character" w:customStyle="1" w:styleId="Ttulo8Char">
    <w:name w:val="Título 8 Char"/>
    <w:basedOn w:val="Fontepargpadro"/>
    <w:link w:val="Ttulo8"/>
    <w:uiPriority w:val="9"/>
    <w:rsid w:val="00EE57CC"/>
    <w:rPr>
      <w:rFonts w:ascii="Times New Roman" w:eastAsia="Arial" w:hAnsi="Times New Roman" w:cs="Times New Roman"/>
      <w:i/>
      <w:iCs/>
      <w:sz w:val="24"/>
      <w:szCs w:val="24"/>
      <w:lang w:val="pt-BR" w:eastAsia="ja-JP"/>
    </w:rPr>
  </w:style>
  <w:style w:type="character" w:customStyle="1" w:styleId="Ttulo9Char">
    <w:name w:val="Título 9 Char"/>
    <w:basedOn w:val="Fontepargpadro"/>
    <w:link w:val="Ttulo9"/>
    <w:uiPriority w:val="9"/>
    <w:rsid w:val="00EE57CC"/>
    <w:rPr>
      <w:rFonts w:eastAsia="Arial" w:cs="Segoe UI"/>
      <w:lang w:val="pt-BR" w:eastAsia="ja-JP"/>
    </w:rPr>
  </w:style>
  <w:style w:type="paragraph" w:styleId="Textodenotaderodap">
    <w:name w:val="footnote text"/>
    <w:basedOn w:val="Normal"/>
    <w:link w:val="TextodenotaderodapChar"/>
    <w:rsid w:val="00EE57CC"/>
    <w:rPr>
      <w:sz w:val="16"/>
      <w:szCs w:val="16"/>
    </w:rPr>
  </w:style>
  <w:style w:type="character" w:customStyle="1" w:styleId="TextodenotaderodapChar">
    <w:name w:val="Texto de nota de rodapé Char"/>
    <w:basedOn w:val="Fontepargpadro"/>
    <w:link w:val="Textodenotaderodap"/>
    <w:rsid w:val="00EE57CC"/>
    <w:rPr>
      <w:rFonts w:eastAsia="Arial"/>
      <w:sz w:val="16"/>
      <w:szCs w:val="16"/>
      <w:lang w:eastAsia="ja-JP"/>
    </w:rPr>
  </w:style>
  <w:style w:type="character" w:styleId="Hyperlink">
    <w:name w:val="Hyperlink"/>
    <w:basedOn w:val="Fontepargpadro"/>
    <w:uiPriority w:val="99"/>
    <w:unhideWhenUsed/>
    <w:rsid w:val="00EE57CC"/>
    <w:rPr>
      <w:color w:val="0000FF" w:themeColor="hyperlink"/>
      <w:u w:val="single"/>
    </w:rPr>
  </w:style>
  <w:style w:type="character" w:customStyle="1" w:styleId="RodapChar">
    <w:name w:val="Rodapé Char"/>
    <w:basedOn w:val="Fontepargpadro"/>
    <w:link w:val="Rodap"/>
    <w:uiPriority w:val="99"/>
    <w:rsid w:val="00EE57CC"/>
    <w:rPr>
      <w:rFonts w:eastAsia="Calibri" w:cs="Calibri"/>
      <w:sz w:val="16"/>
      <w:szCs w:val="16"/>
      <w:lang w:eastAsia="ja-JP"/>
    </w:rPr>
  </w:style>
  <w:style w:type="paragraph" w:customStyle="1" w:styleId="Heading1Numbered">
    <w:name w:val="Heading 1 (Numbered)"/>
    <w:basedOn w:val="Ttulo1"/>
    <w:next w:val="Normal"/>
    <w:uiPriority w:val="14"/>
    <w:qFormat/>
    <w:rsid w:val="00196AD0"/>
    <w:pPr>
      <w:ind w:left="0" w:firstLine="0"/>
    </w:pPr>
    <w:rPr>
      <w:sz w:val="56"/>
    </w:rPr>
  </w:style>
  <w:style w:type="paragraph" w:customStyle="1" w:styleId="Heading2Numbered">
    <w:name w:val="Heading 2 (Numbered)"/>
    <w:basedOn w:val="Ttulo2"/>
    <w:next w:val="Normal"/>
    <w:uiPriority w:val="14"/>
    <w:qFormat/>
    <w:rsid w:val="00AE0565"/>
    <w:pPr>
      <w:ind w:left="0"/>
    </w:pPr>
    <w:rPr>
      <w:rFonts w:ascii="Segoe UI" w:hAnsi="Segoe UI"/>
      <w:sz w:val="32"/>
    </w:rPr>
  </w:style>
  <w:style w:type="paragraph" w:customStyle="1" w:styleId="TableListBullet">
    <w:name w:val="Table List Bullet"/>
    <w:basedOn w:val="Normal"/>
    <w:uiPriority w:val="4"/>
    <w:qFormat/>
    <w:rsid w:val="00805D4A"/>
    <w:pPr>
      <w:numPr>
        <w:numId w:val="12"/>
      </w:numPr>
      <w:contextualSpacing/>
    </w:pPr>
  </w:style>
  <w:style w:type="paragraph" w:customStyle="1" w:styleId="VisibleGuidance">
    <w:name w:val="Visible Guidance"/>
    <w:basedOn w:val="Normal"/>
    <w:next w:val="Normal"/>
    <w:rsid w:val="00DF59F9"/>
    <w:pPr>
      <w:shd w:val="clear" w:color="auto" w:fill="F2F2F2"/>
    </w:pPr>
    <w:rPr>
      <w:color w:val="FF0066"/>
    </w:rPr>
  </w:style>
  <w:style w:type="numbering" w:styleId="111111">
    <w:name w:val="Outline List 2"/>
    <w:basedOn w:val="Semlista"/>
    <w:rsid w:val="00EE57CC"/>
    <w:pPr>
      <w:numPr>
        <w:numId w:val="3"/>
      </w:numPr>
    </w:pPr>
  </w:style>
  <w:style w:type="numbering" w:customStyle="1" w:styleId="HeadingNumbered">
    <w:name w:val="Heading Numbered"/>
    <w:basedOn w:val="111111"/>
    <w:uiPriority w:val="99"/>
    <w:rsid w:val="00EE57CC"/>
    <w:pPr>
      <w:numPr>
        <w:numId w:val="9"/>
      </w:numPr>
    </w:pPr>
  </w:style>
  <w:style w:type="character" w:styleId="Forte">
    <w:name w:val="Strong"/>
    <w:basedOn w:val="Fontepargpadro"/>
    <w:uiPriority w:val="22"/>
    <w:qFormat/>
    <w:rsid w:val="00EE57CC"/>
    <w:rPr>
      <w:b/>
      <w:bCs/>
    </w:rPr>
  </w:style>
  <w:style w:type="paragraph" w:customStyle="1" w:styleId="Heading3Numbered">
    <w:name w:val="Heading 3 (Numbered)"/>
    <w:basedOn w:val="Ttulo3"/>
    <w:next w:val="Normal"/>
    <w:uiPriority w:val="14"/>
    <w:qFormat/>
    <w:rsid w:val="00EE57CC"/>
    <w:pPr>
      <w:ind w:left="0"/>
    </w:pPr>
  </w:style>
  <w:style w:type="character" w:styleId="AcrnimoHTML">
    <w:name w:val="HTML Acronym"/>
    <w:basedOn w:val="Fontepargpadro"/>
    <w:rsid w:val="00EE57CC"/>
  </w:style>
  <w:style w:type="character" w:styleId="TextodoEspaoReservado">
    <w:name w:val="Placeholder Text"/>
    <w:basedOn w:val="Fontepargpadro"/>
    <w:uiPriority w:val="99"/>
    <w:semiHidden/>
    <w:rsid w:val="005D6C3A"/>
    <w:rPr>
      <w:color w:val="808080"/>
    </w:rPr>
  </w:style>
  <w:style w:type="paragraph" w:styleId="Numerada">
    <w:name w:val="List Number"/>
    <w:basedOn w:val="Normal"/>
    <w:rsid w:val="005E3FB8"/>
    <w:pPr>
      <w:numPr>
        <w:numId w:val="11"/>
      </w:numPr>
      <w:contextualSpacing/>
    </w:pPr>
  </w:style>
  <w:style w:type="character" w:styleId="HiperlinkVisitado">
    <w:name w:val="FollowedHyperlink"/>
    <w:basedOn w:val="Fontepargpadro"/>
    <w:rsid w:val="00CC6FC4"/>
    <w:rPr>
      <w:color w:val="800080" w:themeColor="followedHyperlink"/>
      <w:u w:val="single"/>
    </w:rPr>
  </w:style>
  <w:style w:type="table" w:styleId="Tabelaclssica1">
    <w:name w:val="Table Classic 1"/>
    <w:basedOn w:val="Tabelanormal"/>
    <w:rsid w:val="006938A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nfase">
    <w:name w:val="Emphasis"/>
    <w:basedOn w:val="Fontepargpadro"/>
    <w:uiPriority w:val="19"/>
    <w:qFormat/>
    <w:rsid w:val="000E030F"/>
    <w:rPr>
      <w:i/>
      <w:iCs/>
    </w:rPr>
  </w:style>
  <w:style w:type="paragraph" w:styleId="Pr-formataoHTML">
    <w:name w:val="HTML Preformatted"/>
    <w:basedOn w:val="Normal"/>
    <w:link w:val="Pr-formataoHTMLChar"/>
    <w:uiPriority w:val="99"/>
    <w:semiHidden/>
    <w:unhideWhenUsed/>
    <w:rsid w:val="005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F0AB9"/>
    <w:rPr>
      <w:rFonts w:ascii="Courier New" w:eastAsia="Times New Roman" w:hAnsi="Courier New" w:cs="Courier New"/>
      <w:sz w:val="20"/>
      <w:szCs w:val="20"/>
      <w:lang w:val="pt-BR" w:eastAsia="pt-BR"/>
    </w:rPr>
  </w:style>
  <w:style w:type="paragraph" w:styleId="NormalWeb">
    <w:name w:val="Normal (Web)"/>
    <w:basedOn w:val="Normal"/>
    <w:uiPriority w:val="99"/>
    <w:unhideWhenUsed/>
    <w:rsid w:val="00D064AE"/>
    <w:pPr>
      <w:spacing w:before="100" w:beforeAutospacing="1" w:after="100" w:afterAutospacing="1"/>
    </w:pPr>
    <w:rPr>
      <w:rFonts w:ascii="Times New Roman" w:eastAsia="Times New Roman" w:hAnsi="Times New Roman" w:cs="Times New Roman"/>
      <w:sz w:val="24"/>
      <w:szCs w:val="24"/>
      <w:lang w:eastAsia="pt-BR"/>
    </w:rPr>
  </w:style>
  <w:style w:type="table" w:styleId="TabeladeGrade4-nfase1">
    <w:name w:val="Grid Table 4 Accent 1"/>
    <w:basedOn w:val="Tabelanormal"/>
    <w:uiPriority w:val="49"/>
    <w:rsid w:val="00D064A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ps">
    <w:name w:val="hps"/>
    <w:basedOn w:val="Fontepargpadro"/>
    <w:rsid w:val="003336E7"/>
  </w:style>
  <w:style w:type="character" w:styleId="Refdecomentrio">
    <w:name w:val="annotation reference"/>
    <w:basedOn w:val="Fontepargpadro"/>
    <w:semiHidden/>
    <w:unhideWhenUsed/>
    <w:rsid w:val="0038780D"/>
    <w:rPr>
      <w:sz w:val="16"/>
      <w:szCs w:val="16"/>
    </w:rPr>
  </w:style>
  <w:style w:type="paragraph" w:styleId="Textodecomentrio">
    <w:name w:val="annotation text"/>
    <w:basedOn w:val="Normal"/>
    <w:link w:val="TextodecomentrioChar"/>
    <w:semiHidden/>
    <w:unhideWhenUsed/>
    <w:rsid w:val="0038780D"/>
    <w:rPr>
      <w:sz w:val="20"/>
      <w:szCs w:val="20"/>
    </w:rPr>
  </w:style>
  <w:style w:type="character" w:customStyle="1" w:styleId="TextodecomentrioChar">
    <w:name w:val="Texto de comentário Char"/>
    <w:basedOn w:val="Fontepargpadro"/>
    <w:link w:val="Textodecomentrio"/>
    <w:semiHidden/>
    <w:rsid w:val="0038780D"/>
    <w:rPr>
      <w:rFonts w:eastAsia="Arial"/>
      <w:sz w:val="20"/>
      <w:szCs w:val="20"/>
      <w:lang w:val="en-US" w:eastAsia="ja-JP"/>
    </w:rPr>
  </w:style>
  <w:style w:type="paragraph" w:styleId="Assuntodocomentrio">
    <w:name w:val="annotation subject"/>
    <w:basedOn w:val="Textodecomentrio"/>
    <w:next w:val="Textodecomentrio"/>
    <w:link w:val="AssuntodocomentrioChar"/>
    <w:semiHidden/>
    <w:unhideWhenUsed/>
    <w:rsid w:val="0038780D"/>
    <w:rPr>
      <w:b/>
      <w:bCs/>
    </w:rPr>
  </w:style>
  <w:style w:type="character" w:customStyle="1" w:styleId="AssuntodocomentrioChar">
    <w:name w:val="Assunto do comentário Char"/>
    <w:basedOn w:val="TextodecomentrioChar"/>
    <w:link w:val="Assuntodocomentrio"/>
    <w:semiHidden/>
    <w:rsid w:val="0038780D"/>
    <w:rPr>
      <w:rFonts w:eastAsia="Arial"/>
      <w:b/>
      <w:bCs/>
      <w:sz w:val="20"/>
      <w:szCs w:val="20"/>
      <w:lang w:val="en-US" w:eastAsia="ja-JP"/>
    </w:rPr>
  </w:style>
  <w:style w:type="character" w:customStyle="1" w:styleId="google-src-text1">
    <w:name w:val="google-src-text1"/>
    <w:basedOn w:val="Fontepargpadro"/>
    <w:rsid w:val="009E36C4"/>
    <w:rPr>
      <w:vanish/>
      <w:webHidden w:val="0"/>
      <w:specVanish w:val="0"/>
    </w:rPr>
  </w:style>
  <w:style w:type="character" w:customStyle="1" w:styleId="Ttulo1Char">
    <w:name w:val="Título 1 Char"/>
    <w:basedOn w:val="Fontepargpadro"/>
    <w:link w:val="Ttulo1"/>
    <w:uiPriority w:val="9"/>
    <w:rsid w:val="005A3601"/>
    <w:rPr>
      <w:rFonts w:ascii="Segoe UI Light" w:eastAsia="Calibri" w:hAnsi="Segoe UI Light" w:cs="Calibri"/>
      <w:b/>
      <w:bCs/>
      <w:color w:val="4F81BD" w:themeColor="accent1"/>
      <w:kern w:val="32"/>
      <w:sz w:val="64"/>
      <w:szCs w:val="32"/>
      <w:lang w:val="pt-BR" w:eastAsia="ja-JP"/>
    </w:rPr>
  </w:style>
  <w:style w:type="paragraph" w:customStyle="1" w:styleId="google-src-active-text">
    <w:name w:val="google-src-active-text"/>
    <w:basedOn w:val="Normal"/>
    <w:rsid w:val="008663BB"/>
    <w:pPr>
      <w:spacing w:before="100" w:beforeAutospacing="1" w:after="100" w:afterAutospacing="1"/>
    </w:pPr>
    <w:rPr>
      <w:rFonts w:ascii="Arial" w:eastAsia="Times New Roman" w:hAnsi="Arial"/>
      <w:sz w:val="24"/>
      <w:szCs w:val="24"/>
      <w:lang w:eastAsia="pt-BR"/>
    </w:rPr>
  </w:style>
  <w:style w:type="paragraph" w:customStyle="1" w:styleId="spriteclose">
    <w:name w:val="sprite_close"/>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maximize">
    <w:name w:val="sprite_maximize"/>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restore">
    <w:name w:val="sprite_restore"/>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ne">
    <w:name w:val="sprite_iw_ne"/>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nw">
    <w:name w:val="sprite_iw_nw"/>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e0">
    <w:name w:val="sprite_iw_se0"/>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w0">
    <w:name w:val="sprite_iw_sw0"/>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1dl">
    <w:name w:val="sprite_iw_tab_1d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1l">
    <w:name w:val="sprite_iw_tab_1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dl">
    <w:name w:val="sprite_iw_tab_d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dr">
    <w:name w:val="sprite_iw_tab_dr"/>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l">
    <w:name w:val="sprite_iw_tab_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r">
    <w:name w:val="sprite_iw_tab_r"/>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back1dl">
    <w:name w:val="sprite_iw_tabback_1d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back1l">
    <w:name w:val="sprite_iw_tabback_1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backdl">
    <w:name w:val="sprite_iw_tabback_d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backdr">
    <w:name w:val="sprite_iw_tabback_dr"/>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backl">
    <w:name w:val="sprite_iw_tabback_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tabbackr">
    <w:name w:val="sprite_iw_tabback_r"/>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xtap">
    <w:name w:val="sprite_iw_xtap"/>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xtapl">
    <w:name w:val="sprite_iw_xtap_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xtapld">
    <w:name w:val="sprite_iw_xtap_ld"/>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xtaprd">
    <w:name w:val="sprite_iw_xtap_rd"/>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xtapu">
    <w:name w:val="sprite_iw_xtap_u"/>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xtapul">
    <w:name w:val="sprite_iw_xtap_u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ne">
    <w:name w:val="sprite_iws_ne"/>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nw">
    <w:name w:val="sprite_iws_nw"/>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se">
    <w:name w:val="sprite_iws_se"/>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sw">
    <w:name w:val="sprite_iws_sw"/>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1dl">
    <w:name w:val="sprite_iws_tab_1d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1l">
    <w:name w:val="sprite_iws_tab_1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dl">
    <w:name w:val="sprite_iws_tab_d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do">
    <w:name w:val="sprite_iws_tab_do"/>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dr">
    <w:name w:val="sprite_iws_tab_dr"/>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l">
    <w:name w:val="sprite_iws_tab_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o">
    <w:name w:val="sprite_iws_tab_o"/>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br">
    <w:name w:val="sprite_iws_tab_r"/>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p">
    <w:name w:val="sprite_iws_tap"/>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pl">
    <w:name w:val="sprite_iws_tap_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pld">
    <w:name w:val="sprite_iws_tap_ld"/>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prd">
    <w:name w:val="sprite_iws_tap_rd"/>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pu">
    <w:name w:val="sprite_iws_tap_u"/>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spriteiwstapul">
    <w:name w:val="sprite_iws_tap_ul"/>
    <w:basedOn w:val="Normal"/>
    <w:rsid w:val="008663B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google-src-text">
    <w:name w:val="google-src-text"/>
    <w:basedOn w:val="Normal"/>
    <w:rsid w:val="008663BB"/>
    <w:pPr>
      <w:spacing w:before="100" w:beforeAutospacing="1" w:after="100" w:afterAutospacing="1"/>
    </w:pPr>
    <w:rPr>
      <w:rFonts w:ascii="Times New Roman" w:eastAsia="Times New Roman" w:hAnsi="Times New Roman" w:cs="Times New Roman"/>
      <w:vanish/>
      <w:sz w:val="24"/>
      <w:szCs w:val="24"/>
      <w:lang w:eastAsia="pt-BR"/>
    </w:rPr>
  </w:style>
  <w:style w:type="paragraph" w:styleId="ndicedeilustraes">
    <w:name w:val="table of figures"/>
    <w:basedOn w:val="Normal"/>
    <w:next w:val="Normal"/>
    <w:uiPriority w:val="99"/>
    <w:unhideWhenUsed/>
    <w:rsid w:val="00572879"/>
    <w:pPr>
      <w:spacing w:after="0"/>
    </w:pPr>
  </w:style>
  <w:style w:type="paragraph" w:customStyle="1" w:styleId="EnglishTerm">
    <w:name w:val="EnglishTerm"/>
    <w:basedOn w:val="Normal"/>
    <w:link w:val="EnglishTermChar"/>
    <w:autoRedefine/>
    <w:qFormat/>
    <w:rsid w:val="00A0461B"/>
    <w:pPr>
      <w:tabs>
        <w:tab w:val="num" w:pos="227"/>
      </w:tabs>
      <w:spacing w:before="40" w:after="0"/>
    </w:pPr>
    <w:rPr>
      <w:rFonts w:asciiTheme="minorHAnsi" w:hAnsiTheme="minorHAnsi" w:cs="Segoe"/>
      <w:noProof/>
      <w:sz w:val="20"/>
      <w:szCs w:val="20"/>
      <w:lang w:val="en-US" w:eastAsia="pt-BR"/>
    </w:rPr>
  </w:style>
  <w:style w:type="character" w:customStyle="1" w:styleId="CommarcadoresChar">
    <w:name w:val="Com marcadores Char"/>
    <w:basedOn w:val="Fontepargpadro"/>
    <w:link w:val="Commarcadores"/>
    <w:uiPriority w:val="4"/>
    <w:rsid w:val="00E76C5F"/>
    <w:rPr>
      <w:rFonts w:eastAsia="Arial" w:cs="Segoe UI"/>
      <w:lang w:val="pt-BR" w:eastAsia="ja-JP"/>
    </w:rPr>
  </w:style>
  <w:style w:type="character" w:customStyle="1" w:styleId="EnglishTermChar">
    <w:name w:val="EnglishTerm Char"/>
    <w:basedOn w:val="CommarcadoresChar"/>
    <w:link w:val="EnglishTerm"/>
    <w:rsid w:val="00A0461B"/>
    <w:rPr>
      <w:rFonts w:asciiTheme="minorHAnsi" w:eastAsia="Arial" w:hAnsiTheme="minorHAnsi" w:cs="Segoe"/>
      <w:noProof/>
      <w:sz w:val="20"/>
      <w:szCs w:val="20"/>
      <w:lang w:val="en-US" w:eastAsia="pt-BR"/>
    </w:rPr>
  </w:style>
  <w:style w:type="character" w:styleId="CdigoHTML">
    <w:name w:val="HTML Code"/>
    <w:basedOn w:val="Fontepargpadro"/>
    <w:uiPriority w:val="99"/>
    <w:semiHidden/>
    <w:unhideWhenUsed/>
    <w:rsid w:val="009F5393"/>
    <w:rPr>
      <w:rFonts w:ascii="Courier New" w:eastAsia="Times New Roman" w:hAnsi="Courier New" w:cs="Courier New"/>
      <w:sz w:val="20"/>
      <w:szCs w:val="20"/>
    </w:rPr>
  </w:style>
  <w:style w:type="paragraph" w:customStyle="1" w:styleId="HeaderTextMS">
    <w:name w:val="Header Text MS"/>
    <w:basedOn w:val="Normal"/>
    <w:qFormat/>
    <w:rsid w:val="008F64EF"/>
    <w:pPr>
      <w:spacing w:after="400" w:line="480" w:lineRule="exact"/>
    </w:pPr>
    <w:rPr>
      <w:rFonts w:ascii="Segoe Pro Light" w:eastAsiaTheme="minorHAnsi" w:hAnsi="Segoe Pro Light" w:cstheme="minorBidi"/>
      <w:sz w:val="36"/>
      <w:szCs w:val="40"/>
      <w:lang w:eastAsia="en-US"/>
    </w:rPr>
  </w:style>
  <w:style w:type="character" w:customStyle="1" w:styleId="PargrafodaListaChar">
    <w:name w:val="Parágrafo da Lista Char"/>
    <w:basedOn w:val="Fontepargpadro"/>
    <w:link w:val="PargrafodaLista"/>
    <w:uiPriority w:val="34"/>
    <w:locked/>
    <w:rsid w:val="00B466AA"/>
    <w:rPr>
      <w:rFonts w:eastAsia="Arial"/>
      <w:lang w:val="pt-BR" w:eastAsia="ja-JP"/>
    </w:rPr>
  </w:style>
  <w:style w:type="table" w:customStyle="1" w:styleId="PMIIS2">
    <w:name w:val="PMI IS2"/>
    <w:basedOn w:val="Tabelanormal"/>
    <w:uiPriority w:val="99"/>
    <w:rsid w:val="00371678"/>
    <w:pPr>
      <w:spacing w:before="60" w:after="0" w:line="240" w:lineRule="auto"/>
      <w:jc w:val="both"/>
    </w:pPr>
    <w:rPr>
      <w:rFonts w:eastAsia="Batang" w:cs="Times New Roman"/>
      <w:b/>
      <w:sz w:val="20"/>
      <w:szCs w:val="20"/>
      <w:lang w:val="en-US" w:eastAsia="en-US"/>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pPr>
        <w:jc w:val="left"/>
      </w:pPr>
      <w:rPr>
        <w:rFonts w:ascii="Calibri" w:hAnsi="Calibri"/>
        <w:b/>
        <w:color w:val="002060"/>
        <w:sz w:val="22"/>
      </w:rPr>
      <w:tblPr/>
      <w:tcPr>
        <w:shd w:val="clear" w:color="auto" w:fill="BEE3EF"/>
        <w:vAlign w:val="center"/>
      </w:tcPr>
    </w:tblStylePr>
  </w:style>
  <w:style w:type="table" w:customStyle="1" w:styleId="PMIIS3">
    <w:name w:val="PMI IS3"/>
    <w:basedOn w:val="Tabelanormal"/>
    <w:uiPriority w:val="99"/>
    <w:rsid w:val="00D00DBD"/>
    <w:pPr>
      <w:spacing w:before="60" w:after="0" w:line="240" w:lineRule="auto"/>
      <w:jc w:val="both"/>
    </w:pPr>
    <w:rPr>
      <w:rFonts w:eastAsia="Batang" w:cs="Times New Roman"/>
      <w:b/>
      <w:sz w:val="20"/>
      <w:szCs w:val="20"/>
      <w:lang w:val="en-US" w:eastAsia="en-US"/>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pPr>
        <w:jc w:val="left"/>
      </w:pPr>
      <w:rPr>
        <w:rFonts w:ascii="Calibri" w:hAnsi="Calibri"/>
        <w:b/>
        <w:color w:val="002060"/>
        <w:sz w:val="22"/>
      </w:rPr>
      <w:tblPr/>
      <w:tcPr>
        <w:shd w:val="clear" w:color="auto" w:fill="BEE3EF"/>
        <w:vAlign w:val="center"/>
      </w:tcPr>
    </w:tblStylePr>
  </w:style>
  <w:style w:type="table" w:styleId="TabeladeGradeClara">
    <w:name w:val="Grid Table Light"/>
    <w:basedOn w:val="Tabelanormal"/>
    <w:uiPriority w:val="40"/>
    <w:rsid w:val="00CD54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o">
    <w:name w:val="Revision"/>
    <w:hidden/>
    <w:uiPriority w:val="99"/>
    <w:semiHidden/>
    <w:rsid w:val="000C3E97"/>
    <w:pPr>
      <w:spacing w:after="0" w:line="240" w:lineRule="auto"/>
    </w:pPr>
    <w:rPr>
      <w:rFonts w:eastAsia="Arial" w:cs="Segoe UI"/>
      <w:lang w:val="pt-B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25829">
      <w:bodyDiv w:val="1"/>
      <w:marLeft w:val="0"/>
      <w:marRight w:val="0"/>
      <w:marTop w:val="0"/>
      <w:marBottom w:val="0"/>
      <w:divBdr>
        <w:top w:val="none" w:sz="0" w:space="0" w:color="auto"/>
        <w:left w:val="none" w:sz="0" w:space="0" w:color="auto"/>
        <w:bottom w:val="none" w:sz="0" w:space="0" w:color="auto"/>
        <w:right w:val="none" w:sz="0" w:space="0" w:color="auto"/>
      </w:divBdr>
      <w:divsChild>
        <w:div w:id="486630520">
          <w:marLeft w:val="0"/>
          <w:marRight w:val="0"/>
          <w:marTop w:val="0"/>
          <w:marBottom w:val="0"/>
          <w:divBdr>
            <w:top w:val="none" w:sz="0" w:space="0" w:color="auto"/>
            <w:left w:val="none" w:sz="0" w:space="0" w:color="auto"/>
            <w:bottom w:val="none" w:sz="0" w:space="0" w:color="auto"/>
            <w:right w:val="none" w:sz="0" w:space="0" w:color="auto"/>
          </w:divBdr>
          <w:divsChild>
            <w:div w:id="1682468142">
              <w:marLeft w:val="0"/>
              <w:marRight w:val="0"/>
              <w:marTop w:val="0"/>
              <w:marBottom w:val="0"/>
              <w:divBdr>
                <w:top w:val="none" w:sz="0" w:space="0" w:color="auto"/>
                <w:left w:val="none" w:sz="0" w:space="0" w:color="auto"/>
                <w:bottom w:val="none" w:sz="0" w:space="0" w:color="auto"/>
                <w:right w:val="none" w:sz="0" w:space="0" w:color="auto"/>
              </w:divBdr>
              <w:divsChild>
                <w:div w:id="1918592673">
                  <w:marLeft w:val="0"/>
                  <w:marRight w:val="0"/>
                  <w:marTop w:val="0"/>
                  <w:marBottom w:val="0"/>
                  <w:divBdr>
                    <w:top w:val="none" w:sz="0" w:space="0" w:color="auto"/>
                    <w:left w:val="none" w:sz="0" w:space="0" w:color="auto"/>
                    <w:bottom w:val="none" w:sz="0" w:space="0" w:color="auto"/>
                    <w:right w:val="none" w:sz="0" w:space="0" w:color="auto"/>
                  </w:divBdr>
                  <w:divsChild>
                    <w:div w:id="523052948">
                      <w:marLeft w:val="300"/>
                      <w:marRight w:val="0"/>
                      <w:marTop w:val="0"/>
                      <w:marBottom w:val="0"/>
                      <w:divBdr>
                        <w:top w:val="none" w:sz="0" w:space="0" w:color="auto"/>
                        <w:left w:val="none" w:sz="0" w:space="0" w:color="auto"/>
                        <w:bottom w:val="none" w:sz="0" w:space="0" w:color="auto"/>
                        <w:right w:val="none" w:sz="0" w:space="0" w:color="auto"/>
                      </w:divBdr>
                      <w:divsChild>
                        <w:div w:id="283466712">
                          <w:marLeft w:val="0"/>
                          <w:marRight w:val="0"/>
                          <w:marTop w:val="0"/>
                          <w:marBottom w:val="600"/>
                          <w:divBdr>
                            <w:top w:val="none" w:sz="0" w:space="0" w:color="auto"/>
                            <w:left w:val="none" w:sz="0" w:space="0" w:color="auto"/>
                            <w:bottom w:val="none" w:sz="0" w:space="0" w:color="auto"/>
                            <w:right w:val="none" w:sz="0" w:space="0" w:color="auto"/>
                          </w:divBdr>
                          <w:divsChild>
                            <w:div w:id="1953398620">
                              <w:marLeft w:val="0"/>
                              <w:marRight w:val="0"/>
                              <w:marTop w:val="0"/>
                              <w:marBottom w:val="600"/>
                              <w:divBdr>
                                <w:top w:val="none" w:sz="0" w:space="0" w:color="auto"/>
                                <w:left w:val="none" w:sz="0" w:space="0" w:color="auto"/>
                                <w:bottom w:val="none" w:sz="0" w:space="0" w:color="auto"/>
                                <w:right w:val="none" w:sz="0" w:space="0" w:color="auto"/>
                              </w:divBdr>
                              <w:divsChild>
                                <w:div w:id="1935475919">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174997052">
      <w:bodyDiv w:val="1"/>
      <w:marLeft w:val="0"/>
      <w:marRight w:val="0"/>
      <w:marTop w:val="0"/>
      <w:marBottom w:val="0"/>
      <w:divBdr>
        <w:top w:val="none" w:sz="0" w:space="0" w:color="auto"/>
        <w:left w:val="none" w:sz="0" w:space="0" w:color="auto"/>
        <w:bottom w:val="none" w:sz="0" w:space="0" w:color="auto"/>
        <w:right w:val="none" w:sz="0" w:space="0" w:color="auto"/>
      </w:divBdr>
      <w:divsChild>
        <w:div w:id="659039895">
          <w:marLeft w:val="0"/>
          <w:marRight w:val="0"/>
          <w:marTop w:val="0"/>
          <w:marBottom w:val="0"/>
          <w:divBdr>
            <w:top w:val="none" w:sz="0" w:space="0" w:color="auto"/>
            <w:left w:val="none" w:sz="0" w:space="0" w:color="auto"/>
            <w:bottom w:val="none" w:sz="0" w:space="0" w:color="auto"/>
            <w:right w:val="none" w:sz="0" w:space="0" w:color="auto"/>
          </w:divBdr>
          <w:divsChild>
            <w:div w:id="1690180627">
              <w:marLeft w:val="0"/>
              <w:marRight w:val="0"/>
              <w:marTop w:val="0"/>
              <w:marBottom w:val="0"/>
              <w:divBdr>
                <w:top w:val="none" w:sz="0" w:space="0" w:color="auto"/>
                <w:left w:val="none" w:sz="0" w:space="0" w:color="auto"/>
                <w:bottom w:val="none" w:sz="0" w:space="0" w:color="auto"/>
                <w:right w:val="none" w:sz="0" w:space="0" w:color="auto"/>
              </w:divBdr>
              <w:divsChild>
                <w:div w:id="1017122262">
                  <w:marLeft w:val="0"/>
                  <w:marRight w:val="0"/>
                  <w:marTop w:val="0"/>
                  <w:marBottom w:val="0"/>
                  <w:divBdr>
                    <w:top w:val="none" w:sz="0" w:space="0" w:color="auto"/>
                    <w:left w:val="none" w:sz="0" w:space="0" w:color="auto"/>
                    <w:bottom w:val="none" w:sz="0" w:space="0" w:color="auto"/>
                    <w:right w:val="none" w:sz="0" w:space="0" w:color="auto"/>
                  </w:divBdr>
                  <w:divsChild>
                    <w:div w:id="218980267">
                      <w:marLeft w:val="0"/>
                      <w:marRight w:val="0"/>
                      <w:marTop w:val="0"/>
                      <w:marBottom w:val="0"/>
                      <w:divBdr>
                        <w:top w:val="none" w:sz="0" w:space="0" w:color="auto"/>
                        <w:left w:val="none" w:sz="0" w:space="0" w:color="auto"/>
                        <w:bottom w:val="none" w:sz="0" w:space="0" w:color="auto"/>
                        <w:right w:val="none" w:sz="0" w:space="0" w:color="auto"/>
                      </w:divBdr>
                      <w:divsChild>
                        <w:div w:id="1915123427">
                          <w:marLeft w:val="0"/>
                          <w:marRight w:val="0"/>
                          <w:marTop w:val="0"/>
                          <w:marBottom w:val="0"/>
                          <w:divBdr>
                            <w:top w:val="none" w:sz="0" w:space="0" w:color="auto"/>
                            <w:left w:val="none" w:sz="0" w:space="0" w:color="auto"/>
                            <w:bottom w:val="none" w:sz="0" w:space="0" w:color="auto"/>
                            <w:right w:val="none" w:sz="0" w:space="0" w:color="auto"/>
                          </w:divBdr>
                          <w:divsChild>
                            <w:div w:id="484974016">
                              <w:marLeft w:val="0"/>
                              <w:marRight w:val="0"/>
                              <w:marTop w:val="0"/>
                              <w:marBottom w:val="0"/>
                              <w:divBdr>
                                <w:top w:val="none" w:sz="0" w:space="0" w:color="auto"/>
                                <w:left w:val="none" w:sz="0" w:space="0" w:color="auto"/>
                                <w:bottom w:val="none" w:sz="0" w:space="0" w:color="auto"/>
                                <w:right w:val="none" w:sz="0" w:space="0" w:color="auto"/>
                              </w:divBdr>
                              <w:divsChild>
                                <w:div w:id="8842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49250">
      <w:bodyDiv w:val="1"/>
      <w:marLeft w:val="0"/>
      <w:marRight w:val="0"/>
      <w:marTop w:val="0"/>
      <w:marBottom w:val="0"/>
      <w:divBdr>
        <w:top w:val="none" w:sz="0" w:space="0" w:color="auto"/>
        <w:left w:val="none" w:sz="0" w:space="0" w:color="auto"/>
        <w:bottom w:val="none" w:sz="0" w:space="0" w:color="auto"/>
        <w:right w:val="none" w:sz="0" w:space="0" w:color="auto"/>
      </w:divBdr>
      <w:divsChild>
        <w:div w:id="477305464">
          <w:marLeft w:val="0"/>
          <w:marRight w:val="0"/>
          <w:marTop w:val="0"/>
          <w:marBottom w:val="0"/>
          <w:divBdr>
            <w:top w:val="none" w:sz="0" w:space="0" w:color="auto"/>
            <w:left w:val="none" w:sz="0" w:space="0" w:color="auto"/>
            <w:bottom w:val="none" w:sz="0" w:space="0" w:color="auto"/>
            <w:right w:val="none" w:sz="0" w:space="0" w:color="auto"/>
          </w:divBdr>
          <w:divsChild>
            <w:div w:id="1969894054">
              <w:marLeft w:val="0"/>
              <w:marRight w:val="0"/>
              <w:marTop w:val="150"/>
              <w:marBottom w:val="0"/>
              <w:divBdr>
                <w:top w:val="single" w:sz="6" w:space="0" w:color="CCCCCC"/>
                <w:left w:val="none" w:sz="0" w:space="0" w:color="auto"/>
                <w:bottom w:val="none" w:sz="0" w:space="0" w:color="auto"/>
                <w:right w:val="none" w:sz="0" w:space="0" w:color="auto"/>
              </w:divBdr>
              <w:divsChild>
                <w:div w:id="43482464">
                  <w:marLeft w:val="0"/>
                  <w:marRight w:val="240"/>
                  <w:marTop w:val="0"/>
                  <w:marBottom w:val="0"/>
                  <w:divBdr>
                    <w:top w:val="none" w:sz="0" w:space="0" w:color="auto"/>
                    <w:left w:val="none" w:sz="0" w:space="0" w:color="auto"/>
                    <w:bottom w:val="none" w:sz="0" w:space="0" w:color="auto"/>
                    <w:right w:val="none" w:sz="0" w:space="0" w:color="auto"/>
                  </w:divBdr>
                  <w:divsChild>
                    <w:div w:id="536428028">
                      <w:marLeft w:val="0"/>
                      <w:marRight w:val="0"/>
                      <w:marTop w:val="225"/>
                      <w:marBottom w:val="0"/>
                      <w:divBdr>
                        <w:top w:val="none" w:sz="0" w:space="0" w:color="auto"/>
                        <w:left w:val="none" w:sz="0" w:space="0" w:color="auto"/>
                        <w:bottom w:val="none" w:sz="0" w:space="0" w:color="auto"/>
                        <w:right w:val="none" w:sz="0" w:space="0" w:color="auto"/>
                      </w:divBdr>
                      <w:divsChild>
                        <w:div w:id="7380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96552">
      <w:bodyDiv w:val="1"/>
      <w:marLeft w:val="0"/>
      <w:marRight w:val="0"/>
      <w:marTop w:val="0"/>
      <w:marBottom w:val="0"/>
      <w:divBdr>
        <w:top w:val="none" w:sz="0" w:space="0" w:color="auto"/>
        <w:left w:val="none" w:sz="0" w:space="0" w:color="auto"/>
        <w:bottom w:val="none" w:sz="0" w:space="0" w:color="auto"/>
        <w:right w:val="none" w:sz="0" w:space="0" w:color="auto"/>
      </w:divBdr>
    </w:div>
    <w:div w:id="370615152">
      <w:bodyDiv w:val="1"/>
      <w:marLeft w:val="0"/>
      <w:marRight w:val="0"/>
      <w:marTop w:val="0"/>
      <w:marBottom w:val="0"/>
      <w:divBdr>
        <w:top w:val="none" w:sz="0" w:space="0" w:color="auto"/>
        <w:left w:val="none" w:sz="0" w:space="0" w:color="auto"/>
        <w:bottom w:val="none" w:sz="0" w:space="0" w:color="auto"/>
        <w:right w:val="none" w:sz="0" w:space="0" w:color="auto"/>
      </w:divBdr>
      <w:divsChild>
        <w:div w:id="629629713">
          <w:marLeft w:val="0"/>
          <w:marRight w:val="0"/>
          <w:marTop w:val="0"/>
          <w:marBottom w:val="0"/>
          <w:divBdr>
            <w:top w:val="none" w:sz="0" w:space="0" w:color="auto"/>
            <w:left w:val="none" w:sz="0" w:space="0" w:color="auto"/>
            <w:bottom w:val="none" w:sz="0" w:space="0" w:color="auto"/>
            <w:right w:val="none" w:sz="0" w:space="0" w:color="auto"/>
          </w:divBdr>
          <w:divsChild>
            <w:div w:id="1510440459">
              <w:marLeft w:val="0"/>
              <w:marRight w:val="0"/>
              <w:marTop w:val="0"/>
              <w:marBottom w:val="0"/>
              <w:divBdr>
                <w:top w:val="none" w:sz="0" w:space="0" w:color="auto"/>
                <w:left w:val="none" w:sz="0" w:space="0" w:color="auto"/>
                <w:bottom w:val="none" w:sz="0" w:space="0" w:color="auto"/>
                <w:right w:val="none" w:sz="0" w:space="0" w:color="auto"/>
              </w:divBdr>
              <w:divsChild>
                <w:div w:id="1023825064">
                  <w:marLeft w:val="0"/>
                  <w:marRight w:val="0"/>
                  <w:marTop w:val="0"/>
                  <w:marBottom w:val="0"/>
                  <w:divBdr>
                    <w:top w:val="none" w:sz="0" w:space="0" w:color="auto"/>
                    <w:left w:val="none" w:sz="0" w:space="0" w:color="auto"/>
                    <w:bottom w:val="none" w:sz="0" w:space="0" w:color="auto"/>
                    <w:right w:val="none" w:sz="0" w:space="0" w:color="auto"/>
                  </w:divBdr>
                  <w:divsChild>
                    <w:div w:id="528103620">
                      <w:marLeft w:val="300"/>
                      <w:marRight w:val="0"/>
                      <w:marTop w:val="0"/>
                      <w:marBottom w:val="0"/>
                      <w:divBdr>
                        <w:top w:val="none" w:sz="0" w:space="0" w:color="auto"/>
                        <w:left w:val="none" w:sz="0" w:space="0" w:color="auto"/>
                        <w:bottom w:val="none" w:sz="0" w:space="0" w:color="auto"/>
                        <w:right w:val="none" w:sz="0" w:space="0" w:color="auto"/>
                      </w:divBdr>
                      <w:divsChild>
                        <w:div w:id="258872649">
                          <w:marLeft w:val="0"/>
                          <w:marRight w:val="0"/>
                          <w:marTop w:val="0"/>
                          <w:marBottom w:val="600"/>
                          <w:divBdr>
                            <w:top w:val="none" w:sz="0" w:space="0" w:color="auto"/>
                            <w:left w:val="none" w:sz="0" w:space="0" w:color="auto"/>
                            <w:bottom w:val="none" w:sz="0" w:space="0" w:color="auto"/>
                            <w:right w:val="none" w:sz="0" w:space="0" w:color="auto"/>
                          </w:divBdr>
                          <w:divsChild>
                            <w:div w:id="119568112">
                              <w:marLeft w:val="0"/>
                              <w:marRight w:val="0"/>
                              <w:marTop w:val="0"/>
                              <w:marBottom w:val="600"/>
                              <w:divBdr>
                                <w:top w:val="none" w:sz="0" w:space="0" w:color="auto"/>
                                <w:left w:val="none" w:sz="0" w:space="0" w:color="auto"/>
                                <w:bottom w:val="none" w:sz="0" w:space="0" w:color="auto"/>
                                <w:right w:val="none" w:sz="0" w:space="0" w:color="auto"/>
                              </w:divBdr>
                              <w:divsChild>
                                <w:div w:id="1517303475">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sChild>
                    </w:div>
                  </w:divsChild>
                </w:div>
              </w:divsChild>
            </w:div>
          </w:divsChild>
        </w:div>
      </w:divsChild>
    </w:div>
    <w:div w:id="391580840">
      <w:bodyDiv w:val="1"/>
      <w:marLeft w:val="0"/>
      <w:marRight w:val="0"/>
      <w:marTop w:val="0"/>
      <w:marBottom w:val="0"/>
      <w:divBdr>
        <w:top w:val="none" w:sz="0" w:space="0" w:color="auto"/>
        <w:left w:val="none" w:sz="0" w:space="0" w:color="auto"/>
        <w:bottom w:val="none" w:sz="0" w:space="0" w:color="auto"/>
        <w:right w:val="none" w:sz="0" w:space="0" w:color="auto"/>
      </w:divBdr>
      <w:divsChild>
        <w:div w:id="554513986">
          <w:marLeft w:val="0"/>
          <w:marRight w:val="0"/>
          <w:marTop w:val="0"/>
          <w:marBottom w:val="0"/>
          <w:divBdr>
            <w:top w:val="none" w:sz="0" w:space="8" w:color="auto"/>
            <w:left w:val="single" w:sz="6" w:space="0" w:color="BBBBBB"/>
            <w:bottom w:val="none" w:sz="0" w:space="0" w:color="auto"/>
            <w:right w:val="none" w:sz="0" w:space="0" w:color="auto"/>
          </w:divBdr>
          <w:divsChild>
            <w:div w:id="1069157981">
              <w:marLeft w:val="0"/>
              <w:marRight w:val="0"/>
              <w:marTop w:val="0"/>
              <w:marBottom w:val="0"/>
              <w:divBdr>
                <w:top w:val="none" w:sz="0" w:space="0" w:color="auto"/>
                <w:left w:val="none" w:sz="0" w:space="0" w:color="auto"/>
                <w:bottom w:val="none" w:sz="0" w:space="0" w:color="auto"/>
                <w:right w:val="none" w:sz="0" w:space="0" w:color="auto"/>
              </w:divBdr>
              <w:divsChild>
                <w:div w:id="1394809679">
                  <w:marLeft w:val="0"/>
                  <w:marRight w:val="0"/>
                  <w:marTop w:val="0"/>
                  <w:marBottom w:val="0"/>
                  <w:divBdr>
                    <w:top w:val="none" w:sz="0" w:space="0" w:color="auto"/>
                    <w:left w:val="none" w:sz="0" w:space="0" w:color="auto"/>
                    <w:bottom w:val="none" w:sz="0" w:space="0" w:color="auto"/>
                    <w:right w:val="none" w:sz="0" w:space="0" w:color="auto"/>
                  </w:divBdr>
                  <w:divsChild>
                    <w:div w:id="1563785807">
                      <w:marLeft w:val="0"/>
                      <w:marRight w:val="0"/>
                      <w:marTop w:val="0"/>
                      <w:marBottom w:val="0"/>
                      <w:divBdr>
                        <w:top w:val="none" w:sz="0" w:space="0" w:color="auto"/>
                        <w:left w:val="none" w:sz="0" w:space="0" w:color="auto"/>
                        <w:bottom w:val="none" w:sz="0" w:space="0" w:color="auto"/>
                        <w:right w:val="none" w:sz="0" w:space="0" w:color="auto"/>
                      </w:divBdr>
                      <w:divsChild>
                        <w:div w:id="229049607">
                          <w:marLeft w:val="0"/>
                          <w:marRight w:val="0"/>
                          <w:marTop w:val="0"/>
                          <w:marBottom w:val="0"/>
                          <w:divBdr>
                            <w:top w:val="none" w:sz="0" w:space="0" w:color="auto"/>
                            <w:left w:val="none" w:sz="0" w:space="0" w:color="auto"/>
                            <w:bottom w:val="none" w:sz="0" w:space="0" w:color="auto"/>
                            <w:right w:val="none" w:sz="0" w:space="0" w:color="auto"/>
                          </w:divBdr>
                          <w:divsChild>
                            <w:div w:id="24723250">
                              <w:marLeft w:val="0"/>
                              <w:marRight w:val="0"/>
                              <w:marTop w:val="0"/>
                              <w:marBottom w:val="0"/>
                              <w:divBdr>
                                <w:top w:val="none" w:sz="0" w:space="0" w:color="auto"/>
                                <w:left w:val="none" w:sz="0" w:space="0" w:color="auto"/>
                                <w:bottom w:val="none" w:sz="0" w:space="0" w:color="auto"/>
                                <w:right w:val="none" w:sz="0" w:space="0" w:color="auto"/>
                              </w:divBdr>
                              <w:divsChild>
                                <w:div w:id="518005075">
                                  <w:marLeft w:val="0"/>
                                  <w:marRight w:val="0"/>
                                  <w:marTop w:val="0"/>
                                  <w:marBottom w:val="180"/>
                                  <w:divBdr>
                                    <w:top w:val="none" w:sz="0" w:space="0" w:color="auto"/>
                                    <w:left w:val="single" w:sz="6" w:space="0" w:color="BBBBBB"/>
                                    <w:bottom w:val="single" w:sz="18" w:space="0" w:color="E5E5E5"/>
                                    <w:right w:val="single" w:sz="6" w:space="0" w:color="E5E5E5"/>
                                  </w:divBdr>
                                  <w:divsChild>
                                    <w:div w:id="1845390738">
                                      <w:marLeft w:val="0"/>
                                      <w:marRight w:val="0"/>
                                      <w:marTop w:val="0"/>
                                      <w:marBottom w:val="0"/>
                                      <w:divBdr>
                                        <w:top w:val="none" w:sz="0" w:space="0" w:color="auto"/>
                                        <w:left w:val="none" w:sz="0" w:space="0" w:color="auto"/>
                                        <w:bottom w:val="none" w:sz="0" w:space="0" w:color="auto"/>
                                        <w:right w:val="none" w:sz="0" w:space="0" w:color="auto"/>
                                      </w:divBdr>
                                      <w:divsChild>
                                        <w:div w:id="8687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3817058">
      <w:bodyDiv w:val="1"/>
      <w:marLeft w:val="0"/>
      <w:marRight w:val="0"/>
      <w:marTop w:val="0"/>
      <w:marBottom w:val="0"/>
      <w:divBdr>
        <w:top w:val="none" w:sz="0" w:space="0" w:color="auto"/>
        <w:left w:val="none" w:sz="0" w:space="0" w:color="auto"/>
        <w:bottom w:val="none" w:sz="0" w:space="0" w:color="auto"/>
        <w:right w:val="none" w:sz="0" w:space="0" w:color="auto"/>
      </w:divBdr>
      <w:divsChild>
        <w:div w:id="708606228">
          <w:marLeft w:val="0"/>
          <w:marRight w:val="0"/>
          <w:marTop w:val="0"/>
          <w:marBottom w:val="0"/>
          <w:divBdr>
            <w:top w:val="none" w:sz="0" w:space="0" w:color="auto"/>
            <w:left w:val="none" w:sz="0" w:space="0" w:color="auto"/>
            <w:bottom w:val="none" w:sz="0" w:space="0" w:color="auto"/>
            <w:right w:val="none" w:sz="0" w:space="0" w:color="auto"/>
          </w:divBdr>
          <w:divsChild>
            <w:div w:id="79912908">
              <w:marLeft w:val="0"/>
              <w:marRight w:val="0"/>
              <w:marTop w:val="0"/>
              <w:marBottom w:val="0"/>
              <w:divBdr>
                <w:top w:val="none" w:sz="0" w:space="0" w:color="auto"/>
                <w:left w:val="none" w:sz="0" w:space="0" w:color="auto"/>
                <w:bottom w:val="none" w:sz="0" w:space="0" w:color="auto"/>
                <w:right w:val="none" w:sz="0" w:space="0" w:color="auto"/>
              </w:divBdr>
              <w:divsChild>
                <w:div w:id="1368020591">
                  <w:marLeft w:val="0"/>
                  <w:marRight w:val="0"/>
                  <w:marTop w:val="0"/>
                  <w:marBottom w:val="0"/>
                  <w:divBdr>
                    <w:top w:val="none" w:sz="0" w:space="0" w:color="auto"/>
                    <w:left w:val="none" w:sz="0" w:space="0" w:color="auto"/>
                    <w:bottom w:val="none" w:sz="0" w:space="0" w:color="auto"/>
                    <w:right w:val="none" w:sz="0" w:space="0" w:color="auto"/>
                  </w:divBdr>
                  <w:divsChild>
                    <w:div w:id="88041581">
                      <w:marLeft w:val="0"/>
                      <w:marRight w:val="0"/>
                      <w:marTop w:val="0"/>
                      <w:marBottom w:val="0"/>
                      <w:divBdr>
                        <w:top w:val="none" w:sz="0" w:space="0" w:color="auto"/>
                        <w:left w:val="none" w:sz="0" w:space="0" w:color="auto"/>
                        <w:bottom w:val="none" w:sz="0" w:space="0" w:color="auto"/>
                        <w:right w:val="none" w:sz="0" w:space="0" w:color="auto"/>
                      </w:divBdr>
                      <w:divsChild>
                        <w:div w:id="710612944">
                          <w:marLeft w:val="0"/>
                          <w:marRight w:val="0"/>
                          <w:marTop w:val="0"/>
                          <w:marBottom w:val="0"/>
                          <w:divBdr>
                            <w:top w:val="none" w:sz="0" w:space="0" w:color="auto"/>
                            <w:left w:val="none" w:sz="0" w:space="0" w:color="auto"/>
                            <w:bottom w:val="none" w:sz="0" w:space="0" w:color="auto"/>
                            <w:right w:val="none" w:sz="0" w:space="0" w:color="auto"/>
                          </w:divBdr>
                          <w:divsChild>
                            <w:div w:id="426192180">
                              <w:marLeft w:val="0"/>
                              <w:marRight w:val="0"/>
                              <w:marTop w:val="0"/>
                              <w:marBottom w:val="0"/>
                              <w:divBdr>
                                <w:top w:val="none" w:sz="0" w:space="0" w:color="auto"/>
                                <w:left w:val="none" w:sz="0" w:space="0" w:color="auto"/>
                                <w:bottom w:val="none" w:sz="0" w:space="0" w:color="auto"/>
                                <w:right w:val="none" w:sz="0" w:space="0" w:color="auto"/>
                              </w:divBdr>
                              <w:divsChild>
                                <w:div w:id="289210392">
                                  <w:marLeft w:val="0"/>
                                  <w:marRight w:val="0"/>
                                  <w:marTop w:val="0"/>
                                  <w:marBottom w:val="0"/>
                                  <w:divBdr>
                                    <w:top w:val="none" w:sz="0" w:space="0" w:color="auto"/>
                                    <w:left w:val="none" w:sz="0" w:space="0" w:color="auto"/>
                                    <w:bottom w:val="none" w:sz="0" w:space="0" w:color="auto"/>
                                    <w:right w:val="none" w:sz="0" w:space="0" w:color="auto"/>
                                  </w:divBdr>
                                  <w:divsChild>
                                    <w:div w:id="1855728350">
                                      <w:marLeft w:val="0"/>
                                      <w:marRight w:val="0"/>
                                      <w:marTop w:val="0"/>
                                      <w:marBottom w:val="0"/>
                                      <w:divBdr>
                                        <w:top w:val="none" w:sz="0" w:space="0" w:color="auto"/>
                                        <w:left w:val="none" w:sz="0" w:space="0" w:color="auto"/>
                                        <w:bottom w:val="none" w:sz="0" w:space="0" w:color="auto"/>
                                        <w:right w:val="none" w:sz="0" w:space="0" w:color="auto"/>
                                      </w:divBdr>
                                      <w:divsChild>
                                        <w:div w:id="1329793444">
                                          <w:marLeft w:val="0"/>
                                          <w:marRight w:val="0"/>
                                          <w:marTop w:val="0"/>
                                          <w:marBottom w:val="0"/>
                                          <w:divBdr>
                                            <w:top w:val="none" w:sz="0" w:space="0" w:color="auto"/>
                                            <w:left w:val="none" w:sz="0" w:space="0" w:color="auto"/>
                                            <w:bottom w:val="none" w:sz="0" w:space="0" w:color="auto"/>
                                            <w:right w:val="none" w:sz="0" w:space="0" w:color="auto"/>
                                          </w:divBdr>
                                          <w:divsChild>
                                            <w:div w:id="1675259727">
                                              <w:marLeft w:val="0"/>
                                              <w:marRight w:val="0"/>
                                              <w:marTop w:val="0"/>
                                              <w:marBottom w:val="0"/>
                                              <w:divBdr>
                                                <w:top w:val="none" w:sz="0" w:space="0" w:color="auto"/>
                                                <w:left w:val="none" w:sz="0" w:space="0" w:color="auto"/>
                                                <w:bottom w:val="none" w:sz="0" w:space="0" w:color="auto"/>
                                                <w:right w:val="none" w:sz="0" w:space="0" w:color="auto"/>
                                              </w:divBdr>
                                              <w:divsChild>
                                                <w:div w:id="1782414514">
                                                  <w:marLeft w:val="0"/>
                                                  <w:marRight w:val="0"/>
                                                  <w:marTop w:val="0"/>
                                                  <w:marBottom w:val="0"/>
                                                  <w:divBdr>
                                                    <w:top w:val="none" w:sz="0" w:space="0" w:color="auto"/>
                                                    <w:left w:val="none" w:sz="0" w:space="0" w:color="auto"/>
                                                    <w:bottom w:val="none" w:sz="0" w:space="0" w:color="auto"/>
                                                    <w:right w:val="none" w:sz="0" w:space="0" w:color="auto"/>
                                                  </w:divBdr>
                                                  <w:divsChild>
                                                    <w:div w:id="1635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414040">
      <w:bodyDiv w:val="1"/>
      <w:marLeft w:val="0"/>
      <w:marRight w:val="0"/>
      <w:marTop w:val="0"/>
      <w:marBottom w:val="0"/>
      <w:divBdr>
        <w:top w:val="none" w:sz="0" w:space="0" w:color="auto"/>
        <w:left w:val="none" w:sz="0" w:space="0" w:color="auto"/>
        <w:bottom w:val="none" w:sz="0" w:space="0" w:color="auto"/>
        <w:right w:val="none" w:sz="0" w:space="0" w:color="auto"/>
      </w:divBdr>
      <w:divsChild>
        <w:div w:id="531919661">
          <w:marLeft w:val="0"/>
          <w:marRight w:val="0"/>
          <w:marTop w:val="0"/>
          <w:marBottom w:val="0"/>
          <w:divBdr>
            <w:top w:val="none" w:sz="0" w:space="0" w:color="auto"/>
            <w:left w:val="none" w:sz="0" w:space="0" w:color="auto"/>
            <w:bottom w:val="none" w:sz="0" w:space="0" w:color="auto"/>
            <w:right w:val="none" w:sz="0" w:space="0" w:color="auto"/>
          </w:divBdr>
          <w:divsChild>
            <w:div w:id="459081082">
              <w:marLeft w:val="0"/>
              <w:marRight w:val="0"/>
              <w:marTop w:val="0"/>
              <w:marBottom w:val="0"/>
              <w:divBdr>
                <w:top w:val="none" w:sz="0" w:space="0" w:color="auto"/>
                <w:left w:val="none" w:sz="0" w:space="0" w:color="auto"/>
                <w:bottom w:val="none" w:sz="0" w:space="0" w:color="auto"/>
                <w:right w:val="none" w:sz="0" w:space="0" w:color="auto"/>
              </w:divBdr>
              <w:divsChild>
                <w:div w:id="307129956">
                  <w:marLeft w:val="0"/>
                  <w:marRight w:val="0"/>
                  <w:marTop w:val="0"/>
                  <w:marBottom w:val="0"/>
                  <w:divBdr>
                    <w:top w:val="none" w:sz="0" w:space="0" w:color="auto"/>
                    <w:left w:val="none" w:sz="0" w:space="0" w:color="auto"/>
                    <w:bottom w:val="none" w:sz="0" w:space="0" w:color="auto"/>
                    <w:right w:val="none" w:sz="0" w:space="0" w:color="auto"/>
                  </w:divBdr>
                  <w:divsChild>
                    <w:div w:id="684555960">
                      <w:marLeft w:val="0"/>
                      <w:marRight w:val="0"/>
                      <w:marTop w:val="0"/>
                      <w:marBottom w:val="0"/>
                      <w:divBdr>
                        <w:top w:val="none" w:sz="0" w:space="0" w:color="auto"/>
                        <w:left w:val="none" w:sz="0" w:space="0" w:color="auto"/>
                        <w:bottom w:val="none" w:sz="0" w:space="0" w:color="auto"/>
                        <w:right w:val="none" w:sz="0" w:space="0" w:color="auto"/>
                      </w:divBdr>
                      <w:divsChild>
                        <w:div w:id="1981614131">
                          <w:marLeft w:val="0"/>
                          <w:marRight w:val="0"/>
                          <w:marTop w:val="0"/>
                          <w:marBottom w:val="0"/>
                          <w:divBdr>
                            <w:top w:val="none" w:sz="0" w:space="0" w:color="auto"/>
                            <w:left w:val="none" w:sz="0" w:space="0" w:color="auto"/>
                            <w:bottom w:val="none" w:sz="0" w:space="0" w:color="auto"/>
                            <w:right w:val="none" w:sz="0" w:space="0" w:color="auto"/>
                          </w:divBdr>
                          <w:divsChild>
                            <w:div w:id="633174945">
                              <w:marLeft w:val="0"/>
                              <w:marRight w:val="0"/>
                              <w:marTop w:val="0"/>
                              <w:marBottom w:val="0"/>
                              <w:divBdr>
                                <w:top w:val="none" w:sz="0" w:space="0" w:color="auto"/>
                                <w:left w:val="none" w:sz="0" w:space="0" w:color="auto"/>
                                <w:bottom w:val="none" w:sz="0" w:space="0" w:color="auto"/>
                                <w:right w:val="none" w:sz="0" w:space="0" w:color="auto"/>
                              </w:divBdr>
                              <w:divsChild>
                                <w:div w:id="1973094912">
                                  <w:marLeft w:val="0"/>
                                  <w:marRight w:val="0"/>
                                  <w:marTop w:val="0"/>
                                  <w:marBottom w:val="0"/>
                                  <w:divBdr>
                                    <w:top w:val="none" w:sz="0" w:space="0" w:color="auto"/>
                                    <w:left w:val="none" w:sz="0" w:space="0" w:color="auto"/>
                                    <w:bottom w:val="none" w:sz="0" w:space="0" w:color="auto"/>
                                    <w:right w:val="none" w:sz="0" w:space="0" w:color="auto"/>
                                  </w:divBdr>
                                  <w:divsChild>
                                    <w:div w:id="1362432571">
                                      <w:marLeft w:val="0"/>
                                      <w:marRight w:val="0"/>
                                      <w:marTop w:val="0"/>
                                      <w:marBottom w:val="0"/>
                                      <w:divBdr>
                                        <w:top w:val="none" w:sz="0" w:space="0" w:color="auto"/>
                                        <w:left w:val="none" w:sz="0" w:space="0" w:color="auto"/>
                                        <w:bottom w:val="none" w:sz="0" w:space="0" w:color="auto"/>
                                        <w:right w:val="none" w:sz="0" w:space="0" w:color="auto"/>
                                      </w:divBdr>
                                      <w:divsChild>
                                        <w:div w:id="1439107725">
                                          <w:marLeft w:val="0"/>
                                          <w:marRight w:val="0"/>
                                          <w:marTop w:val="0"/>
                                          <w:marBottom w:val="0"/>
                                          <w:divBdr>
                                            <w:top w:val="none" w:sz="0" w:space="0" w:color="auto"/>
                                            <w:left w:val="none" w:sz="0" w:space="0" w:color="auto"/>
                                            <w:bottom w:val="none" w:sz="0" w:space="0" w:color="auto"/>
                                            <w:right w:val="none" w:sz="0" w:space="0" w:color="auto"/>
                                          </w:divBdr>
                                          <w:divsChild>
                                            <w:div w:id="1969553854">
                                              <w:marLeft w:val="0"/>
                                              <w:marRight w:val="0"/>
                                              <w:marTop w:val="0"/>
                                              <w:marBottom w:val="0"/>
                                              <w:divBdr>
                                                <w:top w:val="none" w:sz="0" w:space="0" w:color="auto"/>
                                                <w:left w:val="none" w:sz="0" w:space="0" w:color="auto"/>
                                                <w:bottom w:val="none" w:sz="0" w:space="0" w:color="auto"/>
                                                <w:right w:val="none" w:sz="0" w:space="0" w:color="auto"/>
                                              </w:divBdr>
                                              <w:divsChild>
                                                <w:div w:id="58528652">
                                                  <w:marLeft w:val="0"/>
                                                  <w:marRight w:val="0"/>
                                                  <w:marTop w:val="0"/>
                                                  <w:marBottom w:val="0"/>
                                                  <w:divBdr>
                                                    <w:top w:val="none" w:sz="0" w:space="0" w:color="auto"/>
                                                    <w:left w:val="none" w:sz="0" w:space="0" w:color="auto"/>
                                                    <w:bottom w:val="none" w:sz="0" w:space="0" w:color="auto"/>
                                                    <w:right w:val="none" w:sz="0" w:space="0" w:color="auto"/>
                                                  </w:divBdr>
                                                  <w:divsChild>
                                                    <w:div w:id="8967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8893384">
      <w:bodyDiv w:val="1"/>
      <w:marLeft w:val="0"/>
      <w:marRight w:val="0"/>
      <w:marTop w:val="0"/>
      <w:marBottom w:val="0"/>
      <w:divBdr>
        <w:top w:val="none" w:sz="0" w:space="0" w:color="auto"/>
        <w:left w:val="none" w:sz="0" w:space="0" w:color="auto"/>
        <w:bottom w:val="none" w:sz="0" w:space="0" w:color="auto"/>
        <w:right w:val="none" w:sz="0" w:space="0" w:color="auto"/>
      </w:divBdr>
    </w:div>
    <w:div w:id="1022319964">
      <w:bodyDiv w:val="1"/>
      <w:marLeft w:val="0"/>
      <w:marRight w:val="0"/>
      <w:marTop w:val="0"/>
      <w:marBottom w:val="0"/>
      <w:divBdr>
        <w:top w:val="none" w:sz="0" w:space="0" w:color="auto"/>
        <w:left w:val="none" w:sz="0" w:space="0" w:color="auto"/>
        <w:bottom w:val="none" w:sz="0" w:space="0" w:color="auto"/>
        <w:right w:val="none" w:sz="0" w:space="0" w:color="auto"/>
      </w:divBdr>
    </w:div>
    <w:div w:id="1346129437">
      <w:bodyDiv w:val="1"/>
      <w:marLeft w:val="0"/>
      <w:marRight w:val="0"/>
      <w:marTop w:val="0"/>
      <w:marBottom w:val="0"/>
      <w:divBdr>
        <w:top w:val="none" w:sz="0" w:space="0" w:color="auto"/>
        <w:left w:val="none" w:sz="0" w:space="0" w:color="auto"/>
        <w:bottom w:val="none" w:sz="0" w:space="0" w:color="auto"/>
        <w:right w:val="none" w:sz="0" w:space="0" w:color="auto"/>
      </w:divBdr>
      <w:divsChild>
        <w:div w:id="1477331331">
          <w:marLeft w:val="0"/>
          <w:marRight w:val="0"/>
          <w:marTop w:val="0"/>
          <w:marBottom w:val="0"/>
          <w:divBdr>
            <w:top w:val="none" w:sz="0" w:space="0" w:color="auto"/>
            <w:left w:val="none" w:sz="0" w:space="0" w:color="auto"/>
            <w:bottom w:val="none" w:sz="0" w:space="0" w:color="auto"/>
            <w:right w:val="none" w:sz="0" w:space="0" w:color="auto"/>
          </w:divBdr>
          <w:divsChild>
            <w:div w:id="534543154">
              <w:marLeft w:val="0"/>
              <w:marRight w:val="0"/>
              <w:marTop w:val="0"/>
              <w:marBottom w:val="0"/>
              <w:divBdr>
                <w:top w:val="none" w:sz="0" w:space="0" w:color="auto"/>
                <w:left w:val="none" w:sz="0" w:space="0" w:color="auto"/>
                <w:bottom w:val="none" w:sz="0" w:space="0" w:color="auto"/>
                <w:right w:val="none" w:sz="0" w:space="0" w:color="auto"/>
              </w:divBdr>
              <w:divsChild>
                <w:div w:id="638144638">
                  <w:marLeft w:val="0"/>
                  <w:marRight w:val="0"/>
                  <w:marTop w:val="0"/>
                  <w:marBottom w:val="0"/>
                  <w:divBdr>
                    <w:top w:val="none" w:sz="0" w:space="0" w:color="auto"/>
                    <w:left w:val="none" w:sz="0" w:space="0" w:color="auto"/>
                    <w:bottom w:val="none" w:sz="0" w:space="0" w:color="auto"/>
                    <w:right w:val="none" w:sz="0" w:space="0" w:color="auto"/>
                  </w:divBdr>
                  <w:divsChild>
                    <w:div w:id="630012753">
                      <w:marLeft w:val="0"/>
                      <w:marRight w:val="0"/>
                      <w:marTop w:val="0"/>
                      <w:marBottom w:val="0"/>
                      <w:divBdr>
                        <w:top w:val="none" w:sz="0" w:space="0" w:color="auto"/>
                        <w:left w:val="none" w:sz="0" w:space="0" w:color="auto"/>
                        <w:bottom w:val="none" w:sz="0" w:space="0" w:color="auto"/>
                        <w:right w:val="none" w:sz="0" w:space="0" w:color="auto"/>
                      </w:divBdr>
                      <w:divsChild>
                        <w:div w:id="1839884423">
                          <w:marLeft w:val="0"/>
                          <w:marRight w:val="0"/>
                          <w:marTop w:val="0"/>
                          <w:marBottom w:val="0"/>
                          <w:divBdr>
                            <w:top w:val="none" w:sz="0" w:space="0" w:color="auto"/>
                            <w:left w:val="none" w:sz="0" w:space="0" w:color="auto"/>
                            <w:bottom w:val="none" w:sz="0" w:space="0" w:color="auto"/>
                            <w:right w:val="none" w:sz="0" w:space="0" w:color="auto"/>
                          </w:divBdr>
                          <w:divsChild>
                            <w:div w:id="846210170">
                              <w:marLeft w:val="0"/>
                              <w:marRight w:val="0"/>
                              <w:marTop w:val="0"/>
                              <w:marBottom w:val="0"/>
                              <w:divBdr>
                                <w:top w:val="none" w:sz="0" w:space="0" w:color="auto"/>
                                <w:left w:val="none" w:sz="0" w:space="0" w:color="auto"/>
                                <w:bottom w:val="none" w:sz="0" w:space="0" w:color="auto"/>
                                <w:right w:val="none" w:sz="0" w:space="0" w:color="auto"/>
                              </w:divBdr>
                              <w:divsChild>
                                <w:div w:id="412972001">
                                  <w:marLeft w:val="0"/>
                                  <w:marRight w:val="0"/>
                                  <w:marTop w:val="0"/>
                                  <w:marBottom w:val="0"/>
                                  <w:divBdr>
                                    <w:top w:val="none" w:sz="0" w:space="0" w:color="auto"/>
                                    <w:left w:val="none" w:sz="0" w:space="0" w:color="auto"/>
                                    <w:bottom w:val="none" w:sz="0" w:space="0" w:color="auto"/>
                                    <w:right w:val="none" w:sz="0" w:space="0" w:color="auto"/>
                                  </w:divBdr>
                                  <w:divsChild>
                                    <w:div w:id="20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87078">
      <w:bodyDiv w:val="1"/>
      <w:marLeft w:val="0"/>
      <w:marRight w:val="0"/>
      <w:marTop w:val="0"/>
      <w:marBottom w:val="0"/>
      <w:divBdr>
        <w:top w:val="none" w:sz="0" w:space="0" w:color="auto"/>
        <w:left w:val="none" w:sz="0" w:space="0" w:color="auto"/>
        <w:bottom w:val="none" w:sz="0" w:space="0" w:color="auto"/>
        <w:right w:val="none" w:sz="0" w:space="0" w:color="auto"/>
      </w:divBdr>
      <w:divsChild>
        <w:div w:id="2008942007">
          <w:marLeft w:val="0"/>
          <w:marRight w:val="0"/>
          <w:marTop w:val="0"/>
          <w:marBottom w:val="0"/>
          <w:divBdr>
            <w:top w:val="none" w:sz="0" w:space="0" w:color="auto"/>
            <w:left w:val="none" w:sz="0" w:space="0" w:color="auto"/>
            <w:bottom w:val="none" w:sz="0" w:space="0" w:color="auto"/>
            <w:right w:val="none" w:sz="0" w:space="0" w:color="auto"/>
          </w:divBdr>
          <w:divsChild>
            <w:div w:id="1527720015">
              <w:marLeft w:val="0"/>
              <w:marRight w:val="0"/>
              <w:marTop w:val="0"/>
              <w:marBottom w:val="0"/>
              <w:divBdr>
                <w:top w:val="none" w:sz="0" w:space="0" w:color="auto"/>
                <w:left w:val="none" w:sz="0" w:space="0" w:color="auto"/>
                <w:bottom w:val="none" w:sz="0" w:space="0" w:color="auto"/>
                <w:right w:val="none" w:sz="0" w:space="0" w:color="auto"/>
              </w:divBdr>
              <w:divsChild>
                <w:div w:id="654604179">
                  <w:marLeft w:val="0"/>
                  <w:marRight w:val="0"/>
                  <w:marTop w:val="0"/>
                  <w:marBottom w:val="0"/>
                  <w:divBdr>
                    <w:top w:val="none" w:sz="0" w:space="0" w:color="auto"/>
                    <w:left w:val="none" w:sz="0" w:space="0" w:color="auto"/>
                    <w:bottom w:val="none" w:sz="0" w:space="0" w:color="auto"/>
                    <w:right w:val="none" w:sz="0" w:space="0" w:color="auto"/>
                  </w:divBdr>
                  <w:divsChild>
                    <w:div w:id="723021202">
                      <w:marLeft w:val="0"/>
                      <w:marRight w:val="0"/>
                      <w:marTop w:val="0"/>
                      <w:marBottom w:val="0"/>
                      <w:divBdr>
                        <w:top w:val="none" w:sz="0" w:space="0" w:color="auto"/>
                        <w:left w:val="none" w:sz="0" w:space="0" w:color="auto"/>
                        <w:bottom w:val="none" w:sz="0" w:space="0" w:color="auto"/>
                        <w:right w:val="none" w:sz="0" w:space="0" w:color="auto"/>
                      </w:divBdr>
                      <w:divsChild>
                        <w:div w:id="1723096302">
                          <w:marLeft w:val="0"/>
                          <w:marRight w:val="0"/>
                          <w:marTop w:val="0"/>
                          <w:marBottom w:val="0"/>
                          <w:divBdr>
                            <w:top w:val="none" w:sz="0" w:space="0" w:color="auto"/>
                            <w:left w:val="none" w:sz="0" w:space="0" w:color="auto"/>
                            <w:bottom w:val="none" w:sz="0" w:space="0" w:color="auto"/>
                            <w:right w:val="none" w:sz="0" w:space="0" w:color="auto"/>
                          </w:divBdr>
                          <w:divsChild>
                            <w:div w:id="2128229462">
                              <w:marLeft w:val="0"/>
                              <w:marRight w:val="0"/>
                              <w:marTop w:val="0"/>
                              <w:marBottom w:val="0"/>
                              <w:divBdr>
                                <w:top w:val="none" w:sz="0" w:space="0" w:color="auto"/>
                                <w:left w:val="none" w:sz="0" w:space="0" w:color="auto"/>
                                <w:bottom w:val="none" w:sz="0" w:space="0" w:color="auto"/>
                                <w:right w:val="none" w:sz="0" w:space="0" w:color="auto"/>
                              </w:divBdr>
                              <w:divsChild>
                                <w:div w:id="81219262">
                                  <w:marLeft w:val="0"/>
                                  <w:marRight w:val="0"/>
                                  <w:marTop w:val="0"/>
                                  <w:marBottom w:val="0"/>
                                  <w:divBdr>
                                    <w:top w:val="none" w:sz="0" w:space="0" w:color="auto"/>
                                    <w:left w:val="none" w:sz="0" w:space="0" w:color="auto"/>
                                    <w:bottom w:val="none" w:sz="0" w:space="0" w:color="auto"/>
                                    <w:right w:val="none" w:sz="0" w:space="0" w:color="auto"/>
                                  </w:divBdr>
                                  <w:divsChild>
                                    <w:div w:id="1421831252">
                                      <w:marLeft w:val="0"/>
                                      <w:marRight w:val="0"/>
                                      <w:marTop w:val="0"/>
                                      <w:marBottom w:val="0"/>
                                      <w:divBdr>
                                        <w:top w:val="none" w:sz="0" w:space="0" w:color="auto"/>
                                        <w:left w:val="none" w:sz="0" w:space="0" w:color="auto"/>
                                        <w:bottom w:val="none" w:sz="0" w:space="0" w:color="auto"/>
                                        <w:right w:val="none" w:sz="0" w:space="0" w:color="auto"/>
                                      </w:divBdr>
                                      <w:divsChild>
                                        <w:div w:id="856042905">
                                          <w:marLeft w:val="0"/>
                                          <w:marRight w:val="0"/>
                                          <w:marTop w:val="0"/>
                                          <w:marBottom w:val="0"/>
                                          <w:divBdr>
                                            <w:top w:val="none" w:sz="0" w:space="0" w:color="auto"/>
                                            <w:left w:val="none" w:sz="0" w:space="0" w:color="auto"/>
                                            <w:bottom w:val="none" w:sz="0" w:space="0" w:color="auto"/>
                                            <w:right w:val="none" w:sz="0" w:space="0" w:color="auto"/>
                                          </w:divBdr>
                                          <w:divsChild>
                                            <w:div w:id="1853955415">
                                              <w:marLeft w:val="0"/>
                                              <w:marRight w:val="0"/>
                                              <w:marTop w:val="0"/>
                                              <w:marBottom w:val="0"/>
                                              <w:divBdr>
                                                <w:top w:val="none" w:sz="0" w:space="0" w:color="auto"/>
                                                <w:left w:val="none" w:sz="0" w:space="0" w:color="auto"/>
                                                <w:bottom w:val="none" w:sz="0" w:space="0" w:color="auto"/>
                                                <w:right w:val="none" w:sz="0" w:space="0" w:color="auto"/>
                                              </w:divBdr>
                                              <w:divsChild>
                                                <w:div w:id="968047893">
                                                  <w:marLeft w:val="0"/>
                                                  <w:marRight w:val="0"/>
                                                  <w:marTop w:val="0"/>
                                                  <w:marBottom w:val="0"/>
                                                  <w:divBdr>
                                                    <w:top w:val="none" w:sz="0" w:space="0" w:color="auto"/>
                                                    <w:left w:val="none" w:sz="0" w:space="0" w:color="auto"/>
                                                    <w:bottom w:val="none" w:sz="0" w:space="0" w:color="auto"/>
                                                    <w:right w:val="none" w:sz="0" w:space="0" w:color="auto"/>
                                                  </w:divBdr>
                                                  <w:divsChild>
                                                    <w:div w:id="5595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824796">
      <w:bodyDiv w:val="1"/>
      <w:marLeft w:val="0"/>
      <w:marRight w:val="0"/>
      <w:marTop w:val="0"/>
      <w:marBottom w:val="0"/>
      <w:divBdr>
        <w:top w:val="none" w:sz="0" w:space="0" w:color="auto"/>
        <w:left w:val="none" w:sz="0" w:space="0" w:color="auto"/>
        <w:bottom w:val="none" w:sz="0" w:space="0" w:color="auto"/>
        <w:right w:val="none" w:sz="0" w:space="0" w:color="auto"/>
      </w:divBdr>
      <w:divsChild>
        <w:div w:id="1559632226">
          <w:marLeft w:val="0"/>
          <w:marRight w:val="0"/>
          <w:marTop w:val="0"/>
          <w:marBottom w:val="0"/>
          <w:divBdr>
            <w:top w:val="none" w:sz="0" w:space="0" w:color="auto"/>
            <w:left w:val="none" w:sz="0" w:space="0" w:color="auto"/>
            <w:bottom w:val="none" w:sz="0" w:space="0" w:color="auto"/>
            <w:right w:val="none" w:sz="0" w:space="0" w:color="auto"/>
          </w:divBdr>
          <w:divsChild>
            <w:div w:id="1552576839">
              <w:marLeft w:val="0"/>
              <w:marRight w:val="0"/>
              <w:marTop w:val="0"/>
              <w:marBottom w:val="0"/>
              <w:divBdr>
                <w:top w:val="none" w:sz="0" w:space="0" w:color="auto"/>
                <w:left w:val="none" w:sz="0" w:space="0" w:color="auto"/>
                <w:bottom w:val="none" w:sz="0" w:space="0" w:color="auto"/>
                <w:right w:val="none" w:sz="0" w:space="0" w:color="auto"/>
              </w:divBdr>
              <w:divsChild>
                <w:div w:id="1236166155">
                  <w:marLeft w:val="0"/>
                  <w:marRight w:val="0"/>
                  <w:marTop w:val="0"/>
                  <w:marBottom w:val="0"/>
                  <w:divBdr>
                    <w:top w:val="none" w:sz="0" w:space="0" w:color="auto"/>
                    <w:left w:val="none" w:sz="0" w:space="0" w:color="auto"/>
                    <w:bottom w:val="none" w:sz="0" w:space="0" w:color="auto"/>
                    <w:right w:val="none" w:sz="0" w:space="0" w:color="auto"/>
                  </w:divBdr>
                  <w:divsChild>
                    <w:div w:id="814300506">
                      <w:marLeft w:val="0"/>
                      <w:marRight w:val="0"/>
                      <w:marTop w:val="0"/>
                      <w:marBottom w:val="0"/>
                      <w:divBdr>
                        <w:top w:val="none" w:sz="0" w:space="0" w:color="auto"/>
                        <w:left w:val="none" w:sz="0" w:space="0" w:color="auto"/>
                        <w:bottom w:val="none" w:sz="0" w:space="0" w:color="auto"/>
                        <w:right w:val="none" w:sz="0" w:space="0" w:color="auto"/>
                      </w:divBdr>
                      <w:divsChild>
                        <w:div w:id="1612393036">
                          <w:marLeft w:val="0"/>
                          <w:marRight w:val="0"/>
                          <w:marTop w:val="0"/>
                          <w:marBottom w:val="0"/>
                          <w:divBdr>
                            <w:top w:val="none" w:sz="0" w:space="0" w:color="auto"/>
                            <w:left w:val="none" w:sz="0" w:space="0" w:color="auto"/>
                            <w:bottom w:val="none" w:sz="0" w:space="0" w:color="auto"/>
                            <w:right w:val="none" w:sz="0" w:space="0" w:color="auto"/>
                          </w:divBdr>
                          <w:divsChild>
                            <w:div w:id="421536876">
                              <w:marLeft w:val="0"/>
                              <w:marRight w:val="0"/>
                              <w:marTop w:val="0"/>
                              <w:marBottom w:val="0"/>
                              <w:divBdr>
                                <w:top w:val="none" w:sz="0" w:space="0" w:color="auto"/>
                                <w:left w:val="none" w:sz="0" w:space="0" w:color="auto"/>
                                <w:bottom w:val="none" w:sz="0" w:space="0" w:color="auto"/>
                                <w:right w:val="none" w:sz="0" w:space="0" w:color="auto"/>
                              </w:divBdr>
                              <w:divsChild>
                                <w:div w:id="1499466753">
                                  <w:marLeft w:val="0"/>
                                  <w:marRight w:val="0"/>
                                  <w:marTop w:val="0"/>
                                  <w:marBottom w:val="0"/>
                                  <w:divBdr>
                                    <w:top w:val="none" w:sz="0" w:space="0" w:color="auto"/>
                                    <w:left w:val="none" w:sz="0" w:space="0" w:color="auto"/>
                                    <w:bottom w:val="none" w:sz="0" w:space="0" w:color="auto"/>
                                    <w:right w:val="none" w:sz="0" w:space="0" w:color="auto"/>
                                  </w:divBdr>
                                  <w:divsChild>
                                    <w:div w:id="535197890">
                                      <w:marLeft w:val="0"/>
                                      <w:marRight w:val="0"/>
                                      <w:marTop w:val="0"/>
                                      <w:marBottom w:val="0"/>
                                      <w:divBdr>
                                        <w:top w:val="none" w:sz="0" w:space="0" w:color="auto"/>
                                        <w:left w:val="none" w:sz="0" w:space="0" w:color="auto"/>
                                        <w:bottom w:val="none" w:sz="0" w:space="0" w:color="auto"/>
                                        <w:right w:val="none" w:sz="0" w:space="0" w:color="auto"/>
                                      </w:divBdr>
                                      <w:divsChild>
                                        <w:div w:id="1258060963">
                                          <w:marLeft w:val="0"/>
                                          <w:marRight w:val="0"/>
                                          <w:marTop w:val="0"/>
                                          <w:marBottom w:val="0"/>
                                          <w:divBdr>
                                            <w:top w:val="none" w:sz="0" w:space="0" w:color="auto"/>
                                            <w:left w:val="none" w:sz="0" w:space="0" w:color="auto"/>
                                            <w:bottom w:val="none" w:sz="0" w:space="0" w:color="auto"/>
                                            <w:right w:val="none" w:sz="0" w:space="0" w:color="auto"/>
                                          </w:divBdr>
                                          <w:divsChild>
                                            <w:div w:id="379597719">
                                              <w:marLeft w:val="0"/>
                                              <w:marRight w:val="0"/>
                                              <w:marTop w:val="0"/>
                                              <w:marBottom w:val="0"/>
                                              <w:divBdr>
                                                <w:top w:val="none" w:sz="0" w:space="0" w:color="auto"/>
                                                <w:left w:val="none" w:sz="0" w:space="0" w:color="auto"/>
                                                <w:bottom w:val="none" w:sz="0" w:space="0" w:color="auto"/>
                                                <w:right w:val="none" w:sz="0" w:space="0" w:color="auto"/>
                                              </w:divBdr>
                                              <w:divsChild>
                                                <w:div w:id="1944921591">
                                                  <w:marLeft w:val="0"/>
                                                  <w:marRight w:val="0"/>
                                                  <w:marTop w:val="0"/>
                                                  <w:marBottom w:val="0"/>
                                                  <w:divBdr>
                                                    <w:top w:val="none" w:sz="0" w:space="0" w:color="auto"/>
                                                    <w:left w:val="none" w:sz="0" w:space="0" w:color="auto"/>
                                                    <w:bottom w:val="none" w:sz="0" w:space="0" w:color="auto"/>
                                                    <w:right w:val="none" w:sz="0" w:space="0" w:color="auto"/>
                                                  </w:divBdr>
                                                  <w:divsChild>
                                                    <w:div w:id="1608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633074">
      <w:bodyDiv w:val="1"/>
      <w:marLeft w:val="0"/>
      <w:marRight w:val="0"/>
      <w:marTop w:val="0"/>
      <w:marBottom w:val="0"/>
      <w:divBdr>
        <w:top w:val="none" w:sz="0" w:space="0" w:color="auto"/>
        <w:left w:val="none" w:sz="0" w:space="0" w:color="auto"/>
        <w:bottom w:val="none" w:sz="0" w:space="0" w:color="auto"/>
        <w:right w:val="none" w:sz="0" w:space="0" w:color="auto"/>
      </w:divBdr>
      <w:divsChild>
        <w:div w:id="1201745399">
          <w:marLeft w:val="0"/>
          <w:marRight w:val="0"/>
          <w:marTop w:val="0"/>
          <w:marBottom w:val="0"/>
          <w:divBdr>
            <w:top w:val="none" w:sz="0" w:space="0" w:color="auto"/>
            <w:left w:val="none" w:sz="0" w:space="0" w:color="auto"/>
            <w:bottom w:val="none" w:sz="0" w:space="0" w:color="auto"/>
            <w:right w:val="none" w:sz="0" w:space="0" w:color="auto"/>
          </w:divBdr>
          <w:divsChild>
            <w:div w:id="1566376388">
              <w:marLeft w:val="0"/>
              <w:marRight w:val="0"/>
              <w:marTop w:val="0"/>
              <w:marBottom w:val="0"/>
              <w:divBdr>
                <w:top w:val="none" w:sz="0" w:space="0" w:color="auto"/>
                <w:left w:val="none" w:sz="0" w:space="0" w:color="auto"/>
                <w:bottom w:val="none" w:sz="0" w:space="0" w:color="auto"/>
                <w:right w:val="none" w:sz="0" w:space="0" w:color="auto"/>
              </w:divBdr>
              <w:divsChild>
                <w:div w:id="1627587276">
                  <w:marLeft w:val="0"/>
                  <w:marRight w:val="0"/>
                  <w:marTop w:val="0"/>
                  <w:marBottom w:val="0"/>
                  <w:divBdr>
                    <w:top w:val="none" w:sz="0" w:space="0" w:color="auto"/>
                    <w:left w:val="none" w:sz="0" w:space="0" w:color="auto"/>
                    <w:bottom w:val="none" w:sz="0" w:space="0" w:color="auto"/>
                    <w:right w:val="none" w:sz="0" w:space="0" w:color="auto"/>
                  </w:divBdr>
                  <w:divsChild>
                    <w:div w:id="1301692553">
                      <w:marLeft w:val="0"/>
                      <w:marRight w:val="0"/>
                      <w:marTop w:val="0"/>
                      <w:marBottom w:val="0"/>
                      <w:divBdr>
                        <w:top w:val="none" w:sz="0" w:space="0" w:color="auto"/>
                        <w:left w:val="none" w:sz="0" w:space="0" w:color="auto"/>
                        <w:bottom w:val="none" w:sz="0" w:space="0" w:color="auto"/>
                        <w:right w:val="none" w:sz="0" w:space="0" w:color="auto"/>
                      </w:divBdr>
                      <w:divsChild>
                        <w:div w:id="1448280453">
                          <w:marLeft w:val="0"/>
                          <w:marRight w:val="0"/>
                          <w:marTop w:val="0"/>
                          <w:marBottom w:val="0"/>
                          <w:divBdr>
                            <w:top w:val="none" w:sz="0" w:space="0" w:color="auto"/>
                            <w:left w:val="none" w:sz="0" w:space="0" w:color="auto"/>
                            <w:bottom w:val="none" w:sz="0" w:space="0" w:color="auto"/>
                            <w:right w:val="none" w:sz="0" w:space="0" w:color="auto"/>
                          </w:divBdr>
                          <w:divsChild>
                            <w:div w:id="33770243">
                              <w:marLeft w:val="0"/>
                              <w:marRight w:val="0"/>
                              <w:marTop w:val="0"/>
                              <w:marBottom w:val="0"/>
                              <w:divBdr>
                                <w:top w:val="none" w:sz="0" w:space="0" w:color="auto"/>
                                <w:left w:val="none" w:sz="0" w:space="0" w:color="auto"/>
                                <w:bottom w:val="none" w:sz="0" w:space="0" w:color="auto"/>
                                <w:right w:val="none" w:sz="0" w:space="0" w:color="auto"/>
                              </w:divBdr>
                              <w:divsChild>
                                <w:div w:id="6831135">
                                  <w:marLeft w:val="0"/>
                                  <w:marRight w:val="0"/>
                                  <w:marTop w:val="0"/>
                                  <w:marBottom w:val="0"/>
                                  <w:divBdr>
                                    <w:top w:val="none" w:sz="0" w:space="0" w:color="auto"/>
                                    <w:left w:val="none" w:sz="0" w:space="0" w:color="auto"/>
                                    <w:bottom w:val="none" w:sz="0" w:space="0" w:color="auto"/>
                                    <w:right w:val="none" w:sz="0" w:space="0" w:color="auto"/>
                                  </w:divBdr>
                                  <w:divsChild>
                                    <w:div w:id="1095370562">
                                      <w:marLeft w:val="0"/>
                                      <w:marRight w:val="0"/>
                                      <w:marTop w:val="0"/>
                                      <w:marBottom w:val="0"/>
                                      <w:divBdr>
                                        <w:top w:val="single" w:sz="6" w:space="0" w:color="F5F5F5"/>
                                        <w:left w:val="single" w:sz="6" w:space="0" w:color="F5F5F5"/>
                                        <w:bottom w:val="single" w:sz="6" w:space="0" w:color="F5F5F5"/>
                                        <w:right w:val="single" w:sz="6" w:space="0" w:color="F5F5F5"/>
                                      </w:divBdr>
                                      <w:divsChild>
                                        <w:div w:id="1979456438">
                                          <w:marLeft w:val="0"/>
                                          <w:marRight w:val="0"/>
                                          <w:marTop w:val="0"/>
                                          <w:marBottom w:val="0"/>
                                          <w:divBdr>
                                            <w:top w:val="none" w:sz="0" w:space="0" w:color="auto"/>
                                            <w:left w:val="none" w:sz="0" w:space="0" w:color="auto"/>
                                            <w:bottom w:val="none" w:sz="0" w:space="0" w:color="auto"/>
                                            <w:right w:val="none" w:sz="0" w:space="0" w:color="auto"/>
                                          </w:divBdr>
                                          <w:divsChild>
                                            <w:div w:id="62527933">
                                              <w:marLeft w:val="0"/>
                                              <w:marRight w:val="0"/>
                                              <w:marTop w:val="0"/>
                                              <w:marBottom w:val="0"/>
                                              <w:divBdr>
                                                <w:top w:val="none" w:sz="0" w:space="0" w:color="auto"/>
                                                <w:left w:val="none" w:sz="0" w:space="0" w:color="auto"/>
                                                <w:bottom w:val="none" w:sz="0" w:space="0" w:color="auto"/>
                                                <w:right w:val="none" w:sz="0" w:space="0" w:color="auto"/>
                                              </w:divBdr>
                                            </w:div>
                                          </w:divsChild>
                                        </w:div>
                                        <w:div w:id="1999114583">
                                          <w:marLeft w:val="0"/>
                                          <w:marRight w:val="0"/>
                                          <w:marTop w:val="0"/>
                                          <w:marBottom w:val="0"/>
                                          <w:divBdr>
                                            <w:top w:val="none" w:sz="0" w:space="0" w:color="auto"/>
                                            <w:left w:val="none" w:sz="0" w:space="0" w:color="auto"/>
                                            <w:bottom w:val="none" w:sz="0" w:space="0" w:color="auto"/>
                                            <w:right w:val="none" w:sz="0" w:space="0" w:color="auto"/>
                                          </w:divBdr>
                                          <w:divsChild>
                                            <w:div w:id="852721439">
                                              <w:marLeft w:val="0"/>
                                              <w:marRight w:val="0"/>
                                              <w:marTop w:val="0"/>
                                              <w:marBottom w:val="0"/>
                                              <w:divBdr>
                                                <w:top w:val="none" w:sz="0" w:space="0" w:color="auto"/>
                                                <w:left w:val="none" w:sz="0" w:space="0" w:color="auto"/>
                                                <w:bottom w:val="none" w:sz="0" w:space="0" w:color="auto"/>
                                                <w:right w:val="none" w:sz="0" w:space="0" w:color="auto"/>
                                              </w:divBdr>
                                              <w:divsChild>
                                                <w:div w:id="6961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053793">
      <w:bodyDiv w:val="1"/>
      <w:marLeft w:val="0"/>
      <w:marRight w:val="0"/>
      <w:marTop w:val="0"/>
      <w:marBottom w:val="0"/>
      <w:divBdr>
        <w:top w:val="none" w:sz="0" w:space="0" w:color="auto"/>
        <w:left w:val="none" w:sz="0" w:space="0" w:color="auto"/>
        <w:bottom w:val="none" w:sz="0" w:space="0" w:color="auto"/>
        <w:right w:val="none" w:sz="0" w:space="0" w:color="auto"/>
      </w:divBdr>
      <w:divsChild>
        <w:div w:id="1262372605">
          <w:marLeft w:val="0"/>
          <w:marRight w:val="0"/>
          <w:marTop w:val="0"/>
          <w:marBottom w:val="0"/>
          <w:divBdr>
            <w:top w:val="none" w:sz="0" w:space="0" w:color="auto"/>
            <w:left w:val="none" w:sz="0" w:space="0" w:color="auto"/>
            <w:bottom w:val="none" w:sz="0" w:space="0" w:color="auto"/>
            <w:right w:val="none" w:sz="0" w:space="0" w:color="auto"/>
          </w:divBdr>
          <w:divsChild>
            <w:div w:id="1975911129">
              <w:marLeft w:val="0"/>
              <w:marRight w:val="0"/>
              <w:marTop w:val="0"/>
              <w:marBottom w:val="0"/>
              <w:divBdr>
                <w:top w:val="none" w:sz="0" w:space="0" w:color="auto"/>
                <w:left w:val="none" w:sz="0" w:space="0" w:color="auto"/>
                <w:bottom w:val="none" w:sz="0" w:space="0" w:color="auto"/>
                <w:right w:val="none" w:sz="0" w:space="0" w:color="auto"/>
              </w:divBdr>
              <w:divsChild>
                <w:div w:id="984624231">
                  <w:marLeft w:val="0"/>
                  <w:marRight w:val="0"/>
                  <w:marTop w:val="0"/>
                  <w:marBottom w:val="0"/>
                  <w:divBdr>
                    <w:top w:val="none" w:sz="0" w:space="0" w:color="auto"/>
                    <w:left w:val="none" w:sz="0" w:space="0" w:color="auto"/>
                    <w:bottom w:val="none" w:sz="0" w:space="0" w:color="auto"/>
                    <w:right w:val="none" w:sz="0" w:space="0" w:color="auto"/>
                  </w:divBdr>
                  <w:divsChild>
                    <w:div w:id="1215309741">
                      <w:marLeft w:val="0"/>
                      <w:marRight w:val="0"/>
                      <w:marTop w:val="0"/>
                      <w:marBottom w:val="0"/>
                      <w:divBdr>
                        <w:top w:val="none" w:sz="0" w:space="0" w:color="auto"/>
                        <w:left w:val="none" w:sz="0" w:space="0" w:color="auto"/>
                        <w:bottom w:val="none" w:sz="0" w:space="0" w:color="auto"/>
                        <w:right w:val="none" w:sz="0" w:space="0" w:color="auto"/>
                      </w:divBdr>
                      <w:divsChild>
                        <w:div w:id="1342123433">
                          <w:marLeft w:val="0"/>
                          <w:marRight w:val="0"/>
                          <w:marTop w:val="0"/>
                          <w:marBottom w:val="0"/>
                          <w:divBdr>
                            <w:top w:val="none" w:sz="0" w:space="0" w:color="auto"/>
                            <w:left w:val="none" w:sz="0" w:space="0" w:color="auto"/>
                            <w:bottom w:val="none" w:sz="0" w:space="0" w:color="auto"/>
                            <w:right w:val="none" w:sz="0" w:space="0" w:color="auto"/>
                          </w:divBdr>
                          <w:divsChild>
                            <w:div w:id="2045596380">
                              <w:marLeft w:val="0"/>
                              <w:marRight w:val="0"/>
                              <w:marTop w:val="0"/>
                              <w:marBottom w:val="0"/>
                              <w:divBdr>
                                <w:top w:val="none" w:sz="0" w:space="0" w:color="auto"/>
                                <w:left w:val="none" w:sz="0" w:space="0" w:color="auto"/>
                                <w:bottom w:val="none" w:sz="0" w:space="0" w:color="auto"/>
                                <w:right w:val="none" w:sz="0" w:space="0" w:color="auto"/>
                              </w:divBdr>
                              <w:divsChild>
                                <w:div w:id="450247817">
                                  <w:marLeft w:val="0"/>
                                  <w:marRight w:val="0"/>
                                  <w:marTop w:val="0"/>
                                  <w:marBottom w:val="0"/>
                                  <w:divBdr>
                                    <w:top w:val="none" w:sz="0" w:space="0" w:color="auto"/>
                                    <w:left w:val="none" w:sz="0" w:space="0" w:color="auto"/>
                                    <w:bottom w:val="none" w:sz="0" w:space="0" w:color="auto"/>
                                    <w:right w:val="none" w:sz="0" w:space="0" w:color="auto"/>
                                  </w:divBdr>
                                  <w:divsChild>
                                    <w:div w:id="1007631221">
                                      <w:marLeft w:val="0"/>
                                      <w:marRight w:val="0"/>
                                      <w:marTop w:val="0"/>
                                      <w:marBottom w:val="0"/>
                                      <w:divBdr>
                                        <w:top w:val="none" w:sz="0" w:space="0" w:color="auto"/>
                                        <w:left w:val="none" w:sz="0" w:space="0" w:color="auto"/>
                                        <w:bottom w:val="none" w:sz="0" w:space="0" w:color="auto"/>
                                        <w:right w:val="none" w:sz="0" w:space="0" w:color="auto"/>
                                      </w:divBdr>
                                      <w:divsChild>
                                        <w:div w:id="414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67107">
      <w:bodyDiv w:val="1"/>
      <w:marLeft w:val="0"/>
      <w:marRight w:val="0"/>
      <w:marTop w:val="0"/>
      <w:marBottom w:val="0"/>
      <w:divBdr>
        <w:top w:val="none" w:sz="0" w:space="0" w:color="auto"/>
        <w:left w:val="none" w:sz="0" w:space="0" w:color="auto"/>
        <w:bottom w:val="none" w:sz="0" w:space="0" w:color="auto"/>
        <w:right w:val="none" w:sz="0" w:space="0" w:color="auto"/>
      </w:divBdr>
      <w:divsChild>
        <w:div w:id="720634916">
          <w:marLeft w:val="0"/>
          <w:marRight w:val="0"/>
          <w:marTop w:val="0"/>
          <w:marBottom w:val="0"/>
          <w:divBdr>
            <w:top w:val="none" w:sz="0" w:space="8" w:color="auto"/>
            <w:left w:val="single" w:sz="6" w:space="0" w:color="BBBBBB"/>
            <w:bottom w:val="none" w:sz="0" w:space="0" w:color="auto"/>
            <w:right w:val="none" w:sz="0" w:space="0" w:color="auto"/>
          </w:divBdr>
          <w:divsChild>
            <w:div w:id="31662717">
              <w:marLeft w:val="0"/>
              <w:marRight w:val="0"/>
              <w:marTop w:val="0"/>
              <w:marBottom w:val="0"/>
              <w:divBdr>
                <w:top w:val="none" w:sz="0" w:space="0" w:color="auto"/>
                <w:left w:val="none" w:sz="0" w:space="0" w:color="auto"/>
                <w:bottom w:val="none" w:sz="0" w:space="0" w:color="auto"/>
                <w:right w:val="none" w:sz="0" w:space="0" w:color="auto"/>
              </w:divBdr>
              <w:divsChild>
                <w:div w:id="1935480527">
                  <w:marLeft w:val="0"/>
                  <w:marRight w:val="0"/>
                  <w:marTop w:val="0"/>
                  <w:marBottom w:val="0"/>
                  <w:divBdr>
                    <w:top w:val="none" w:sz="0" w:space="0" w:color="auto"/>
                    <w:left w:val="none" w:sz="0" w:space="0" w:color="auto"/>
                    <w:bottom w:val="none" w:sz="0" w:space="0" w:color="auto"/>
                    <w:right w:val="none" w:sz="0" w:space="0" w:color="auto"/>
                  </w:divBdr>
                  <w:divsChild>
                    <w:div w:id="581136678">
                      <w:marLeft w:val="0"/>
                      <w:marRight w:val="0"/>
                      <w:marTop w:val="0"/>
                      <w:marBottom w:val="0"/>
                      <w:divBdr>
                        <w:top w:val="none" w:sz="0" w:space="0" w:color="auto"/>
                        <w:left w:val="none" w:sz="0" w:space="0" w:color="auto"/>
                        <w:bottom w:val="none" w:sz="0" w:space="0" w:color="auto"/>
                        <w:right w:val="none" w:sz="0" w:space="0" w:color="auto"/>
                      </w:divBdr>
                      <w:divsChild>
                        <w:div w:id="1187526601">
                          <w:marLeft w:val="0"/>
                          <w:marRight w:val="0"/>
                          <w:marTop w:val="0"/>
                          <w:marBottom w:val="0"/>
                          <w:divBdr>
                            <w:top w:val="none" w:sz="0" w:space="0" w:color="auto"/>
                            <w:left w:val="none" w:sz="0" w:space="0" w:color="auto"/>
                            <w:bottom w:val="none" w:sz="0" w:space="0" w:color="auto"/>
                            <w:right w:val="none" w:sz="0" w:space="0" w:color="auto"/>
                          </w:divBdr>
                          <w:divsChild>
                            <w:div w:id="984506827">
                              <w:marLeft w:val="0"/>
                              <w:marRight w:val="0"/>
                              <w:marTop w:val="0"/>
                              <w:marBottom w:val="0"/>
                              <w:divBdr>
                                <w:top w:val="none" w:sz="0" w:space="0" w:color="auto"/>
                                <w:left w:val="none" w:sz="0" w:space="0" w:color="auto"/>
                                <w:bottom w:val="none" w:sz="0" w:space="0" w:color="auto"/>
                                <w:right w:val="none" w:sz="0" w:space="0" w:color="auto"/>
                              </w:divBdr>
                              <w:divsChild>
                                <w:div w:id="1660693935">
                                  <w:marLeft w:val="0"/>
                                  <w:marRight w:val="0"/>
                                  <w:marTop w:val="0"/>
                                  <w:marBottom w:val="0"/>
                                  <w:divBdr>
                                    <w:top w:val="none" w:sz="0" w:space="0" w:color="auto"/>
                                    <w:left w:val="none" w:sz="0" w:space="0" w:color="auto"/>
                                    <w:bottom w:val="none" w:sz="0" w:space="0" w:color="auto"/>
                                    <w:right w:val="none" w:sz="0" w:space="0" w:color="auto"/>
                                  </w:divBdr>
                                  <w:divsChild>
                                    <w:div w:id="532501092">
                                      <w:marLeft w:val="0"/>
                                      <w:marRight w:val="0"/>
                                      <w:marTop w:val="0"/>
                                      <w:marBottom w:val="0"/>
                                      <w:divBdr>
                                        <w:top w:val="none" w:sz="0" w:space="0" w:color="auto"/>
                                        <w:left w:val="none" w:sz="0" w:space="0" w:color="auto"/>
                                        <w:bottom w:val="none" w:sz="0" w:space="0" w:color="auto"/>
                                        <w:right w:val="none" w:sz="0" w:space="0" w:color="auto"/>
                                      </w:divBdr>
                                      <w:divsChild>
                                        <w:div w:id="596794992">
                                          <w:marLeft w:val="0"/>
                                          <w:marRight w:val="0"/>
                                          <w:marTop w:val="0"/>
                                          <w:marBottom w:val="0"/>
                                          <w:divBdr>
                                            <w:top w:val="none" w:sz="0" w:space="0" w:color="auto"/>
                                            <w:left w:val="none" w:sz="0" w:space="0" w:color="auto"/>
                                            <w:bottom w:val="none" w:sz="0" w:space="0" w:color="auto"/>
                                            <w:right w:val="none" w:sz="0" w:space="0" w:color="auto"/>
                                          </w:divBdr>
                                          <w:divsChild>
                                            <w:div w:id="2047870053">
                                              <w:marLeft w:val="0"/>
                                              <w:marRight w:val="0"/>
                                              <w:marTop w:val="0"/>
                                              <w:marBottom w:val="0"/>
                                              <w:divBdr>
                                                <w:top w:val="none" w:sz="0" w:space="0" w:color="auto"/>
                                                <w:left w:val="none" w:sz="0" w:space="0" w:color="auto"/>
                                                <w:bottom w:val="none" w:sz="0" w:space="0" w:color="auto"/>
                                                <w:right w:val="none" w:sz="0" w:space="0" w:color="auto"/>
                                              </w:divBdr>
                                              <w:divsChild>
                                                <w:div w:id="732855034">
                                                  <w:marLeft w:val="0"/>
                                                  <w:marRight w:val="0"/>
                                                  <w:marTop w:val="0"/>
                                                  <w:marBottom w:val="180"/>
                                                  <w:divBdr>
                                                    <w:top w:val="none" w:sz="0" w:space="0" w:color="auto"/>
                                                    <w:left w:val="single" w:sz="6" w:space="0" w:color="BBBBBB"/>
                                                    <w:bottom w:val="single" w:sz="18" w:space="0" w:color="E5E5E5"/>
                                                    <w:right w:val="single" w:sz="6" w:space="0" w:color="E5E5E5"/>
                                                  </w:divBdr>
                                                  <w:divsChild>
                                                    <w:div w:id="602998228">
                                                      <w:marLeft w:val="0"/>
                                                      <w:marRight w:val="0"/>
                                                      <w:marTop w:val="0"/>
                                                      <w:marBottom w:val="0"/>
                                                      <w:divBdr>
                                                        <w:top w:val="none" w:sz="0" w:space="0" w:color="auto"/>
                                                        <w:left w:val="none" w:sz="0" w:space="0" w:color="auto"/>
                                                        <w:bottom w:val="none" w:sz="0" w:space="0" w:color="auto"/>
                                                        <w:right w:val="none" w:sz="0" w:space="0" w:color="auto"/>
                                                      </w:divBdr>
                                                      <w:divsChild>
                                                        <w:div w:id="1795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1998926">
      <w:bodyDiv w:val="1"/>
      <w:marLeft w:val="0"/>
      <w:marRight w:val="0"/>
      <w:marTop w:val="0"/>
      <w:marBottom w:val="0"/>
      <w:divBdr>
        <w:top w:val="none" w:sz="0" w:space="0" w:color="auto"/>
        <w:left w:val="none" w:sz="0" w:space="0" w:color="auto"/>
        <w:bottom w:val="none" w:sz="0" w:space="0" w:color="auto"/>
        <w:right w:val="none" w:sz="0" w:space="0" w:color="auto"/>
      </w:divBdr>
      <w:divsChild>
        <w:div w:id="1333265958">
          <w:marLeft w:val="0"/>
          <w:marRight w:val="0"/>
          <w:marTop w:val="0"/>
          <w:marBottom w:val="0"/>
          <w:divBdr>
            <w:top w:val="none" w:sz="0" w:space="0" w:color="auto"/>
            <w:left w:val="none" w:sz="0" w:space="0" w:color="auto"/>
            <w:bottom w:val="none" w:sz="0" w:space="0" w:color="auto"/>
            <w:right w:val="none" w:sz="0" w:space="0" w:color="auto"/>
          </w:divBdr>
          <w:divsChild>
            <w:div w:id="313687444">
              <w:marLeft w:val="0"/>
              <w:marRight w:val="0"/>
              <w:marTop w:val="0"/>
              <w:marBottom w:val="0"/>
              <w:divBdr>
                <w:top w:val="none" w:sz="0" w:space="0" w:color="auto"/>
                <w:left w:val="none" w:sz="0" w:space="0" w:color="auto"/>
                <w:bottom w:val="none" w:sz="0" w:space="0" w:color="auto"/>
                <w:right w:val="none" w:sz="0" w:space="0" w:color="auto"/>
              </w:divBdr>
              <w:divsChild>
                <w:div w:id="1743942004">
                  <w:marLeft w:val="0"/>
                  <w:marRight w:val="0"/>
                  <w:marTop w:val="0"/>
                  <w:marBottom w:val="0"/>
                  <w:divBdr>
                    <w:top w:val="none" w:sz="0" w:space="0" w:color="auto"/>
                    <w:left w:val="none" w:sz="0" w:space="0" w:color="auto"/>
                    <w:bottom w:val="none" w:sz="0" w:space="0" w:color="auto"/>
                    <w:right w:val="none" w:sz="0" w:space="0" w:color="auto"/>
                  </w:divBdr>
                  <w:divsChild>
                    <w:div w:id="480083159">
                      <w:marLeft w:val="0"/>
                      <w:marRight w:val="0"/>
                      <w:marTop w:val="0"/>
                      <w:marBottom w:val="0"/>
                      <w:divBdr>
                        <w:top w:val="none" w:sz="0" w:space="0" w:color="auto"/>
                        <w:left w:val="none" w:sz="0" w:space="0" w:color="auto"/>
                        <w:bottom w:val="none" w:sz="0" w:space="0" w:color="auto"/>
                        <w:right w:val="none" w:sz="0" w:space="0" w:color="auto"/>
                      </w:divBdr>
                      <w:divsChild>
                        <w:div w:id="578566562">
                          <w:marLeft w:val="0"/>
                          <w:marRight w:val="0"/>
                          <w:marTop w:val="0"/>
                          <w:marBottom w:val="0"/>
                          <w:divBdr>
                            <w:top w:val="none" w:sz="0" w:space="0" w:color="auto"/>
                            <w:left w:val="none" w:sz="0" w:space="0" w:color="auto"/>
                            <w:bottom w:val="none" w:sz="0" w:space="0" w:color="auto"/>
                            <w:right w:val="none" w:sz="0" w:space="0" w:color="auto"/>
                          </w:divBdr>
                          <w:divsChild>
                            <w:div w:id="569847362">
                              <w:marLeft w:val="0"/>
                              <w:marRight w:val="0"/>
                              <w:marTop w:val="0"/>
                              <w:marBottom w:val="0"/>
                              <w:divBdr>
                                <w:top w:val="none" w:sz="0" w:space="0" w:color="auto"/>
                                <w:left w:val="none" w:sz="0" w:space="0" w:color="auto"/>
                                <w:bottom w:val="none" w:sz="0" w:space="0" w:color="auto"/>
                                <w:right w:val="none" w:sz="0" w:space="0" w:color="auto"/>
                              </w:divBdr>
                              <w:divsChild>
                                <w:div w:id="855772645">
                                  <w:marLeft w:val="0"/>
                                  <w:marRight w:val="0"/>
                                  <w:marTop w:val="0"/>
                                  <w:marBottom w:val="0"/>
                                  <w:divBdr>
                                    <w:top w:val="none" w:sz="0" w:space="0" w:color="auto"/>
                                    <w:left w:val="none" w:sz="0" w:space="0" w:color="auto"/>
                                    <w:bottom w:val="none" w:sz="0" w:space="0" w:color="auto"/>
                                    <w:right w:val="none" w:sz="0" w:space="0" w:color="auto"/>
                                  </w:divBdr>
                                  <w:divsChild>
                                    <w:div w:id="1463772629">
                                      <w:marLeft w:val="0"/>
                                      <w:marRight w:val="0"/>
                                      <w:marTop w:val="0"/>
                                      <w:marBottom w:val="0"/>
                                      <w:divBdr>
                                        <w:top w:val="none" w:sz="0" w:space="0" w:color="auto"/>
                                        <w:left w:val="none" w:sz="0" w:space="0" w:color="auto"/>
                                        <w:bottom w:val="none" w:sz="0" w:space="0" w:color="auto"/>
                                        <w:right w:val="none" w:sz="0" w:space="0" w:color="auto"/>
                                      </w:divBdr>
                                      <w:divsChild>
                                        <w:div w:id="886378776">
                                          <w:marLeft w:val="0"/>
                                          <w:marRight w:val="0"/>
                                          <w:marTop w:val="0"/>
                                          <w:marBottom w:val="0"/>
                                          <w:divBdr>
                                            <w:top w:val="none" w:sz="0" w:space="0" w:color="auto"/>
                                            <w:left w:val="none" w:sz="0" w:space="0" w:color="auto"/>
                                            <w:bottom w:val="none" w:sz="0" w:space="0" w:color="auto"/>
                                            <w:right w:val="none" w:sz="0" w:space="0" w:color="auto"/>
                                          </w:divBdr>
                                          <w:divsChild>
                                            <w:div w:id="16135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273463">
      <w:bodyDiv w:val="1"/>
      <w:marLeft w:val="0"/>
      <w:marRight w:val="0"/>
      <w:marTop w:val="0"/>
      <w:marBottom w:val="0"/>
      <w:divBdr>
        <w:top w:val="none" w:sz="0" w:space="0" w:color="auto"/>
        <w:left w:val="none" w:sz="0" w:space="0" w:color="auto"/>
        <w:bottom w:val="none" w:sz="0" w:space="0" w:color="auto"/>
        <w:right w:val="none" w:sz="0" w:space="0" w:color="auto"/>
      </w:divBdr>
      <w:divsChild>
        <w:div w:id="1968975164">
          <w:marLeft w:val="0"/>
          <w:marRight w:val="0"/>
          <w:marTop w:val="0"/>
          <w:marBottom w:val="0"/>
          <w:divBdr>
            <w:top w:val="none" w:sz="0" w:space="8" w:color="auto"/>
            <w:left w:val="single" w:sz="6" w:space="0" w:color="BBBBBB"/>
            <w:bottom w:val="none" w:sz="0" w:space="0" w:color="auto"/>
            <w:right w:val="none" w:sz="0" w:space="0" w:color="auto"/>
          </w:divBdr>
          <w:divsChild>
            <w:div w:id="1848136773">
              <w:marLeft w:val="0"/>
              <w:marRight w:val="0"/>
              <w:marTop w:val="0"/>
              <w:marBottom w:val="0"/>
              <w:divBdr>
                <w:top w:val="none" w:sz="0" w:space="0" w:color="auto"/>
                <w:left w:val="none" w:sz="0" w:space="0" w:color="auto"/>
                <w:bottom w:val="none" w:sz="0" w:space="0" w:color="auto"/>
                <w:right w:val="none" w:sz="0" w:space="0" w:color="auto"/>
              </w:divBdr>
              <w:divsChild>
                <w:div w:id="1854878116">
                  <w:marLeft w:val="0"/>
                  <w:marRight w:val="0"/>
                  <w:marTop w:val="0"/>
                  <w:marBottom w:val="0"/>
                  <w:divBdr>
                    <w:top w:val="none" w:sz="0" w:space="0" w:color="auto"/>
                    <w:left w:val="none" w:sz="0" w:space="0" w:color="auto"/>
                    <w:bottom w:val="none" w:sz="0" w:space="0" w:color="auto"/>
                    <w:right w:val="none" w:sz="0" w:space="0" w:color="auto"/>
                  </w:divBdr>
                  <w:divsChild>
                    <w:div w:id="1712267326">
                      <w:marLeft w:val="0"/>
                      <w:marRight w:val="0"/>
                      <w:marTop w:val="0"/>
                      <w:marBottom w:val="0"/>
                      <w:divBdr>
                        <w:top w:val="none" w:sz="0" w:space="0" w:color="auto"/>
                        <w:left w:val="none" w:sz="0" w:space="0" w:color="auto"/>
                        <w:bottom w:val="none" w:sz="0" w:space="0" w:color="auto"/>
                        <w:right w:val="none" w:sz="0" w:space="0" w:color="auto"/>
                      </w:divBdr>
                      <w:divsChild>
                        <w:div w:id="143939242">
                          <w:marLeft w:val="0"/>
                          <w:marRight w:val="0"/>
                          <w:marTop w:val="0"/>
                          <w:marBottom w:val="0"/>
                          <w:divBdr>
                            <w:top w:val="none" w:sz="0" w:space="0" w:color="auto"/>
                            <w:left w:val="none" w:sz="0" w:space="0" w:color="auto"/>
                            <w:bottom w:val="none" w:sz="0" w:space="0" w:color="auto"/>
                            <w:right w:val="none" w:sz="0" w:space="0" w:color="auto"/>
                          </w:divBdr>
                          <w:divsChild>
                            <w:div w:id="2116557432">
                              <w:marLeft w:val="0"/>
                              <w:marRight w:val="0"/>
                              <w:marTop w:val="0"/>
                              <w:marBottom w:val="0"/>
                              <w:divBdr>
                                <w:top w:val="none" w:sz="0" w:space="0" w:color="auto"/>
                                <w:left w:val="none" w:sz="0" w:space="0" w:color="auto"/>
                                <w:bottom w:val="none" w:sz="0" w:space="0" w:color="auto"/>
                                <w:right w:val="none" w:sz="0" w:space="0" w:color="auto"/>
                              </w:divBdr>
                              <w:divsChild>
                                <w:div w:id="18050909">
                                  <w:marLeft w:val="0"/>
                                  <w:marRight w:val="0"/>
                                  <w:marTop w:val="0"/>
                                  <w:marBottom w:val="180"/>
                                  <w:divBdr>
                                    <w:top w:val="none" w:sz="0" w:space="0" w:color="auto"/>
                                    <w:left w:val="single" w:sz="6" w:space="0" w:color="BBBBBB"/>
                                    <w:bottom w:val="single" w:sz="18" w:space="0" w:color="E5E5E5"/>
                                    <w:right w:val="single" w:sz="6" w:space="0" w:color="E5E5E5"/>
                                  </w:divBdr>
                                  <w:divsChild>
                                    <w:div w:id="650250167">
                                      <w:marLeft w:val="0"/>
                                      <w:marRight w:val="0"/>
                                      <w:marTop w:val="0"/>
                                      <w:marBottom w:val="0"/>
                                      <w:divBdr>
                                        <w:top w:val="none" w:sz="0" w:space="0" w:color="auto"/>
                                        <w:left w:val="none" w:sz="0" w:space="0" w:color="auto"/>
                                        <w:bottom w:val="none" w:sz="0" w:space="0" w:color="auto"/>
                                        <w:right w:val="none" w:sz="0" w:space="0" w:color="auto"/>
                                      </w:divBdr>
                                      <w:divsChild>
                                        <w:div w:id="12899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226271">
      <w:bodyDiv w:val="1"/>
      <w:marLeft w:val="0"/>
      <w:marRight w:val="0"/>
      <w:marTop w:val="0"/>
      <w:marBottom w:val="0"/>
      <w:divBdr>
        <w:top w:val="none" w:sz="0" w:space="0" w:color="auto"/>
        <w:left w:val="none" w:sz="0" w:space="0" w:color="auto"/>
        <w:bottom w:val="none" w:sz="0" w:space="0" w:color="auto"/>
        <w:right w:val="none" w:sz="0" w:space="0" w:color="auto"/>
      </w:divBdr>
      <w:divsChild>
        <w:div w:id="168108665">
          <w:marLeft w:val="0"/>
          <w:marRight w:val="0"/>
          <w:marTop w:val="0"/>
          <w:marBottom w:val="0"/>
          <w:divBdr>
            <w:top w:val="none" w:sz="0" w:space="0" w:color="auto"/>
            <w:left w:val="none" w:sz="0" w:space="0" w:color="auto"/>
            <w:bottom w:val="none" w:sz="0" w:space="0" w:color="auto"/>
            <w:right w:val="none" w:sz="0" w:space="0" w:color="auto"/>
          </w:divBdr>
          <w:divsChild>
            <w:div w:id="466320696">
              <w:marLeft w:val="0"/>
              <w:marRight w:val="0"/>
              <w:marTop w:val="0"/>
              <w:marBottom w:val="0"/>
              <w:divBdr>
                <w:top w:val="none" w:sz="0" w:space="0" w:color="auto"/>
                <w:left w:val="none" w:sz="0" w:space="0" w:color="auto"/>
                <w:bottom w:val="none" w:sz="0" w:space="0" w:color="auto"/>
                <w:right w:val="none" w:sz="0" w:space="0" w:color="auto"/>
              </w:divBdr>
              <w:divsChild>
                <w:div w:id="1565795401">
                  <w:marLeft w:val="0"/>
                  <w:marRight w:val="0"/>
                  <w:marTop w:val="0"/>
                  <w:marBottom w:val="0"/>
                  <w:divBdr>
                    <w:top w:val="none" w:sz="0" w:space="0" w:color="auto"/>
                    <w:left w:val="none" w:sz="0" w:space="0" w:color="auto"/>
                    <w:bottom w:val="none" w:sz="0" w:space="0" w:color="auto"/>
                    <w:right w:val="none" w:sz="0" w:space="0" w:color="auto"/>
                  </w:divBdr>
                  <w:divsChild>
                    <w:div w:id="2011129595">
                      <w:marLeft w:val="0"/>
                      <w:marRight w:val="0"/>
                      <w:marTop w:val="0"/>
                      <w:marBottom w:val="0"/>
                      <w:divBdr>
                        <w:top w:val="none" w:sz="0" w:space="0" w:color="auto"/>
                        <w:left w:val="none" w:sz="0" w:space="0" w:color="auto"/>
                        <w:bottom w:val="none" w:sz="0" w:space="0" w:color="auto"/>
                        <w:right w:val="none" w:sz="0" w:space="0" w:color="auto"/>
                      </w:divBdr>
                      <w:divsChild>
                        <w:div w:id="1750418129">
                          <w:marLeft w:val="0"/>
                          <w:marRight w:val="0"/>
                          <w:marTop w:val="0"/>
                          <w:marBottom w:val="0"/>
                          <w:divBdr>
                            <w:top w:val="none" w:sz="0" w:space="0" w:color="auto"/>
                            <w:left w:val="none" w:sz="0" w:space="0" w:color="auto"/>
                            <w:bottom w:val="none" w:sz="0" w:space="0" w:color="auto"/>
                            <w:right w:val="none" w:sz="0" w:space="0" w:color="auto"/>
                          </w:divBdr>
                          <w:divsChild>
                            <w:div w:id="572013281">
                              <w:marLeft w:val="0"/>
                              <w:marRight w:val="0"/>
                              <w:marTop w:val="0"/>
                              <w:marBottom w:val="0"/>
                              <w:divBdr>
                                <w:top w:val="none" w:sz="0" w:space="0" w:color="auto"/>
                                <w:left w:val="none" w:sz="0" w:space="0" w:color="auto"/>
                                <w:bottom w:val="none" w:sz="0" w:space="0" w:color="auto"/>
                                <w:right w:val="none" w:sz="0" w:space="0" w:color="auto"/>
                              </w:divBdr>
                              <w:divsChild>
                                <w:div w:id="724909011">
                                  <w:marLeft w:val="0"/>
                                  <w:marRight w:val="0"/>
                                  <w:marTop w:val="0"/>
                                  <w:marBottom w:val="0"/>
                                  <w:divBdr>
                                    <w:top w:val="none" w:sz="0" w:space="0" w:color="auto"/>
                                    <w:left w:val="none" w:sz="0" w:space="0" w:color="auto"/>
                                    <w:bottom w:val="none" w:sz="0" w:space="0" w:color="auto"/>
                                    <w:right w:val="none" w:sz="0" w:space="0" w:color="auto"/>
                                  </w:divBdr>
                                  <w:divsChild>
                                    <w:div w:id="1893269518">
                                      <w:marLeft w:val="0"/>
                                      <w:marRight w:val="0"/>
                                      <w:marTop w:val="0"/>
                                      <w:marBottom w:val="0"/>
                                      <w:divBdr>
                                        <w:top w:val="none" w:sz="0" w:space="0" w:color="auto"/>
                                        <w:left w:val="none" w:sz="0" w:space="0" w:color="auto"/>
                                        <w:bottom w:val="none" w:sz="0" w:space="0" w:color="auto"/>
                                        <w:right w:val="none" w:sz="0" w:space="0" w:color="auto"/>
                                      </w:divBdr>
                                      <w:divsChild>
                                        <w:div w:id="4805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103581">
      <w:bodyDiv w:val="1"/>
      <w:marLeft w:val="0"/>
      <w:marRight w:val="0"/>
      <w:marTop w:val="0"/>
      <w:marBottom w:val="0"/>
      <w:divBdr>
        <w:top w:val="none" w:sz="0" w:space="0" w:color="auto"/>
        <w:left w:val="none" w:sz="0" w:space="0" w:color="auto"/>
        <w:bottom w:val="none" w:sz="0" w:space="0" w:color="auto"/>
        <w:right w:val="none" w:sz="0" w:space="0" w:color="auto"/>
      </w:divBdr>
    </w:div>
    <w:div w:id="2129472662">
      <w:bodyDiv w:val="1"/>
      <w:marLeft w:val="0"/>
      <w:marRight w:val="0"/>
      <w:marTop w:val="0"/>
      <w:marBottom w:val="0"/>
      <w:divBdr>
        <w:top w:val="none" w:sz="0" w:space="0" w:color="auto"/>
        <w:left w:val="none" w:sz="0" w:space="0" w:color="auto"/>
        <w:bottom w:val="none" w:sz="0" w:space="0" w:color="auto"/>
        <w:right w:val="none" w:sz="0" w:space="0" w:color="auto"/>
      </w:divBdr>
      <w:divsChild>
        <w:div w:id="20203528">
          <w:marLeft w:val="0"/>
          <w:marRight w:val="0"/>
          <w:marTop w:val="0"/>
          <w:marBottom w:val="0"/>
          <w:divBdr>
            <w:top w:val="none" w:sz="0" w:space="0" w:color="auto"/>
            <w:left w:val="none" w:sz="0" w:space="0" w:color="auto"/>
            <w:bottom w:val="none" w:sz="0" w:space="0" w:color="auto"/>
            <w:right w:val="none" w:sz="0" w:space="0" w:color="auto"/>
          </w:divBdr>
          <w:divsChild>
            <w:div w:id="677468073">
              <w:marLeft w:val="0"/>
              <w:marRight w:val="0"/>
              <w:marTop w:val="0"/>
              <w:marBottom w:val="0"/>
              <w:divBdr>
                <w:top w:val="none" w:sz="0" w:space="0" w:color="auto"/>
                <w:left w:val="none" w:sz="0" w:space="0" w:color="auto"/>
                <w:bottom w:val="none" w:sz="0" w:space="0" w:color="auto"/>
                <w:right w:val="none" w:sz="0" w:space="0" w:color="auto"/>
              </w:divBdr>
              <w:divsChild>
                <w:div w:id="325787828">
                  <w:marLeft w:val="0"/>
                  <w:marRight w:val="0"/>
                  <w:marTop w:val="0"/>
                  <w:marBottom w:val="0"/>
                  <w:divBdr>
                    <w:top w:val="none" w:sz="0" w:space="0" w:color="auto"/>
                    <w:left w:val="none" w:sz="0" w:space="0" w:color="auto"/>
                    <w:bottom w:val="none" w:sz="0" w:space="0" w:color="auto"/>
                    <w:right w:val="none" w:sz="0" w:space="0" w:color="auto"/>
                  </w:divBdr>
                  <w:divsChild>
                    <w:div w:id="389888104">
                      <w:marLeft w:val="0"/>
                      <w:marRight w:val="0"/>
                      <w:marTop w:val="0"/>
                      <w:marBottom w:val="0"/>
                      <w:divBdr>
                        <w:top w:val="none" w:sz="0" w:space="0" w:color="auto"/>
                        <w:left w:val="none" w:sz="0" w:space="0" w:color="auto"/>
                        <w:bottom w:val="none" w:sz="0" w:space="0" w:color="auto"/>
                        <w:right w:val="none" w:sz="0" w:space="0" w:color="auto"/>
                      </w:divBdr>
                      <w:divsChild>
                        <w:div w:id="2038044020">
                          <w:marLeft w:val="0"/>
                          <w:marRight w:val="0"/>
                          <w:marTop w:val="0"/>
                          <w:marBottom w:val="0"/>
                          <w:divBdr>
                            <w:top w:val="none" w:sz="0" w:space="0" w:color="auto"/>
                            <w:left w:val="none" w:sz="0" w:space="0" w:color="auto"/>
                            <w:bottom w:val="none" w:sz="0" w:space="0" w:color="auto"/>
                            <w:right w:val="none" w:sz="0" w:space="0" w:color="auto"/>
                          </w:divBdr>
                          <w:divsChild>
                            <w:div w:id="11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361707">
      <w:bodyDiv w:val="1"/>
      <w:marLeft w:val="0"/>
      <w:marRight w:val="0"/>
      <w:marTop w:val="0"/>
      <w:marBottom w:val="0"/>
      <w:divBdr>
        <w:top w:val="none" w:sz="0" w:space="0" w:color="auto"/>
        <w:left w:val="none" w:sz="0" w:space="0" w:color="auto"/>
        <w:bottom w:val="none" w:sz="0" w:space="0" w:color="auto"/>
        <w:right w:val="none" w:sz="0" w:space="0" w:color="auto"/>
      </w:divBdr>
      <w:divsChild>
        <w:div w:id="427703530">
          <w:marLeft w:val="0"/>
          <w:marRight w:val="0"/>
          <w:marTop w:val="0"/>
          <w:marBottom w:val="0"/>
          <w:divBdr>
            <w:top w:val="none" w:sz="0" w:space="0" w:color="auto"/>
            <w:left w:val="none" w:sz="0" w:space="0" w:color="auto"/>
            <w:bottom w:val="none" w:sz="0" w:space="0" w:color="auto"/>
            <w:right w:val="none" w:sz="0" w:space="0" w:color="auto"/>
          </w:divBdr>
          <w:divsChild>
            <w:div w:id="2036924430">
              <w:marLeft w:val="0"/>
              <w:marRight w:val="0"/>
              <w:marTop w:val="0"/>
              <w:marBottom w:val="0"/>
              <w:divBdr>
                <w:top w:val="none" w:sz="0" w:space="0" w:color="auto"/>
                <w:left w:val="none" w:sz="0" w:space="0" w:color="auto"/>
                <w:bottom w:val="none" w:sz="0" w:space="0" w:color="auto"/>
                <w:right w:val="none" w:sz="0" w:space="0" w:color="auto"/>
              </w:divBdr>
              <w:divsChild>
                <w:div w:id="234363088">
                  <w:marLeft w:val="0"/>
                  <w:marRight w:val="0"/>
                  <w:marTop w:val="0"/>
                  <w:marBottom w:val="0"/>
                  <w:divBdr>
                    <w:top w:val="none" w:sz="0" w:space="0" w:color="auto"/>
                    <w:left w:val="none" w:sz="0" w:space="0" w:color="auto"/>
                    <w:bottom w:val="none" w:sz="0" w:space="0" w:color="auto"/>
                    <w:right w:val="none" w:sz="0" w:space="0" w:color="auto"/>
                  </w:divBdr>
                  <w:divsChild>
                    <w:div w:id="200557660">
                      <w:marLeft w:val="0"/>
                      <w:marRight w:val="0"/>
                      <w:marTop w:val="0"/>
                      <w:marBottom w:val="0"/>
                      <w:divBdr>
                        <w:top w:val="none" w:sz="0" w:space="0" w:color="auto"/>
                        <w:left w:val="none" w:sz="0" w:space="0" w:color="auto"/>
                        <w:bottom w:val="none" w:sz="0" w:space="0" w:color="auto"/>
                        <w:right w:val="none" w:sz="0" w:space="0" w:color="auto"/>
                      </w:divBdr>
                      <w:divsChild>
                        <w:div w:id="1560166148">
                          <w:marLeft w:val="0"/>
                          <w:marRight w:val="0"/>
                          <w:marTop w:val="0"/>
                          <w:marBottom w:val="0"/>
                          <w:divBdr>
                            <w:top w:val="none" w:sz="0" w:space="0" w:color="auto"/>
                            <w:left w:val="none" w:sz="0" w:space="0" w:color="auto"/>
                            <w:bottom w:val="none" w:sz="0" w:space="0" w:color="auto"/>
                            <w:right w:val="none" w:sz="0" w:space="0" w:color="auto"/>
                          </w:divBdr>
                          <w:divsChild>
                            <w:div w:id="2125535927">
                              <w:marLeft w:val="0"/>
                              <w:marRight w:val="0"/>
                              <w:marTop w:val="0"/>
                              <w:marBottom w:val="0"/>
                              <w:divBdr>
                                <w:top w:val="none" w:sz="0" w:space="0" w:color="auto"/>
                                <w:left w:val="none" w:sz="0" w:space="0" w:color="auto"/>
                                <w:bottom w:val="none" w:sz="0" w:space="0" w:color="auto"/>
                                <w:right w:val="none" w:sz="0" w:space="0" w:color="auto"/>
                              </w:divBdr>
                              <w:divsChild>
                                <w:div w:id="1380977601">
                                  <w:marLeft w:val="0"/>
                                  <w:marRight w:val="0"/>
                                  <w:marTop w:val="0"/>
                                  <w:marBottom w:val="0"/>
                                  <w:divBdr>
                                    <w:top w:val="none" w:sz="0" w:space="0" w:color="auto"/>
                                    <w:left w:val="none" w:sz="0" w:space="0" w:color="auto"/>
                                    <w:bottom w:val="none" w:sz="0" w:space="0" w:color="auto"/>
                                    <w:right w:val="none" w:sz="0" w:space="0" w:color="auto"/>
                                  </w:divBdr>
                                  <w:divsChild>
                                    <w:div w:id="10849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4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msdn.microsoft.com/en-us/jj650015" TargetMode="External"/><Relationship Id="rId3" Type="http://schemas.openxmlformats.org/officeDocument/2006/relationships/customXml" Target="../customXml/item3.xml"/><Relationship Id="rId21" Type="http://schemas.openxmlformats.org/officeDocument/2006/relationships/hyperlink" Target="http://msdn.microsoft.com/en-us/data/hh297027"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http://msdn.microsoft.com/en-us/data/hh297027"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sdn.microsoft.com/pt-br/library/hh272686(v=VS.103).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msdn.microsoft.com/pt-br/library/hh272686(v=VS.103).asp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blogs.msdn.com/b/ssdt/archive/2012/12/13/available-today-ssdt-december-2012.aspx" TargetMode="External"/><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yperlink" Target="http://download.microsoft.com/download/D/B/D/DBDE7972-1EB9-470A-BA18-58849DB3EB3B/PartTableAndIndexStrat.doc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msdn.microsoft.com/en-us/jj650015" TargetMode="External"/><Relationship Id="rId27" Type="http://schemas.openxmlformats.org/officeDocument/2006/relationships/hyperlink" Target="http://blogs.msdn.com/b/ssdt/archive/2012/12/13/available-today-ssdt-december-2012.asp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frankm\AppData\Roaming\Microsoft\Templates\documentB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2013-03-19T00:00:00</PublishDate>
  <Abstract/>
  <CompanyAddress/>
  <CompanyPhone/>
  <CompanyFax/>
  <CompanyEmail/>
</CoverPageProperties>
</file>

<file path=customXml/item2.xml><?xml version="1.0" encoding="utf-8"?>
<root>
  <documentstatus>Final</documentstatus>
</root>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2DACED1A28251743ABE86D1B01736703" ma:contentTypeVersion="0" ma:contentTypeDescription="Create a new document." ma:contentTypeScope="" ma:versionID="fbf61d73166c704748a6ebe938a7850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8B14BE-87F3-4E92-A0BA-0012EF63C0DF}">
  <ds:schemaRefs/>
</ds:datastoreItem>
</file>

<file path=customXml/itemProps3.xml><?xml version="1.0" encoding="utf-8"?>
<ds:datastoreItem xmlns:ds="http://schemas.openxmlformats.org/officeDocument/2006/customXml" ds:itemID="{35FE3701-C124-4502-AD8C-ADC1D19039E7}">
  <ds:schemaRefs>
    <ds:schemaRef ds:uri="http://schemas.openxmlformats.org/officeDocument/2006/bibliography"/>
  </ds:schemaRefs>
</ds:datastoreItem>
</file>

<file path=customXml/itemProps4.xml><?xml version="1.0" encoding="utf-8"?>
<ds:datastoreItem xmlns:ds="http://schemas.openxmlformats.org/officeDocument/2006/customXml" ds:itemID="{E7666323-934C-4646-94EF-F3AC84FB2D85}">
  <ds:schemaRefs>
    <ds:schemaRef ds:uri="http://schemas.microsoft.com/office/2006/metadata/properties"/>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032D5BD2-83F4-48A1-AC57-148A3AAFFF84}">
  <ds:schemaRefs>
    <ds:schemaRef ds:uri="http://schemas.microsoft.com/sharepoint/v3/contenttype/forms"/>
  </ds:schemaRefs>
</ds:datastoreItem>
</file>

<file path=customXml/itemProps6.xml><?xml version="1.0" encoding="utf-8"?>
<ds:datastoreItem xmlns:ds="http://schemas.openxmlformats.org/officeDocument/2006/customXml" ds:itemID="{CB99A575-6131-40A6-B697-5F8A95B64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documentBase</Template>
  <TotalTime>0</TotalTime>
  <Pages>6</Pages>
  <Words>4660</Words>
  <Characters>25169</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Guia de Desenvolvimento</vt:lpstr>
      <vt:lpstr>Code Review</vt:lpstr>
    </vt:vector>
  </TitlesOfParts>
  <Manager>Author Manager</Manager>
  <Company>Microsoft Corporation</Company>
  <LinksUpToDate>false</LinksUpToDate>
  <CharactersWithSpaces>29770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Desenvolvimento</dc:title>
  <dc:subject>Banco de Dados</dc:subject>
  <dc:creator>Regis Gimenis</dc:creator>
  <cp:lastModifiedBy>Ivana Marcello Ikemori</cp:lastModifiedBy>
  <cp:revision>2</cp:revision>
  <dcterms:created xsi:type="dcterms:W3CDTF">2022-05-16T20:13:00Z</dcterms:created>
  <dcterms:modified xsi:type="dcterms:W3CDTF">2022-05-16T20:13:00Z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fidential">
    <vt:lpwstr>0</vt:lpwstr>
  </property>
  <property fmtid="{D5CDD505-2E9C-101B-9397-08002B2CF9AE}" pid="3" name="Customer">
    <vt:lpwstr>Secretaria da Fazenda do Estado de São Paulo</vt:lpwstr>
  </property>
  <property fmtid="{D5CDD505-2E9C-101B-9397-08002B2CF9AE}" pid="4" name="Version">
    <vt:lpwstr>0.4</vt:lpwstr>
  </property>
  <property fmtid="{D5CDD505-2E9C-101B-9397-08002B2CF9AE}" pid="5" name="AuthorEmail">
    <vt:lpwstr>regis.gimenis@microsoft.com</vt:lpwstr>
  </property>
  <property fmtid="{D5CDD505-2E9C-101B-9397-08002B2CF9AE}" pid="6" name="AuthorPosition">
    <vt:lpwstr>Architect</vt:lpwstr>
  </property>
  <property fmtid="{D5CDD505-2E9C-101B-9397-08002B2CF9AE}" pid="7" name="DocType">
    <vt:lpwstr> </vt:lpwstr>
  </property>
  <property fmtid="{D5CDD505-2E9C-101B-9397-08002B2CF9AE}" pid="8" name="DocCategory">
    <vt:lpwstr> </vt:lpwstr>
  </property>
  <property fmtid="{D5CDD505-2E9C-101B-9397-08002B2CF9AE}" pid="9" name="Status">
    <vt:lpwstr>Draft</vt:lpwstr>
  </property>
  <property fmtid="{D5CDD505-2E9C-101B-9397-08002B2CF9AE}" pid="10" name="ContentTypeId">
    <vt:lpwstr>0x0101002DACED1A28251743ABE86D1B01736703</vt:lpwstr>
  </property>
  <property fmtid="{D5CDD505-2E9C-101B-9397-08002B2CF9AE}" pid="11" name="Author0">
    <vt:lpwstr>Regis Gimenis</vt:lpwstr>
  </property>
  <property fmtid="{D5CDD505-2E9C-101B-9397-08002B2CF9AE}" pid="12" name="Document Status">
    <vt:lpwstr>Draft</vt:lpwstr>
  </property>
  <property fmtid="{D5CDD505-2E9C-101B-9397-08002B2CF9AE}" pid="13" name="Deliverable Type">
    <vt:lpwstr>Services Best Practices</vt:lpwstr>
  </property>
  <property fmtid="{D5CDD505-2E9C-101B-9397-08002B2CF9AE}" pid="14" name="Order">
    <vt:r8>1100</vt:r8>
  </property>
  <property fmtid="{D5CDD505-2E9C-101B-9397-08002B2CF9AE}" pid="15" name="URL">
    <vt:lpwstr> </vt:lpwstr>
  </property>
  <property fmtid="{D5CDD505-2E9C-101B-9397-08002B2CF9AE}" pid="16" name="Description0">
    <vt:lpwstr>SEFAZ Arquitetura</vt:lpwstr>
  </property>
  <property fmtid="{D5CDD505-2E9C-101B-9397-08002B2CF9AE}" pid="17" name="Size">
    <vt:lpwstr>155KB</vt:lpwstr>
  </property>
  <property fmtid="{D5CDD505-2E9C-101B-9397-08002B2CF9AE}" pid="18" name="TemplateId">
    <vt:lpwstr>21</vt:lpwstr>
  </property>
  <property fmtid="{D5CDD505-2E9C-101B-9397-08002B2CF9AE}" pid="19" name="Downloads">
    <vt:lpwstr>1039</vt:lpwstr>
  </property>
  <property fmtid="{D5CDD505-2E9C-101B-9397-08002B2CF9AE}" pid="20" name="TemplateName">
    <vt:lpwstr>SDM</vt:lpwstr>
  </property>
  <property fmtid="{D5CDD505-2E9C-101B-9397-08002B2CF9AE}" pid="21" name="PublishedDate">
    <vt:lpwstr>29/01/2013</vt:lpwstr>
  </property>
</Properties>
</file>