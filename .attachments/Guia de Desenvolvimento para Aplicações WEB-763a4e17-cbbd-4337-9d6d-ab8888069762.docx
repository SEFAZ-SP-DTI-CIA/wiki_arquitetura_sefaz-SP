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C47E1" w14:textId="41AD5749" w:rsidR="00342676" w:rsidRPr="004F192E" w:rsidRDefault="00FC23D6" w:rsidP="006B353A">
      <w:pPr>
        <w:spacing w:before="5160"/>
      </w:pPr>
      <w:r w:rsidRPr="004F192E">
        <w:rPr>
          <w:noProof/>
          <w:lang w:eastAsia="pt-BR"/>
        </w:rPr>
        <mc:AlternateContent>
          <mc:Choice Requires="wpg">
            <w:drawing>
              <wp:anchor distT="0" distB="0" distL="114300" distR="114300" simplePos="0" relativeHeight="251657216" behindDoc="0" locked="0" layoutInCell="1" allowOverlap="1" wp14:anchorId="31FA5AB8" wp14:editId="336B0B8D">
                <wp:simplePos x="0" y="0"/>
                <wp:positionH relativeFrom="column">
                  <wp:posOffset>-914400</wp:posOffset>
                </wp:positionH>
                <wp:positionV relativeFrom="paragraph">
                  <wp:posOffset>-914400</wp:posOffset>
                </wp:positionV>
                <wp:extent cx="9048750" cy="3894455"/>
                <wp:effectExtent l="0" t="0" r="0" b="0"/>
                <wp:wrapNone/>
                <wp:docPr id="40" name="Group 40"/>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41" name="Rectangle 41"/>
                        <wps:cNvSpPr/>
                        <wps:spPr>
                          <a:xfrm>
                            <a:off x="0" y="0"/>
                            <a:ext cx="9048750" cy="381952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990725"/>
                            <a:ext cx="4238625" cy="1825625"/>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23826" y="2066925"/>
                            <a:ext cx="4019549"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129961786"/>
                                <w:dataBinding w:prefixMappings="xmlns:ns0='http://purl.org/dc/elements/1.1/' xmlns:ns1='http://schemas.openxmlformats.org/package/2006/metadata/core-properties' " w:xpath="/ns1:coreProperties[1]/ns0:title[1]" w:storeItemID="{6C3C8BC8-F283-45AE-878A-BAB7291924A1}"/>
                                <w:text/>
                              </w:sdtPr>
                              <w:sdtEndPr/>
                              <w:sdtContent>
                                <w:p w14:paraId="32AD694C" w14:textId="534360DA" w:rsidR="006F1F70" w:rsidRPr="003D47A5" w:rsidRDefault="006F1F70" w:rsidP="00D14540">
                                  <w:pPr>
                                    <w:pStyle w:val="CoverTitle"/>
                                    <w:ind w:left="-180"/>
                                  </w:pPr>
                                  <w:r>
                                    <w:t>Elaboração de Arquiteturas de Referência - FASE 2</w:t>
                                  </w:r>
                                </w:p>
                              </w:sdtContent>
                            </w:sdt>
                          </w:txbxContent>
                        </wps:txbx>
                        <wps:bodyPr rot="0" spcFirstLastPara="0" vertOverflow="overflow" horzOverflow="overflow"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44" name="Picture 44" descr="C:\Users\jameswhi\Desktop\SDM Templates\3393d980-0436-4e28-b1fd-32c927c2f3c0\MSFT_logo_rgb_C-Wht_D.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90525" y="209550"/>
                            <a:ext cx="1244600" cy="443865"/>
                          </a:xfrm>
                          <a:prstGeom prst="rect">
                            <a:avLst/>
                          </a:prstGeom>
                          <a:noFill/>
                          <a:ln>
                            <a:noFill/>
                          </a:ln>
                        </pic:spPr>
                      </pic:pic>
                    </wpg:wgp>
                  </a:graphicData>
                </a:graphic>
              </wp:anchor>
            </w:drawing>
          </mc:Choice>
          <mc:Fallback>
            <w:pict>
              <v:group w14:anchorId="31FA5AB8" id="Group 40" o:spid="_x0000_s1026" style="position:absolute;margin-left:-1in;margin-top:-1in;width:712.5pt;height:306.65pt;z-index:251657216"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">
                <v:rect id="Rectangle 41" o:spid="_x0000_s1027" style="position:absolute;width:90487;height:38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" fillcolor="#0072c6" stroked="f" strokeweight="2pt"/>
                <v:rect id="Rectangle 42" o:spid="_x0000_s1028" style="position:absolute;top:19907;width:42386;height:18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" fillcolor="#00bcf2" stroked="f" strokeweight="2pt"/>
                <v:shapetype id="_x0000_t202" coordsize="21600,21600" o:spt="202" path="m,l,21600r21600,l21600,xe">
                  <v:stroke joinstyle="miter"/>
                  <v:path gradientshapeok="t" o:connecttype="rect"/>
                </v:shapetype>
                <v:shape id="Text Box 43" o:spid="_x0000_s1029" type="#_x0000_t202" style="position:absolute;left:1238;top:20669;width:40195;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" filled="f" stroked="f" strokeweight=".5pt">
                  <v:textbox inset="36pt">
                    <w:txbxContent>
                      <w:sdt>
                        <w:sdtPr>
                          <w:alias w:val="Title"/>
                          <w:tag w:val=""/>
                          <w:id w:val="2129961786"/>
                          <w:dataBinding w:prefixMappings="xmlns:ns0='http://purl.org/dc/elements/1.1/' xmlns:ns1='http://schemas.openxmlformats.org/package/2006/metadata/core-properties' " w:xpath="/ns1:coreProperties[1]/ns0:title[1]" w:storeItemID="{6C3C8BC8-F283-45AE-878A-BAB7291924A1}"/>
                          <w:text/>
                        </w:sdtPr>
                        <w:sdtEndPr/>
                        <w:sdtContent>
                          <w:p w14:paraId="32AD694C" w14:textId="534360DA" w:rsidR="006F1F70" w:rsidRPr="003D47A5" w:rsidRDefault="006F1F70" w:rsidP="00D14540">
                            <w:pPr>
                              <w:pStyle w:val="CoverTitle"/>
                              <w:ind w:left="-180"/>
                            </w:pPr>
                            <w:r>
                              <w:t>Elaboração de Arquiteturas de Referência - FASE 2</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30" type="#_x0000_t75" style="position:absolute;left:3905;top:2095;width:12446;height:4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">
                  <v:imagedata r:id="rId13" o:title="MSFT_logo_rgb_C-Wht_D"/>
                </v:shape>
              </v:group>
            </w:pict>
          </mc:Fallback>
        </mc:AlternateContent>
      </w:r>
    </w:p>
    <w:p w14:paraId="357C47E2" w14:textId="4AB56AAE" w:rsidR="00342676" w:rsidRPr="004F192E" w:rsidRDefault="00811134" w:rsidP="5B934592">
      <w:pPr>
        <w:pStyle w:val="CoverSubject"/>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3D47A5" w:rsidRPr="004F192E">
            <w:t>Guia de Desenvolvimento para Aplicações WEB</w:t>
          </w:r>
        </w:sdtContent>
      </w:sdt>
      <w:r w:rsidR="00993A73" w:rsidRPr="004F192E">
        <w:t xml:space="preserve">  </w:t>
      </w:r>
    </w:p>
    <w:sdt>
      <w:sdtPr>
        <w:rPr>
          <w:rFonts w:eastAsiaTheme="minorHAnsi"/>
          <w:bCs/>
          <w:szCs w:val="20"/>
          <w:lang w:eastAsia="en-AU"/>
        </w:rPr>
        <w:id w:val="94592970"/>
        <w:docPartObj>
          <w:docPartGallery w:val="Cover Pages"/>
          <w:docPartUnique/>
        </w:docPartObj>
      </w:sdtPr>
      <w:sdtEndPr>
        <w:rPr>
          <w:rFonts w:eastAsiaTheme="minorEastAsia"/>
          <w:bCs w:val="0"/>
          <w:szCs w:val="22"/>
          <w:lang w:eastAsia="en-US"/>
        </w:rPr>
      </w:sdtEndPr>
      <w:sdtContent>
        <w:p w14:paraId="357C47E3" w14:textId="606008D2" w:rsidR="00342676" w:rsidRPr="004F192E" w:rsidRDefault="002038F5">
          <w:pPr>
            <w:rPr>
              <w:rStyle w:val="nfase"/>
              <w:rFonts w:eastAsiaTheme="minorHAnsi"/>
              <w:i w:val="0"/>
              <w:iCs w:val="0"/>
              <w:szCs w:val="20"/>
              <w:lang w:eastAsia="en-AU"/>
            </w:rPr>
          </w:pPr>
          <w:r w:rsidRPr="004F192E">
            <w:rPr>
              <w:rStyle w:val="nfase"/>
            </w:rPr>
            <w:t>Preparado para</w:t>
          </w:r>
        </w:p>
        <w:p w14:paraId="357C47E4" w14:textId="77777777" w:rsidR="00342676" w:rsidRPr="004F192E" w:rsidRDefault="00993A73">
          <w:pPr>
            <w:rPr>
              <w:lang w:eastAsia="en-AU"/>
            </w:rPr>
          </w:pPr>
          <w:r w:rsidRPr="004F192E">
            <w:rPr>
              <w:lang w:eastAsia="en-AU"/>
            </w:rPr>
            <w:fldChar w:fldCharType="begin"/>
          </w:r>
          <w:r w:rsidRPr="004F192E">
            <w:rPr>
              <w:lang w:eastAsia="en-AU"/>
            </w:rPr>
            <w:instrText xml:space="preserve"> DOCPROPERTY  Customer  \* MERGEFORMAT </w:instrText>
          </w:r>
          <w:r w:rsidRPr="004F192E">
            <w:rPr>
              <w:lang w:eastAsia="en-AU"/>
            </w:rPr>
            <w:fldChar w:fldCharType="separate"/>
          </w:r>
          <w:r w:rsidR="00A551CF">
            <w:rPr>
              <w:lang w:eastAsia="en-AU"/>
            </w:rPr>
            <w:t>Secretaria da Fazenda do Estado de São Paulo</w:t>
          </w:r>
          <w:r w:rsidRPr="004F192E">
            <w:rPr>
              <w:lang w:eastAsia="en-AU"/>
            </w:rPr>
            <w:fldChar w:fldCharType="end"/>
          </w:r>
        </w:p>
        <w:p w14:paraId="357C47E5" w14:textId="4AB56CC3" w:rsidR="00342676" w:rsidRPr="004F192E" w:rsidRDefault="008C7409">
          <w:r w:rsidRPr="004F192E">
            <w:fldChar w:fldCharType="begin"/>
          </w:r>
          <w:r w:rsidRPr="004F192E">
            <w:instrText xml:space="preserve"> DATE  \@ "dd/MM/yyyy" \l  \* MERGEFORMAT </w:instrText>
          </w:r>
          <w:r w:rsidRPr="004F192E">
            <w:fldChar w:fldCharType="separate"/>
          </w:r>
          <w:r w:rsidR="00811134">
            <w:rPr>
              <w:noProof/>
            </w:rPr>
            <w:t>16/05/2022</w:t>
          </w:r>
          <w:r w:rsidRPr="004F192E">
            <w:fldChar w:fldCharType="end"/>
          </w:r>
        </w:p>
        <w:p w14:paraId="357C47E6" w14:textId="38DC50F7" w:rsidR="00342676" w:rsidRPr="004F192E" w:rsidRDefault="00993A73">
          <w:r w:rsidRPr="004F192E">
            <w:t>Ve</w:t>
          </w:r>
          <w:r w:rsidR="000E1C47">
            <w:t>rsão</w:t>
          </w:r>
          <w:r w:rsidRPr="004F192E">
            <w:t xml:space="preserve"> </w:t>
          </w:r>
          <w:fldSimple w:instr=" DOCPROPERTY  Version  \* MERGEFORMAT ">
            <w:r w:rsidR="00A551CF">
              <w:t>1.0</w:t>
            </w:r>
          </w:fldSimple>
          <w:r w:rsidRPr="004F192E">
            <w:t xml:space="preserve">  </w:t>
          </w:r>
          <w:sdt>
            <w:sdtPr>
              <w:alias w:val="Status"/>
              <w:tag w:val="Document Status"/>
              <w:id w:val="1206459469"/>
              <w:dropDownList>
                <w:listItem w:displayText="Document Status" w:value="Document Status"/>
                <w:listItem w:displayText="Draft" w:value="Draft"/>
                <w:listItem w:displayText="Final" w:value="Final"/>
              </w:dropDownList>
            </w:sdtPr>
            <w:sdtEndPr/>
            <w:sdtContent>
              <w:r w:rsidR="000E1C47">
                <w:t>Final</w:t>
              </w:r>
            </w:sdtContent>
          </w:sdt>
        </w:p>
        <w:p w14:paraId="357C47E7" w14:textId="77777777" w:rsidR="00342676" w:rsidRPr="004F192E" w:rsidRDefault="00342676"/>
        <w:p w14:paraId="357C47E8" w14:textId="6C7A159C" w:rsidR="00342676" w:rsidRPr="004F192E" w:rsidRDefault="002038F5">
          <w:pPr>
            <w:rPr>
              <w:rStyle w:val="nfase"/>
            </w:rPr>
          </w:pPr>
          <w:r w:rsidRPr="004F192E">
            <w:rPr>
              <w:rStyle w:val="nfase"/>
            </w:rPr>
            <w:t>Preparado por</w:t>
          </w:r>
        </w:p>
        <w:sdt>
          <w:sdtPr>
            <w:rPr>
              <w:rStyle w:val="Forte"/>
            </w:rPr>
            <w:alias w:val="Author"/>
            <w:tag w:val=""/>
            <w:id w:val="80649995"/>
            <w:placeholder>
              <w:docPart w:val="070D38A1A907493EB1D4EB7E93A68169"/>
            </w:placeholder>
            <w:dataBinding w:prefixMappings="xmlns:ns0='http://purl.org/dc/elements/1.1/' xmlns:ns1='http://schemas.openxmlformats.org/package/2006/metadata/core-properties' " w:xpath="/ns1:coreProperties[1]/ns0:creator[1]" w:storeItemID="{6C3C8BC8-F283-45AE-878A-BAB7291924A1}"/>
            <w:text/>
          </w:sdtPr>
          <w:sdtEndPr>
            <w:rPr>
              <w:rStyle w:val="Forte"/>
            </w:rPr>
          </w:sdtEndPr>
          <w:sdtContent>
            <w:p w14:paraId="357C47E9" w14:textId="0E035726" w:rsidR="00342676" w:rsidRPr="004F192E" w:rsidRDefault="003D47A5">
              <w:pPr>
                <w:rPr>
                  <w:rStyle w:val="Forte"/>
                </w:rPr>
              </w:pPr>
              <w:r w:rsidRPr="004F192E">
                <w:rPr>
                  <w:rStyle w:val="Forte"/>
                </w:rPr>
                <w:t>Hamilton de Paula e Ernesto Guimarães</w:t>
              </w:r>
            </w:p>
          </w:sdtContent>
        </w:sdt>
        <w:p w14:paraId="357C47EA" w14:textId="77777777" w:rsidR="00342676" w:rsidRPr="004F192E" w:rsidRDefault="00983260">
          <w:fldSimple w:instr=" DOCPROPERTY  &quot;Author Position&quot;  \* MERGEFORMAT ">
            <w:r w:rsidR="00A551CF">
              <w:t>Consultores</w:t>
            </w:r>
          </w:fldSimple>
        </w:p>
        <w:p w14:paraId="357C47EB" w14:textId="77777777" w:rsidR="00342676" w:rsidRPr="004F192E" w:rsidRDefault="00983260">
          <w:fldSimple w:instr=" DOCPROPERTY  &quot;Author Email&quot;  \* MERGEFORMAT ">
            <w:r w:rsidR="00A551CF">
              <w:t>hapaula@microsoft.com; ernestog@microsoft.com</w:t>
            </w:r>
          </w:fldSimple>
          <w:r w:rsidR="00993A73" w:rsidRPr="004F192E">
            <w:t xml:space="preserve"> </w:t>
          </w:r>
        </w:p>
        <w:p w14:paraId="357C47EC" w14:textId="77777777" w:rsidR="00342676" w:rsidRPr="004F192E" w:rsidRDefault="00342676"/>
        <w:p w14:paraId="357C47ED" w14:textId="0D58A237" w:rsidR="00342676" w:rsidRPr="004F192E" w:rsidRDefault="004F192E">
          <w:r w:rsidRPr="004F192E">
            <w:t>Contribuidores</w:t>
          </w:r>
        </w:p>
        <w:p w14:paraId="357C47EE" w14:textId="77777777" w:rsidR="00342676" w:rsidRPr="004F192E" w:rsidRDefault="00993A73">
          <w:pPr>
            <w:rPr>
              <w:rStyle w:val="Forte"/>
            </w:rPr>
          </w:pPr>
          <w:r w:rsidRPr="004F192E">
            <w:rPr>
              <w:rStyle w:val="Forte"/>
            </w:rPr>
            <w:fldChar w:fldCharType="begin"/>
          </w:r>
          <w:r w:rsidRPr="004F192E">
            <w:rPr>
              <w:rStyle w:val="Forte"/>
            </w:rPr>
            <w:instrText xml:space="preserve"> DOCPROPERTY  Contributors  \* MERGEFORMAT </w:instrText>
          </w:r>
          <w:r w:rsidRPr="004F192E">
            <w:rPr>
              <w:rStyle w:val="Forte"/>
            </w:rPr>
            <w:fldChar w:fldCharType="separate"/>
          </w:r>
          <w:r w:rsidR="00A551CF">
            <w:rPr>
              <w:rStyle w:val="Forte"/>
            </w:rPr>
            <w:t xml:space="preserve"> Gleisson Bezerra; Carlos Dietrich; Diego Baroffio</w:t>
          </w:r>
          <w:r w:rsidRPr="004F192E">
            <w:rPr>
              <w:rStyle w:val="Forte"/>
            </w:rPr>
            <w:fldChar w:fldCharType="end"/>
          </w:r>
        </w:p>
        <w:p w14:paraId="357C47F7" w14:textId="6C9F254B" w:rsidR="00640722" w:rsidRPr="00260BCF" w:rsidRDefault="00993A73" w:rsidP="00260BCF">
          <w:pPr>
            <w:spacing w:before="0" w:after="200"/>
            <w:rPr>
              <w:b/>
              <w:bCs/>
            </w:rPr>
          </w:pPr>
          <w:r w:rsidRPr="004F192E">
            <w:rPr>
              <w:rStyle w:val="Forte"/>
            </w:rPr>
            <w:br w:type="page"/>
          </w:r>
        </w:p>
        <w:p w14:paraId="357C47F8" w14:textId="77777777" w:rsidR="00640722" w:rsidRPr="004F192E" w:rsidRDefault="00640722" w:rsidP="00640722">
          <w:pPr>
            <w:rPr>
              <w:rFonts w:cstheme="minorHAnsi"/>
            </w:rPr>
          </w:pPr>
        </w:p>
        <w:p w14:paraId="357C47F9" w14:textId="77777777" w:rsidR="00342676" w:rsidRPr="004F192E" w:rsidRDefault="00342676" w:rsidP="00640722">
          <w:pPr>
            <w:rPr>
              <w:rFonts w:cstheme="minorHAnsi"/>
            </w:rPr>
            <w:sectPr w:rsidR="00342676" w:rsidRPr="004F192E" w:rsidSect="008F3C55">
              <w:headerReference w:type="default" r:id="rId14"/>
              <w:footerReference w:type="default" r:id="rId15"/>
              <w:pgSz w:w="12240" w:h="15840" w:code="1"/>
              <w:pgMar w:top="1440" w:right="1440" w:bottom="1440" w:left="1440" w:header="706" w:footer="288" w:gutter="0"/>
              <w:pgNumType w:fmt="lowerRoman" w:start="1"/>
              <w:cols w:space="708"/>
              <w:titlePg/>
              <w:docGrid w:linePitch="360"/>
            </w:sectPr>
          </w:pPr>
        </w:p>
        <w:p w14:paraId="357C47FA" w14:textId="2A89191A" w:rsidR="00342676" w:rsidRPr="004F192E" w:rsidRDefault="00FE4EE4">
          <w:pPr>
            <w:pStyle w:val="CoverSubject"/>
          </w:pPr>
          <w:r w:rsidRPr="004F192E">
            <w:lastRenderedPageBreak/>
            <w:t>Histórico de Atualizações e Revisões</w:t>
          </w:r>
        </w:p>
        <w:p w14:paraId="357C47FB" w14:textId="7D73991B" w:rsidR="00342676" w:rsidRPr="004F192E" w:rsidRDefault="00FE4EE4">
          <w:pPr>
            <w:pStyle w:val="CoverHeading2"/>
          </w:pPr>
          <w:r w:rsidRPr="004F192E">
            <w:t>Registro de Atualizações</w:t>
          </w:r>
        </w:p>
        <w:tbl>
          <w:tblPr>
            <w:tblStyle w:val="Tabelacomgrade"/>
            <w:tblW w:w="9450" w:type="dxa"/>
            <w:tblLook w:val="0620" w:firstRow="1" w:lastRow="0" w:firstColumn="0" w:lastColumn="0" w:noHBand="1" w:noVBand="1"/>
          </w:tblPr>
          <w:tblGrid>
            <w:gridCol w:w="1235"/>
            <w:gridCol w:w="2419"/>
            <w:gridCol w:w="1165"/>
            <w:gridCol w:w="4631"/>
          </w:tblGrid>
          <w:tr w:rsidR="00342676" w:rsidRPr="004F192E" w14:paraId="357C4800" w14:textId="77777777" w:rsidTr="00634781">
            <w:trPr>
              <w:cnfStyle w:val="100000000000" w:firstRow="1" w:lastRow="0" w:firstColumn="0" w:lastColumn="0" w:oddVBand="0" w:evenVBand="0" w:oddHBand="0" w:evenHBand="0" w:firstRowFirstColumn="0" w:firstRowLastColumn="0" w:lastRowFirstColumn="0" w:lastRowLastColumn="0"/>
            </w:trPr>
            <w:tc>
              <w:tcPr>
                <w:tcW w:w="1235" w:type="dxa"/>
              </w:tcPr>
              <w:p w14:paraId="357C47FC" w14:textId="5731682E" w:rsidR="00342676" w:rsidRPr="004F192E" w:rsidRDefault="00FE4EE4" w:rsidP="003370AF">
                <w:r w:rsidRPr="004F192E">
                  <w:t>Data</w:t>
                </w:r>
              </w:p>
            </w:tc>
            <w:tc>
              <w:tcPr>
                <w:tcW w:w="2419" w:type="dxa"/>
              </w:tcPr>
              <w:p w14:paraId="357C47FD" w14:textId="749A324F" w:rsidR="00342676" w:rsidRPr="004F192E" w:rsidRDefault="00FE4EE4" w:rsidP="003370AF">
                <w:r w:rsidRPr="004F192E">
                  <w:t>Aut</w:t>
                </w:r>
                <w:r w:rsidR="00993A73" w:rsidRPr="004F192E">
                  <w:t>or</w:t>
                </w:r>
              </w:p>
            </w:tc>
            <w:tc>
              <w:tcPr>
                <w:tcW w:w="1165" w:type="dxa"/>
              </w:tcPr>
              <w:p w14:paraId="357C47FE" w14:textId="4FE1279E" w:rsidR="00342676" w:rsidRPr="004F192E" w:rsidRDefault="00FE4EE4" w:rsidP="003370AF">
                <w:r w:rsidRPr="004F192E">
                  <w:t>Versão</w:t>
                </w:r>
              </w:p>
            </w:tc>
            <w:tc>
              <w:tcPr>
                <w:tcW w:w="4631" w:type="dxa"/>
              </w:tcPr>
              <w:p w14:paraId="357C47FF" w14:textId="213CF581" w:rsidR="00342676" w:rsidRPr="004F192E" w:rsidRDefault="00FE4EE4" w:rsidP="003370AF">
                <w:r w:rsidRPr="004F192E">
                  <w:t>Descrição</w:t>
                </w:r>
              </w:p>
            </w:tc>
          </w:tr>
          <w:tr w:rsidR="00342676" w:rsidRPr="004F192E" w14:paraId="357C4805" w14:textId="77777777" w:rsidTr="00634781">
            <w:tc>
              <w:tcPr>
                <w:tcW w:w="1235" w:type="dxa"/>
              </w:tcPr>
              <w:p w14:paraId="357C4801" w14:textId="1021BF59" w:rsidR="00342676" w:rsidRPr="004F192E" w:rsidRDefault="00B41F90" w:rsidP="003370AF">
                <w:pPr>
                  <w:rPr>
                    <w:rStyle w:val="StyleLatinSegoeUI10pt"/>
                  </w:rPr>
                </w:pPr>
                <w:r>
                  <w:rPr>
                    <w:rStyle w:val="StyleLatinSegoeUI10pt"/>
                  </w:rPr>
                  <w:t>18/04/2013</w:t>
                </w:r>
              </w:p>
            </w:tc>
            <w:tc>
              <w:tcPr>
                <w:tcW w:w="2419" w:type="dxa"/>
              </w:tcPr>
              <w:p w14:paraId="357C4802" w14:textId="45689DDF" w:rsidR="00342676" w:rsidRPr="004F192E" w:rsidRDefault="00B41F90" w:rsidP="003370AF">
                <w:pPr>
                  <w:rPr>
                    <w:rStyle w:val="StyleLatinSegoeUI10pt"/>
                  </w:rPr>
                </w:pPr>
                <w:r>
                  <w:rPr>
                    <w:rStyle w:val="StyleLatinSegoeUI10pt"/>
                  </w:rPr>
                  <w:t>Hamilton/Ernesto</w:t>
                </w:r>
              </w:p>
            </w:tc>
            <w:tc>
              <w:tcPr>
                <w:tcW w:w="1165" w:type="dxa"/>
              </w:tcPr>
              <w:p w14:paraId="357C4803" w14:textId="77777777" w:rsidR="00342676" w:rsidRPr="004F192E" w:rsidRDefault="00810114" w:rsidP="003370AF">
                <w:pPr>
                  <w:rPr>
                    <w:rStyle w:val="StyleLatinSegoeUI10pt"/>
                  </w:rPr>
                </w:pPr>
                <w:r w:rsidRPr="004F192E">
                  <w:t>.1</w:t>
                </w:r>
              </w:p>
            </w:tc>
            <w:tc>
              <w:tcPr>
                <w:tcW w:w="4631" w:type="dxa"/>
              </w:tcPr>
              <w:p w14:paraId="357C4804" w14:textId="1362F0E2" w:rsidR="00342676" w:rsidRPr="004F192E" w:rsidRDefault="00B41F90" w:rsidP="003370AF">
                <w:pPr>
                  <w:rPr>
                    <w:rStyle w:val="StyleLatinSegoeUI10pt"/>
                  </w:rPr>
                </w:pPr>
                <w:r>
                  <w:t>Versão inicial para discussão/revisão</w:t>
                </w:r>
              </w:p>
            </w:tc>
          </w:tr>
          <w:tr w:rsidR="00342676" w:rsidRPr="004F192E" w14:paraId="357C480A" w14:textId="77777777" w:rsidTr="00634781">
            <w:tc>
              <w:tcPr>
                <w:tcW w:w="1235" w:type="dxa"/>
              </w:tcPr>
              <w:p w14:paraId="357C4806" w14:textId="361E367A" w:rsidR="00342676" w:rsidRPr="004F192E" w:rsidRDefault="00B41F90" w:rsidP="00B41F90">
                <w:pPr>
                  <w:rPr>
                    <w:rStyle w:val="StyleLatinSegoeUI10pt"/>
                  </w:rPr>
                </w:pPr>
                <w:r>
                  <w:rPr>
                    <w:rStyle w:val="StyleLatinSegoeUI10pt"/>
                  </w:rPr>
                  <w:t>25/04/2013</w:t>
                </w:r>
              </w:p>
            </w:tc>
            <w:tc>
              <w:tcPr>
                <w:tcW w:w="2419" w:type="dxa"/>
              </w:tcPr>
              <w:p w14:paraId="357C4807" w14:textId="401CAF9A" w:rsidR="00342676" w:rsidRPr="004F192E" w:rsidRDefault="00B41F90" w:rsidP="003370AF">
                <w:pPr>
                  <w:rPr>
                    <w:rStyle w:val="StyleLatinSegoeUI10pt"/>
                  </w:rPr>
                </w:pPr>
                <w:r>
                  <w:rPr>
                    <w:rStyle w:val="StyleLatinSegoeUI10pt"/>
                  </w:rPr>
                  <w:t>Hamilton/Ernesto</w:t>
                </w:r>
              </w:p>
            </w:tc>
            <w:tc>
              <w:tcPr>
                <w:tcW w:w="1165" w:type="dxa"/>
              </w:tcPr>
              <w:p w14:paraId="357C4808" w14:textId="4B638DD8" w:rsidR="00342676" w:rsidRPr="004F192E" w:rsidRDefault="00B41F90" w:rsidP="003370AF">
                <w:pPr>
                  <w:rPr>
                    <w:rStyle w:val="StyleLatinSegoeUI10pt"/>
                  </w:rPr>
                </w:pPr>
                <w:r>
                  <w:rPr>
                    <w:rStyle w:val="StyleLatinSegoeUI10pt"/>
                  </w:rPr>
                  <w:t>.2</w:t>
                </w:r>
              </w:p>
            </w:tc>
            <w:tc>
              <w:tcPr>
                <w:tcW w:w="4631" w:type="dxa"/>
              </w:tcPr>
              <w:p w14:paraId="357C4809" w14:textId="2C0E255D" w:rsidR="00342676" w:rsidRPr="004F192E" w:rsidRDefault="00B41F90" w:rsidP="003370AF">
                <w:pPr>
                  <w:rPr>
                    <w:rStyle w:val="StyleLatinSegoeUI10pt"/>
                  </w:rPr>
                </w:pPr>
                <w:r>
                  <w:rPr>
                    <w:rStyle w:val="StyleLatinSegoeUI10pt"/>
                  </w:rPr>
                  <w:t>Versão para revisão com SEFAZ</w:t>
                </w:r>
              </w:p>
            </w:tc>
          </w:tr>
          <w:tr w:rsidR="00342676" w:rsidRPr="004F192E" w14:paraId="357C480F" w14:textId="77777777" w:rsidTr="00634781">
            <w:tc>
              <w:tcPr>
                <w:tcW w:w="1235" w:type="dxa"/>
              </w:tcPr>
              <w:p w14:paraId="357C480B" w14:textId="425FC620" w:rsidR="00342676" w:rsidRPr="004F192E" w:rsidRDefault="004E3970" w:rsidP="003370AF">
                <w:pPr>
                  <w:rPr>
                    <w:rStyle w:val="StyleLatinSegoeUI10pt"/>
                  </w:rPr>
                </w:pPr>
                <w:r>
                  <w:rPr>
                    <w:rStyle w:val="StyleLatinSegoeUI10pt"/>
                  </w:rPr>
                  <w:t>24/04/2013</w:t>
                </w:r>
              </w:p>
            </w:tc>
            <w:tc>
              <w:tcPr>
                <w:tcW w:w="2419" w:type="dxa"/>
              </w:tcPr>
              <w:p w14:paraId="357C480C" w14:textId="22CE5C7B" w:rsidR="00342676" w:rsidRPr="004F192E" w:rsidRDefault="004E3970" w:rsidP="003370AF">
                <w:pPr>
                  <w:rPr>
                    <w:rStyle w:val="StyleLatinSegoeUI10pt"/>
                  </w:rPr>
                </w:pPr>
                <w:r>
                  <w:rPr>
                    <w:rStyle w:val="StyleLatinSegoeUI10pt"/>
                  </w:rPr>
                  <w:t>Hamilton/Ernesto</w:t>
                </w:r>
              </w:p>
            </w:tc>
            <w:tc>
              <w:tcPr>
                <w:tcW w:w="1165" w:type="dxa"/>
              </w:tcPr>
              <w:p w14:paraId="357C480D" w14:textId="3DD5EC8A" w:rsidR="00342676" w:rsidRPr="004F192E" w:rsidRDefault="004E3970" w:rsidP="003370AF">
                <w:pPr>
                  <w:rPr>
                    <w:rStyle w:val="StyleLatinSegoeUI10pt"/>
                  </w:rPr>
                </w:pPr>
                <w:r>
                  <w:rPr>
                    <w:rStyle w:val="StyleLatinSegoeUI10pt"/>
                  </w:rPr>
                  <w:t>.3</w:t>
                </w:r>
              </w:p>
            </w:tc>
            <w:tc>
              <w:tcPr>
                <w:tcW w:w="4631" w:type="dxa"/>
              </w:tcPr>
              <w:p w14:paraId="357C480E" w14:textId="13920964" w:rsidR="00342676" w:rsidRPr="004F192E" w:rsidRDefault="00845765" w:rsidP="003370AF">
                <w:pPr>
                  <w:rPr>
                    <w:rStyle w:val="StyleLatinSegoeUI10pt"/>
                  </w:rPr>
                </w:pPr>
                <w:r>
                  <w:rPr>
                    <w:rStyle w:val="StyleLatinSegoeUI10pt"/>
                  </w:rPr>
                  <w:t>Versão para revisão com SEFAZ</w:t>
                </w:r>
              </w:p>
            </w:tc>
          </w:tr>
          <w:tr w:rsidR="00634781" w:rsidRPr="004F192E" w14:paraId="4BD783FB" w14:textId="77777777" w:rsidTr="00634781">
            <w:tc>
              <w:tcPr>
                <w:tcW w:w="1235" w:type="dxa"/>
              </w:tcPr>
              <w:p w14:paraId="52343FDC" w14:textId="0FEEFF20" w:rsidR="00634781" w:rsidRDefault="00634781" w:rsidP="00634781">
                <w:pPr>
                  <w:rPr>
                    <w:rStyle w:val="StyleLatinSegoeUI10pt"/>
                  </w:rPr>
                </w:pPr>
                <w:r>
                  <w:rPr>
                    <w:rStyle w:val="StyleLatinSegoeUI10pt"/>
                  </w:rPr>
                  <w:t>30/04/2013</w:t>
                </w:r>
              </w:p>
            </w:tc>
            <w:tc>
              <w:tcPr>
                <w:tcW w:w="2419" w:type="dxa"/>
              </w:tcPr>
              <w:p w14:paraId="3982C9AB" w14:textId="3E3A450F" w:rsidR="00634781" w:rsidRDefault="00634781" w:rsidP="00634781">
                <w:pPr>
                  <w:rPr>
                    <w:rStyle w:val="StyleLatinSegoeUI10pt"/>
                  </w:rPr>
                </w:pPr>
                <w:r w:rsidRPr="00DF383C">
                  <w:rPr>
                    <w:rStyle w:val="StyleLatinSegoeUI10pt"/>
                  </w:rPr>
                  <w:t>Hamilton/Ernesto</w:t>
                </w:r>
              </w:p>
            </w:tc>
            <w:tc>
              <w:tcPr>
                <w:tcW w:w="1165" w:type="dxa"/>
              </w:tcPr>
              <w:p w14:paraId="697F6A6D" w14:textId="5C782544" w:rsidR="00634781" w:rsidRDefault="00634781" w:rsidP="00634781">
                <w:pPr>
                  <w:rPr>
                    <w:rStyle w:val="StyleLatinSegoeUI10pt"/>
                  </w:rPr>
                </w:pPr>
                <w:r>
                  <w:rPr>
                    <w:rStyle w:val="StyleLatinSegoeUI10pt"/>
                  </w:rPr>
                  <w:t>.4</w:t>
                </w:r>
              </w:p>
            </w:tc>
            <w:tc>
              <w:tcPr>
                <w:tcW w:w="4631" w:type="dxa"/>
              </w:tcPr>
              <w:p w14:paraId="5822D879" w14:textId="4D31F0C8" w:rsidR="00634781" w:rsidRDefault="00634781" w:rsidP="00634781">
                <w:pPr>
                  <w:rPr>
                    <w:rStyle w:val="StyleLatinSegoeUI10pt"/>
                  </w:rPr>
                </w:pPr>
                <w:r w:rsidRPr="00DF383C">
                  <w:rPr>
                    <w:rStyle w:val="StyleLatinSegoeUI10pt"/>
                  </w:rPr>
                  <w:t>Versão para revisão com SEFAZ</w:t>
                </w:r>
              </w:p>
            </w:tc>
          </w:tr>
          <w:tr w:rsidR="00470369" w:rsidRPr="004F192E" w14:paraId="3C85B172" w14:textId="77777777" w:rsidTr="00634781">
            <w:tc>
              <w:tcPr>
                <w:tcW w:w="1235" w:type="dxa"/>
              </w:tcPr>
              <w:p w14:paraId="37B18B36" w14:textId="7BD01AD3" w:rsidR="00470369" w:rsidRDefault="00470369" w:rsidP="00634781">
                <w:pPr>
                  <w:rPr>
                    <w:rStyle w:val="StyleLatinSegoeUI10pt"/>
                  </w:rPr>
                </w:pPr>
                <w:r>
                  <w:rPr>
                    <w:rStyle w:val="StyleLatinSegoeUI10pt"/>
                  </w:rPr>
                  <w:t>15/05/2013</w:t>
                </w:r>
              </w:p>
            </w:tc>
            <w:tc>
              <w:tcPr>
                <w:tcW w:w="2419" w:type="dxa"/>
              </w:tcPr>
              <w:p w14:paraId="313674BA" w14:textId="79A209BC" w:rsidR="00470369" w:rsidRPr="00DF383C" w:rsidRDefault="00470369" w:rsidP="00634781">
                <w:pPr>
                  <w:rPr>
                    <w:rStyle w:val="StyleLatinSegoeUI10pt"/>
                  </w:rPr>
                </w:pPr>
                <w:r>
                  <w:rPr>
                    <w:rStyle w:val="StyleLatinSegoeUI10pt"/>
                  </w:rPr>
                  <w:t>Hamilton</w:t>
                </w:r>
              </w:p>
            </w:tc>
            <w:tc>
              <w:tcPr>
                <w:tcW w:w="1165" w:type="dxa"/>
              </w:tcPr>
              <w:p w14:paraId="1128E2CF" w14:textId="585C5F84" w:rsidR="00470369" w:rsidRDefault="00470369" w:rsidP="00634781">
                <w:pPr>
                  <w:rPr>
                    <w:rStyle w:val="StyleLatinSegoeUI10pt"/>
                  </w:rPr>
                </w:pPr>
                <w:r>
                  <w:rPr>
                    <w:rStyle w:val="StyleLatinSegoeUI10pt"/>
                  </w:rPr>
                  <w:t>1.1</w:t>
                </w:r>
              </w:p>
            </w:tc>
            <w:tc>
              <w:tcPr>
                <w:tcW w:w="4631" w:type="dxa"/>
              </w:tcPr>
              <w:p w14:paraId="6891CD81" w14:textId="31FF9F96" w:rsidR="00470369" w:rsidRPr="00DF383C" w:rsidRDefault="00470369" w:rsidP="00634781">
                <w:pPr>
                  <w:rPr>
                    <w:rStyle w:val="StyleLatinSegoeUI10pt"/>
                  </w:rPr>
                </w:pPr>
                <w:r>
                  <w:rPr>
                    <w:rStyle w:val="StyleLatinSegoeUI10pt"/>
                  </w:rPr>
                  <w:t>Revisão dos tópicos de Segurança</w:t>
                </w:r>
              </w:p>
            </w:tc>
          </w:tr>
          <w:tr w:rsidR="00B11DA4" w:rsidRPr="004F192E" w14:paraId="0534DB5C" w14:textId="77777777" w:rsidTr="00634781">
            <w:tc>
              <w:tcPr>
                <w:tcW w:w="1235" w:type="dxa"/>
              </w:tcPr>
              <w:p w14:paraId="62A2D05D" w14:textId="2D3BDE63" w:rsidR="00B11DA4" w:rsidRDefault="00B11DA4" w:rsidP="00634781">
                <w:pPr>
                  <w:rPr>
                    <w:rStyle w:val="StyleLatinSegoeUI10pt"/>
                  </w:rPr>
                </w:pPr>
                <w:r>
                  <w:rPr>
                    <w:rStyle w:val="StyleLatinSegoeUI10pt"/>
                  </w:rPr>
                  <w:t>20/05/2013</w:t>
                </w:r>
              </w:p>
            </w:tc>
            <w:tc>
              <w:tcPr>
                <w:tcW w:w="2419" w:type="dxa"/>
              </w:tcPr>
              <w:p w14:paraId="1B206551" w14:textId="6CCF36A2" w:rsidR="00B11DA4" w:rsidRDefault="00B11DA4" w:rsidP="00634781">
                <w:pPr>
                  <w:rPr>
                    <w:rStyle w:val="StyleLatinSegoeUI10pt"/>
                  </w:rPr>
                </w:pPr>
                <w:r>
                  <w:rPr>
                    <w:rStyle w:val="StyleLatinSegoeUI10pt"/>
                  </w:rPr>
                  <w:t>Hamilton</w:t>
                </w:r>
              </w:p>
            </w:tc>
            <w:tc>
              <w:tcPr>
                <w:tcW w:w="1165" w:type="dxa"/>
              </w:tcPr>
              <w:p w14:paraId="44DB8C9F" w14:textId="646FC74E" w:rsidR="00B11DA4" w:rsidRDefault="00B11DA4" w:rsidP="00634781">
                <w:pPr>
                  <w:rPr>
                    <w:rStyle w:val="StyleLatinSegoeUI10pt"/>
                  </w:rPr>
                </w:pPr>
                <w:r>
                  <w:rPr>
                    <w:rStyle w:val="StyleLatinSegoeUI10pt"/>
                  </w:rPr>
                  <w:t>1.2</w:t>
                </w:r>
              </w:p>
            </w:tc>
            <w:tc>
              <w:tcPr>
                <w:tcW w:w="4631" w:type="dxa"/>
              </w:tcPr>
              <w:p w14:paraId="35AE9271" w14:textId="690E1828" w:rsidR="00B11DA4" w:rsidRDefault="00B11DA4" w:rsidP="00634781">
                <w:pPr>
                  <w:rPr>
                    <w:rStyle w:val="StyleLatinSegoeUI10pt"/>
                  </w:rPr>
                </w:pPr>
                <w:r>
                  <w:rPr>
                    <w:rStyle w:val="StyleLatinSegoeUI10pt"/>
                  </w:rPr>
                  <w:t>Revisão do tópico de App Fabric</w:t>
                </w:r>
              </w:p>
            </w:tc>
          </w:tr>
          <w:tr w:rsidR="00436977" w:rsidRPr="004F192E" w14:paraId="3CBEB376" w14:textId="77777777" w:rsidTr="00634781">
            <w:tc>
              <w:tcPr>
                <w:tcW w:w="1235" w:type="dxa"/>
              </w:tcPr>
              <w:p w14:paraId="0FDFF94D" w14:textId="0884C88A" w:rsidR="00436977" w:rsidRDefault="00436977" w:rsidP="00634781">
                <w:pPr>
                  <w:rPr>
                    <w:rStyle w:val="StyleLatinSegoeUI10pt"/>
                  </w:rPr>
                </w:pPr>
                <w:r>
                  <w:rPr>
                    <w:rStyle w:val="StyleLatinSegoeUI10pt"/>
                  </w:rPr>
                  <w:t>21/10/2013</w:t>
                </w:r>
              </w:p>
            </w:tc>
            <w:tc>
              <w:tcPr>
                <w:tcW w:w="2419" w:type="dxa"/>
              </w:tcPr>
              <w:p w14:paraId="1E6BA7F6" w14:textId="690E04E3" w:rsidR="00436977" w:rsidRDefault="00436977" w:rsidP="00634781">
                <w:pPr>
                  <w:rPr>
                    <w:rStyle w:val="StyleLatinSegoeUI10pt"/>
                  </w:rPr>
                </w:pPr>
                <w:r>
                  <w:rPr>
                    <w:rStyle w:val="StyleLatinSegoeUI10pt"/>
                  </w:rPr>
                  <w:t>Hamilton</w:t>
                </w:r>
              </w:p>
            </w:tc>
            <w:tc>
              <w:tcPr>
                <w:tcW w:w="1165" w:type="dxa"/>
              </w:tcPr>
              <w:p w14:paraId="2317498F" w14:textId="59DE5F7D" w:rsidR="00436977" w:rsidRDefault="00436977" w:rsidP="00634781">
                <w:pPr>
                  <w:rPr>
                    <w:rStyle w:val="StyleLatinSegoeUI10pt"/>
                  </w:rPr>
                </w:pPr>
                <w:r>
                  <w:rPr>
                    <w:rStyle w:val="StyleLatinSegoeUI10pt"/>
                  </w:rPr>
                  <w:t>1.3</w:t>
                </w:r>
              </w:p>
            </w:tc>
            <w:tc>
              <w:tcPr>
                <w:tcW w:w="4631" w:type="dxa"/>
              </w:tcPr>
              <w:p w14:paraId="4F6DA779" w14:textId="67ED7572" w:rsidR="00436977" w:rsidRDefault="00436977" w:rsidP="00634781">
                <w:pPr>
                  <w:rPr>
                    <w:rStyle w:val="StyleLatinSegoeUI10pt"/>
                  </w:rPr>
                </w:pPr>
                <w:r>
                  <w:rPr>
                    <w:rStyle w:val="StyleLatinSegoeUI10pt"/>
                  </w:rPr>
                  <w:t>Revisão em virtude da revisão das aplicações MVC da Sefaz</w:t>
                </w:r>
              </w:p>
            </w:tc>
          </w:tr>
          <w:tr w:rsidR="00F24859" w:rsidRPr="004F192E" w14:paraId="13CD7AE7" w14:textId="77777777" w:rsidTr="00634781">
            <w:tc>
              <w:tcPr>
                <w:tcW w:w="1235" w:type="dxa"/>
              </w:tcPr>
              <w:p w14:paraId="07D81865" w14:textId="179CA123" w:rsidR="00F24859" w:rsidRDefault="00F24859" w:rsidP="00634781">
                <w:pPr>
                  <w:rPr>
                    <w:rStyle w:val="StyleLatinSegoeUI10pt"/>
                  </w:rPr>
                </w:pPr>
                <w:r>
                  <w:rPr>
                    <w:rStyle w:val="StyleLatinSegoeUI10pt"/>
                  </w:rPr>
                  <w:t>06/10/2013</w:t>
                </w:r>
              </w:p>
            </w:tc>
            <w:tc>
              <w:tcPr>
                <w:tcW w:w="2419" w:type="dxa"/>
              </w:tcPr>
              <w:p w14:paraId="082CA014" w14:textId="6EDE68D2" w:rsidR="00F24859" w:rsidRDefault="00F24859" w:rsidP="00634781">
                <w:pPr>
                  <w:rPr>
                    <w:rStyle w:val="StyleLatinSegoeUI10pt"/>
                  </w:rPr>
                </w:pPr>
                <w:r>
                  <w:rPr>
                    <w:rStyle w:val="StyleLatinSegoeUI10pt"/>
                  </w:rPr>
                  <w:t>Hamilton</w:t>
                </w:r>
              </w:p>
            </w:tc>
            <w:tc>
              <w:tcPr>
                <w:tcW w:w="1165" w:type="dxa"/>
              </w:tcPr>
              <w:p w14:paraId="3305DA63" w14:textId="65682777" w:rsidR="00F24859" w:rsidRDefault="00F24859" w:rsidP="00634781">
                <w:pPr>
                  <w:rPr>
                    <w:rStyle w:val="StyleLatinSegoeUI10pt"/>
                  </w:rPr>
                </w:pPr>
                <w:r>
                  <w:rPr>
                    <w:rStyle w:val="StyleLatinSegoeUI10pt"/>
                  </w:rPr>
                  <w:t>1.4</w:t>
                </w:r>
              </w:p>
            </w:tc>
            <w:tc>
              <w:tcPr>
                <w:tcW w:w="4631" w:type="dxa"/>
              </w:tcPr>
              <w:p w14:paraId="0297C782" w14:textId="2072EE32" w:rsidR="00F24859" w:rsidRDefault="00F24859" w:rsidP="00634781">
                <w:pPr>
                  <w:rPr>
                    <w:rStyle w:val="StyleLatinSegoeUI10pt"/>
                  </w:rPr>
                </w:pPr>
                <w:r>
                  <w:rPr>
                    <w:rStyle w:val="StyleLatinSegoeUI10pt"/>
                  </w:rPr>
                  <w:t>Inclusão do Custom Model Binder</w:t>
                </w:r>
              </w:p>
            </w:tc>
          </w:tr>
        </w:tbl>
        <w:p w14:paraId="357C4810" w14:textId="77777777" w:rsidR="00342676" w:rsidRPr="004F192E" w:rsidRDefault="00342676"/>
        <w:p w14:paraId="357C4811" w14:textId="51D0530E" w:rsidR="00342676" w:rsidRPr="004F192E" w:rsidRDefault="00FE4EE4">
          <w:pPr>
            <w:pStyle w:val="CoverHeading2"/>
          </w:pPr>
          <w:r w:rsidRPr="004F192E">
            <w:t>Revisões</w:t>
          </w:r>
        </w:p>
        <w:tbl>
          <w:tblPr>
            <w:tblStyle w:val="Tabelacomgrade"/>
            <w:tblW w:w="9450" w:type="dxa"/>
            <w:tblLook w:val="0620" w:firstRow="1" w:lastRow="0" w:firstColumn="0" w:lastColumn="0" w:noHBand="1" w:noVBand="1"/>
          </w:tblPr>
          <w:tblGrid>
            <w:gridCol w:w="2160"/>
            <w:gridCol w:w="2268"/>
            <w:gridCol w:w="2862"/>
            <w:gridCol w:w="2160"/>
          </w:tblGrid>
          <w:tr w:rsidR="00342676" w:rsidRPr="004F192E" w14:paraId="357C4816" w14:textId="77777777" w:rsidTr="008F3C55">
            <w:trPr>
              <w:cnfStyle w:val="100000000000" w:firstRow="1" w:lastRow="0" w:firstColumn="0" w:lastColumn="0" w:oddVBand="0" w:evenVBand="0" w:oddHBand="0" w:evenHBand="0" w:firstRowFirstColumn="0" w:firstRowLastColumn="0" w:lastRowFirstColumn="0" w:lastRowLastColumn="0"/>
            </w:trPr>
            <w:tc>
              <w:tcPr>
                <w:tcW w:w="2160" w:type="dxa"/>
              </w:tcPr>
              <w:p w14:paraId="357C4812" w14:textId="4B53FD02" w:rsidR="00342676" w:rsidRPr="004F192E" w:rsidRDefault="00FE4EE4" w:rsidP="003370AF">
                <w:r w:rsidRPr="004F192E">
                  <w:t>Nome</w:t>
                </w:r>
              </w:p>
            </w:tc>
            <w:tc>
              <w:tcPr>
                <w:tcW w:w="2268" w:type="dxa"/>
              </w:tcPr>
              <w:p w14:paraId="357C4813" w14:textId="58BF7483" w:rsidR="00342676" w:rsidRPr="004F192E" w:rsidRDefault="00FE4EE4" w:rsidP="003370AF">
                <w:r w:rsidRPr="004F192E">
                  <w:t>Versão Aprovada</w:t>
                </w:r>
              </w:p>
            </w:tc>
            <w:tc>
              <w:tcPr>
                <w:tcW w:w="2862" w:type="dxa"/>
              </w:tcPr>
              <w:p w14:paraId="357C4814" w14:textId="61F81E31" w:rsidR="00342676" w:rsidRPr="004F192E" w:rsidRDefault="00FE4EE4" w:rsidP="003370AF">
                <w:r w:rsidRPr="004F192E">
                  <w:t>Posição</w:t>
                </w:r>
              </w:p>
            </w:tc>
            <w:tc>
              <w:tcPr>
                <w:tcW w:w="2160" w:type="dxa"/>
              </w:tcPr>
              <w:p w14:paraId="357C4815" w14:textId="54E6FF97" w:rsidR="00342676" w:rsidRPr="004F192E" w:rsidRDefault="00FE4EE4" w:rsidP="003370AF">
                <w:r w:rsidRPr="004F192E">
                  <w:t>Data</w:t>
                </w:r>
              </w:p>
            </w:tc>
          </w:tr>
          <w:tr w:rsidR="00342676" w:rsidRPr="004F192E" w14:paraId="357C481B" w14:textId="77777777" w:rsidTr="008F3C55">
            <w:tc>
              <w:tcPr>
                <w:tcW w:w="2160" w:type="dxa"/>
              </w:tcPr>
              <w:p w14:paraId="357C4817" w14:textId="77777777" w:rsidR="00342676" w:rsidRPr="004F192E" w:rsidRDefault="00342676" w:rsidP="003370AF">
                <w:pPr>
                  <w:rPr>
                    <w:rStyle w:val="StyleLatinSegoeUI10pt"/>
                  </w:rPr>
                </w:pPr>
              </w:p>
            </w:tc>
            <w:tc>
              <w:tcPr>
                <w:tcW w:w="2268" w:type="dxa"/>
              </w:tcPr>
              <w:p w14:paraId="357C4818" w14:textId="77777777" w:rsidR="00342676" w:rsidRPr="004F192E" w:rsidRDefault="00342676" w:rsidP="003370AF">
                <w:pPr>
                  <w:rPr>
                    <w:rStyle w:val="StyleLatinSegoeUI10pt"/>
                  </w:rPr>
                </w:pPr>
              </w:p>
            </w:tc>
            <w:tc>
              <w:tcPr>
                <w:tcW w:w="2862" w:type="dxa"/>
              </w:tcPr>
              <w:p w14:paraId="357C4819" w14:textId="77777777" w:rsidR="00342676" w:rsidRPr="004F192E" w:rsidRDefault="00342676" w:rsidP="003370AF">
                <w:pPr>
                  <w:rPr>
                    <w:rStyle w:val="StyleLatinSegoeUI10pt"/>
                  </w:rPr>
                </w:pPr>
              </w:p>
            </w:tc>
            <w:tc>
              <w:tcPr>
                <w:tcW w:w="2160" w:type="dxa"/>
              </w:tcPr>
              <w:p w14:paraId="357C481A" w14:textId="77777777" w:rsidR="00342676" w:rsidRPr="004F192E" w:rsidRDefault="00342676" w:rsidP="003370AF">
                <w:pPr>
                  <w:rPr>
                    <w:rStyle w:val="StyleLatinSegoeUI10pt"/>
                  </w:rPr>
                </w:pPr>
              </w:p>
            </w:tc>
          </w:tr>
          <w:tr w:rsidR="00342676" w:rsidRPr="004F192E" w14:paraId="357C4820" w14:textId="77777777" w:rsidTr="008F3C55">
            <w:tc>
              <w:tcPr>
                <w:tcW w:w="2160" w:type="dxa"/>
              </w:tcPr>
              <w:p w14:paraId="357C481C" w14:textId="77777777" w:rsidR="00342676" w:rsidRPr="004F192E" w:rsidRDefault="00342676" w:rsidP="003370AF">
                <w:pPr>
                  <w:rPr>
                    <w:rStyle w:val="StyleLatinSegoeUI10pt"/>
                  </w:rPr>
                </w:pPr>
              </w:p>
            </w:tc>
            <w:tc>
              <w:tcPr>
                <w:tcW w:w="2268" w:type="dxa"/>
              </w:tcPr>
              <w:p w14:paraId="357C481D" w14:textId="77777777" w:rsidR="00342676" w:rsidRPr="004F192E" w:rsidRDefault="00342676" w:rsidP="003370AF">
                <w:pPr>
                  <w:rPr>
                    <w:rStyle w:val="StyleLatinSegoeUI10pt"/>
                  </w:rPr>
                </w:pPr>
              </w:p>
            </w:tc>
            <w:tc>
              <w:tcPr>
                <w:tcW w:w="2862" w:type="dxa"/>
              </w:tcPr>
              <w:p w14:paraId="357C481E" w14:textId="77777777" w:rsidR="00342676" w:rsidRPr="004F192E" w:rsidRDefault="00342676" w:rsidP="003370AF">
                <w:pPr>
                  <w:rPr>
                    <w:rStyle w:val="StyleLatinSegoeUI10pt"/>
                  </w:rPr>
                </w:pPr>
              </w:p>
            </w:tc>
            <w:tc>
              <w:tcPr>
                <w:tcW w:w="2160" w:type="dxa"/>
              </w:tcPr>
              <w:p w14:paraId="357C481F" w14:textId="77777777" w:rsidR="00342676" w:rsidRPr="004F192E" w:rsidRDefault="00342676" w:rsidP="003370AF">
                <w:pPr>
                  <w:rPr>
                    <w:rStyle w:val="StyleLatinSegoeUI10pt"/>
                  </w:rPr>
                </w:pPr>
              </w:p>
            </w:tc>
          </w:tr>
          <w:tr w:rsidR="00342676" w:rsidRPr="004F192E" w14:paraId="357C4825" w14:textId="77777777" w:rsidTr="008F3C55">
            <w:tc>
              <w:tcPr>
                <w:tcW w:w="2160" w:type="dxa"/>
              </w:tcPr>
              <w:p w14:paraId="357C4821" w14:textId="77777777" w:rsidR="00342676" w:rsidRPr="004F192E" w:rsidRDefault="00342676" w:rsidP="003370AF">
                <w:pPr>
                  <w:rPr>
                    <w:rStyle w:val="StyleLatinSegoeUI10pt"/>
                  </w:rPr>
                </w:pPr>
              </w:p>
            </w:tc>
            <w:tc>
              <w:tcPr>
                <w:tcW w:w="2268" w:type="dxa"/>
              </w:tcPr>
              <w:p w14:paraId="357C4822" w14:textId="77777777" w:rsidR="00342676" w:rsidRPr="004F192E" w:rsidRDefault="00342676" w:rsidP="003370AF">
                <w:pPr>
                  <w:rPr>
                    <w:rStyle w:val="StyleLatinSegoeUI10pt"/>
                  </w:rPr>
                </w:pPr>
              </w:p>
            </w:tc>
            <w:tc>
              <w:tcPr>
                <w:tcW w:w="2862" w:type="dxa"/>
              </w:tcPr>
              <w:p w14:paraId="357C4823" w14:textId="77777777" w:rsidR="00342676" w:rsidRPr="004F192E" w:rsidRDefault="00342676" w:rsidP="003370AF">
                <w:pPr>
                  <w:rPr>
                    <w:rStyle w:val="StyleLatinSegoeUI10pt"/>
                  </w:rPr>
                </w:pPr>
              </w:p>
            </w:tc>
            <w:tc>
              <w:tcPr>
                <w:tcW w:w="2160" w:type="dxa"/>
              </w:tcPr>
              <w:p w14:paraId="357C4824" w14:textId="77777777" w:rsidR="00342676" w:rsidRPr="004F192E" w:rsidRDefault="00342676" w:rsidP="003370AF">
                <w:pPr>
                  <w:rPr>
                    <w:rStyle w:val="StyleLatinSegoeUI10pt"/>
                  </w:rPr>
                </w:pPr>
              </w:p>
            </w:tc>
          </w:tr>
        </w:tbl>
        <w:p w14:paraId="357C4826" w14:textId="77777777" w:rsidR="00342676" w:rsidRPr="004F192E" w:rsidRDefault="00342676" w:rsidP="00306A8D">
          <w:pPr>
            <w:pStyle w:val="TableText"/>
          </w:pPr>
        </w:p>
        <w:p w14:paraId="357C4828" w14:textId="3709DC89" w:rsidR="00342676" w:rsidRPr="004F192E" w:rsidRDefault="00993A73">
          <w:pPr>
            <w:pStyle w:val="CoverSubject"/>
          </w:pPr>
          <w:r w:rsidRPr="004F192E">
            <w:br w:type="page"/>
          </w:r>
        </w:p>
        <w:sdt>
          <w:sdtPr>
            <w:rPr>
              <w:rFonts w:eastAsiaTheme="minorEastAsia"/>
              <w:color w:val="auto"/>
              <w:spacing w:val="0"/>
              <w:sz w:val="22"/>
              <w:szCs w:val="22"/>
              <w:lang w:val="pt-BR"/>
            </w:rPr>
            <w:id w:val="-1886943893"/>
            <w:docPartObj>
              <w:docPartGallery w:val="Table of Contents"/>
              <w:docPartUnique/>
            </w:docPartObj>
          </w:sdtPr>
          <w:sdtEndPr>
            <w:rPr>
              <w:b/>
              <w:bCs/>
            </w:rPr>
          </w:sdtEndPr>
          <w:sdtContent>
            <w:p w14:paraId="090BE3E6" w14:textId="70D3492E" w:rsidR="00792791" w:rsidRPr="004F192E" w:rsidRDefault="00792791">
              <w:pPr>
                <w:pStyle w:val="CabealhodoSumrio"/>
                <w:rPr>
                  <w:lang w:val="pt-BR"/>
                </w:rPr>
              </w:pPr>
              <w:r w:rsidRPr="004F192E">
                <w:rPr>
                  <w:lang w:val="pt-BR"/>
                </w:rPr>
                <w:t>Conteúdo</w:t>
              </w:r>
            </w:p>
            <w:p w14:paraId="56BB3C30" w14:textId="77777777" w:rsidR="005261C0" w:rsidRDefault="00792791">
              <w:pPr>
                <w:pStyle w:val="Sumrio1"/>
                <w:rPr>
                  <w:rFonts w:asciiTheme="minorHAnsi" w:hAnsiTheme="minorHAnsi"/>
                  <w:sz w:val="22"/>
                  <w:lang w:eastAsia="pt-BR"/>
                </w:rPr>
              </w:pPr>
              <w:r w:rsidRPr="004F192E">
                <w:rPr>
                  <w:noProof w:val="0"/>
                </w:rPr>
                <w:fldChar w:fldCharType="begin"/>
              </w:r>
              <w:r w:rsidRPr="004F192E">
                <w:rPr>
                  <w:noProof w:val="0"/>
                </w:rPr>
                <w:instrText xml:space="preserve"> TOC \o "1-3" \h \z \u </w:instrText>
              </w:r>
              <w:r w:rsidRPr="004F192E">
                <w:rPr>
                  <w:noProof w:val="0"/>
                </w:rPr>
                <w:fldChar w:fldCharType="separate"/>
              </w:r>
              <w:hyperlink w:anchor="_Toc372543929" w:history="1">
                <w:r w:rsidR="005261C0" w:rsidRPr="00BA2568">
                  <w:rPr>
                    <w:rStyle w:val="Hyperlink"/>
                  </w:rPr>
                  <w:t>1</w:t>
                </w:r>
                <w:r w:rsidR="005261C0">
                  <w:rPr>
                    <w:rFonts w:asciiTheme="minorHAnsi" w:hAnsiTheme="minorHAnsi"/>
                    <w:sz w:val="22"/>
                    <w:lang w:eastAsia="pt-BR"/>
                  </w:rPr>
                  <w:tab/>
                </w:r>
                <w:r w:rsidR="005261C0" w:rsidRPr="00BA2568">
                  <w:rPr>
                    <w:rStyle w:val="Hyperlink"/>
                  </w:rPr>
                  <w:t>Objetivo</w:t>
                </w:r>
                <w:r w:rsidR="005261C0">
                  <w:rPr>
                    <w:webHidden/>
                  </w:rPr>
                  <w:tab/>
                </w:r>
                <w:r w:rsidR="005261C0">
                  <w:rPr>
                    <w:webHidden/>
                  </w:rPr>
                  <w:fldChar w:fldCharType="begin"/>
                </w:r>
                <w:r w:rsidR="005261C0">
                  <w:rPr>
                    <w:webHidden/>
                  </w:rPr>
                  <w:instrText xml:space="preserve"> PAGEREF _Toc372543929 \h </w:instrText>
                </w:r>
                <w:r w:rsidR="005261C0">
                  <w:rPr>
                    <w:webHidden/>
                  </w:rPr>
                </w:r>
                <w:r w:rsidR="005261C0">
                  <w:rPr>
                    <w:webHidden/>
                  </w:rPr>
                  <w:fldChar w:fldCharType="separate"/>
                </w:r>
                <w:r w:rsidR="005261C0">
                  <w:rPr>
                    <w:webHidden/>
                  </w:rPr>
                  <w:t>1</w:t>
                </w:r>
                <w:r w:rsidR="005261C0">
                  <w:rPr>
                    <w:webHidden/>
                  </w:rPr>
                  <w:fldChar w:fldCharType="end"/>
                </w:r>
              </w:hyperlink>
            </w:p>
            <w:p w14:paraId="6800E3A3" w14:textId="77777777" w:rsidR="005261C0" w:rsidRDefault="00811134">
              <w:pPr>
                <w:pStyle w:val="Sumrio1"/>
                <w:rPr>
                  <w:rFonts w:asciiTheme="minorHAnsi" w:hAnsiTheme="minorHAnsi"/>
                  <w:sz w:val="22"/>
                  <w:lang w:eastAsia="pt-BR"/>
                </w:rPr>
              </w:pPr>
              <w:hyperlink w:anchor="_Toc372543930" w:history="1">
                <w:r w:rsidR="005261C0" w:rsidRPr="00BA2568">
                  <w:rPr>
                    <w:rStyle w:val="Hyperlink"/>
                  </w:rPr>
                  <w:t>2</w:t>
                </w:r>
                <w:r w:rsidR="005261C0">
                  <w:rPr>
                    <w:rFonts w:asciiTheme="minorHAnsi" w:hAnsiTheme="minorHAnsi"/>
                    <w:sz w:val="22"/>
                    <w:lang w:eastAsia="pt-BR"/>
                  </w:rPr>
                  <w:tab/>
                </w:r>
                <w:r w:rsidR="005261C0" w:rsidRPr="00BA2568">
                  <w:rPr>
                    <w:rStyle w:val="Hyperlink"/>
                  </w:rPr>
                  <w:t>Público Alvo</w:t>
                </w:r>
                <w:r w:rsidR="005261C0">
                  <w:rPr>
                    <w:webHidden/>
                  </w:rPr>
                  <w:tab/>
                </w:r>
                <w:r w:rsidR="005261C0">
                  <w:rPr>
                    <w:webHidden/>
                  </w:rPr>
                  <w:fldChar w:fldCharType="begin"/>
                </w:r>
                <w:r w:rsidR="005261C0">
                  <w:rPr>
                    <w:webHidden/>
                  </w:rPr>
                  <w:instrText xml:space="preserve"> PAGEREF _Toc372543930 \h </w:instrText>
                </w:r>
                <w:r w:rsidR="005261C0">
                  <w:rPr>
                    <w:webHidden/>
                  </w:rPr>
                </w:r>
                <w:r w:rsidR="005261C0">
                  <w:rPr>
                    <w:webHidden/>
                  </w:rPr>
                  <w:fldChar w:fldCharType="separate"/>
                </w:r>
                <w:r w:rsidR="005261C0">
                  <w:rPr>
                    <w:webHidden/>
                  </w:rPr>
                  <w:t>3</w:t>
                </w:r>
                <w:r w:rsidR="005261C0">
                  <w:rPr>
                    <w:webHidden/>
                  </w:rPr>
                  <w:fldChar w:fldCharType="end"/>
                </w:r>
              </w:hyperlink>
            </w:p>
            <w:p w14:paraId="0529DB21" w14:textId="77777777" w:rsidR="005261C0" w:rsidRDefault="00811134">
              <w:pPr>
                <w:pStyle w:val="Sumrio1"/>
                <w:rPr>
                  <w:rFonts w:asciiTheme="minorHAnsi" w:hAnsiTheme="minorHAnsi"/>
                  <w:sz w:val="22"/>
                  <w:lang w:eastAsia="pt-BR"/>
                </w:rPr>
              </w:pPr>
              <w:hyperlink w:anchor="_Toc372543931" w:history="1">
                <w:r w:rsidR="005261C0" w:rsidRPr="00BA2568">
                  <w:rPr>
                    <w:rStyle w:val="Hyperlink"/>
                  </w:rPr>
                  <w:t>3</w:t>
                </w:r>
                <w:r w:rsidR="005261C0">
                  <w:rPr>
                    <w:rFonts w:asciiTheme="minorHAnsi" w:hAnsiTheme="minorHAnsi"/>
                    <w:sz w:val="22"/>
                    <w:lang w:eastAsia="pt-BR"/>
                  </w:rPr>
                  <w:tab/>
                </w:r>
                <w:r w:rsidR="005261C0" w:rsidRPr="00BA2568">
                  <w:rPr>
                    <w:rStyle w:val="Hyperlink"/>
                  </w:rPr>
                  <w:t>Requisitos de Ambiente</w:t>
                </w:r>
                <w:r w:rsidR="005261C0">
                  <w:rPr>
                    <w:webHidden/>
                  </w:rPr>
                  <w:tab/>
                </w:r>
                <w:r w:rsidR="005261C0">
                  <w:rPr>
                    <w:webHidden/>
                  </w:rPr>
                  <w:fldChar w:fldCharType="begin"/>
                </w:r>
                <w:r w:rsidR="005261C0">
                  <w:rPr>
                    <w:webHidden/>
                  </w:rPr>
                  <w:instrText xml:space="preserve"> PAGEREF _Toc372543931 \h </w:instrText>
                </w:r>
                <w:r w:rsidR="005261C0">
                  <w:rPr>
                    <w:webHidden/>
                  </w:rPr>
                </w:r>
                <w:r w:rsidR="005261C0">
                  <w:rPr>
                    <w:webHidden/>
                  </w:rPr>
                  <w:fldChar w:fldCharType="separate"/>
                </w:r>
                <w:r w:rsidR="005261C0">
                  <w:rPr>
                    <w:webHidden/>
                  </w:rPr>
                  <w:t>4</w:t>
                </w:r>
                <w:r w:rsidR="005261C0">
                  <w:rPr>
                    <w:webHidden/>
                  </w:rPr>
                  <w:fldChar w:fldCharType="end"/>
                </w:r>
              </w:hyperlink>
            </w:p>
            <w:p w14:paraId="31C83E95" w14:textId="77777777" w:rsidR="005261C0" w:rsidRDefault="00811134">
              <w:pPr>
                <w:pStyle w:val="Sumrio1"/>
                <w:rPr>
                  <w:rFonts w:asciiTheme="minorHAnsi" w:hAnsiTheme="minorHAnsi"/>
                  <w:sz w:val="22"/>
                  <w:lang w:eastAsia="pt-BR"/>
                </w:rPr>
              </w:pPr>
              <w:hyperlink w:anchor="_Toc372543932" w:history="1">
                <w:r w:rsidR="005261C0" w:rsidRPr="00BA2568">
                  <w:rPr>
                    <w:rStyle w:val="Hyperlink"/>
                  </w:rPr>
                  <w:t>4</w:t>
                </w:r>
                <w:r w:rsidR="005261C0">
                  <w:rPr>
                    <w:rFonts w:asciiTheme="minorHAnsi" w:hAnsiTheme="minorHAnsi"/>
                    <w:sz w:val="22"/>
                    <w:lang w:eastAsia="pt-BR"/>
                  </w:rPr>
                  <w:tab/>
                </w:r>
                <w:r w:rsidR="005261C0" w:rsidRPr="00BA2568">
                  <w:rPr>
                    <w:rStyle w:val="Hyperlink"/>
                  </w:rPr>
                  <w:t>Siglas</w:t>
                </w:r>
                <w:r w:rsidR="005261C0">
                  <w:rPr>
                    <w:webHidden/>
                  </w:rPr>
                  <w:tab/>
                </w:r>
                <w:r w:rsidR="005261C0">
                  <w:rPr>
                    <w:webHidden/>
                  </w:rPr>
                  <w:fldChar w:fldCharType="begin"/>
                </w:r>
                <w:r w:rsidR="005261C0">
                  <w:rPr>
                    <w:webHidden/>
                  </w:rPr>
                  <w:instrText xml:space="preserve"> PAGEREF _Toc372543932 \h </w:instrText>
                </w:r>
                <w:r w:rsidR="005261C0">
                  <w:rPr>
                    <w:webHidden/>
                  </w:rPr>
                </w:r>
                <w:r w:rsidR="005261C0">
                  <w:rPr>
                    <w:webHidden/>
                  </w:rPr>
                  <w:fldChar w:fldCharType="separate"/>
                </w:r>
                <w:r w:rsidR="005261C0">
                  <w:rPr>
                    <w:webHidden/>
                  </w:rPr>
                  <w:t>5</w:t>
                </w:r>
                <w:r w:rsidR="005261C0">
                  <w:rPr>
                    <w:webHidden/>
                  </w:rPr>
                  <w:fldChar w:fldCharType="end"/>
                </w:r>
              </w:hyperlink>
            </w:p>
            <w:p w14:paraId="6A159971" w14:textId="77777777" w:rsidR="005261C0" w:rsidRDefault="00811134">
              <w:pPr>
                <w:pStyle w:val="Sumrio1"/>
                <w:rPr>
                  <w:rFonts w:asciiTheme="minorHAnsi" w:hAnsiTheme="minorHAnsi"/>
                  <w:sz w:val="22"/>
                  <w:lang w:eastAsia="pt-BR"/>
                </w:rPr>
              </w:pPr>
              <w:hyperlink w:anchor="_Toc372543933" w:history="1">
                <w:r w:rsidR="005261C0" w:rsidRPr="00BA2568">
                  <w:rPr>
                    <w:rStyle w:val="Hyperlink"/>
                  </w:rPr>
                  <w:t>5</w:t>
                </w:r>
                <w:r w:rsidR="005261C0">
                  <w:rPr>
                    <w:rFonts w:asciiTheme="minorHAnsi" w:hAnsiTheme="minorHAnsi"/>
                    <w:sz w:val="22"/>
                    <w:lang w:eastAsia="pt-BR"/>
                  </w:rPr>
                  <w:tab/>
                </w:r>
                <w:r w:rsidR="005261C0" w:rsidRPr="00BA2568">
                  <w:rPr>
                    <w:rStyle w:val="Hyperlink"/>
                  </w:rPr>
                  <w:t>Visão Geral de Arquitetura</w:t>
                </w:r>
                <w:r w:rsidR="005261C0">
                  <w:rPr>
                    <w:webHidden/>
                  </w:rPr>
                  <w:tab/>
                </w:r>
                <w:r w:rsidR="005261C0">
                  <w:rPr>
                    <w:webHidden/>
                  </w:rPr>
                  <w:fldChar w:fldCharType="begin"/>
                </w:r>
                <w:r w:rsidR="005261C0">
                  <w:rPr>
                    <w:webHidden/>
                  </w:rPr>
                  <w:instrText xml:space="preserve"> PAGEREF _Toc372543933 \h </w:instrText>
                </w:r>
                <w:r w:rsidR="005261C0">
                  <w:rPr>
                    <w:webHidden/>
                  </w:rPr>
                </w:r>
                <w:r w:rsidR="005261C0">
                  <w:rPr>
                    <w:webHidden/>
                  </w:rPr>
                  <w:fldChar w:fldCharType="separate"/>
                </w:r>
                <w:r w:rsidR="005261C0">
                  <w:rPr>
                    <w:webHidden/>
                  </w:rPr>
                  <w:t>6</w:t>
                </w:r>
                <w:r w:rsidR="005261C0">
                  <w:rPr>
                    <w:webHidden/>
                  </w:rPr>
                  <w:fldChar w:fldCharType="end"/>
                </w:r>
              </w:hyperlink>
            </w:p>
            <w:p w14:paraId="59AC708C" w14:textId="77777777" w:rsidR="005261C0" w:rsidRDefault="00811134">
              <w:pPr>
                <w:pStyle w:val="Sumrio2"/>
                <w:rPr>
                  <w:rFonts w:asciiTheme="minorHAnsi" w:hAnsiTheme="minorHAnsi"/>
                  <w:noProof/>
                  <w:sz w:val="22"/>
                  <w:lang w:eastAsia="pt-BR"/>
                </w:rPr>
              </w:pPr>
              <w:hyperlink w:anchor="_Toc372543934" w:history="1">
                <w:r w:rsidR="005261C0" w:rsidRPr="00BA2568">
                  <w:rPr>
                    <w:rStyle w:val="Hyperlink"/>
                    <w:noProof/>
                  </w:rPr>
                  <w:t>5.1</w:t>
                </w:r>
                <w:r w:rsidR="005261C0">
                  <w:rPr>
                    <w:rFonts w:asciiTheme="minorHAnsi" w:hAnsiTheme="minorHAnsi"/>
                    <w:noProof/>
                    <w:sz w:val="22"/>
                    <w:lang w:eastAsia="pt-BR"/>
                  </w:rPr>
                  <w:tab/>
                </w:r>
                <w:r w:rsidR="005261C0" w:rsidRPr="00BA2568">
                  <w:rPr>
                    <w:rStyle w:val="Hyperlink"/>
                    <w:noProof/>
                  </w:rPr>
                  <w:t>Interface com o usuário</w:t>
                </w:r>
                <w:r w:rsidR="005261C0">
                  <w:rPr>
                    <w:noProof/>
                    <w:webHidden/>
                  </w:rPr>
                  <w:tab/>
                </w:r>
                <w:r w:rsidR="005261C0">
                  <w:rPr>
                    <w:noProof/>
                    <w:webHidden/>
                  </w:rPr>
                  <w:fldChar w:fldCharType="begin"/>
                </w:r>
                <w:r w:rsidR="005261C0">
                  <w:rPr>
                    <w:noProof/>
                    <w:webHidden/>
                  </w:rPr>
                  <w:instrText xml:space="preserve"> PAGEREF _Toc372543934 \h </w:instrText>
                </w:r>
                <w:r w:rsidR="005261C0">
                  <w:rPr>
                    <w:noProof/>
                    <w:webHidden/>
                  </w:rPr>
                </w:r>
                <w:r w:rsidR="005261C0">
                  <w:rPr>
                    <w:noProof/>
                    <w:webHidden/>
                  </w:rPr>
                  <w:fldChar w:fldCharType="separate"/>
                </w:r>
                <w:r w:rsidR="005261C0">
                  <w:rPr>
                    <w:noProof/>
                    <w:webHidden/>
                  </w:rPr>
                  <w:t>6</w:t>
                </w:r>
                <w:r w:rsidR="005261C0">
                  <w:rPr>
                    <w:noProof/>
                    <w:webHidden/>
                  </w:rPr>
                  <w:fldChar w:fldCharType="end"/>
                </w:r>
              </w:hyperlink>
            </w:p>
            <w:p w14:paraId="4766854C" w14:textId="77777777" w:rsidR="005261C0" w:rsidRDefault="00811134">
              <w:pPr>
                <w:pStyle w:val="Sumrio2"/>
                <w:rPr>
                  <w:rFonts w:asciiTheme="minorHAnsi" w:hAnsiTheme="minorHAnsi"/>
                  <w:noProof/>
                  <w:sz w:val="22"/>
                  <w:lang w:eastAsia="pt-BR"/>
                </w:rPr>
              </w:pPr>
              <w:hyperlink w:anchor="_Toc372543935" w:history="1">
                <w:r w:rsidR="005261C0" w:rsidRPr="00BA2568">
                  <w:rPr>
                    <w:rStyle w:val="Hyperlink"/>
                    <w:noProof/>
                  </w:rPr>
                  <w:t>5.1</w:t>
                </w:r>
                <w:r w:rsidR="005261C0">
                  <w:rPr>
                    <w:rFonts w:asciiTheme="minorHAnsi" w:hAnsiTheme="minorHAnsi"/>
                    <w:noProof/>
                    <w:sz w:val="22"/>
                    <w:lang w:eastAsia="pt-BR"/>
                  </w:rPr>
                  <w:tab/>
                </w:r>
                <w:r w:rsidR="005261C0" w:rsidRPr="00BA2568">
                  <w:rPr>
                    <w:rStyle w:val="Hyperlink"/>
                    <w:noProof/>
                  </w:rPr>
                  <w:t>Separação de responsabilidades</w:t>
                </w:r>
                <w:r w:rsidR="005261C0">
                  <w:rPr>
                    <w:noProof/>
                    <w:webHidden/>
                  </w:rPr>
                  <w:tab/>
                </w:r>
                <w:r w:rsidR="005261C0">
                  <w:rPr>
                    <w:noProof/>
                    <w:webHidden/>
                  </w:rPr>
                  <w:fldChar w:fldCharType="begin"/>
                </w:r>
                <w:r w:rsidR="005261C0">
                  <w:rPr>
                    <w:noProof/>
                    <w:webHidden/>
                  </w:rPr>
                  <w:instrText xml:space="preserve"> PAGEREF _Toc372543935 \h </w:instrText>
                </w:r>
                <w:r w:rsidR="005261C0">
                  <w:rPr>
                    <w:noProof/>
                    <w:webHidden/>
                  </w:rPr>
                </w:r>
                <w:r w:rsidR="005261C0">
                  <w:rPr>
                    <w:noProof/>
                    <w:webHidden/>
                  </w:rPr>
                  <w:fldChar w:fldCharType="separate"/>
                </w:r>
                <w:r w:rsidR="005261C0">
                  <w:rPr>
                    <w:noProof/>
                    <w:webHidden/>
                  </w:rPr>
                  <w:t>7</w:t>
                </w:r>
                <w:r w:rsidR="005261C0">
                  <w:rPr>
                    <w:noProof/>
                    <w:webHidden/>
                  </w:rPr>
                  <w:fldChar w:fldCharType="end"/>
                </w:r>
              </w:hyperlink>
            </w:p>
            <w:p w14:paraId="431497AA" w14:textId="77777777" w:rsidR="005261C0" w:rsidRDefault="00811134">
              <w:pPr>
                <w:pStyle w:val="Sumrio2"/>
                <w:rPr>
                  <w:rFonts w:asciiTheme="minorHAnsi" w:hAnsiTheme="minorHAnsi"/>
                  <w:noProof/>
                  <w:sz w:val="22"/>
                  <w:lang w:eastAsia="pt-BR"/>
                </w:rPr>
              </w:pPr>
              <w:hyperlink w:anchor="_Toc372543936" w:history="1">
                <w:r w:rsidR="005261C0" w:rsidRPr="00BA2568">
                  <w:rPr>
                    <w:rStyle w:val="Hyperlink"/>
                    <w:noProof/>
                  </w:rPr>
                  <w:t>5.2</w:t>
                </w:r>
                <w:r w:rsidR="005261C0">
                  <w:rPr>
                    <w:rFonts w:asciiTheme="minorHAnsi" w:hAnsiTheme="minorHAnsi"/>
                    <w:noProof/>
                    <w:sz w:val="22"/>
                    <w:lang w:eastAsia="pt-BR"/>
                  </w:rPr>
                  <w:tab/>
                </w:r>
                <w:r w:rsidR="005261C0" w:rsidRPr="00BA2568">
                  <w:rPr>
                    <w:rStyle w:val="Hyperlink"/>
                    <w:noProof/>
                  </w:rPr>
                  <w:t>Segurança</w:t>
                </w:r>
                <w:r w:rsidR="005261C0">
                  <w:rPr>
                    <w:noProof/>
                    <w:webHidden/>
                  </w:rPr>
                  <w:tab/>
                </w:r>
                <w:r w:rsidR="005261C0">
                  <w:rPr>
                    <w:noProof/>
                    <w:webHidden/>
                  </w:rPr>
                  <w:fldChar w:fldCharType="begin"/>
                </w:r>
                <w:r w:rsidR="005261C0">
                  <w:rPr>
                    <w:noProof/>
                    <w:webHidden/>
                  </w:rPr>
                  <w:instrText xml:space="preserve"> PAGEREF _Toc372543936 \h </w:instrText>
                </w:r>
                <w:r w:rsidR="005261C0">
                  <w:rPr>
                    <w:noProof/>
                    <w:webHidden/>
                  </w:rPr>
                </w:r>
                <w:r w:rsidR="005261C0">
                  <w:rPr>
                    <w:noProof/>
                    <w:webHidden/>
                  </w:rPr>
                  <w:fldChar w:fldCharType="separate"/>
                </w:r>
                <w:r w:rsidR="005261C0">
                  <w:rPr>
                    <w:noProof/>
                    <w:webHidden/>
                  </w:rPr>
                  <w:t>8</w:t>
                </w:r>
                <w:r w:rsidR="005261C0">
                  <w:rPr>
                    <w:noProof/>
                    <w:webHidden/>
                  </w:rPr>
                  <w:fldChar w:fldCharType="end"/>
                </w:r>
              </w:hyperlink>
            </w:p>
            <w:p w14:paraId="080B338C" w14:textId="77777777" w:rsidR="005261C0" w:rsidRDefault="00811134">
              <w:pPr>
                <w:pStyle w:val="Sumrio2"/>
                <w:rPr>
                  <w:rFonts w:asciiTheme="minorHAnsi" w:hAnsiTheme="minorHAnsi"/>
                  <w:noProof/>
                  <w:sz w:val="22"/>
                  <w:lang w:eastAsia="pt-BR"/>
                </w:rPr>
              </w:pPr>
              <w:hyperlink w:anchor="_Toc372543937" w:history="1">
                <w:r w:rsidR="005261C0" w:rsidRPr="00BA2568">
                  <w:rPr>
                    <w:rStyle w:val="Hyperlink"/>
                    <w:noProof/>
                  </w:rPr>
                  <w:t>5.3</w:t>
                </w:r>
                <w:r w:rsidR="005261C0">
                  <w:rPr>
                    <w:rFonts w:asciiTheme="minorHAnsi" w:hAnsiTheme="minorHAnsi"/>
                    <w:noProof/>
                    <w:sz w:val="22"/>
                    <w:lang w:eastAsia="pt-BR"/>
                  </w:rPr>
                  <w:tab/>
                </w:r>
                <w:r w:rsidR="005261C0" w:rsidRPr="00BA2568">
                  <w:rPr>
                    <w:rStyle w:val="Hyperlink"/>
                    <w:noProof/>
                  </w:rPr>
                  <w:t>Script</w:t>
                </w:r>
                <w:r w:rsidR="005261C0">
                  <w:rPr>
                    <w:noProof/>
                    <w:webHidden/>
                  </w:rPr>
                  <w:tab/>
                </w:r>
                <w:r w:rsidR="005261C0">
                  <w:rPr>
                    <w:noProof/>
                    <w:webHidden/>
                  </w:rPr>
                  <w:fldChar w:fldCharType="begin"/>
                </w:r>
                <w:r w:rsidR="005261C0">
                  <w:rPr>
                    <w:noProof/>
                    <w:webHidden/>
                  </w:rPr>
                  <w:instrText xml:space="preserve"> PAGEREF _Toc372543937 \h </w:instrText>
                </w:r>
                <w:r w:rsidR="005261C0">
                  <w:rPr>
                    <w:noProof/>
                    <w:webHidden/>
                  </w:rPr>
                </w:r>
                <w:r w:rsidR="005261C0">
                  <w:rPr>
                    <w:noProof/>
                    <w:webHidden/>
                  </w:rPr>
                  <w:fldChar w:fldCharType="separate"/>
                </w:r>
                <w:r w:rsidR="005261C0">
                  <w:rPr>
                    <w:noProof/>
                    <w:webHidden/>
                  </w:rPr>
                  <w:t>8</w:t>
                </w:r>
                <w:r w:rsidR="005261C0">
                  <w:rPr>
                    <w:noProof/>
                    <w:webHidden/>
                  </w:rPr>
                  <w:fldChar w:fldCharType="end"/>
                </w:r>
              </w:hyperlink>
            </w:p>
            <w:p w14:paraId="30C52CB8" w14:textId="77777777" w:rsidR="005261C0" w:rsidRDefault="00811134">
              <w:pPr>
                <w:pStyle w:val="Sumrio2"/>
                <w:rPr>
                  <w:rFonts w:asciiTheme="minorHAnsi" w:hAnsiTheme="minorHAnsi"/>
                  <w:noProof/>
                  <w:sz w:val="22"/>
                  <w:lang w:eastAsia="pt-BR"/>
                </w:rPr>
              </w:pPr>
              <w:hyperlink w:anchor="_Toc372543938" w:history="1">
                <w:r w:rsidR="005261C0" w:rsidRPr="00BA2568">
                  <w:rPr>
                    <w:rStyle w:val="Hyperlink"/>
                    <w:noProof/>
                  </w:rPr>
                  <w:t>5.4</w:t>
                </w:r>
                <w:r w:rsidR="005261C0">
                  <w:rPr>
                    <w:rFonts w:asciiTheme="minorHAnsi" w:hAnsiTheme="minorHAnsi"/>
                    <w:noProof/>
                    <w:sz w:val="22"/>
                    <w:lang w:eastAsia="pt-BR"/>
                  </w:rPr>
                  <w:tab/>
                </w:r>
                <w:r w:rsidR="005261C0" w:rsidRPr="00BA2568">
                  <w:rPr>
                    <w:rStyle w:val="Hyperlink"/>
                    <w:noProof/>
                  </w:rPr>
                  <w:t>Serviços</w:t>
                </w:r>
                <w:r w:rsidR="005261C0">
                  <w:rPr>
                    <w:noProof/>
                    <w:webHidden/>
                  </w:rPr>
                  <w:tab/>
                </w:r>
                <w:r w:rsidR="005261C0">
                  <w:rPr>
                    <w:noProof/>
                    <w:webHidden/>
                  </w:rPr>
                  <w:fldChar w:fldCharType="begin"/>
                </w:r>
                <w:r w:rsidR="005261C0">
                  <w:rPr>
                    <w:noProof/>
                    <w:webHidden/>
                  </w:rPr>
                  <w:instrText xml:space="preserve"> PAGEREF _Toc372543938 \h </w:instrText>
                </w:r>
                <w:r w:rsidR="005261C0">
                  <w:rPr>
                    <w:noProof/>
                    <w:webHidden/>
                  </w:rPr>
                </w:r>
                <w:r w:rsidR="005261C0">
                  <w:rPr>
                    <w:noProof/>
                    <w:webHidden/>
                  </w:rPr>
                  <w:fldChar w:fldCharType="separate"/>
                </w:r>
                <w:r w:rsidR="005261C0">
                  <w:rPr>
                    <w:noProof/>
                    <w:webHidden/>
                  </w:rPr>
                  <w:t>8</w:t>
                </w:r>
                <w:r w:rsidR="005261C0">
                  <w:rPr>
                    <w:noProof/>
                    <w:webHidden/>
                  </w:rPr>
                  <w:fldChar w:fldCharType="end"/>
                </w:r>
              </w:hyperlink>
            </w:p>
            <w:p w14:paraId="175164CA" w14:textId="77777777" w:rsidR="005261C0" w:rsidRDefault="00811134">
              <w:pPr>
                <w:pStyle w:val="Sumrio2"/>
                <w:rPr>
                  <w:rFonts w:asciiTheme="minorHAnsi" w:hAnsiTheme="minorHAnsi"/>
                  <w:noProof/>
                  <w:sz w:val="22"/>
                  <w:lang w:eastAsia="pt-BR"/>
                </w:rPr>
              </w:pPr>
              <w:hyperlink w:anchor="_Toc372543939" w:history="1">
                <w:r w:rsidR="005261C0" w:rsidRPr="00BA2568">
                  <w:rPr>
                    <w:rStyle w:val="Hyperlink"/>
                    <w:noProof/>
                  </w:rPr>
                  <w:t>5.5</w:t>
                </w:r>
                <w:r w:rsidR="005261C0">
                  <w:rPr>
                    <w:rFonts w:asciiTheme="minorHAnsi" w:hAnsiTheme="minorHAnsi"/>
                    <w:noProof/>
                    <w:sz w:val="22"/>
                    <w:lang w:eastAsia="pt-BR"/>
                  </w:rPr>
                  <w:tab/>
                </w:r>
                <w:r w:rsidR="005261C0" w:rsidRPr="00BA2568">
                  <w:rPr>
                    <w:rStyle w:val="Hyperlink"/>
                    <w:noProof/>
                  </w:rPr>
                  <w:t>Load Balance</w:t>
                </w:r>
                <w:r w:rsidR="005261C0">
                  <w:rPr>
                    <w:noProof/>
                    <w:webHidden/>
                  </w:rPr>
                  <w:tab/>
                </w:r>
                <w:r w:rsidR="005261C0">
                  <w:rPr>
                    <w:noProof/>
                    <w:webHidden/>
                  </w:rPr>
                  <w:fldChar w:fldCharType="begin"/>
                </w:r>
                <w:r w:rsidR="005261C0">
                  <w:rPr>
                    <w:noProof/>
                    <w:webHidden/>
                  </w:rPr>
                  <w:instrText xml:space="preserve"> PAGEREF _Toc372543939 \h </w:instrText>
                </w:r>
                <w:r w:rsidR="005261C0">
                  <w:rPr>
                    <w:noProof/>
                    <w:webHidden/>
                  </w:rPr>
                </w:r>
                <w:r w:rsidR="005261C0">
                  <w:rPr>
                    <w:noProof/>
                    <w:webHidden/>
                  </w:rPr>
                  <w:fldChar w:fldCharType="separate"/>
                </w:r>
                <w:r w:rsidR="005261C0">
                  <w:rPr>
                    <w:noProof/>
                    <w:webHidden/>
                  </w:rPr>
                  <w:t>8</w:t>
                </w:r>
                <w:r w:rsidR="005261C0">
                  <w:rPr>
                    <w:noProof/>
                    <w:webHidden/>
                  </w:rPr>
                  <w:fldChar w:fldCharType="end"/>
                </w:r>
              </w:hyperlink>
            </w:p>
            <w:p w14:paraId="289459F9" w14:textId="77777777" w:rsidR="005261C0" w:rsidRDefault="00811134">
              <w:pPr>
                <w:pStyle w:val="Sumrio1"/>
                <w:rPr>
                  <w:rFonts w:asciiTheme="minorHAnsi" w:hAnsiTheme="minorHAnsi"/>
                  <w:sz w:val="22"/>
                  <w:lang w:eastAsia="pt-BR"/>
                </w:rPr>
              </w:pPr>
              <w:hyperlink w:anchor="_Toc372543940" w:history="1">
                <w:r w:rsidR="005261C0" w:rsidRPr="00BA2568">
                  <w:rPr>
                    <w:rStyle w:val="Hyperlink"/>
                  </w:rPr>
                  <w:t>6</w:t>
                </w:r>
                <w:r w:rsidR="005261C0">
                  <w:rPr>
                    <w:rFonts w:asciiTheme="minorHAnsi" w:hAnsiTheme="minorHAnsi"/>
                    <w:sz w:val="22"/>
                    <w:lang w:eastAsia="pt-BR"/>
                  </w:rPr>
                  <w:tab/>
                </w:r>
                <w:r w:rsidR="005261C0" w:rsidRPr="00BA2568">
                  <w:rPr>
                    <w:rStyle w:val="Hyperlink"/>
                  </w:rPr>
                  <w:t>Introdução ao ASP.NET MVC</w:t>
                </w:r>
                <w:r w:rsidR="005261C0">
                  <w:rPr>
                    <w:webHidden/>
                  </w:rPr>
                  <w:tab/>
                </w:r>
                <w:r w:rsidR="005261C0">
                  <w:rPr>
                    <w:webHidden/>
                  </w:rPr>
                  <w:fldChar w:fldCharType="begin"/>
                </w:r>
                <w:r w:rsidR="005261C0">
                  <w:rPr>
                    <w:webHidden/>
                  </w:rPr>
                  <w:instrText xml:space="preserve"> PAGEREF _Toc372543940 \h </w:instrText>
                </w:r>
                <w:r w:rsidR="005261C0">
                  <w:rPr>
                    <w:webHidden/>
                  </w:rPr>
                </w:r>
                <w:r w:rsidR="005261C0">
                  <w:rPr>
                    <w:webHidden/>
                  </w:rPr>
                  <w:fldChar w:fldCharType="separate"/>
                </w:r>
                <w:r w:rsidR="005261C0">
                  <w:rPr>
                    <w:webHidden/>
                  </w:rPr>
                  <w:t>9</w:t>
                </w:r>
                <w:r w:rsidR="005261C0">
                  <w:rPr>
                    <w:webHidden/>
                  </w:rPr>
                  <w:fldChar w:fldCharType="end"/>
                </w:r>
              </w:hyperlink>
            </w:p>
            <w:p w14:paraId="5E4C6EF6" w14:textId="77777777" w:rsidR="005261C0" w:rsidRDefault="00811134">
              <w:pPr>
                <w:pStyle w:val="Sumrio2"/>
                <w:rPr>
                  <w:rFonts w:asciiTheme="minorHAnsi" w:hAnsiTheme="minorHAnsi"/>
                  <w:noProof/>
                  <w:sz w:val="22"/>
                  <w:lang w:eastAsia="pt-BR"/>
                </w:rPr>
              </w:pPr>
              <w:hyperlink w:anchor="_Toc372543941" w:history="1">
                <w:r w:rsidR="005261C0" w:rsidRPr="00BA2568">
                  <w:rPr>
                    <w:rStyle w:val="Hyperlink"/>
                    <w:noProof/>
                  </w:rPr>
                  <w:t>6.1</w:t>
                </w:r>
                <w:r w:rsidR="005261C0">
                  <w:rPr>
                    <w:rFonts w:asciiTheme="minorHAnsi" w:hAnsiTheme="minorHAnsi"/>
                    <w:noProof/>
                    <w:sz w:val="22"/>
                    <w:lang w:eastAsia="pt-BR"/>
                  </w:rPr>
                  <w:tab/>
                </w:r>
                <w:r w:rsidR="005261C0" w:rsidRPr="00BA2568">
                  <w:rPr>
                    <w:rStyle w:val="Hyperlink"/>
                    <w:noProof/>
                  </w:rPr>
                  <w:t>Histórico – Design Pattern MVC</w:t>
                </w:r>
                <w:r w:rsidR="005261C0">
                  <w:rPr>
                    <w:noProof/>
                    <w:webHidden/>
                  </w:rPr>
                  <w:tab/>
                </w:r>
                <w:r w:rsidR="005261C0">
                  <w:rPr>
                    <w:noProof/>
                    <w:webHidden/>
                  </w:rPr>
                  <w:fldChar w:fldCharType="begin"/>
                </w:r>
                <w:r w:rsidR="005261C0">
                  <w:rPr>
                    <w:noProof/>
                    <w:webHidden/>
                  </w:rPr>
                  <w:instrText xml:space="preserve"> PAGEREF _Toc372543941 \h </w:instrText>
                </w:r>
                <w:r w:rsidR="005261C0">
                  <w:rPr>
                    <w:noProof/>
                    <w:webHidden/>
                  </w:rPr>
                </w:r>
                <w:r w:rsidR="005261C0">
                  <w:rPr>
                    <w:noProof/>
                    <w:webHidden/>
                  </w:rPr>
                  <w:fldChar w:fldCharType="separate"/>
                </w:r>
                <w:r w:rsidR="005261C0">
                  <w:rPr>
                    <w:noProof/>
                    <w:webHidden/>
                  </w:rPr>
                  <w:t>9</w:t>
                </w:r>
                <w:r w:rsidR="005261C0">
                  <w:rPr>
                    <w:noProof/>
                    <w:webHidden/>
                  </w:rPr>
                  <w:fldChar w:fldCharType="end"/>
                </w:r>
              </w:hyperlink>
            </w:p>
            <w:p w14:paraId="3549B47A" w14:textId="77777777" w:rsidR="005261C0" w:rsidRDefault="00811134">
              <w:pPr>
                <w:pStyle w:val="Sumrio2"/>
                <w:rPr>
                  <w:rFonts w:asciiTheme="minorHAnsi" w:hAnsiTheme="minorHAnsi"/>
                  <w:noProof/>
                  <w:sz w:val="22"/>
                  <w:lang w:eastAsia="pt-BR"/>
                </w:rPr>
              </w:pPr>
              <w:hyperlink w:anchor="_Toc372543942" w:history="1">
                <w:r w:rsidR="005261C0" w:rsidRPr="00BA2568">
                  <w:rPr>
                    <w:rStyle w:val="Hyperlink"/>
                    <w:noProof/>
                  </w:rPr>
                  <w:t>6.2</w:t>
                </w:r>
                <w:r w:rsidR="005261C0">
                  <w:rPr>
                    <w:rFonts w:asciiTheme="minorHAnsi" w:hAnsiTheme="minorHAnsi"/>
                    <w:noProof/>
                    <w:sz w:val="22"/>
                    <w:lang w:eastAsia="pt-BR"/>
                  </w:rPr>
                  <w:tab/>
                </w:r>
                <w:r w:rsidR="005261C0" w:rsidRPr="00BA2568">
                  <w:rPr>
                    <w:rStyle w:val="Hyperlink"/>
                    <w:noProof/>
                  </w:rPr>
                  <w:t>O que é ASP.NET MVC</w:t>
                </w:r>
                <w:r w:rsidR="005261C0">
                  <w:rPr>
                    <w:noProof/>
                    <w:webHidden/>
                  </w:rPr>
                  <w:tab/>
                </w:r>
                <w:r w:rsidR="005261C0">
                  <w:rPr>
                    <w:noProof/>
                    <w:webHidden/>
                  </w:rPr>
                  <w:fldChar w:fldCharType="begin"/>
                </w:r>
                <w:r w:rsidR="005261C0">
                  <w:rPr>
                    <w:noProof/>
                    <w:webHidden/>
                  </w:rPr>
                  <w:instrText xml:space="preserve"> PAGEREF _Toc372543942 \h </w:instrText>
                </w:r>
                <w:r w:rsidR="005261C0">
                  <w:rPr>
                    <w:noProof/>
                    <w:webHidden/>
                  </w:rPr>
                </w:r>
                <w:r w:rsidR="005261C0">
                  <w:rPr>
                    <w:noProof/>
                    <w:webHidden/>
                  </w:rPr>
                  <w:fldChar w:fldCharType="separate"/>
                </w:r>
                <w:r w:rsidR="005261C0">
                  <w:rPr>
                    <w:noProof/>
                    <w:webHidden/>
                  </w:rPr>
                  <w:t>9</w:t>
                </w:r>
                <w:r w:rsidR="005261C0">
                  <w:rPr>
                    <w:noProof/>
                    <w:webHidden/>
                  </w:rPr>
                  <w:fldChar w:fldCharType="end"/>
                </w:r>
              </w:hyperlink>
            </w:p>
            <w:p w14:paraId="679D6F61"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43" w:history="1">
                <w:r w:rsidR="005261C0" w:rsidRPr="00BA2568">
                  <w:rPr>
                    <w:rStyle w:val="Hyperlink"/>
                    <w:noProof/>
                  </w:rPr>
                  <w:t>6.2.1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Models</w:t>
                </w:r>
                <w:r w:rsidR="005261C0">
                  <w:rPr>
                    <w:noProof/>
                    <w:webHidden/>
                  </w:rPr>
                  <w:tab/>
                </w:r>
                <w:r w:rsidR="005261C0">
                  <w:rPr>
                    <w:noProof/>
                    <w:webHidden/>
                  </w:rPr>
                  <w:fldChar w:fldCharType="begin"/>
                </w:r>
                <w:r w:rsidR="005261C0">
                  <w:rPr>
                    <w:noProof/>
                    <w:webHidden/>
                  </w:rPr>
                  <w:instrText xml:space="preserve"> PAGEREF _Toc372543943 \h </w:instrText>
                </w:r>
                <w:r w:rsidR="005261C0">
                  <w:rPr>
                    <w:noProof/>
                    <w:webHidden/>
                  </w:rPr>
                </w:r>
                <w:r w:rsidR="005261C0">
                  <w:rPr>
                    <w:noProof/>
                    <w:webHidden/>
                  </w:rPr>
                  <w:fldChar w:fldCharType="separate"/>
                </w:r>
                <w:r w:rsidR="005261C0">
                  <w:rPr>
                    <w:noProof/>
                    <w:webHidden/>
                  </w:rPr>
                  <w:t>10</w:t>
                </w:r>
                <w:r w:rsidR="005261C0">
                  <w:rPr>
                    <w:noProof/>
                    <w:webHidden/>
                  </w:rPr>
                  <w:fldChar w:fldCharType="end"/>
                </w:r>
              </w:hyperlink>
            </w:p>
            <w:p w14:paraId="1DC6CBE2"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44" w:history="1">
                <w:r w:rsidR="005261C0" w:rsidRPr="00BA2568">
                  <w:rPr>
                    <w:rStyle w:val="Hyperlink"/>
                    <w:noProof/>
                  </w:rPr>
                  <w:t>6.2.2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Views</w:t>
                </w:r>
                <w:r w:rsidR="005261C0">
                  <w:rPr>
                    <w:noProof/>
                    <w:webHidden/>
                  </w:rPr>
                  <w:tab/>
                </w:r>
                <w:r w:rsidR="005261C0">
                  <w:rPr>
                    <w:noProof/>
                    <w:webHidden/>
                  </w:rPr>
                  <w:fldChar w:fldCharType="begin"/>
                </w:r>
                <w:r w:rsidR="005261C0">
                  <w:rPr>
                    <w:noProof/>
                    <w:webHidden/>
                  </w:rPr>
                  <w:instrText xml:space="preserve"> PAGEREF _Toc372543944 \h </w:instrText>
                </w:r>
                <w:r w:rsidR="005261C0">
                  <w:rPr>
                    <w:noProof/>
                    <w:webHidden/>
                  </w:rPr>
                </w:r>
                <w:r w:rsidR="005261C0">
                  <w:rPr>
                    <w:noProof/>
                    <w:webHidden/>
                  </w:rPr>
                  <w:fldChar w:fldCharType="separate"/>
                </w:r>
                <w:r w:rsidR="005261C0">
                  <w:rPr>
                    <w:noProof/>
                    <w:webHidden/>
                  </w:rPr>
                  <w:t>11</w:t>
                </w:r>
                <w:r w:rsidR="005261C0">
                  <w:rPr>
                    <w:noProof/>
                    <w:webHidden/>
                  </w:rPr>
                  <w:fldChar w:fldCharType="end"/>
                </w:r>
              </w:hyperlink>
            </w:p>
            <w:p w14:paraId="6E88694D"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45" w:history="1">
                <w:r w:rsidR="005261C0" w:rsidRPr="00BA2568">
                  <w:rPr>
                    <w:rStyle w:val="Hyperlink"/>
                    <w:noProof/>
                  </w:rPr>
                  <w:t>6.2.3</w:t>
                </w:r>
                <w:r w:rsidR="005261C0">
                  <w:rPr>
                    <w:rFonts w:asciiTheme="minorHAnsi" w:eastAsiaTheme="minorEastAsia" w:hAnsiTheme="minorHAnsi"/>
                    <w:noProof/>
                    <w:color w:val="auto"/>
                    <w:spacing w:val="0"/>
                    <w:sz w:val="22"/>
                    <w:szCs w:val="22"/>
                    <w:lang w:val="pt-BR" w:eastAsia="pt-BR"/>
                  </w:rPr>
                  <w:tab/>
                </w:r>
                <w:r w:rsidR="005261C0" w:rsidRPr="00BA2568">
                  <w:rPr>
                    <w:rStyle w:val="Hyperlink"/>
                    <w:i/>
                    <w:noProof/>
                  </w:rPr>
                  <w:t>Controllers</w:t>
                </w:r>
                <w:r w:rsidR="005261C0">
                  <w:rPr>
                    <w:noProof/>
                    <w:webHidden/>
                  </w:rPr>
                  <w:tab/>
                </w:r>
                <w:r w:rsidR="005261C0">
                  <w:rPr>
                    <w:noProof/>
                    <w:webHidden/>
                  </w:rPr>
                  <w:fldChar w:fldCharType="begin"/>
                </w:r>
                <w:r w:rsidR="005261C0">
                  <w:rPr>
                    <w:noProof/>
                    <w:webHidden/>
                  </w:rPr>
                  <w:instrText xml:space="preserve"> PAGEREF _Toc372543945 \h </w:instrText>
                </w:r>
                <w:r w:rsidR="005261C0">
                  <w:rPr>
                    <w:noProof/>
                    <w:webHidden/>
                  </w:rPr>
                </w:r>
                <w:r w:rsidR="005261C0">
                  <w:rPr>
                    <w:noProof/>
                    <w:webHidden/>
                  </w:rPr>
                  <w:fldChar w:fldCharType="separate"/>
                </w:r>
                <w:r w:rsidR="005261C0">
                  <w:rPr>
                    <w:noProof/>
                    <w:webHidden/>
                  </w:rPr>
                  <w:t>11</w:t>
                </w:r>
                <w:r w:rsidR="005261C0">
                  <w:rPr>
                    <w:noProof/>
                    <w:webHidden/>
                  </w:rPr>
                  <w:fldChar w:fldCharType="end"/>
                </w:r>
              </w:hyperlink>
            </w:p>
            <w:p w14:paraId="023CA4C4" w14:textId="77777777" w:rsidR="005261C0" w:rsidRDefault="00811134">
              <w:pPr>
                <w:pStyle w:val="Sumrio2"/>
                <w:rPr>
                  <w:rFonts w:asciiTheme="minorHAnsi" w:hAnsiTheme="minorHAnsi"/>
                  <w:noProof/>
                  <w:sz w:val="22"/>
                  <w:lang w:eastAsia="pt-BR"/>
                </w:rPr>
              </w:pPr>
              <w:hyperlink w:anchor="_Toc372543946" w:history="1">
                <w:r w:rsidR="005261C0" w:rsidRPr="00BA2568">
                  <w:rPr>
                    <w:rStyle w:val="Hyperlink"/>
                    <w:noProof/>
                  </w:rPr>
                  <w:t>6.3</w:t>
                </w:r>
                <w:r w:rsidR="005261C0">
                  <w:rPr>
                    <w:rFonts w:asciiTheme="minorHAnsi" w:hAnsiTheme="minorHAnsi"/>
                    <w:noProof/>
                    <w:sz w:val="22"/>
                    <w:lang w:eastAsia="pt-BR"/>
                  </w:rPr>
                  <w:tab/>
                </w:r>
                <w:r w:rsidR="005261C0" w:rsidRPr="00BA2568">
                  <w:rPr>
                    <w:rStyle w:val="Hyperlink"/>
                    <w:noProof/>
                  </w:rPr>
                  <w:t>Estrutura de um projeto MVC</w:t>
                </w:r>
                <w:r w:rsidR="005261C0">
                  <w:rPr>
                    <w:noProof/>
                    <w:webHidden/>
                  </w:rPr>
                  <w:tab/>
                </w:r>
                <w:r w:rsidR="005261C0">
                  <w:rPr>
                    <w:noProof/>
                    <w:webHidden/>
                  </w:rPr>
                  <w:fldChar w:fldCharType="begin"/>
                </w:r>
                <w:r w:rsidR="005261C0">
                  <w:rPr>
                    <w:noProof/>
                    <w:webHidden/>
                  </w:rPr>
                  <w:instrText xml:space="preserve"> PAGEREF _Toc372543946 \h </w:instrText>
                </w:r>
                <w:r w:rsidR="005261C0">
                  <w:rPr>
                    <w:noProof/>
                    <w:webHidden/>
                  </w:rPr>
                </w:r>
                <w:r w:rsidR="005261C0">
                  <w:rPr>
                    <w:noProof/>
                    <w:webHidden/>
                  </w:rPr>
                  <w:fldChar w:fldCharType="separate"/>
                </w:r>
                <w:r w:rsidR="005261C0">
                  <w:rPr>
                    <w:noProof/>
                    <w:webHidden/>
                  </w:rPr>
                  <w:t>13</w:t>
                </w:r>
                <w:r w:rsidR="005261C0">
                  <w:rPr>
                    <w:noProof/>
                    <w:webHidden/>
                  </w:rPr>
                  <w:fldChar w:fldCharType="end"/>
                </w:r>
              </w:hyperlink>
            </w:p>
            <w:p w14:paraId="6B8994FE" w14:textId="77777777" w:rsidR="005261C0" w:rsidRDefault="00811134">
              <w:pPr>
                <w:pStyle w:val="Sumrio2"/>
                <w:rPr>
                  <w:rFonts w:asciiTheme="minorHAnsi" w:hAnsiTheme="minorHAnsi"/>
                  <w:noProof/>
                  <w:sz w:val="22"/>
                  <w:lang w:eastAsia="pt-BR"/>
                </w:rPr>
              </w:pPr>
              <w:hyperlink w:anchor="_Toc372543947" w:history="1">
                <w:r w:rsidR="005261C0" w:rsidRPr="00BA2568">
                  <w:rPr>
                    <w:rStyle w:val="Hyperlink"/>
                    <w:noProof/>
                  </w:rPr>
                  <w:t>6.4</w:t>
                </w:r>
                <w:r w:rsidR="005261C0">
                  <w:rPr>
                    <w:rFonts w:asciiTheme="minorHAnsi" w:hAnsiTheme="minorHAnsi"/>
                    <w:noProof/>
                    <w:sz w:val="22"/>
                    <w:lang w:eastAsia="pt-BR"/>
                  </w:rPr>
                  <w:tab/>
                </w:r>
                <w:r w:rsidR="005261C0" w:rsidRPr="00BA2568">
                  <w:rPr>
                    <w:rStyle w:val="Hyperlink"/>
                    <w:noProof/>
                  </w:rPr>
                  <w:t>Controllers</w:t>
                </w:r>
                <w:r w:rsidR="005261C0" w:rsidRPr="00BA2568">
                  <w:rPr>
                    <w:rStyle w:val="Hyperlink"/>
                    <w:i/>
                    <w:noProof/>
                  </w:rPr>
                  <w:t xml:space="preserve"> </w:t>
                </w:r>
                <w:r w:rsidR="005261C0" w:rsidRPr="00BA2568">
                  <w:rPr>
                    <w:rStyle w:val="Hyperlink"/>
                    <w:noProof/>
                  </w:rPr>
                  <w:t>e</w:t>
                </w:r>
                <w:r w:rsidR="005261C0" w:rsidRPr="00BA2568">
                  <w:rPr>
                    <w:rStyle w:val="Hyperlink"/>
                    <w:i/>
                    <w:noProof/>
                  </w:rPr>
                  <w:t xml:space="preserve"> </w:t>
                </w:r>
                <w:r w:rsidR="005261C0" w:rsidRPr="00BA2568">
                  <w:rPr>
                    <w:rStyle w:val="Hyperlink"/>
                    <w:noProof/>
                  </w:rPr>
                  <w:t>Rotas</w:t>
                </w:r>
                <w:r w:rsidR="005261C0">
                  <w:rPr>
                    <w:noProof/>
                    <w:webHidden/>
                  </w:rPr>
                  <w:tab/>
                </w:r>
                <w:r w:rsidR="005261C0">
                  <w:rPr>
                    <w:noProof/>
                    <w:webHidden/>
                  </w:rPr>
                  <w:fldChar w:fldCharType="begin"/>
                </w:r>
                <w:r w:rsidR="005261C0">
                  <w:rPr>
                    <w:noProof/>
                    <w:webHidden/>
                  </w:rPr>
                  <w:instrText xml:space="preserve"> PAGEREF _Toc372543947 \h </w:instrText>
                </w:r>
                <w:r w:rsidR="005261C0">
                  <w:rPr>
                    <w:noProof/>
                    <w:webHidden/>
                  </w:rPr>
                </w:r>
                <w:r w:rsidR="005261C0">
                  <w:rPr>
                    <w:noProof/>
                    <w:webHidden/>
                  </w:rPr>
                  <w:fldChar w:fldCharType="separate"/>
                </w:r>
                <w:r w:rsidR="005261C0">
                  <w:rPr>
                    <w:noProof/>
                    <w:webHidden/>
                  </w:rPr>
                  <w:t>15</w:t>
                </w:r>
                <w:r w:rsidR="005261C0">
                  <w:rPr>
                    <w:noProof/>
                    <w:webHidden/>
                  </w:rPr>
                  <w:fldChar w:fldCharType="end"/>
                </w:r>
              </w:hyperlink>
            </w:p>
            <w:p w14:paraId="1825D169"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48" w:history="1">
                <w:r w:rsidR="005261C0" w:rsidRPr="00BA2568">
                  <w:rPr>
                    <w:rStyle w:val="Hyperlink"/>
                    <w:noProof/>
                  </w:rPr>
                  <w:t>6.4.1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Introdução</w:t>
                </w:r>
                <w:r w:rsidR="005261C0">
                  <w:rPr>
                    <w:noProof/>
                    <w:webHidden/>
                  </w:rPr>
                  <w:tab/>
                </w:r>
                <w:r w:rsidR="005261C0">
                  <w:rPr>
                    <w:noProof/>
                    <w:webHidden/>
                  </w:rPr>
                  <w:fldChar w:fldCharType="begin"/>
                </w:r>
                <w:r w:rsidR="005261C0">
                  <w:rPr>
                    <w:noProof/>
                    <w:webHidden/>
                  </w:rPr>
                  <w:instrText xml:space="preserve"> PAGEREF _Toc372543948 \h </w:instrText>
                </w:r>
                <w:r w:rsidR="005261C0">
                  <w:rPr>
                    <w:noProof/>
                    <w:webHidden/>
                  </w:rPr>
                </w:r>
                <w:r w:rsidR="005261C0">
                  <w:rPr>
                    <w:noProof/>
                    <w:webHidden/>
                  </w:rPr>
                  <w:fldChar w:fldCharType="separate"/>
                </w:r>
                <w:r w:rsidR="005261C0">
                  <w:rPr>
                    <w:noProof/>
                    <w:webHidden/>
                  </w:rPr>
                  <w:t>15</w:t>
                </w:r>
                <w:r w:rsidR="005261C0">
                  <w:rPr>
                    <w:noProof/>
                    <w:webHidden/>
                  </w:rPr>
                  <w:fldChar w:fldCharType="end"/>
                </w:r>
              </w:hyperlink>
            </w:p>
            <w:p w14:paraId="7DDF5A5E"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49" w:history="1">
                <w:r w:rsidR="005261C0" w:rsidRPr="00BA2568">
                  <w:rPr>
                    <w:rStyle w:val="Hyperlink"/>
                    <w:noProof/>
                  </w:rPr>
                  <w:t>6.4.2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Visão Geral de Rotas no ASP.NET MVC</w:t>
                </w:r>
                <w:r w:rsidR="005261C0">
                  <w:rPr>
                    <w:noProof/>
                    <w:webHidden/>
                  </w:rPr>
                  <w:tab/>
                </w:r>
                <w:r w:rsidR="005261C0">
                  <w:rPr>
                    <w:noProof/>
                    <w:webHidden/>
                  </w:rPr>
                  <w:fldChar w:fldCharType="begin"/>
                </w:r>
                <w:r w:rsidR="005261C0">
                  <w:rPr>
                    <w:noProof/>
                    <w:webHidden/>
                  </w:rPr>
                  <w:instrText xml:space="preserve"> PAGEREF _Toc372543949 \h </w:instrText>
                </w:r>
                <w:r w:rsidR="005261C0">
                  <w:rPr>
                    <w:noProof/>
                    <w:webHidden/>
                  </w:rPr>
                </w:r>
                <w:r w:rsidR="005261C0">
                  <w:rPr>
                    <w:noProof/>
                    <w:webHidden/>
                  </w:rPr>
                  <w:fldChar w:fldCharType="separate"/>
                </w:r>
                <w:r w:rsidR="005261C0">
                  <w:rPr>
                    <w:noProof/>
                    <w:webHidden/>
                  </w:rPr>
                  <w:t>16</w:t>
                </w:r>
                <w:r w:rsidR="005261C0">
                  <w:rPr>
                    <w:noProof/>
                    <w:webHidden/>
                  </w:rPr>
                  <w:fldChar w:fldCharType="end"/>
                </w:r>
              </w:hyperlink>
            </w:p>
            <w:p w14:paraId="7C9AD54F"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0" w:history="1">
                <w:r w:rsidR="005261C0" w:rsidRPr="00BA2568">
                  <w:rPr>
                    <w:rStyle w:val="Hyperlink"/>
                    <w:noProof/>
                  </w:rPr>
                  <w:t>6.4.3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Rotas de URL</w:t>
                </w:r>
                <w:r w:rsidR="005261C0">
                  <w:rPr>
                    <w:noProof/>
                    <w:webHidden/>
                  </w:rPr>
                  <w:tab/>
                </w:r>
                <w:r w:rsidR="005261C0">
                  <w:rPr>
                    <w:noProof/>
                    <w:webHidden/>
                  </w:rPr>
                  <w:fldChar w:fldCharType="begin"/>
                </w:r>
                <w:r w:rsidR="005261C0">
                  <w:rPr>
                    <w:noProof/>
                    <w:webHidden/>
                  </w:rPr>
                  <w:instrText xml:space="preserve"> PAGEREF _Toc372543950 \h </w:instrText>
                </w:r>
                <w:r w:rsidR="005261C0">
                  <w:rPr>
                    <w:noProof/>
                    <w:webHidden/>
                  </w:rPr>
                </w:r>
                <w:r w:rsidR="005261C0">
                  <w:rPr>
                    <w:noProof/>
                    <w:webHidden/>
                  </w:rPr>
                  <w:fldChar w:fldCharType="separate"/>
                </w:r>
                <w:r w:rsidR="005261C0">
                  <w:rPr>
                    <w:noProof/>
                    <w:webHidden/>
                  </w:rPr>
                  <w:t>17</w:t>
                </w:r>
                <w:r w:rsidR="005261C0">
                  <w:rPr>
                    <w:noProof/>
                    <w:webHidden/>
                  </w:rPr>
                  <w:fldChar w:fldCharType="end"/>
                </w:r>
              </w:hyperlink>
            </w:p>
            <w:p w14:paraId="5AF63FFE" w14:textId="77777777" w:rsidR="005261C0" w:rsidRDefault="00811134">
              <w:pPr>
                <w:pStyle w:val="Sumrio2"/>
                <w:rPr>
                  <w:rFonts w:asciiTheme="minorHAnsi" w:hAnsiTheme="minorHAnsi"/>
                  <w:noProof/>
                  <w:sz w:val="22"/>
                  <w:lang w:eastAsia="pt-BR"/>
                </w:rPr>
              </w:pPr>
              <w:hyperlink w:anchor="_Toc372543951" w:history="1">
                <w:r w:rsidR="005261C0" w:rsidRPr="00BA2568">
                  <w:rPr>
                    <w:rStyle w:val="Hyperlink"/>
                    <w:noProof/>
                  </w:rPr>
                  <w:t>6.5</w:t>
                </w:r>
                <w:r w:rsidR="005261C0">
                  <w:rPr>
                    <w:rFonts w:asciiTheme="minorHAnsi" w:hAnsiTheme="minorHAnsi"/>
                    <w:noProof/>
                    <w:sz w:val="22"/>
                    <w:lang w:eastAsia="pt-BR"/>
                  </w:rPr>
                  <w:tab/>
                </w:r>
                <w:r w:rsidR="005261C0" w:rsidRPr="00BA2568">
                  <w:rPr>
                    <w:rStyle w:val="Hyperlink"/>
                    <w:noProof/>
                  </w:rPr>
                  <w:t>Views</w:t>
                </w:r>
                <w:r w:rsidR="005261C0">
                  <w:rPr>
                    <w:noProof/>
                    <w:webHidden/>
                  </w:rPr>
                  <w:tab/>
                </w:r>
                <w:r w:rsidR="005261C0">
                  <w:rPr>
                    <w:noProof/>
                    <w:webHidden/>
                  </w:rPr>
                  <w:fldChar w:fldCharType="begin"/>
                </w:r>
                <w:r w:rsidR="005261C0">
                  <w:rPr>
                    <w:noProof/>
                    <w:webHidden/>
                  </w:rPr>
                  <w:instrText xml:space="preserve"> PAGEREF _Toc372543951 \h </w:instrText>
                </w:r>
                <w:r w:rsidR="005261C0">
                  <w:rPr>
                    <w:noProof/>
                    <w:webHidden/>
                  </w:rPr>
                </w:r>
                <w:r w:rsidR="005261C0">
                  <w:rPr>
                    <w:noProof/>
                    <w:webHidden/>
                  </w:rPr>
                  <w:fldChar w:fldCharType="separate"/>
                </w:r>
                <w:r w:rsidR="005261C0">
                  <w:rPr>
                    <w:noProof/>
                    <w:webHidden/>
                  </w:rPr>
                  <w:t>19</w:t>
                </w:r>
                <w:r w:rsidR="005261C0">
                  <w:rPr>
                    <w:noProof/>
                    <w:webHidden/>
                  </w:rPr>
                  <w:fldChar w:fldCharType="end"/>
                </w:r>
              </w:hyperlink>
            </w:p>
            <w:p w14:paraId="3401DCB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2" w:history="1">
                <w:r w:rsidR="005261C0" w:rsidRPr="00BA2568">
                  <w:rPr>
                    <w:rStyle w:val="Hyperlink"/>
                    <w:noProof/>
                  </w:rPr>
                  <w:t>6.5.1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Partial Views</w:t>
                </w:r>
                <w:r w:rsidR="005261C0">
                  <w:rPr>
                    <w:noProof/>
                    <w:webHidden/>
                  </w:rPr>
                  <w:tab/>
                </w:r>
                <w:r w:rsidR="005261C0">
                  <w:rPr>
                    <w:noProof/>
                    <w:webHidden/>
                  </w:rPr>
                  <w:fldChar w:fldCharType="begin"/>
                </w:r>
                <w:r w:rsidR="005261C0">
                  <w:rPr>
                    <w:noProof/>
                    <w:webHidden/>
                  </w:rPr>
                  <w:instrText xml:space="preserve"> PAGEREF _Toc372543952 \h </w:instrText>
                </w:r>
                <w:r w:rsidR="005261C0">
                  <w:rPr>
                    <w:noProof/>
                    <w:webHidden/>
                  </w:rPr>
                </w:r>
                <w:r w:rsidR="005261C0">
                  <w:rPr>
                    <w:noProof/>
                    <w:webHidden/>
                  </w:rPr>
                  <w:fldChar w:fldCharType="separate"/>
                </w:r>
                <w:r w:rsidR="005261C0">
                  <w:rPr>
                    <w:noProof/>
                    <w:webHidden/>
                  </w:rPr>
                  <w:t>20</w:t>
                </w:r>
                <w:r w:rsidR="005261C0">
                  <w:rPr>
                    <w:noProof/>
                    <w:webHidden/>
                  </w:rPr>
                  <w:fldChar w:fldCharType="end"/>
                </w:r>
              </w:hyperlink>
            </w:p>
            <w:p w14:paraId="467C884F"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3" w:history="1">
                <w:r w:rsidR="005261C0" w:rsidRPr="00BA2568">
                  <w:rPr>
                    <w:rStyle w:val="Hyperlink"/>
                    <w:noProof/>
                  </w:rPr>
                  <w:t>6.5.2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 xml:space="preserve">Construindo </w:t>
                </w:r>
                <w:r w:rsidR="005261C0" w:rsidRPr="00BA2568">
                  <w:rPr>
                    <w:rStyle w:val="Hyperlink"/>
                    <w:i/>
                    <w:noProof/>
                  </w:rPr>
                  <w:t>Views</w:t>
                </w:r>
                <w:r w:rsidR="005261C0" w:rsidRPr="00BA2568">
                  <w:rPr>
                    <w:rStyle w:val="Hyperlink"/>
                    <w:noProof/>
                  </w:rPr>
                  <w:t xml:space="preserve"> utilizando Razor</w:t>
                </w:r>
                <w:r w:rsidR="005261C0">
                  <w:rPr>
                    <w:noProof/>
                    <w:webHidden/>
                  </w:rPr>
                  <w:tab/>
                </w:r>
                <w:r w:rsidR="005261C0">
                  <w:rPr>
                    <w:noProof/>
                    <w:webHidden/>
                  </w:rPr>
                  <w:fldChar w:fldCharType="begin"/>
                </w:r>
                <w:r w:rsidR="005261C0">
                  <w:rPr>
                    <w:noProof/>
                    <w:webHidden/>
                  </w:rPr>
                  <w:instrText xml:space="preserve"> PAGEREF _Toc372543953 \h </w:instrText>
                </w:r>
                <w:r w:rsidR="005261C0">
                  <w:rPr>
                    <w:noProof/>
                    <w:webHidden/>
                  </w:rPr>
                </w:r>
                <w:r w:rsidR="005261C0">
                  <w:rPr>
                    <w:noProof/>
                    <w:webHidden/>
                  </w:rPr>
                  <w:fldChar w:fldCharType="separate"/>
                </w:r>
                <w:r w:rsidR="005261C0">
                  <w:rPr>
                    <w:noProof/>
                    <w:webHidden/>
                  </w:rPr>
                  <w:t>21</w:t>
                </w:r>
                <w:r w:rsidR="005261C0">
                  <w:rPr>
                    <w:noProof/>
                    <w:webHidden/>
                  </w:rPr>
                  <w:fldChar w:fldCharType="end"/>
                </w:r>
              </w:hyperlink>
            </w:p>
            <w:p w14:paraId="32860AE7"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4" w:history="1">
                <w:r w:rsidR="005261C0" w:rsidRPr="00BA2568">
                  <w:rPr>
                    <w:rStyle w:val="Hyperlink"/>
                    <w:noProof/>
                  </w:rPr>
                  <w:t>6.5.3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 xml:space="preserve">Criando um novo projeto com </w:t>
                </w:r>
                <w:r w:rsidR="005261C0" w:rsidRPr="00BA2568">
                  <w:rPr>
                    <w:rStyle w:val="Hyperlink"/>
                    <w:i/>
                    <w:noProof/>
                  </w:rPr>
                  <w:t>Razor</w:t>
                </w:r>
                <w:r w:rsidR="005261C0">
                  <w:rPr>
                    <w:noProof/>
                    <w:webHidden/>
                  </w:rPr>
                  <w:tab/>
                </w:r>
                <w:r w:rsidR="005261C0">
                  <w:rPr>
                    <w:noProof/>
                    <w:webHidden/>
                  </w:rPr>
                  <w:fldChar w:fldCharType="begin"/>
                </w:r>
                <w:r w:rsidR="005261C0">
                  <w:rPr>
                    <w:noProof/>
                    <w:webHidden/>
                  </w:rPr>
                  <w:instrText xml:space="preserve"> PAGEREF _Toc372543954 \h </w:instrText>
                </w:r>
                <w:r w:rsidR="005261C0">
                  <w:rPr>
                    <w:noProof/>
                    <w:webHidden/>
                  </w:rPr>
                </w:r>
                <w:r w:rsidR="005261C0">
                  <w:rPr>
                    <w:noProof/>
                    <w:webHidden/>
                  </w:rPr>
                  <w:fldChar w:fldCharType="separate"/>
                </w:r>
                <w:r w:rsidR="005261C0">
                  <w:rPr>
                    <w:noProof/>
                    <w:webHidden/>
                  </w:rPr>
                  <w:t>21</w:t>
                </w:r>
                <w:r w:rsidR="005261C0">
                  <w:rPr>
                    <w:noProof/>
                    <w:webHidden/>
                  </w:rPr>
                  <w:fldChar w:fldCharType="end"/>
                </w:r>
              </w:hyperlink>
            </w:p>
            <w:p w14:paraId="5B5D0F57"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5" w:history="1">
                <w:r w:rsidR="005261C0" w:rsidRPr="00BA2568">
                  <w:rPr>
                    <w:rStyle w:val="Hyperlink"/>
                    <w:noProof/>
                  </w:rPr>
                  <w:t>6.5.4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Html Helpers</w:t>
                </w:r>
                <w:r w:rsidR="005261C0">
                  <w:rPr>
                    <w:noProof/>
                    <w:webHidden/>
                  </w:rPr>
                  <w:tab/>
                </w:r>
                <w:r w:rsidR="005261C0">
                  <w:rPr>
                    <w:noProof/>
                    <w:webHidden/>
                  </w:rPr>
                  <w:fldChar w:fldCharType="begin"/>
                </w:r>
                <w:r w:rsidR="005261C0">
                  <w:rPr>
                    <w:noProof/>
                    <w:webHidden/>
                  </w:rPr>
                  <w:instrText xml:space="preserve"> PAGEREF _Toc372543955 \h </w:instrText>
                </w:r>
                <w:r w:rsidR="005261C0">
                  <w:rPr>
                    <w:noProof/>
                    <w:webHidden/>
                  </w:rPr>
                </w:r>
                <w:r w:rsidR="005261C0">
                  <w:rPr>
                    <w:noProof/>
                    <w:webHidden/>
                  </w:rPr>
                  <w:fldChar w:fldCharType="separate"/>
                </w:r>
                <w:r w:rsidR="005261C0">
                  <w:rPr>
                    <w:noProof/>
                    <w:webHidden/>
                  </w:rPr>
                  <w:t>24</w:t>
                </w:r>
                <w:r w:rsidR="005261C0">
                  <w:rPr>
                    <w:noProof/>
                    <w:webHidden/>
                  </w:rPr>
                  <w:fldChar w:fldCharType="end"/>
                </w:r>
              </w:hyperlink>
            </w:p>
            <w:p w14:paraId="1C226B21"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6" w:history="1">
                <w:r w:rsidR="005261C0" w:rsidRPr="00BA2568">
                  <w:rPr>
                    <w:rStyle w:val="Hyperlink"/>
                    <w:noProof/>
                  </w:rPr>
                  <w:t>6.5.5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TempData, ViewBag e ViewData</w:t>
                </w:r>
                <w:r w:rsidR="005261C0">
                  <w:rPr>
                    <w:noProof/>
                    <w:webHidden/>
                  </w:rPr>
                  <w:tab/>
                </w:r>
                <w:r w:rsidR="005261C0">
                  <w:rPr>
                    <w:noProof/>
                    <w:webHidden/>
                  </w:rPr>
                  <w:fldChar w:fldCharType="begin"/>
                </w:r>
                <w:r w:rsidR="005261C0">
                  <w:rPr>
                    <w:noProof/>
                    <w:webHidden/>
                  </w:rPr>
                  <w:instrText xml:space="preserve"> PAGEREF _Toc372543956 \h </w:instrText>
                </w:r>
                <w:r w:rsidR="005261C0">
                  <w:rPr>
                    <w:noProof/>
                    <w:webHidden/>
                  </w:rPr>
                </w:r>
                <w:r w:rsidR="005261C0">
                  <w:rPr>
                    <w:noProof/>
                    <w:webHidden/>
                  </w:rPr>
                  <w:fldChar w:fldCharType="separate"/>
                </w:r>
                <w:r w:rsidR="005261C0">
                  <w:rPr>
                    <w:noProof/>
                    <w:webHidden/>
                  </w:rPr>
                  <w:t>26</w:t>
                </w:r>
                <w:r w:rsidR="005261C0">
                  <w:rPr>
                    <w:noProof/>
                    <w:webHidden/>
                  </w:rPr>
                  <w:fldChar w:fldCharType="end"/>
                </w:r>
              </w:hyperlink>
            </w:p>
            <w:p w14:paraId="6F748164"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7" w:history="1">
                <w:r w:rsidR="005261C0" w:rsidRPr="00BA2568">
                  <w:rPr>
                    <w:rStyle w:val="Hyperlink"/>
                    <w:noProof/>
                  </w:rPr>
                  <w:t>6.5.6</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Sintaxe Razor</w:t>
                </w:r>
                <w:r w:rsidR="005261C0">
                  <w:rPr>
                    <w:noProof/>
                    <w:webHidden/>
                  </w:rPr>
                  <w:tab/>
                </w:r>
                <w:r w:rsidR="005261C0">
                  <w:rPr>
                    <w:noProof/>
                    <w:webHidden/>
                  </w:rPr>
                  <w:fldChar w:fldCharType="begin"/>
                </w:r>
                <w:r w:rsidR="005261C0">
                  <w:rPr>
                    <w:noProof/>
                    <w:webHidden/>
                  </w:rPr>
                  <w:instrText xml:space="preserve"> PAGEREF _Toc372543957 \h </w:instrText>
                </w:r>
                <w:r w:rsidR="005261C0">
                  <w:rPr>
                    <w:noProof/>
                    <w:webHidden/>
                  </w:rPr>
                </w:r>
                <w:r w:rsidR="005261C0">
                  <w:rPr>
                    <w:noProof/>
                    <w:webHidden/>
                  </w:rPr>
                  <w:fldChar w:fldCharType="separate"/>
                </w:r>
                <w:r w:rsidR="005261C0">
                  <w:rPr>
                    <w:noProof/>
                    <w:webHidden/>
                  </w:rPr>
                  <w:t>27</w:t>
                </w:r>
                <w:r w:rsidR="005261C0">
                  <w:rPr>
                    <w:noProof/>
                    <w:webHidden/>
                  </w:rPr>
                  <w:fldChar w:fldCharType="end"/>
                </w:r>
              </w:hyperlink>
            </w:p>
            <w:p w14:paraId="6394C034" w14:textId="77777777" w:rsidR="005261C0" w:rsidRDefault="00811134">
              <w:pPr>
                <w:pStyle w:val="Sumrio2"/>
                <w:rPr>
                  <w:rFonts w:asciiTheme="minorHAnsi" w:hAnsiTheme="minorHAnsi"/>
                  <w:noProof/>
                  <w:sz w:val="22"/>
                  <w:lang w:eastAsia="pt-BR"/>
                </w:rPr>
              </w:pPr>
              <w:hyperlink w:anchor="_Toc372543958" w:history="1">
                <w:r w:rsidR="005261C0" w:rsidRPr="00BA2568">
                  <w:rPr>
                    <w:rStyle w:val="Hyperlink"/>
                    <w:noProof/>
                  </w:rPr>
                  <w:t>6.6</w:t>
                </w:r>
                <w:r w:rsidR="005261C0">
                  <w:rPr>
                    <w:rFonts w:asciiTheme="minorHAnsi" w:hAnsiTheme="minorHAnsi"/>
                    <w:noProof/>
                    <w:sz w:val="22"/>
                    <w:lang w:eastAsia="pt-BR"/>
                  </w:rPr>
                  <w:tab/>
                </w:r>
                <w:r w:rsidR="005261C0" w:rsidRPr="00BA2568">
                  <w:rPr>
                    <w:rStyle w:val="Hyperlink"/>
                    <w:noProof/>
                  </w:rPr>
                  <w:t>Models</w:t>
                </w:r>
                <w:r w:rsidR="005261C0">
                  <w:rPr>
                    <w:noProof/>
                    <w:webHidden/>
                  </w:rPr>
                  <w:tab/>
                </w:r>
                <w:r w:rsidR="005261C0">
                  <w:rPr>
                    <w:noProof/>
                    <w:webHidden/>
                  </w:rPr>
                  <w:fldChar w:fldCharType="begin"/>
                </w:r>
                <w:r w:rsidR="005261C0">
                  <w:rPr>
                    <w:noProof/>
                    <w:webHidden/>
                  </w:rPr>
                  <w:instrText xml:space="preserve"> PAGEREF _Toc372543958 \h </w:instrText>
                </w:r>
                <w:r w:rsidR="005261C0">
                  <w:rPr>
                    <w:noProof/>
                    <w:webHidden/>
                  </w:rPr>
                </w:r>
                <w:r w:rsidR="005261C0">
                  <w:rPr>
                    <w:noProof/>
                    <w:webHidden/>
                  </w:rPr>
                  <w:fldChar w:fldCharType="separate"/>
                </w:r>
                <w:r w:rsidR="005261C0">
                  <w:rPr>
                    <w:noProof/>
                    <w:webHidden/>
                  </w:rPr>
                  <w:t>30</w:t>
                </w:r>
                <w:r w:rsidR="005261C0">
                  <w:rPr>
                    <w:noProof/>
                    <w:webHidden/>
                  </w:rPr>
                  <w:fldChar w:fldCharType="end"/>
                </w:r>
              </w:hyperlink>
            </w:p>
            <w:p w14:paraId="5C9E73DD"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59" w:history="1">
                <w:r w:rsidR="005261C0" w:rsidRPr="00BA2568">
                  <w:rPr>
                    <w:rStyle w:val="Hyperlink"/>
                    <w:noProof/>
                  </w:rPr>
                  <w:t>6.6.1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Conceito</w:t>
                </w:r>
                <w:r w:rsidR="005261C0">
                  <w:rPr>
                    <w:noProof/>
                    <w:webHidden/>
                  </w:rPr>
                  <w:tab/>
                </w:r>
                <w:r w:rsidR="005261C0">
                  <w:rPr>
                    <w:noProof/>
                    <w:webHidden/>
                  </w:rPr>
                  <w:fldChar w:fldCharType="begin"/>
                </w:r>
                <w:r w:rsidR="005261C0">
                  <w:rPr>
                    <w:noProof/>
                    <w:webHidden/>
                  </w:rPr>
                  <w:instrText xml:space="preserve"> PAGEREF _Toc372543959 \h </w:instrText>
                </w:r>
                <w:r w:rsidR="005261C0">
                  <w:rPr>
                    <w:noProof/>
                    <w:webHidden/>
                  </w:rPr>
                </w:r>
                <w:r w:rsidR="005261C0">
                  <w:rPr>
                    <w:noProof/>
                    <w:webHidden/>
                  </w:rPr>
                  <w:fldChar w:fldCharType="separate"/>
                </w:r>
                <w:r w:rsidR="005261C0">
                  <w:rPr>
                    <w:noProof/>
                    <w:webHidden/>
                  </w:rPr>
                  <w:t>30</w:t>
                </w:r>
                <w:r w:rsidR="005261C0">
                  <w:rPr>
                    <w:noProof/>
                    <w:webHidden/>
                  </w:rPr>
                  <w:fldChar w:fldCharType="end"/>
                </w:r>
              </w:hyperlink>
            </w:p>
            <w:p w14:paraId="45CFD17B"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0" w:history="1">
                <w:r w:rsidR="005261C0" w:rsidRPr="00BA2568">
                  <w:rPr>
                    <w:rStyle w:val="Hyperlink"/>
                    <w:noProof/>
                  </w:rPr>
                  <w:t>6.6.2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 xml:space="preserve">Usando </w:t>
                </w:r>
                <w:r w:rsidR="005261C0" w:rsidRPr="00BA2568">
                  <w:rPr>
                    <w:rStyle w:val="Hyperlink"/>
                    <w:i/>
                    <w:noProof/>
                  </w:rPr>
                  <w:t>models</w:t>
                </w:r>
                <w:r w:rsidR="005261C0" w:rsidRPr="00BA2568">
                  <w:rPr>
                    <w:rStyle w:val="Hyperlink"/>
                    <w:noProof/>
                  </w:rPr>
                  <w:t xml:space="preserve"> para construir </w:t>
                </w:r>
                <w:r w:rsidR="005261C0" w:rsidRPr="00BA2568">
                  <w:rPr>
                    <w:rStyle w:val="Hyperlink"/>
                    <w:i/>
                    <w:noProof/>
                  </w:rPr>
                  <w:t>Views</w:t>
                </w:r>
                <w:r w:rsidR="005261C0" w:rsidRPr="00BA2568">
                  <w:rPr>
                    <w:rStyle w:val="Hyperlink"/>
                    <w:noProof/>
                  </w:rPr>
                  <w:t xml:space="preserve"> fortemente tipificadas</w:t>
                </w:r>
                <w:r w:rsidR="005261C0">
                  <w:rPr>
                    <w:noProof/>
                    <w:webHidden/>
                  </w:rPr>
                  <w:tab/>
                </w:r>
                <w:r w:rsidR="005261C0">
                  <w:rPr>
                    <w:noProof/>
                    <w:webHidden/>
                  </w:rPr>
                  <w:fldChar w:fldCharType="begin"/>
                </w:r>
                <w:r w:rsidR="005261C0">
                  <w:rPr>
                    <w:noProof/>
                    <w:webHidden/>
                  </w:rPr>
                  <w:instrText xml:space="preserve"> PAGEREF _Toc372543960 \h </w:instrText>
                </w:r>
                <w:r w:rsidR="005261C0">
                  <w:rPr>
                    <w:noProof/>
                    <w:webHidden/>
                  </w:rPr>
                </w:r>
                <w:r w:rsidR="005261C0">
                  <w:rPr>
                    <w:noProof/>
                    <w:webHidden/>
                  </w:rPr>
                  <w:fldChar w:fldCharType="separate"/>
                </w:r>
                <w:r w:rsidR="005261C0">
                  <w:rPr>
                    <w:noProof/>
                    <w:webHidden/>
                  </w:rPr>
                  <w:t>30</w:t>
                </w:r>
                <w:r w:rsidR="005261C0">
                  <w:rPr>
                    <w:noProof/>
                    <w:webHidden/>
                  </w:rPr>
                  <w:fldChar w:fldCharType="end"/>
                </w:r>
              </w:hyperlink>
            </w:p>
            <w:p w14:paraId="50A4409C"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1" w:history="1">
                <w:r w:rsidR="005261C0" w:rsidRPr="00BA2568">
                  <w:rPr>
                    <w:rStyle w:val="Hyperlink"/>
                    <w:noProof/>
                  </w:rPr>
                  <w:t>6.6.3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Custom Model Binders</w:t>
                </w:r>
                <w:r w:rsidR="005261C0">
                  <w:rPr>
                    <w:noProof/>
                    <w:webHidden/>
                  </w:rPr>
                  <w:tab/>
                </w:r>
                <w:r w:rsidR="005261C0">
                  <w:rPr>
                    <w:noProof/>
                    <w:webHidden/>
                  </w:rPr>
                  <w:fldChar w:fldCharType="begin"/>
                </w:r>
                <w:r w:rsidR="005261C0">
                  <w:rPr>
                    <w:noProof/>
                    <w:webHidden/>
                  </w:rPr>
                  <w:instrText xml:space="preserve"> PAGEREF _Toc372543961 \h </w:instrText>
                </w:r>
                <w:r w:rsidR="005261C0">
                  <w:rPr>
                    <w:noProof/>
                    <w:webHidden/>
                  </w:rPr>
                </w:r>
                <w:r w:rsidR="005261C0">
                  <w:rPr>
                    <w:noProof/>
                    <w:webHidden/>
                  </w:rPr>
                  <w:fldChar w:fldCharType="separate"/>
                </w:r>
                <w:r w:rsidR="005261C0">
                  <w:rPr>
                    <w:noProof/>
                    <w:webHidden/>
                  </w:rPr>
                  <w:t>33</w:t>
                </w:r>
                <w:r w:rsidR="005261C0">
                  <w:rPr>
                    <w:noProof/>
                    <w:webHidden/>
                  </w:rPr>
                  <w:fldChar w:fldCharType="end"/>
                </w:r>
              </w:hyperlink>
            </w:p>
            <w:p w14:paraId="484F9436" w14:textId="77777777" w:rsidR="005261C0" w:rsidRDefault="00811134">
              <w:pPr>
                <w:pStyle w:val="Sumrio2"/>
                <w:rPr>
                  <w:rFonts w:asciiTheme="minorHAnsi" w:hAnsiTheme="minorHAnsi"/>
                  <w:noProof/>
                  <w:sz w:val="22"/>
                  <w:lang w:eastAsia="pt-BR"/>
                </w:rPr>
              </w:pPr>
              <w:hyperlink w:anchor="_Toc372543962" w:history="1">
                <w:r w:rsidR="005261C0" w:rsidRPr="00BA2568">
                  <w:rPr>
                    <w:rStyle w:val="Hyperlink"/>
                    <w:noProof/>
                  </w:rPr>
                  <w:t>6.7</w:t>
                </w:r>
                <w:r w:rsidR="005261C0">
                  <w:rPr>
                    <w:rFonts w:asciiTheme="minorHAnsi" w:hAnsiTheme="minorHAnsi"/>
                    <w:noProof/>
                    <w:sz w:val="22"/>
                    <w:lang w:eastAsia="pt-BR"/>
                  </w:rPr>
                  <w:tab/>
                </w:r>
                <w:r w:rsidR="005261C0" w:rsidRPr="00BA2568">
                  <w:rPr>
                    <w:rStyle w:val="Hyperlink"/>
                    <w:noProof/>
                  </w:rPr>
                  <w:t>Filtros</w:t>
                </w:r>
                <w:r w:rsidR="005261C0">
                  <w:rPr>
                    <w:noProof/>
                    <w:webHidden/>
                  </w:rPr>
                  <w:tab/>
                </w:r>
                <w:r w:rsidR="005261C0">
                  <w:rPr>
                    <w:noProof/>
                    <w:webHidden/>
                  </w:rPr>
                  <w:fldChar w:fldCharType="begin"/>
                </w:r>
                <w:r w:rsidR="005261C0">
                  <w:rPr>
                    <w:noProof/>
                    <w:webHidden/>
                  </w:rPr>
                  <w:instrText xml:space="preserve"> PAGEREF _Toc372543962 \h </w:instrText>
                </w:r>
                <w:r w:rsidR="005261C0">
                  <w:rPr>
                    <w:noProof/>
                    <w:webHidden/>
                  </w:rPr>
                </w:r>
                <w:r w:rsidR="005261C0">
                  <w:rPr>
                    <w:noProof/>
                    <w:webHidden/>
                  </w:rPr>
                  <w:fldChar w:fldCharType="separate"/>
                </w:r>
                <w:r w:rsidR="005261C0">
                  <w:rPr>
                    <w:noProof/>
                    <w:webHidden/>
                  </w:rPr>
                  <w:t>36</w:t>
                </w:r>
                <w:r w:rsidR="005261C0">
                  <w:rPr>
                    <w:noProof/>
                    <w:webHidden/>
                  </w:rPr>
                  <w:fldChar w:fldCharType="end"/>
                </w:r>
              </w:hyperlink>
            </w:p>
            <w:p w14:paraId="2FF5B8E7"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3" w:history="1">
                <w:r w:rsidR="005261C0" w:rsidRPr="00BA2568">
                  <w:rPr>
                    <w:rStyle w:val="Hyperlink"/>
                    <w:noProof/>
                  </w:rPr>
                  <w:t>6.7.1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Filtros nativos</w:t>
                </w:r>
                <w:r w:rsidR="005261C0">
                  <w:rPr>
                    <w:noProof/>
                    <w:webHidden/>
                  </w:rPr>
                  <w:tab/>
                </w:r>
                <w:r w:rsidR="005261C0">
                  <w:rPr>
                    <w:noProof/>
                    <w:webHidden/>
                  </w:rPr>
                  <w:fldChar w:fldCharType="begin"/>
                </w:r>
                <w:r w:rsidR="005261C0">
                  <w:rPr>
                    <w:noProof/>
                    <w:webHidden/>
                  </w:rPr>
                  <w:instrText xml:space="preserve"> PAGEREF _Toc372543963 \h </w:instrText>
                </w:r>
                <w:r w:rsidR="005261C0">
                  <w:rPr>
                    <w:noProof/>
                    <w:webHidden/>
                  </w:rPr>
                </w:r>
                <w:r w:rsidR="005261C0">
                  <w:rPr>
                    <w:noProof/>
                    <w:webHidden/>
                  </w:rPr>
                  <w:fldChar w:fldCharType="separate"/>
                </w:r>
                <w:r w:rsidR="005261C0">
                  <w:rPr>
                    <w:noProof/>
                    <w:webHidden/>
                  </w:rPr>
                  <w:t>36</w:t>
                </w:r>
                <w:r w:rsidR="005261C0">
                  <w:rPr>
                    <w:noProof/>
                    <w:webHidden/>
                  </w:rPr>
                  <w:fldChar w:fldCharType="end"/>
                </w:r>
              </w:hyperlink>
            </w:p>
            <w:p w14:paraId="00C3553B"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4" w:history="1">
                <w:r w:rsidR="005261C0" w:rsidRPr="00BA2568">
                  <w:rPr>
                    <w:rStyle w:val="Hyperlink"/>
                    <w:noProof/>
                  </w:rPr>
                  <w:t>6.7.2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Filtros personalizados</w:t>
                </w:r>
                <w:r w:rsidR="005261C0">
                  <w:rPr>
                    <w:noProof/>
                    <w:webHidden/>
                  </w:rPr>
                  <w:tab/>
                </w:r>
                <w:r w:rsidR="005261C0">
                  <w:rPr>
                    <w:noProof/>
                    <w:webHidden/>
                  </w:rPr>
                  <w:fldChar w:fldCharType="begin"/>
                </w:r>
                <w:r w:rsidR="005261C0">
                  <w:rPr>
                    <w:noProof/>
                    <w:webHidden/>
                  </w:rPr>
                  <w:instrText xml:space="preserve"> PAGEREF _Toc372543964 \h </w:instrText>
                </w:r>
                <w:r w:rsidR="005261C0">
                  <w:rPr>
                    <w:noProof/>
                    <w:webHidden/>
                  </w:rPr>
                </w:r>
                <w:r w:rsidR="005261C0">
                  <w:rPr>
                    <w:noProof/>
                    <w:webHidden/>
                  </w:rPr>
                  <w:fldChar w:fldCharType="separate"/>
                </w:r>
                <w:r w:rsidR="005261C0">
                  <w:rPr>
                    <w:noProof/>
                    <w:webHidden/>
                  </w:rPr>
                  <w:t>38</w:t>
                </w:r>
                <w:r w:rsidR="005261C0">
                  <w:rPr>
                    <w:noProof/>
                    <w:webHidden/>
                  </w:rPr>
                  <w:fldChar w:fldCharType="end"/>
                </w:r>
              </w:hyperlink>
            </w:p>
            <w:p w14:paraId="60A96DB5" w14:textId="77777777" w:rsidR="005261C0" w:rsidRDefault="00811134">
              <w:pPr>
                <w:pStyle w:val="Sumrio2"/>
                <w:rPr>
                  <w:rFonts w:asciiTheme="minorHAnsi" w:hAnsiTheme="minorHAnsi"/>
                  <w:noProof/>
                  <w:sz w:val="22"/>
                  <w:lang w:eastAsia="pt-BR"/>
                </w:rPr>
              </w:pPr>
              <w:hyperlink w:anchor="_Toc372543965" w:history="1">
                <w:r w:rsidR="005261C0" w:rsidRPr="00BA2568">
                  <w:rPr>
                    <w:rStyle w:val="Hyperlink"/>
                    <w:noProof/>
                  </w:rPr>
                  <w:t>6.8</w:t>
                </w:r>
                <w:r w:rsidR="005261C0">
                  <w:rPr>
                    <w:rFonts w:asciiTheme="minorHAnsi" w:hAnsiTheme="minorHAnsi"/>
                    <w:noProof/>
                    <w:sz w:val="22"/>
                    <w:lang w:eastAsia="pt-BR"/>
                  </w:rPr>
                  <w:tab/>
                </w:r>
                <w:r w:rsidR="005261C0" w:rsidRPr="00BA2568">
                  <w:rPr>
                    <w:rStyle w:val="Hyperlink"/>
                    <w:noProof/>
                  </w:rPr>
                  <w:t>Validações</w:t>
                </w:r>
                <w:r w:rsidR="005261C0">
                  <w:rPr>
                    <w:noProof/>
                    <w:webHidden/>
                  </w:rPr>
                  <w:tab/>
                </w:r>
                <w:r w:rsidR="005261C0">
                  <w:rPr>
                    <w:noProof/>
                    <w:webHidden/>
                  </w:rPr>
                  <w:fldChar w:fldCharType="begin"/>
                </w:r>
                <w:r w:rsidR="005261C0">
                  <w:rPr>
                    <w:noProof/>
                    <w:webHidden/>
                  </w:rPr>
                  <w:instrText xml:space="preserve"> PAGEREF _Toc372543965 \h </w:instrText>
                </w:r>
                <w:r w:rsidR="005261C0">
                  <w:rPr>
                    <w:noProof/>
                    <w:webHidden/>
                  </w:rPr>
                </w:r>
                <w:r w:rsidR="005261C0">
                  <w:rPr>
                    <w:noProof/>
                    <w:webHidden/>
                  </w:rPr>
                  <w:fldChar w:fldCharType="separate"/>
                </w:r>
                <w:r w:rsidR="005261C0">
                  <w:rPr>
                    <w:noProof/>
                    <w:webHidden/>
                  </w:rPr>
                  <w:t>43</w:t>
                </w:r>
                <w:r w:rsidR="005261C0">
                  <w:rPr>
                    <w:noProof/>
                    <w:webHidden/>
                  </w:rPr>
                  <w:fldChar w:fldCharType="end"/>
                </w:r>
              </w:hyperlink>
            </w:p>
            <w:p w14:paraId="5EE29836"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6" w:history="1">
                <w:r w:rsidR="005261C0" w:rsidRPr="00BA2568">
                  <w:rPr>
                    <w:rStyle w:val="Hyperlink"/>
                    <w:noProof/>
                  </w:rPr>
                  <w:t>6.8.1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Validações de entrada de dados</w:t>
                </w:r>
                <w:r w:rsidR="005261C0">
                  <w:rPr>
                    <w:noProof/>
                    <w:webHidden/>
                  </w:rPr>
                  <w:tab/>
                </w:r>
                <w:r w:rsidR="005261C0">
                  <w:rPr>
                    <w:noProof/>
                    <w:webHidden/>
                  </w:rPr>
                  <w:fldChar w:fldCharType="begin"/>
                </w:r>
                <w:r w:rsidR="005261C0">
                  <w:rPr>
                    <w:noProof/>
                    <w:webHidden/>
                  </w:rPr>
                  <w:instrText xml:space="preserve"> PAGEREF _Toc372543966 \h </w:instrText>
                </w:r>
                <w:r w:rsidR="005261C0">
                  <w:rPr>
                    <w:noProof/>
                    <w:webHidden/>
                  </w:rPr>
                </w:r>
                <w:r w:rsidR="005261C0">
                  <w:rPr>
                    <w:noProof/>
                    <w:webHidden/>
                  </w:rPr>
                  <w:fldChar w:fldCharType="separate"/>
                </w:r>
                <w:r w:rsidR="005261C0">
                  <w:rPr>
                    <w:noProof/>
                    <w:webHidden/>
                  </w:rPr>
                  <w:t>43</w:t>
                </w:r>
                <w:r w:rsidR="005261C0">
                  <w:rPr>
                    <w:noProof/>
                    <w:webHidden/>
                  </w:rPr>
                  <w:fldChar w:fldCharType="end"/>
                </w:r>
              </w:hyperlink>
            </w:p>
            <w:p w14:paraId="35F644A8"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7" w:history="1">
                <w:r w:rsidR="005261C0" w:rsidRPr="00BA2568">
                  <w:rPr>
                    <w:rStyle w:val="Hyperlink"/>
                    <w:noProof/>
                  </w:rPr>
                  <w:t>6.8.2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Validações de Negócio</w:t>
                </w:r>
                <w:r w:rsidR="005261C0">
                  <w:rPr>
                    <w:noProof/>
                    <w:webHidden/>
                  </w:rPr>
                  <w:tab/>
                </w:r>
                <w:r w:rsidR="005261C0">
                  <w:rPr>
                    <w:noProof/>
                    <w:webHidden/>
                  </w:rPr>
                  <w:fldChar w:fldCharType="begin"/>
                </w:r>
                <w:r w:rsidR="005261C0">
                  <w:rPr>
                    <w:noProof/>
                    <w:webHidden/>
                  </w:rPr>
                  <w:instrText xml:space="preserve"> PAGEREF _Toc372543967 \h </w:instrText>
                </w:r>
                <w:r w:rsidR="005261C0">
                  <w:rPr>
                    <w:noProof/>
                    <w:webHidden/>
                  </w:rPr>
                </w:r>
                <w:r w:rsidR="005261C0">
                  <w:rPr>
                    <w:noProof/>
                    <w:webHidden/>
                  </w:rPr>
                  <w:fldChar w:fldCharType="separate"/>
                </w:r>
                <w:r w:rsidR="005261C0">
                  <w:rPr>
                    <w:noProof/>
                    <w:webHidden/>
                  </w:rPr>
                  <w:t>46</w:t>
                </w:r>
                <w:r w:rsidR="005261C0">
                  <w:rPr>
                    <w:noProof/>
                    <w:webHidden/>
                  </w:rPr>
                  <w:fldChar w:fldCharType="end"/>
                </w:r>
              </w:hyperlink>
            </w:p>
            <w:p w14:paraId="43B4B03B"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8" w:history="1">
                <w:r w:rsidR="005261C0" w:rsidRPr="00BA2568">
                  <w:rPr>
                    <w:rStyle w:val="Hyperlink"/>
                    <w:noProof/>
                  </w:rPr>
                  <w:t>6.8.3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Unobtrusive Client Validation</w:t>
                </w:r>
                <w:r w:rsidR="005261C0">
                  <w:rPr>
                    <w:noProof/>
                    <w:webHidden/>
                  </w:rPr>
                  <w:tab/>
                </w:r>
                <w:r w:rsidR="005261C0">
                  <w:rPr>
                    <w:noProof/>
                    <w:webHidden/>
                  </w:rPr>
                  <w:fldChar w:fldCharType="begin"/>
                </w:r>
                <w:r w:rsidR="005261C0">
                  <w:rPr>
                    <w:noProof/>
                    <w:webHidden/>
                  </w:rPr>
                  <w:instrText xml:space="preserve"> PAGEREF _Toc372543968 \h </w:instrText>
                </w:r>
                <w:r w:rsidR="005261C0">
                  <w:rPr>
                    <w:noProof/>
                    <w:webHidden/>
                  </w:rPr>
                </w:r>
                <w:r w:rsidR="005261C0">
                  <w:rPr>
                    <w:noProof/>
                    <w:webHidden/>
                  </w:rPr>
                  <w:fldChar w:fldCharType="separate"/>
                </w:r>
                <w:r w:rsidR="005261C0">
                  <w:rPr>
                    <w:noProof/>
                    <w:webHidden/>
                  </w:rPr>
                  <w:t>48</w:t>
                </w:r>
                <w:r w:rsidR="005261C0">
                  <w:rPr>
                    <w:noProof/>
                    <w:webHidden/>
                  </w:rPr>
                  <w:fldChar w:fldCharType="end"/>
                </w:r>
              </w:hyperlink>
            </w:p>
            <w:p w14:paraId="05D9A10D"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69" w:history="1">
                <w:r w:rsidR="005261C0" w:rsidRPr="00BA2568">
                  <w:rPr>
                    <w:rStyle w:val="Hyperlink"/>
                    <w:noProof/>
                  </w:rPr>
                  <w:t>6.8.4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 xml:space="preserve">Interações com </w:t>
                </w:r>
                <w:r w:rsidR="005261C0" w:rsidRPr="00BA2568">
                  <w:rPr>
                    <w:rStyle w:val="Hyperlink"/>
                    <w:i/>
                    <w:noProof/>
                  </w:rPr>
                  <w:t>jQuery</w:t>
                </w:r>
                <w:r w:rsidR="005261C0">
                  <w:rPr>
                    <w:noProof/>
                    <w:webHidden/>
                  </w:rPr>
                  <w:tab/>
                </w:r>
                <w:r w:rsidR="005261C0">
                  <w:rPr>
                    <w:noProof/>
                    <w:webHidden/>
                  </w:rPr>
                  <w:fldChar w:fldCharType="begin"/>
                </w:r>
                <w:r w:rsidR="005261C0">
                  <w:rPr>
                    <w:noProof/>
                    <w:webHidden/>
                  </w:rPr>
                  <w:instrText xml:space="preserve"> PAGEREF _Toc372543969 \h </w:instrText>
                </w:r>
                <w:r w:rsidR="005261C0">
                  <w:rPr>
                    <w:noProof/>
                    <w:webHidden/>
                  </w:rPr>
                </w:r>
                <w:r w:rsidR="005261C0">
                  <w:rPr>
                    <w:noProof/>
                    <w:webHidden/>
                  </w:rPr>
                  <w:fldChar w:fldCharType="separate"/>
                </w:r>
                <w:r w:rsidR="005261C0">
                  <w:rPr>
                    <w:noProof/>
                    <w:webHidden/>
                  </w:rPr>
                  <w:t>51</w:t>
                </w:r>
                <w:r w:rsidR="005261C0">
                  <w:rPr>
                    <w:noProof/>
                    <w:webHidden/>
                  </w:rPr>
                  <w:fldChar w:fldCharType="end"/>
                </w:r>
              </w:hyperlink>
            </w:p>
            <w:p w14:paraId="09042C7E"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0" w:history="1">
                <w:r w:rsidR="005261C0" w:rsidRPr="00BA2568">
                  <w:rPr>
                    <w:rStyle w:val="Hyperlink"/>
                    <w:noProof/>
                  </w:rPr>
                  <w:t>6.8.5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Estrutura de dados com JSON</w:t>
                </w:r>
                <w:r w:rsidR="005261C0">
                  <w:rPr>
                    <w:noProof/>
                    <w:webHidden/>
                  </w:rPr>
                  <w:tab/>
                </w:r>
                <w:r w:rsidR="005261C0">
                  <w:rPr>
                    <w:noProof/>
                    <w:webHidden/>
                  </w:rPr>
                  <w:fldChar w:fldCharType="begin"/>
                </w:r>
                <w:r w:rsidR="005261C0">
                  <w:rPr>
                    <w:noProof/>
                    <w:webHidden/>
                  </w:rPr>
                  <w:instrText xml:space="preserve"> PAGEREF _Toc372543970 \h </w:instrText>
                </w:r>
                <w:r w:rsidR="005261C0">
                  <w:rPr>
                    <w:noProof/>
                    <w:webHidden/>
                  </w:rPr>
                </w:r>
                <w:r w:rsidR="005261C0">
                  <w:rPr>
                    <w:noProof/>
                    <w:webHidden/>
                  </w:rPr>
                  <w:fldChar w:fldCharType="separate"/>
                </w:r>
                <w:r w:rsidR="005261C0">
                  <w:rPr>
                    <w:noProof/>
                    <w:webHidden/>
                  </w:rPr>
                  <w:t>55</w:t>
                </w:r>
                <w:r w:rsidR="005261C0">
                  <w:rPr>
                    <w:noProof/>
                    <w:webHidden/>
                  </w:rPr>
                  <w:fldChar w:fldCharType="end"/>
                </w:r>
              </w:hyperlink>
            </w:p>
            <w:p w14:paraId="002B9D2B" w14:textId="77777777" w:rsidR="005261C0" w:rsidRDefault="00811134">
              <w:pPr>
                <w:pStyle w:val="Sumrio2"/>
                <w:rPr>
                  <w:rFonts w:asciiTheme="minorHAnsi" w:hAnsiTheme="minorHAnsi"/>
                  <w:noProof/>
                  <w:sz w:val="22"/>
                  <w:lang w:eastAsia="pt-BR"/>
                </w:rPr>
              </w:pPr>
              <w:hyperlink w:anchor="_Toc372543971" w:history="1">
                <w:r w:rsidR="005261C0" w:rsidRPr="00BA2568">
                  <w:rPr>
                    <w:rStyle w:val="Hyperlink"/>
                    <w:noProof/>
                  </w:rPr>
                  <w:t>6.9</w:t>
                </w:r>
                <w:r w:rsidR="005261C0">
                  <w:rPr>
                    <w:rFonts w:asciiTheme="minorHAnsi" w:hAnsiTheme="minorHAnsi"/>
                    <w:noProof/>
                    <w:sz w:val="22"/>
                    <w:lang w:eastAsia="pt-BR"/>
                  </w:rPr>
                  <w:tab/>
                </w:r>
                <w:r w:rsidR="005261C0" w:rsidRPr="00BA2568">
                  <w:rPr>
                    <w:rStyle w:val="Hyperlink"/>
                    <w:noProof/>
                  </w:rPr>
                  <w:t>Segurança no ASP.NET MVC</w:t>
                </w:r>
                <w:r w:rsidR="005261C0">
                  <w:rPr>
                    <w:noProof/>
                    <w:webHidden/>
                  </w:rPr>
                  <w:tab/>
                </w:r>
                <w:r w:rsidR="005261C0">
                  <w:rPr>
                    <w:noProof/>
                    <w:webHidden/>
                  </w:rPr>
                  <w:fldChar w:fldCharType="begin"/>
                </w:r>
                <w:r w:rsidR="005261C0">
                  <w:rPr>
                    <w:noProof/>
                    <w:webHidden/>
                  </w:rPr>
                  <w:instrText xml:space="preserve"> PAGEREF _Toc372543971 \h </w:instrText>
                </w:r>
                <w:r w:rsidR="005261C0">
                  <w:rPr>
                    <w:noProof/>
                    <w:webHidden/>
                  </w:rPr>
                </w:r>
                <w:r w:rsidR="005261C0">
                  <w:rPr>
                    <w:noProof/>
                    <w:webHidden/>
                  </w:rPr>
                  <w:fldChar w:fldCharType="separate"/>
                </w:r>
                <w:r w:rsidR="005261C0">
                  <w:rPr>
                    <w:noProof/>
                    <w:webHidden/>
                  </w:rPr>
                  <w:t>57</w:t>
                </w:r>
                <w:r w:rsidR="005261C0">
                  <w:rPr>
                    <w:noProof/>
                    <w:webHidden/>
                  </w:rPr>
                  <w:fldChar w:fldCharType="end"/>
                </w:r>
              </w:hyperlink>
            </w:p>
            <w:p w14:paraId="2439215C"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2" w:history="1">
                <w:r w:rsidR="005261C0" w:rsidRPr="00BA2568">
                  <w:rPr>
                    <w:rStyle w:val="Hyperlink"/>
                    <w:noProof/>
                  </w:rPr>
                  <w:t>6.9.1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Prevenção a ataque de XSS</w:t>
                </w:r>
                <w:r w:rsidR="005261C0">
                  <w:rPr>
                    <w:noProof/>
                    <w:webHidden/>
                  </w:rPr>
                  <w:tab/>
                </w:r>
                <w:r w:rsidR="005261C0">
                  <w:rPr>
                    <w:noProof/>
                    <w:webHidden/>
                  </w:rPr>
                  <w:fldChar w:fldCharType="begin"/>
                </w:r>
                <w:r w:rsidR="005261C0">
                  <w:rPr>
                    <w:noProof/>
                    <w:webHidden/>
                  </w:rPr>
                  <w:instrText xml:space="preserve"> PAGEREF _Toc372543972 \h </w:instrText>
                </w:r>
                <w:r w:rsidR="005261C0">
                  <w:rPr>
                    <w:noProof/>
                    <w:webHidden/>
                  </w:rPr>
                </w:r>
                <w:r w:rsidR="005261C0">
                  <w:rPr>
                    <w:noProof/>
                    <w:webHidden/>
                  </w:rPr>
                  <w:fldChar w:fldCharType="separate"/>
                </w:r>
                <w:r w:rsidR="005261C0">
                  <w:rPr>
                    <w:noProof/>
                    <w:webHidden/>
                  </w:rPr>
                  <w:t>59</w:t>
                </w:r>
                <w:r w:rsidR="005261C0">
                  <w:rPr>
                    <w:noProof/>
                    <w:webHidden/>
                  </w:rPr>
                  <w:fldChar w:fldCharType="end"/>
                </w:r>
              </w:hyperlink>
            </w:p>
            <w:p w14:paraId="3EC19CBE"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3" w:history="1">
                <w:r w:rsidR="005261C0" w:rsidRPr="00BA2568">
                  <w:rPr>
                    <w:rStyle w:val="Hyperlink"/>
                    <w:noProof/>
                  </w:rPr>
                  <w:t>6.9.2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Prevenção a ataque de XSRF/CSRF</w:t>
                </w:r>
                <w:r w:rsidR="005261C0">
                  <w:rPr>
                    <w:noProof/>
                    <w:webHidden/>
                  </w:rPr>
                  <w:tab/>
                </w:r>
                <w:r w:rsidR="005261C0">
                  <w:rPr>
                    <w:noProof/>
                    <w:webHidden/>
                  </w:rPr>
                  <w:fldChar w:fldCharType="begin"/>
                </w:r>
                <w:r w:rsidR="005261C0">
                  <w:rPr>
                    <w:noProof/>
                    <w:webHidden/>
                  </w:rPr>
                  <w:instrText xml:space="preserve"> PAGEREF _Toc372543973 \h </w:instrText>
                </w:r>
                <w:r w:rsidR="005261C0">
                  <w:rPr>
                    <w:noProof/>
                    <w:webHidden/>
                  </w:rPr>
                </w:r>
                <w:r w:rsidR="005261C0">
                  <w:rPr>
                    <w:noProof/>
                    <w:webHidden/>
                  </w:rPr>
                  <w:fldChar w:fldCharType="separate"/>
                </w:r>
                <w:r w:rsidR="005261C0">
                  <w:rPr>
                    <w:noProof/>
                    <w:webHidden/>
                  </w:rPr>
                  <w:t>61</w:t>
                </w:r>
                <w:r w:rsidR="005261C0">
                  <w:rPr>
                    <w:noProof/>
                    <w:webHidden/>
                  </w:rPr>
                  <w:fldChar w:fldCharType="end"/>
                </w:r>
              </w:hyperlink>
            </w:p>
            <w:p w14:paraId="24A6F07A"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4" w:history="1">
                <w:r w:rsidR="005261C0" w:rsidRPr="00BA2568">
                  <w:rPr>
                    <w:rStyle w:val="Hyperlink"/>
                    <w:noProof/>
                  </w:rPr>
                  <w:t>6.9.3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OAuth</w:t>
                </w:r>
                <w:r w:rsidR="005261C0">
                  <w:rPr>
                    <w:noProof/>
                    <w:webHidden/>
                  </w:rPr>
                  <w:tab/>
                </w:r>
                <w:r w:rsidR="005261C0">
                  <w:rPr>
                    <w:noProof/>
                    <w:webHidden/>
                  </w:rPr>
                  <w:fldChar w:fldCharType="begin"/>
                </w:r>
                <w:r w:rsidR="005261C0">
                  <w:rPr>
                    <w:noProof/>
                    <w:webHidden/>
                  </w:rPr>
                  <w:instrText xml:space="preserve"> PAGEREF _Toc372543974 \h </w:instrText>
                </w:r>
                <w:r w:rsidR="005261C0">
                  <w:rPr>
                    <w:noProof/>
                    <w:webHidden/>
                  </w:rPr>
                </w:r>
                <w:r w:rsidR="005261C0">
                  <w:rPr>
                    <w:noProof/>
                    <w:webHidden/>
                  </w:rPr>
                  <w:fldChar w:fldCharType="separate"/>
                </w:r>
                <w:r w:rsidR="005261C0">
                  <w:rPr>
                    <w:noProof/>
                    <w:webHidden/>
                  </w:rPr>
                  <w:t>62</w:t>
                </w:r>
                <w:r w:rsidR="005261C0">
                  <w:rPr>
                    <w:noProof/>
                    <w:webHidden/>
                  </w:rPr>
                  <w:fldChar w:fldCharType="end"/>
                </w:r>
              </w:hyperlink>
            </w:p>
            <w:p w14:paraId="33644ECA"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5" w:history="1">
                <w:r w:rsidR="005261C0" w:rsidRPr="00BA2568">
                  <w:rPr>
                    <w:rStyle w:val="Hyperlink"/>
                    <w:noProof/>
                  </w:rPr>
                  <w:t>6.9.4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Usando Forms Authentication</w:t>
                </w:r>
                <w:r w:rsidR="005261C0">
                  <w:rPr>
                    <w:noProof/>
                    <w:webHidden/>
                  </w:rPr>
                  <w:tab/>
                </w:r>
                <w:r w:rsidR="005261C0">
                  <w:rPr>
                    <w:noProof/>
                    <w:webHidden/>
                  </w:rPr>
                  <w:fldChar w:fldCharType="begin"/>
                </w:r>
                <w:r w:rsidR="005261C0">
                  <w:rPr>
                    <w:noProof/>
                    <w:webHidden/>
                  </w:rPr>
                  <w:instrText xml:space="preserve"> PAGEREF _Toc372543975 \h </w:instrText>
                </w:r>
                <w:r w:rsidR="005261C0">
                  <w:rPr>
                    <w:noProof/>
                    <w:webHidden/>
                  </w:rPr>
                </w:r>
                <w:r w:rsidR="005261C0">
                  <w:rPr>
                    <w:noProof/>
                    <w:webHidden/>
                  </w:rPr>
                  <w:fldChar w:fldCharType="separate"/>
                </w:r>
                <w:r w:rsidR="005261C0">
                  <w:rPr>
                    <w:noProof/>
                    <w:webHidden/>
                  </w:rPr>
                  <w:t>64</w:t>
                </w:r>
                <w:r w:rsidR="005261C0">
                  <w:rPr>
                    <w:noProof/>
                    <w:webHidden/>
                  </w:rPr>
                  <w:fldChar w:fldCharType="end"/>
                </w:r>
              </w:hyperlink>
            </w:p>
            <w:p w14:paraId="2A2F666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6" w:history="1">
                <w:r w:rsidR="005261C0" w:rsidRPr="00BA2568">
                  <w:rPr>
                    <w:rStyle w:val="Hyperlink"/>
                    <w:i/>
                    <w:noProof/>
                  </w:rPr>
                  <w:t>6.9.5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 xml:space="preserve">Segurança via Filtro </w:t>
                </w:r>
                <w:r w:rsidR="005261C0" w:rsidRPr="00BA2568">
                  <w:rPr>
                    <w:rStyle w:val="Hyperlink"/>
                    <w:i/>
                    <w:noProof/>
                  </w:rPr>
                  <w:t>Authorize</w:t>
                </w:r>
                <w:r w:rsidR="005261C0">
                  <w:rPr>
                    <w:noProof/>
                    <w:webHidden/>
                  </w:rPr>
                  <w:tab/>
                </w:r>
                <w:r w:rsidR="005261C0">
                  <w:rPr>
                    <w:noProof/>
                    <w:webHidden/>
                  </w:rPr>
                  <w:fldChar w:fldCharType="begin"/>
                </w:r>
                <w:r w:rsidR="005261C0">
                  <w:rPr>
                    <w:noProof/>
                    <w:webHidden/>
                  </w:rPr>
                  <w:instrText xml:space="preserve"> PAGEREF _Toc372543976 \h </w:instrText>
                </w:r>
                <w:r w:rsidR="005261C0">
                  <w:rPr>
                    <w:noProof/>
                    <w:webHidden/>
                  </w:rPr>
                </w:r>
                <w:r w:rsidR="005261C0">
                  <w:rPr>
                    <w:noProof/>
                    <w:webHidden/>
                  </w:rPr>
                  <w:fldChar w:fldCharType="separate"/>
                </w:r>
                <w:r w:rsidR="005261C0">
                  <w:rPr>
                    <w:noProof/>
                    <w:webHidden/>
                  </w:rPr>
                  <w:t>68</w:t>
                </w:r>
                <w:r w:rsidR="005261C0">
                  <w:rPr>
                    <w:noProof/>
                    <w:webHidden/>
                  </w:rPr>
                  <w:fldChar w:fldCharType="end"/>
                </w:r>
              </w:hyperlink>
            </w:p>
            <w:p w14:paraId="7777B6FB" w14:textId="77777777" w:rsidR="005261C0" w:rsidRDefault="00811134">
              <w:pPr>
                <w:pStyle w:val="Sumrio1"/>
                <w:rPr>
                  <w:rFonts w:asciiTheme="minorHAnsi" w:hAnsiTheme="minorHAnsi"/>
                  <w:sz w:val="22"/>
                  <w:lang w:eastAsia="pt-BR"/>
                </w:rPr>
              </w:pPr>
              <w:hyperlink w:anchor="_Toc372543977" w:history="1">
                <w:r w:rsidR="005261C0" w:rsidRPr="00BA2568">
                  <w:rPr>
                    <w:rStyle w:val="Hyperlink"/>
                  </w:rPr>
                  <w:t>7</w:t>
                </w:r>
                <w:r w:rsidR="005261C0">
                  <w:rPr>
                    <w:rFonts w:asciiTheme="minorHAnsi" w:hAnsiTheme="minorHAnsi"/>
                    <w:sz w:val="22"/>
                    <w:lang w:eastAsia="pt-BR"/>
                  </w:rPr>
                  <w:tab/>
                </w:r>
                <w:r w:rsidR="005261C0" w:rsidRPr="00BA2568">
                  <w:rPr>
                    <w:rStyle w:val="Hyperlink"/>
                  </w:rPr>
                  <w:t>Recomendações</w:t>
                </w:r>
                <w:r w:rsidR="005261C0">
                  <w:rPr>
                    <w:webHidden/>
                  </w:rPr>
                  <w:tab/>
                </w:r>
                <w:r w:rsidR="005261C0">
                  <w:rPr>
                    <w:webHidden/>
                  </w:rPr>
                  <w:fldChar w:fldCharType="begin"/>
                </w:r>
                <w:r w:rsidR="005261C0">
                  <w:rPr>
                    <w:webHidden/>
                  </w:rPr>
                  <w:instrText xml:space="preserve"> PAGEREF _Toc372543977 \h </w:instrText>
                </w:r>
                <w:r w:rsidR="005261C0">
                  <w:rPr>
                    <w:webHidden/>
                  </w:rPr>
                </w:r>
                <w:r w:rsidR="005261C0">
                  <w:rPr>
                    <w:webHidden/>
                  </w:rPr>
                  <w:fldChar w:fldCharType="separate"/>
                </w:r>
                <w:r w:rsidR="005261C0">
                  <w:rPr>
                    <w:webHidden/>
                  </w:rPr>
                  <w:t>71</w:t>
                </w:r>
                <w:r w:rsidR="005261C0">
                  <w:rPr>
                    <w:webHidden/>
                  </w:rPr>
                  <w:fldChar w:fldCharType="end"/>
                </w:r>
              </w:hyperlink>
            </w:p>
            <w:p w14:paraId="46B3C547" w14:textId="77777777" w:rsidR="005261C0" w:rsidRDefault="00811134">
              <w:pPr>
                <w:pStyle w:val="Sumrio2"/>
                <w:rPr>
                  <w:rFonts w:asciiTheme="minorHAnsi" w:hAnsiTheme="minorHAnsi"/>
                  <w:noProof/>
                  <w:sz w:val="22"/>
                  <w:lang w:eastAsia="pt-BR"/>
                </w:rPr>
              </w:pPr>
              <w:hyperlink w:anchor="_Toc372543978" w:history="1">
                <w:r w:rsidR="005261C0" w:rsidRPr="00BA2568">
                  <w:rPr>
                    <w:rStyle w:val="Hyperlink"/>
                    <w:noProof/>
                  </w:rPr>
                  <w:t>7.1</w:t>
                </w:r>
                <w:r w:rsidR="005261C0">
                  <w:rPr>
                    <w:rFonts w:asciiTheme="minorHAnsi" w:hAnsiTheme="minorHAnsi"/>
                    <w:noProof/>
                    <w:sz w:val="22"/>
                    <w:lang w:eastAsia="pt-BR"/>
                  </w:rPr>
                  <w:tab/>
                </w:r>
                <w:r w:rsidR="005261C0" w:rsidRPr="00BA2568">
                  <w:rPr>
                    <w:rStyle w:val="Hyperlink"/>
                    <w:noProof/>
                  </w:rPr>
                  <w:t>Acessibilidade – WCAG 2.0</w:t>
                </w:r>
                <w:r w:rsidR="005261C0">
                  <w:rPr>
                    <w:noProof/>
                    <w:webHidden/>
                  </w:rPr>
                  <w:tab/>
                </w:r>
                <w:r w:rsidR="005261C0">
                  <w:rPr>
                    <w:noProof/>
                    <w:webHidden/>
                  </w:rPr>
                  <w:fldChar w:fldCharType="begin"/>
                </w:r>
                <w:r w:rsidR="005261C0">
                  <w:rPr>
                    <w:noProof/>
                    <w:webHidden/>
                  </w:rPr>
                  <w:instrText xml:space="preserve"> PAGEREF _Toc372543978 \h </w:instrText>
                </w:r>
                <w:r w:rsidR="005261C0">
                  <w:rPr>
                    <w:noProof/>
                    <w:webHidden/>
                  </w:rPr>
                </w:r>
                <w:r w:rsidR="005261C0">
                  <w:rPr>
                    <w:noProof/>
                    <w:webHidden/>
                  </w:rPr>
                  <w:fldChar w:fldCharType="separate"/>
                </w:r>
                <w:r w:rsidR="005261C0">
                  <w:rPr>
                    <w:noProof/>
                    <w:webHidden/>
                  </w:rPr>
                  <w:t>71</w:t>
                </w:r>
                <w:r w:rsidR="005261C0">
                  <w:rPr>
                    <w:noProof/>
                    <w:webHidden/>
                  </w:rPr>
                  <w:fldChar w:fldCharType="end"/>
                </w:r>
              </w:hyperlink>
            </w:p>
            <w:p w14:paraId="79A405A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79" w:history="1">
                <w:r w:rsidR="005261C0" w:rsidRPr="00BA2568">
                  <w:rPr>
                    <w:rStyle w:val="Hyperlink"/>
                    <w:noProof/>
                  </w:rPr>
                  <w:t>7.1.1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O que é Acessibilidade Web?</w:t>
                </w:r>
                <w:r w:rsidR="005261C0">
                  <w:rPr>
                    <w:noProof/>
                    <w:webHidden/>
                  </w:rPr>
                  <w:tab/>
                </w:r>
                <w:r w:rsidR="005261C0">
                  <w:rPr>
                    <w:noProof/>
                    <w:webHidden/>
                  </w:rPr>
                  <w:fldChar w:fldCharType="begin"/>
                </w:r>
                <w:r w:rsidR="005261C0">
                  <w:rPr>
                    <w:noProof/>
                    <w:webHidden/>
                  </w:rPr>
                  <w:instrText xml:space="preserve"> PAGEREF _Toc372543979 \h </w:instrText>
                </w:r>
                <w:r w:rsidR="005261C0">
                  <w:rPr>
                    <w:noProof/>
                    <w:webHidden/>
                  </w:rPr>
                </w:r>
                <w:r w:rsidR="005261C0">
                  <w:rPr>
                    <w:noProof/>
                    <w:webHidden/>
                  </w:rPr>
                  <w:fldChar w:fldCharType="separate"/>
                </w:r>
                <w:r w:rsidR="005261C0">
                  <w:rPr>
                    <w:noProof/>
                    <w:webHidden/>
                  </w:rPr>
                  <w:t>71</w:t>
                </w:r>
                <w:r w:rsidR="005261C0">
                  <w:rPr>
                    <w:noProof/>
                    <w:webHidden/>
                  </w:rPr>
                  <w:fldChar w:fldCharType="end"/>
                </w:r>
              </w:hyperlink>
            </w:p>
            <w:p w14:paraId="24793E0B"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0" w:history="1">
                <w:r w:rsidR="005261C0" w:rsidRPr="00BA2568">
                  <w:rPr>
                    <w:rStyle w:val="Hyperlink"/>
                    <w:noProof/>
                  </w:rPr>
                  <w:t>7.1.2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Prover textos alternativos aos elementos visuais</w:t>
                </w:r>
                <w:r w:rsidR="005261C0">
                  <w:rPr>
                    <w:noProof/>
                    <w:webHidden/>
                  </w:rPr>
                  <w:tab/>
                </w:r>
                <w:r w:rsidR="005261C0">
                  <w:rPr>
                    <w:noProof/>
                    <w:webHidden/>
                  </w:rPr>
                  <w:fldChar w:fldCharType="begin"/>
                </w:r>
                <w:r w:rsidR="005261C0">
                  <w:rPr>
                    <w:noProof/>
                    <w:webHidden/>
                  </w:rPr>
                  <w:instrText xml:space="preserve"> PAGEREF _Toc372543980 \h </w:instrText>
                </w:r>
                <w:r w:rsidR="005261C0">
                  <w:rPr>
                    <w:noProof/>
                    <w:webHidden/>
                  </w:rPr>
                </w:r>
                <w:r w:rsidR="005261C0">
                  <w:rPr>
                    <w:noProof/>
                    <w:webHidden/>
                  </w:rPr>
                  <w:fldChar w:fldCharType="separate"/>
                </w:r>
                <w:r w:rsidR="005261C0">
                  <w:rPr>
                    <w:noProof/>
                    <w:webHidden/>
                  </w:rPr>
                  <w:t>72</w:t>
                </w:r>
                <w:r w:rsidR="005261C0">
                  <w:rPr>
                    <w:noProof/>
                    <w:webHidden/>
                  </w:rPr>
                  <w:fldChar w:fldCharType="end"/>
                </w:r>
              </w:hyperlink>
            </w:p>
            <w:p w14:paraId="5A4E0157"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1" w:history="1">
                <w:r w:rsidR="005261C0" w:rsidRPr="00BA2568">
                  <w:rPr>
                    <w:rStyle w:val="Hyperlink"/>
                    <w:noProof/>
                  </w:rPr>
                  <w:t>7.1.3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Organize a estrutura de apresentação</w:t>
                </w:r>
                <w:r w:rsidR="005261C0">
                  <w:rPr>
                    <w:noProof/>
                    <w:webHidden/>
                  </w:rPr>
                  <w:tab/>
                </w:r>
                <w:r w:rsidR="005261C0">
                  <w:rPr>
                    <w:noProof/>
                    <w:webHidden/>
                  </w:rPr>
                  <w:fldChar w:fldCharType="begin"/>
                </w:r>
                <w:r w:rsidR="005261C0">
                  <w:rPr>
                    <w:noProof/>
                    <w:webHidden/>
                  </w:rPr>
                  <w:instrText xml:space="preserve"> PAGEREF _Toc372543981 \h </w:instrText>
                </w:r>
                <w:r w:rsidR="005261C0">
                  <w:rPr>
                    <w:noProof/>
                    <w:webHidden/>
                  </w:rPr>
                </w:r>
                <w:r w:rsidR="005261C0">
                  <w:rPr>
                    <w:noProof/>
                    <w:webHidden/>
                  </w:rPr>
                  <w:fldChar w:fldCharType="separate"/>
                </w:r>
                <w:r w:rsidR="005261C0">
                  <w:rPr>
                    <w:noProof/>
                    <w:webHidden/>
                  </w:rPr>
                  <w:t>76</w:t>
                </w:r>
                <w:r w:rsidR="005261C0">
                  <w:rPr>
                    <w:noProof/>
                    <w:webHidden/>
                  </w:rPr>
                  <w:fldChar w:fldCharType="end"/>
                </w:r>
              </w:hyperlink>
            </w:p>
            <w:p w14:paraId="7D963C2C"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2" w:history="1">
                <w:r w:rsidR="005261C0" w:rsidRPr="00BA2568">
                  <w:rPr>
                    <w:rStyle w:val="Hyperlink"/>
                    <w:noProof/>
                  </w:rPr>
                  <w:t>7.1.4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Ajuste os elementos do formulário para que sejam navegáveis pela tecla TAB</w:t>
                </w:r>
                <w:r w:rsidR="005261C0">
                  <w:rPr>
                    <w:noProof/>
                    <w:webHidden/>
                  </w:rPr>
                  <w:tab/>
                </w:r>
                <w:r w:rsidR="005261C0">
                  <w:rPr>
                    <w:noProof/>
                    <w:webHidden/>
                  </w:rPr>
                  <w:fldChar w:fldCharType="begin"/>
                </w:r>
                <w:r w:rsidR="005261C0">
                  <w:rPr>
                    <w:noProof/>
                    <w:webHidden/>
                  </w:rPr>
                  <w:instrText xml:space="preserve"> PAGEREF _Toc372543982 \h </w:instrText>
                </w:r>
                <w:r w:rsidR="005261C0">
                  <w:rPr>
                    <w:noProof/>
                    <w:webHidden/>
                  </w:rPr>
                </w:r>
                <w:r w:rsidR="005261C0">
                  <w:rPr>
                    <w:noProof/>
                    <w:webHidden/>
                  </w:rPr>
                  <w:fldChar w:fldCharType="separate"/>
                </w:r>
                <w:r w:rsidR="005261C0">
                  <w:rPr>
                    <w:noProof/>
                    <w:webHidden/>
                  </w:rPr>
                  <w:t>83</w:t>
                </w:r>
                <w:r w:rsidR="005261C0">
                  <w:rPr>
                    <w:noProof/>
                    <w:webHidden/>
                  </w:rPr>
                  <w:fldChar w:fldCharType="end"/>
                </w:r>
              </w:hyperlink>
            </w:p>
            <w:p w14:paraId="078F4E76"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3" w:history="1">
                <w:r w:rsidR="005261C0" w:rsidRPr="00BA2568">
                  <w:rPr>
                    <w:rStyle w:val="Hyperlink"/>
                    <w:noProof/>
                  </w:rPr>
                  <w:t>7.1.5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Informe o idioma do web site</w:t>
                </w:r>
                <w:r w:rsidR="005261C0">
                  <w:rPr>
                    <w:noProof/>
                    <w:webHidden/>
                  </w:rPr>
                  <w:tab/>
                </w:r>
                <w:r w:rsidR="005261C0">
                  <w:rPr>
                    <w:noProof/>
                    <w:webHidden/>
                  </w:rPr>
                  <w:fldChar w:fldCharType="begin"/>
                </w:r>
                <w:r w:rsidR="005261C0">
                  <w:rPr>
                    <w:noProof/>
                    <w:webHidden/>
                  </w:rPr>
                  <w:instrText xml:space="preserve"> PAGEREF _Toc372543983 \h </w:instrText>
                </w:r>
                <w:r w:rsidR="005261C0">
                  <w:rPr>
                    <w:noProof/>
                    <w:webHidden/>
                  </w:rPr>
                </w:r>
                <w:r w:rsidR="005261C0">
                  <w:rPr>
                    <w:noProof/>
                    <w:webHidden/>
                  </w:rPr>
                  <w:fldChar w:fldCharType="separate"/>
                </w:r>
                <w:r w:rsidR="005261C0">
                  <w:rPr>
                    <w:noProof/>
                    <w:webHidden/>
                  </w:rPr>
                  <w:t>84</w:t>
                </w:r>
                <w:r w:rsidR="005261C0">
                  <w:rPr>
                    <w:noProof/>
                    <w:webHidden/>
                  </w:rPr>
                  <w:fldChar w:fldCharType="end"/>
                </w:r>
              </w:hyperlink>
            </w:p>
            <w:p w14:paraId="1FC1BCB1"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4" w:history="1">
                <w:r w:rsidR="005261C0" w:rsidRPr="00BA2568">
                  <w:rPr>
                    <w:rStyle w:val="Hyperlink"/>
                    <w:noProof/>
                  </w:rPr>
                  <w:t>7.1.6</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Padrão ARIA e as recomendações</w:t>
                </w:r>
                <w:r w:rsidR="005261C0">
                  <w:rPr>
                    <w:noProof/>
                    <w:webHidden/>
                  </w:rPr>
                  <w:tab/>
                </w:r>
                <w:r w:rsidR="005261C0">
                  <w:rPr>
                    <w:noProof/>
                    <w:webHidden/>
                  </w:rPr>
                  <w:fldChar w:fldCharType="begin"/>
                </w:r>
                <w:r w:rsidR="005261C0">
                  <w:rPr>
                    <w:noProof/>
                    <w:webHidden/>
                  </w:rPr>
                  <w:instrText xml:space="preserve"> PAGEREF _Toc372543984 \h </w:instrText>
                </w:r>
                <w:r w:rsidR="005261C0">
                  <w:rPr>
                    <w:noProof/>
                    <w:webHidden/>
                  </w:rPr>
                </w:r>
                <w:r w:rsidR="005261C0">
                  <w:rPr>
                    <w:noProof/>
                    <w:webHidden/>
                  </w:rPr>
                  <w:fldChar w:fldCharType="separate"/>
                </w:r>
                <w:r w:rsidR="005261C0">
                  <w:rPr>
                    <w:noProof/>
                    <w:webHidden/>
                  </w:rPr>
                  <w:t>85</w:t>
                </w:r>
                <w:r w:rsidR="005261C0">
                  <w:rPr>
                    <w:noProof/>
                    <w:webHidden/>
                  </w:rPr>
                  <w:fldChar w:fldCharType="end"/>
                </w:r>
              </w:hyperlink>
            </w:p>
            <w:p w14:paraId="6670922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5" w:history="1">
                <w:r w:rsidR="005261C0" w:rsidRPr="00BA2568">
                  <w:rPr>
                    <w:rStyle w:val="Hyperlink"/>
                    <w:noProof/>
                  </w:rPr>
                  <w:t>7.1.7</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Verifique a acessibilidade através de ferramentas</w:t>
                </w:r>
                <w:r w:rsidR="005261C0">
                  <w:rPr>
                    <w:noProof/>
                    <w:webHidden/>
                  </w:rPr>
                  <w:tab/>
                </w:r>
                <w:r w:rsidR="005261C0">
                  <w:rPr>
                    <w:noProof/>
                    <w:webHidden/>
                  </w:rPr>
                  <w:fldChar w:fldCharType="begin"/>
                </w:r>
                <w:r w:rsidR="005261C0">
                  <w:rPr>
                    <w:noProof/>
                    <w:webHidden/>
                  </w:rPr>
                  <w:instrText xml:space="preserve"> PAGEREF _Toc372543985 \h </w:instrText>
                </w:r>
                <w:r w:rsidR="005261C0">
                  <w:rPr>
                    <w:noProof/>
                    <w:webHidden/>
                  </w:rPr>
                </w:r>
                <w:r w:rsidR="005261C0">
                  <w:rPr>
                    <w:noProof/>
                    <w:webHidden/>
                  </w:rPr>
                  <w:fldChar w:fldCharType="separate"/>
                </w:r>
                <w:r w:rsidR="005261C0">
                  <w:rPr>
                    <w:noProof/>
                    <w:webHidden/>
                  </w:rPr>
                  <w:t>89</w:t>
                </w:r>
                <w:r w:rsidR="005261C0">
                  <w:rPr>
                    <w:noProof/>
                    <w:webHidden/>
                  </w:rPr>
                  <w:fldChar w:fldCharType="end"/>
                </w:r>
              </w:hyperlink>
            </w:p>
            <w:p w14:paraId="07A33FA1" w14:textId="77777777" w:rsidR="005261C0" w:rsidRDefault="00811134">
              <w:pPr>
                <w:pStyle w:val="Sumrio2"/>
                <w:rPr>
                  <w:rFonts w:asciiTheme="minorHAnsi" w:hAnsiTheme="minorHAnsi"/>
                  <w:noProof/>
                  <w:sz w:val="22"/>
                  <w:lang w:eastAsia="pt-BR"/>
                </w:rPr>
              </w:pPr>
              <w:hyperlink w:anchor="_Toc372543986" w:history="1">
                <w:r w:rsidR="005261C0" w:rsidRPr="00BA2568">
                  <w:rPr>
                    <w:rStyle w:val="Hyperlink"/>
                    <w:noProof/>
                  </w:rPr>
                  <w:t>7.2</w:t>
                </w:r>
                <w:r w:rsidR="005261C0">
                  <w:rPr>
                    <w:rFonts w:asciiTheme="minorHAnsi" w:hAnsiTheme="minorHAnsi"/>
                    <w:noProof/>
                    <w:sz w:val="22"/>
                    <w:lang w:eastAsia="pt-BR"/>
                  </w:rPr>
                  <w:tab/>
                </w:r>
                <w:r w:rsidR="005261C0" w:rsidRPr="00BA2568">
                  <w:rPr>
                    <w:rStyle w:val="Hyperlink"/>
                    <w:noProof/>
                  </w:rPr>
                  <w:t>Interface com o usuário</w:t>
                </w:r>
                <w:r w:rsidR="005261C0">
                  <w:rPr>
                    <w:noProof/>
                    <w:webHidden/>
                  </w:rPr>
                  <w:tab/>
                </w:r>
                <w:r w:rsidR="005261C0">
                  <w:rPr>
                    <w:noProof/>
                    <w:webHidden/>
                  </w:rPr>
                  <w:fldChar w:fldCharType="begin"/>
                </w:r>
                <w:r w:rsidR="005261C0">
                  <w:rPr>
                    <w:noProof/>
                    <w:webHidden/>
                  </w:rPr>
                  <w:instrText xml:space="preserve"> PAGEREF _Toc372543986 \h </w:instrText>
                </w:r>
                <w:r w:rsidR="005261C0">
                  <w:rPr>
                    <w:noProof/>
                    <w:webHidden/>
                  </w:rPr>
                </w:r>
                <w:r w:rsidR="005261C0">
                  <w:rPr>
                    <w:noProof/>
                    <w:webHidden/>
                  </w:rPr>
                  <w:fldChar w:fldCharType="separate"/>
                </w:r>
                <w:r w:rsidR="005261C0">
                  <w:rPr>
                    <w:noProof/>
                    <w:webHidden/>
                  </w:rPr>
                  <w:t>92</w:t>
                </w:r>
                <w:r w:rsidR="005261C0">
                  <w:rPr>
                    <w:noProof/>
                    <w:webHidden/>
                  </w:rPr>
                  <w:fldChar w:fldCharType="end"/>
                </w:r>
              </w:hyperlink>
            </w:p>
            <w:p w14:paraId="1CCCC115"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7" w:history="1">
                <w:r w:rsidR="005261C0" w:rsidRPr="00BA2568">
                  <w:rPr>
                    <w:rStyle w:val="Hyperlink"/>
                    <w:noProof/>
                  </w:rPr>
                  <w:t>7.2.1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Identidade &amp; Padrão Visual</w:t>
                </w:r>
                <w:r w:rsidR="005261C0">
                  <w:rPr>
                    <w:noProof/>
                    <w:webHidden/>
                  </w:rPr>
                  <w:tab/>
                </w:r>
                <w:r w:rsidR="005261C0">
                  <w:rPr>
                    <w:noProof/>
                    <w:webHidden/>
                  </w:rPr>
                  <w:fldChar w:fldCharType="begin"/>
                </w:r>
                <w:r w:rsidR="005261C0">
                  <w:rPr>
                    <w:noProof/>
                    <w:webHidden/>
                  </w:rPr>
                  <w:instrText xml:space="preserve"> PAGEREF _Toc372543987 \h </w:instrText>
                </w:r>
                <w:r w:rsidR="005261C0">
                  <w:rPr>
                    <w:noProof/>
                    <w:webHidden/>
                  </w:rPr>
                </w:r>
                <w:r w:rsidR="005261C0">
                  <w:rPr>
                    <w:noProof/>
                    <w:webHidden/>
                  </w:rPr>
                  <w:fldChar w:fldCharType="separate"/>
                </w:r>
                <w:r w:rsidR="005261C0">
                  <w:rPr>
                    <w:noProof/>
                    <w:webHidden/>
                  </w:rPr>
                  <w:t>92</w:t>
                </w:r>
                <w:r w:rsidR="005261C0">
                  <w:rPr>
                    <w:noProof/>
                    <w:webHidden/>
                  </w:rPr>
                  <w:fldChar w:fldCharType="end"/>
                </w:r>
              </w:hyperlink>
            </w:p>
            <w:p w14:paraId="761801F1"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8" w:history="1">
                <w:r w:rsidR="005261C0" w:rsidRPr="00BA2568">
                  <w:rPr>
                    <w:rStyle w:val="Hyperlink"/>
                    <w:noProof/>
                  </w:rPr>
                  <w:t>7.2.2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Biblioteca de Estilos e Scripts</w:t>
                </w:r>
                <w:r w:rsidR="005261C0">
                  <w:rPr>
                    <w:noProof/>
                    <w:webHidden/>
                  </w:rPr>
                  <w:tab/>
                </w:r>
                <w:r w:rsidR="005261C0">
                  <w:rPr>
                    <w:noProof/>
                    <w:webHidden/>
                  </w:rPr>
                  <w:fldChar w:fldCharType="begin"/>
                </w:r>
                <w:r w:rsidR="005261C0">
                  <w:rPr>
                    <w:noProof/>
                    <w:webHidden/>
                  </w:rPr>
                  <w:instrText xml:space="preserve"> PAGEREF _Toc372543988 \h </w:instrText>
                </w:r>
                <w:r w:rsidR="005261C0">
                  <w:rPr>
                    <w:noProof/>
                    <w:webHidden/>
                  </w:rPr>
                </w:r>
                <w:r w:rsidR="005261C0">
                  <w:rPr>
                    <w:noProof/>
                    <w:webHidden/>
                  </w:rPr>
                  <w:fldChar w:fldCharType="separate"/>
                </w:r>
                <w:r w:rsidR="005261C0">
                  <w:rPr>
                    <w:noProof/>
                    <w:webHidden/>
                  </w:rPr>
                  <w:t>93</w:t>
                </w:r>
                <w:r w:rsidR="005261C0">
                  <w:rPr>
                    <w:noProof/>
                    <w:webHidden/>
                  </w:rPr>
                  <w:fldChar w:fldCharType="end"/>
                </w:r>
              </w:hyperlink>
            </w:p>
            <w:p w14:paraId="120F670D"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89" w:history="1">
                <w:r w:rsidR="005261C0" w:rsidRPr="00BA2568">
                  <w:rPr>
                    <w:rStyle w:val="Hyperlink"/>
                    <w:noProof/>
                  </w:rPr>
                  <w:t>7.2.3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Master Pages, Nested Pages e Content Pages</w:t>
                </w:r>
                <w:r w:rsidR="005261C0">
                  <w:rPr>
                    <w:noProof/>
                    <w:webHidden/>
                  </w:rPr>
                  <w:tab/>
                </w:r>
                <w:r w:rsidR="005261C0">
                  <w:rPr>
                    <w:noProof/>
                    <w:webHidden/>
                  </w:rPr>
                  <w:fldChar w:fldCharType="begin"/>
                </w:r>
                <w:r w:rsidR="005261C0">
                  <w:rPr>
                    <w:noProof/>
                    <w:webHidden/>
                  </w:rPr>
                  <w:instrText xml:space="preserve"> PAGEREF _Toc372543989 \h </w:instrText>
                </w:r>
                <w:r w:rsidR="005261C0">
                  <w:rPr>
                    <w:noProof/>
                    <w:webHidden/>
                  </w:rPr>
                </w:r>
                <w:r w:rsidR="005261C0">
                  <w:rPr>
                    <w:noProof/>
                    <w:webHidden/>
                  </w:rPr>
                  <w:fldChar w:fldCharType="separate"/>
                </w:r>
                <w:r w:rsidR="005261C0">
                  <w:rPr>
                    <w:noProof/>
                    <w:webHidden/>
                  </w:rPr>
                  <w:t>97</w:t>
                </w:r>
                <w:r w:rsidR="005261C0">
                  <w:rPr>
                    <w:noProof/>
                    <w:webHidden/>
                  </w:rPr>
                  <w:fldChar w:fldCharType="end"/>
                </w:r>
              </w:hyperlink>
            </w:p>
            <w:p w14:paraId="73F111CC"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0" w:history="1">
                <w:r w:rsidR="005261C0" w:rsidRPr="00BA2568">
                  <w:rPr>
                    <w:rStyle w:val="Hyperlink"/>
                    <w:noProof/>
                  </w:rPr>
                  <w:t>7.2.4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JavaScript no Visual Studio 2012</w:t>
                </w:r>
                <w:r w:rsidR="005261C0">
                  <w:rPr>
                    <w:noProof/>
                    <w:webHidden/>
                  </w:rPr>
                  <w:tab/>
                </w:r>
                <w:r w:rsidR="005261C0">
                  <w:rPr>
                    <w:noProof/>
                    <w:webHidden/>
                  </w:rPr>
                  <w:fldChar w:fldCharType="begin"/>
                </w:r>
                <w:r w:rsidR="005261C0">
                  <w:rPr>
                    <w:noProof/>
                    <w:webHidden/>
                  </w:rPr>
                  <w:instrText xml:space="preserve"> PAGEREF _Toc372543990 \h </w:instrText>
                </w:r>
                <w:r w:rsidR="005261C0">
                  <w:rPr>
                    <w:noProof/>
                    <w:webHidden/>
                  </w:rPr>
                </w:r>
                <w:r w:rsidR="005261C0">
                  <w:rPr>
                    <w:noProof/>
                    <w:webHidden/>
                  </w:rPr>
                  <w:fldChar w:fldCharType="separate"/>
                </w:r>
                <w:r w:rsidR="005261C0">
                  <w:rPr>
                    <w:noProof/>
                    <w:webHidden/>
                  </w:rPr>
                  <w:t>99</w:t>
                </w:r>
                <w:r w:rsidR="005261C0">
                  <w:rPr>
                    <w:noProof/>
                    <w:webHidden/>
                  </w:rPr>
                  <w:fldChar w:fldCharType="end"/>
                </w:r>
              </w:hyperlink>
            </w:p>
            <w:p w14:paraId="0244A22B"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1" w:history="1">
                <w:r w:rsidR="005261C0" w:rsidRPr="00BA2568">
                  <w:rPr>
                    <w:rStyle w:val="Hyperlink"/>
                    <w:noProof/>
                  </w:rPr>
                  <w:t>7.2.5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Biblioteca JQuery</w:t>
                </w:r>
                <w:r w:rsidR="005261C0">
                  <w:rPr>
                    <w:noProof/>
                    <w:webHidden/>
                  </w:rPr>
                  <w:tab/>
                </w:r>
                <w:r w:rsidR="005261C0">
                  <w:rPr>
                    <w:noProof/>
                    <w:webHidden/>
                  </w:rPr>
                  <w:fldChar w:fldCharType="begin"/>
                </w:r>
                <w:r w:rsidR="005261C0">
                  <w:rPr>
                    <w:noProof/>
                    <w:webHidden/>
                  </w:rPr>
                  <w:instrText xml:space="preserve"> PAGEREF _Toc372543991 \h </w:instrText>
                </w:r>
                <w:r w:rsidR="005261C0">
                  <w:rPr>
                    <w:noProof/>
                    <w:webHidden/>
                  </w:rPr>
                </w:r>
                <w:r w:rsidR="005261C0">
                  <w:rPr>
                    <w:noProof/>
                    <w:webHidden/>
                  </w:rPr>
                  <w:fldChar w:fldCharType="separate"/>
                </w:r>
                <w:r w:rsidR="005261C0">
                  <w:rPr>
                    <w:noProof/>
                    <w:webHidden/>
                  </w:rPr>
                  <w:t>103</w:t>
                </w:r>
                <w:r w:rsidR="005261C0">
                  <w:rPr>
                    <w:noProof/>
                    <w:webHidden/>
                  </w:rPr>
                  <w:fldChar w:fldCharType="end"/>
                </w:r>
              </w:hyperlink>
            </w:p>
            <w:p w14:paraId="1E0E0432" w14:textId="77777777" w:rsidR="005261C0" w:rsidRDefault="00811134">
              <w:pPr>
                <w:pStyle w:val="Sumrio2"/>
                <w:rPr>
                  <w:rFonts w:asciiTheme="minorHAnsi" w:hAnsiTheme="minorHAnsi"/>
                  <w:noProof/>
                  <w:sz w:val="22"/>
                  <w:lang w:eastAsia="pt-BR"/>
                </w:rPr>
              </w:pPr>
              <w:hyperlink w:anchor="_Toc372543992" w:history="1">
                <w:r w:rsidR="005261C0" w:rsidRPr="00BA2568">
                  <w:rPr>
                    <w:rStyle w:val="Hyperlink"/>
                    <w:noProof/>
                  </w:rPr>
                  <w:t>7.3</w:t>
                </w:r>
                <w:r w:rsidR="005261C0">
                  <w:rPr>
                    <w:rFonts w:asciiTheme="minorHAnsi" w:hAnsiTheme="minorHAnsi"/>
                    <w:noProof/>
                    <w:sz w:val="22"/>
                    <w:lang w:eastAsia="pt-BR"/>
                  </w:rPr>
                  <w:tab/>
                </w:r>
                <w:r w:rsidR="005261C0" w:rsidRPr="00BA2568">
                  <w:rPr>
                    <w:rStyle w:val="Hyperlink"/>
                    <w:noProof/>
                  </w:rPr>
                  <w:t>Mantenha seu sistema seguro</w:t>
                </w:r>
                <w:r w:rsidR="005261C0">
                  <w:rPr>
                    <w:noProof/>
                    <w:webHidden/>
                  </w:rPr>
                  <w:tab/>
                </w:r>
                <w:r w:rsidR="005261C0">
                  <w:rPr>
                    <w:noProof/>
                    <w:webHidden/>
                  </w:rPr>
                  <w:fldChar w:fldCharType="begin"/>
                </w:r>
                <w:r w:rsidR="005261C0">
                  <w:rPr>
                    <w:noProof/>
                    <w:webHidden/>
                  </w:rPr>
                  <w:instrText xml:space="preserve"> PAGEREF _Toc372543992 \h </w:instrText>
                </w:r>
                <w:r w:rsidR="005261C0">
                  <w:rPr>
                    <w:noProof/>
                    <w:webHidden/>
                  </w:rPr>
                </w:r>
                <w:r w:rsidR="005261C0">
                  <w:rPr>
                    <w:noProof/>
                    <w:webHidden/>
                  </w:rPr>
                  <w:fldChar w:fldCharType="separate"/>
                </w:r>
                <w:r w:rsidR="005261C0">
                  <w:rPr>
                    <w:noProof/>
                    <w:webHidden/>
                  </w:rPr>
                  <w:t>112</w:t>
                </w:r>
                <w:r w:rsidR="005261C0">
                  <w:rPr>
                    <w:noProof/>
                    <w:webHidden/>
                  </w:rPr>
                  <w:fldChar w:fldCharType="end"/>
                </w:r>
              </w:hyperlink>
            </w:p>
            <w:p w14:paraId="1AC3AAF7"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3" w:history="1">
                <w:r w:rsidR="005261C0" w:rsidRPr="00BA2568">
                  <w:rPr>
                    <w:rStyle w:val="Hyperlink"/>
                    <w:noProof/>
                  </w:rPr>
                  <w:t>7.3.1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Revisão de arquitetura do Sefaz.Identity</w:t>
                </w:r>
                <w:r w:rsidR="005261C0">
                  <w:rPr>
                    <w:noProof/>
                    <w:webHidden/>
                  </w:rPr>
                  <w:tab/>
                </w:r>
                <w:r w:rsidR="005261C0">
                  <w:rPr>
                    <w:noProof/>
                    <w:webHidden/>
                  </w:rPr>
                  <w:fldChar w:fldCharType="begin"/>
                </w:r>
                <w:r w:rsidR="005261C0">
                  <w:rPr>
                    <w:noProof/>
                    <w:webHidden/>
                  </w:rPr>
                  <w:instrText xml:space="preserve"> PAGEREF _Toc372543993 \h </w:instrText>
                </w:r>
                <w:r w:rsidR="005261C0">
                  <w:rPr>
                    <w:noProof/>
                    <w:webHidden/>
                  </w:rPr>
                </w:r>
                <w:r w:rsidR="005261C0">
                  <w:rPr>
                    <w:noProof/>
                    <w:webHidden/>
                  </w:rPr>
                  <w:fldChar w:fldCharType="separate"/>
                </w:r>
                <w:r w:rsidR="005261C0">
                  <w:rPr>
                    <w:noProof/>
                    <w:webHidden/>
                  </w:rPr>
                  <w:t>112</w:t>
                </w:r>
                <w:r w:rsidR="005261C0">
                  <w:rPr>
                    <w:noProof/>
                    <w:webHidden/>
                  </w:rPr>
                  <w:fldChar w:fldCharType="end"/>
                </w:r>
              </w:hyperlink>
            </w:p>
            <w:p w14:paraId="5F828412"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4" w:history="1">
                <w:r w:rsidR="005261C0" w:rsidRPr="00BA2568">
                  <w:rPr>
                    <w:rStyle w:val="Hyperlink"/>
                    <w:noProof/>
                  </w:rPr>
                  <w:t>7.3.2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Prevenção de acesso via sistemas (robôs)</w:t>
                </w:r>
                <w:r w:rsidR="005261C0">
                  <w:rPr>
                    <w:noProof/>
                    <w:webHidden/>
                  </w:rPr>
                  <w:tab/>
                </w:r>
                <w:r w:rsidR="005261C0">
                  <w:rPr>
                    <w:noProof/>
                    <w:webHidden/>
                  </w:rPr>
                  <w:fldChar w:fldCharType="begin"/>
                </w:r>
                <w:r w:rsidR="005261C0">
                  <w:rPr>
                    <w:noProof/>
                    <w:webHidden/>
                  </w:rPr>
                  <w:instrText xml:space="preserve"> PAGEREF _Toc372543994 \h </w:instrText>
                </w:r>
                <w:r w:rsidR="005261C0">
                  <w:rPr>
                    <w:noProof/>
                    <w:webHidden/>
                  </w:rPr>
                </w:r>
                <w:r w:rsidR="005261C0">
                  <w:rPr>
                    <w:noProof/>
                    <w:webHidden/>
                  </w:rPr>
                  <w:fldChar w:fldCharType="separate"/>
                </w:r>
                <w:r w:rsidR="005261C0">
                  <w:rPr>
                    <w:noProof/>
                    <w:webHidden/>
                  </w:rPr>
                  <w:t>121</w:t>
                </w:r>
                <w:r w:rsidR="005261C0">
                  <w:rPr>
                    <w:noProof/>
                    <w:webHidden/>
                  </w:rPr>
                  <w:fldChar w:fldCharType="end"/>
                </w:r>
              </w:hyperlink>
            </w:p>
            <w:p w14:paraId="2D11852D"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5" w:history="1">
                <w:r w:rsidR="005261C0" w:rsidRPr="00BA2568">
                  <w:rPr>
                    <w:rStyle w:val="Hyperlink"/>
                    <w:noProof/>
                  </w:rPr>
                  <w:t>7.3.3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XSS – Execução de script não autorizado</w:t>
                </w:r>
                <w:r w:rsidR="005261C0">
                  <w:rPr>
                    <w:noProof/>
                    <w:webHidden/>
                  </w:rPr>
                  <w:tab/>
                </w:r>
                <w:r w:rsidR="005261C0">
                  <w:rPr>
                    <w:noProof/>
                    <w:webHidden/>
                  </w:rPr>
                  <w:fldChar w:fldCharType="begin"/>
                </w:r>
                <w:r w:rsidR="005261C0">
                  <w:rPr>
                    <w:noProof/>
                    <w:webHidden/>
                  </w:rPr>
                  <w:instrText xml:space="preserve"> PAGEREF _Toc372543995 \h </w:instrText>
                </w:r>
                <w:r w:rsidR="005261C0">
                  <w:rPr>
                    <w:noProof/>
                    <w:webHidden/>
                  </w:rPr>
                </w:r>
                <w:r w:rsidR="005261C0">
                  <w:rPr>
                    <w:noProof/>
                    <w:webHidden/>
                  </w:rPr>
                  <w:fldChar w:fldCharType="separate"/>
                </w:r>
                <w:r w:rsidR="005261C0">
                  <w:rPr>
                    <w:noProof/>
                    <w:webHidden/>
                  </w:rPr>
                  <w:t>124</w:t>
                </w:r>
                <w:r w:rsidR="005261C0">
                  <w:rPr>
                    <w:noProof/>
                    <w:webHidden/>
                  </w:rPr>
                  <w:fldChar w:fldCharType="end"/>
                </w:r>
              </w:hyperlink>
            </w:p>
            <w:p w14:paraId="142ED2A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6" w:history="1">
                <w:r w:rsidR="005261C0" w:rsidRPr="00BA2568">
                  <w:rPr>
                    <w:rStyle w:val="Hyperlink"/>
                    <w:noProof/>
                  </w:rPr>
                  <w:t>7.3.4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CSRF - Falsificação de solicitação entre sites</w:t>
                </w:r>
                <w:r w:rsidR="005261C0">
                  <w:rPr>
                    <w:noProof/>
                    <w:webHidden/>
                  </w:rPr>
                  <w:tab/>
                </w:r>
                <w:r w:rsidR="005261C0">
                  <w:rPr>
                    <w:noProof/>
                    <w:webHidden/>
                  </w:rPr>
                  <w:fldChar w:fldCharType="begin"/>
                </w:r>
                <w:r w:rsidR="005261C0">
                  <w:rPr>
                    <w:noProof/>
                    <w:webHidden/>
                  </w:rPr>
                  <w:instrText xml:space="preserve"> PAGEREF _Toc372543996 \h </w:instrText>
                </w:r>
                <w:r w:rsidR="005261C0">
                  <w:rPr>
                    <w:noProof/>
                    <w:webHidden/>
                  </w:rPr>
                </w:r>
                <w:r w:rsidR="005261C0">
                  <w:rPr>
                    <w:noProof/>
                    <w:webHidden/>
                  </w:rPr>
                  <w:fldChar w:fldCharType="separate"/>
                </w:r>
                <w:r w:rsidR="005261C0">
                  <w:rPr>
                    <w:noProof/>
                    <w:webHidden/>
                  </w:rPr>
                  <w:t>128</w:t>
                </w:r>
                <w:r w:rsidR="005261C0">
                  <w:rPr>
                    <w:noProof/>
                    <w:webHidden/>
                  </w:rPr>
                  <w:fldChar w:fldCharType="end"/>
                </w:r>
              </w:hyperlink>
            </w:p>
            <w:p w14:paraId="63536F09"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7" w:history="1">
                <w:r w:rsidR="005261C0" w:rsidRPr="00BA2568">
                  <w:rPr>
                    <w:rStyle w:val="Hyperlink"/>
                    <w:noProof/>
                  </w:rPr>
                  <w:t>7.3.5</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Não use o atributo [ValidateInput(false)] indiscriminadamente</w:t>
                </w:r>
                <w:r w:rsidR="005261C0">
                  <w:rPr>
                    <w:noProof/>
                    <w:webHidden/>
                  </w:rPr>
                  <w:tab/>
                </w:r>
                <w:r w:rsidR="005261C0">
                  <w:rPr>
                    <w:noProof/>
                    <w:webHidden/>
                  </w:rPr>
                  <w:fldChar w:fldCharType="begin"/>
                </w:r>
                <w:r w:rsidR="005261C0">
                  <w:rPr>
                    <w:noProof/>
                    <w:webHidden/>
                  </w:rPr>
                  <w:instrText xml:space="preserve"> PAGEREF _Toc372543997 \h </w:instrText>
                </w:r>
                <w:r w:rsidR="005261C0">
                  <w:rPr>
                    <w:noProof/>
                    <w:webHidden/>
                  </w:rPr>
                </w:r>
                <w:r w:rsidR="005261C0">
                  <w:rPr>
                    <w:noProof/>
                    <w:webHidden/>
                  </w:rPr>
                  <w:fldChar w:fldCharType="separate"/>
                </w:r>
                <w:r w:rsidR="005261C0">
                  <w:rPr>
                    <w:noProof/>
                    <w:webHidden/>
                  </w:rPr>
                  <w:t>132</w:t>
                </w:r>
                <w:r w:rsidR="005261C0">
                  <w:rPr>
                    <w:noProof/>
                    <w:webHidden/>
                  </w:rPr>
                  <w:fldChar w:fldCharType="end"/>
                </w:r>
              </w:hyperlink>
            </w:p>
            <w:p w14:paraId="12D7927A"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3998" w:history="1">
                <w:r w:rsidR="005261C0" w:rsidRPr="00BA2568">
                  <w:rPr>
                    <w:rStyle w:val="Hyperlink"/>
                    <w:noProof/>
                  </w:rPr>
                  <w:t>7.3.6</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Proteção de chamadas de api (ajax)</w:t>
                </w:r>
                <w:r w:rsidR="005261C0">
                  <w:rPr>
                    <w:noProof/>
                    <w:webHidden/>
                  </w:rPr>
                  <w:tab/>
                </w:r>
                <w:r w:rsidR="005261C0">
                  <w:rPr>
                    <w:noProof/>
                    <w:webHidden/>
                  </w:rPr>
                  <w:fldChar w:fldCharType="begin"/>
                </w:r>
                <w:r w:rsidR="005261C0">
                  <w:rPr>
                    <w:noProof/>
                    <w:webHidden/>
                  </w:rPr>
                  <w:instrText xml:space="preserve"> PAGEREF _Toc372543998 \h </w:instrText>
                </w:r>
                <w:r w:rsidR="005261C0">
                  <w:rPr>
                    <w:noProof/>
                    <w:webHidden/>
                  </w:rPr>
                </w:r>
                <w:r w:rsidR="005261C0">
                  <w:rPr>
                    <w:noProof/>
                    <w:webHidden/>
                  </w:rPr>
                  <w:fldChar w:fldCharType="separate"/>
                </w:r>
                <w:r w:rsidR="005261C0">
                  <w:rPr>
                    <w:noProof/>
                    <w:webHidden/>
                  </w:rPr>
                  <w:t>133</w:t>
                </w:r>
                <w:r w:rsidR="005261C0">
                  <w:rPr>
                    <w:noProof/>
                    <w:webHidden/>
                  </w:rPr>
                  <w:fldChar w:fldCharType="end"/>
                </w:r>
              </w:hyperlink>
            </w:p>
            <w:p w14:paraId="731AFC81" w14:textId="77777777" w:rsidR="005261C0" w:rsidRDefault="00811134">
              <w:pPr>
                <w:pStyle w:val="Sumrio2"/>
                <w:rPr>
                  <w:rFonts w:asciiTheme="minorHAnsi" w:hAnsiTheme="minorHAnsi"/>
                  <w:noProof/>
                  <w:sz w:val="22"/>
                  <w:lang w:eastAsia="pt-BR"/>
                </w:rPr>
              </w:pPr>
              <w:hyperlink w:anchor="_Toc372543999" w:history="1">
                <w:r w:rsidR="005261C0" w:rsidRPr="00BA2568">
                  <w:rPr>
                    <w:rStyle w:val="Hyperlink"/>
                    <w:noProof/>
                  </w:rPr>
                  <w:t>7.4</w:t>
                </w:r>
                <w:r w:rsidR="005261C0">
                  <w:rPr>
                    <w:rFonts w:asciiTheme="minorHAnsi" w:hAnsiTheme="minorHAnsi"/>
                    <w:noProof/>
                    <w:sz w:val="22"/>
                    <w:lang w:eastAsia="pt-BR"/>
                  </w:rPr>
                  <w:tab/>
                </w:r>
                <w:r w:rsidR="005261C0" w:rsidRPr="00BA2568">
                  <w:rPr>
                    <w:rStyle w:val="Hyperlink"/>
                    <w:noProof/>
                  </w:rPr>
                  <w:t>Faça uso correto de arquivos JavaScript e css</w:t>
                </w:r>
                <w:r w:rsidR="005261C0">
                  <w:rPr>
                    <w:noProof/>
                    <w:webHidden/>
                  </w:rPr>
                  <w:tab/>
                </w:r>
                <w:r w:rsidR="005261C0">
                  <w:rPr>
                    <w:noProof/>
                    <w:webHidden/>
                  </w:rPr>
                  <w:fldChar w:fldCharType="begin"/>
                </w:r>
                <w:r w:rsidR="005261C0">
                  <w:rPr>
                    <w:noProof/>
                    <w:webHidden/>
                  </w:rPr>
                  <w:instrText xml:space="preserve"> PAGEREF _Toc372543999 \h </w:instrText>
                </w:r>
                <w:r w:rsidR="005261C0">
                  <w:rPr>
                    <w:noProof/>
                    <w:webHidden/>
                  </w:rPr>
                </w:r>
                <w:r w:rsidR="005261C0">
                  <w:rPr>
                    <w:noProof/>
                    <w:webHidden/>
                  </w:rPr>
                  <w:fldChar w:fldCharType="separate"/>
                </w:r>
                <w:r w:rsidR="005261C0">
                  <w:rPr>
                    <w:noProof/>
                    <w:webHidden/>
                  </w:rPr>
                  <w:t>136</w:t>
                </w:r>
                <w:r w:rsidR="005261C0">
                  <w:rPr>
                    <w:noProof/>
                    <w:webHidden/>
                  </w:rPr>
                  <w:fldChar w:fldCharType="end"/>
                </w:r>
              </w:hyperlink>
            </w:p>
            <w:p w14:paraId="6D55C4D1"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0" w:history="1">
                <w:r w:rsidR="005261C0" w:rsidRPr="00BA2568">
                  <w:rPr>
                    <w:rStyle w:val="Hyperlink"/>
                    <w:noProof/>
                  </w:rPr>
                  <w:t>7.4.1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Tenha um repositório central para as bibliotecas de JavaScript</w:t>
                </w:r>
                <w:r w:rsidR="005261C0">
                  <w:rPr>
                    <w:noProof/>
                    <w:webHidden/>
                  </w:rPr>
                  <w:tab/>
                </w:r>
                <w:r w:rsidR="005261C0">
                  <w:rPr>
                    <w:noProof/>
                    <w:webHidden/>
                  </w:rPr>
                  <w:fldChar w:fldCharType="begin"/>
                </w:r>
                <w:r w:rsidR="005261C0">
                  <w:rPr>
                    <w:noProof/>
                    <w:webHidden/>
                  </w:rPr>
                  <w:instrText xml:space="preserve"> PAGEREF _Toc372544000 \h </w:instrText>
                </w:r>
                <w:r w:rsidR="005261C0">
                  <w:rPr>
                    <w:noProof/>
                    <w:webHidden/>
                  </w:rPr>
                </w:r>
                <w:r w:rsidR="005261C0">
                  <w:rPr>
                    <w:noProof/>
                    <w:webHidden/>
                  </w:rPr>
                  <w:fldChar w:fldCharType="separate"/>
                </w:r>
                <w:r w:rsidR="005261C0">
                  <w:rPr>
                    <w:noProof/>
                    <w:webHidden/>
                  </w:rPr>
                  <w:t>136</w:t>
                </w:r>
                <w:r w:rsidR="005261C0">
                  <w:rPr>
                    <w:noProof/>
                    <w:webHidden/>
                  </w:rPr>
                  <w:fldChar w:fldCharType="end"/>
                </w:r>
              </w:hyperlink>
            </w:p>
            <w:p w14:paraId="0E6C6BC2"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1" w:history="1">
                <w:r w:rsidR="005261C0" w:rsidRPr="00BA2568">
                  <w:rPr>
                    <w:rStyle w:val="Hyperlink"/>
                    <w:noProof/>
                  </w:rPr>
                  <w:t>7.4.2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Encapsule as rotinas mais comuns em bibliotecas próprias ou controles</w:t>
                </w:r>
                <w:r w:rsidR="005261C0">
                  <w:rPr>
                    <w:noProof/>
                    <w:webHidden/>
                  </w:rPr>
                  <w:tab/>
                </w:r>
                <w:r w:rsidR="005261C0">
                  <w:rPr>
                    <w:noProof/>
                    <w:webHidden/>
                  </w:rPr>
                  <w:fldChar w:fldCharType="begin"/>
                </w:r>
                <w:r w:rsidR="005261C0">
                  <w:rPr>
                    <w:noProof/>
                    <w:webHidden/>
                  </w:rPr>
                  <w:instrText xml:space="preserve"> PAGEREF _Toc372544001 \h </w:instrText>
                </w:r>
                <w:r w:rsidR="005261C0">
                  <w:rPr>
                    <w:noProof/>
                    <w:webHidden/>
                  </w:rPr>
                </w:r>
                <w:r w:rsidR="005261C0">
                  <w:rPr>
                    <w:noProof/>
                    <w:webHidden/>
                  </w:rPr>
                  <w:fldChar w:fldCharType="separate"/>
                </w:r>
                <w:r w:rsidR="005261C0">
                  <w:rPr>
                    <w:noProof/>
                    <w:webHidden/>
                  </w:rPr>
                  <w:t>136</w:t>
                </w:r>
                <w:r w:rsidR="005261C0">
                  <w:rPr>
                    <w:noProof/>
                    <w:webHidden/>
                  </w:rPr>
                  <w:fldChar w:fldCharType="end"/>
                </w:r>
              </w:hyperlink>
            </w:p>
            <w:p w14:paraId="706E9F41" w14:textId="77777777" w:rsidR="005261C0" w:rsidRDefault="00811134">
              <w:pPr>
                <w:pStyle w:val="Sumrio2"/>
                <w:rPr>
                  <w:rFonts w:asciiTheme="minorHAnsi" w:hAnsiTheme="minorHAnsi"/>
                  <w:noProof/>
                  <w:sz w:val="22"/>
                  <w:lang w:eastAsia="pt-BR"/>
                </w:rPr>
              </w:pPr>
              <w:hyperlink w:anchor="_Toc372544002" w:history="1">
                <w:r w:rsidR="005261C0" w:rsidRPr="00BA2568">
                  <w:rPr>
                    <w:rStyle w:val="Hyperlink"/>
                    <w:noProof/>
                  </w:rPr>
                  <w:t>7.5</w:t>
                </w:r>
                <w:r w:rsidR="005261C0">
                  <w:rPr>
                    <w:rFonts w:asciiTheme="minorHAnsi" w:hAnsiTheme="minorHAnsi"/>
                    <w:noProof/>
                    <w:sz w:val="22"/>
                    <w:lang w:eastAsia="pt-BR"/>
                  </w:rPr>
                  <w:tab/>
                </w:r>
                <w:r w:rsidR="005261C0" w:rsidRPr="00BA2568">
                  <w:rPr>
                    <w:rStyle w:val="Hyperlink"/>
                    <w:noProof/>
                  </w:rPr>
                  <w:t>Não chame serviços diretamente a partir de ajax</w:t>
                </w:r>
                <w:r w:rsidR="005261C0">
                  <w:rPr>
                    <w:noProof/>
                    <w:webHidden/>
                  </w:rPr>
                  <w:tab/>
                </w:r>
                <w:r w:rsidR="005261C0">
                  <w:rPr>
                    <w:noProof/>
                    <w:webHidden/>
                  </w:rPr>
                  <w:fldChar w:fldCharType="begin"/>
                </w:r>
                <w:r w:rsidR="005261C0">
                  <w:rPr>
                    <w:noProof/>
                    <w:webHidden/>
                  </w:rPr>
                  <w:instrText xml:space="preserve"> PAGEREF _Toc372544002 \h </w:instrText>
                </w:r>
                <w:r w:rsidR="005261C0">
                  <w:rPr>
                    <w:noProof/>
                    <w:webHidden/>
                  </w:rPr>
                </w:r>
                <w:r w:rsidR="005261C0">
                  <w:rPr>
                    <w:noProof/>
                    <w:webHidden/>
                  </w:rPr>
                  <w:fldChar w:fldCharType="separate"/>
                </w:r>
                <w:r w:rsidR="005261C0">
                  <w:rPr>
                    <w:noProof/>
                    <w:webHidden/>
                  </w:rPr>
                  <w:t>137</w:t>
                </w:r>
                <w:r w:rsidR="005261C0">
                  <w:rPr>
                    <w:noProof/>
                    <w:webHidden/>
                  </w:rPr>
                  <w:fldChar w:fldCharType="end"/>
                </w:r>
              </w:hyperlink>
            </w:p>
            <w:p w14:paraId="5EE08024" w14:textId="77777777" w:rsidR="005261C0" w:rsidRDefault="00811134">
              <w:pPr>
                <w:pStyle w:val="Sumrio2"/>
                <w:rPr>
                  <w:rFonts w:asciiTheme="minorHAnsi" w:hAnsiTheme="minorHAnsi"/>
                  <w:noProof/>
                  <w:sz w:val="22"/>
                  <w:lang w:eastAsia="pt-BR"/>
                </w:rPr>
              </w:pPr>
              <w:hyperlink w:anchor="_Toc372544003" w:history="1">
                <w:r w:rsidR="005261C0" w:rsidRPr="00BA2568">
                  <w:rPr>
                    <w:rStyle w:val="Hyperlink"/>
                    <w:noProof/>
                  </w:rPr>
                  <w:t>7.6</w:t>
                </w:r>
                <w:r w:rsidR="005261C0">
                  <w:rPr>
                    <w:rFonts w:asciiTheme="minorHAnsi" w:hAnsiTheme="minorHAnsi"/>
                    <w:noProof/>
                    <w:sz w:val="22"/>
                    <w:lang w:eastAsia="pt-BR"/>
                  </w:rPr>
                  <w:tab/>
                </w:r>
                <w:r w:rsidR="005261C0" w:rsidRPr="00BA2568">
                  <w:rPr>
                    <w:rStyle w:val="Hyperlink"/>
                    <w:noProof/>
                  </w:rPr>
                  <w:t>Mantenha a sessão em load-balance se possível</w:t>
                </w:r>
                <w:r w:rsidR="005261C0">
                  <w:rPr>
                    <w:noProof/>
                    <w:webHidden/>
                  </w:rPr>
                  <w:tab/>
                </w:r>
                <w:r w:rsidR="005261C0">
                  <w:rPr>
                    <w:noProof/>
                    <w:webHidden/>
                  </w:rPr>
                  <w:fldChar w:fldCharType="begin"/>
                </w:r>
                <w:r w:rsidR="005261C0">
                  <w:rPr>
                    <w:noProof/>
                    <w:webHidden/>
                  </w:rPr>
                  <w:instrText xml:space="preserve"> PAGEREF _Toc372544003 \h </w:instrText>
                </w:r>
                <w:r w:rsidR="005261C0">
                  <w:rPr>
                    <w:noProof/>
                    <w:webHidden/>
                  </w:rPr>
                </w:r>
                <w:r w:rsidR="005261C0">
                  <w:rPr>
                    <w:noProof/>
                    <w:webHidden/>
                  </w:rPr>
                  <w:fldChar w:fldCharType="separate"/>
                </w:r>
                <w:r w:rsidR="005261C0">
                  <w:rPr>
                    <w:noProof/>
                    <w:webHidden/>
                  </w:rPr>
                  <w:t>140</w:t>
                </w:r>
                <w:r w:rsidR="005261C0">
                  <w:rPr>
                    <w:noProof/>
                    <w:webHidden/>
                  </w:rPr>
                  <w:fldChar w:fldCharType="end"/>
                </w:r>
              </w:hyperlink>
            </w:p>
            <w:p w14:paraId="65A0C4E9"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4" w:history="1">
                <w:r w:rsidR="005261C0" w:rsidRPr="00BA2568">
                  <w:rPr>
                    <w:rStyle w:val="Hyperlink"/>
                    <w:noProof/>
                  </w:rPr>
                  <w:t>7.6.1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Aplicações web em cenário de load-balance</w:t>
                </w:r>
                <w:r w:rsidR="005261C0">
                  <w:rPr>
                    <w:noProof/>
                    <w:webHidden/>
                  </w:rPr>
                  <w:tab/>
                </w:r>
                <w:r w:rsidR="005261C0">
                  <w:rPr>
                    <w:noProof/>
                    <w:webHidden/>
                  </w:rPr>
                  <w:fldChar w:fldCharType="begin"/>
                </w:r>
                <w:r w:rsidR="005261C0">
                  <w:rPr>
                    <w:noProof/>
                    <w:webHidden/>
                  </w:rPr>
                  <w:instrText xml:space="preserve"> PAGEREF _Toc372544004 \h </w:instrText>
                </w:r>
                <w:r w:rsidR="005261C0">
                  <w:rPr>
                    <w:noProof/>
                    <w:webHidden/>
                  </w:rPr>
                </w:r>
                <w:r w:rsidR="005261C0">
                  <w:rPr>
                    <w:noProof/>
                    <w:webHidden/>
                  </w:rPr>
                  <w:fldChar w:fldCharType="separate"/>
                </w:r>
                <w:r w:rsidR="005261C0">
                  <w:rPr>
                    <w:noProof/>
                    <w:webHidden/>
                  </w:rPr>
                  <w:t>141</w:t>
                </w:r>
                <w:r w:rsidR="005261C0">
                  <w:rPr>
                    <w:noProof/>
                    <w:webHidden/>
                  </w:rPr>
                  <w:fldChar w:fldCharType="end"/>
                </w:r>
              </w:hyperlink>
            </w:p>
            <w:p w14:paraId="63AF04B2"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5" w:history="1">
                <w:r w:rsidR="005261C0" w:rsidRPr="00BA2568">
                  <w:rPr>
                    <w:rStyle w:val="Hyperlink"/>
                    <w:noProof/>
                  </w:rPr>
                  <w:t>7.6.2</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Gerenciamento de sessão com App Fabric Cache</w:t>
                </w:r>
                <w:r w:rsidR="005261C0">
                  <w:rPr>
                    <w:noProof/>
                    <w:webHidden/>
                  </w:rPr>
                  <w:tab/>
                </w:r>
                <w:r w:rsidR="005261C0">
                  <w:rPr>
                    <w:noProof/>
                    <w:webHidden/>
                  </w:rPr>
                  <w:fldChar w:fldCharType="begin"/>
                </w:r>
                <w:r w:rsidR="005261C0">
                  <w:rPr>
                    <w:noProof/>
                    <w:webHidden/>
                  </w:rPr>
                  <w:instrText xml:space="preserve"> PAGEREF _Toc372544005 \h </w:instrText>
                </w:r>
                <w:r w:rsidR="005261C0">
                  <w:rPr>
                    <w:noProof/>
                    <w:webHidden/>
                  </w:rPr>
                </w:r>
                <w:r w:rsidR="005261C0">
                  <w:rPr>
                    <w:noProof/>
                    <w:webHidden/>
                  </w:rPr>
                  <w:fldChar w:fldCharType="separate"/>
                </w:r>
                <w:r w:rsidR="005261C0">
                  <w:rPr>
                    <w:noProof/>
                    <w:webHidden/>
                  </w:rPr>
                  <w:t>141</w:t>
                </w:r>
                <w:r w:rsidR="005261C0">
                  <w:rPr>
                    <w:noProof/>
                    <w:webHidden/>
                  </w:rPr>
                  <w:fldChar w:fldCharType="end"/>
                </w:r>
              </w:hyperlink>
            </w:p>
            <w:p w14:paraId="4C5409A3"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6" w:history="1">
                <w:r w:rsidR="005261C0" w:rsidRPr="00BA2568">
                  <w:rPr>
                    <w:rStyle w:val="Hyperlink"/>
                    <w:noProof/>
                  </w:rPr>
                  <w:t>7.6.3</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Visão lógica do mecanismo de cache</w:t>
                </w:r>
                <w:r w:rsidR="005261C0">
                  <w:rPr>
                    <w:noProof/>
                    <w:webHidden/>
                  </w:rPr>
                  <w:tab/>
                </w:r>
                <w:r w:rsidR="005261C0">
                  <w:rPr>
                    <w:noProof/>
                    <w:webHidden/>
                  </w:rPr>
                  <w:fldChar w:fldCharType="begin"/>
                </w:r>
                <w:r w:rsidR="005261C0">
                  <w:rPr>
                    <w:noProof/>
                    <w:webHidden/>
                  </w:rPr>
                  <w:instrText xml:space="preserve"> PAGEREF _Toc372544006 \h </w:instrText>
                </w:r>
                <w:r w:rsidR="005261C0">
                  <w:rPr>
                    <w:noProof/>
                    <w:webHidden/>
                  </w:rPr>
                </w:r>
                <w:r w:rsidR="005261C0">
                  <w:rPr>
                    <w:noProof/>
                    <w:webHidden/>
                  </w:rPr>
                  <w:fldChar w:fldCharType="separate"/>
                </w:r>
                <w:r w:rsidR="005261C0">
                  <w:rPr>
                    <w:noProof/>
                    <w:webHidden/>
                  </w:rPr>
                  <w:t>142</w:t>
                </w:r>
                <w:r w:rsidR="005261C0">
                  <w:rPr>
                    <w:noProof/>
                    <w:webHidden/>
                  </w:rPr>
                  <w:fldChar w:fldCharType="end"/>
                </w:r>
              </w:hyperlink>
            </w:p>
            <w:p w14:paraId="4F029E69"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7" w:history="1">
                <w:r w:rsidR="005261C0" w:rsidRPr="00BA2568">
                  <w:rPr>
                    <w:rStyle w:val="Hyperlink"/>
                    <w:noProof/>
                  </w:rPr>
                  <w:t>7.6.4</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Visão física do mecanismo de cache</w:t>
                </w:r>
                <w:r w:rsidR="005261C0">
                  <w:rPr>
                    <w:noProof/>
                    <w:webHidden/>
                  </w:rPr>
                  <w:tab/>
                </w:r>
                <w:r w:rsidR="005261C0">
                  <w:rPr>
                    <w:noProof/>
                    <w:webHidden/>
                  </w:rPr>
                  <w:fldChar w:fldCharType="begin"/>
                </w:r>
                <w:r w:rsidR="005261C0">
                  <w:rPr>
                    <w:noProof/>
                    <w:webHidden/>
                  </w:rPr>
                  <w:instrText xml:space="preserve"> PAGEREF _Toc372544007 \h </w:instrText>
                </w:r>
                <w:r w:rsidR="005261C0">
                  <w:rPr>
                    <w:noProof/>
                    <w:webHidden/>
                  </w:rPr>
                </w:r>
                <w:r w:rsidR="005261C0">
                  <w:rPr>
                    <w:noProof/>
                    <w:webHidden/>
                  </w:rPr>
                  <w:fldChar w:fldCharType="separate"/>
                </w:r>
                <w:r w:rsidR="005261C0">
                  <w:rPr>
                    <w:noProof/>
                    <w:webHidden/>
                  </w:rPr>
                  <w:t>143</w:t>
                </w:r>
                <w:r w:rsidR="005261C0">
                  <w:rPr>
                    <w:noProof/>
                    <w:webHidden/>
                  </w:rPr>
                  <w:fldChar w:fldCharType="end"/>
                </w:r>
              </w:hyperlink>
            </w:p>
            <w:p w14:paraId="32840713" w14:textId="77777777" w:rsidR="005261C0" w:rsidRDefault="00811134">
              <w:pPr>
                <w:pStyle w:val="Sumrio2"/>
                <w:rPr>
                  <w:rFonts w:asciiTheme="minorHAnsi" w:hAnsiTheme="minorHAnsi"/>
                  <w:noProof/>
                  <w:sz w:val="22"/>
                  <w:lang w:eastAsia="pt-BR"/>
                </w:rPr>
              </w:pPr>
              <w:hyperlink w:anchor="_Toc372544008" w:history="1">
                <w:r w:rsidR="005261C0" w:rsidRPr="00BA2568">
                  <w:rPr>
                    <w:rStyle w:val="Hyperlink"/>
                    <w:noProof/>
                  </w:rPr>
                  <w:t>7.7</w:t>
                </w:r>
                <w:r w:rsidR="005261C0">
                  <w:rPr>
                    <w:rFonts w:asciiTheme="minorHAnsi" w:hAnsiTheme="minorHAnsi"/>
                    <w:noProof/>
                    <w:sz w:val="22"/>
                    <w:lang w:eastAsia="pt-BR"/>
                  </w:rPr>
                  <w:tab/>
                </w:r>
                <w:r w:rsidR="005261C0" w:rsidRPr="00BA2568">
                  <w:rPr>
                    <w:rStyle w:val="Hyperlink"/>
                    <w:noProof/>
                  </w:rPr>
                  <w:t>Mantenha o estado da página</w:t>
                </w:r>
                <w:r w:rsidR="005261C0">
                  <w:rPr>
                    <w:noProof/>
                    <w:webHidden/>
                  </w:rPr>
                  <w:tab/>
                </w:r>
                <w:r w:rsidR="005261C0">
                  <w:rPr>
                    <w:noProof/>
                    <w:webHidden/>
                  </w:rPr>
                  <w:fldChar w:fldCharType="begin"/>
                </w:r>
                <w:r w:rsidR="005261C0">
                  <w:rPr>
                    <w:noProof/>
                    <w:webHidden/>
                  </w:rPr>
                  <w:instrText xml:space="preserve"> PAGEREF _Toc372544008 \h </w:instrText>
                </w:r>
                <w:r w:rsidR="005261C0">
                  <w:rPr>
                    <w:noProof/>
                    <w:webHidden/>
                  </w:rPr>
                </w:r>
                <w:r w:rsidR="005261C0">
                  <w:rPr>
                    <w:noProof/>
                    <w:webHidden/>
                  </w:rPr>
                  <w:fldChar w:fldCharType="separate"/>
                </w:r>
                <w:r w:rsidR="005261C0">
                  <w:rPr>
                    <w:noProof/>
                    <w:webHidden/>
                  </w:rPr>
                  <w:t>144</w:t>
                </w:r>
                <w:r w:rsidR="005261C0">
                  <w:rPr>
                    <w:noProof/>
                    <w:webHidden/>
                  </w:rPr>
                  <w:fldChar w:fldCharType="end"/>
                </w:r>
              </w:hyperlink>
            </w:p>
            <w:p w14:paraId="0E103115" w14:textId="77777777" w:rsidR="005261C0" w:rsidRDefault="00811134">
              <w:pPr>
                <w:pStyle w:val="Sumrio3"/>
                <w:tabs>
                  <w:tab w:val="left" w:pos="1100"/>
                  <w:tab w:val="right" w:leader="dot" w:pos="9350"/>
                </w:tabs>
                <w:rPr>
                  <w:rFonts w:asciiTheme="minorHAnsi" w:eastAsiaTheme="minorEastAsia" w:hAnsiTheme="minorHAnsi"/>
                  <w:noProof/>
                  <w:color w:val="auto"/>
                  <w:spacing w:val="0"/>
                  <w:sz w:val="22"/>
                  <w:szCs w:val="22"/>
                  <w:lang w:val="pt-BR" w:eastAsia="pt-BR"/>
                </w:rPr>
              </w:pPr>
              <w:hyperlink w:anchor="_Toc372544009" w:history="1">
                <w:r w:rsidR="005261C0" w:rsidRPr="00BA2568">
                  <w:rPr>
                    <w:rStyle w:val="Hyperlink"/>
                    <w:noProof/>
                  </w:rPr>
                  <w:t>7.7.1</w:t>
                </w:r>
                <w:r w:rsidR="005261C0">
                  <w:rPr>
                    <w:rFonts w:asciiTheme="minorHAnsi" w:eastAsiaTheme="minorEastAsia" w:hAnsiTheme="minorHAnsi"/>
                    <w:noProof/>
                    <w:color w:val="auto"/>
                    <w:spacing w:val="0"/>
                    <w:sz w:val="22"/>
                    <w:szCs w:val="22"/>
                    <w:lang w:val="pt-BR" w:eastAsia="pt-BR"/>
                  </w:rPr>
                  <w:tab/>
                </w:r>
                <w:r w:rsidR="005261C0" w:rsidRPr="00BA2568">
                  <w:rPr>
                    <w:rStyle w:val="Hyperlink"/>
                    <w:noProof/>
                  </w:rPr>
                  <w:t>Recomendação do ViewState</w:t>
                </w:r>
                <w:r w:rsidR="005261C0">
                  <w:rPr>
                    <w:noProof/>
                    <w:webHidden/>
                  </w:rPr>
                  <w:tab/>
                </w:r>
                <w:r w:rsidR="005261C0">
                  <w:rPr>
                    <w:noProof/>
                    <w:webHidden/>
                  </w:rPr>
                  <w:fldChar w:fldCharType="begin"/>
                </w:r>
                <w:r w:rsidR="005261C0">
                  <w:rPr>
                    <w:noProof/>
                    <w:webHidden/>
                  </w:rPr>
                  <w:instrText xml:space="preserve"> PAGEREF _Toc372544009 \h </w:instrText>
                </w:r>
                <w:r w:rsidR="005261C0">
                  <w:rPr>
                    <w:noProof/>
                    <w:webHidden/>
                  </w:rPr>
                </w:r>
                <w:r w:rsidR="005261C0">
                  <w:rPr>
                    <w:noProof/>
                    <w:webHidden/>
                  </w:rPr>
                  <w:fldChar w:fldCharType="separate"/>
                </w:r>
                <w:r w:rsidR="005261C0">
                  <w:rPr>
                    <w:noProof/>
                    <w:webHidden/>
                  </w:rPr>
                  <w:t>145</w:t>
                </w:r>
                <w:r w:rsidR="005261C0">
                  <w:rPr>
                    <w:noProof/>
                    <w:webHidden/>
                  </w:rPr>
                  <w:fldChar w:fldCharType="end"/>
                </w:r>
              </w:hyperlink>
            </w:p>
            <w:p w14:paraId="1E37A98E" w14:textId="77777777" w:rsidR="005261C0" w:rsidRDefault="00811134">
              <w:pPr>
                <w:pStyle w:val="Sumrio2"/>
                <w:rPr>
                  <w:rFonts w:asciiTheme="minorHAnsi" w:hAnsiTheme="minorHAnsi"/>
                  <w:noProof/>
                  <w:sz w:val="22"/>
                  <w:lang w:eastAsia="pt-BR"/>
                </w:rPr>
              </w:pPr>
              <w:hyperlink w:anchor="_Toc372544010" w:history="1">
                <w:r w:rsidR="005261C0" w:rsidRPr="00BA2568">
                  <w:rPr>
                    <w:rStyle w:val="Hyperlink"/>
                    <w:noProof/>
                  </w:rPr>
                  <w:t>7.8</w:t>
                </w:r>
                <w:r w:rsidR="005261C0">
                  <w:rPr>
                    <w:rFonts w:asciiTheme="minorHAnsi" w:hAnsiTheme="minorHAnsi"/>
                    <w:noProof/>
                    <w:sz w:val="22"/>
                    <w:lang w:eastAsia="pt-BR"/>
                  </w:rPr>
                  <w:tab/>
                </w:r>
                <w:r w:rsidR="005261C0" w:rsidRPr="00BA2568">
                  <w:rPr>
                    <w:rStyle w:val="Hyperlink"/>
                    <w:noProof/>
                  </w:rPr>
                  <w:t>Validações de interface com entidades de serviço</w:t>
                </w:r>
                <w:r w:rsidR="005261C0">
                  <w:rPr>
                    <w:noProof/>
                    <w:webHidden/>
                  </w:rPr>
                  <w:tab/>
                </w:r>
                <w:r w:rsidR="005261C0">
                  <w:rPr>
                    <w:noProof/>
                    <w:webHidden/>
                  </w:rPr>
                  <w:fldChar w:fldCharType="begin"/>
                </w:r>
                <w:r w:rsidR="005261C0">
                  <w:rPr>
                    <w:noProof/>
                    <w:webHidden/>
                  </w:rPr>
                  <w:instrText xml:space="preserve"> PAGEREF _Toc372544010 \h </w:instrText>
                </w:r>
                <w:r w:rsidR="005261C0">
                  <w:rPr>
                    <w:noProof/>
                    <w:webHidden/>
                  </w:rPr>
                </w:r>
                <w:r w:rsidR="005261C0">
                  <w:rPr>
                    <w:noProof/>
                    <w:webHidden/>
                  </w:rPr>
                  <w:fldChar w:fldCharType="separate"/>
                </w:r>
                <w:r w:rsidR="005261C0">
                  <w:rPr>
                    <w:noProof/>
                    <w:webHidden/>
                  </w:rPr>
                  <w:t>146</w:t>
                </w:r>
                <w:r w:rsidR="005261C0">
                  <w:rPr>
                    <w:noProof/>
                    <w:webHidden/>
                  </w:rPr>
                  <w:fldChar w:fldCharType="end"/>
                </w:r>
              </w:hyperlink>
            </w:p>
            <w:p w14:paraId="58706588" w14:textId="77777777" w:rsidR="005261C0" w:rsidRDefault="00811134">
              <w:pPr>
                <w:pStyle w:val="Sumrio2"/>
                <w:rPr>
                  <w:rFonts w:asciiTheme="minorHAnsi" w:hAnsiTheme="minorHAnsi"/>
                  <w:noProof/>
                  <w:sz w:val="22"/>
                  <w:lang w:eastAsia="pt-BR"/>
                </w:rPr>
              </w:pPr>
              <w:hyperlink w:anchor="_Toc372544011" w:history="1">
                <w:r w:rsidR="005261C0" w:rsidRPr="00BA2568">
                  <w:rPr>
                    <w:rStyle w:val="Hyperlink"/>
                    <w:noProof/>
                  </w:rPr>
                  <w:t>7.9</w:t>
                </w:r>
                <w:r w:rsidR="005261C0">
                  <w:rPr>
                    <w:rFonts w:asciiTheme="minorHAnsi" w:hAnsiTheme="minorHAnsi"/>
                    <w:noProof/>
                    <w:sz w:val="22"/>
                    <w:lang w:eastAsia="pt-BR"/>
                  </w:rPr>
                  <w:tab/>
                </w:r>
                <w:r w:rsidR="005261C0" w:rsidRPr="00BA2568">
                  <w:rPr>
                    <w:rStyle w:val="Hyperlink"/>
                    <w:noProof/>
                  </w:rPr>
                  <w:t>Validações de lado do servidor no MVC</w:t>
                </w:r>
                <w:r w:rsidR="005261C0">
                  <w:rPr>
                    <w:noProof/>
                    <w:webHidden/>
                  </w:rPr>
                  <w:tab/>
                </w:r>
                <w:r w:rsidR="005261C0">
                  <w:rPr>
                    <w:noProof/>
                    <w:webHidden/>
                  </w:rPr>
                  <w:fldChar w:fldCharType="begin"/>
                </w:r>
                <w:r w:rsidR="005261C0">
                  <w:rPr>
                    <w:noProof/>
                    <w:webHidden/>
                  </w:rPr>
                  <w:instrText xml:space="preserve"> PAGEREF _Toc372544011 \h </w:instrText>
                </w:r>
                <w:r w:rsidR="005261C0">
                  <w:rPr>
                    <w:noProof/>
                    <w:webHidden/>
                  </w:rPr>
                </w:r>
                <w:r w:rsidR="005261C0">
                  <w:rPr>
                    <w:noProof/>
                    <w:webHidden/>
                  </w:rPr>
                  <w:fldChar w:fldCharType="separate"/>
                </w:r>
                <w:r w:rsidR="005261C0">
                  <w:rPr>
                    <w:noProof/>
                    <w:webHidden/>
                  </w:rPr>
                  <w:t>148</w:t>
                </w:r>
                <w:r w:rsidR="005261C0">
                  <w:rPr>
                    <w:noProof/>
                    <w:webHidden/>
                  </w:rPr>
                  <w:fldChar w:fldCharType="end"/>
                </w:r>
              </w:hyperlink>
            </w:p>
            <w:p w14:paraId="6AF3EE0B" w14:textId="77777777" w:rsidR="005261C0" w:rsidRDefault="00811134">
              <w:pPr>
                <w:pStyle w:val="Sumrio2"/>
                <w:rPr>
                  <w:rFonts w:asciiTheme="minorHAnsi" w:hAnsiTheme="minorHAnsi"/>
                  <w:noProof/>
                  <w:sz w:val="22"/>
                  <w:lang w:eastAsia="pt-BR"/>
                </w:rPr>
              </w:pPr>
              <w:hyperlink w:anchor="_Toc372544012" w:history="1">
                <w:r w:rsidR="005261C0" w:rsidRPr="00BA2568">
                  <w:rPr>
                    <w:rStyle w:val="Hyperlink"/>
                    <w:noProof/>
                  </w:rPr>
                  <w:t>7.10</w:t>
                </w:r>
                <w:r w:rsidR="005261C0">
                  <w:rPr>
                    <w:rFonts w:asciiTheme="minorHAnsi" w:hAnsiTheme="minorHAnsi"/>
                    <w:noProof/>
                    <w:sz w:val="22"/>
                    <w:lang w:eastAsia="pt-BR"/>
                  </w:rPr>
                  <w:tab/>
                </w:r>
                <w:r w:rsidR="005261C0" w:rsidRPr="00BA2568">
                  <w:rPr>
                    <w:rStyle w:val="Hyperlink"/>
                    <w:noProof/>
                  </w:rPr>
                  <w:t>Registre filtros MVC globalmente</w:t>
                </w:r>
                <w:r w:rsidR="005261C0">
                  <w:rPr>
                    <w:noProof/>
                    <w:webHidden/>
                  </w:rPr>
                  <w:tab/>
                </w:r>
                <w:r w:rsidR="005261C0">
                  <w:rPr>
                    <w:noProof/>
                    <w:webHidden/>
                  </w:rPr>
                  <w:fldChar w:fldCharType="begin"/>
                </w:r>
                <w:r w:rsidR="005261C0">
                  <w:rPr>
                    <w:noProof/>
                    <w:webHidden/>
                  </w:rPr>
                  <w:instrText xml:space="preserve"> PAGEREF _Toc372544012 \h </w:instrText>
                </w:r>
                <w:r w:rsidR="005261C0">
                  <w:rPr>
                    <w:noProof/>
                    <w:webHidden/>
                  </w:rPr>
                </w:r>
                <w:r w:rsidR="005261C0">
                  <w:rPr>
                    <w:noProof/>
                    <w:webHidden/>
                  </w:rPr>
                  <w:fldChar w:fldCharType="separate"/>
                </w:r>
                <w:r w:rsidR="005261C0">
                  <w:rPr>
                    <w:noProof/>
                    <w:webHidden/>
                  </w:rPr>
                  <w:t>149</w:t>
                </w:r>
                <w:r w:rsidR="005261C0">
                  <w:rPr>
                    <w:noProof/>
                    <w:webHidden/>
                  </w:rPr>
                  <w:fldChar w:fldCharType="end"/>
                </w:r>
              </w:hyperlink>
            </w:p>
            <w:p w14:paraId="2AFFFB75" w14:textId="77777777" w:rsidR="005261C0" w:rsidRDefault="00811134">
              <w:pPr>
                <w:pStyle w:val="Sumrio2"/>
                <w:rPr>
                  <w:rFonts w:asciiTheme="minorHAnsi" w:hAnsiTheme="minorHAnsi"/>
                  <w:noProof/>
                  <w:sz w:val="22"/>
                  <w:lang w:eastAsia="pt-BR"/>
                </w:rPr>
              </w:pPr>
              <w:hyperlink w:anchor="_Toc372544013" w:history="1">
                <w:r w:rsidR="005261C0" w:rsidRPr="00BA2568">
                  <w:rPr>
                    <w:rStyle w:val="Hyperlink"/>
                    <w:noProof/>
                  </w:rPr>
                  <w:t>7.11</w:t>
                </w:r>
                <w:r w:rsidR="005261C0">
                  <w:rPr>
                    <w:rFonts w:asciiTheme="minorHAnsi" w:hAnsiTheme="minorHAnsi"/>
                    <w:noProof/>
                    <w:sz w:val="22"/>
                    <w:lang w:eastAsia="pt-BR"/>
                  </w:rPr>
                  <w:tab/>
                </w:r>
                <w:r w:rsidR="005261C0" w:rsidRPr="00BA2568">
                  <w:rPr>
                    <w:rStyle w:val="Hyperlink"/>
                    <w:noProof/>
                  </w:rPr>
                  <w:t>Evite usar o FormCollection em Ações de Post</w:t>
                </w:r>
                <w:r w:rsidR="005261C0">
                  <w:rPr>
                    <w:noProof/>
                    <w:webHidden/>
                  </w:rPr>
                  <w:tab/>
                </w:r>
                <w:r w:rsidR="005261C0">
                  <w:rPr>
                    <w:noProof/>
                    <w:webHidden/>
                  </w:rPr>
                  <w:fldChar w:fldCharType="begin"/>
                </w:r>
                <w:r w:rsidR="005261C0">
                  <w:rPr>
                    <w:noProof/>
                    <w:webHidden/>
                  </w:rPr>
                  <w:instrText xml:space="preserve"> PAGEREF _Toc372544013 \h </w:instrText>
                </w:r>
                <w:r w:rsidR="005261C0">
                  <w:rPr>
                    <w:noProof/>
                    <w:webHidden/>
                  </w:rPr>
                </w:r>
                <w:r w:rsidR="005261C0">
                  <w:rPr>
                    <w:noProof/>
                    <w:webHidden/>
                  </w:rPr>
                  <w:fldChar w:fldCharType="separate"/>
                </w:r>
                <w:r w:rsidR="005261C0">
                  <w:rPr>
                    <w:noProof/>
                    <w:webHidden/>
                  </w:rPr>
                  <w:t>150</w:t>
                </w:r>
                <w:r w:rsidR="005261C0">
                  <w:rPr>
                    <w:noProof/>
                    <w:webHidden/>
                  </w:rPr>
                  <w:fldChar w:fldCharType="end"/>
                </w:r>
              </w:hyperlink>
            </w:p>
            <w:p w14:paraId="395E7ADD" w14:textId="77777777" w:rsidR="005261C0" w:rsidRDefault="00811134">
              <w:pPr>
                <w:pStyle w:val="Sumrio2"/>
                <w:rPr>
                  <w:rFonts w:asciiTheme="minorHAnsi" w:hAnsiTheme="minorHAnsi"/>
                  <w:noProof/>
                  <w:sz w:val="22"/>
                  <w:lang w:eastAsia="pt-BR"/>
                </w:rPr>
              </w:pPr>
              <w:hyperlink w:anchor="_Toc372544014" w:history="1">
                <w:r w:rsidR="005261C0" w:rsidRPr="00BA2568">
                  <w:rPr>
                    <w:rStyle w:val="Hyperlink"/>
                    <w:noProof/>
                  </w:rPr>
                  <w:t>7.12</w:t>
                </w:r>
                <w:r w:rsidR="005261C0">
                  <w:rPr>
                    <w:rFonts w:asciiTheme="minorHAnsi" w:hAnsiTheme="minorHAnsi"/>
                    <w:noProof/>
                    <w:sz w:val="22"/>
                    <w:lang w:eastAsia="pt-BR"/>
                  </w:rPr>
                  <w:tab/>
                </w:r>
                <w:r w:rsidR="005261C0" w:rsidRPr="00BA2568">
                  <w:rPr>
                    <w:rStyle w:val="Hyperlink"/>
                    <w:noProof/>
                  </w:rPr>
                  <w:t>Evite usar o atributo ActionName em ações de Post</w:t>
                </w:r>
                <w:r w:rsidR="005261C0">
                  <w:rPr>
                    <w:noProof/>
                    <w:webHidden/>
                  </w:rPr>
                  <w:tab/>
                </w:r>
                <w:r w:rsidR="005261C0">
                  <w:rPr>
                    <w:noProof/>
                    <w:webHidden/>
                  </w:rPr>
                  <w:fldChar w:fldCharType="begin"/>
                </w:r>
                <w:r w:rsidR="005261C0">
                  <w:rPr>
                    <w:noProof/>
                    <w:webHidden/>
                  </w:rPr>
                  <w:instrText xml:space="preserve"> PAGEREF _Toc372544014 \h </w:instrText>
                </w:r>
                <w:r w:rsidR="005261C0">
                  <w:rPr>
                    <w:noProof/>
                    <w:webHidden/>
                  </w:rPr>
                </w:r>
                <w:r w:rsidR="005261C0">
                  <w:rPr>
                    <w:noProof/>
                    <w:webHidden/>
                  </w:rPr>
                  <w:fldChar w:fldCharType="separate"/>
                </w:r>
                <w:r w:rsidR="005261C0">
                  <w:rPr>
                    <w:noProof/>
                    <w:webHidden/>
                  </w:rPr>
                  <w:t>151</w:t>
                </w:r>
                <w:r w:rsidR="005261C0">
                  <w:rPr>
                    <w:noProof/>
                    <w:webHidden/>
                  </w:rPr>
                  <w:fldChar w:fldCharType="end"/>
                </w:r>
              </w:hyperlink>
            </w:p>
            <w:p w14:paraId="789C556F" w14:textId="77777777" w:rsidR="005261C0" w:rsidRDefault="00811134">
              <w:pPr>
                <w:pStyle w:val="Sumrio2"/>
                <w:rPr>
                  <w:rFonts w:asciiTheme="minorHAnsi" w:hAnsiTheme="minorHAnsi"/>
                  <w:noProof/>
                  <w:sz w:val="22"/>
                  <w:lang w:eastAsia="pt-BR"/>
                </w:rPr>
              </w:pPr>
              <w:hyperlink w:anchor="_Toc372544015" w:history="1">
                <w:r w:rsidR="005261C0" w:rsidRPr="00BA2568">
                  <w:rPr>
                    <w:rStyle w:val="Hyperlink"/>
                    <w:noProof/>
                  </w:rPr>
                  <w:t>7.13</w:t>
                </w:r>
                <w:r w:rsidR="005261C0">
                  <w:rPr>
                    <w:rFonts w:asciiTheme="minorHAnsi" w:hAnsiTheme="minorHAnsi"/>
                    <w:noProof/>
                    <w:sz w:val="22"/>
                    <w:lang w:eastAsia="pt-BR"/>
                  </w:rPr>
                  <w:tab/>
                </w:r>
                <w:r w:rsidR="005261C0" w:rsidRPr="00BA2568">
                  <w:rPr>
                    <w:rStyle w:val="Hyperlink"/>
                    <w:noProof/>
                  </w:rPr>
                  <w:t>Ative o mecanismo de Cache no MVC</w:t>
                </w:r>
                <w:r w:rsidR="005261C0">
                  <w:rPr>
                    <w:noProof/>
                    <w:webHidden/>
                  </w:rPr>
                  <w:tab/>
                </w:r>
                <w:r w:rsidR="005261C0">
                  <w:rPr>
                    <w:noProof/>
                    <w:webHidden/>
                  </w:rPr>
                  <w:fldChar w:fldCharType="begin"/>
                </w:r>
                <w:r w:rsidR="005261C0">
                  <w:rPr>
                    <w:noProof/>
                    <w:webHidden/>
                  </w:rPr>
                  <w:instrText xml:space="preserve"> PAGEREF _Toc372544015 \h </w:instrText>
                </w:r>
                <w:r w:rsidR="005261C0">
                  <w:rPr>
                    <w:noProof/>
                    <w:webHidden/>
                  </w:rPr>
                </w:r>
                <w:r w:rsidR="005261C0">
                  <w:rPr>
                    <w:noProof/>
                    <w:webHidden/>
                  </w:rPr>
                  <w:fldChar w:fldCharType="separate"/>
                </w:r>
                <w:r w:rsidR="005261C0">
                  <w:rPr>
                    <w:noProof/>
                    <w:webHidden/>
                  </w:rPr>
                  <w:t>152</w:t>
                </w:r>
                <w:r w:rsidR="005261C0">
                  <w:rPr>
                    <w:noProof/>
                    <w:webHidden/>
                  </w:rPr>
                  <w:fldChar w:fldCharType="end"/>
                </w:r>
              </w:hyperlink>
            </w:p>
            <w:p w14:paraId="20868BC5" w14:textId="77777777" w:rsidR="005261C0" w:rsidRDefault="00811134">
              <w:pPr>
                <w:pStyle w:val="Sumrio2"/>
                <w:rPr>
                  <w:rFonts w:asciiTheme="minorHAnsi" w:hAnsiTheme="minorHAnsi"/>
                  <w:noProof/>
                  <w:sz w:val="22"/>
                  <w:lang w:eastAsia="pt-BR"/>
                </w:rPr>
              </w:pPr>
              <w:hyperlink w:anchor="_Toc372544016" w:history="1">
                <w:r w:rsidR="005261C0" w:rsidRPr="00BA2568">
                  <w:rPr>
                    <w:rStyle w:val="Hyperlink"/>
                    <w:noProof/>
                  </w:rPr>
                  <w:t>7.14</w:t>
                </w:r>
                <w:r w:rsidR="005261C0">
                  <w:rPr>
                    <w:rFonts w:asciiTheme="minorHAnsi" w:hAnsiTheme="minorHAnsi"/>
                    <w:noProof/>
                    <w:sz w:val="22"/>
                    <w:lang w:eastAsia="pt-BR"/>
                  </w:rPr>
                  <w:tab/>
                </w:r>
                <w:r w:rsidR="005261C0" w:rsidRPr="00BA2568">
                  <w:rPr>
                    <w:rStyle w:val="Hyperlink"/>
                    <w:noProof/>
                  </w:rPr>
                  <w:t>Evite invocar serviços diretamente do Controller</w:t>
                </w:r>
                <w:r w:rsidR="005261C0">
                  <w:rPr>
                    <w:noProof/>
                    <w:webHidden/>
                  </w:rPr>
                  <w:tab/>
                </w:r>
                <w:r w:rsidR="005261C0">
                  <w:rPr>
                    <w:noProof/>
                    <w:webHidden/>
                  </w:rPr>
                  <w:fldChar w:fldCharType="begin"/>
                </w:r>
                <w:r w:rsidR="005261C0">
                  <w:rPr>
                    <w:noProof/>
                    <w:webHidden/>
                  </w:rPr>
                  <w:instrText xml:space="preserve"> PAGEREF _Toc372544016 \h </w:instrText>
                </w:r>
                <w:r w:rsidR="005261C0">
                  <w:rPr>
                    <w:noProof/>
                    <w:webHidden/>
                  </w:rPr>
                </w:r>
                <w:r w:rsidR="005261C0">
                  <w:rPr>
                    <w:noProof/>
                    <w:webHidden/>
                  </w:rPr>
                  <w:fldChar w:fldCharType="separate"/>
                </w:r>
                <w:r w:rsidR="005261C0">
                  <w:rPr>
                    <w:noProof/>
                    <w:webHidden/>
                  </w:rPr>
                  <w:t>152</w:t>
                </w:r>
                <w:r w:rsidR="005261C0">
                  <w:rPr>
                    <w:noProof/>
                    <w:webHidden/>
                  </w:rPr>
                  <w:fldChar w:fldCharType="end"/>
                </w:r>
              </w:hyperlink>
            </w:p>
            <w:p w14:paraId="64ACD590" w14:textId="77777777" w:rsidR="005261C0" w:rsidRDefault="00811134">
              <w:pPr>
                <w:pStyle w:val="Sumrio2"/>
                <w:rPr>
                  <w:rFonts w:asciiTheme="minorHAnsi" w:hAnsiTheme="minorHAnsi"/>
                  <w:noProof/>
                  <w:sz w:val="22"/>
                  <w:lang w:eastAsia="pt-BR"/>
                </w:rPr>
              </w:pPr>
              <w:hyperlink w:anchor="_Toc372544017" w:history="1">
                <w:r w:rsidR="005261C0" w:rsidRPr="00BA2568">
                  <w:rPr>
                    <w:rStyle w:val="Hyperlink"/>
                    <w:noProof/>
                  </w:rPr>
                  <w:t>7.15</w:t>
                </w:r>
                <w:r w:rsidR="005261C0">
                  <w:rPr>
                    <w:rFonts w:asciiTheme="minorHAnsi" w:hAnsiTheme="minorHAnsi"/>
                    <w:noProof/>
                    <w:sz w:val="22"/>
                    <w:lang w:eastAsia="pt-BR"/>
                  </w:rPr>
                  <w:tab/>
                </w:r>
                <w:r w:rsidR="005261C0" w:rsidRPr="00BA2568">
                  <w:rPr>
                    <w:rStyle w:val="Hyperlink"/>
                    <w:noProof/>
                  </w:rPr>
                  <w:t>Privilegie a utilização do jQuery</w:t>
                </w:r>
                <w:r w:rsidR="005261C0">
                  <w:rPr>
                    <w:noProof/>
                    <w:webHidden/>
                  </w:rPr>
                  <w:tab/>
                </w:r>
                <w:r w:rsidR="005261C0">
                  <w:rPr>
                    <w:noProof/>
                    <w:webHidden/>
                  </w:rPr>
                  <w:fldChar w:fldCharType="begin"/>
                </w:r>
                <w:r w:rsidR="005261C0">
                  <w:rPr>
                    <w:noProof/>
                    <w:webHidden/>
                  </w:rPr>
                  <w:instrText xml:space="preserve"> PAGEREF _Toc372544017 \h </w:instrText>
                </w:r>
                <w:r w:rsidR="005261C0">
                  <w:rPr>
                    <w:noProof/>
                    <w:webHidden/>
                  </w:rPr>
                </w:r>
                <w:r w:rsidR="005261C0">
                  <w:rPr>
                    <w:noProof/>
                    <w:webHidden/>
                  </w:rPr>
                  <w:fldChar w:fldCharType="separate"/>
                </w:r>
                <w:r w:rsidR="005261C0">
                  <w:rPr>
                    <w:noProof/>
                    <w:webHidden/>
                  </w:rPr>
                  <w:t>153</w:t>
                </w:r>
                <w:r w:rsidR="005261C0">
                  <w:rPr>
                    <w:noProof/>
                    <w:webHidden/>
                  </w:rPr>
                  <w:fldChar w:fldCharType="end"/>
                </w:r>
              </w:hyperlink>
            </w:p>
            <w:p w14:paraId="5589DCB6" w14:textId="77777777" w:rsidR="005261C0" w:rsidRDefault="00811134">
              <w:pPr>
                <w:pStyle w:val="Sumrio1"/>
                <w:rPr>
                  <w:rFonts w:asciiTheme="minorHAnsi" w:hAnsiTheme="minorHAnsi"/>
                  <w:sz w:val="22"/>
                  <w:lang w:eastAsia="pt-BR"/>
                </w:rPr>
              </w:pPr>
              <w:hyperlink w:anchor="_Toc372544018" w:history="1">
                <w:r w:rsidR="005261C0" w:rsidRPr="00BA2568">
                  <w:rPr>
                    <w:rStyle w:val="Hyperlink"/>
                  </w:rPr>
                  <w:t>8</w:t>
                </w:r>
                <w:r w:rsidR="005261C0">
                  <w:rPr>
                    <w:rFonts w:asciiTheme="minorHAnsi" w:hAnsiTheme="minorHAnsi"/>
                    <w:sz w:val="22"/>
                    <w:lang w:eastAsia="pt-BR"/>
                  </w:rPr>
                  <w:tab/>
                </w:r>
                <w:r w:rsidR="005261C0" w:rsidRPr="00BA2568">
                  <w:rPr>
                    <w:rStyle w:val="Hyperlink"/>
                  </w:rPr>
                  <w:t>Referências</w:t>
                </w:r>
                <w:r w:rsidR="005261C0">
                  <w:rPr>
                    <w:webHidden/>
                  </w:rPr>
                  <w:tab/>
                </w:r>
                <w:r w:rsidR="005261C0">
                  <w:rPr>
                    <w:webHidden/>
                  </w:rPr>
                  <w:fldChar w:fldCharType="begin"/>
                </w:r>
                <w:r w:rsidR="005261C0">
                  <w:rPr>
                    <w:webHidden/>
                  </w:rPr>
                  <w:instrText xml:space="preserve"> PAGEREF _Toc372544018 \h </w:instrText>
                </w:r>
                <w:r w:rsidR="005261C0">
                  <w:rPr>
                    <w:webHidden/>
                  </w:rPr>
                </w:r>
                <w:r w:rsidR="005261C0">
                  <w:rPr>
                    <w:webHidden/>
                  </w:rPr>
                  <w:fldChar w:fldCharType="separate"/>
                </w:r>
                <w:r w:rsidR="005261C0">
                  <w:rPr>
                    <w:webHidden/>
                  </w:rPr>
                  <w:t>154</w:t>
                </w:r>
                <w:r w:rsidR="005261C0">
                  <w:rPr>
                    <w:webHidden/>
                  </w:rPr>
                  <w:fldChar w:fldCharType="end"/>
                </w:r>
              </w:hyperlink>
            </w:p>
            <w:p w14:paraId="24E5256F" w14:textId="77777777" w:rsidR="005261C0" w:rsidRDefault="00811134">
              <w:pPr>
                <w:pStyle w:val="Sumrio2"/>
                <w:rPr>
                  <w:rFonts w:asciiTheme="minorHAnsi" w:hAnsiTheme="minorHAnsi"/>
                  <w:noProof/>
                  <w:sz w:val="22"/>
                  <w:lang w:eastAsia="pt-BR"/>
                </w:rPr>
              </w:pPr>
              <w:hyperlink w:anchor="_Toc372544019" w:history="1">
                <w:r w:rsidR="005261C0" w:rsidRPr="00BA2568">
                  <w:rPr>
                    <w:rStyle w:val="Hyperlink"/>
                    <w:noProof/>
                  </w:rPr>
                  <w:t>8.1</w:t>
                </w:r>
                <w:r w:rsidR="005261C0">
                  <w:rPr>
                    <w:rFonts w:asciiTheme="minorHAnsi" w:hAnsiTheme="minorHAnsi"/>
                    <w:noProof/>
                    <w:sz w:val="22"/>
                    <w:lang w:eastAsia="pt-BR"/>
                  </w:rPr>
                  <w:tab/>
                </w:r>
                <w:r w:rsidR="005261C0" w:rsidRPr="00BA2568">
                  <w:rPr>
                    <w:rStyle w:val="Hyperlink"/>
                    <w:noProof/>
                  </w:rPr>
                  <w:t>Acessibilidade e Interface com o usuário</w:t>
                </w:r>
                <w:r w:rsidR="005261C0">
                  <w:rPr>
                    <w:noProof/>
                    <w:webHidden/>
                  </w:rPr>
                  <w:tab/>
                </w:r>
                <w:r w:rsidR="005261C0">
                  <w:rPr>
                    <w:noProof/>
                    <w:webHidden/>
                  </w:rPr>
                  <w:fldChar w:fldCharType="begin"/>
                </w:r>
                <w:r w:rsidR="005261C0">
                  <w:rPr>
                    <w:noProof/>
                    <w:webHidden/>
                  </w:rPr>
                  <w:instrText xml:space="preserve"> PAGEREF _Toc372544019 \h </w:instrText>
                </w:r>
                <w:r w:rsidR="005261C0">
                  <w:rPr>
                    <w:noProof/>
                    <w:webHidden/>
                  </w:rPr>
                </w:r>
                <w:r w:rsidR="005261C0">
                  <w:rPr>
                    <w:noProof/>
                    <w:webHidden/>
                  </w:rPr>
                  <w:fldChar w:fldCharType="separate"/>
                </w:r>
                <w:r w:rsidR="005261C0">
                  <w:rPr>
                    <w:noProof/>
                    <w:webHidden/>
                  </w:rPr>
                  <w:t>154</w:t>
                </w:r>
                <w:r w:rsidR="005261C0">
                  <w:rPr>
                    <w:noProof/>
                    <w:webHidden/>
                  </w:rPr>
                  <w:fldChar w:fldCharType="end"/>
                </w:r>
              </w:hyperlink>
            </w:p>
            <w:p w14:paraId="05D9DBB5" w14:textId="77777777" w:rsidR="005261C0" w:rsidRDefault="00811134">
              <w:pPr>
                <w:pStyle w:val="Sumrio2"/>
                <w:rPr>
                  <w:rFonts w:asciiTheme="minorHAnsi" w:hAnsiTheme="minorHAnsi"/>
                  <w:noProof/>
                  <w:sz w:val="22"/>
                  <w:lang w:eastAsia="pt-BR"/>
                </w:rPr>
              </w:pPr>
              <w:hyperlink w:anchor="_Toc372544020" w:history="1">
                <w:r w:rsidR="005261C0" w:rsidRPr="00BA2568">
                  <w:rPr>
                    <w:rStyle w:val="Hyperlink"/>
                    <w:noProof/>
                  </w:rPr>
                  <w:t>8.2</w:t>
                </w:r>
                <w:r w:rsidR="005261C0">
                  <w:rPr>
                    <w:rFonts w:asciiTheme="minorHAnsi" w:hAnsiTheme="minorHAnsi"/>
                    <w:noProof/>
                    <w:sz w:val="22"/>
                    <w:lang w:eastAsia="pt-BR"/>
                  </w:rPr>
                  <w:tab/>
                </w:r>
                <w:r w:rsidR="005261C0" w:rsidRPr="00BA2568">
                  <w:rPr>
                    <w:rStyle w:val="Hyperlink"/>
                    <w:noProof/>
                  </w:rPr>
                  <w:t>Segurança</w:t>
                </w:r>
                <w:r w:rsidR="005261C0">
                  <w:rPr>
                    <w:noProof/>
                    <w:webHidden/>
                  </w:rPr>
                  <w:tab/>
                </w:r>
                <w:r w:rsidR="005261C0">
                  <w:rPr>
                    <w:noProof/>
                    <w:webHidden/>
                  </w:rPr>
                  <w:fldChar w:fldCharType="begin"/>
                </w:r>
                <w:r w:rsidR="005261C0">
                  <w:rPr>
                    <w:noProof/>
                    <w:webHidden/>
                  </w:rPr>
                  <w:instrText xml:space="preserve"> PAGEREF _Toc372544020 \h </w:instrText>
                </w:r>
                <w:r w:rsidR="005261C0">
                  <w:rPr>
                    <w:noProof/>
                    <w:webHidden/>
                  </w:rPr>
                </w:r>
                <w:r w:rsidR="005261C0">
                  <w:rPr>
                    <w:noProof/>
                    <w:webHidden/>
                  </w:rPr>
                  <w:fldChar w:fldCharType="separate"/>
                </w:r>
                <w:r w:rsidR="005261C0">
                  <w:rPr>
                    <w:noProof/>
                    <w:webHidden/>
                  </w:rPr>
                  <w:t>155</w:t>
                </w:r>
                <w:r w:rsidR="005261C0">
                  <w:rPr>
                    <w:noProof/>
                    <w:webHidden/>
                  </w:rPr>
                  <w:fldChar w:fldCharType="end"/>
                </w:r>
              </w:hyperlink>
            </w:p>
            <w:p w14:paraId="11CE7411" w14:textId="77777777" w:rsidR="005261C0" w:rsidRDefault="00811134">
              <w:pPr>
                <w:pStyle w:val="Sumrio2"/>
                <w:rPr>
                  <w:rFonts w:asciiTheme="minorHAnsi" w:hAnsiTheme="minorHAnsi"/>
                  <w:noProof/>
                  <w:sz w:val="22"/>
                  <w:lang w:eastAsia="pt-BR"/>
                </w:rPr>
              </w:pPr>
              <w:hyperlink w:anchor="_Toc372544021" w:history="1">
                <w:r w:rsidR="005261C0" w:rsidRPr="00BA2568">
                  <w:rPr>
                    <w:rStyle w:val="Hyperlink"/>
                    <w:noProof/>
                    <w:lang w:val="en"/>
                  </w:rPr>
                  <w:t>8.3</w:t>
                </w:r>
                <w:r w:rsidR="005261C0">
                  <w:rPr>
                    <w:rFonts w:asciiTheme="minorHAnsi" w:hAnsiTheme="minorHAnsi"/>
                    <w:noProof/>
                    <w:sz w:val="22"/>
                    <w:lang w:eastAsia="pt-BR"/>
                  </w:rPr>
                  <w:tab/>
                </w:r>
                <w:r w:rsidR="005261C0" w:rsidRPr="00BA2568">
                  <w:rPr>
                    <w:rStyle w:val="Hyperlink"/>
                    <w:noProof/>
                  </w:rPr>
                  <w:t>ASP .Net MVC</w:t>
                </w:r>
                <w:r w:rsidR="005261C0">
                  <w:rPr>
                    <w:noProof/>
                    <w:webHidden/>
                  </w:rPr>
                  <w:tab/>
                </w:r>
                <w:r w:rsidR="005261C0">
                  <w:rPr>
                    <w:noProof/>
                    <w:webHidden/>
                  </w:rPr>
                  <w:fldChar w:fldCharType="begin"/>
                </w:r>
                <w:r w:rsidR="005261C0">
                  <w:rPr>
                    <w:noProof/>
                    <w:webHidden/>
                  </w:rPr>
                  <w:instrText xml:space="preserve"> PAGEREF _Toc372544021 \h </w:instrText>
                </w:r>
                <w:r w:rsidR="005261C0">
                  <w:rPr>
                    <w:noProof/>
                    <w:webHidden/>
                  </w:rPr>
                </w:r>
                <w:r w:rsidR="005261C0">
                  <w:rPr>
                    <w:noProof/>
                    <w:webHidden/>
                  </w:rPr>
                  <w:fldChar w:fldCharType="separate"/>
                </w:r>
                <w:r w:rsidR="005261C0">
                  <w:rPr>
                    <w:noProof/>
                    <w:webHidden/>
                  </w:rPr>
                  <w:t>156</w:t>
                </w:r>
                <w:r w:rsidR="005261C0">
                  <w:rPr>
                    <w:noProof/>
                    <w:webHidden/>
                  </w:rPr>
                  <w:fldChar w:fldCharType="end"/>
                </w:r>
              </w:hyperlink>
            </w:p>
            <w:p w14:paraId="38476454" w14:textId="77777777" w:rsidR="005261C0" w:rsidRDefault="00811134">
              <w:pPr>
                <w:pStyle w:val="Sumrio1"/>
                <w:rPr>
                  <w:rFonts w:asciiTheme="minorHAnsi" w:hAnsiTheme="minorHAnsi"/>
                  <w:sz w:val="22"/>
                  <w:lang w:eastAsia="pt-BR"/>
                </w:rPr>
              </w:pPr>
              <w:hyperlink w:anchor="_Toc372544022" w:history="1">
                <w:r w:rsidR="005261C0" w:rsidRPr="00BA2568">
                  <w:rPr>
                    <w:rStyle w:val="Hyperlink"/>
                  </w:rPr>
                  <w:t>9</w:t>
                </w:r>
                <w:r w:rsidR="005261C0">
                  <w:rPr>
                    <w:rFonts w:asciiTheme="minorHAnsi" w:hAnsiTheme="minorHAnsi"/>
                    <w:sz w:val="22"/>
                    <w:lang w:eastAsia="pt-BR"/>
                  </w:rPr>
                  <w:tab/>
                </w:r>
                <w:r w:rsidR="005261C0" w:rsidRPr="00BA2568">
                  <w:rPr>
                    <w:rStyle w:val="Hyperlink"/>
                  </w:rPr>
                  <w:t>Apêndice A – Práticas para melhorar a performance de Web Sites</w:t>
                </w:r>
                <w:r w:rsidR="005261C0">
                  <w:rPr>
                    <w:webHidden/>
                  </w:rPr>
                  <w:tab/>
                </w:r>
                <w:r w:rsidR="005261C0">
                  <w:rPr>
                    <w:webHidden/>
                  </w:rPr>
                  <w:fldChar w:fldCharType="begin"/>
                </w:r>
                <w:r w:rsidR="005261C0">
                  <w:rPr>
                    <w:webHidden/>
                  </w:rPr>
                  <w:instrText xml:space="preserve"> PAGEREF _Toc372544022 \h </w:instrText>
                </w:r>
                <w:r w:rsidR="005261C0">
                  <w:rPr>
                    <w:webHidden/>
                  </w:rPr>
                </w:r>
                <w:r w:rsidR="005261C0">
                  <w:rPr>
                    <w:webHidden/>
                  </w:rPr>
                  <w:fldChar w:fldCharType="separate"/>
                </w:r>
                <w:r w:rsidR="005261C0">
                  <w:rPr>
                    <w:webHidden/>
                  </w:rPr>
                  <w:t>158</w:t>
                </w:r>
                <w:r w:rsidR="005261C0">
                  <w:rPr>
                    <w:webHidden/>
                  </w:rPr>
                  <w:fldChar w:fldCharType="end"/>
                </w:r>
              </w:hyperlink>
            </w:p>
            <w:p w14:paraId="25E0AE2E" w14:textId="77777777" w:rsidR="005261C0" w:rsidRDefault="00811134">
              <w:pPr>
                <w:pStyle w:val="Sumrio2"/>
                <w:rPr>
                  <w:rFonts w:asciiTheme="minorHAnsi" w:hAnsiTheme="minorHAnsi"/>
                  <w:noProof/>
                  <w:sz w:val="22"/>
                  <w:lang w:eastAsia="pt-BR"/>
                </w:rPr>
              </w:pPr>
              <w:hyperlink w:anchor="_Toc372544023" w:history="1">
                <w:r w:rsidR="005261C0" w:rsidRPr="00BA2568">
                  <w:rPr>
                    <w:rStyle w:val="Hyperlink"/>
                    <w:noProof/>
                  </w:rPr>
                  <w:t>9.1</w:t>
                </w:r>
                <w:r w:rsidR="005261C0">
                  <w:rPr>
                    <w:rFonts w:asciiTheme="minorHAnsi" w:hAnsiTheme="minorHAnsi"/>
                    <w:noProof/>
                    <w:sz w:val="22"/>
                    <w:lang w:eastAsia="pt-BR"/>
                  </w:rPr>
                  <w:tab/>
                </w:r>
                <w:r w:rsidR="005261C0" w:rsidRPr="00BA2568">
                  <w:rPr>
                    <w:rStyle w:val="Hyperlink"/>
                    <w:noProof/>
                  </w:rPr>
                  <w:t>Reduza a quantidade de diferentes endereços em uma página, mas não todas</w:t>
                </w:r>
                <w:r w:rsidR="005261C0">
                  <w:rPr>
                    <w:noProof/>
                    <w:webHidden/>
                  </w:rPr>
                  <w:tab/>
                </w:r>
                <w:r w:rsidR="005261C0">
                  <w:rPr>
                    <w:noProof/>
                    <w:webHidden/>
                  </w:rPr>
                  <w:fldChar w:fldCharType="begin"/>
                </w:r>
                <w:r w:rsidR="005261C0">
                  <w:rPr>
                    <w:noProof/>
                    <w:webHidden/>
                  </w:rPr>
                  <w:instrText xml:space="preserve"> PAGEREF _Toc372544023 \h </w:instrText>
                </w:r>
                <w:r w:rsidR="005261C0">
                  <w:rPr>
                    <w:noProof/>
                    <w:webHidden/>
                  </w:rPr>
                </w:r>
                <w:r w:rsidR="005261C0">
                  <w:rPr>
                    <w:noProof/>
                    <w:webHidden/>
                  </w:rPr>
                  <w:fldChar w:fldCharType="separate"/>
                </w:r>
                <w:r w:rsidR="005261C0">
                  <w:rPr>
                    <w:noProof/>
                    <w:webHidden/>
                  </w:rPr>
                  <w:t>158</w:t>
                </w:r>
                <w:r w:rsidR="005261C0">
                  <w:rPr>
                    <w:noProof/>
                    <w:webHidden/>
                  </w:rPr>
                  <w:fldChar w:fldCharType="end"/>
                </w:r>
              </w:hyperlink>
            </w:p>
            <w:p w14:paraId="3786CF03" w14:textId="77777777" w:rsidR="005261C0" w:rsidRDefault="00811134">
              <w:pPr>
                <w:pStyle w:val="Sumrio2"/>
                <w:rPr>
                  <w:rFonts w:asciiTheme="minorHAnsi" w:hAnsiTheme="minorHAnsi"/>
                  <w:noProof/>
                  <w:sz w:val="22"/>
                  <w:lang w:eastAsia="pt-BR"/>
                </w:rPr>
              </w:pPr>
              <w:hyperlink w:anchor="_Toc372544024" w:history="1">
                <w:r w:rsidR="005261C0" w:rsidRPr="00BA2568">
                  <w:rPr>
                    <w:rStyle w:val="Hyperlink"/>
                    <w:noProof/>
                  </w:rPr>
                  <w:t>9.2</w:t>
                </w:r>
                <w:r w:rsidR="005261C0">
                  <w:rPr>
                    <w:rFonts w:asciiTheme="minorHAnsi" w:hAnsiTheme="minorHAnsi"/>
                    <w:noProof/>
                    <w:sz w:val="22"/>
                    <w:lang w:eastAsia="pt-BR"/>
                  </w:rPr>
                  <w:tab/>
                </w:r>
                <w:r w:rsidR="005261C0" w:rsidRPr="00BA2568">
                  <w:rPr>
                    <w:rStyle w:val="Hyperlink"/>
                    <w:noProof/>
                  </w:rPr>
                  <w:t>Faça uso apropriado do CACHE</w:t>
                </w:r>
                <w:r w:rsidR="005261C0">
                  <w:rPr>
                    <w:noProof/>
                    <w:webHidden/>
                  </w:rPr>
                  <w:tab/>
                </w:r>
                <w:r w:rsidR="005261C0">
                  <w:rPr>
                    <w:noProof/>
                    <w:webHidden/>
                  </w:rPr>
                  <w:fldChar w:fldCharType="begin"/>
                </w:r>
                <w:r w:rsidR="005261C0">
                  <w:rPr>
                    <w:noProof/>
                    <w:webHidden/>
                  </w:rPr>
                  <w:instrText xml:space="preserve"> PAGEREF _Toc372544024 \h </w:instrText>
                </w:r>
                <w:r w:rsidR="005261C0">
                  <w:rPr>
                    <w:noProof/>
                    <w:webHidden/>
                  </w:rPr>
                </w:r>
                <w:r w:rsidR="005261C0">
                  <w:rPr>
                    <w:noProof/>
                    <w:webHidden/>
                  </w:rPr>
                  <w:fldChar w:fldCharType="separate"/>
                </w:r>
                <w:r w:rsidR="005261C0">
                  <w:rPr>
                    <w:noProof/>
                    <w:webHidden/>
                  </w:rPr>
                  <w:t>158</w:t>
                </w:r>
                <w:r w:rsidR="005261C0">
                  <w:rPr>
                    <w:noProof/>
                    <w:webHidden/>
                  </w:rPr>
                  <w:fldChar w:fldCharType="end"/>
                </w:r>
              </w:hyperlink>
            </w:p>
            <w:p w14:paraId="49C077B0" w14:textId="77777777" w:rsidR="005261C0" w:rsidRDefault="00811134">
              <w:pPr>
                <w:pStyle w:val="Sumrio1"/>
                <w:rPr>
                  <w:rFonts w:asciiTheme="minorHAnsi" w:hAnsiTheme="minorHAnsi"/>
                  <w:sz w:val="22"/>
                  <w:lang w:eastAsia="pt-BR"/>
                </w:rPr>
              </w:pPr>
              <w:hyperlink w:anchor="_Toc372544025" w:history="1">
                <w:r w:rsidR="005261C0" w:rsidRPr="00BA2568">
                  <w:rPr>
                    <w:rStyle w:val="Hyperlink"/>
                  </w:rPr>
                  <w:t>10</w:t>
                </w:r>
                <w:r w:rsidR="005261C0">
                  <w:rPr>
                    <w:rFonts w:asciiTheme="minorHAnsi" w:hAnsiTheme="minorHAnsi"/>
                    <w:sz w:val="22"/>
                    <w:lang w:eastAsia="pt-BR"/>
                  </w:rPr>
                  <w:tab/>
                </w:r>
                <w:r w:rsidR="005261C0" w:rsidRPr="00BA2568">
                  <w:rPr>
                    <w:rStyle w:val="Hyperlink"/>
                  </w:rPr>
                  <w:t>Apêndice B – Instalando e Configurando o App Fabric como provedor de Sessão do ASP.Net</w:t>
                </w:r>
                <w:r w:rsidR="005261C0">
                  <w:rPr>
                    <w:webHidden/>
                  </w:rPr>
                  <w:tab/>
                </w:r>
                <w:r w:rsidR="005261C0">
                  <w:rPr>
                    <w:webHidden/>
                  </w:rPr>
                  <w:fldChar w:fldCharType="begin"/>
                </w:r>
                <w:r w:rsidR="005261C0">
                  <w:rPr>
                    <w:webHidden/>
                  </w:rPr>
                  <w:instrText xml:space="preserve"> PAGEREF _Toc372544025 \h </w:instrText>
                </w:r>
                <w:r w:rsidR="005261C0">
                  <w:rPr>
                    <w:webHidden/>
                  </w:rPr>
                </w:r>
                <w:r w:rsidR="005261C0">
                  <w:rPr>
                    <w:webHidden/>
                  </w:rPr>
                  <w:fldChar w:fldCharType="separate"/>
                </w:r>
                <w:r w:rsidR="005261C0">
                  <w:rPr>
                    <w:webHidden/>
                  </w:rPr>
                  <w:t>159</w:t>
                </w:r>
                <w:r w:rsidR="005261C0">
                  <w:rPr>
                    <w:webHidden/>
                  </w:rPr>
                  <w:fldChar w:fldCharType="end"/>
                </w:r>
              </w:hyperlink>
            </w:p>
            <w:p w14:paraId="77BC6D5B" w14:textId="77777777" w:rsidR="005261C0" w:rsidRDefault="00811134">
              <w:pPr>
                <w:pStyle w:val="Sumrio2"/>
                <w:rPr>
                  <w:rFonts w:asciiTheme="minorHAnsi" w:hAnsiTheme="minorHAnsi"/>
                  <w:noProof/>
                  <w:sz w:val="22"/>
                  <w:lang w:eastAsia="pt-BR"/>
                </w:rPr>
              </w:pPr>
              <w:hyperlink w:anchor="_Toc372544026" w:history="1">
                <w:r w:rsidR="005261C0" w:rsidRPr="00BA2568">
                  <w:rPr>
                    <w:rStyle w:val="Hyperlink"/>
                    <w:noProof/>
                  </w:rPr>
                  <w:t>10.1</w:t>
                </w:r>
                <w:r w:rsidR="005261C0">
                  <w:rPr>
                    <w:rFonts w:asciiTheme="minorHAnsi" w:hAnsiTheme="minorHAnsi"/>
                    <w:noProof/>
                    <w:sz w:val="22"/>
                    <w:lang w:eastAsia="pt-BR"/>
                  </w:rPr>
                  <w:tab/>
                </w:r>
                <w:r w:rsidR="005261C0" w:rsidRPr="00BA2568">
                  <w:rPr>
                    <w:rStyle w:val="Hyperlink"/>
                    <w:noProof/>
                  </w:rPr>
                  <w:t>Adicione outros servidores ao cluster do App Fabric</w:t>
                </w:r>
                <w:r w:rsidR="005261C0">
                  <w:rPr>
                    <w:noProof/>
                    <w:webHidden/>
                  </w:rPr>
                  <w:tab/>
                </w:r>
                <w:r w:rsidR="005261C0">
                  <w:rPr>
                    <w:noProof/>
                    <w:webHidden/>
                  </w:rPr>
                  <w:fldChar w:fldCharType="begin"/>
                </w:r>
                <w:r w:rsidR="005261C0">
                  <w:rPr>
                    <w:noProof/>
                    <w:webHidden/>
                  </w:rPr>
                  <w:instrText xml:space="preserve"> PAGEREF _Toc372544026 \h </w:instrText>
                </w:r>
                <w:r w:rsidR="005261C0">
                  <w:rPr>
                    <w:noProof/>
                    <w:webHidden/>
                  </w:rPr>
                </w:r>
                <w:r w:rsidR="005261C0">
                  <w:rPr>
                    <w:noProof/>
                    <w:webHidden/>
                  </w:rPr>
                  <w:fldChar w:fldCharType="separate"/>
                </w:r>
                <w:r w:rsidR="005261C0">
                  <w:rPr>
                    <w:noProof/>
                    <w:webHidden/>
                  </w:rPr>
                  <w:t>161</w:t>
                </w:r>
                <w:r w:rsidR="005261C0">
                  <w:rPr>
                    <w:noProof/>
                    <w:webHidden/>
                  </w:rPr>
                  <w:fldChar w:fldCharType="end"/>
                </w:r>
              </w:hyperlink>
            </w:p>
            <w:p w14:paraId="12BC34C5" w14:textId="77777777" w:rsidR="005261C0" w:rsidRDefault="00811134">
              <w:pPr>
                <w:pStyle w:val="Sumrio2"/>
                <w:rPr>
                  <w:rFonts w:asciiTheme="minorHAnsi" w:hAnsiTheme="minorHAnsi"/>
                  <w:noProof/>
                  <w:sz w:val="22"/>
                  <w:lang w:eastAsia="pt-BR"/>
                </w:rPr>
              </w:pPr>
              <w:hyperlink w:anchor="_Toc372544027" w:history="1">
                <w:r w:rsidR="005261C0" w:rsidRPr="00BA2568">
                  <w:rPr>
                    <w:rStyle w:val="Hyperlink"/>
                    <w:noProof/>
                  </w:rPr>
                  <w:t>10.2</w:t>
                </w:r>
                <w:r w:rsidR="005261C0">
                  <w:rPr>
                    <w:rFonts w:asciiTheme="minorHAnsi" w:hAnsiTheme="minorHAnsi"/>
                    <w:noProof/>
                    <w:sz w:val="22"/>
                    <w:lang w:eastAsia="pt-BR"/>
                  </w:rPr>
                  <w:tab/>
                </w:r>
                <w:r w:rsidR="005261C0" w:rsidRPr="00BA2568">
                  <w:rPr>
                    <w:rStyle w:val="Hyperlink"/>
                    <w:noProof/>
                  </w:rPr>
                  <w:t>Configurações do App Fabric</w:t>
                </w:r>
                <w:r w:rsidR="005261C0">
                  <w:rPr>
                    <w:noProof/>
                    <w:webHidden/>
                  </w:rPr>
                  <w:tab/>
                </w:r>
                <w:r w:rsidR="005261C0">
                  <w:rPr>
                    <w:noProof/>
                    <w:webHidden/>
                  </w:rPr>
                  <w:fldChar w:fldCharType="begin"/>
                </w:r>
                <w:r w:rsidR="005261C0">
                  <w:rPr>
                    <w:noProof/>
                    <w:webHidden/>
                  </w:rPr>
                  <w:instrText xml:space="preserve"> PAGEREF _Toc372544027 \h </w:instrText>
                </w:r>
                <w:r w:rsidR="005261C0">
                  <w:rPr>
                    <w:noProof/>
                    <w:webHidden/>
                  </w:rPr>
                </w:r>
                <w:r w:rsidR="005261C0">
                  <w:rPr>
                    <w:noProof/>
                    <w:webHidden/>
                  </w:rPr>
                  <w:fldChar w:fldCharType="separate"/>
                </w:r>
                <w:r w:rsidR="005261C0">
                  <w:rPr>
                    <w:noProof/>
                    <w:webHidden/>
                  </w:rPr>
                  <w:t>162</w:t>
                </w:r>
                <w:r w:rsidR="005261C0">
                  <w:rPr>
                    <w:noProof/>
                    <w:webHidden/>
                  </w:rPr>
                  <w:fldChar w:fldCharType="end"/>
                </w:r>
              </w:hyperlink>
            </w:p>
            <w:p w14:paraId="59413505" w14:textId="77777777" w:rsidR="005261C0" w:rsidRDefault="00811134">
              <w:pPr>
                <w:pStyle w:val="Sumrio2"/>
                <w:rPr>
                  <w:rFonts w:asciiTheme="minorHAnsi" w:hAnsiTheme="minorHAnsi"/>
                  <w:noProof/>
                  <w:sz w:val="22"/>
                  <w:lang w:eastAsia="pt-BR"/>
                </w:rPr>
              </w:pPr>
              <w:hyperlink w:anchor="_Toc372544028" w:history="1">
                <w:r w:rsidR="005261C0" w:rsidRPr="00BA2568">
                  <w:rPr>
                    <w:rStyle w:val="Hyperlink"/>
                    <w:noProof/>
                  </w:rPr>
                  <w:t>10.3</w:t>
                </w:r>
                <w:r w:rsidR="005261C0">
                  <w:rPr>
                    <w:rFonts w:asciiTheme="minorHAnsi" w:hAnsiTheme="minorHAnsi"/>
                    <w:noProof/>
                    <w:sz w:val="22"/>
                    <w:lang w:eastAsia="pt-BR"/>
                  </w:rPr>
                  <w:tab/>
                </w:r>
                <w:r w:rsidR="005261C0" w:rsidRPr="00BA2568">
                  <w:rPr>
                    <w:rStyle w:val="Hyperlink"/>
                    <w:noProof/>
                  </w:rPr>
                  <w:t>Configurando sua aplicação ASP.NET para usar o mecanismo de sessão do App Fabric</w:t>
                </w:r>
                <w:r w:rsidR="005261C0">
                  <w:rPr>
                    <w:noProof/>
                    <w:webHidden/>
                  </w:rPr>
                  <w:tab/>
                </w:r>
                <w:r w:rsidR="005261C0">
                  <w:rPr>
                    <w:noProof/>
                    <w:webHidden/>
                  </w:rPr>
                  <w:fldChar w:fldCharType="begin"/>
                </w:r>
                <w:r w:rsidR="005261C0">
                  <w:rPr>
                    <w:noProof/>
                    <w:webHidden/>
                  </w:rPr>
                  <w:instrText xml:space="preserve"> PAGEREF _Toc372544028 \h </w:instrText>
                </w:r>
                <w:r w:rsidR="005261C0">
                  <w:rPr>
                    <w:noProof/>
                    <w:webHidden/>
                  </w:rPr>
                </w:r>
                <w:r w:rsidR="005261C0">
                  <w:rPr>
                    <w:noProof/>
                    <w:webHidden/>
                  </w:rPr>
                  <w:fldChar w:fldCharType="separate"/>
                </w:r>
                <w:r w:rsidR="005261C0">
                  <w:rPr>
                    <w:noProof/>
                    <w:webHidden/>
                  </w:rPr>
                  <w:t>163</w:t>
                </w:r>
                <w:r w:rsidR="005261C0">
                  <w:rPr>
                    <w:noProof/>
                    <w:webHidden/>
                  </w:rPr>
                  <w:fldChar w:fldCharType="end"/>
                </w:r>
              </w:hyperlink>
            </w:p>
            <w:p w14:paraId="359BD749" w14:textId="77777777" w:rsidR="005261C0" w:rsidRDefault="00811134">
              <w:pPr>
                <w:pStyle w:val="Sumrio1"/>
                <w:rPr>
                  <w:rFonts w:asciiTheme="minorHAnsi" w:hAnsiTheme="minorHAnsi"/>
                  <w:sz w:val="22"/>
                  <w:lang w:eastAsia="pt-BR"/>
                </w:rPr>
              </w:pPr>
              <w:hyperlink w:anchor="_Toc372544029" w:history="1">
                <w:r w:rsidR="005261C0" w:rsidRPr="00BA2568">
                  <w:rPr>
                    <w:rStyle w:val="Hyperlink"/>
                  </w:rPr>
                  <w:t>11</w:t>
                </w:r>
                <w:r w:rsidR="005261C0">
                  <w:rPr>
                    <w:rFonts w:asciiTheme="minorHAnsi" w:hAnsiTheme="minorHAnsi"/>
                    <w:sz w:val="22"/>
                    <w:lang w:eastAsia="pt-BR"/>
                  </w:rPr>
                  <w:tab/>
                </w:r>
                <w:r w:rsidR="005261C0" w:rsidRPr="00BA2568">
                  <w:rPr>
                    <w:rStyle w:val="Hyperlink"/>
                  </w:rPr>
                  <w:t>Apêndice C - Como tratar erros de escopo de aplicação no global.asax</w:t>
                </w:r>
                <w:r w:rsidR="005261C0">
                  <w:rPr>
                    <w:webHidden/>
                  </w:rPr>
                  <w:tab/>
                </w:r>
                <w:r w:rsidR="005261C0">
                  <w:rPr>
                    <w:webHidden/>
                  </w:rPr>
                  <w:fldChar w:fldCharType="begin"/>
                </w:r>
                <w:r w:rsidR="005261C0">
                  <w:rPr>
                    <w:webHidden/>
                  </w:rPr>
                  <w:instrText xml:space="preserve"> PAGEREF _Toc372544029 \h </w:instrText>
                </w:r>
                <w:r w:rsidR="005261C0">
                  <w:rPr>
                    <w:webHidden/>
                  </w:rPr>
                </w:r>
                <w:r w:rsidR="005261C0">
                  <w:rPr>
                    <w:webHidden/>
                  </w:rPr>
                  <w:fldChar w:fldCharType="separate"/>
                </w:r>
                <w:r w:rsidR="005261C0">
                  <w:rPr>
                    <w:webHidden/>
                  </w:rPr>
                  <w:t>167</w:t>
                </w:r>
                <w:r w:rsidR="005261C0">
                  <w:rPr>
                    <w:webHidden/>
                  </w:rPr>
                  <w:fldChar w:fldCharType="end"/>
                </w:r>
              </w:hyperlink>
            </w:p>
            <w:p w14:paraId="369ED686" w14:textId="77777777" w:rsidR="005261C0" w:rsidRDefault="00811134">
              <w:pPr>
                <w:pStyle w:val="Sumrio2"/>
                <w:rPr>
                  <w:rFonts w:asciiTheme="minorHAnsi" w:hAnsiTheme="minorHAnsi"/>
                  <w:noProof/>
                  <w:sz w:val="22"/>
                  <w:lang w:eastAsia="pt-BR"/>
                </w:rPr>
              </w:pPr>
              <w:hyperlink w:anchor="_Toc372544030" w:history="1">
                <w:r w:rsidR="005261C0" w:rsidRPr="00BA2568">
                  <w:rPr>
                    <w:rStyle w:val="Hyperlink"/>
                    <w:noProof/>
                  </w:rPr>
                  <w:t>11.1</w:t>
                </w:r>
                <w:r w:rsidR="005261C0">
                  <w:rPr>
                    <w:rFonts w:asciiTheme="minorHAnsi" w:hAnsiTheme="minorHAnsi"/>
                    <w:noProof/>
                    <w:sz w:val="22"/>
                    <w:lang w:eastAsia="pt-BR"/>
                  </w:rPr>
                  <w:tab/>
                </w:r>
                <w:r w:rsidR="005261C0" w:rsidRPr="00BA2568">
                  <w:rPr>
                    <w:rStyle w:val="Hyperlink"/>
                    <w:noProof/>
                  </w:rPr>
                  <w:t>Configurando o arquivo Web.config</w:t>
                </w:r>
                <w:r w:rsidR="005261C0">
                  <w:rPr>
                    <w:noProof/>
                    <w:webHidden/>
                  </w:rPr>
                  <w:tab/>
                </w:r>
                <w:r w:rsidR="005261C0">
                  <w:rPr>
                    <w:noProof/>
                    <w:webHidden/>
                  </w:rPr>
                  <w:fldChar w:fldCharType="begin"/>
                </w:r>
                <w:r w:rsidR="005261C0">
                  <w:rPr>
                    <w:noProof/>
                    <w:webHidden/>
                  </w:rPr>
                  <w:instrText xml:space="preserve"> PAGEREF _Toc372544030 \h </w:instrText>
                </w:r>
                <w:r w:rsidR="005261C0">
                  <w:rPr>
                    <w:noProof/>
                    <w:webHidden/>
                  </w:rPr>
                </w:r>
                <w:r w:rsidR="005261C0">
                  <w:rPr>
                    <w:noProof/>
                    <w:webHidden/>
                  </w:rPr>
                  <w:fldChar w:fldCharType="separate"/>
                </w:r>
                <w:r w:rsidR="005261C0">
                  <w:rPr>
                    <w:noProof/>
                    <w:webHidden/>
                  </w:rPr>
                  <w:t>169</w:t>
                </w:r>
                <w:r w:rsidR="005261C0">
                  <w:rPr>
                    <w:noProof/>
                    <w:webHidden/>
                  </w:rPr>
                  <w:fldChar w:fldCharType="end"/>
                </w:r>
              </w:hyperlink>
            </w:p>
            <w:p w14:paraId="0698A5B4" w14:textId="77777777" w:rsidR="005261C0" w:rsidRDefault="00811134">
              <w:pPr>
                <w:pStyle w:val="Sumrio1"/>
                <w:rPr>
                  <w:rFonts w:asciiTheme="minorHAnsi" w:hAnsiTheme="minorHAnsi"/>
                  <w:sz w:val="22"/>
                  <w:lang w:eastAsia="pt-BR"/>
                </w:rPr>
              </w:pPr>
              <w:hyperlink w:anchor="_Toc372544031" w:history="1">
                <w:r w:rsidR="005261C0" w:rsidRPr="00BA2568">
                  <w:rPr>
                    <w:rStyle w:val="Hyperlink"/>
                  </w:rPr>
                  <w:t>12</w:t>
                </w:r>
                <w:r w:rsidR="005261C0">
                  <w:rPr>
                    <w:rFonts w:asciiTheme="minorHAnsi" w:hAnsiTheme="minorHAnsi"/>
                    <w:sz w:val="22"/>
                    <w:lang w:eastAsia="pt-BR"/>
                  </w:rPr>
                  <w:tab/>
                </w:r>
                <w:r w:rsidR="005261C0" w:rsidRPr="00BA2568">
                  <w:rPr>
                    <w:rStyle w:val="Hyperlink"/>
                  </w:rPr>
                  <w:t>Apêndice D - Habilitar compactação HTTP de conteúdo estático (IIS 7)</w:t>
                </w:r>
                <w:r w:rsidR="005261C0">
                  <w:rPr>
                    <w:webHidden/>
                  </w:rPr>
                  <w:tab/>
                </w:r>
                <w:r w:rsidR="005261C0">
                  <w:rPr>
                    <w:webHidden/>
                  </w:rPr>
                  <w:fldChar w:fldCharType="begin"/>
                </w:r>
                <w:r w:rsidR="005261C0">
                  <w:rPr>
                    <w:webHidden/>
                  </w:rPr>
                  <w:instrText xml:space="preserve"> PAGEREF _Toc372544031 \h </w:instrText>
                </w:r>
                <w:r w:rsidR="005261C0">
                  <w:rPr>
                    <w:webHidden/>
                  </w:rPr>
                </w:r>
                <w:r w:rsidR="005261C0">
                  <w:rPr>
                    <w:webHidden/>
                  </w:rPr>
                  <w:fldChar w:fldCharType="separate"/>
                </w:r>
                <w:r w:rsidR="005261C0">
                  <w:rPr>
                    <w:webHidden/>
                  </w:rPr>
                  <w:t>172</w:t>
                </w:r>
                <w:r w:rsidR="005261C0">
                  <w:rPr>
                    <w:webHidden/>
                  </w:rPr>
                  <w:fldChar w:fldCharType="end"/>
                </w:r>
              </w:hyperlink>
            </w:p>
            <w:p w14:paraId="2919A7C2" w14:textId="77777777" w:rsidR="005261C0" w:rsidRDefault="00811134">
              <w:pPr>
                <w:pStyle w:val="Sumrio2"/>
                <w:rPr>
                  <w:rFonts w:asciiTheme="minorHAnsi" w:hAnsiTheme="minorHAnsi"/>
                  <w:noProof/>
                  <w:sz w:val="22"/>
                  <w:lang w:eastAsia="pt-BR"/>
                </w:rPr>
              </w:pPr>
              <w:hyperlink w:anchor="_Toc372544032" w:history="1">
                <w:r w:rsidR="005261C0" w:rsidRPr="00BA2568">
                  <w:rPr>
                    <w:rStyle w:val="Hyperlink"/>
                    <w:noProof/>
                  </w:rPr>
                  <w:t>12.1</w:t>
                </w:r>
                <w:r w:rsidR="005261C0">
                  <w:rPr>
                    <w:rFonts w:asciiTheme="minorHAnsi" w:hAnsiTheme="minorHAnsi"/>
                    <w:noProof/>
                    <w:sz w:val="22"/>
                    <w:lang w:eastAsia="pt-BR"/>
                  </w:rPr>
                  <w:tab/>
                </w:r>
                <w:r w:rsidR="005261C0" w:rsidRPr="00BA2568">
                  <w:rPr>
                    <w:rStyle w:val="Hyperlink"/>
                    <w:noProof/>
                  </w:rPr>
                  <w:t>Configurando via Interface de usuário</w:t>
                </w:r>
                <w:r w:rsidR="005261C0">
                  <w:rPr>
                    <w:noProof/>
                    <w:webHidden/>
                  </w:rPr>
                  <w:tab/>
                </w:r>
                <w:r w:rsidR="005261C0">
                  <w:rPr>
                    <w:noProof/>
                    <w:webHidden/>
                  </w:rPr>
                  <w:fldChar w:fldCharType="begin"/>
                </w:r>
                <w:r w:rsidR="005261C0">
                  <w:rPr>
                    <w:noProof/>
                    <w:webHidden/>
                  </w:rPr>
                  <w:instrText xml:space="preserve"> PAGEREF _Toc372544032 \h </w:instrText>
                </w:r>
                <w:r w:rsidR="005261C0">
                  <w:rPr>
                    <w:noProof/>
                    <w:webHidden/>
                  </w:rPr>
                </w:r>
                <w:r w:rsidR="005261C0">
                  <w:rPr>
                    <w:noProof/>
                    <w:webHidden/>
                  </w:rPr>
                  <w:fldChar w:fldCharType="separate"/>
                </w:r>
                <w:r w:rsidR="005261C0">
                  <w:rPr>
                    <w:noProof/>
                    <w:webHidden/>
                  </w:rPr>
                  <w:t>172</w:t>
                </w:r>
                <w:r w:rsidR="005261C0">
                  <w:rPr>
                    <w:noProof/>
                    <w:webHidden/>
                  </w:rPr>
                  <w:fldChar w:fldCharType="end"/>
                </w:r>
              </w:hyperlink>
            </w:p>
            <w:p w14:paraId="58458E40" w14:textId="77777777" w:rsidR="005261C0" w:rsidRDefault="00811134">
              <w:pPr>
                <w:pStyle w:val="Sumrio2"/>
                <w:rPr>
                  <w:rFonts w:asciiTheme="minorHAnsi" w:hAnsiTheme="minorHAnsi"/>
                  <w:noProof/>
                  <w:sz w:val="22"/>
                  <w:lang w:eastAsia="pt-BR"/>
                </w:rPr>
              </w:pPr>
              <w:hyperlink w:anchor="_Toc372544033" w:history="1">
                <w:r w:rsidR="005261C0" w:rsidRPr="00BA2568">
                  <w:rPr>
                    <w:rStyle w:val="Hyperlink"/>
                    <w:noProof/>
                  </w:rPr>
                  <w:t>12.2</w:t>
                </w:r>
                <w:r w:rsidR="005261C0">
                  <w:rPr>
                    <w:rFonts w:asciiTheme="minorHAnsi" w:hAnsiTheme="minorHAnsi"/>
                    <w:noProof/>
                    <w:sz w:val="22"/>
                    <w:lang w:eastAsia="pt-BR"/>
                  </w:rPr>
                  <w:tab/>
                </w:r>
                <w:r w:rsidR="005261C0" w:rsidRPr="00BA2568">
                  <w:rPr>
                    <w:rStyle w:val="Hyperlink"/>
                    <w:noProof/>
                  </w:rPr>
                  <w:t>Via Linha de comando</w:t>
                </w:r>
                <w:r w:rsidR="005261C0">
                  <w:rPr>
                    <w:noProof/>
                    <w:webHidden/>
                  </w:rPr>
                  <w:tab/>
                </w:r>
                <w:r w:rsidR="005261C0">
                  <w:rPr>
                    <w:noProof/>
                    <w:webHidden/>
                  </w:rPr>
                  <w:fldChar w:fldCharType="begin"/>
                </w:r>
                <w:r w:rsidR="005261C0">
                  <w:rPr>
                    <w:noProof/>
                    <w:webHidden/>
                  </w:rPr>
                  <w:instrText xml:space="preserve"> PAGEREF _Toc372544033 \h </w:instrText>
                </w:r>
                <w:r w:rsidR="005261C0">
                  <w:rPr>
                    <w:noProof/>
                    <w:webHidden/>
                  </w:rPr>
                </w:r>
                <w:r w:rsidR="005261C0">
                  <w:rPr>
                    <w:noProof/>
                    <w:webHidden/>
                  </w:rPr>
                  <w:fldChar w:fldCharType="separate"/>
                </w:r>
                <w:r w:rsidR="005261C0">
                  <w:rPr>
                    <w:noProof/>
                    <w:webHidden/>
                  </w:rPr>
                  <w:t>172</w:t>
                </w:r>
                <w:r w:rsidR="005261C0">
                  <w:rPr>
                    <w:noProof/>
                    <w:webHidden/>
                  </w:rPr>
                  <w:fldChar w:fldCharType="end"/>
                </w:r>
              </w:hyperlink>
            </w:p>
            <w:p w14:paraId="7F6EFFBE" w14:textId="77777777" w:rsidR="005261C0" w:rsidRDefault="00811134">
              <w:pPr>
                <w:pStyle w:val="Sumrio2"/>
                <w:rPr>
                  <w:rFonts w:asciiTheme="minorHAnsi" w:hAnsiTheme="minorHAnsi"/>
                  <w:noProof/>
                  <w:sz w:val="22"/>
                  <w:lang w:eastAsia="pt-BR"/>
                </w:rPr>
              </w:pPr>
              <w:hyperlink w:anchor="_Toc372544034" w:history="1">
                <w:r w:rsidR="005261C0" w:rsidRPr="00BA2568">
                  <w:rPr>
                    <w:rStyle w:val="Hyperlink"/>
                    <w:noProof/>
                  </w:rPr>
                  <w:t>12.3</w:t>
                </w:r>
                <w:r w:rsidR="005261C0">
                  <w:rPr>
                    <w:rFonts w:asciiTheme="minorHAnsi" w:hAnsiTheme="minorHAnsi"/>
                    <w:noProof/>
                    <w:sz w:val="22"/>
                    <w:lang w:eastAsia="pt-BR"/>
                  </w:rPr>
                  <w:tab/>
                </w:r>
                <w:r w:rsidR="005261C0" w:rsidRPr="00BA2568">
                  <w:rPr>
                    <w:rStyle w:val="Hyperlink"/>
                    <w:noProof/>
                  </w:rPr>
                  <w:t>Via arquivos de Configuração</w:t>
                </w:r>
                <w:r w:rsidR="005261C0">
                  <w:rPr>
                    <w:noProof/>
                    <w:webHidden/>
                  </w:rPr>
                  <w:tab/>
                </w:r>
                <w:r w:rsidR="005261C0">
                  <w:rPr>
                    <w:noProof/>
                    <w:webHidden/>
                  </w:rPr>
                  <w:fldChar w:fldCharType="begin"/>
                </w:r>
                <w:r w:rsidR="005261C0">
                  <w:rPr>
                    <w:noProof/>
                    <w:webHidden/>
                  </w:rPr>
                  <w:instrText xml:space="preserve"> PAGEREF _Toc372544034 \h </w:instrText>
                </w:r>
                <w:r w:rsidR="005261C0">
                  <w:rPr>
                    <w:noProof/>
                    <w:webHidden/>
                  </w:rPr>
                </w:r>
                <w:r w:rsidR="005261C0">
                  <w:rPr>
                    <w:noProof/>
                    <w:webHidden/>
                  </w:rPr>
                  <w:fldChar w:fldCharType="separate"/>
                </w:r>
                <w:r w:rsidR="005261C0">
                  <w:rPr>
                    <w:noProof/>
                    <w:webHidden/>
                  </w:rPr>
                  <w:t>172</w:t>
                </w:r>
                <w:r w:rsidR="005261C0">
                  <w:rPr>
                    <w:noProof/>
                    <w:webHidden/>
                  </w:rPr>
                  <w:fldChar w:fldCharType="end"/>
                </w:r>
              </w:hyperlink>
            </w:p>
            <w:p w14:paraId="60561BB3" w14:textId="77777777" w:rsidR="005261C0" w:rsidRDefault="00811134">
              <w:pPr>
                <w:pStyle w:val="Sumrio1"/>
                <w:rPr>
                  <w:rFonts w:asciiTheme="minorHAnsi" w:hAnsiTheme="minorHAnsi"/>
                  <w:sz w:val="22"/>
                  <w:lang w:eastAsia="pt-BR"/>
                </w:rPr>
              </w:pPr>
              <w:hyperlink w:anchor="_Toc372544035" w:history="1">
                <w:r w:rsidR="005261C0" w:rsidRPr="00BA2568">
                  <w:rPr>
                    <w:rStyle w:val="Hyperlink"/>
                  </w:rPr>
                  <w:t>13</w:t>
                </w:r>
                <w:r w:rsidR="005261C0">
                  <w:rPr>
                    <w:rFonts w:asciiTheme="minorHAnsi" w:hAnsiTheme="minorHAnsi"/>
                    <w:sz w:val="22"/>
                    <w:lang w:eastAsia="pt-BR"/>
                  </w:rPr>
                  <w:tab/>
                </w:r>
                <w:r w:rsidR="005261C0" w:rsidRPr="00BA2568">
                  <w:rPr>
                    <w:rStyle w:val="Hyperlink"/>
                  </w:rPr>
                  <w:t xml:space="preserve">Apêndice E – Como implementar </w:t>
                </w:r>
                <w:r w:rsidR="005261C0" w:rsidRPr="00BA2568">
                  <w:rPr>
                    <w:rStyle w:val="Hyperlink"/>
                    <w:i/>
                  </w:rPr>
                  <w:t>Bundling</w:t>
                </w:r>
                <w:r w:rsidR="005261C0" w:rsidRPr="00BA2568">
                  <w:rPr>
                    <w:rStyle w:val="Hyperlink"/>
                  </w:rPr>
                  <w:t xml:space="preserve"> e </w:t>
                </w:r>
                <w:r w:rsidR="005261C0" w:rsidRPr="00BA2568">
                  <w:rPr>
                    <w:rStyle w:val="Hyperlink"/>
                    <w:i/>
                  </w:rPr>
                  <w:t>Minification</w:t>
                </w:r>
                <w:r w:rsidR="005261C0" w:rsidRPr="00BA2568">
                  <w:rPr>
                    <w:rStyle w:val="Hyperlink"/>
                  </w:rPr>
                  <w:t xml:space="preserve"> no ASP.NET Web Forms</w:t>
                </w:r>
                <w:r w:rsidR="005261C0">
                  <w:rPr>
                    <w:webHidden/>
                  </w:rPr>
                  <w:tab/>
                </w:r>
                <w:r w:rsidR="005261C0">
                  <w:rPr>
                    <w:webHidden/>
                  </w:rPr>
                  <w:fldChar w:fldCharType="begin"/>
                </w:r>
                <w:r w:rsidR="005261C0">
                  <w:rPr>
                    <w:webHidden/>
                  </w:rPr>
                  <w:instrText xml:space="preserve"> PAGEREF _Toc372544035 \h </w:instrText>
                </w:r>
                <w:r w:rsidR="005261C0">
                  <w:rPr>
                    <w:webHidden/>
                  </w:rPr>
                </w:r>
                <w:r w:rsidR="005261C0">
                  <w:rPr>
                    <w:webHidden/>
                  </w:rPr>
                  <w:fldChar w:fldCharType="separate"/>
                </w:r>
                <w:r w:rsidR="005261C0">
                  <w:rPr>
                    <w:webHidden/>
                  </w:rPr>
                  <w:t>174</w:t>
                </w:r>
                <w:r w:rsidR="005261C0">
                  <w:rPr>
                    <w:webHidden/>
                  </w:rPr>
                  <w:fldChar w:fldCharType="end"/>
                </w:r>
              </w:hyperlink>
            </w:p>
            <w:p w14:paraId="62718FA5" w14:textId="77777777" w:rsidR="005261C0" w:rsidRDefault="00811134">
              <w:pPr>
                <w:pStyle w:val="Sumrio1"/>
                <w:rPr>
                  <w:rFonts w:asciiTheme="minorHAnsi" w:hAnsiTheme="minorHAnsi"/>
                  <w:sz w:val="22"/>
                  <w:lang w:eastAsia="pt-BR"/>
                </w:rPr>
              </w:pPr>
              <w:hyperlink w:anchor="_Toc372544036" w:history="1">
                <w:r w:rsidR="005261C0" w:rsidRPr="00BA2568">
                  <w:rPr>
                    <w:rStyle w:val="Hyperlink"/>
                    <w:highlight w:val="white"/>
                  </w:rPr>
                  <w:t>14</w:t>
                </w:r>
                <w:r w:rsidR="005261C0">
                  <w:rPr>
                    <w:rFonts w:asciiTheme="minorHAnsi" w:hAnsiTheme="minorHAnsi"/>
                    <w:sz w:val="22"/>
                    <w:lang w:eastAsia="pt-BR"/>
                  </w:rPr>
                  <w:tab/>
                </w:r>
                <w:r w:rsidR="005261C0" w:rsidRPr="00BA2568">
                  <w:rPr>
                    <w:rStyle w:val="Hyperlink"/>
                    <w:highlight w:val="white"/>
                  </w:rPr>
                  <w:t>Apêndice F – Migrando o ASP.Net WebForms para MVC com Web.API</w:t>
                </w:r>
                <w:r w:rsidR="005261C0">
                  <w:rPr>
                    <w:webHidden/>
                  </w:rPr>
                  <w:tab/>
                </w:r>
                <w:r w:rsidR="005261C0">
                  <w:rPr>
                    <w:webHidden/>
                  </w:rPr>
                  <w:fldChar w:fldCharType="begin"/>
                </w:r>
                <w:r w:rsidR="005261C0">
                  <w:rPr>
                    <w:webHidden/>
                  </w:rPr>
                  <w:instrText xml:space="preserve"> PAGEREF _Toc372544036 \h </w:instrText>
                </w:r>
                <w:r w:rsidR="005261C0">
                  <w:rPr>
                    <w:webHidden/>
                  </w:rPr>
                </w:r>
                <w:r w:rsidR="005261C0">
                  <w:rPr>
                    <w:webHidden/>
                  </w:rPr>
                  <w:fldChar w:fldCharType="separate"/>
                </w:r>
                <w:r w:rsidR="005261C0">
                  <w:rPr>
                    <w:webHidden/>
                  </w:rPr>
                  <w:t>179</w:t>
                </w:r>
                <w:r w:rsidR="005261C0">
                  <w:rPr>
                    <w:webHidden/>
                  </w:rPr>
                  <w:fldChar w:fldCharType="end"/>
                </w:r>
              </w:hyperlink>
            </w:p>
            <w:p w14:paraId="39A0A32E" w14:textId="77777777" w:rsidR="005261C0" w:rsidRDefault="00811134">
              <w:pPr>
                <w:pStyle w:val="Sumrio2"/>
                <w:rPr>
                  <w:rFonts w:asciiTheme="minorHAnsi" w:hAnsiTheme="minorHAnsi"/>
                  <w:noProof/>
                  <w:sz w:val="22"/>
                  <w:lang w:eastAsia="pt-BR"/>
                </w:rPr>
              </w:pPr>
              <w:hyperlink w:anchor="_Toc372544037" w:history="1">
                <w:r w:rsidR="005261C0" w:rsidRPr="00BA2568">
                  <w:rPr>
                    <w:rStyle w:val="Hyperlink"/>
                    <w:noProof/>
                  </w:rPr>
                  <w:t>14.1</w:t>
                </w:r>
                <w:r w:rsidR="005261C0">
                  <w:rPr>
                    <w:rFonts w:asciiTheme="minorHAnsi" w:hAnsiTheme="minorHAnsi"/>
                    <w:noProof/>
                    <w:sz w:val="22"/>
                    <w:lang w:eastAsia="pt-BR"/>
                  </w:rPr>
                  <w:tab/>
                </w:r>
                <w:r w:rsidR="005261C0" w:rsidRPr="00BA2568">
                  <w:rPr>
                    <w:rStyle w:val="Hyperlink"/>
                    <w:noProof/>
                  </w:rPr>
                  <w:t>Adicionando a infraestrutura Web API</w:t>
                </w:r>
                <w:r w:rsidR="005261C0">
                  <w:rPr>
                    <w:noProof/>
                    <w:webHidden/>
                  </w:rPr>
                  <w:tab/>
                </w:r>
                <w:r w:rsidR="005261C0">
                  <w:rPr>
                    <w:noProof/>
                    <w:webHidden/>
                  </w:rPr>
                  <w:fldChar w:fldCharType="begin"/>
                </w:r>
                <w:r w:rsidR="005261C0">
                  <w:rPr>
                    <w:noProof/>
                    <w:webHidden/>
                  </w:rPr>
                  <w:instrText xml:space="preserve"> PAGEREF _Toc372544037 \h </w:instrText>
                </w:r>
                <w:r w:rsidR="005261C0">
                  <w:rPr>
                    <w:noProof/>
                    <w:webHidden/>
                  </w:rPr>
                </w:r>
                <w:r w:rsidR="005261C0">
                  <w:rPr>
                    <w:noProof/>
                    <w:webHidden/>
                  </w:rPr>
                  <w:fldChar w:fldCharType="separate"/>
                </w:r>
                <w:r w:rsidR="005261C0">
                  <w:rPr>
                    <w:noProof/>
                    <w:webHidden/>
                  </w:rPr>
                  <w:t>180</w:t>
                </w:r>
                <w:r w:rsidR="005261C0">
                  <w:rPr>
                    <w:noProof/>
                    <w:webHidden/>
                  </w:rPr>
                  <w:fldChar w:fldCharType="end"/>
                </w:r>
              </w:hyperlink>
            </w:p>
            <w:p w14:paraId="62A0E750" w14:textId="77777777" w:rsidR="005261C0" w:rsidRDefault="00811134">
              <w:pPr>
                <w:pStyle w:val="Sumrio2"/>
                <w:rPr>
                  <w:rFonts w:asciiTheme="minorHAnsi" w:hAnsiTheme="minorHAnsi"/>
                  <w:noProof/>
                  <w:sz w:val="22"/>
                  <w:lang w:eastAsia="pt-BR"/>
                </w:rPr>
              </w:pPr>
              <w:hyperlink w:anchor="_Toc372544038" w:history="1">
                <w:r w:rsidR="005261C0" w:rsidRPr="00BA2568">
                  <w:rPr>
                    <w:rStyle w:val="Hyperlink"/>
                    <w:noProof/>
                  </w:rPr>
                  <w:t>14.2</w:t>
                </w:r>
                <w:r w:rsidR="005261C0">
                  <w:rPr>
                    <w:rFonts w:asciiTheme="minorHAnsi" w:hAnsiTheme="minorHAnsi"/>
                    <w:noProof/>
                    <w:sz w:val="22"/>
                    <w:lang w:eastAsia="pt-BR"/>
                  </w:rPr>
                  <w:tab/>
                </w:r>
                <w:r w:rsidR="005261C0" w:rsidRPr="00BA2568">
                  <w:rPr>
                    <w:rStyle w:val="Hyperlink"/>
                    <w:noProof/>
                  </w:rPr>
                  <w:t>Roteando o formulário Web</w:t>
                </w:r>
                <w:r w:rsidR="005261C0">
                  <w:rPr>
                    <w:noProof/>
                    <w:webHidden/>
                  </w:rPr>
                  <w:tab/>
                </w:r>
                <w:r w:rsidR="005261C0">
                  <w:rPr>
                    <w:noProof/>
                    <w:webHidden/>
                  </w:rPr>
                  <w:fldChar w:fldCharType="begin"/>
                </w:r>
                <w:r w:rsidR="005261C0">
                  <w:rPr>
                    <w:noProof/>
                    <w:webHidden/>
                  </w:rPr>
                  <w:instrText xml:space="preserve"> PAGEREF _Toc372544038 \h </w:instrText>
                </w:r>
                <w:r w:rsidR="005261C0">
                  <w:rPr>
                    <w:noProof/>
                    <w:webHidden/>
                  </w:rPr>
                </w:r>
                <w:r w:rsidR="005261C0">
                  <w:rPr>
                    <w:noProof/>
                    <w:webHidden/>
                  </w:rPr>
                  <w:fldChar w:fldCharType="separate"/>
                </w:r>
                <w:r w:rsidR="005261C0">
                  <w:rPr>
                    <w:noProof/>
                    <w:webHidden/>
                  </w:rPr>
                  <w:t>182</w:t>
                </w:r>
                <w:r w:rsidR="005261C0">
                  <w:rPr>
                    <w:noProof/>
                    <w:webHidden/>
                  </w:rPr>
                  <w:fldChar w:fldCharType="end"/>
                </w:r>
              </w:hyperlink>
            </w:p>
            <w:p w14:paraId="51D6CC77" w14:textId="77777777" w:rsidR="005261C0" w:rsidRDefault="00811134">
              <w:pPr>
                <w:pStyle w:val="Sumrio2"/>
                <w:rPr>
                  <w:rFonts w:asciiTheme="minorHAnsi" w:hAnsiTheme="minorHAnsi"/>
                  <w:noProof/>
                  <w:sz w:val="22"/>
                  <w:lang w:eastAsia="pt-BR"/>
                </w:rPr>
              </w:pPr>
              <w:hyperlink w:anchor="_Toc372544039" w:history="1">
                <w:r w:rsidR="005261C0" w:rsidRPr="00BA2568">
                  <w:rPr>
                    <w:rStyle w:val="Hyperlink"/>
                    <w:noProof/>
                  </w:rPr>
                  <w:t>14.3</w:t>
                </w:r>
                <w:r w:rsidR="005261C0">
                  <w:rPr>
                    <w:rFonts w:asciiTheme="minorHAnsi" w:hAnsiTheme="minorHAnsi"/>
                    <w:noProof/>
                    <w:sz w:val="22"/>
                    <w:lang w:eastAsia="pt-BR"/>
                  </w:rPr>
                  <w:tab/>
                </w:r>
                <w:r w:rsidR="005261C0" w:rsidRPr="00BA2568">
                  <w:rPr>
                    <w:rStyle w:val="Hyperlink"/>
                    <w:noProof/>
                  </w:rPr>
                  <w:t>Refatorando o Controller</w:t>
                </w:r>
                <w:r w:rsidR="005261C0">
                  <w:rPr>
                    <w:noProof/>
                    <w:webHidden/>
                  </w:rPr>
                  <w:tab/>
                </w:r>
                <w:r w:rsidR="005261C0">
                  <w:rPr>
                    <w:noProof/>
                    <w:webHidden/>
                  </w:rPr>
                  <w:fldChar w:fldCharType="begin"/>
                </w:r>
                <w:r w:rsidR="005261C0">
                  <w:rPr>
                    <w:noProof/>
                    <w:webHidden/>
                  </w:rPr>
                  <w:instrText xml:space="preserve"> PAGEREF _Toc372544039 \h </w:instrText>
                </w:r>
                <w:r w:rsidR="005261C0">
                  <w:rPr>
                    <w:noProof/>
                    <w:webHidden/>
                  </w:rPr>
                </w:r>
                <w:r w:rsidR="005261C0">
                  <w:rPr>
                    <w:noProof/>
                    <w:webHidden/>
                  </w:rPr>
                  <w:fldChar w:fldCharType="separate"/>
                </w:r>
                <w:r w:rsidR="005261C0">
                  <w:rPr>
                    <w:noProof/>
                    <w:webHidden/>
                  </w:rPr>
                  <w:t>183</w:t>
                </w:r>
                <w:r w:rsidR="005261C0">
                  <w:rPr>
                    <w:noProof/>
                    <w:webHidden/>
                  </w:rPr>
                  <w:fldChar w:fldCharType="end"/>
                </w:r>
              </w:hyperlink>
            </w:p>
            <w:p w14:paraId="386EDA5B" w14:textId="77777777" w:rsidR="005261C0" w:rsidRDefault="00811134">
              <w:pPr>
                <w:pStyle w:val="Sumrio2"/>
                <w:rPr>
                  <w:rFonts w:asciiTheme="minorHAnsi" w:hAnsiTheme="minorHAnsi"/>
                  <w:noProof/>
                  <w:sz w:val="22"/>
                  <w:lang w:eastAsia="pt-BR"/>
                </w:rPr>
              </w:pPr>
              <w:hyperlink w:anchor="_Toc372544040" w:history="1">
                <w:r w:rsidR="005261C0" w:rsidRPr="00BA2568">
                  <w:rPr>
                    <w:rStyle w:val="Hyperlink"/>
                    <w:noProof/>
                  </w:rPr>
                  <w:t>14.4</w:t>
                </w:r>
                <w:r w:rsidR="005261C0">
                  <w:rPr>
                    <w:rFonts w:asciiTheme="minorHAnsi" w:hAnsiTheme="minorHAnsi"/>
                    <w:noProof/>
                    <w:sz w:val="22"/>
                    <w:lang w:eastAsia="pt-BR"/>
                  </w:rPr>
                  <w:tab/>
                </w:r>
                <w:r w:rsidR="005261C0" w:rsidRPr="00BA2568">
                  <w:rPr>
                    <w:rStyle w:val="Hyperlink"/>
                    <w:noProof/>
                  </w:rPr>
                  <w:t>Mudando para AJAX</w:t>
                </w:r>
                <w:r w:rsidR="005261C0">
                  <w:rPr>
                    <w:noProof/>
                    <w:webHidden/>
                  </w:rPr>
                  <w:tab/>
                </w:r>
                <w:r w:rsidR="005261C0">
                  <w:rPr>
                    <w:noProof/>
                    <w:webHidden/>
                  </w:rPr>
                  <w:fldChar w:fldCharType="begin"/>
                </w:r>
                <w:r w:rsidR="005261C0">
                  <w:rPr>
                    <w:noProof/>
                    <w:webHidden/>
                  </w:rPr>
                  <w:instrText xml:space="preserve"> PAGEREF _Toc372544040 \h </w:instrText>
                </w:r>
                <w:r w:rsidR="005261C0">
                  <w:rPr>
                    <w:noProof/>
                    <w:webHidden/>
                  </w:rPr>
                </w:r>
                <w:r w:rsidR="005261C0">
                  <w:rPr>
                    <w:noProof/>
                    <w:webHidden/>
                  </w:rPr>
                  <w:fldChar w:fldCharType="separate"/>
                </w:r>
                <w:r w:rsidR="005261C0">
                  <w:rPr>
                    <w:noProof/>
                    <w:webHidden/>
                  </w:rPr>
                  <w:t>185</w:t>
                </w:r>
                <w:r w:rsidR="005261C0">
                  <w:rPr>
                    <w:noProof/>
                    <w:webHidden/>
                  </w:rPr>
                  <w:fldChar w:fldCharType="end"/>
                </w:r>
              </w:hyperlink>
            </w:p>
            <w:p w14:paraId="0FBBA8D5" w14:textId="77777777" w:rsidR="005261C0" w:rsidRDefault="00811134">
              <w:pPr>
                <w:pStyle w:val="Sumrio2"/>
                <w:rPr>
                  <w:rFonts w:asciiTheme="minorHAnsi" w:hAnsiTheme="minorHAnsi"/>
                  <w:noProof/>
                  <w:sz w:val="22"/>
                  <w:lang w:eastAsia="pt-BR"/>
                </w:rPr>
              </w:pPr>
              <w:hyperlink w:anchor="_Toc372544041" w:history="1">
                <w:r w:rsidR="005261C0" w:rsidRPr="00BA2568">
                  <w:rPr>
                    <w:rStyle w:val="Hyperlink"/>
                    <w:noProof/>
                  </w:rPr>
                  <w:t>14.5</w:t>
                </w:r>
                <w:r w:rsidR="005261C0">
                  <w:rPr>
                    <w:rFonts w:asciiTheme="minorHAnsi" w:hAnsiTheme="minorHAnsi"/>
                    <w:noProof/>
                    <w:sz w:val="22"/>
                    <w:lang w:eastAsia="pt-BR"/>
                  </w:rPr>
                  <w:tab/>
                </w:r>
                <w:r w:rsidR="005261C0" w:rsidRPr="00BA2568">
                  <w:rPr>
                    <w:rStyle w:val="Hyperlink"/>
                    <w:noProof/>
                  </w:rPr>
                  <w:t>Processamento de fluxo de trabalho</w:t>
                </w:r>
                <w:r w:rsidR="005261C0">
                  <w:rPr>
                    <w:noProof/>
                    <w:webHidden/>
                  </w:rPr>
                  <w:tab/>
                </w:r>
                <w:r w:rsidR="005261C0">
                  <w:rPr>
                    <w:noProof/>
                    <w:webHidden/>
                  </w:rPr>
                  <w:fldChar w:fldCharType="begin"/>
                </w:r>
                <w:r w:rsidR="005261C0">
                  <w:rPr>
                    <w:noProof/>
                    <w:webHidden/>
                  </w:rPr>
                  <w:instrText xml:space="preserve"> PAGEREF _Toc372544041 \h </w:instrText>
                </w:r>
                <w:r w:rsidR="005261C0">
                  <w:rPr>
                    <w:noProof/>
                    <w:webHidden/>
                  </w:rPr>
                </w:r>
                <w:r w:rsidR="005261C0">
                  <w:rPr>
                    <w:noProof/>
                    <w:webHidden/>
                  </w:rPr>
                  <w:fldChar w:fldCharType="separate"/>
                </w:r>
                <w:r w:rsidR="005261C0">
                  <w:rPr>
                    <w:noProof/>
                    <w:webHidden/>
                  </w:rPr>
                  <w:t>186</w:t>
                </w:r>
                <w:r w:rsidR="005261C0">
                  <w:rPr>
                    <w:noProof/>
                    <w:webHidden/>
                  </w:rPr>
                  <w:fldChar w:fldCharType="end"/>
                </w:r>
              </w:hyperlink>
            </w:p>
            <w:p w14:paraId="2D48A9B4" w14:textId="77777777" w:rsidR="005261C0" w:rsidRDefault="00811134">
              <w:pPr>
                <w:pStyle w:val="Sumrio2"/>
                <w:rPr>
                  <w:rFonts w:asciiTheme="minorHAnsi" w:hAnsiTheme="minorHAnsi"/>
                  <w:noProof/>
                  <w:sz w:val="22"/>
                  <w:lang w:eastAsia="pt-BR"/>
                </w:rPr>
              </w:pPr>
              <w:hyperlink w:anchor="_Toc372544042" w:history="1">
                <w:r w:rsidR="005261C0" w:rsidRPr="00BA2568">
                  <w:rPr>
                    <w:rStyle w:val="Hyperlink"/>
                    <w:noProof/>
                  </w:rPr>
                  <w:t>14.6</w:t>
                </w:r>
                <w:r w:rsidR="005261C0">
                  <w:rPr>
                    <w:rFonts w:asciiTheme="minorHAnsi" w:hAnsiTheme="minorHAnsi"/>
                    <w:noProof/>
                    <w:sz w:val="22"/>
                    <w:lang w:eastAsia="pt-BR"/>
                  </w:rPr>
                  <w:tab/>
                </w:r>
                <w:r w:rsidR="005261C0" w:rsidRPr="00BA2568">
                  <w:rPr>
                    <w:rStyle w:val="Hyperlink"/>
                    <w:noProof/>
                  </w:rPr>
                  <w:t>Substituição de Eventos</w:t>
                </w:r>
                <w:r w:rsidR="005261C0">
                  <w:rPr>
                    <w:noProof/>
                    <w:webHidden/>
                  </w:rPr>
                  <w:tab/>
                </w:r>
                <w:r w:rsidR="005261C0">
                  <w:rPr>
                    <w:noProof/>
                    <w:webHidden/>
                  </w:rPr>
                  <w:fldChar w:fldCharType="begin"/>
                </w:r>
                <w:r w:rsidR="005261C0">
                  <w:rPr>
                    <w:noProof/>
                    <w:webHidden/>
                  </w:rPr>
                  <w:instrText xml:space="preserve"> PAGEREF _Toc372544042 \h </w:instrText>
                </w:r>
                <w:r w:rsidR="005261C0">
                  <w:rPr>
                    <w:noProof/>
                    <w:webHidden/>
                  </w:rPr>
                </w:r>
                <w:r w:rsidR="005261C0">
                  <w:rPr>
                    <w:noProof/>
                    <w:webHidden/>
                  </w:rPr>
                  <w:fldChar w:fldCharType="separate"/>
                </w:r>
                <w:r w:rsidR="005261C0">
                  <w:rPr>
                    <w:noProof/>
                    <w:webHidden/>
                  </w:rPr>
                  <w:t>188</w:t>
                </w:r>
                <w:r w:rsidR="005261C0">
                  <w:rPr>
                    <w:noProof/>
                    <w:webHidden/>
                  </w:rPr>
                  <w:fldChar w:fldCharType="end"/>
                </w:r>
              </w:hyperlink>
            </w:p>
            <w:p w14:paraId="57A32C51" w14:textId="77777777" w:rsidR="005261C0" w:rsidRDefault="00811134">
              <w:pPr>
                <w:pStyle w:val="Sumrio2"/>
                <w:rPr>
                  <w:rFonts w:asciiTheme="minorHAnsi" w:hAnsiTheme="minorHAnsi"/>
                  <w:noProof/>
                  <w:sz w:val="22"/>
                  <w:lang w:eastAsia="pt-BR"/>
                </w:rPr>
              </w:pPr>
              <w:hyperlink w:anchor="_Toc372544043" w:history="1">
                <w:r w:rsidR="005261C0" w:rsidRPr="00BA2568">
                  <w:rPr>
                    <w:rStyle w:val="Hyperlink"/>
                    <w:noProof/>
                  </w:rPr>
                  <w:t>14.7</w:t>
                </w:r>
                <w:r w:rsidR="005261C0">
                  <w:rPr>
                    <w:rFonts w:asciiTheme="minorHAnsi" w:hAnsiTheme="minorHAnsi"/>
                    <w:noProof/>
                    <w:sz w:val="22"/>
                    <w:lang w:eastAsia="pt-BR"/>
                  </w:rPr>
                  <w:tab/>
                </w:r>
                <w:r w:rsidR="005261C0" w:rsidRPr="00BA2568">
                  <w:rPr>
                    <w:rStyle w:val="Hyperlink"/>
                    <w:noProof/>
                  </w:rPr>
                  <w:t>Além dos verbos HTTP</w:t>
                </w:r>
                <w:r w:rsidR="005261C0">
                  <w:rPr>
                    <w:noProof/>
                    <w:webHidden/>
                  </w:rPr>
                  <w:tab/>
                </w:r>
                <w:r w:rsidR="005261C0">
                  <w:rPr>
                    <w:noProof/>
                    <w:webHidden/>
                  </w:rPr>
                  <w:fldChar w:fldCharType="begin"/>
                </w:r>
                <w:r w:rsidR="005261C0">
                  <w:rPr>
                    <w:noProof/>
                    <w:webHidden/>
                  </w:rPr>
                  <w:instrText xml:space="preserve"> PAGEREF _Toc372544043 \h </w:instrText>
                </w:r>
                <w:r w:rsidR="005261C0">
                  <w:rPr>
                    <w:noProof/>
                    <w:webHidden/>
                  </w:rPr>
                </w:r>
                <w:r w:rsidR="005261C0">
                  <w:rPr>
                    <w:noProof/>
                    <w:webHidden/>
                  </w:rPr>
                  <w:fldChar w:fldCharType="separate"/>
                </w:r>
                <w:r w:rsidR="005261C0">
                  <w:rPr>
                    <w:noProof/>
                    <w:webHidden/>
                  </w:rPr>
                  <w:t>189</w:t>
                </w:r>
                <w:r w:rsidR="005261C0">
                  <w:rPr>
                    <w:noProof/>
                    <w:webHidden/>
                  </w:rPr>
                  <w:fldChar w:fldCharType="end"/>
                </w:r>
              </w:hyperlink>
            </w:p>
            <w:p w14:paraId="2832ABD9" w14:textId="4F4C864C" w:rsidR="00792791" w:rsidRPr="004F192E" w:rsidRDefault="00792791">
              <w:r w:rsidRPr="004F192E">
                <w:rPr>
                  <w:b/>
                  <w:bCs/>
                </w:rPr>
                <w:fldChar w:fldCharType="end"/>
              </w:r>
            </w:p>
          </w:sdtContent>
        </w:sdt>
        <w:p w14:paraId="254F9629" w14:textId="77777777" w:rsidR="00C86B4F" w:rsidRDefault="00C86B4F">
          <w:pPr>
            <w:spacing w:before="0" w:after="200"/>
            <w:rPr>
              <w:color w:val="008AC8"/>
              <w:sz w:val="36"/>
            </w:rPr>
          </w:pPr>
          <w:r>
            <w:br w:type="page"/>
          </w:r>
        </w:p>
        <w:p w14:paraId="357C4835" w14:textId="540A2C3A" w:rsidR="00306C0B" w:rsidRPr="004F192E" w:rsidRDefault="0075663B" w:rsidP="00541417">
          <w:pPr>
            <w:pStyle w:val="CoverSubject"/>
          </w:pPr>
          <w:r w:rsidRPr="004F192E">
            <w:lastRenderedPageBreak/>
            <w:t>Índice de Figuras</w:t>
          </w:r>
        </w:p>
        <w:p w14:paraId="580C2ED2" w14:textId="77777777" w:rsidR="005261C0" w:rsidRDefault="004F192E">
          <w:pPr>
            <w:pStyle w:val="ndicedeilustraes"/>
            <w:tabs>
              <w:tab w:val="right" w:leader="dot" w:pos="9350"/>
            </w:tabs>
            <w:rPr>
              <w:rFonts w:asciiTheme="minorHAnsi" w:hAnsiTheme="minorHAnsi"/>
              <w:noProof/>
              <w:lang w:eastAsia="pt-BR"/>
            </w:rPr>
          </w:pPr>
          <w:r w:rsidRPr="004F192E">
            <w:fldChar w:fldCharType="begin"/>
          </w:r>
          <w:r w:rsidRPr="004F192E">
            <w:instrText xml:space="preserve"> TOC \h \z \c "Figura" </w:instrText>
          </w:r>
          <w:r w:rsidRPr="004F192E">
            <w:fldChar w:fldCharType="separate"/>
          </w:r>
          <w:hyperlink w:anchor="_Toc372544044" w:history="1">
            <w:r w:rsidR="005261C0" w:rsidRPr="006B3F89">
              <w:rPr>
                <w:rStyle w:val="Hyperlink"/>
                <w:noProof/>
              </w:rPr>
              <w:t>Figura 1 Raio-x dos principais elementos de uma aplicação web</w:t>
            </w:r>
            <w:r w:rsidR="005261C0">
              <w:rPr>
                <w:noProof/>
                <w:webHidden/>
              </w:rPr>
              <w:tab/>
            </w:r>
            <w:r w:rsidR="005261C0">
              <w:rPr>
                <w:noProof/>
                <w:webHidden/>
              </w:rPr>
              <w:fldChar w:fldCharType="begin"/>
            </w:r>
            <w:r w:rsidR="005261C0">
              <w:rPr>
                <w:noProof/>
                <w:webHidden/>
              </w:rPr>
              <w:instrText xml:space="preserve"> PAGEREF _Toc372544044 \h </w:instrText>
            </w:r>
            <w:r w:rsidR="005261C0">
              <w:rPr>
                <w:noProof/>
                <w:webHidden/>
              </w:rPr>
            </w:r>
            <w:r w:rsidR="005261C0">
              <w:rPr>
                <w:noProof/>
                <w:webHidden/>
              </w:rPr>
              <w:fldChar w:fldCharType="separate"/>
            </w:r>
            <w:r w:rsidR="005261C0">
              <w:rPr>
                <w:noProof/>
                <w:webHidden/>
              </w:rPr>
              <w:t>6</w:t>
            </w:r>
            <w:r w:rsidR="005261C0">
              <w:rPr>
                <w:noProof/>
                <w:webHidden/>
              </w:rPr>
              <w:fldChar w:fldCharType="end"/>
            </w:r>
          </w:hyperlink>
        </w:p>
        <w:p w14:paraId="666D0774" w14:textId="77777777" w:rsidR="005261C0" w:rsidRDefault="00811134">
          <w:pPr>
            <w:pStyle w:val="ndicedeilustraes"/>
            <w:tabs>
              <w:tab w:val="right" w:leader="dot" w:pos="9350"/>
            </w:tabs>
            <w:rPr>
              <w:rFonts w:asciiTheme="minorHAnsi" w:hAnsiTheme="minorHAnsi"/>
              <w:noProof/>
              <w:lang w:eastAsia="pt-BR"/>
            </w:rPr>
          </w:pPr>
          <w:hyperlink w:anchor="_Toc372544045" w:history="1">
            <w:r w:rsidR="005261C0" w:rsidRPr="006B3F89">
              <w:rPr>
                <w:rStyle w:val="Hyperlink"/>
                <w:noProof/>
              </w:rPr>
              <w:t>Figura 2 – Padrão de desenho Model, View e Controller</w:t>
            </w:r>
            <w:r w:rsidR="005261C0">
              <w:rPr>
                <w:noProof/>
                <w:webHidden/>
              </w:rPr>
              <w:tab/>
            </w:r>
            <w:r w:rsidR="005261C0">
              <w:rPr>
                <w:noProof/>
                <w:webHidden/>
              </w:rPr>
              <w:fldChar w:fldCharType="begin"/>
            </w:r>
            <w:r w:rsidR="005261C0">
              <w:rPr>
                <w:noProof/>
                <w:webHidden/>
              </w:rPr>
              <w:instrText xml:space="preserve"> PAGEREF _Toc372544045 \h </w:instrText>
            </w:r>
            <w:r w:rsidR="005261C0">
              <w:rPr>
                <w:noProof/>
                <w:webHidden/>
              </w:rPr>
            </w:r>
            <w:r w:rsidR="005261C0">
              <w:rPr>
                <w:noProof/>
                <w:webHidden/>
              </w:rPr>
              <w:fldChar w:fldCharType="separate"/>
            </w:r>
            <w:r w:rsidR="005261C0">
              <w:rPr>
                <w:noProof/>
                <w:webHidden/>
              </w:rPr>
              <w:t>7</w:t>
            </w:r>
            <w:r w:rsidR="005261C0">
              <w:rPr>
                <w:noProof/>
                <w:webHidden/>
              </w:rPr>
              <w:fldChar w:fldCharType="end"/>
            </w:r>
          </w:hyperlink>
        </w:p>
        <w:p w14:paraId="7FC3CCD2" w14:textId="77777777" w:rsidR="005261C0" w:rsidRDefault="00811134">
          <w:pPr>
            <w:pStyle w:val="ndicedeilustraes"/>
            <w:tabs>
              <w:tab w:val="right" w:leader="dot" w:pos="9350"/>
            </w:tabs>
            <w:rPr>
              <w:rFonts w:asciiTheme="minorHAnsi" w:hAnsiTheme="minorHAnsi"/>
              <w:noProof/>
              <w:lang w:eastAsia="pt-BR"/>
            </w:rPr>
          </w:pPr>
          <w:hyperlink w:anchor="_Toc372544046" w:history="1">
            <w:r w:rsidR="005261C0" w:rsidRPr="006B3F89">
              <w:rPr>
                <w:rStyle w:val="Hyperlink"/>
                <w:noProof/>
              </w:rPr>
              <w:t>Figura 3 – Exemplo de uma classe representando uma entidade de dados</w:t>
            </w:r>
            <w:r w:rsidR="005261C0">
              <w:rPr>
                <w:noProof/>
                <w:webHidden/>
              </w:rPr>
              <w:tab/>
            </w:r>
            <w:r w:rsidR="005261C0">
              <w:rPr>
                <w:noProof/>
                <w:webHidden/>
              </w:rPr>
              <w:fldChar w:fldCharType="begin"/>
            </w:r>
            <w:r w:rsidR="005261C0">
              <w:rPr>
                <w:noProof/>
                <w:webHidden/>
              </w:rPr>
              <w:instrText xml:space="preserve"> PAGEREF _Toc372544046 \h </w:instrText>
            </w:r>
            <w:r w:rsidR="005261C0">
              <w:rPr>
                <w:noProof/>
                <w:webHidden/>
              </w:rPr>
            </w:r>
            <w:r w:rsidR="005261C0">
              <w:rPr>
                <w:noProof/>
                <w:webHidden/>
              </w:rPr>
              <w:fldChar w:fldCharType="separate"/>
            </w:r>
            <w:r w:rsidR="005261C0">
              <w:rPr>
                <w:noProof/>
                <w:webHidden/>
              </w:rPr>
              <w:t>10</w:t>
            </w:r>
            <w:r w:rsidR="005261C0">
              <w:rPr>
                <w:noProof/>
                <w:webHidden/>
              </w:rPr>
              <w:fldChar w:fldCharType="end"/>
            </w:r>
          </w:hyperlink>
        </w:p>
        <w:p w14:paraId="159592C5" w14:textId="77777777" w:rsidR="005261C0" w:rsidRDefault="00811134">
          <w:pPr>
            <w:pStyle w:val="ndicedeilustraes"/>
            <w:tabs>
              <w:tab w:val="right" w:leader="dot" w:pos="9350"/>
            </w:tabs>
            <w:rPr>
              <w:rFonts w:asciiTheme="minorHAnsi" w:hAnsiTheme="minorHAnsi"/>
              <w:noProof/>
              <w:lang w:eastAsia="pt-BR"/>
            </w:rPr>
          </w:pPr>
          <w:hyperlink w:anchor="_Toc372544047" w:history="1">
            <w:r w:rsidR="005261C0" w:rsidRPr="006B3F89">
              <w:rPr>
                <w:rStyle w:val="Hyperlink"/>
                <w:noProof/>
              </w:rPr>
              <w:t>Figura 4 – View “Produto” sendo exibida em janela do navegador.</w:t>
            </w:r>
            <w:r w:rsidR="005261C0">
              <w:rPr>
                <w:noProof/>
                <w:webHidden/>
              </w:rPr>
              <w:tab/>
            </w:r>
            <w:r w:rsidR="005261C0">
              <w:rPr>
                <w:noProof/>
                <w:webHidden/>
              </w:rPr>
              <w:fldChar w:fldCharType="begin"/>
            </w:r>
            <w:r w:rsidR="005261C0">
              <w:rPr>
                <w:noProof/>
                <w:webHidden/>
              </w:rPr>
              <w:instrText xml:space="preserve"> PAGEREF _Toc372544047 \h </w:instrText>
            </w:r>
            <w:r w:rsidR="005261C0">
              <w:rPr>
                <w:noProof/>
                <w:webHidden/>
              </w:rPr>
            </w:r>
            <w:r w:rsidR="005261C0">
              <w:rPr>
                <w:noProof/>
                <w:webHidden/>
              </w:rPr>
              <w:fldChar w:fldCharType="separate"/>
            </w:r>
            <w:r w:rsidR="005261C0">
              <w:rPr>
                <w:noProof/>
                <w:webHidden/>
              </w:rPr>
              <w:t>11</w:t>
            </w:r>
            <w:r w:rsidR="005261C0">
              <w:rPr>
                <w:noProof/>
                <w:webHidden/>
              </w:rPr>
              <w:fldChar w:fldCharType="end"/>
            </w:r>
          </w:hyperlink>
        </w:p>
        <w:p w14:paraId="262C5A6C" w14:textId="77777777" w:rsidR="005261C0" w:rsidRDefault="00811134">
          <w:pPr>
            <w:pStyle w:val="ndicedeilustraes"/>
            <w:tabs>
              <w:tab w:val="right" w:leader="dot" w:pos="9350"/>
            </w:tabs>
            <w:rPr>
              <w:rFonts w:asciiTheme="minorHAnsi" w:hAnsiTheme="minorHAnsi"/>
              <w:noProof/>
              <w:lang w:eastAsia="pt-BR"/>
            </w:rPr>
          </w:pPr>
          <w:hyperlink w:anchor="_Toc372544048" w:history="1">
            <w:r w:rsidR="005261C0" w:rsidRPr="006B3F89">
              <w:rPr>
                <w:rStyle w:val="Hyperlink"/>
                <w:noProof/>
              </w:rPr>
              <w:t>Figura 5 – Estrutura de um projeto ASP.NET MVC</w:t>
            </w:r>
            <w:r w:rsidR="005261C0">
              <w:rPr>
                <w:noProof/>
                <w:webHidden/>
              </w:rPr>
              <w:tab/>
            </w:r>
            <w:r w:rsidR="005261C0">
              <w:rPr>
                <w:noProof/>
                <w:webHidden/>
              </w:rPr>
              <w:fldChar w:fldCharType="begin"/>
            </w:r>
            <w:r w:rsidR="005261C0">
              <w:rPr>
                <w:noProof/>
                <w:webHidden/>
              </w:rPr>
              <w:instrText xml:space="preserve"> PAGEREF _Toc372544048 \h </w:instrText>
            </w:r>
            <w:r w:rsidR="005261C0">
              <w:rPr>
                <w:noProof/>
                <w:webHidden/>
              </w:rPr>
            </w:r>
            <w:r w:rsidR="005261C0">
              <w:rPr>
                <w:noProof/>
                <w:webHidden/>
              </w:rPr>
              <w:fldChar w:fldCharType="separate"/>
            </w:r>
            <w:r w:rsidR="005261C0">
              <w:rPr>
                <w:noProof/>
                <w:webHidden/>
              </w:rPr>
              <w:t>13</w:t>
            </w:r>
            <w:r w:rsidR="005261C0">
              <w:rPr>
                <w:noProof/>
                <w:webHidden/>
              </w:rPr>
              <w:fldChar w:fldCharType="end"/>
            </w:r>
          </w:hyperlink>
        </w:p>
        <w:p w14:paraId="0E95A652" w14:textId="77777777" w:rsidR="005261C0" w:rsidRDefault="00811134">
          <w:pPr>
            <w:pStyle w:val="ndicedeilustraes"/>
            <w:tabs>
              <w:tab w:val="right" w:leader="dot" w:pos="9350"/>
            </w:tabs>
            <w:rPr>
              <w:rFonts w:asciiTheme="minorHAnsi" w:hAnsiTheme="minorHAnsi"/>
              <w:noProof/>
              <w:lang w:eastAsia="pt-BR"/>
            </w:rPr>
          </w:pPr>
          <w:hyperlink w:anchor="_Toc372544049" w:history="1">
            <w:r w:rsidR="005261C0" w:rsidRPr="006B3F89">
              <w:rPr>
                <w:rStyle w:val="Hyperlink"/>
                <w:noProof/>
              </w:rPr>
              <w:t>Figura 6 – Roteamento Asp.Net MVC</w:t>
            </w:r>
            <w:r w:rsidR="005261C0">
              <w:rPr>
                <w:noProof/>
                <w:webHidden/>
              </w:rPr>
              <w:tab/>
            </w:r>
            <w:r w:rsidR="005261C0">
              <w:rPr>
                <w:noProof/>
                <w:webHidden/>
              </w:rPr>
              <w:fldChar w:fldCharType="begin"/>
            </w:r>
            <w:r w:rsidR="005261C0">
              <w:rPr>
                <w:noProof/>
                <w:webHidden/>
              </w:rPr>
              <w:instrText xml:space="preserve"> PAGEREF _Toc372544049 \h </w:instrText>
            </w:r>
            <w:r w:rsidR="005261C0">
              <w:rPr>
                <w:noProof/>
                <w:webHidden/>
              </w:rPr>
            </w:r>
            <w:r w:rsidR="005261C0">
              <w:rPr>
                <w:noProof/>
                <w:webHidden/>
              </w:rPr>
              <w:fldChar w:fldCharType="separate"/>
            </w:r>
            <w:r w:rsidR="005261C0">
              <w:rPr>
                <w:noProof/>
                <w:webHidden/>
              </w:rPr>
              <w:t>16</w:t>
            </w:r>
            <w:r w:rsidR="005261C0">
              <w:rPr>
                <w:noProof/>
                <w:webHidden/>
              </w:rPr>
              <w:fldChar w:fldCharType="end"/>
            </w:r>
          </w:hyperlink>
        </w:p>
        <w:p w14:paraId="1E1A5D66" w14:textId="77777777" w:rsidR="005261C0" w:rsidRDefault="00811134">
          <w:pPr>
            <w:pStyle w:val="ndicedeilustraes"/>
            <w:tabs>
              <w:tab w:val="right" w:leader="dot" w:pos="9350"/>
            </w:tabs>
            <w:rPr>
              <w:rFonts w:asciiTheme="minorHAnsi" w:hAnsiTheme="minorHAnsi"/>
              <w:noProof/>
              <w:lang w:eastAsia="pt-BR"/>
            </w:rPr>
          </w:pPr>
          <w:hyperlink w:anchor="_Toc372544050" w:history="1">
            <w:r w:rsidR="005261C0" w:rsidRPr="006B3F89">
              <w:rPr>
                <w:rStyle w:val="Hyperlink"/>
                <w:noProof/>
              </w:rPr>
              <w:t>Figura 7 - Views</w:t>
            </w:r>
            <w:r w:rsidR="005261C0">
              <w:rPr>
                <w:noProof/>
                <w:webHidden/>
              </w:rPr>
              <w:tab/>
            </w:r>
            <w:r w:rsidR="005261C0">
              <w:rPr>
                <w:noProof/>
                <w:webHidden/>
              </w:rPr>
              <w:fldChar w:fldCharType="begin"/>
            </w:r>
            <w:r w:rsidR="005261C0">
              <w:rPr>
                <w:noProof/>
                <w:webHidden/>
              </w:rPr>
              <w:instrText xml:space="preserve"> PAGEREF _Toc372544050 \h </w:instrText>
            </w:r>
            <w:r w:rsidR="005261C0">
              <w:rPr>
                <w:noProof/>
                <w:webHidden/>
              </w:rPr>
            </w:r>
            <w:r w:rsidR="005261C0">
              <w:rPr>
                <w:noProof/>
                <w:webHidden/>
              </w:rPr>
              <w:fldChar w:fldCharType="separate"/>
            </w:r>
            <w:r w:rsidR="005261C0">
              <w:rPr>
                <w:noProof/>
                <w:webHidden/>
              </w:rPr>
              <w:t>19</w:t>
            </w:r>
            <w:r w:rsidR="005261C0">
              <w:rPr>
                <w:noProof/>
                <w:webHidden/>
              </w:rPr>
              <w:fldChar w:fldCharType="end"/>
            </w:r>
          </w:hyperlink>
        </w:p>
        <w:p w14:paraId="747DE213" w14:textId="77777777" w:rsidR="005261C0" w:rsidRDefault="00811134">
          <w:pPr>
            <w:pStyle w:val="ndicedeilustraes"/>
            <w:tabs>
              <w:tab w:val="right" w:leader="dot" w:pos="9350"/>
            </w:tabs>
            <w:rPr>
              <w:rFonts w:asciiTheme="minorHAnsi" w:hAnsiTheme="minorHAnsi"/>
              <w:noProof/>
              <w:lang w:eastAsia="pt-BR"/>
            </w:rPr>
          </w:pPr>
          <w:hyperlink w:anchor="_Toc372544051" w:history="1">
            <w:r w:rsidR="005261C0" w:rsidRPr="006B3F89">
              <w:rPr>
                <w:rStyle w:val="Hyperlink"/>
                <w:noProof/>
              </w:rPr>
              <w:t xml:space="preserve">Figura 8 – Criação de </w:t>
            </w:r>
            <w:r w:rsidR="005261C0" w:rsidRPr="006B3F89">
              <w:rPr>
                <w:rStyle w:val="Hyperlink"/>
                <w:i/>
                <w:noProof/>
              </w:rPr>
              <w:t>Partial View</w:t>
            </w:r>
            <w:r w:rsidR="005261C0" w:rsidRPr="006B3F89">
              <w:rPr>
                <w:rStyle w:val="Hyperlink"/>
                <w:noProof/>
              </w:rPr>
              <w:t xml:space="preserve"> fortemente tipada de Municipio</w:t>
            </w:r>
            <w:r w:rsidR="005261C0">
              <w:rPr>
                <w:noProof/>
                <w:webHidden/>
              </w:rPr>
              <w:tab/>
            </w:r>
            <w:r w:rsidR="005261C0">
              <w:rPr>
                <w:noProof/>
                <w:webHidden/>
              </w:rPr>
              <w:fldChar w:fldCharType="begin"/>
            </w:r>
            <w:r w:rsidR="005261C0">
              <w:rPr>
                <w:noProof/>
                <w:webHidden/>
              </w:rPr>
              <w:instrText xml:space="preserve"> PAGEREF _Toc372544051 \h </w:instrText>
            </w:r>
            <w:r w:rsidR="005261C0">
              <w:rPr>
                <w:noProof/>
                <w:webHidden/>
              </w:rPr>
            </w:r>
            <w:r w:rsidR="005261C0">
              <w:rPr>
                <w:noProof/>
                <w:webHidden/>
              </w:rPr>
              <w:fldChar w:fldCharType="separate"/>
            </w:r>
            <w:r w:rsidR="005261C0">
              <w:rPr>
                <w:noProof/>
                <w:webHidden/>
              </w:rPr>
              <w:t>20</w:t>
            </w:r>
            <w:r w:rsidR="005261C0">
              <w:rPr>
                <w:noProof/>
                <w:webHidden/>
              </w:rPr>
              <w:fldChar w:fldCharType="end"/>
            </w:r>
          </w:hyperlink>
        </w:p>
        <w:p w14:paraId="1C56F2CF" w14:textId="77777777" w:rsidR="005261C0" w:rsidRDefault="00811134">
          <w:pPr>
            <w:pStyle w:val="ndicedeilustraes"/>
            <w:tabs>
              <w:tab w:val="right" w:leader="dot" w:pos="9350"/>
            </w:tabs>
            <w:rPr>
              <w:rFonts w:asciiTheme="minorHAnsi" w:hAnsiTheme="minorHAnsi"/>
              <w:noProof/>
              <w:lang w:eastAsia="pt-BR"/>
            </w:rPr>
          </w:pPr>
          <w:hyperlink w:anchor="_Toc372544052" w:history="1">
            <w:r w:rsidR="005261C0" w:rsidRPr="006B3F89">
              <w:rPr>
                <w:rStyle w:val="Hyperlink"/>
                <w:noProof/>
              </w:rPr>
              <w:t>Figura 9 – Novo Projeto ASP.NET MVC 4</w:t>
            </w:r>
            <w:r w:rsidR="005261C0">
              <w:rPr>
                <w:noProof/>
                <w:webHidden/>
              </w:rPr>
              <w:tab/>
            </w:r>
            <w:r w:rsidR="005261C0">
              <w:rPr>
                <w:noProof/>
                <w:webHidden/>
              </w:rPr>
              <w:fldChar w:fldCharType="begin"/>
            </w:r>
            <w:r w:rsidR="005261C0">
              <w:rPr>
                <w:noProof/>
                <w:webHidden/>
              </w:rPr>
              <w:instrText xml:space="preserve"> PAGEREF _Toc372544052 \h </w:instrText>
            </w:r>
            <w:r w:rsidR="005261C0">
              <w:rPr>
                <w:noProof/>
                <w:webHidden/>
              </w:rPr>
            </w:r>
            <w:r w:rsidR="005261C0">
              <w:rPr>
                <w:noProof/>
                <w:webHidden/>
              </w:rPr>
              <w:fldChar w:fldCharType="separate"/>
            </w:r>
            <w:r w:rsidR="005261C0">
              <w:rPr>
                <w:noProof/>
                <w:webHidden/>
              </w:rPr>
              <w:t>21</w:t>
            </w:r>
            <w:r w:rsidR="005261C0">
              <w:rPr>
                <w:noProof/>
                <w:webHidden/>
              </w:rPr>
              <w:fldChar w:fldCharType="end"/>
            </w:r>
          </w:hyperlink>
        </w:p>
        <w:p w14:paraId="4EADA512" w14:textId="77777777" w:rsidR="005261C0" w:rsidRDefault="00811134">
          <w:pPr>
            <w:pStyle w:val="ndicedeilustraes"/>
            <w:tabs>
              <w:tab w:val="right" w:leader="dot" w:pos="9350"/>
            </w:tabs>
            <w:rPr>
              <w:rFonts w:asciiTheme="minorHAnsi" w:hAnsiTheme="minorHAnsi"/>
              <w:noProof/>
              <w:lang w:eastAsia="pt-BR"/>
            </w:rPr>
          </w:pPr>
          <w:hyperlink w:anchor="_Toc372544053" w:history="1">
            <w:r w:rsidR="005261C0" w:rsidRPr="006B3F89">
              <w:rPr>
                <w:rStyle w:val="Hyperlink"/>
                <w:noProof/>
              </w:rPr>
              <w:t xml:space="preserve">Figura 10 – Projeto visto no </w:t>
            </w:r>
            <w:r w:rsidR="005261C0" w:rsidRPr="006B3F89">
              <w:rPr>
                <w:rStyle w:val="Hyperlink"/>
                <w:i/>
                <w:noProof/>
              </w:rPr>
              <w:t>Solution</w:t>
            </w:r>
            <w:r w:rsidR="005261C0" w:rsidRPr="006B3F89">
              <w:rPr>
                <w:rStyle w:val="Hyperlink"/>
                <w:noProof/>
              </w:rPr>
              <w:t xml:space="preserve"> </w:t>
            </w:r>
            <w:r w:rsidR="005261C0" w:rsidRPr="006B3F89">
              <w:rPr>
                <w:rStyle w:val="Hyperlink"/>
                <w:i/>
                <w:noProof/>
              </w:rPr>
              <w:t xml:space="preserve">Explorer – </w:t>
            </w:r>
            <w:r w:rsidR="005261C0" w:rsidRPr="006B3F89">
              <w:rPr>
                <w:rStyle w:val="Hyperlink"/>
                <w:noProof/>
              </w:rPr>
              <w:t>arquivos</w:t>
            </w:r>
            <w:r w:rsidR="005261C0" w:rsidRPr="006B3F89">
              <w:rPr>
                <w:rStyle w:val="Hyperlink"/>
                <w:i/>
                <w:noProof/>
              </w:rPr>
              <w:t xml:space="preserve"> </w:t>
            </w:r>
            <w:r w:rsidR="005261C0" w:rsidRPr="006B3F89">
              <w:rPr>
                <w:rStyle w:val="Hyperlink"/>
                <w:noProof/>
              </w:rPr>
              <w:t>adicionados automaticamente.</w:t>
            </w:r>
            <w:r w:rsidR="005261C0">
              <w:rPr>
                <w:noProof/>
                <w:webHidden/>
              </w:rPr>
              <w:tab/>
            </w:r>
            <w:r w:rsidR="005261C0">
              <w:rPr>
                <w:noProof/>
                <w:webHidden/>
              </w:rPr>
              <w:fldChar w:fldCharType="begin"/>
            </w:r>
            <w:r w:rsidR="005261C0">
              <w:rPr>
                <w:noProof/>
                <w:webHidden/>
              </w:rPr>
              <w:instrText xml:space="preserve"> PAGEREF _Toc372544053 \h </w:instrText>
            </w:r>
            <w:r w:rsidR="005261C0">
              <w:rPr>
                <w:noProof/>
                <w:webHidden/>
              </w:rPr>
            </w:r>
            <w:r w:rsidR="005261C0">
              <w:rPr>
                <w:noProof/>
                <w:webHidden/>
              </w:rPr>
              <w:fldChar w:fldCharType="separate"/>
            </w:r>
            <w:r w:rsidR="005261C0">
              <w:rPr>
                <w:noProof/>
                <w:webHidden/>
              </w:rPr>
              <w:t>22</w:t>
            </w:r>
            <w:r w:rsidR="005261C0">
              <w:rPr>
                <w:noProof/>
                <w:webHidden/>
              </w:rPr>
              <w:fldChar w:fldCharType="end"/>
            </w:r>
          </w:hyperlink>
        </w:p>
        <w:p w14:paraId="76A29461" w14:textId="77777777" w:rsidR="005261C0" w:rsidRDefault="00811134">
          <w:pPr>
            <w:pStyle w:val="ndicedeilustraes"/>
            <w:tabs>
              <w:tab w:val="right" w:leader="dot" w:pos="9350"/>
            </w:tabs>
            <w:rPr>
              <w:rFonts w:asciiTheme="minorHAnsi" w:hAnsiTheme="minorHAnsi"/>
              <w:noProof/>
              <w:lang w:eastAsia="pt-BR"/>
            </w:rPr>
          </w:pPr>
          <w:hyperlink w:anchor="_Toc372544054" w:history="1">
            <w:r w:rsidR="005261C0" w:rsidRPr="006B3F89">
              <w:rPr>
                <w:rStyle w:val="Hyperlink"/>
                <w:noProof/>
              </w:rPr>
              <w:t>Figura 11 – Criação de nova view/seleção de layout ou mestre.</w:t>
            </w:r>
            <w:r w:rsidR="005261C0">
              <w:rPr>
                <w:noProof/>
                <w:webHidden/>
              </w:rPr>
              <w:tab/>
            </w:r>
            <w:r w:rsidR="005261C0">
              <w:rPr>
                <w:noProof/>
                <w:webHidden/>
              </w:rPr>
              <w:fldChar w:fldCharType="begin"/>
            </w:r>
            <w:r w:rsidR="005261C0">
              <w:rPr>
                <w:noProof/>
                <w:webHidden/>
              </w:rPr>
              <w:instrText xml:space="preserve"> PAGEREF _Toc372544054 \h </w:instrText>
            </w:r>
            <w:r w:rsidR="005261C0">
              <w:rPr>
                <w:noProof/>
                <w:webHidden/>
              </w:rPr>
            </w:r>
            <w:r w:rsidR="005261C0">
              <w:rPr>
                <w:noProof/>
                <w:webHidden/>
              </w:rPr>
              <w:fldChar w:fldCharType="separate"/>
            </w:r>
            <w:r w:rsidR="005261C0">
              <w:rPr>
                <w:noProof/>
                <w:webHidden/>
              </w:rPr>
              <w:t>23</w:t>
            </w:r>
            <w:r w:rsidR="005261C0">
              <w:rPr>
                <w:noProof/>
                <w:webHidden/>
              </w:rPr>
              <w:fldChar w:fldCharType="end"/>
            </w:r>
          </w:hyperlink>
        </w:p>
        <w:p w14:paraId="56233C35" w14:textId="77777777" w:rsidR="005261C0" w:rsidRDefault="00811134">
          <w:pPr>
            <w:pStyle w:val="ndicedeilustraes"/>
            <w:tabs>
              <w:tab w:val="right" w:leader="dot" w:pos="9350"/>
            </w:tabs>
            <w:rPr>
              <w:rFonts w:asciiTheme="minorHAnsi" w:hAnsiTheme="minorHAnsi"/>
              <w:noProof/>
              <w:lang w:eastAsia="pt-BR"/>
            </w:rPr>
          </w:pPr>
          <w:hyperlink w:anchor="_Toc372544055" w:history="1">
            <w:r w:rsidR="005261C0" w:rsidRPr="006B3F89">
              <w:rPr>
                <w:rStyle w:val="Hyperlink"/>
                <w:noProof/>
              </w:rPr>
              <w:t xml:space="preserve">Figura 12 – Criação de um </w:t>
            </w:r>
            <w:r w:rsidR="005261C0" w:rsidRPr="006B3F89">
              <w:rPr>
                <w:rStyle w:val="Hyperlink"/>
                <w:i/>
                <w:noProof/>
              </w:rPr>
              <w:t>controller</w:t>
            </w:r>
            <w:r w:rsidR="005261C0" w:rsidRPr="006B3F89">
              <w:rPr>
                <w:rStyle w:val="Hyperlink"/>
                <w:noProof/>
              </w:rPr>
              <w:t xml:space="preserve"> com ação de leitura e escrita</w:t>
            </w:r>
            <w:r w:rsidR="005261C0">
              <w:rPr>
                <w:noProof/>
                <w:webHidden/>
              </w:rPr>
              <w:tab/>
            </w:r>
            <w:r w:rsidR="005261C0">
              <w:rPr>
                <w:noProof/>
                <w:webHidden/>
              </w:rPr>
              <w:fldChar w:fldCharType="begin"/>
            </w:r>
            <w:r w:rsidR="005261C0">
              <w:rPr>
                <w:noProof/>
                <w:webHidden/>
              </w:rPr>
              <w:instrText xml:space="preserve"> PAGEREF _Toc372544055 \h </w:instrText>
            </w:r>
            <w:r w:rsidR="005261C0">
              <w:rPr>
                <w:noProof/>
                <w:webHidden/>
              </w:rPr>
            </w:r>
            <w:r w:rsidR="005261C0">
              <w:rPr>
                <w:noProof/>
                <w:webHidden/>
              </w:rPr>
              <w:fldChar w:fldCharType="separate"/>
            </w:r>
            <w:r w:rsidR="005261C0">
              <w:rPr>
                <w:noProof/>
                <w:webHidden/>
              </w:rPr>
              <w:t>31</w:t>
            </w:r>
            <w:r w:rsidR="005261C0">
              <w:rPr>
                <w:noProof/>
                <w:webHidden/>
              </w:rPr>
              <w:fldChar w:fldCharType="end"/>
            </w:r>
          </w:hyperlink>
        </w:p>
        <w:p w14:paraId="20C9978B" w14:textId="77777777" w:rsidR="005261C0" w:rsidRDefault="00811134">
          <w:pPr>
            <w:pStyle w:val="ndicedeilustraes"/>
            <w:tabs>
              <w:tab w:val="right" w:leader="dot" w:pos="9350"/>
            </w:tabs>
            <w:rPr>
              <w:rFonts w:asciiTheme="minorHAnsi" w:hAnsiTheme="minorHAnsi"/>
              <w:noProof/>
              <w:lang w:eastAsia="pt-BR"/>
            </w:rPr>
          </w:pPr>
          <w:hyperlink w:anchor="_Toc372544056" w:history="1">
            <w:r w:rsidR="005261C0" w:rsidRPr="006B3F89">
              <w:rPr>
                <w:rStyle w:val="Hyperlink"/>
                <w:noProof/>
              </w:rPr>
              <w:t xml:space="preserve">Figura 13 – Opção de adicionar </w:t>
            </w:r>
            <w:r w:rsidR="005261C0" w:rsidRPr="006B3F89">
              <w:rPr>
                <w:rStyle w:val="Hyperlink"/>
                <w:i/>
                <w:noProof/>
              </w:rPr>
              <w:t>View</w:t>
            </w:r>
            <w:r w:rsidR="005261C0" w:rsidRPr="006B3F89">
              <w:rPr>
                <w:rStyle w:val="Hyperlink"/>
                <w:noProof/>
              </w:rPr>
              <w:t xml:space="preserve"> à ação do </w:t>
            </w:r>
            <w:r w:rsidR="005261C0" w:rsidRPr="006B3F89">
              <w:rPr>
                <w:rStyle w:val="Hyperlink"/>
                <w:i/>
                <w:noProof/>
              </w:rPr>
              <w:t>controller</w:t>
            </w:r>
            <w:r w:rsidR="005261C0">
              <w:rPr>
                <w:noProof/>
                <w:webHidden/>
              </w:rPr>
              <w:tab/>
            </w:r>
            <w:r w:rsidR="005261C0">
              <w:rPr>
                <w:noProof/>
                <w:webHidden/>
              </w:rPr>
              <w:fldChar w:fldCharType="begin"/>
            </w:r>
            <w:r w:rsidR="005261C0">
              <w:rPr>
                <w:noProof/>
                <w:webHidden/>
              </w:rPr>
              <w:instrText xml:space="preserve"> PAGEREF _Toc372544056 \h </w:instrText>
            </w:r>
            <w:r w:rsidR="005261C0">
              <w:rPr>
                <w:noProof/>
                <w:webHidden/>
              </w:rPr>
            </w:r>
            <w:r w:rsidR="005261C0">
              <w:rPr>
                <w:noProof/>
                <w:webHidden/>
              </w:rPr>
              <w:fldChar w:fldCharType="separate"/>
            </w:r>
            <w:r w:rsidR="005261C0">
              <w:rPr>
                <w:noProof/>
                <w:webHidden/>
              </w:rPr>
              <w:t>31</w:t>
            </w:r>
            <w:r w:rsidR="005261C0">
              <w:rPr>
                <w:noProof/>
                <w:webHidden/>
              </w:rPr>
              <w:fldChar w:fldCharType="end"/>
            </w:r>
          </w:hyperlink>
        </w:p>
        <w:p w14:paraId="70C7849D" w14:textId="77777777" w:rsidR="005261C0" w:rsidRDefault="00811134">
          <w:pPr>
            <w:pStyle w:val="ndicedeilustraes"/>
            <w:tabs>
              <w:tab w:val="right" w:leader="dot" w:pos="9350"/>
            </w:tabs>
            <w:rPr>
              <w:rFonts w:asciiTheme="minorHAnsi" w:hAnsiTheme="minorHAnsi"/>
              <w:noProof/>
              <w:lang w:eastAsia="pt-BR"/>
            </w:rPr>
          </w:pPr>
          <w:hyperlink w:anchor="_Toc372544057" w:history="1">
            <w:r w:rsidR="005261C0" w:rsidRPr="006B3F89">
              <w:rPr>
                <w:rStyle w:val="Hyperlink"/>
                <w:noProof/>
              </w:rPr>
              <w:t>Figura 14 – Criação de view</w:t>
            </w:r>
            <w:r w:rsidR="005261C0">
              <w:rPr>
                <w:noProof/>
                <w:webHidden/>
              </w:rPr>
              <w:tab/>
            </w:r>
            <w:r w:rsidR="005261C0">
              <w:rPr>
                <w:noProof/>
                <w:webHidden/>
              </w:rPr>
              <w:fldChar w:fldCharType="begin"/>
            </w:r>
            <w:r w:rsidR="005261C0">
              <w:rPr>
                <w:noProof/>
                <w:webHidden/>
              </w:rPr>
              <w:instrText xml:space="preserve"> PAGEREF _Toc372544057 \h </w:instrText>
            </w:r>
            <w:r w:rsidR="005261C0">
              <w:rPr>
                <w:noProof/>
                <w:webHidden/>
              </w:rPr>
            </w:r>
            <w:r w:rsidR="005261C0">
              <w:rPr>
                <w:noProof/>
                <w:webHidden/>
              </w:rPr>
              <w:fldChar w:fldCharType="separate"/>
            </w:r>
            <w:r w:rsidR="005261C0">
              <w:rPr>
                <w:noProof/>
                <w:webHidden/>
              </w:rPr>
              <w:t>32</w:t>
            </w:r>
            <w:r w:rsidR="005261C0">
              <w:rPr>
                <w:noProof/>
                <w:webHidden/>
              </w:rPr>
              <w:fldChar w:fldCharType="end"/>
            </w:r>
          </w:hyperlink>
        </w:p>
        <w:p w14:paraId="31376210" w14:textId="77777777" w:rsidR="005261C0" w:rsidRDefault="00811134">
          <w:pPr>
            <w:pStyle w:val="ndicedeilustraes"/>
            <w:tabs>
              <w:tab w:val="right" w:leader="dot" w:pos="9350"/>
            </w:tabs>
            <w:rPr>
              <w:rFonts w:asciiTheme="minorHAnsi" w:hAnsiTheme="minorHAnsi"/>
              <w:noProof/>
              <w:lang w:eastAsia="pt-BR"/>
            </w:rPr>
          </w:pPr>
          <w:hyperlink w:anchor="_Toc372544058" w:history="1">
            <w:r w:rsidR="005261C0" w:rsidRPr="006B3F89">
              <w:rPr>
                <w:rStyle w:val="Hyperlink"/>
                <w:noProof/>
              </w:rPr>
              <w:t xml:space="preserve">Figura 15 – View criada com base no </w:t>
            </w:r>
            <w:r w:rsidR="005261C0" w:rsidRPr="006B3F89">
              <w:rPr>
                <w:rStyle w:val="Hyperlink"/>
                <w:i/>
                <w:noProof/>
              </w:rPr>
              <w:t>model</w:t>
            </w:r>
            <w:r w:rsidR="005261C0" w:rsidRPr="006B3F89">
              <w:rPr>
                <w:rStyle w:val="Hyperlink"/>
                <w:noProof/>
              </w:rPr>
              <w:t xml:space="preserve"> Produto/</w:t>
            </w:r>
            <w:r w:rsidR="005261C0" w:rsidRPr="006B3F89">
              <w:rPr>
                <w:rStyle w:val="Hyperlink"/>
                <w:i/>
                <w:noProof/>
              </w:rPr>
              <w:t>Scaffold</w:t>
            </w:r>
            <w:r w:rsidR="005261C0" w:rsidRPr="006B3F89">
              <w:rPr>
                <w:rStyle w:val="Hyperlink"/>
                <w:noProof/>
              </w:rPr>
              <w:t xml:space="preserve"> “</w:t>
            </w:r>
            <w:r w:rsidR="005261C0" w:rsidRPr="006B3F89">
              <w:rPr>
                <w:rStyle w:val="Hyperlink"/>
                <w:i/>
                <w:noProof/>
              </w:rPr>
              <w:t>Create”</w:t>
            </w:r>
            <w:r w:rsidR="005261C0" w:rsidRPr="006B3F89">
              <w:rPr>
                <w:rStyle w:val="Hyperlink"/>
                <w:noProof/>
              </w:rPr>
              <w:t>.</w:t>
            </w:r>
            <w:r w:rsidR="005261C0">
              <w:rPr>
                <w:noProof/>
                <w:webHidden/>
              </w:rPr>
              <w:tab/>
            </w:r>
            <w:r w:rsidR="005261C0">
              <w:rPr>
                <w:noProof/>
                <w:webHidden/>
              </w:rPr>
              <w:fldChar w:fldCharType="begin"/>
            </w:r>
            <w:r w:rsidR="005261C0">
              <w:rPr>
                <w:noProof/>
                <w:webHidden/>
              </w:rPr>
              <w:instrText xml:space="preserve"> PAGEREF _Toc372544058 \h </w:instrText>
            </w:r>
            <w:r w:rsidR="005261C0">
              <w:rPr>
                <w:noProof/>
                <w:webHidden/>
              </w:rPr>
            </w:r>
            <w:r w:rsidR="005261C0">
              <w:rPr>
                <w:noProof/>
                <w:webHidden/>
              </w:rPr>
              <w:fldChar w:fldCharType="separate"/>
            </w:r>
            <w:r w:rsidR="005261C0">
              <w:rPr>
                <w:noProof/>
                <w:webHidden/>
              </w:rPr>
              <w:t>32</w:t>
            </w:r>
            <w:r w:rsidR="005261C0">
              <w:rPr>
                <w:noProof/>
                <w:webHidden/>
              </w:rPr>
              <w:fldChar w:fldCharType="end"/>
            </w:r>
          </w:hyperlink>
        </w:p>
        <w:p w14:paraId="34B9D05D" w14:textId="77777777" w:rsidR="005261C0" w:rsidRDefault="00811134">
          <w:pPr>
            <w:pStyle w:val="ndicedeilustraes"/>
            <w:tabs>
              <w:tab w:val="right" w:leader="dot" w:pos="9350"/>
            </w:tabs>
            <w:rPr>
              <w:rFonts w:asciiTheme="minorHAnsi" w:hAnsiTheme="minorHAnsi"/>
              <w:noProof/>
              <w:lang w:eastAsia="pt-BR"/>
            </w:rPr>
          </w:pPr>
          <w:hyperlink w:anchor="_Toc372544059" w:history="1">
            <w:r w:rsidR="005261C0" w:rsidRPr="006B3F89">
              <w:rPr>
                <w:rStyle w:val="Hyperlink"/>
                <w:noProof/>
              </w:rPr>
              <w:t xml:space="preserve">Figura 16 – Mensagens de validação no </w:t>
            </w:r>
            <w:r w:rsidR="005261C0" w:rsidRPr="006B3F89">
              <w:rPr>
                <w:rStyle w:val="Hyperlink"/>
                <w:i/>
                <w:noProof/>
              </w:rPr>
              <w:t>client.</w:t>
            </w:r>
            <w:r w:rsidR="005261C0">
              <w:rPr>
                <w:noProof/>
                <w:webHidden/>
              </w:rPr>
              <w:tab/>
            </w:r>
            <w:r w:rsidR="005261C0">
              <w:rPr>
                <w:noProof/>
                <w:webHidden/>
              </w:rPr>
              <w:fldChar w:fldCharType="begin"/>
            </w:r>
            <w:r w:rsidR="005261C0">
              <w:rPr>
                <w:noProof/>
                <w:webHidden/>
              </w:rPr>
              <w:instrText xml:space="preserve"> PAGEREF _Toc372544059 \h </w:instrText>
            </w:r>
            <w:r w:rsidR="005261C0">
              <w:rPr>
                <w:noProof/>
                <w:webHidden/>
              </w:rPr>
            </w:r>
            <w:r w:rsidR="005261C0">
              <w:rPr>
                <w:noProof/>
                <w:webHidden/>
              </w:rPr>
              <w:fldChar w:fldCharType="separate"/>
            </w:r>
            <w:r w:rsidR="005261C0">
              <w:rPr>
                <w:noProof/>
                <w:webHidden/>
              </w:rPr>
              <w:t>44</w:t>
            </w:r>
            <w:r w:rsidR="005261C0">
              <w:rPr>
                <w:noProof/>
                <w:webHidden/>
              </w:rPr>
              <w:fldChar w:fldCharType="end"/>
            </w:r>
          </w:hyperlink>
        </w:p>
        <w:p w14:paraId="577B3D60" w14:textId="77777777" w:rsidR="005261C0" w:rsidRDefault="00811134">
          <w:pPr>
            <w:pStyle w:val="ndicedeilustraes"/>
            <w:tabs>
              <w:tab w:val="right" w:leader="dot" w:pos="9350"/>
            </w:tabs>
            <w:rPr>
              <w:rFonts w:asciiTheme="minorHAnsi" w:hAnsiTheme="minorHAnsi"/>
              <w:noProof/>
              <w:lang w:eastAsia="pt-BR"/>
            </w:rPr>
          </w:pPr>
          <w:hyperlink w:anchor="_Toc372544060" w:history="1">
            <w:r w:rsidR="005261C0" w:rsidRPr="006B3F89">
              <w:rPr>
                <w:rStyle w:val="Hyperlink"/>
                <w:noProof/>
              </w:rPr>
              <w:t>Figura 17 Falha na validação realizada no lado do servidor</w:t>
            </w:r>
            <w:r w:rsidR="005261C0">
              <w:rPr>
                <w:noProof/>
                <w:webHidden/>
              </w:rPr>
              <w:tab/>
            </w:r>
            <w:r w:rsidR="005261C0">
              <w:rPr>
                <w:noProof/>
                <w:webHidden/>
              </w:rPr>
              <w:fldChar w:fldCharType="begin"/>
            </w:r>
            <w:r w:rsidR="005261C0">
              <w:rPr>
                <w:noProof/>
                <w:webHidden/>
              </w:rPr>
              <w:instrText xml:space="preserve"> PAGEREF _Toc372544060 \h </w:instrText>
            </w:r>
            <w:r w:rsidR="005261C0">
              <w:rPr>
                <w:noProof/>
                <w:webHidden/>
              </w:rPr>
            </w:r>
            <w:r w:rsidR="005261C0">
              <w:rPr>
                <w:noProof/>
                <w:webHidden/>
              </w:rPr>
              <w:fldChar w:fldCharType="separate"/>
            </w:r>
            <w:r w:rsidR="005261C0">
              <w:rPr>
                <w:noProof/>
                <w:webHidden/>
              </w:rPr>
              <w:t>47</w:t>
            </w:r>
            <w:r w:rsidR="005261C0">
              <w:rPr>
                <w:noProof/>
                <w:webHidden/>
              </w:rPr>
              <w:fldChar w:fldCharType="end"/>
            </w:r>
          </w:hyperlink>
        </w:p>
        <w:p w14:paraId="2DEE718E" w14:textId="77777777" w:rsidR="005261C0" w:rsidRDefault="00811134">
          <w:pPr>
            <w:pStyle w:val="ndicedeilustraes"/>
            <w:tabs>
              <w:tab w:val="right" w:leader="dot" w:pos="9350"/>
            </w:tabs>
            <w:rPr>
              <w:rFonts w:asciiTheme="minorHAnsi" w:hAnsiTheme="minorHAnsi"/>
              <w:noProof/>
              <w:lang w:eastAsia="pt-BR"/>
            </w:rPr>
          </w:pPr>
          <w:hyperlink w:anchor="_Toc372544061" w:history="1">
            <w:r w:rsidR="005261C0" w:rsidRPr="006B3F89">
              <w:rPr>
                <w:rStyle w:val="Hyperlink"/>
                <w:noProof/>
              </w:rPr>
              <w:t xml:space="preserve">Figura 18 – Bibliotecas </w:t>
            </w:r>
            <w:r w:rsidR="005261C0" w:rsidRPr="006B3F89">
              <w:rPr>
                <w:rStyle w:val="Hyperlink"/>
                <w:i/>
                <w:noProof/>
              </w:rPr>
              <w:t>Javascript</w:t>
            </w:r>
            <w:r w:rsidR="005261C0" w:rsidRPr="006B3F89">
              <w:rPr>
                <w:rStyle w:val="Hyperlink"/>
                <w:noProof/>
              </w:rPr>
              <w:t xml:space="preserve"> adicionadas a um projeto ASP.NET MVC</w:t>
            </w:r>
            <w:r w:rsidR="005261C0">
              <w:rPr>
                <w:noProof/>
                <w:webHidden/>
              </w:rPr>
              <w:tab/>
            </w:r>
            <w:r w:rsidR="005261C0">
              <w:rPr>
                <w:noProof/>
                <w:webHidden/>
              </w:rPr>
              <w:fldChar w:fldCharType="begin"/>
            </w:r>
            <w:r w:rsidR="005261C0">
              <w:rPr>
                <w:noProof/>
                <w:webHidden/>
              </w:rPr>
              <w:instrText xml:space="preserve"> PAGEREF _Toc372544061 \h </w:instrText>
            </w:r>
            <w:r w:rsidR="005261C0">
              <w:rPr>
                <w:noProof/>
                <w:webHidden/>
              </w:rPr>
            </w:r>
            <w:r w:rsidR="005261C0">
              <w:rPr>
                <w:noProof/>
                <w:webHidden/>
              </w:rPr>
              <w:fldChar w:fldCharType="separate"/>
            </w:r>
            <w:r w:rsidR="005261C0">
              <w:rPr>
                <w:noProof/>
                <w:webHidden/>
              </w:rPr>
              <w:t>51</w:t>
            </w:r>
            <w:r w:rsidR="005261C0">
              <w:rPr>
                <w:noProof/>
                <w:webHidden/>
              </w:rPr>
              <w:fldChar w:fldCharType="end"/>
            </w:r>
          </w:hyperlink>
        </w:p>
        <w:p w14:paraId="2F871AB8" w14:textId="77777777" w:rsidR="005261C0" w:rsidRDefault="00811134">
          <w:pPr>
            <w:pStyle w:val="ndicedeilustraes"/>
            <w:tabs>
              <w:tab w:val="right" w:leader="dot" w:pos="9350"/>
            </w:tabs>
            <w:rPr>
              <w:rFonts w:asciiTheme="minorHAnsi" w:hAnsiTheme="minorHAnsi"/>
              <w:noProof/>
              <w:lang w:eastAsia="pt-BR"/>
            </w:rPr>
          </w:pPr>
          <w:hyperlink w:anchor="_Toc372544062" w:history="1">
            <w:r w:rsidR="005261C0" w:rsidRPr="006B3F89">
              <w:rPr>
                <w:rStyle w:val="Hyperlink"/>
                <w:noProof/>
              </w:rPr>
              <w:t>Figura 19 – Visualização do resultado no browser</w:t>
            </w:r>
            <w:r w:rsidR="005261C0">
              <w:rPr>
                <w:noProof/>
                <w:webHidden/>
              </w:rPr>
              <w:tab/>
            </w:r>
            <w:r w:rsidR="005261C0">
              <w:rPr>
                <w:noProof/>
                <w:webHidden/>
              </w:rPr>
              <w:fldChar w:fldCharType="begin"/>
            </w:r>
            <w:r w:rsidR="005261C0">
              <w:rPr>
                <w:noProof/>
                <w:webHidden/>
              </w:rPr>
              <w:instrText xml:space="preserve"> PAGEREF _Toc372544062 \h </w:instrText>
            </w:r>
            <w:r w:rsidR="005261C0">
              <w:rPr>
                <w:noProof/>
                <w:webHidden/>
              </w:rPr>
            </w:r>
            <w:r w:rsidR="005261C0">
              <w:rPr>
                <w:noProof/>
                <w:webHidden/>
              </w:rPr>
              <w:fldChar w:fldCharType="separate"/>
            </w:r>
            <w:r w:rsidR="005261C0">
              <w:rPr>
                <w:noProof/>
                <w:webHidden/>
              </w:rPr>
              <w:t>54</w:t>
            </w:r>
            <w:r w:rsidR="005261C0">
              <w:rPr>
                <w:noProof/>
                <w:webHidden/>
              </w:rPr>
              <w:fldChar w:fldCharType="end"/>
            </w:r>
          </w:hyperlink>
        </w:p>
        <w:p w14:paraId="6D18DF48" w14:textId="77777777" w:rsidR="005261C0" w:rsidRDefault="00811134">
          <w:pPr>
            <w:pStyle w:val="ndicedeilustraes"/>
            <w:tabs>
              <w:tab w:val="right" w:leader="dot" w:pos="9350"/>
            </w:tabs>
            <w:rPr>
              <w:rFonts w:asciiTheme="minorHAnsi" w:hAnsiTheme="minorHAnsi"/>
              <w:noProof/>
              <w:lang w:eastAsia="pt-BR"/>
            </w:rPr>
          </w:pPr>
          <w:hyperlink w:anchor="_Toc372544063" w:history="1">
            <w:r w:rsidR="005261C0" w:rsidRPr="006B3F89">
              <w:rPr>
                <w:rStyle w:val="Hyperlink"/>
                <w:noProof/>
              </w:rPr>
              <w:t>Figura 20 Script malicioso injetado na página que explora uma falha (XSS)</w:t>
            </w:r>
            <w:r w:rsidR="005261C0">
              <w:rPr>
                <w:noProof/>
                <w:webHidden/>
              </w:rPr>
              <w:tab/>
            </w:r>
            <w:r w:rsidR="005261C0">
              <w:rPr>
                <w:noProof/>
                <w:webHidden/>
              </w:rPr>
              <w:fldChar w:fldCharType="begin"/>
            </w:r>
            <w:r w:rsidR="005261C0">
              <w:rPr>
                <w:noProof/>
                <w:webHidden/>
              </w:rPr>
              <w:instrText xml:space="preserve"> PAGEREF _Toc372544063 \h </w:instrText>
            </w:r>
            <w:r w:rsidR="005261C0">
              <w:rPr>
                <w:noProof/>
                <w:webHidden/>
              </w:rPr>
            </w:r>
            <w:r w:rsidR="005261C0">
              <w:rPr>
                <w:noProof/>
                <w:webHidden/>
              </w:rPr>
              <w:fldChar w:fldCharType="separate"/>
            </w:r>
            <w:r w:rsidR="005261C0">
              <w:rPr>
                <w:noProof/>
                <w:webHidden/>
              </w:rPr>
              <w:t>59</w:t>
            </w:r>
            <w:r w:rsidR="005261C0">
              <w:rPr>
                <w:noProof/>
                <w:webHidden/>
              </w:rPr>
              <w:fldChar w:fldCharType="end"/>
            </w:r>
          </w:hyperlink>
        </w:p>
        <w:p w14:paraId="6E3AB035" w14:textId="77777777" w:rsidR="005261C0" w:rsidRDefault="00811134">
          <w:pPr>
            <w:pStyle w:val="ndicedeilustraes"/>
            <w:tabs>
              <w:tab w:val="right" w:leader="dot" w:pos="9350"/>
            </w:tabs>
            <w:rPr>
              <w:rFonts w:asciiTheme="minorHAnsi" w:hAnsiTheme="minorHAnsi"/>
              <w:noProof/>
              <w:lang w:eastAsia="pt-BR"/>
            </w:rPr>
          </w:pPr>
          <w:hyperlink w:anchor="_Toc372544064" w:history="1">
            <w:r w:rsidR="005261C0" w:rsidRPr="006B3F89">
              <w:rPr>
                <w:rStyle w:val="Hyperlink"/>
                <w:noProof/>
              </w:rPr>
              <w:t xml:space="preserve">Figura 21 – Novo projeto </w:t>
            </w:r>
            <w:r w:rsidR="005261C0" w:rsidRPr="006B3F89">
              <w:rPr>
                <w:rStyle w:val="Hyperlink"/>
                <w:i/>
                <w:noProof/>
              </w:rPr>
              <w:t>Internet Application</w:t>
            </w:r>
            <w:r w:rsidR="005261C0">
              <w:rPr>
                <w:noProof/>
                <w:webHidden/>
              </w:rPr>
              <w:tab/>
            </w:r>
            <w:r w:rsidR="005261C0">
              <w:rPr>
                <w:noProof/>
                <w:webHidden/>
              </w:rPr>
              <w:fldChar w:fldCharType="begin"/>
            </w:r>
            <w:r w:rsidR="005261C0">
              <w:rPr>
                <w:noProof/>
                <w:webHidden/>
              </w:rPr>
              <w:instrText xml:space="preserve"> PAGEREF _Toc372544064 \h </w:instrText>
            </w:r>
            <w:r w:rsidR="005261C0">
              <w:rPr>
                <w:noProof/>
                <w:webHidden/>
              </w:rPr>
            </w:r>
            <w:r w:rsidR="005261C0">
              <w:rPr>
                <w:noProof/>
                <w:webHidden/>
              </w:rPr>
              <w:fldChar w:fldCharType="separate"/>
            </w:r>
            <w:r w:rsidR="005261C0">
              <w:rPr>
                <w:noProof/>
                <w:webHidden/>
              </w:rPr>
              <w:t>64</w:t>
            </w:r>
            <w:r w:rsidR="005261C0">
              <w:rPr>
                <w:noProof/>
                <w:webHidden/>
              </w:rPr>
              <w:fldChar w:fldCharType="end"/>
            </w:r>
          </w:hyperlink>
        </w:p>
        <w:p w14:paraId="5C86E68D" w14:textId="77777777" w:rsidR="005261C0" w:rsidRDefault="00811134">
          <w:pPr>
            <w:pStyle w:val="ndicedeilustraes"/>
            <w:tabs>
              <w:tab w:val="right" w:leader="dot" w:pos="9350"/>
            </w:tabs>
            <w:rPr>
              <w:rFonts w:asciiTheme="minorHAnsi" w:hAnsiTheme="minorHAnsi"/>
              <w:noProof/>
              <w:lang w:eastAsia="pt-BR"/>
            </w:rPr>
          </w:pPr>
          <w:hyperlink w:anchor="_Toc372544065" w:history="1">
            <w:r w:rsidR="005261C0" w:rsidRPr="006B3F89">
              <w:rPr>
                <w:rStyle w:val="Hyperlink"/>
                <w:noProof/>
              </w:rPr>
              <w:t xml:space="preserve">Figura 22 – </w:t>
            </w:r>
            <w:r w:rsidR="005261C0" w:rsidRPr="006B3F89">
              <w:rPr>
                <w:rStyle w:val="Hyperlink"/>
                <w:i/>
                <w:noProof/>
              </w:rPr>
              <w:t>Models, Views e Controllers de Forms Authentication adicionados ao projeto</w:t>
            </w:r>
            <w:r w:rsidR="005261C0">
              <w:rPr>
                <w:noProof/>
                <w:webHidden/>
              </w:rPr>
              <w:tab/>
            </w:r>
            <w:r w:rsidR="005261C0">
              <w:rPr>
                <w:noProof/>
                <w:webHidden/>
              </w:rPr>
              <w:fldChar w:fldCharType="begin"/>
            </w:r>
            <w:r w:rsidR="005261C0">
              <w:rPr>
                <w:noProof/>
                <w:webHidden/>
              </w:rPr>
              <w:instrText xml:space="preserve"> PAGEREF _Toc372544065 \h </w:instrText>
            </w:r>
            <w:r w:rsidR="005261C0">
              <w:rPr>
                <w:noProof/>
                <w:webHidden/>
              </w:rPr>
            </w:r>
            <w:r w:rsidR="005261C0">
              <w:rPr>
                <w:noProof/>
                <w:webHidden/>
              </w:rPr>
              <w:fldChar w:fldCharType="separate"/>
            </w:r>
            <w:r w:rsidR="005261C0">
              <w:rPr>
                <w:noProof/>
                <w:webHidden/>
              </w:rPr>
              <w:t>65</w:t>
            </w:r>
            <w:r w:rsidR="005261C0">
              <w:rPr>
                <w:noProof/>
                <w:webHidden/>
              </w:rPr>
              <w:fldChar w:fldCharType="end"/>
            </w:r>
          </w:hyperlink>
        </w:p>
        <w:p w14:paraId="3E478E75" w14:textId="77777777" w:rsidR="005261C0" w:rsidRDefault="00811134">
          <w:pPr>
            <w:pStyle w:val="ndicedeilustraes"/>
            <w:tabs>
              <w:tab w:val="right" w:leader="dot" w:pos="9350"/>
            </w:tabs>
            <w:rPr>
              <w:rFonts w:asciiTheme="minorHAnsi" w:hAnsiTheme="minorHAnsi"/>
              <w:noProof/>
              <w:lang w:eastAsia="pt-BR"/>
            </w:rPr>
          </w:pPr>
          <w:hyperlink w:anchor="_Toc372544066" w:history="1">
            <w:r w:rsidR="005261C0" w:rsidRPr="006B3F89">
              <w:rPr>
                <w:rStyle w:val="Hyperlink"/>
                <w:noProof/>
              </w:rPr>
              <w:t xml:space="preserve">Figura 23 – </w:t>
            </w:r>
            <w:r w:rsidR="005261C0" w:rsidRPr="006B3F89">
              <w:rPr>
                <w:rStyle w:val="Hyperlink"/>
                <w:i/>
                <w:noProof/>
              </w:rPr>
              <w:t>Partial View</w:t>
            </w:r>
            <w:r w:rsidR="005261C0" w:rsidRPr="006B3F89">
              <w:rPr>
                <w:rStyle w:val="Hyperlink"/>
                <w:noProof/>
              </w:rPr>
              <w:t xml:space="preserve"> de login referenciada no layout</w:t>
            </w:r>
            <w:r w:rsidR="005261C0">
              <w:rPr>
                <w:noProof/>
                <w:webHidden/>
              </w:rPr>
              <w:tab/>
            </w:r>
            <w:r w:rsidR="005261C0">
              <w:rPr>
                <w:noProof/>
                <w:webHidden/>
              </w:rPr>
              <w:fldChar w:fldCharType="begin"/>
            </w:r>
            <w:r w:rsidR="005261C0">
              <w:rPr>
                <w:noProof/>
                <w:webHidden/>
              </w:rPr>
              <w:instrText xml:space="preserve"> PAGEREF _Toc372544066 \h </w:instrText>
            </w:r>
            <w:r w:rsidR="005261C0">
              <w:rPr>
                <w:noProof/>
                <w:webHidden/>
              </w:rPr>
            </w:r>
            <w:r w:rsidR="005261C0">
              <w:rPr>
                <w:noProof/>
                <w:webHidden/>
              </w:rPr>
              <w:fldChar w:fldCharType="separate"/>
            </w:r>
            <w:r w:rsidR="005261C0">
              <w:rPr>
                <w:noProof/>
                <w:webHidden/>
              </w:rPr>
              <w:t>65</w:t>
            </w:r>
            <w:r w:rsidR="005261C0">
              <w:rPr>
                <w:noProof/>
                <w:webHidden/>
              </w:rPr>
              <w:fldChar w:fldCharType="end"/>
            </w:r>
          </w:hyperlink>
        </w:p>
        <w:p w14:paraId="5A30F32C" w14:textId="77777777" w:rsidR="005261C0" w:rsidRDefault="00811134">
          <w:pPr>
            <w:pStyle w:val="ndicedeilustraes"/>
            <w:tabs>
              <w:tab w:val="right" w:leader="dot" w:pos="9350"/>
            </w:tabs>
            <w:rPr>
              <w:rFonts w:asciiTheme="minorHAnsi" w:hAnsiTheme="minorHAnsi"/>
              <w:noProof/>
              <w:lang w:eastAsia="pt-BR"/>
            </w:rPr>
          </w:pPr>
          <w:hyperlink w:anchor="_Toc372544067" w:history="1">
            <w:r w:rsidR="005261C0" w:rsidRPr="006B3F89">
              <w:rPr>
                <w:rStyle w:val="Hyperlink"/>
                <w:noProof/>
              </w:rPr>
              <w:t>Figura 24 – Registro/criação de novo usuário</w:t>
            </w:r>
            <w:r w:rsidR="005261C0">
              <w:rPr>
                <w:noProof/>
                <w:webHidden/>
              </w:rPr>
              <w:tab/>
            </w:r>
            <w:r w:rsidR="005261C0">
              <w:rPr>
                <w:noProof/>
                <w:webHidden/>
              </w:rPr>
              <w:fldChar w:fldCharType="begin"/>
            </w:r>
            <w:r w:rsidR="005261C0">
              <w:rPr>
                <w:noProof/>
                <w:webHidden/>
              </w:rPr>
              <w:instrText xml:space="preserve"> PAGEREF _Toc372544067 \h </w:instrText>
            </w:r>
            <w:r w:rsidR="005261C0">
              <w:rPr>
                <w:noProof/>
                <w:webHidden/>
              </w:rPr>
            </w:r>
            <w:r w:rsidR="005261C0">
              <w:rPr>
                <w:noProof/>
                <w:webHidden/>
              </w:rPr>
              <w:fldChar w:fldCharType="separate"/>
            </w:r>
            <w:r w:rsidR="005261C0">
              <w:rPr>
                <w:noProof/>
                <w:webHidden/>
              </w:rPr>
              <w:t>66</w:t>
            </w:r>
            <w:r w:rsidR="005261C0">
              <w:rPr>
                <w:noProof/>
                <w:webHidden/>
              </w:rPr>
              <w:fldChar w:fldCharType="end"/>
            </w:r>
          </w:hyperlink>
        </w:p>
        <w:p w14:paraId="22EDC291" w14:textId="77777777" w:rsidR="005261C0" w:rsidRDefault="00811134">
          <w:pPr>
            <w:pStyle w:val="ndicedeilustraes"/>
            <w:tabs>
              <w:tab w:val="right" w:leader="dot" w:pos="9350"/>
            </w:tabs>
            <w:rPr>
              <w:rFonts w:asciiTheme="minorHAnsi" w:hAnsiTheme="minorHAnsi"/>
              <w:noProof/>
              <w:lang w:eastAsia="pt-BR"/>
            </w:rPr>
          </w:pPr>
          <w:hyperlink w:anchor="_Toc372544068" w:history="1">
            <w:r w:rsidR="005261C0" w:rsidRPr="006B3F89">
              <w:rPr>
                <w:rStyle w:val="Hyperlink"/>
                <w:noProof/>
              </w:rPr>
              <w:t>Figura 25 - Login</w:t>
            </w:r>
            <w:r w:rsidR="005261C0">
              <w:rPr>
                <w:noProof/>
                <w:webHidden/>
              </w:rPr>
              <w:tab/>
            </w:r>
            <w:r w:rsidR="005261C0">
              <w:rPr>
                <w:noProof/>
                <w:webHidden/>
              </w:rPr>
              <w:fldChar w:fldCharType="begin"/>
            </w:r>
            <w:r w:rsidR="005261C0">
              <w:rPr>
                <w:noProof/>
                <w:webHidden/>
              </w:rPr>
              <w:instrText xml:space="preserve"> PAGEREF _Toc372544068 \h </w:instrText>
            </w:r>
            <w:r w:rsidR="005261C0">
              <w:rPr>
                <w:noProof/>
                <w:webHidden/>
              </w:rPr>
            </w:r>
            <w:r w:rsidR="005261C0">
              <w:rPr>
                <w:noProof/>
                <w:webHidden/>
              </w:rPr>
              <w:fldChar w:fldCharType="separate"/>
            </w:r>
            <w:r w:rsidR="005261C0">
              <w:rPr>
                <w:noProof/>
                <w:webHidden/>
              </w:rPr>
              <w:t>66</w:t>
            </w:r>
            <w:r w:rsidR="005261C0">
              <w:rPr>
                <w:noProof/>
                <w:webHidden/>
              </w:rPr>
              <w:fldChar w:fldCharType="end"/>
            </w:r>
          </w:hyperlink>
        </w:p>
        <w:p w14:paraId="164DF784" w14:textId="77777777" w:rsidR="005261C0" w:rsidRDefault="00811134">
          <w:pPr>
            <w:pStyle w:val="ndicedeilustraes"/>
            <w:tabs>
              <w:tab w:val="right" w:leader="dot" w:pos="9350"/>
            </w:tabs>
            <w:rPr>
              <w:rFonts w:asciiTheme="minorHAnsi" w:hAnsiTheme="minorHAnsi"/>
              <w:noProof/>
              <w:lang w:eastAsia="pt-BR"/>
            </w:rPr>
          </w:pPr>
          <w:hyperlink w:anchor="_Toc372544069" w:history="1">
            <w:r w:rsidR="005261C0" w:rsidRPr="006B3F89">
              <w:rPr>
                <w:rStyle w:val="Hyperlink"/>
                <w:noProof/>
              </w:rPr>
              <w:t>Figura 26 – Gerenciamento de usuário</w:t>
            </w:r>
            <w:r w:rsidR="005261C0">
              <w:rPr>
                <w:noProof/>
                <w:webHidden/>
              </w:rPr>
              <w:tab/>
            </w:r>
            <w:r w:rsidR="005261C0">
              <w:rPr>
                <w:noProof/>
                <w:webHidden/>
              </w:rPr>
              <w:fldChar w:fldCharType="begin"/>
            </w:r>
            <w:r w:rsidR="005261C0">
              <w:rPr>
                <w:noProof/>
                <w:webHidden/>
              </w:rPr>
              <w:instrText xml:space="preserve"> PAGEREF _Toc372544069 \h </w:instrText>
            </w:r>
            <w:r w:rsidR="005261C0">
              <w:rPr>
                <w:noProof/>
                <w:webHidden/>
              </w:rPr>
            </w:r>
            <w:r w:rsidR="005261C0">
              <w:rPr>
                <w:noProof/>
                <w:webHidden/>
              </w:rPr>
              <w:fldChar w:fldCharType="separate"/>
            </w:r>
            <w:r w:rsidR="005261C0">
              <w:rPr>
                <w:noProof/>
                <w:webHidden/>
              </w:rPr>
              <w:t>67</w:t>
            </w:r>
            <w:r w:rsidR="005261C0">
              <w:rPr>
                <w:noProof/>
                <w:webHidden/>
              </w:rPr>
              <w:fldChar w:fldCharType="end"/>
            </w:r>
          </w:hyperlink>
        </w:p>
        <w:p w14:paraId="481D3754" w14:textId="77777777" w:rsidR="005261C0" w:rsidRDefault="00811134">
          <w:pPr>
            <w:pStyle w:val="ndicedeilustraes"/>
            <w:tabs>
              <w:tab w:val="right" w:leader="dot" w:pos="9350"/>
            </w:tabs>
            <w:rPr>
              <w:rFonts w:asciiTheme="minorHAnsi" w:hAnsiTheme="minorHAnsi"/>
              <w:noProof/>
              <w:lang w:eastAsia="pt-BR"/>
            </w:rPr>
          </w:pPr>
          <w:hyperlink w:anchor="_Toc372544070" w:history="1">
            <w:r w:rsidR="005261C0" w:rsidRPr="006B3F89">
              <w:rPr>
                <w:rStyle w:val="Hyperlink"/>
                <w:noProof/>
              </w:rPr>
              <w:t xml:space="preserve">Figura 27 – Classe abstrata </w:t>
            </w:r>
            <w:r w:rsidR="005261C0" w:rsidRPr="006B3F89">
              <w:rPr>
                <w:rStyle w:val="Hyperlink"/>
                <w:i/>
                <w:noProof/>
              </w:rPr>
              <w:t>RoleProvider</w:t>
            </w:r>
            <w:r w:rsidR="005261C0">
              <w:rPr>
                <w:noProof/>
                <w:webHidden/>
              </w:rPr>
              <w:tab/>
            </w:r>
            <w:r w:rsidR="005261C0">
              <w:rPr>
                <w:noProof/>
                <w:webHidden/>
              </w:rPr>
              <w:fldChar w:fldCharType="begin"/>
            </w:r>
            <w:r w:rsidR="005261C0">
              <w:rPr>
                <w:noProof/>
                <w:webHidden/>
              </w:rPr>
              <w:instrText xml:space="preserve"> PAGEREF _Toc372544070 \h </w:instrText>
            </w:r>
            <w:r w:rsidR="005261C0">
              <w:rPr>
                <w:noProof/>
                <w:webHidden/>
              </w:rPr>
            </w:r>
            <w:r w:rsidR="005261C0">
              <w:rPr>
                <w:noProof/>
                <w:webHidden/>
              </w:rPr>
              <w:fldChar w:fldCharType="separate"/>
            </w:r>
            <w:r w:rsidR="005261C0">
              <w:rPr>
                <w:noProof/>
                <w:webHidden/>
              </w:rPr>
              <w:t>70</w:t>
            </w:r>
            <w:r w:rsidR="005261C0">
              <w:rPr>
                <w:noProof/>
                <w:webHidden/>
              </w:rPr>
              <w:fldChar w:fldCharType="end"/>
            </w:r>
          </w:hyperlink>
        </w:p>
        <w:p w14:paraId="23E06A15" w14:textId="77777777" w:rsidR="005261C0" w:rsidRDefault="00811134">
          <w:pPr>
            <w:pStyle w:val="ndicedeilustraes"/>
            <w:tabs>
              <w:tab w:val="right" w:leader="dot" w:pos="9350"/>
            </w:tabs>
            <w:rPr>
              <w:rFonts w:asciiTheme="minorHAnsi" w:hAnsiTheme="minorHAnsi"/>
              <w:noProof/>
              <w:lang w:eastAsia="pt-BR"/>
            </w:rPr>
          </w:pPr>
          <w:hyperlink w:anchor="_Toc372544071" w:history="1">
            <w:r w:rsidR="005261C0" w:rsidRPr="006B3F89">
              <w:rPr>
                <w:rStyle w:val="Hyperlink"/>
                <w:noProof/>
              </w:rPr>
              <w:t>Figura 28 Exemplo de Intellisense do padrão ARIA no Visual Studio 2012</w:t>
            </w:r>
            <w:r w:rsidR="005261C0">
              <w:rPr>
                <w:noProof/>
                <w:webHidden/>
              </w:rPr>
              <w:tab/>
            </w:r>
            <w:r w:rsidR="005261C0">
              <w:rPr>
                <w:noProof/>
                <w:webHidden/>
              </w:rPr>
              <w:fldChar w:fldCharType="begin"/>
            </w:r>
            <w:r w:rsidR="005261C0">
              <w:rPr>
                <w:noProof/>
                <w:webHidden/>
              </w:rPr>
              <w:instrText xml:space="preserve"> PAGEREF _Toc372544071 \h </w:instrText>
            </w:r>
            <w:r w:rsidR="005261C0">
              <w:rPr>
                <w:noProof/>
                <w:webHidden/>
              </w:rPr>
            </w:r>
            <w:r w:rsidR="005261C0">
              <w:rPr>
                <w:noProof/>
                <w:webHidden/>
              </w:rPr>
              <w:fldChar w:fldCharType="separate"/>
            </w:r>
            <w:r w:rsidR="005261C0">
              <w:rPr>
                <w:noProof/>
                <w:webHidden/>
              </w:rPr>
              <w:t>89</w:t>
            </w:r>
            <w:r w:rsidR="005261C0">
              <w:rPr>
                <w:noProof/>
                <w:webHidden/>
              </w:rPr>
              <w:fldChar w:fldCharType="end"/>
            </w:r>
          </w:hyperlink>
        </w:p>
        <w:p w14:paraId="735275ED" w14:textId="77777777" w:rsidR="005261C0" w:rsidRDefault="00811134">
          <w:pPr>
            <w:pStyle w:val="ndicedeilustraes"/>
            <w:tabs>
              <w:tab w:val="right" w:leader="dot" w:pos="9350"/>
            </w:tabs>
            <w:rPr>
              <w:rFonts w:asciiTheme="minorHAnsi" w:hAnsiTheme="minorHAnsi"/>
              <w:noProof/>
              <w:lang w:eastAsia="pt-BR"/>
            </w:rPr>
          </w:pPr>
          <w:hyperlink w:anchor="_Toc372544072" w:history="1">
            <w:r w:rsidR="005261C0" w:rsidRPr="006B3F89">
              <w:rPr>
                <w:rStyle w:val="Hyperlink"/>
                <w:noProof/>
              </w:rPr>
              <w:t>Figura 29 Menu que dá acesso à validação de acessibilidade</w:t>
            </w:r>
            <w:r w:rsidR="005261C0">
              <w:rPr>
                <w:noProof/>
                <w:webHidden/>
              </w:rPr>
              <w:tab/>
            </w:r>
            <w:r w:rsidR="005261C0">
              <w:rPr>
                <w:noProof/>
                <w:webHidden/>
              </w:rPr>
              <w:fldChar w:fldCharType="begin"/>
            </w:r>
            <w:r w:rsidR="005261C0">
              <w:rPr>
                <w:noProof/>
                <w:webHidden/>
              </w:rPr>
              <w:instrText xml:space="preserve"> PAGEREF _Toc372544072 \h </w:instrText>
            </w:r>
            <w:r w:rsidR="005261C0">
              <w:rPr>
                <w:noProof/>
                <w:webHidden/>
              </w:rPr>
            </w:r>
            <w:r w:rsidR="005261C0">
              <w:rPr>
                <w:noProof/>
                <w:webHidden/>
              </w:rPr>
              <w:fldChar w:fldCharType="separate"/>
            </w:r>
            <w:r w:rsidR="005261C0">
              <w:rPr>
                <w:noProof/>
                <w:webHidden/>
              </w:rPr>
              <w:t>91</w:t>
            </w:r>
            <w:r w:rsidR="005261C0">
              <w:rPr>
                <w:noProof/>
                <w:webHidden/>
              </w:rPr>
              <w:fldChar w:fldCharType="end"/>
            </w:r>
          </w:hyperlink>
        </w:p>
        <w:p w14:paraId="3D82FE2F" w14:textId="77777777" w:rsidR="005261C0" w:rsidRDefault="00811134">
          <w:pPr>
            <w:pStyle w:val="ndicedeilustraes"/>
            <w:tabs>
              <w:tab w:val="right" w:leader="dot" w:pos="9350"/>
            </w:tabs>
            <w:rPr>
              <w:rFonts w:asciiTheme="minorHAnsi" w:hAnsiTheme="minorHAnsi"/>
              <w:noProof/>
              <w:lang w:eastAsia="pt-BR"/>
            </w:rPr>
          </w:pPr>
          <w:hyperlink w:anchor="_Toc372544073" w:history="1">
            <w:r w:rsidR="005261C0" w:rsidRPr="006B3F89">
              <w:rPr>
                <w:rStyle w:val="Hyperlink"/>
                <w:noProof/>
              </w:rPr>
              <w:t>Figura 30 Recomendações sobre acessibilidade na janela do Visual Studio</w:t>
            </w:r>
            <w:r w:rsidR="005261C0">
              <w:rPr>
                <w:noProof/>
                <w:webHidden/>
              </w:rPr>
              <w:tab/>
            </w:r>
            <w:r w:rsidR="005261C0">
              <w:rPr>
                <w:noProof/>
                <w:webHidden/>
              </w:rPr>
              <w:fldChar w:fldCharType="begin"/>
            </w:r>
            <w:r w:rsidR="005261C0">
              <w:rPr>
                <w:noProof/>
                <w:webHidden/>
              </w:rPr>
              <w:instrText xml:space="preserve"> PAGEREF _Toc372544073 \h </w:instrText>
            </w:r>
            <w:r w:rsidR="005261C0">
              <w:rPr>
                <w:noProof/>
                <w:webHidden/>
              </w:rPr>
            </w:r>
            <w:r w:rsidR="005261C0">
              <w:rPr>
                <w:noProof/>
                <w:webHidden/>
              </w:rPr>
              <w:fldChar w:fldCharType="separate"/>
            </w:r>
            <w:r w:rsidR="005261C0">
              <w:rPr>
                <w:noProof/>
                <w:webHidden/>
              </w:rPr>
              <w:t>91</w:t>
            </w:r>
            <w:r w:rsidR="005261C0">
              <w:rPr>
                <w:noProof/>
                <w:webHidden/>
              </w:rPr>
              <w:fldChar w:fldCharType="end"/>
            </w:r>
          </w:hyperlink>
        </w:p>
        <w:p w14:paraId="655E18EE" w14:textId="77777777" w:rsidR="005261C0" w:rsidRDefault="00811134">
          <w:pPr>
            <w:pStyle w:val="ndicedeilustraes"/>
            <w:tabs>
              <w:tab w:val="right" w:leader="dot" w:pos="9350"/>
            </w:tabs>
            <w:rPr>
              <w:rFonts w:asciiTheme="minorHAnsi" w:hAnsiTheme="minorHAnsi"/>
              <w:noProof/>
              <w:lang w:eastAsia="pt-BR"/>
            </w:rPr>
          </w:pPr>
          <w:hyperlink w:anchor="_Toc372544074" w:history="1">
            <w:r w:rsidR="005261C0" w:rsidRPr="006B3F89">
              <w:rPr>
                <w:rStyle w:val="Hyperlink"/>
                <w:noProof/>
              </w:rPr>
              <w:t>Figura 31 Hierarquia dos elementos da Master Page no Web Forms</w:t>
            </w:r>
            <w:r w:rsidR="005261C0">
              <w:rPr>
                <w:noProof/>
                <w:webHidden/>
              </w:rPr>
              <w:tab/>
            </w:r>
            <w:r w:rsidR="005261C0">
              <w:rPr>
                <w:noProof/>
                <w:webHidden/>
              </w:rPr>
              <w:fldChar w:fldCharType="begin"/>
            </w:r>
            <w:r w:rsidR="005261C0">
              <w:rPr>
                <w:noProof/>
                <w:webHidden/>
              </w:rPr>
              <w:instrText xml:space="preserve"> PAGEREF _Toc372544074 \h </w:instrText>
            </w:r>
            <w:r w:rsidR="005261C0">
              <w:rPr>
                <w:noProof/>
                <w:webHidden/>
              </w:rPr>
            </w:r>
            <w:r w:rsidR="005261C0">
              <w:rPr>
                <w:noProof/>
                <w:webHidden/>
              </w:rPr>
              <w:fldChar w:fldCharType="separate"/>
            </w:r>
            <w:r w:rsidR="005261C0">
              <w:rPr>
                <w:noProof/>
                <w:webHidden/>
              </w:rPr>
              <w:t>97</w:t>
            </w:r>
            <w:r w:rsidR="005261C0">
              <w:rPr>
                <w:noProof/>
                <w:webHidden/>
              </w:rPr>
              <w:fldChar w:fldCharType="end"/>
            </w:r>
          </w:hyperlink>
        </w:p>
        <w:p w14:paraId="65EF43B7" w14:textId="77777777" w:rsidR="005261C0" w:rsidRDefault="00811134">
          <w:pPr>
            <w:pStyle w:val="ndicedeilustraes"/>
            <w:tabs>
              <w:tab w:val="right" w:leader="dot" w:pos="9350"/>
            </w:tabs>
            <w:rPr>
              <w:rFonts w:asciiTheme="minorHAnsi" w:hAnsiTheme="minorHAnsi"/>
              <w:noProof/>
              <w:lang w:eastAsia="pt-BR"/>
            </w:rPr>
          </w:pPr>
          <w:hyperlink w:anchor="_Toc372544075" w:history="1">
            <w:r w:rsidR="005261C0" w:rsidRPr="006B3F89">
              <w:rPr>
                <w:rStyle w:val="Hyperlink"/>
                <w:noProof/>
              </w:rPr>
              <w:t>Figura 32 Imagem das bibliotecas JavaScript disponíveis no Visual Studio</w:t>
            </w:r>
            <w:r w:rsidR="005261C0">
              <w:rPr>
                <w:noProof/>
                <w:webHidden/>
              </w:rPr>
              <w:tab/>
            </w:r>
            <w:r w:rsidR="005261C0">
              <w:rPr>
                <w:noProof/>
                <w:webHidden/>
              </w:rPr>
              <w:fldChar w:fldCharType="begin"/>
            </w:r>
            <w:r w:rsidR="005261C0">
              <w:rPr>
                <w:noProof/>
                <w:webHidden/>
              </w:rPr>
              <w:instrText xml:space="preserve"> PAGEREF _Toc372544075 \h </w:instrText>
            </w:r>
            <w:r w:rsidR="005261C0">
              <w:rPr>
                <w:noProof/>
                <w:webHidden/>
              </w:rPr>
            </w:r>
            <w:r w:rsidR="005261C0">
              <w:rPr>
                <w:noProof/>
                <w:webHidden/>
              </w:rPr>
              <w:fldChar w:fldCharType="separate"/>
            </w:r>
            <w:r w:rsidR="005261C0">
              <w:rPr>
                <w:noProof/>
                <w:webHidden/>
              </w:rPr>
              <w:t>99</w:t>
            </w:r>
            <w:r w:rsidR="005261C0">
              <w:rPr>
                <w:noProof/>
                <w:webHidden/>
              </w:rPr>
              <w:fldChar w:fldCharType="end"/>
            </w:r>
          </w:hyperlink>
        </w:p>
        <w:p w14:paraId="2705BAD8" w14:textId="77777777" w:rsidR="005261C0" w:rsidRDefault="00811134">
          <w:pPr>
            <w:pStyle w:val="ndicedeilustraes"/>
            <w:tabs>
              <w:tab w:val="right" w:leader="dot" w:pos="9350"/>
            </w:tabs>
            <w:rPr>
              <w:rFonts w:asciiTheme="minorHAnsi" w:hAnsiTheme="minorHAnsi"/>
              <w:noProof/>
              <w:lang w:eastAsia="pt-BR"/>
            </w:rPr>
          </w:pPr>
          <w:hyperlink w:anchor="_Toc372544076" w:history="1">
            <w:r w:rsidR="005261C0" w:rsidRPr="006B3F89">
              <w:rPr>
                <w:rStyle w:val="Hyperlink"/>
                <w:noProof/>
              </w:rPr>
              <w:t>Figura 33 Adicionando uma biblioteca customizada ao intellisense do Visual Studio</w:t>
            </w:r>
            <w:r w:rsidR="005261C0">
              <w:rPr>
                <w:noProof/>
                <w:webHidden/>
              </w:rPr>
              <w:tab/>
            </w:r>
            <w:r w:rsidR="005261C0">
              <w:rPr>
                <w:noProof/>
                <w:webHidden/>
              </w:rPr>
              <w:fldChar w:fldCharType="begin"/>
            </w:r>
            <w:r w:rsidR="005261C0">
              <w:rPr>
                <w:noProof/>
                <w:webHidden/>
              </w:rPr>
              <w:instrText xml:space="preserve"> PAGEREF _Toc372544076 \h </w:instrText>
            </w:r>
            <w:r w:rsidR="005261C0">
              <w:rPr>
                <w:noProof/>
                <w:webHidden/>
              </w:rPr>
            </w:r>
            <w:r w:rsidR="005261C0">
              <w:rPr>
                <w:noProof/>
                <w:webHidden/>
              </w:rPr>
              <w:fldChar w:fldCharType="separate"/>
            </w:r>
            <w:r w:rsidR="005261C0">
              <w:rPr>
                <w:noProof/>
                <w:webHidden/>
              </w:rPr>
              <w:t>101</w:t>
            </w:r>
            <w:r w:rsidR="005261C0">
              <w:rPr>
                <w:noProof/>
                <w:webHidden/>
              </w:rPr>
              <w:fldChar w:fldCharType="end"/>
            </w:r>
          </w:hyperlink>
        </w:p>
        <w:p w14:paraId="21DDB182" w14:textId="77777777" w:rsidR="005261C0" w:rsidRDefault="00811134">
          <w:pPr>
            <w:pStyle w:val="ndicedeilustraes"/>
            <w:tabs>
              <w:tab w:val="right" w:leader="dot" w:pos="9350"/>
            </w:tabs>
            <w:rPr>
              <w:rFonts w:asciiTheme="minorHAnsi" w:hAnsiTheme="minorHAnsi"/>
              <w:noProof/>
              <w:lang w:eastAsia="pt-BR"/>
            </w:rPr>
          </w:pPr>
          <w:hyperlink w:anchor="_Toc372544077" w:history="1">
            <w:r w:rsidR="005261C0" w:rsidRPr="006B3F89">
              <w:rPr>
                <w:rStyle w:val="Hyperlink"/>
                <w:noProof/>
              </w:rPr>
              <w:t>Figura 34 Intellisense de uma função customizada</w:t>
            </w:r>
            <w:r w:rsidR="005261C0">
              <w:rPr>
                <w:noProof/>
                <w:webHidden/>
              </w:rPr>
              <w:tab/>
            </w:r>
            <w:r w:rsidR="005261C0">
              <w:rPr>
                <w:noProof/>
                <w:webHidden/>
              </w:rPr>
              <w:fldChar w:fldCharType="begin"/>
            </w:r>
            <w:r w:rsidR="005261C0">
              <w:rPr>
                <w:noProof/>
                <w:webHidden/>
              </w:rPr>
              <w:instrText xml:space="preserve"> PAGEREF _Toc372544077 \h </w:instrText>
            </w:r>
            <w:r w:rsidR="005261C0">
              <w:rPr>
                <w:noProof/>
                <w:webHidden/>
              </w:rPr>
            </w:r>
            <w:r w:rsidR="005261C0">
              <w:rPr>
                <w:noProof/>
                <w:webHidden/>
              </w:rPr>
              <w:fldChar w:fldCharType="separate"/>
            </w:r>
            <w:r w:rsidR="005261C0">
              <w:rPr>
                <w:noProof/>
                <w:webHidden/>
              </w:rPr>
              <w:t>102</w:t>
            </w:r>
            <w:r w:rsidR="005261C0">
              <w:rPr>
                <w:noProof/>
                <w:webHidden/>
              </w:rPr>
              <w:fldChar w:fldCharType="end"/>
            </w:r>
          </w:hyperlink>
        </w:p>
        <w:p w14:paraId="50EF952D" w14:textId="77777777" w:rsidR="005261C0" w:rsidRDefault="00811134">
          <w:pPr>
            <w:pStyle w:val="ndicedeilustraes"/>
            <w:tabs>
              <w:tab w:val="right" w:leader="dot" w:pos="9350"/>
            </w:tabs>
            <w:rPr>
              <w:rFonts w:asciiTheme="minorHAnsi" w:hAnsiTheme="minorHAnsi"/>
              <w:noProof/>
              <w:lang w:eastAsia="pt-BR"/>
            </w:rPr>
          </w:pPr>
          <w:hyperlink w:anchor="_Toc372544078" w:history="1">
            <w:r w:rsidR="005261C0" w:rsidRPr="006B3F89">
              <w:rPr>
                <w:rStyle w:val="Hyperlink"/>
                <w:noProof/>
              </w:rPr>
              <w:t>Figura 35 Desenho do atual modelo de autenticação do Sefaz.Identity com uso de STS</w:t>
            </w:r>
            <w:r w:rsidR="005261C0">
              <w:rPr>
                <w:noProof/>
                <w:webHidden/>
              </w:rPr>
              <w:tab/>
            </w:r>
            <w:r w:rsidR="005261C0">
              <w:rPr>
                <w:noProof/>
                <w:webHidden/>
              </w:rPr>
              <w:fldChar w:fldCharType="begin"/>
            </w:r>
            <w:r w:rsidR="005261C0">
              <w:rPr>
                <w:noProof/>
                <w:webHidden/>
              </w:rPr>
              <w:instrText xml:space="preserve"> PAGEREF _Toc372544078 \h </w:instrText>
            </w:r>
            <w:r w:rsidR="005261C0">
              <w:rPr>
                <w:noProof/>
                <w:webHidden/>
              </w:rPr>
            </w:r>
            <w:r w:rsidR="005261C0">
              <w:rPr>
                <w:noProof/>
                <w:webHidden/>
              </w:rPr>
              <w:fldChar w:fldCharType="separate"/>
            </w:r>
            <w:r w:rsidR="005261C0">
              <w:rPr>
                <w:noProof/>
                <w:webHidden/>
              </w:rPr>
              <w:t>113</w:t>
            </w:r>
            <w:r w:rsidR="005261C0">
              <w:rPr>
                <w:noProof/>
                <w:webHidden/>
              </w:rPr>
              <w:fldChar w:fldCharType="end"/>
            </w:r>
          </w:hyperlink>
        </w:p>
        <w:p w14:paraId="123ACE18" w14:textId="77777777" w:rsidR="005261C0" w:rsidRDefault="00811134">
          <w:pPr>
            <w:pStyle w:val="ndicedeilustraes"/>
            <w:tabs>
              <w:tab w:val="right" w:leader="dot" w:pos="9350"/>
            </w:tabs>
            <w:rPr>
              <w:rFonts w:asciiTheme="minorHAnsi" w:hAnsiTheme="minorHAnsi"/>
              <w:noProof/>
              <w:lang w:eastAsia="pt-BR"/>
            </w:rPr>
          </w:pPr>
          <w:hyperlink w:anchor="_Toc372544079" w:history="1">
            <w:r w:rsidR="005261C0" w:rsidRPr="006B3F89">
              <w:rPr>
                <w:rStyle w:val="Hyperlink"/>
                <w:noProof/>
              </w:rPr>
              <w:t>Figura 36 ADFS como STS Windows em relação de confiança (trust) com os demais STS (conexões vermelhas)</w:t>
            </w:r>
            <w:r w:rsidR="005261C0">
              <w:rPr>
                <w:noProof/>
                <w:webHidden/>
              </w:rPr>
              <w:tab/>
            </w:r>
            <w:r w:rsidR="005261C0">
              <w:rPr>
                <w:noProof/>
                <w:webHidden/>
              </w:rPr>
              <w:fldChar w:fldCharType="begin"/>
            </w:r>
            <w:r w:rsidR="005261C0">
              <w:rPr>
                <w:noProof/>
                <w:webHidden/>
              </w:rPr>
              <w:instrText xml:space="preserve"> PAGEREF _Toc372544079 \h </w:instrText>
            </w:r>
            <w:r w:rsidR="005261C0">
              <w:rPr>
                <w:noProof/>
                <w:webHidden/>
              </w:rPr>
            </w:r>
            <w:r w:rsidR="005261C0">
              <w:rPr>
                <w:noProof/>
                <w:webHidden/>
              </w:rPr>
              <w:fldChar w:fldCharType="separate"/>
            </w:r>
            <w:r w:rsidR="005261C0">
              <w:rPr>
                <w:noProof/>
                <w:webHidden/>
              </w:rPr>
              <w:t>118</w:t>
            </w:r>
            <w:r w:rsidR="005261C0">
              <w:rPr>
                <w:noProof/>
                <w:webHidden/>
              </w:rPr>
              <w:fldChar w:fldCharType="end"/>
            </w:r>
          </w:hyperlink>
        </w:p>
        <w:p w14:paraId="75013406" w14:textId="77777777" w:rsidR="005261C0" w:rsidRDefault="00811134">
          <w:pPr>
            <w:pStyle w:val="ndicedeilustraes"/>
            <w:tabs>
              <w:tab w:val="right" w:leader="dot" w:pos="9350"/>
            </w:tabs>
            <w:rPr>
              <w:rFonts w:asciiTheme="minorHAnsi" w:hAnsiTheme="minorHAnsi"/>
              <w:noProof/>
              <w:lang w:eastAsia="pt-BR"/>
            </w:rPr>
          </w:pPr>
          <w:hyperlink w:anchor="_Toc372544080" w:history="1">
            <w:r w:rsidR="005261C0" w:rsidRPr="006B3F89">
              <w:rPr>
                <w:rStyle w:val="Hyperlink"/>
                <w:noProof/>
              </w:rPr>
              <w:t>Figura 37 Processo de assinatura digital</w:t>
            </w:r>
            <w:r w:rsidR="005261C0">
              <w:rPr>
                <w:noProof/>
                <w:webHidden/>
              </w:rPr>
              <w:tab/>
            </w:r>
            <w:r w:rsidR="005261C0">
              <w:rPr>
                <w:noProof/>
                <w:webHidden/>
              </w:rPr>
              <w:fldChar w:fldCharType="begin"/>
            </w:r>
            <w:r w:rsidR="005261C0">
              <w:rPr>
                <w:noProof/>
                <w:webHidden/>
              </w:rPr>
              <w:instrText xml:space="preserve"> PAGEREF _Toc372544080 \h </w:instrText>
            </w:r>
            <w:r w:rsidR="005261C0">
              <w:rPr>
                <w:noProof/>
                <w:webHidden/>
              </w:rPr>
            </w:r>
            <w:r w:rsidR="005261C0">
              <w:rPr>
                <w:noProof/>
                <w:webHidden/>
              </w:rPr>
              <w:fldChar w:fldCharType="separate"/>
            </w:r>
            <w:r w:rsidR="005261C0">
              <w:rPr>
                <w:noProof/>
                <w:webHidden/>
              </w:rPr>
              <w:t>120</w:t>
            </w:r>
            <w:r w:rsidR="005261C0">
              <w:rPr>
                <w:noProof/>
                <w:webHidden/>
              </w:rPr>
              <w:fldChar w:fldCharType="end"/>
            </w:r>
          </w:hyperlink>
        </w:p>
        <w:p w14:paraId="4A35CB0E" w14:textId="77777777" w:rsidR="005261C0" w:rsidRDefault="00811134">
          <w:pPr>
            <w:pStyle w:val="ndicedeilustraes"/>
            <w:tabs>
              <w:tab w:val="right" w:leader="dot" w:pos="9350"/>
            </w:tabs>
            <w:rPr>
              <w:rFonts w:asciiTheme="minorHAnsi" w:hAnsiTheme="minorHAnsi"/>
              <w:noProof/>
              <w:lang w:eastAsia="pt-BR"/>
            </w:rPr>
          </w:pPr>
          <w:hyperlink w:anchor="_Toc372544081" w:history="1">
            <w:r w:rsidR="005261C0" w:rsidRPr="006B3F89">
              <w:rPr>
                <w:rStyle w:val="Hyperlink"/>
                <w:noProof/>
              </w:rPr>
              <w:t>Figura 38 Alguns exemplos de captcha.</w:t>
            </w:r>
            <w:r w:rsidR="005261C0">
              <w:rPr>
                <w:noProof/>
                <w:webHidden/>
              </w:rPr>
              <w:tab/>
            </w:r>
            <w:r w:rsidR="005261C0">
              <w:rPr>
                <w:noProof/>
                <w:webHidden/>
              </w:rPr>
              <w:fldChar w:fldCharType="begin"/>
            </w:r>
            <w:r w:rsidR="005261C0">
              <w:rPr>
                <w:noProof/>
                <w:webHidden/>
              </w:rPr>
              <w:instrText xml:space="preserve"> PAGEREF _Toc372544081 \h </w:instrText>
            </w:r>
            <w:r w:rsidR="005261C0">
              <w:rPr>
                <w:noProof/>
                <w:webHidden/>
              </w:rPr>
            </w:r>
            <w:r w:rsidR="005261C0">
              <w:rPr>
                <w:noProof/>
                <w:webHidden/>
              </w:rPr>
              <w:fldChar w:fldCharType="separate"/>
            </w:r>
            <w:r w:rsidR="005261C0">
              <w:rPr>
                <w:noProof/>
                <w:webHidden/>
              </w:rPr>
              <w:t>121</w:t>
            </w:r>
            <w:r w:rsidR="005261C0">
              <w:rPr>
                <w:noProof/>
                <w:webHidden/>
              </w:rPr>
              <w:fldChar w:fldCharType="end"/>
            </w:r>
          </w:hyperlink>
        </w:p>
        <w:p w14:paraId="0CBBC21D" w14:textId="77777777" w:rsidR="005261C0" w:rsidRDefault="00811134">
          <w:pPr>
            <w:pStyle w:val="ndicedeilustraes"/>
            <w:tabs>
              <w:tab w:val="right" w:leader="dot" w:pos="9350"/>
            </w:tabs>
            <w:rPr>
              <w:rFonts w:asciiTheme="minorHAnsi" w:hAnsiTheme="minorHAnsi"/>
              <w:noProof/>
              <w:lang w:eastAsia="pt-BR"/>
            </w:rPr>
          </w:pPr>
          <w:hyperlink w:anchor="_Toc372544082" w:history="1">
            <w:r w:rsidR="005261C0" w:rsidRPr="006B3F89">
              <w:rPr>
                <w:rStyle w:val="Hyperlink"/>
                <w:noProof/>
              </w:rPr>
              <w:t>Figura 39 Exemplo de captcha exibido no site da nota fiscal paulista</w:t>
            </w:r>
            <w:r w:rsidR="005261C0">
              <w:rPr>
                <w:noProof/>
                <w:webHidden/>
              </w:rPr>
              <w:tab/>
            </w:r>
            <w:r w:rsidR="005261C0">
              <w:rPr>
                <w:noProof/>
                <w:webHidden/>
              </w:rPr>
              <w:fldChar w:fldCharType="begin"/>
            </w:r>
            <w:r w:rsidR="005261C0">
              <w:rPr>
                <w:noProof/>
                <w:webHidden/>
              </w:rPr>
              <w:instrText xml:space="preserve"> PAGEREF _Toc372544082 \h </w:instrText>
            </w:r>
            <w:r w:rsidR="005261C0">
              <w:rPr>
                <w:noProof/>
                <w:webHidden/>
              </w:rPr>
            </w:r>
            <w:r w:rsidR="005261C0">
              <w:rPr>
                <w:noProof/>
                <w:webHidden/>
              </w:rPr>
              <w:fldChar w:fldCharType="separate"/>
            </w:r>
            <w:r w:rsidR="005261C0">
              <w:rPr>
                <w:noProof/>
                <w:webHidden/>
              </w:rPr>
              <w:t>122</w:t>
            </w:r>
            <w:r w:rsidR="005261C0">
              <w:rPr>
                <w:noProof/>
                <w:webHidden/>
              </w:rPr>
              <w:fldChar w:fldCharType="end"/>
            </w:r>
          </w:hyperlink>
        </w:p>
        <w:p w14:paraId="1A1286D6" w14:textId="77777777" w:rsidR="005261C0" w:rsidRDefault="00811134">
          <w:pPr>
            <w:pStyle w:val="ndicedeilustraes"/>
            <w:tabs>
              <w:tab w:val="right" w:leader="dot" w:pos="9350"/>
            </w:tabs>
            <w:rPr>
              <w:rFonts w:asciiTheme="minorHAnsi" w:hAnsiTheme="minorHAnsi"/>
              <w:noProof/>
              <w:lang w:eastAsia="pt-BR"/>
            </w:rPr>
          </w:pPr>
          <w:hyperlink w:anchor="_Toc372544083" w:history="1">
            <w:r w:rsidR="005261C0" w:rsidRPr="006B3F89">
              <w:rPr>
                <w:rStyle w:val="Hyperlink"/>
                <w:noProof/>
              </w:rPr>
              <w:t>Figura 40 Exemplo de ataque de XSS</w:t>
            </w:r>
            <w:r w:rsidR="005261C0">
              <w:rPr>
                <w:noProof/>
                <w:webHidden/>
              </w:rPr>
              <w:tab/>
            </w:r>
            <w:r w:rsidR="005261C0">
              <w:rPr>
                <w:noProof/>
                <w:webHidden/>
              </w:rPr>
              <w:fldChar w:fldCharType="begin"/>
            </w:r>
            <w:r w:rsidR="005261C0">
              <w:rPr>
                <w:noProof/>
                <w:webHidden/>
              </w:rPr>
              <w:instrText xml:space="preserve"> PAGEREF _Toc372544083 \h </w:instrText>
            </w:r>
            <w:r w:rsidR="005261C0">
              <w:rPr>
                <w:noProof/>
                <w:webHidden/>
              </w:rPr>
            </w:r>
            <w:r w:rsidR="005261C0">
              <w:rPr>
                <w:noProof/>
                <w:webHidden/>
              </w:rPr>
              <w:fldChar w:fldCharType="separate"/>
            </w:r>
            <w:r w:rsidR="005261C0">
              <w:rPr>
                <w:noProof/>
                <w:webHidden/>
              </w:rPr>
              <w:t>124</w:t>
            </w:r>
            <w:r w:rsidR="005261C0">
              <w:rPr>
                <w:noProof/>
                <w:webHidden/>
              </w:rPr>
              <w:fldChar w:fldCharType="end"/>
            </w:r>
          </w:hyperlink>
        </w:p>
        <w:p w14:paraId="53CB9157" w14:textId="77777777" w:rsidR="005261C0" w:rsidRDefault="00811134">
          <w:pPr>
            <w:pStyle w:val="ndicedeilustraes"/>
            <w:tabs>
              <w:tab w:val="right" w:leader="dot" w:pos="9350"/>
            </w:tabs>
            <w:rPr>
              <w:rFonts w:asciiTheme="minorHAnsi" w:hAnsiTheme="minorHAnsi"/>
              <w:noProof/>
              <w:lang w:eastAsia="pt-BR"/>
            </w:rPr>
          </w:pPr>
          <w:hyperlink w:anchor="_Toc372544084" w:history="1">
            <w:r w:rsidR="005261C0" w:rsidRPr="006B3F89">
              <w:rPr>
                <w:rStyle w:val="Hyperlink"/>
                <w:noProof/>
              </w:rPr>
              <w:t>Figura 41 Exemplo de ataque de XSS inserindo uma imagem externa</w:t>
            </w:r>
            <w:r w:rsidR="005261C0">
              <w:rPr>
                <w:noProof/>
                <w:webHidden/>
              </w:rPr>
              <w:tab/>
            </w:r>
            <w:r w:rsidR="005261C0">
              <w:rPr>
                <w:noProof/>
                <w:webHidden/>
              </w:rPr>
              <w:fldChar w:fldCharType="begin"/>
            </w:r>
            <w:r w:rsidR="005261C0">
              <w:rPr>
                <w:noProof/>
                <w:webHidden/>
              </w:rPr>
              <w:instrText xml:space="preserve"> PAGEREF _Toc372544084 \h </w:instrText>
            </w:r>
            <w:r w:rsidR="005261C0">
              <w:rPr>
                <w:noProof/>
                <w:webHidden/>
              </w:rPr>
            </w:r>
            <w:r w:rsidR="005261C0">
              <w:rPr>
                <w:noProof/>
                <w:webHidden/>
              </w:rPr>
              <w:fldChar w:fldCharType="separate"/>
            </w:r>
            <w:r w:rsidR="005261C0">
              <w:rPr>
                <w:noProof/>
                <w:webHidden/>
              </w:rPr>
              <w:t>125</w:t>
            </w:r>
            <w:r w:rsidR="005261C0">
              <w:rPr>
                <w:noProof/>
                <w:webHidden/>
              </w:rPr>
              <w:fldChar w:fldCharType="end"/>
            </w:r>
          </w:hyperlink>
        </w:p>
        <w:p w14:paraId="43938907" w14:textId="77777777" w:rsidR="005261C0" w:rsidRDefault="00811134">
          <w:pPr>
            <w:pStyle w:val="ndicedeilustraes"/>
            <w:tabs>
              <w:tab w:val="right" w:leader="dot" w:pos="9350"/>
            </w:tabs>
            <w:rPr>
              <w:rFonts w:asciiTheme="minorHAnsi" w:hAnsiTheme="minorHAnsi"/>
              <w:noProof/>
              <w:lang w:eastAsia="pt-BR"/>
            </w:rPr>
          </w:pPr>
          <w:hyperlink w:anchor="_Toc372544085" w:history="1">
            <w:r w:rsidR="005261C0" w:rsidRPr="006B3F89">
              <w:rPr>
                <w:rStyle w:val="Hyperlink"/>
                <w:noProof/>
              </w:rPr>
              <w:t>Figura 42 Exemplo de script Html tratado inofensivamente como texto pelo browser</w:t>
            </w:r>
            <w:r w:rsidR="005261C0">
              <w:rPr>
                <w:noProof/>
                <w:webHidden/>
              </w:rPr>
              <w:tab/>
            </w:r>
            <w:r w:rsidR="005261C0">
              <w:rPr>
                <w:noProof/>
                <w:webHidden/>
              </w:rPr>
              <w:fldChar w:fldCharType="begin"/>
            </w:r>
            <w:r w:rsidR="005261C0">
              <w:rPr>
                <w:noProof/>
                <w:webHidden/>
              </w:rPr>
              <w:instrText xml:space="preserve"> PAGEREF _Toc372544085 \h </w:instrText>
            </w:r>
            <w:r w:rsidR="005261C0">
              <w:rPr>
                <w:noProof/>
                <w:webHidden/>
              </w:rPr>
            </w:r>
            <w:r w:rsidR="005261C0">
              <w:rPr>
                <w:noProof/>
                <w:webHidden/>
              </w:rPr>
              <w:fldChar w:fldCharType="separate"/>
            </w:r>
            <w:r w:rsidR="005261C0">
              <w:rPr>
                <w:noProof/>
                <w:webHidden/>
              </w:rPr>
              <w:t>126</w:t>
            </w:r>
            <w:r w:rsidR="005261C0">
              <w:rPr>
                <w:noProof/>
                <w:webHidden/>
              </w:rPr>
              <w:fldChar w:fldCharType="end"/>
            </w:r>
          </w:hyperlink>
        </w:p>
        <w:p w14:paraId="0DFCA3E4" w14:textId="77777777" w:rsidR="005261C0" w:rsidRDefault="00811134">
          <w:pPr>
            <w:pStyle w:val="ndicedeilustraes"/>
            <w:tabs>
              <w:tab w:val="right" w:leader="dot" w:pos="9350"/>
            </w:tabs>
            <w:rPr>
              <w:rFonts w:asciiTheme="minorHAnsi" w:hAnsiTheme="minorHAnsi"/>
              <w:noProof/>
              <w:lang w:eastAsia="pt-BR"/>
            </w:rPr>
          </w:pPr>
          <w:hyperlink w:anchor="_Toc372544086" w:history="1">
            <w:r w:rsidR="005261C0" w:rsidRPr="006B3F89">
              <w:rPr>
                <w:rStyle w:val="Hyperlink"/>
                <w:noProof/>
              </w:rPr>
              <w:t>Figura 43 Cenário de consumo Servidor externo para Servidor (serviço) SEFAZ</w:t>
            </w:r>
            <w:r w:rsidR="005261C0">
              <w:rPr>
                <w:noProof/>
                <w:webHidden/>
              </w:rPr>
              <w:tab/>
            </w:r>
            <w:r w:rsidR="005261C0">
              <w:rPr>
                <w:noProof/>
                <w:webHidden/>
              </w:rPr>
              <w:fldChar w:fldCharType="begin"/>
            </w:r>
            <w:r w:rsidR="005261C0">
              <w:rPr>
                <w:noProof/>
                <w:webHidden/>
              </w:rPr>
              <w:instrText xml:space="preserve"> PAGEREF _Toc372544086 \h </w:instrText>
            </w:r>
            <w:r w:rsidR="005261C0">
              <w:rPr>
                <w:noProof/>
                <w:webHidden/>
              </w:rPr>
            </w:r>
            <w:r w:rsidR="005261C0">
              <w:rPr>
                <w:noProof/>
                <w:webHidden/>
              </w:rPr>
              <w:fldChar w:fldCharType="separate"/>
            </w:r>
            <w:r w:rsidR="005261C0">
              <w:rPr>
                <w:noProof/>
                <w:webHidden/>
              </w:rPr>
              <w:t>137</w:t>
            </w:r>
            <w:r w:rsidR="005261C0">
              <w:rPr>
                <w:noProof/>
                <w:webHidden/>
              </w:rPr>
              <w:fldChar w:fldCharType="end"/>
            </w:r>
          </w:hyperlink>
        </w:p>
        <w:p w14:paraId="30282D35" w14:textId="77777777" w:rsidR="005261C0" w:rsidRDefault="00811134">
          <w:pPr>
            <w:pStyle w:val="ndicedeilustraes"/>
            <w:tabs>
              <w:tab w:val="right" w:leader="dot" w:pos="9350"/>
            </w:tabs>
            <w:rPr>
              <w:rFonts w:asciiTheme="minorHAnsi" w:hAnsiTheme="minorHAnsi"/>
              <w:noProof/>
              <w:lang w:eastAsia="pt-BR"/>
            </w:rPr>
          </w:pPr>
          <w:hyperlink w:anchor="_Toc372544087" w:history="1">
            <w:r w:rsidR="005261C0" w:rsidRPr="006B3F89">
              <w:rPr>
                <w:rStyle w:val="Hyperlink"/>
                <w:noProof/>
              </w:rPr>
              <w:t>Figura 44 Cenário de consumo cliente para Servidor (serviço)</w:t>
            </w:r>
            <w:r w:rsidR="005261C0">
              <w:rPr>
                <w:noProof/>
                <w:webHidden/>
              </w:rPr>
              <w:tab/>
            </w:r>
            <w:r w:rsidR="005261C0">
              <w:rPr>
                <w:noProof/>
                <w:webHidden/>
              </w:rPr>
              <w:fldChar w:fldCharType="begin"/>
            </w:r>
            <w:r w:rsidR="005261C0">
              <w:rPr>
                <w:noProof/>
                <w:webHidden/>
              </w:rPr>
              <w:instrText xml:space="preserve"> PAGEREF _Toc372544087 \h </w:instrText>
            </w:r>
            <w:r w:rsidR="005261C0">
              <w:rPr>
                <w:noProof/>
                <w:webHidden/>
              </w:rPr>
            </w:r>
            <w:r w:rsidR="005261C0">
              <w:rPr>
                <w:noProof/>
                <w:webHidden/>
              </w:rPr>
              <w:fldChar w:fldCharType="separate"/>
            </w:r>
            <w:r w:rsidR="005261C0">
              <w:rPr>
                <w:noProof/>
                <w:webHidden/>
              </w:rPr>
              <w:t>138</w:t>
            </w:r>
            <w:r w:rsidR="005261C0">
              <w:rPr>
                <w:noProof/>
                <w:webHidden/>
              </w:rPr>
              <w:fldChar w:fldCharType="end"/>
            </w:r>
          </w:hyperlink>
        </w:p>
        <w:p w14:paraId="105B19C2" w14:textId="77777777" w:rsidR="005261C0" w:rsidRDefault="00811134">
          <w:pPr>
            <w:pStyle w:val="ndicedeilustraes"/>
            <w:tabs>
              <w:tab w:val="right" w:leader="dot" w:pos="9350"/>
            </w:tabs>
            <w:rPr>
              <w:rFonts w:asciiTheme="minorHAnsi" w:hAnsiTheme="minorHAnsi"/>
              <w:noProof/>
              <w:lang w:eastAsia="pt-BR"/>
            </w:rPr>
          </w:pPr>
          <w:hyperlink w:anchor="_Toc372544088" w:history="1">
            <w:r w:rsidR="005261C0" w:rsidRPr="006B3F89">
              <w:rPr>
                <w:rStyle w:val="Hyperlink"/>
                <w:noProof/>
              </w:rPr>
              <w:t>Figura 45 Cenário a ser evitado.</w:t>
            </w:r>
            <w:r w:rsidR="005261C0">
              <w:rPr>
                <w:noProof/>
                <w:webHidden/>
              </w:rPr>
              <w:tab/>
            </w:r>
            <w:r w:rsidR="005261C0">
              <w:rPr>
                <w:noProof/>
                <w:webHidden/>
              </w:rPr>
              <w:fldChar w:fldCharType="begin"/>
            </w:r>
            <w:r w:rsidR="005261C0">
              <w:rPr>
                <w:noProof/>
                <w:webHidden/>
              </w:rPr>
              <w:instrText xml:space="preserve"> PAGEREF _Toc372544088 \h </w:instrText>
            </w:r>
            <w:r w:rsidR="005261C0">
              <w:rPr>
                <w:noProof/>
                <w:webHidden/>
              </w:rPr>
            </w:r>
            <w:r w:rsidR="005261C0">
              <w:rPr>
                <w:noProof/>
                <w:webHidden/>
              </w:rPr>
              <w:fldChar w:fldCharType="separate"/>
            </w:r>
            <w:r w:rsidR="005261C0">
              <w:rPr>
                <w:noProof/>
                <w:webHidden/>
              </w:rPr>
              <w:t>138</w:t>
            </w:r>
            <w:r w:rsidR="005261C0">
              <w:rPr>
                <w:noProof/>
                <w:webHidden/>
              </w:rPr>
              <w:fldChar w:fldCharType="end"/>
            </w:r>
          </w:hyperlink>
        </w:p>
        <w:p w14:paraId="11F7D03E" w14:textId="77777777" w:rsidR="005261C0" w:rsidRDefault="00811134">
          <w:pPr>
            <w:pStyle w:val="ndicedeilustraes"/>
            <w:tabs>
              <w:tab w:val="right" w:leader="dot" w:pos="9350"/>
            </w:tabs>
            <w:rPr>
              <w:rFonts w:asciiTheme="minorHAnsi" w:hAnsiTheme="minorHAnsi"/>
              <w:noProof/>
              <w:lang w:eastAsia="pt-BR"/>
            </w:rPr>
          </w:pPr>
          <w:hyperlink w:anchor="_Toc372544089" w:history="1">
            <w:r w:rsidR="005261C0" w:rsidRPr="006B3F89">
              <w:rPr>
                <w:rStyle w:val="Hyperlink"/>
                <w:noProof/>
              </w:rPr>
              <w:t>Figura 46 Diretiva correta para consumo de serviços a partir de scripts AJAX</w:t>
            </w:r>
            <w:r w:rsidR="005261C0">
              <w:rPr>
                <w:noProof/>
                <w:webHidden/>
              </w:rPr>
              <w:tab/>
            </w:r>
            <w:r w:rsidR="005261C0">
              <w:rPr>
                <w:noProof/>
                <w:webHidden/>
              </w:rPr>
              <w:fldChar w:fldCharType="begin"/>
            </w:r>
            <w:r w:rsidR="005261C0">
              <w:rPr>
                <w:noProof/>
                <w:webHidden/>
              </w:rPr>
              <w:instrText xml:space="preserve"> PAGEREF _Toc372544089 \h </w:instrText>
            </w:r>
            <w:r w:rsidR="005261C0">
              <w:rPr>
                <w:noProof/>
                <w:webHidden/>
              </w:rPr>
            </w:r>
            <w:r w:rsidR="005261C0">
              <w:rPr>
                <w:noProof/>
                <w:webHidden/>
              </w:rPr>
              <w:fldChar w:fldCharType="separate"/>
            </w:r>
            <w:r w:rsidR="005261C0">
              <w:rPr>
                <w:noProof/>
                <w:webHidden/>
              </w:rPr>
              <w:t>139</w:t>
            </w:r>
            <w:r w:rsidR="005261C0">
              <w:rPr>
                <w:noProof/>
                <w:webHidden/>
              </w:rPr>
              <w:fldChar w:fldCharType="end"/>
            </w:r>
          </w:hyperlink>
        </w:p>
        <w:p w14:paraId="6AFC86CE" w14:textId="77777777" w:rsidR="005261C0" w:rsidRDefault="00811134">
          <w:pPr>
            <w:pStyle w:val="ndicedeilustraes"/>
            <w:tabs>
              <w:tab w:val="right" w:leader="dot" w:pos="9350"/>
            </w:tabs>
            <w:rPr>
              <w:rFonts w:asciiTheme="minorHAnsi" w:hAnsiTheme="minorHAnsi"/>
              <w:noProof/>
              <w:lang w:eastAsia="pt-BR"/>
            </w:rPr>
          </w:pPr>
          <w:hyperlink w:anchor="_Toc372544090" w:history="1">
            <w:r w:rsidR="005261C0" w:rsidRPr="006B3F89">
              <w:rPr>
                <w:rStyle w:val="Hyperlink"/>
                <w:noProof/>
              </w:rPr>
              <w:t>Figura 47 Visão lógica do mecanismo de cache do App Fabric</w:t>
            </w:r>
            <w:r w:rsidR="005261C0">
              <w:rPr>
                <w:noProof/>
                <w:webHidden/>
              </w:rPr>
              <w:tab/>
            </w:r>
            <w:r w:rsidR="005261C0">
              <w:rPr>
                <w:noProof/>
                <w:webHidden/>
              </w:rPr>
              <w:fldChar w:fldCharType="begin"/>
            </w:r>
            <w:r w:rsidR="005261C0">
              <w:rPr>
                <w:noProof/>
                <w:webHidden/>
              </w:rPr>
              <w:instrText xml:space="preserve"> PAGEREF _Toc372544090 \h </w:instrText>
            </w:r>
            <w:r w:rsidR="005261C0">
              <w:rPr>
                <w:noProof/>
                <w:webHidden/>
              </w:rPr>
            </w:r>
            <w:r w:rsidR="005261C0">
              <w:rPr>
                <w:noProof/>
                <w:webHidden/>
              </w:rPr>
              <w:fldChar w:fldCharType="separate"/>
            </w:r>
            <w:r w:rsidR="005261C0">
              <w:rPr>
                <w:noProof/>
                <w:webHidden/>
              </w:rPr>
              <w:t>142</w:t>
            </w:r>
            <w:r w:rsidR="005261C0">
              <w:rPr>
                <w:noProof/>
                <w:webHidden/>
              </w:rPr>
              <w:fldChar w:fldCharType="end"/>
            </w:r>
          </w:hyperlink>
        </w:p>
        <w:p w14:paraId="74CC7416" w14:textId="77777777" w:rsidR="005261C0" w:rsidRDefault="00811134">
          <w:pPr>
            <w:pStyle w:val="ndicedeilustraes"/>
            <w:tabs>
              <w:tab w:val="right" w:leader="dot" w:pos="9350"/>
            </w:tabs>
            <w:rPr>
              <w:rFonts w:asciiTheme="minorHAnsi" w:hAnsiTheme="minorHAnsi"/>
              <w:noProof/>
              <w:lang w:eastAsia="pt-BR"/>
            </w:rPr>
          </w:pPr>
          <w:hyperlink w:anchor="_Toc372544091" w:history="1">
            <w:r w:rsidR="005261C0" w:rsidRPr="006B3F89">
              <w:rPr>
                <w:rStyle w:val="Hyperlink"/>
                <w:noProof/>
              </w:rPr>
              <w:t>Figura 48 Visão física do mecanismo de cache do App Fabric</w:t>
            </w:r>
            <w:r w:rsidR="005261C0">
              <w:rPr>
                <w:noProof/>
                <w:webHidden/>
              </w:rPr>
              <w:tab/>
            </w:r>
            <w:r w:rsidR="005261C0">
              <w:rPr>
                <w:noProof/>
                <w:webHidden/>
              </w:rPr>
              <w:fldChar w:fldCharType="begin"/>
            </w:r>
            <w:r w:rsidR="005261C0">
              <w:rPr>
                <w:noProof/>
                <w:webHidden/>
              </w:rPr>
              <w:instrText xml:space="preserve"> PAGEREF _Toc372544091 \h </w:instrText>
            </w:r>
            <w:r w:rsidR="005261C0">
              <w:rPr>
                <w:noProof/>
                <w:webHidden/>
              </w:rPr>
            </w:r>
            <w:r w:rsidR="005261C0">
              <w:rPr>
                <w:noProof/>
                <w:webHidden/>
              </w:rPr>
              <w:fldChar w:fldCharType="separate"/>
            </w:r>
            <w:r w:rsidR="005261C0">
              <w:rPr>
                <w:noProof/>
                <w:webHidden/>
              </w:rPr>
              <w:t>143</w:t>
            </w:r>
            <w:r w:rsidR="005261C0">
              <w:rPr>
                <w:noProof/>
                <w:webHidden/>
              </w:rPr>
              <w:fldChar w:fldCharType="end"/>
            </w:r>
          </w:hyperlink>
        </w:p>
        <w:p w14:paraId="628E5585" w14:textId="77777777" w:rsidR="005261C0" w:rsidRDefault="00811134">
          <w:pPr>
            <w:pStyle w:val="ndicedeilustraes"/>
            <w:tabs>
              <w:tab w:val="right" w:leader="dot" w:pos="9350"/>
            </w:tabs>
            <w:rPr>
              <w:rFonts w:asciiTheme="minorHAnsi" w:hAnsiTheme="minorHAnsi"/>
              <w:noProof/>
              <w:lang w:eastAsia="pt-BR"/>
            </w:rPr>
          </w:pPr>
          <w:hyperlink w:anchor="_Toc372544092" w:history="1">
            <w:r w:rsidR="005261C0" w:rsidRPr="006B3F89">
              <w:rPr>
                <w:rStyle w:val="Hyperlink"/>
                <w:noProof/>
              </w:rPr>
              <w:t>Figura 49 – Estrutura Sefaz com View Model na camada de Apresentação</w:t>
            </w:r>
            <w:r w:rsidR="005261C0">
              <w:rPr>
                <w:noProof/>
                <w:webHidden/>
              </w:rPr>
              <w:tab/>
            </w:r>
            <w:r w:rsidR="005261C0">
              <w:rPr>
                <w:noProof/>
                <w:webHidden/>
              </w:rPr>
              <w:fldChar w:fldCharType="begin"/>
            </w:r>
            <w:r w:rsidR="005261C0">
              <w:rPr>
                <w:noProof/>
                <w:webHidden/>
              </w:rPr>
              <w:instrText xml:space="preserve"> PAGEREF _Toc372544092 \h </w:instrText>
            </w:r>
            <w:r w:rsidR="005261C0">
              <w:rPr>
                <w:noProof/>
                <w:webHidden/>
              </w:rPr>
            </w:r>
            <w:r w:rsidR="005261C0">
              <w:rPr>
                <w:noProof/>
                <w:webHidden/>
              </w:rPr>
              <w:fldChar w:fldCharType="separate"/>
            </w:r>
            <w:r w:rsidR="005261C0">
              <w:rPr>
                <w:noProof/>
                <w:webHidden/>
              </w:rPr>
              <w:t>146</w:t>
            </w:r>
            <w:r w:rsidR="005261C0">
              <w:rPr>
                <w:noProof/>
                <w:webHidden/>
              </w:rPr>
              <w:fldChar w:fldCharType="end"/>
            </w:r>
          </w:hyperlink>
        </w:p>
        <w:p w14:paraId="0973ADF4" w14:textId="77777777" w:rsidR="005261C0" w:rsidRDefault="00811134">
          <w:pPr>
            <w:pStyle w:val="ndicedeilustraes"/>
            <w:tabs>
              <w:tab w:val="right" w:leader="dot" w:pos="9350"/>
            </w:tabs>
            <w:rPr>
              <w:rFonts w:asciiTheme="minorHAnsi" w:hAnsiTheme="minorHAnsi"/>
              <w:noProof/>
              <w:lang w:eastAsia="pt-BR"/>
            </w:rPr>
          </w:pPr>
          <w:hyperlink r:id="rId16" w:anchor="_Toc372544093" w:history="1">
            <w:r w:rsidR="005261C0" w:rsidRPr="006B3F89">
              <w:rPr>
                <w:rStyle w:val="Hyperlink"/>
                <w:noProof/>
              </w:rPr>
              <w:t>Figura 50 Sequência sugerida de comunicação entre controller e serviço</w:t>
            </w:r>
            <w:r w:rsidR="005261C0">
              <w:rPr>
                <w:noProof/>
                <w:webHidden/>
              </w:rPr>
              <w:tab/>
            </w:r>
            <w:r w:rsidR="005261C0">
              <w:rPr>
                <w:noProof/>
                <w:webHidden/>
              </w:rPr>
              <w:fldChar w:fldCharType="begin"/>
            </w:r>
            <w:r w:rsidR="005261C0">
              <w:rPr>
                <w:noProof/>
                <w:webHidden/>
              </w:rPr>
              <w:instrText xml:space="preserve"> PAGEREF _Toc372544093 \h </w:instrText>
            </w:r>
            <w:r w:rsidR="005261C0">
              <w:rPr>
                <w:noProof/>
                <w:webHidden/>
              </w:rPr>
            </w:r>
            <w:r w:rsidR="005261C0">
              <w:rPr>
                <w:noProof/>
                <w:webHidden/>
              </w:rPr>
              <w:fldChar w:fldCharType="separate"/>
            </w:r>
            <w:r w:rsidR="005261C0">
              <w:rPr>
                <w:noProof/>
                <w:webHidden/>
              </w:rPr>
              <w:t>152</w:t>
            </w:r>
            <w:r w:rsidR="005261C0">
              <w:rPr>
                <w:noProof/>
                <w:webHidden/>
              </w:rPr>
              <w:fldChar w:fldCharType="end"/>
            </w:r>
          </w:hyperlink>
        </w:p>
        <w:p w14:paraId="35E52CED" w14:textId="77777777" w:rsidR="005261C0" w:rsidRDefault="00811134">
          <w:pPr>
            <w:pStyle w:val="ndicedeilustraes"/>
            <w:tabs>
              <w:tab w:val="right" w:leader="dot" w:pos="9350"/>
            </w:tabs>
            <w:rPr>
              <w:rFonts w:asciiTheme="minorHAnsi" w:hAnsiTheme="minorHAnsi"/>
              <w:noProof/>
              <w:lang w:eastAsia="pt-BR"/>
            </w:rPr>
          </w:pPr>
          <w:hyperlink w:anchor="_Toc372544094" w:history="1">
            <w:r w:rsidR="005261C0" w:rsidRPr="006B3F89">
              <w:rPr>
                <w:rStyle w:val="Hyperlink"/>
                <w:noProof/>
              </w:rPr>
              <w:t>Figura 51 Configurando a seção machineKey de sua aplicação</w:t>
            </w:r>
            <w:r w:rsidR="005261C0">
              <w:rPr>
                <w:noProof/>
                <w:webHidden/>
              </w:rPr>
              <w:tab/>
            </w:r>
            <w:r w:rsidR="005261C0">
              <w:rPr>
                <w:noProof/>
                <w:webHidden/>
              </w:rPr>
              <w:fldChar w:fldCharType="begin"/>
            </w:r>
            <w:r w:rsidR="005261C0">
              <w:rPr>
                <w:noProof/>
                <w:webHidden/>
              </w:rPr>
              <w:instrText xml:space="preserve"> PAGEREF _Toc372544094 \h </w:instrText>
            </w:r>
            <w:r w:rsidR="005261C0">
              <w:rPr>
                <w:noProof/>
                <w:webHidden/>
              </w:rPr>
            </w:r>
            <w:r w:rsidR="005261C0">
              <w:rPr>
                <w:noProof/>
                <w:webHidden/>
              </w:rPr>
              <w:fldChar w:fldCharType="separate"/>
            </w:r>
            <w:r w:rsidR="005261C0">
              <w:rPr>
                <w:noProof/>
                <w:webHidden/>
              </w:rPr>
              <w:t>163</w:t>
            </w:r>
            <w:r w:rsidR="005261C0">
              <w:rPr>
                <w:noProof/>
                <w:webHidden/>
              </w:rPr>
              <w:fldChar w:fldCharType="end"/>
            </w:r>
          </w:hyperlink>
        </w:p>
        <w:p w14:paraId="33F95E49" w14:textId="77777777" w:rsidR="005261C0" w:rsidRDefault="00811134">
          <w:pPr>
            <w:pStyle w:val="ndicedeilustraes"/>
            <w:tabs>
              <w:tab w:val="right" w:leader="dot" w:pos="9350"/>
            </w:tabs>
            <w:rPr>
              <w:rFonts w:asciiTheme="minorHAnsi" w:hAnsiTheme="minorHAnsi"/>
              <w:noProof/>
              <w:lang w:eastAsia="pt-BR"/>
            </w:rPr>
          </w:pPr>
          <w:hyperlink w:anchor="_Toc372544095" w:history="1">
            <w:r w:rsidR="005261C0" w:rsidRPr="006B3F89">
              <w:rPr>
                <w:rStyle w:val="Hyperlink"/>
                <w:noProof/>
              </w:rPr>
              <w:t>Figura 52 Gerando o hashing da seção machineKey</w:t>
            </w:r>
            <w:r w:rsidR="005261C0">
              <w:rPr>
                <w:noProof/>
                <w:webHidden/>
              </w:rPr>
              <w:tab/>
            </w:r>
            <w:r w:rsidR="005261C0">
              <w:rPr>
                <w:noProof/>
                <w:webHidden/>
              </w:rPr>
              <w:fldChar w:fldCharType="begin"/>
            </w:r>
            <w:r w:rsidR="005261C0">
              <w:rPr>
                <w:noProof/>
                <w:webHidden/>
              </w:rPr>
              <w:instrText xml:space="preserve"> PAGEREF _Toc372544095 \h </w:instrText>
            </w:r>
            <w:r w:rsidR="005261C0">
              <w:rPr>
                <w:noProof/>
                <w:webHidden/>
              </w:rPr>
            </w:r>
            <w:r w:rsidR="005261C0">
              <w:rPr>
                <w:noProof/>
                <w:webHidden/>
              </w:rPr>
              <w:fldChar w:fldCharType="separate"/>
            </w:r>
            <w:r w:rsidR="005261C0">
              <w:rPr>
                <w:noProof/>
                <w:webHidden/>
              </w:rPr>
              <w:t>164</w:t>
            </w:r>
            <w:r w:rsidR="005261C0">
              <w:rPr>
                <w:noProof/>
                <w:webHidden/>
              </w:rPr>
              <w:fldChar w:fldCharType="end"/>
            </w:r>
          </w:hyperlink>
        </w:p>
        <w:p w14:paraId="380D85FB" w14:textId="782F5B91" w:rsidR="00BA39B1" w:rsidRDefault="004F192E" w:rsidP="00BA39B1">
          <w:pPr>
            <w:pStyle w:val="CoverSubject"/>
          </w:pPr>
          <w:r w:rsidRPr="004F192E">
            <w:fldChar w:fldCharType="end"/>
          </w:r>
          <w:r w:rsidR="00BA39B1">
            <w:br w:type="page"/>
          </w:r>
        </w:p>
        <w:p w14:paraId="069959DE" w14:textId="622ECA23" w:rsidR="0075663B" w:rsidRPr="0042547F" w:rsidRDefault="0075663B" w:rsidP="0042547F">
          <w:pPr>
            <w:pStyle w:val="CoverSubject"/>
          </w:pPr>
          <w:r w:rsidRPr="004F192E">
            <w:lastRenderedPageBreak/>
            <w:t>Índice de Tabelas</w:t>
          </w:r>
        </w:p>
        <w:p w14:paraId="188B1A87" w14:textId="77777777" w:rsidR="005261C0" w:rsidRDefault="004F192E">
          <w:pPr>
            <w:pStyle w:val="ndicedeilustraes"/>
            <w:tabs>
              <w:tab w:val="right" w:leader="dot" w:pos="9350"/>
            </w:tabs>
            <w:rPr>
              <w:rFonts w:asciiTheme="minorHAnsi" w:hAnsiTheme="minorHAnsi"/>
              <w:noProof/>
              <w:lang w:eastAsia="pt-BR"/>
            </w:rPr>
          </w:pPr>
          <w:r w:rsidRPr="004F192E">
            <w:fldChar w:fldCharType="begin"/>
          </w:r>
          <w:r w:rsidRPr="004F192E">
            <w:instrText xml:space="preserve"> TOC \h \z \c "Tabela" </w:instrText>
          </w:r>
          <w:r w:rsidRPr="004F192E">
            <w:fldChar w:fldCharType="separate"/>
          </w:r>
          <w:hyperlink w:anchor="_Toc372544096" w:history="1">
            <w:r w:rsidR="005261C0" w:rsidRPr="00784425">
              <w:rPr>
                <w:rStyle w:val="Hyperlink"/>
                <w:noProof/>
              </w:rPr>
              <w:t>Tabela 1 Requisitos de Ambiente</w:t>
            </w:r>
            <w:r w:rsidR="005261C0">
              <w:rPr>
                <w:noProof/>
                <w:webHidden/>
              </w:rPr>
              <w:tab/>
            </w:r>
            <w:r w:rsidR="005261C0">
              <w:rPr>
                <w:noProof/>
                <w:webHidden/>
              </w:rPr>
              <w:fldChar w:fldCharType="begin"/>
            </w:r>
            <w:r w:rsidR="005261C0">
              <w:rPr>
                <w:noProof/>
                <w:webHidden/>
              </w:rPr>
              <w:instrText xml:space="preserve"> PAGEREF _Toc372544096 \h </w:instrText>
            </w:r>
            <w:r w:rsidR="005261C0">
              <w:rPr>
                <w:noProof/>
                <w:webHidden/>
              </w:rPr>
            </w:r>
            <w:r w:rsidR="005261C0">
              <w:rPr>
                <w:noProof/>
                <w:webHidden/>
              </w:rPr>
              <w:fldChar w:fldCharType="separate"/>
            </w:r>
            <w:r w:rsidR="005261C0">
              <w:rPr>
                <w:noProof/>
                <w:webHidden/>
              </w:rPr>
              <w:t>4</w:t>
            </w:r>
            <w:r w:rsidR="005261C0">
              <w:rPr>
                <w:noProof/>
                <w:webHidden/>
              </w:rPr>
              <w:fldChar w:fldCharType="end"/>
            </w:r>
          </w:hyperlink>
        </w:p>
        <w:p w14:paraId="2B855C40" w14:textId="77777777" w:rsidR="005261C0" w:rsidRDefault="00811134">
          <w:pPr>
            <w:pStyle w:val="ndicedeilustraes"/>
            <w:tabs>
              <w:tab w:val="right" w:leader="dot" w:pos="9350"/>
            </w:tabs>
            <w:rPr>
              <w:rFonts w:asciiTheme="minorHAnsi" w:hAnsiTheme="minorHAnsi"/>
              <w:noProof/>
              <w:lang w:eastAsia="pt-BR"/>
            </w:rPr>
          </w:pPr>
          <w:hyperlink w:anchor="_Toc372544097" w:history="1">
            <w:r w:rsidR="005261C0" w:rsidRPr="00784425">
              <w:rPr>
                <w:rStyle w:val="Hyperlink"/>
                <w:noProof/>
              </w:rPr>
              <w:t>Tabela 2 Siglas</w:t>
            </w:r>
            <w:r w:rsidR="005261C0">
              <w:rPr>
                <w:noProof/>
                <w:webHidden/>
              </w:rPr>
              <w:tab/>
            </w:r>
            <w:r w:rsidR="005261C0">
              <w:rPr>
                <w:noProof/>
                <w:webHidden/>
              </w:rPr>
              <w:fldChar w:fldCharType="begin"/>
            </w:r>
            <w:r w:rsidR="005261C0">
              <w:rPr>
                <w:noProof/>
                <w:webHidden/>
              </w:rPr>
              <w:instrText xml:space="preserve"> PAGEREF _Toc372544097 \h </w:instrText>
            </w:r>
            <w:r w:rsidR="005261C0">
              <w:rPr>
                <w:noProof/>
                <w:webHidden/>
              </w:rPr>
            </w:r>
            <w:r w:rsidR="005261C0">
              <w:rPr>
                <w:noProof/>
                <w:webHidden/>
              </w:rPr>
              <w:fldChar w:fldCharType="separate"/>
            </w:r>
            <w:r w:rsidR="005261C0">
              <w:rPr>
                <w:noProof/>
                <w:webHidden/>
              </w:rPr>
              <w:t>5</w:t>
            </w:r>
            <w:r w:rsidR="005261C0">
              <w:rPr>
                <w:noProof/>
                <w:webHidden/>
              </w:rPr>
              <w:fldChar w:fldCharType="end"/>
            </w:r>
          </w:hyperlink>
        </w:p>
        <w:p w14:paraId="3630C75C" w14:textId="77777777" w:rsidR="005261C0" w:rsidRDefault="00811134">
          <w:pPr>
            <w:pStyle w:val="ndicedeilustraes"/>
            <w:tabs>
              <w:tab w:val="right" w:leader="dot" w:pos="9350"/>
            </w:tabs>
            <w:rPr>
              <w:rFonts w:asciiTheme="minorHAnsi" w:hAnsiTheme="minorHAnsi"/>
              <w:noProof/>
              <w:lang w:eastAsia="pt-BR"/>
            </w:rPr>
          </w:pPr>
          <w:hyperlink w:anchor="_Toc372544098" w:history="1">
            <w:r w:rsidR="005261C0" w:rsidRPr="00784425">
              <w:rPr>
                <w:rStyle w:val="Hyperlink"/>
                <w:noProof/>
              </w:rPr>
              <w:t>Tabela 3 Html Helpers mais comuns</w:t>
            </w:r>
            <w:r w:rsidR="005261C0">
              <w:rPr>
                <w:noProof/>
                <w:webHidden/>
              </w:rPr>
              <w:tab/>
            </w:r>
            <w:r w:rsidR="005261C0">
              <w:rPr>
                <w:noProof/>
                <w:webHidden/>
              </w:rPr>
              <w:fldChar w:fldCharType="begin"/>
            </w:r>
            <w:r w:rsidR="005261C0">
              <w:rPr>
                <w:noProof/>
                <w:webHidden/>
              </w:rPr>
              <w:instrText xml:space="preserve"> PAGEREF _Toc372544098 \h </w:instrText>
            </w:r>
            <w:r w:rsidR="005261C0">
              <w:rPr>
                <w:noProof/>
                <w:webHidden/>
              </w:rPr>
            </w:r>
            <w:r w:rsidR="005261C0">
              <w:rPr>
                <w:noProof/>
                <w:webHidden/>
              </w:rPr>
              <w:fldChar w:fldCharType="separate"/>
            </w:r>
            <w:r w:rsidR="005261C0">
              <w:rPr>
                <w:noProof/>
                <w:webHidden/>
              </w:rPr>
              <w:t>25</w:t>
            </w:r>
            <w:r w:rsidR="005261C0">
              <w:rPr>
                <w:noProof/>
                <w:webHidden/>
              </w:rPr>
              <w:fldChar w:fldCharType="end"/>
            </w:r>
          </w:hyperlink>
        </w:p>
        <w:p w14:paraId="085CF289" w14:textId="77777777" w:rsidR="005261C0" w:rsidRDefault="00811134">
          <w:pPr>
            <w:pStyle w:val="ndicedeilustraes"/>
            <w:tabs>
              <w:tab w:val="right" w:leader="dot" w:pos="9350"/>
            </w:tabs>
            <w:rPr>
              <w:rFonts w:asciiTheme="minorHAnsi" w:hAnsiTheme="minorHAnsi"/>
              <w:noProof/>
              <w:lang w:eastAsia="pt-BR"/>
            </w:rPr>
          </w:pPr>
          <w:hyperlink w:anchor="_Toc372544099" w:history="1">
            <w:r w:rsidR="005261C0" w:rsidRPr="00784425">
              <w:rPr>
                <w:rStyle w:val="Hyperlink"/>
                <w:noProof/>
              </w:rPr>
              <w:t>Tabela 4 TempData, ViewBag e ViewData</w:t>
            </w:r>
            <w:r w:rsidR="005261C0">
              <w:rPr>
                <w:noProof/>
                <w:webHidden/>
              </w:rPr>
              <w:tab/>
            </w:r>
            <w:r w:rsidR="005261C0">
              <w:rPr>
                <w:noProof/>
                <w:webHidden/>
              </w:rPr>
              <w:fldChar w:fldCharType="begin"/>
            </w:r>
            <w:r w:rsidR="005261C0">
              <w:rPr>
                <w:noProof/>
                <w:webHidden/>
              </w:rPr>
              <w:instrText xml:space="preserve"> PAGEREF _Toc372544099 \h </w:instrText>
            </w:r>
            <w:r w:rsidR="005261C0">
              <w:rPr>
                <w:noProof/>
                <w:webHidden/>
              </w:rPr>
            </w:r>
            <w:r w:rsidR="005261C0">
              <w:rPr>
                <w:noProof/>
                <w:webHidden/>
              </w:rPr>
              <w:fldChar w:fldCharType="separate"/>
            </w:r>
            <w:r w:rsidR="005261C0">
              <w:rPr>
                <w:noProof/>
                <w:webHidden/>
              </w:rPr>
              <w:t>26</w:t>
            </w:r>
            <w:r w:rsidR="005261C0">
              <w:rPr>
                <w:noProof/>
                <w:webHidden/>
              </w:rPr>
              <w:fldChar w:fldCharType="end"/>
            </w:r>
          </w:hyperlink>
        </w:p>
        <w:p w14:paraId="70D12AA3" w14:textId="77777777" w:rsidR="005261C0" w:rsidRDefault="00811134">
          <w:pPr>
            <w:pStyle w:val="ndicedeilustraes"/>
            <w:tabs>
              <w:tab w:val="right" w:leader="dot" w:pos="9350"/>
            </w:tabs>
            <w:rPr>
              <w:rFonts w:asciiTheme="minorHAnsi" w:hAnsiTheme="minorHAnsi"/>
              <w:noProof/>
              <w:lang w:eastAsia="pt-BR"/>
            </w:rPr>
          </w:pPr>
          <w:hyperlink w:anchor="_Toc372544100" w:history="1">
            <w:r w:rsidR="005261C0" w:rsidRPr="00784425">
              <w:rPr>
                <w:rStyle w:val="Hyperlink"/>
                <w:noProof/>
              </w:rPr>
              <w:t>Tabela 5 – Tipos de validação embarcadas</w:t>
            </w:r>
            <w:r w:rsidR="005261C0">
              <w:rPr>
                <w:noProof/>
                <w:webHidden/>
              </w:rPr>
              <w:tab/>
            </w:r>
            <w:r w:rsidR="005261C0">
              <w:rPr>
                <w:noProof/>
                <w:webHidden/>
              </w:rPr>
              <w:fldChar w:fldCharType="begin"/>
            </w:r>
            <w:r w:rsidR="005261C0">
              <w:rPr>
                <w:noProof/>
                <w:webHidden/>
              </w:rPr>
              <w:instrText xml:space="preserve"> PAGEREF _Toc372544100 \h </w:instrText>
            </w:r>
            <w:r w:rsidR="005261C0">
              <w:rPr>
                <w:noProof/>
                <w:webHidden/>
              </w:rPr>
            </w:r>
            <w:r w:rsidR="005261C0">
              <w:rPr>
                <w:noProof/>
                <w:webHidden/>
              </w:rPr>
              <w:fldChar w:fldCharType="separate"/>
            </w:r>
            <w:r w:rsidR="005261C0">
              <w:rPr>
                <w:noProof/>
                <w:webHidden/>
              </w:rPr>
              <w:t>50</w:t>
            </w:r>
            <w:r w:rsidR="005261C0">
              <w:rPr>
                <w:noProof/>
                <w:webHidden/>
              </w:rPr>
              <w:fldChar w:fldCharType="end"/>
            </w:r>
          </w:hyperlink>
        </w:p>
        <w:p w14:paraId="235DAA40" w14:textId="77777777" w:rsidR="005261C0" w:rsidRDefault="00811134">
          <w:pPr>
            <w:pStyle w:val="ndicedeilustraes"/>
            <w:tabs>
              <w:tab w:val="right" w:leader="dot" w:pos="9350"/>
            </w:tabs>
            <w:rPr>
              <w:rFonts w:asciiTheme="minorHAnsi" w:hAnsiTheme="minorHAnsi"/>
              <w:noProof/>
              <w:lang w:eastAsia="pt-BR"/>
            </w:rPr>
          </w:pPr>
          <w:hyperlink w:anchor="_Toc372544101" w:history="1">
            <w:r w:rsidR="005261C0" w:rsidRPr="00784425">
              <w:rPr>
                <w:rStyle w:val="Hyperlink"/>
                <w:noProof/>
              </w:rPr>
              <w:t>Tabela 6 – Métodos de autenticação de uma aplicação ASP.NET</w:t>
            </w:r>
            <w:r w:rsidR="005261C0">
              <w:rPr>
                <w:noProof/>
                <w:webHidden/>
              </w:rPr>
              <w:tab/>
            </w:r>
            <w:r w:rsidR="005261C0">
              <w:rPr>
                <w:noProof/>
                <w:webHidden/>
              </w:rPr>
              <w:fldChar w:fldCharType="begin"/>
            </w:r>
            <w:r w:rsidR="005261C0">
              <w:rPr>
                <w:noProof/>
                <w:webHidden/>
              </w:rPr>
              <w:instrText xml:space="preserve"> PAGEREF _Toc372544101 \h </w:instrText>
            </w:r>
            <w:r w:rsidR="005261C0">
              <w:rPr>
                <w:noProof/>
                <w:webHidden/>
              </w:rPr>
            </w:r>
            <w:r w:rsidR="005261C0">
              <w:rPr>
                <w:noProof/>
                <w:webHidden/>
              </w:rPr>
              <w:fldChar w:fldCharType="separate"/>
            </w:r>
            <w:r w:rsidR="005261C0">
              <w:rPr>
                <w:noProof/>
                <w:webHidden/>
              </w:rPr>
              <w:t>58</w:t>
            </w:r>
            <w:r w:rsidR="005261C0">
              <w:rPr>
                <w:noProof/>
                <w:webHidden/>
              </w:rPr>
              <w:fldChar w:fldCharType="end"/>
            </w:r>
          </w:hyperlink>
        </w:p>
        <w:p w14:paraId="5B59169D" w14:textId="77777777" w:rsidR="005261C0" w:rsidRDefault="00811134">
          <w:pPr>
            <w:pStyle w:val="ndicedeilustraes"/>
            <w:tabs>
              <w:tab w:val="right" w:leader="dot" w:pos="9350"/>
            </w:tabs>
            <w:rPr>
              <w:rFonts w:asciiTheme="minorHAnsi" w:hAnsiTheme="minorHAnsi"/>
              <w:noProof/>
              <w:lang w:eastAsia="pt-BR"/>
            </w:rPr>
          </w:pPr>
          <w:hyperlink w:anchor="_Toc372544102" w:history="1">
            <w:r w:rsidR="005261C0" w:rsidRPr="00784425">
              <w:rPr>
                <w:rStyle w:val="Hyperlink"/>
                <w:noProof/>
              </w:rPr>
              <w:t>Tabela 7 Atributos relevantes para se construir uma tabela acessíveis</w:t>
            </w:r>
            <w:r w:rsidR="005261C0">
              <w:rPr>
                <w:noProof/>
                <w:webHidden/>
              </w:rPr>
              <w:tab/>
            </w:r>
            <w:r w:rsidR="005261C0">
              <w:rPr>
                <w:noProof/>
                <w:webHidden/>
              </w:rPr>
              <w:fldChar w:fldCharType="begin"/>
            </w:r>
            <w:r w:rsidR="005261C0">
              <w:rPr>
                <w:noProof/>
                <w:webHidden/>
              </w:rPr>
              <w:instrText xml:space="preserve"> PAGEREF _Toc372544102 \h </w:instrText>
            </w:r>
            <w:r w:rsidR="005261C0">
              <w:rPr>
                <w:noProof/>
                <w:webHidden/>
              </w:rPr>
            </w:r>
            <w:r w:rsidR="005261C0">
              <w:rPr>
                <w:noProof/>
                <w:webHidden/>
              </w:rPr>
              <w:fldChar w:fldCharType="separate"/>
            </w:r>
            <w:r w:rsidR="005261C0">
              <w:rPr>
                <w:noProof/>
                <w:webHidden/>
              </w:rPr>
              <w:t>77</w:t>
            </w:r>
            <w:r w:rsidR="005261C0">
              <w:rPr>
                <w:noProof/>
                <w:webHidden/>
              </w:rPr>
              <w:fldChar w:fldCharType="end"/>
            </w:r>
          </w:hyperlink>
        </w:p>
        <w:p w14:paraId="03C57C2D" w14:textId="77777777" w:rsidR="005261C0" w:rsidRDefault="00811134">
          <w:pPr>
            <w:pStyle w:val="ndicedeilustraes"/>
            <w:tabs>
              <w:tab w:val="right" w:leader="dot" w:pos="9350"/>
            </w:tabs>
            <w:rPr>
              <w:rFonts w:asciiTheme="minorHAnsi" w:hAnsiTheme="minorHAnsi"/>
              <w:noProof/>
              <w:lang w:eastAsia="pt-BR"/>
            </w:rPr>
          </w:pPr>
          <w:hyperlink w:anchor="_Toc372544103" w:history="1">
            <w:r w:rsidR="005261C0" w:rsidRPr="00784425">
              <w:rPr>
                <w:rStyle w:val="Hyperlink"/>
                <w:noProof/>
              </w:rPr>
              <w:t>Tabela 8 Controles ASP.Net Web Forms e configurações para acessibilidade</w:t>
            </w:r>
            <w:r w:rsidR="005261C0">
              <w:rPr>
                <w:noProof/>
                <w:webHidden/>
              </w:rPr>
              <w:tab/>
            </w:r>
            <w:r w:rsidR="005261C0">
              <w:rPr>
                <w:noProof/>
                <w:webHidden/>
              </w:rPr>
              <w:fldChar w:fldCharType="begin"/>
            </w:r>
            <w:r w:rsidR="005261C0">
              <w:rPr>
                <w:noProof/>
                <w:webHidden/>
              </w:rPr>
              <w:instrText xml:space="preserve"> PAGEREF _Toc372544103 \h </w:instrText>
            </w:r>
            <w:r w:rsidR="005261C0">
              <w:rPr>
                <w:noProof/>
                <w:webHidden/>
              </w:rPr>
            </w:r>
            <w:r w:rsidR="005261C0">
              <w:rPr>
                <w:noProof/>
                <w:webHidden/>
              </w:rPr>
              <w:fldChar w:fldCharType="separate"/>
            </w:r>
            <w:r w:rsidR="005261C0">
              <w:rPr>
                <w:noProof/>
                <w:webHidden/>
              </w:rPr>
              <w:t>79</w:t>
            </w:r>
            <w:r w:rsidR="005261C0">
              <w:rPr>
                <w:noProof/>
                <w:webHidden/>
              </w:rPr>
              <w:fldChar w:fldCharType="end"/>
            </w:r>
          </w:hyperlink>
        </w:p>
        <w:p w14:paraId="4A39767B" w14:textId="77777777" w:rsidR="005261C0" w:rsidRDefault="00811134">
          <w:pPr>
            <w:pStyle w:val="ndicedeilustraes"/>
            <w:tabs>
              <w:tab w:val="right" w:leader="dot" w:pos="9350"/>
            </w:tabs>
            <w:rPr>
              <w:rFonts w:asciiTheme="minorHAnsi" w:hAnsiTheme="minorHAnsi"/>
              <w:noProof/>
              <w:lang w:eastAsia="pt-BR"/>
            </w:rPr>
          </w:pPr>
          <w:hyperlink w:anchor="_Toc372544104" w:history="1">
            <w:r w:rsidR="005261C0" w:rsidRPr="00784425">
              <w:rPr>
                <w:rStyle w:val="Hyperlink"/>
                <w:noProof/>
              </w:rPr>
              <w:t>Tabela 9 Principais Roles de Acessibilidade</w:t>
            </w:r>
            <w:r w:rsidR="005261C0">
              <w:rPr>
                <w:noProof/>
                <w:webHidden/>
              </w:rPr>
              <w:tab/>
            </w:r>
            <w:r w:rsidR="005261C0">
              <w:rPr>
                <w:noProof/>
                <w:webHidden/>
              </w:rPr>
              <w:fldChar w:fldCharType="begin"/>
            </w:r>
            <w:r w:rsidR="005261C0">
              <w:rPr>
                <w:noProof/>
                <w:webHidden/>
              </w:rPr>
              <w:instrText xml:space="preserve"> PAGEREF _Toc372544104 \h </w:instrText>
            </w:r>
            <w:r w:rsidR="005261C0">
              <w:rPr>
                <w:noProof/>
                <w:webHidden/>
              </w:rPr>
            </w:r>
            <w:r w:rsidR="005261C0">
              <w:rPr>
                <w:noProof/>
                <w:webHidden/>
              </w:rPr>
              <w:fldChar w:fldCharType="separate"/>
            </w:r>
            <w:r w:rsidR="005261C0">
              <w:rPr>
                <w:noProof/>
                <w:webHidden/>
              </w:rPr>
              <w:t>87</w:t>
            </w:r>
            <w:r w:rsidR="005261C0">
              <w:rPr>
                <w:noProof/>
                <w:webHidden/>
              </w:rPr>
              <w:fldChar w:fldCharType="end"/>
            </w:r>
          </w:hyperlink>
        </w:p>
        <w:p w14:paraId="19832600" w14:textId="77777777" w:rsidR="005261C0" w:rsidRDefault="00811134">
          <w:pPr>
            <w:pStyle w:val="ndicedeilustraes"/>
            <w:tabs>
              <w:tab w:val="right" w:leader="dot" w:pos="9350"/>
            </w:tabs>
            <w:rPr>
              <w:rFonts w:asciiTheme="minorHAnsi" w:hAnsiTheme="minorHAnsi"/>
              <w:noProof/>
              <w:lang w:eastAsia="pt-BR"/>
            </w:rPr>
          </w:pPr>
          <w:hyperlink w:anchor="_Toc372544105" w:history="1">
            <w:r w:rsidR="005261C0" w:rsidRPr="00784425">
              <w:rPr>
                <w:rStyle w:val="Hyperlink"/>
                <w:noProof/>
              </w:rPr>
              <w:t>Tabela 10 Roles de controle visual (menu)</w:t>
            </w:r>
            <w:r w:rsidR="005261C0">
              <w:rPr>
                <w:noProof/>
                <w:webHidden/>
              </w:rPr>
              <w:tab/>
            </w:r>
            <w:r w:rsidR="005261C0">
              <w:rPr>
                <w:noProof/>
                <w:webHidden/>
              </w:rPr>
              <w:fldChar w:fldCharType="begin"/>
            </w:r>
            <w:r w:rsidR="005261C0">
              <w:rPr>
                <w:noProof/>
                <w:webHidden/>
              </w:rPr>
              <w:instrText xml:space="preserve"> PAGEREF _Toc372544105 \h </w:instrText>
            </w:r>
            <w:r w:rsidR="005261C0">
              <w:rPr>
                <w:noProof/>
                <w:webHidden/>
              </w:rPr>
            </w:r>
            <w:r w:rsidR="005261C0">
              <w:rPr>
                <w:noProof/>
                <w:webHidden/>
              </w:rPr>
              <w:fldChar w:fldCharType="separate"/>
            </w:r>
            <w:r w:rsidR="005261C0">
              <w:rPr>
                <w:noProof/>
                <w:webHidden/>
              </w:rPr>
              <w:t>87</w:t>
            </w:r>
            <w:r w:rsidR="005261C0">
              <w:rPr>
                <w:noProof/>
                <w:webHidden/>
              </w:rPr>
              <w:fldChar w:fldCharType="end"/>
            </w:r>
          </w:hyperlink>
        </w:p>
        <w:p w14:paraId="57559541" w14:textId="77777777" w:rsidR="005261C0" w:rsidRDefault="00811134">
          <w:pPr>
            <w:pStyle w:val="ndicedeilustraes"/>
            <w:tabs>
              <w:tab w:val="right" w:leader="dot" w:pos="9350"/>
            </w:tabs>
            <w:rPr>
              <w:rFonts w:asciiTheme="minorHAnsi" w:hAnsiTheme="minorHAnsi"/>
              <w:noProof/>
              <w:lang w:eastAsia="pt-BR"/>
            </w:rPr>
          </w:pPr>
          <w:hyperlink w:anchor="_Toc372544106" w:history="1">
            <w:r w:rsidR="005261C0" w:rsidRPr="00784425">
              <w:rPr>
                <w:rStyle w:val="Hyperlink"/>
                <w:noProof/>
              </w:rPr>
              <w:t>Tabela 11 Tipos de regras de acessibilidade do WCAG</w:t>
            </w:r>
            <w:r w:rsidR="005261C0">
              <w:rPr>
                <w:noProof/>
                <w:webHidden/>
              </w:rPr>
              <w:tab/>
            </w:r>
            <w:r w:rsidR="005261C0">
              <w:rPr>
                <w:noProof/>
                <w:webHidden/>
              </w:rPr>
              <w:fldChar w:fldCharType="begin"/>
            </w:r>
            <w:r w:rsidR="005261C0">
              <w:rPr>
                <w:noProof/>
                <w:webHidden/>
              </w:rPr>
              <w:instrText xml:space="preserve"> PAGEREF _Toc372544106 \h </w:instrText>
            </w:r>
            <w:r w:rsidR="005261C0">
              <w:rPr>
                <w:noProof/>
                <w:webHidden/>
              </w:rPr>
            </w:r>
            <w:r w:rsidR="005261C0">
              <w:rPr>
                <w:noProof/>
                <w:webHidden/>
              </w:rPr>
              <w:fldChar w:fldCharType="separate"/>
            </w:r>
            <w:r w:rsidR="005261C0">
              <w:rPr>
                <w:noProof/>
                <w:webHidden/>
              </w:rPr>
              <w:t>90</w:t>
            </w:r>
            <w:r w:rsidR="005261C0">
              <w:rPr>
                <w:noProof/>
                <w:webHidden/>
              </w:rPr>
              <w:fldChar w:fldCharType="end"/>
            </w:r>
          </w:hyperlink>
        </w:p>
        <w:p w14:paraId="094BD4DB" w14:textId="77777777" w:rsidR="005261C0" w:rsidRDefault="00811134">
          <w:pPr>
            <w:pStyle w:val="ndicedeilustraes"/>
            <w:tabs>
              <w:tab w:val="right" w:leader="dot" w:pos="9350"/>
            </w:tabs>
            <w:rPr>
              <w:rFonts w:asciiTheme="minorHAnsi" w:hAnsiTheme="minorHAnsi"/>
              <w:noProof/>
              <w:lang w:eastAsia="pt-BR"/>
            </w:rPr>
          </w:pPr>
          <w:hyperlink w:anchor="_Toc372544107" w:history="1">
            <w:r w:rsidR="005261C0" w:rsidRPr="00784425">
              <w:rPr>
                <w:rStyle w:val="Hyperlink"/>
                <w:noProof/>
              </w:rPr>
              <w:t xml:space="preserve">Tabela 12 Desempenho obtido após a aplicação de scripts através do </w:t>
            </w:r>
            <w:r w:rsidR="005261C0" w:rsidRPr="00784425">
              <w:rPr>
                <w:rStyle w:val="Hyperlink"/>
                <w:i/>
                <w:noProof/>
              </w:rPr>
              <w:t>Bundling</w:t>
            </w:r>
            <w:r w:rsidR="005261C0" w:rsidRPr="00784425">
              <w:rPr>
                <w:rStyle w:val="Hyperlink"/>
                <w:noProof/>
              </w:rPr>
              <w:t xml:space="preserve"> e </w:t>
            </w:r>
            <w:r w:rsidR="005261C0" w:rsidRPr="00784425">
              <w:rPr>
                <w:rStyle w:val="Hyperlink"/>
                <w:i/>
                <w:noProof/>
              </w:rPr>
              <w:t>Minification</w:t>
            </w:r>
            <w:r w:rsidR="005261C0" w:rsidRPr="00784425">
              <w:rPr>
                <w:rStyle w:val="Hyperlink"/>
                <w:noProof/>
              </w:rPr>
              <w:t xml:space="preserve"> do ASP.NET</w:t>
            </w:r>
            <w:r w:rsidR="005261C0">
              <w:rPr>
                <w:noProof/>
                <w:webHidden/>
              </w:rPr>
              <w:tab/>
            </w:r>
            <w:r w:rsidR="005261C0">
              <w:rPr>
                <w:noProof/>
                <w:webHidden/>
              </w:rPr>
              <w:fldChar w:fldCharType="begin"/>
            </w:r>
            <w:r w:rsidR="005261C0">
              <w:rPr>
                <w:noProof/>
                <w:webHidden/>
              </w:rPr>
              <w:instrText xml:space="preserve"> PAGEREF _Toc372544107 \h </w:instrText>
            </w:r>
            <w:r w:rsidR="005261C0">
              <w:rPr>
                <w:noProof/>
                <w:webHidden/>
              </w:rPr>
            </w:r>
            <w:r w:rsidR="005261C0">
              <w:rPr>
                <w:noProof/>
                <w:webHidden/>
              </w:rPr>
              <w:fldChar w:fldCharType="separate"/>
            </w:r>
            <w:r w:rsidR="005261C0">
              <w:rPr>
                <w:noProof/>
                <w:webHidden/>
              </w:rPr>
              <w:t>94</w:t>
            </w:r>
            <w:r w:rsidR="005261C0">
              <w:rPr>
                <w:noProof/>
                <w:webHidden/>
              </w:rPr>
              <w:fldChar w:fldCharType="end"/>
            </w:r>
          </w:hyperlink>
        </w:p>
        <w:p w14:paraId="3D317ACC" w14:textId="77777777" w:rsidR="005261C0" w:rsidRDefault="00811134">
          <w:pPr>
            <w:pStyle w:val="ndicedeilustraes"/>
            <w:tabs>
              <w:tab w:val="right" w:leader="dot" w:pos="9350"/>
            </w:tabs>
            <w:rPr>
              <w:rFonts w:asciiTheme="minorHAnsi" w:hAnsiTheme="minorHAnsi"/>
              <w:noProof/>
              <w:lang w:eastAsia="pt-BR"/>
            </w:rPr>
          </w:pPr>
          <w:hyperlink w:anchor="_Toc372544108" w:history="1">
            <w:r w:rsidR="005261C0" w:rsidRPr="00784425">
              <w:rPr>
                <w:rStyle w:val="Hyperlink"/>
                <w:noProof/>
              </w:rPr>
              <w:t>Tabela 13 Tabela comparativa entre os recursos do Web Forms e do MVC</w:t>
            </w:r>
            <w:r w:rsidR="005261C0">
              <w:rPr>
                <w:noProof/>
                <w:webHidden/>
              </w:rPr>
              <w:tab/>
            </w:r>
            <w:r w:rsidR="005261C0">
              <w:rPr>
                <w:noProof/>
                <w:webHidden/>
              </w:rPr>
              <w:fldChar w:fldCharType="begin"/>
            </w:r>
            <w:r w:rsidR="005261C0">
              <w:rPr>
                <w:noProof/>
                <w:webHidden/>
              </w:rPr>
              <w:instrText xml:space="preserve"> PAGEREF _Toc372544108 \h </w:instrText>
            </w:r>
            <w:r w:rsidR="005261C0">
              <w:rPr>
                <w:noProof/>
                <w:webHidden/>
              </w:rPr>
            </w:r>
            <w:r w:rsidR="005261C0">
              <w:rPr>
                <w:noProof/>
                <w:webHidden/>
              </w:rPr>
              <w:fldChar w:fldCharType="separate"/>
            </w:r>
            <w:r w:rsidR="005261C0">
              <w:rPr>
                <w:noProof/>
                <w:webHidden/>
              </w:rPr>
              <w:t>98</w:t>
            </w:r>
            <w:r w:rsidR="005261C0">
              <w:rPr>
                <w:noProof/>
                <w:webHidden/>
              </w:rPr>
              <w:fldChar w:fldCharType="end"/>
            </w:r>
          </w:hyperlink>
        </w:p>
        <w:p w14:paraId="2E40C884" w14:textId="77777777" w:rsidR="005261C0" w:rsidRDefault="00811134">
          <w:pPr>
            <w:pStyle w:val="ndicedeilustraes"/>
            <w:tabs>
              <w:tab w:val="right" w:leader="dot" w:pos="9350"/>
            </w:tabs>
            <w:rPr>
              <w:rFonts w:asciiTheme="minorHAnsi" w:hAnsiTheme="minorHAnsi"/>
              <w:noProof/>
              <w:lang w:eastAsia="pt-BR"/>
            </w:rPr>
          </w:pPr>
          <w:hyperlink w:anchor="_Toc372544109" w:history="1">
            <w:r w:rsidR="005261C0" w:rsidRPr="00784425">
              <w:rPr>
                <w:rStyle w:val="Hyperlink"/>
                <w:noProof/>
              </w:rPr>
              <w:t>Tabela 14 Bibliotecas JavaScript contidas no template do Visual Studio</w:t>
            </w:r>
            <w:r w:rsidR="005261C0">
              <w:rPr>
                <w:noProof/>
                <w:webHidden/>
              </w:rPr>
              <w:tab/>
            </w:r>
            <w:r w:rsidR="005261C0">
              <w:rPr>
                <w:noProof/>
                <w:webHidden/>
              </w:rPr>
              <w:fldChar w:fldCharType="begin"/>
            </w:r>
            <w:r w:rsidR="005261C0">
              <w:rPr>
                <w:noProof/>
                <w:webHidden/>
              </w:rPr>
              <w:instrText xml:space="preserve"> PAGEREF _Toc372544109 \h </w:instrText>
            </w:r>
            <w:r w:rsidR="005261C0">
              <w:rPr>
                <w:noProof/>
                <w:webHidden/>
              </w:rPr>
            </w:r>
            <w:r w:rsidR="005261C0">
              <w:rPr>
                <w:noProof/>
                <w:webHidden/>
              </w:rPr>
              <w:fldChar w:fldCharType="separate"/>
            </w:r>
            <w:r w:rsidR="005261C0">
              <w:rPr>
                <w:noProof/>
                <w:webHidden/>
              </w:rPr>
              <w:t>100</w:t>
            </w:r>
            <w:r w:rsidR="005261C0">
              <w:rPr>
                <w:noProof/>
                <w:webHidden/>
              </w:rPr>
              <w:fldChar w:fldCharType="end"/>
            </w:r>
          </w:hyperlink>
        </w:p>
        <w:p w14:paraId="065932B8" w14:textId="77777777" w:rsidR="005261C0" w:rsidRDefault="00811134">
          <w:pPr>
            <w:pStyle w:val="ndicedeilustraes"/>
            <w:tabs>
              <w:tab w:val="right" w:leader="dot" w:pos="9350"/>
            </w:tabs>
            <w:rPr>
              <w:rFonts w:asciiTheme="minorHAnsi" w:hAnsiTheme="minorHAnsi"/>
              <w:noProof/>
              <w:lang w:eastAsia="pt-BR"/>
            </w:rPr>
          </w:pPr>
          <w:hyperlink w:anchor="_Toc372544110" w:history="1">
            <w:r w:rsidR="005261C0" w:rsidRPr="00784425">
              <w:rPr>
                <w:rStyle w:val="Hyperlink"/>
                <w:noProof/>
              </w:rPr>
              <w:t>Tabela 15 Compatibilidade de Browsers</w:t>
            </w:r>
            <w:r w:rsidR="005261C0">
              <w:rPr>
                <w:noProof/>
                <w:webHidden/>
              </w:rPr>
              <w:tab/>
            </w:r>
            <w:r w:rsidR="005261C0">
              <w:rPr>
                <w:noProof/>
                <w:webHidden/>
              </w:rPr>
              <w:fldChar w:fldCharType="begin"/>
            </w:r>
            <w:r w:rsidR="005261C0">
              <w:rPr>
                <w:noProof/>
                <w:webHidden/>
              </w:rPr>
              <w:instrText xml:space="preserve"> PAGEREF _Toc372544110 \h </w:instrText>
            </w:r>
            <w:r w:rsidR="005261C0">
              <w:rPr>
                <w:noProof/>
                <w:webHidden/>
              </w:rPr>
            </w:r>
            <w:r w:rsidR="005261C0">
              <w:rPr>
                <w:noProof/>
                <w:webHidden/>
              </w:rPr>
              <w:fldChar w:fldCharType="separate"/>
            </w:r>
            <w:r w:rsidR="005261C0">
              <w:rPr>
                <w:noProof/>
                <w:webHidden/>
              </w:rPr>
              <w:t>103</w:t>
            </w:r>
            <w:r w:rsidR="005261C0">
              <w:rPr>
                <w:noProof/>
                <w:webHidden/>
              </w:rPr>
              <w:fldChar w:fldCharType="end"/>
            </w:r>
          </w:hyperlink>
        </w:p>
        <w:p w14:paraId="26FB6A41" w14:textId="77777777" w:rsidR="005261C0" w:rsidRDefault="00811134">
          <w:pPr>
            <w:pStyle w:val="ndicedeilustraes"/>
            <w:tabs>
              <w:tab w:val="right" w:leader="dot" w:pos="9350"/>
            </w:tabs>
            <w:rPr>
              <w:rFonts w:asciiTheme="minorHAnsi" w:hAnsiTheme="minorHAnsi"/>
              <w:noProof/>
              <w:lang w:eastAsia="pt-BR"/>
            </w:rPr>
          </w:pPr>
          <w:hyperlink w:anchor="_Toc372544111" w:history="1">
            <w:r w:rsidR="005261C0" w:rsidRPr="00784425">
              <w:rPr>
                <w:rStyle w:val="Hyperlink"/>
                <w:noProof/>
              </w:rPr>
              <w:t>Tabela 16 Exemplo de Selectors</w:t>
            </w:r>
            <w:r w:rsidR="005261C0">
              <w:rPr>
                <w:noProof/>
                <w:webHidden/>
              </w:rPr>
              <w:tab/>
            </w:r>
            <w:r w:rsidR="005261C0">
              <w:rPr>
                <w:noProof/>
                <w:webHidden/>
              </w:rPr>
              <w:fldChar w:fldCharType="begin"/>
            </w:r>
            <w:r w:rsidR="005261C0">
              <w:rPr>
                <w:noProof/>
                <w:webHidden/>
              </w:rPr>
              <w:instrText xml:space="preserve"> PAGEREF _Toc372544111 \h </w:instrText>
            </w:r>
            <w:r w:rsidR="005261C0">
              <w:rPr>
                <w:noProof/>
                <w:webHidden/>
              </w:rPr>
            </w:r>
            <w:r w:rsidR="005261C0">
              <w:rPr>
                <w:noProof/>
                <w:webHidden/>
              </w:rPr>
              <w:fldChar w:fldCharType="separate"/>
            </w:r>
            <w:r w:rsidR="005261C0">
              <w:rPr>
                <w:noProof/>
                <w:webHidden/>
              </w:rPr>
              <w:t>104</w:t>
            </w:r>
            <w:r w:rsidR="005261C0">
              <w:rPr>
                <w:noProof/>
                <w:webHidden/>
              </w:rPr>
              <w:fldChar w:fldCharType="end"/>
            </w:r>
          </w:hyperlink>
        </w:p>
        <w:p w14:paraId="1627F5F0" w14:textId="77777777" w:rsidR="005261C0" w:rsidRDefault="00811134">
          <w:pPr>
            <w:pStyle w:val="ndicedeilustraes"/>
            <w:tabs>
              <w:tab w:val="right" w:leader="dot" w:pos="9350"/>
            </w:tabs>
            <w:rPr>
              <w:rFonts w:asciiTheme="minorHAnsi" w:hAnsiTheme="minorHAnsi"/>
              <w:noProof/>
              <w:lang w:eastAsia="pt-BR"/>
            </w:rPr>
          </w:pPr>
          <w:hyperlink w:anchor="_Toc372544112" w:history="1">
            <w:r w:rsidR="005261C0" w:rsidRPr="00784425">
              <w:rPr>
                <w:rStyle w:val="Hyperlink"/>
                <w:noProof/>
              </w:rPr>
              <w:t>Tabela 17 Perfil de usuário por tipos de autenticação e repositórios</w:t>
            </w:r>
            <w:r w:rsidR="005261C0">
              <w:rPr>
                <w:noProof/>
                <w:webHidden/>
              </w:rPr>
              <w:tab/>
            </w:r>
            <w:r w:rsidR="005261C0">
              <w:rPr>
                <w:noProof/>
                <w:webHidden/>
              </w:rPr>
              <w:fldChar w:fldCharType="begin"/>
            </w:r>
            <w:r w:rsidR="005261C0">
              <w:rPr>
                <w:noProof/>
                <w:webHidden/>
              </w:rPr>
              <w:instrText xml:space="preserve"> PAGEREF _Toc372544112 \h </w:instrText>
            </w:r>
            <w:r w:rsidR="005261C0">
              <w:rPr>
                <w:noProof/>
                <w:webHidden/>
              </w:rPr>
            </w:r>
            <w:r w:rsidR="005261C0">
              <w:rPr>
                <w:noProof/>
                <w:webHidden/>
              </w:rPr>
              <w:fldChar w:fldCharType="separate"/>
            </w:r>
            <w:r w:rsidR="005261C0">
              <w:rPr>
                <w:noProof/>
                <w:webHidden/>
              </w:rPr>
              <w:t>115</w:t>
            </w:r>
            <w:r w:rsidR="005261C0">
              <w:rPr>
                <w:noProof/>
                <w:webHidden/>
              </w:rPr>
              <w:fldChar w:fldCharType="end"/>
            </w:r>
          </w:hyperlink>
        </w:p>
        <w:p w14:paraId="1612C61E" w14:textId="77777777" w:rsidR="005261C0" w:rsidRDefault="00811134">
          <w:pPr>
            <w:pStyle w:val="ndicedeilustraes"/>
            <w:tabs>
              <w:tab w:val="right" w:leader="dot" w:pos="9350"/>
            </w:tabs>
            <w:rPr>
              <w:rFonts w:asciiTheme="minorHAnsi" w:hAnsiTheme="minorHAnsi"/>
              <w:noProof/>
              <w:lang w:eastAsia="pt-BR"/>
            </w:rPr>
          </w:pPr>
          <w:hyperlink w:anchor="_Toc372544113" w:history="1">
            <w:r w:rsidR="005261C0" w:rsidRPr="00784425">
              <w:rPr>
                <w:rStyle w:val="Hyperlink"/>
                <w:noProof/>
              </w:rPr>
              <w:t>Tabela 18 Endereços dos autenticadores STS em uso pelo Sefaz.Identity</w:t>
            </w:r>
            <w:r w:rsidR="005261C0">
              <w:rPr>
                <w:noProof/>
                <w:webHidden/>
              </w:rPr>
              <w:tab/>
            </w:r>
            <w:r w:rsidR="005261C0">
              <w:rPr>
                <w:noProof/>
                <w:webHidden/>
              </w:rPr>
              <w:fldChar w:fldCharType="begin"/>
            </w:r>
            <w:r w:rsidR="005261C0">
              <w:rPr>
                <w:noProof/>
                <w:webHidden/>
              </w:rPr>
              <w:instrText xml:space="preserve"> PAGEREF _Toc372544113 \h </w:instrText>
            </w:r>
            <w:r w:rsidR="005261C0">
              <w:rPr>
                <w:noProof/>
                <w:webHidden/>
              </w:rPr>
            </w:r>
            <w:r w:rsidR="005261C0">
              <w:rPr>
                <w:noProof/>
                <w:webHidden/>
              </w:rPr>
              <w:fldChar w:fldCharType="separate"/>
            </w:r>
            <w:r w:rsidR="005261C0">
              <w:rPr>
                <w:noProof/>
                <w:webHidden/>
              </w:rPr>
              <w:t>116</w:t>
            </w:r>
            <w:r w:rsidR="005261C0">
              <w:rPr>
                <w:noProof/>
                <w:webHidden/>
              </w:rPr>
              <w:fldChar w:fldCharType="end"/>
            </w:r>
          </w:hyperlink>
        </w:p>
        <w:p w14:paraId="69471CC7" w14:textId="77777777" w:rsidR="005261C0" w:rsidRDefault="00811134">
          <w:pPr>
            <w:pStyle w:val="ndicedeilustraes"/>
            <w:tabs>
              <w:tab w:val="right" w:leader="dot" w:pos="9350"/>
            </w:tabs>
            <w:rPr>
              <w:rFonts w:asciiTheme="minorHAnsi" w:hAnsiTheme="minorHAnsi"/>
              <w:noProof/>
              <w:lang w:eastAsia="pt-BR"/>
            </w:rPr>
          </w:pPr>
          <w:hyperlink w:anchor="_Toc372544114" w:history="1">
            <w:r w:rsidR="005261C0" w:rsidRPr="00784425">
              <w:rPr>
                <w:rStyle w:val="Hyperlink"/>
                <w:noProof/>
              </w:rPr>
              <w:t>Tabela 19 Opções de Encoding Html, que impede a interpretação e execução de script pelo browser</w:t>
            </w:r>
            <w:r w:rsidR="005261C0">
              <w:rPr>
                <w:noProof/>
                <w:webHidden/>
              </w:rPr>
              <w:tab/>
            </w:r>
            <w:r w:rsidR="005261C0">
              <w:rPr>
                <w:noProof/>
                <w:webHidden/>
              </w:rPr>
              <w:fldChar w:fldCharType="begin"/>
            </w:r>
            <w:r w:rsidR="005261C0">
              <w:rPr>
                <w:noProof/>
                <w:webHidden/>
              </w:rPr>
              <w:instrText xml:space="preserve"> PAGEREF _Toc372544114 \h </w:instrText>
            </w:r>
            <w:r w:rsidR="005261C0">
              <w:rPr>
                <w:noProof/>
                <w:webHidden/>
              </w:rPr>
            </w:r>
            <w:r w:rsidR="005261C0">
              <w:rPr>
                <w:noProof/>
                <w:webHidden/>
              </w:rPr>
              <w:fldChar w:fldCharType="separate"/>
            </w:r>
            <w:r w:rsidR="005261C0">
              <w:rPr>
                <w:noProof/>
                <w:webHidden/>
              </w:rPr>
              <w:t>125</w:t>
            </w:r>
            <w:r w:rsidR="005261C0">
              <w:rPr>
                <w:noProof/>
                <w:webHidden/>
              </w:rPr>
              <w:fldChar w:fldCharType="end"/>
            </w:r>
          </w:hyperlink>
        </w:p>
        <w:p w14:paraId="6827DAC1" w14:textId="77777777" w:rsidR="005261C0" w:rsidRDefault="00811134">
          <w:pPr>
            <w:pStyle w:val="ndicedeilustraes"/>
            <w:tabs>
              <w:tab w:val="right" w:leader="dot" w:pos="9350"/>
            </w:tabs>
            <w:rPr>
              <w:rFonts w:asciiTheme="minorHAnsi" w:hAnsiTheme="minorHAnsi"/>
              <w:noProof/>
              <w:lang w:eastAsia="pt-BR"/>
            </w:rPr>
          </w:pPr>
          <w:hyperlink w:anchor="_Toc372544115" w:history="1">
            <w:r w:rsidR="005261C0" w:rsidRPr="00784425">
              <w:rPr>
                <w:rStyle w:val="Hyperlink"/>
                <w:noProof/>
              </w:rPr>
              <w:t>Tabela 20 – Quando usar que tipo de validação</w:t>
            </w:r>
            <w:r w:rsidR="005261C0">
              <w:rPr>
                <w:noProof/>
                <w:webHidden/>
              </w:rPr>
              <w:tab/>
            </w:r>
            <w:r w:rsidR="005261C0">
              <w:rPr>
                <w:noProof/>
                <w:webHidden/>
              </w:rPr>
              <w:fldChar w:fldCharType="begin"/>
            </w:r>
            <w:r w:rsidR="005261C0">
              <w:rPr>
                <w:noProof/>
                <w:webHidden/>
              </w:rPr>
              <w:instrText xml:space="preserve"> PAGEREF _Toc372544115 \h </w:instrText>
            </w:r>
            <w:r w:rsidR="005261C0">
              <w:rPr>
                <w:noProof/>
                <w:webHidden/>
              </w:rPr>
            </w:r>
            <w:r w:rsidR="005261C0">
              <w:rPr>
                <w:noProof/>
                <w:webHidden/>
              </w:rPr>
              <w:fldChar w:fldCharType="separate"/>
            </w:r>
            <w:r w:rsidR="005261C0">
              <w:rPr>
                <w:noProof/>
                <w:webHidden/>
              </w:rPr>
              <w:t>148</w:t>
            </w:r>
            <w:r w:rsidR="005261C0">
              <w:rPr>
                <w:noProof/>
                <w:webHidden/>
              </w:rPr>
              <w:fldChar w:fldCharType="end"/>
            </w:r>
          </w:hyperlink>
        </w:p>
        <w:p w14:paraId="5BFFFD7F" w14:textId="77777777" w:rsidR="005261C0" w:rsidRDefault="00811134">
          <w:pPr>
            <w:pStyle w:val="ndicedeilustraes"/>
            <w:tabs>
              <w:tab w:val="right" w:leader="dot" w:pos="9350"/>
            </w:tabs>
            <w:rPr>
              <w:rFonts w:asciiTheme="minorHAnsi" w:hAnsiTheme="minorHAnsi"/>
              <w:noProof/>
              <w:lang w:eastAsia="pt-BR"/>
            </w:rPr>
          </w:pPr>
          <w:hyperlink w:anchor="_Toc372544116" w:history="1">
            <w:r w:rsidR="005261C0" w:rsidRPr="00784425">
              <w:rPr>
                <w:rStyle w:val="Hyperlink"/>
                <w:noProof/>
              </w:rPr>
              <w:t>Tabela 21 – Quando usar interação dinâmica ou post</w:t>
            </w:r>
            <w:r w:rsidR="005261C0">
              <w:rPr>
                <w:noProof/>
                <w:webHidden/>
              </w:rPr>
              <w:tab/>
            </w:r>
            <w:r w:rsidR="005261C0">
              <w:rPr>
                <w:noProof/>
                <w:webHidden/>
              </w:rPr>
              <w:fldChar w:fldCharType="begin"/>
            </w:r>
            <w:r w:rsidR="005261C0">
              <w:rPr>
                <w:noProof/>
                <w:webHidden/>
              </w:rPr>
              <w:instrText xml:space="preserve"> PAGEREF _Toc372544116 \h </w:instrText>
            </w:r>
            <w:r w:rsidR="005261C0">
              <w:rPr>
                <w:noProof/>
                <w:webHidden/>
              </w:rPr>
            </w:r>
            <w:r w:rsidR="005261C0">
              <w:rPr>
                <w:noProof/>
                <w:webHidden/>
              </w:rPr>
              <w:fldChar w:fldCharType="separate"/>
            </w:r>
            <w:r w:rsidR="005261C0">
              <w:rPr>
                <w:noProof/>
                <w:webHidden/>
              </w:rPr>
              <w:t>153</w:t>
            </w:r>
            <w:r w:rsidR="005261C0">
              <w:rPr>
                <w:noProof/>
                <w:webHidden/>
              </w:rPr>
              <w:fldChar w:fldCharType="end"/>
            </w:r>
          </w:hyperlink>
        </w:p>
        <w:p w14:paraId="79238B81" w14:textId="3DD8239E" w:rsidR="00BA39B1" w:rsidRDefault="004F192E" w:rsidP="00BA39B1">
          <w:pPr>
            <w:pStyle w:val="CoverSubject"/>
          </w:pPr>
          <w:r w:rsidRPr="004F192E">
            <w:fldChar w:fldCharType="end"/>
          </w:r>
          <w:r w:rsidR="00BA39B1">
            <w:br w:type="page"/>
          </w:r>
        </w:p>
        <w:p w14:paraId="2BFEF22B" w14:textId="0A4E4E6E" w:rsidR="002D4115" w:rsidRPr="002D4115" w:rsidRDefault="002D4115" w:rsidP="002D4115">
          <w:pPr>
            <w:pStyle w:val="CoverSubject"/>
          </w:pPr>
          <w:r w:rsidRPr="004F192E">
            <w:lastRenderedPageBreak/>
            <w:t xml:space="preserve">Índice de </w:t>
          </w:r>
          <w:r w:rsidR="00BA39B1">
            <w:t>Listagem</w:t>
          </w:r>
        </w:p>
        <w:p w14:paraId="11228C15" w14:textId="77777777" w:rsidR="005261C0" w:rsidRDefault="002D4115">
          <w:pPr>
            <w:pStyle w:val="ndicedeilustraes"/>
            <w:tabs>
              <w:tab w:val="right" w:leader="dot" w:pos="9350"/>
            </w:tabs>
            <w:rPr>
              <w:rFonts w:asciiTheme="minorHAnsi" w:hAnsiTheme="minorHAnsi"/>
              <w:noProof/>
              <w:lang w:eastAsia="pt-BR"/>
            </w:rPr>
          </w:pPr>
          <w:r>
            <w:rPr>
              <w:sz w:val="20"/>
            </w:rPr>
            <w:fldChar w:fldCharType="begin"/>
          </w:r>
          <w:r>
            <w:rPr>
              <w:sz w:val="20"/>
            </w:rPr>
            <w:instrText xml:space="preserve"> TOC \h \z \c "Listagem" </w:instrText>
          </w:r>
          <w:r>
            <w:rPr>
              <w:sz w:val="20"/>
            </w:rPr>
            <w:fldChar w:fldCharType="separate"/>
          </w:r>
          <w:hyperlink w:anchor="_Toc372544119" w:history="1">
            <w:r w:rsidR="005261C0" w:rsidRPr="008B1BAC">
              <w:rPr>
                <w:rStyle w:val="Hyperlink"/>
                <w:noProof/>
              </w:rPr>
              <w:t xml:space="preserve">Listagem 1 – Ação de um </w:t>
            </w:r>
            <w:r w:rsidR="005261C0" w:rsidRPr="008B1BAC">
              <w:rPr>
                <w:rStyle w:val="Hyperlink"/>
                <w:i/>
                <w:noProof/>
              </w:rPr>
              <w:t>Controller</w:t>
            </w:r>
            <w:r w:rsidR="005261C0">
              <w:rPr>
                <w:noProof/>
                <w:webHidden/>
              </w:rPr>
              <w:tab/>
            </w:r>
            <w:r w:rsidR="005261C0">
              <w:rPr>
                <w:noProof/>
                <w:webHidden/>
              </w:rPr>
              <w:fldChar w:fldCharType="begin"/>
            </w:r>
            <w:r w:rsidR="005261C0">
              <w:rPr>
                <w:noProof/>
                <w:webHidden/>
              </w:rPr>
              <w:instrText xml:space="preserve"> PAGEREF _Toc372544119 \h </w:instrText>
            </w:r>
            <w:r w:rsidR="005261C0">
              <w:rPr>
                <w:noProof/>
                <w:webHidden/>
              </w:rPr>
            </w:r>
            <w:r w:rsidR="005261C0">
              <w:rPr>
                <w:noProof/>
                <w:webHidden/>
              </w:rPr>
              <w:fldChar w:fldCharType="separate"/>
            </w:r>
            <w:r w:rsidR="005261C0">
              <w:rPr>
                <w:noProof/>
                <w:webHidden/>
              </w:rPr>
              <w:t>15</w:t>
            </w:r>
            <w:r w:rsidR="005261C0">
              <w:rPr>
                <w:noProof/>
                <w:webHidden/>
              </w:rPr>
              <w:fldChar w:fldCharType="end"/>
            </w:r>
          </w:hyperlink>
        </w:p>
        <w:p w14:paraId="7564B4F4" w14:textId="77777777" w:rsidR="005261C0" w:rsidRDefault="00811134">
          <w:pPr>
            <w:pStyle w:val="ndicedeilustraes"/>
            <w:tabs>
              <w:tab w:val="right" w:leader="dot" w:pos="9350"/>
            </w:tabs>
            <w:rPr>
              <w:rFonts w:asciiTheme="minorHAnsi" w:hAnsiTheme="minorHAnsi"/>
              <w:noProof/>
              <w:lang w:eastAsia="pt-BR"/>
            </w:rPr>
          </w:pPr>
          <w:hyperlink w:anchor="_Toc372544120" w:history="1">
            <w:r w:rsidR="005261C0" w:rsidRPr="008B1BAC">
              <w:rPr>
                <w:rStyle w:val="Hyperlink"/>
                <w:noProof/>
              </w:rPr>
              <w:t>Listagem 2 – Definição do Roteamento no arquivo Global.asax</w:t>
            </w:r>
            <w:r w:rsidR="005261C0">
              <w:rPr>
                <w:noProof/>
                <w:webHidden/>
              </w:rPr>
              <w:tab/>
            </w:r>
            <w:r w:rsidR="005261C0">
              <w:rPr>
                <w:noProof/>
                <w:webHidden/>
              </w:rPr>
              <w:fldChar w:fldCharType="begin"/>
            </w:r>
            <w:r w:rsidR="005261C0">
              <w:rPr>
                <w:noProof/>
                <w:webHidden/>
              </w:rPr>
              <w:instrText xml:space="preserve"> PAGEREF _Toc372544120 \h </w:instrText>
            </w:r>
            <w:r w:rsidR="005261C0">
              <w:rPr>
                <w:noProof/>
                <w:webHidden/>
              </w:rPr>
            </w:r>
            <w:r w:rsidR="005261C0">
              <w:rPr>
                <w:noProof/>
                <w:webHidden/>
              </w:rPr>
              <w:fldChar w:fldCharType="separate"/>
            </w:r>
            <w:r w:rsidR="005261C0">
              <w:rPr>
                <w:noProof/>
                <w:webHidden/>
              </w:rPr>
              <w:t>17</w:t>
            </w:r>
            <w:r w:rsidR="005261C0">
              <w:rPr>
                <w:noProof/>
                <w:webHidden/>
              </w:rPr>
              <w:fldChar w:fldCharType="end"/>
            </w:r>
          </w:hyperlink>
        </w:p>
        <w:p w14:paraId="337EDEBD" w14:textId="77777777" w:rsidR="005261C0" w:rsidRDefault="00811134">
          <w:pPr>
            <w:pStyle w:val="ndicedeilustraes"/>
            <w:tabs>
              <w:tab w:val="right" w:leader="dot" w:pos="9350"/>
            </w:tabs>
            <w:rPr>
              <w:rFonts w:asciiTheme="minorHAnsi" w:hAnsiTheme="minorHAnsi"/>
              <w:noProof/>
              <w:lang w:eastAsia="pt-BR"/>
            </w:rPr>
          </w:pPr>
          <w:hyperlink w:anchor="_Toc372544121" w:history="1">
            <w:r w:rsidR="005261C0" w:rsidRPr="008B1BAC">
              <w:rPr>
                <w:rStyle w:val="Hyperlink"/>
                <w:noProof/>
              </w:rPr>
              <w:t>Listagem 3 – Criação de nova rota (</w:t>
            </w:r>
            <w:r w:rsidR="005261C0" w:rsidRPr="008B1BAC">
              <w:rPr>
                <w:rStyle w:val="Hyperlink"/>
                <w:i/>
                <w:noProof/>
              </w:rPr>
              <w:t>Route)</w:t>
            </w:r>
            <w:r w:rsidR="005261C0">
              <w:rPr>
                <w:noProof/>
                <w:webHidden/>
              </w:rPr>
              <w:tab/>
            </w:r>
            <w:r w:rsidR="005261C0">
              <w:rPr>
                <w:noProof/>
                <w:webHidden/>
              </w:rPr>
              <w:fldChar w:fldCharType="begin"/>
            </w:r>
            <w:r w:rsidR="005261C0">
              <w:rPr>
                <w:noProof/>
                <w:webHidden/>
              </w:rPr>
              <w:instrText xml:space="preserve"> PAGEREF _Toc372544121 \h </w:instrText>
            </w:r>
            <w:r w:rsidR="005261C0">
              <w:rPr>
                <w:noProof/>
                <w:webHidden/>
              </w:rPr>
            </w:r>
            <w:r w:rsidR="005261C0">
              <w:rPr>
                <w:noProof/>
                <w:webHidden/>
              </w:rPr>
              <w:fldChar w:fldCharType="separate"/>
            </w:r>
            <w:r w:rsidR="005261C0">
              <w:rPr>
                <w:noProof/>
                <w:webHidden/>
              </w:rPr>
              <w:t>18</w:t>
            </w:r>
            <w:r w:rsidR="005261C0">
              <w:rPr>
                <w:noProof/>
                <w:webHidden/>
              </w:rPr>
              <w:fldChar w:fldCharType="end"/>
            </w:r>
          </w:hyperlink>
        </w:p>
        <w:p w14:paraId="2533DA4B" w14:textId="77777777" w:rsidR="005261C0" w:rsidRDefault="00811134">
          <w:pPr>
            <w:pStyle w:val="ndicedeilustraes"/>
            <w:tabs>
              <w:tab w:val="right" w:leader="dot" w:pos="9350"/>
            </w:tabs>
            <w:rPr>
              <w:rFonts w:asciiTheme="minorHAnsi" w:hAnsiTheme="minorHAnsi"/>
              <w:noProof/>
              <w:lang w:eastAsia="pt-BR"/>
            </w:rPr>
          </w:pPr>
          <w:hyperlink w:anchor="_Toc372544122" w:history="1">
            <w:r w:rsidR="005261C0" w:rsidRPr="008B1BAC">
              <w:rPr>
                <w:rStyle w:val="Hyperlink"/>
                <w:noProof/>
              </w:rPr>
              <w:t>Listagem 4 – Invocando uma partial view passando um objeto Municipio preenchido</w:t>
            </w:r>
            <w:r w:rsidR="005261C0">
              <w:rPr>
                <w:noProof/>
                <w:webHidden/>
              </w:rPr>
              <w:tab/>
            </w:r>
            <w:r w:rsidR="005261C0">
              <w:rPr>
                <w:noProof/>
                <w:webHidden/>
              </w:rPr>
              <w:fldChar w:fldCharType="begin"/>
            </w:r>
            <w:r w:rsidR="005261C0">
              <w:rPr>
                <w:noProof/>
                <w:webHidden/>
              </w:rPr>
              <w:instrText xml:space="preserve"> PAGEREF _Toc372544122 \h </w:instrText>
            </w:r>
            <w:r w:rsidR="005261C0">
              <w:rPr>
                <w:noProof/>
                <w:webHidden/>
              </w:rPr>
            </w:r>
            <w:r w:rsidR="005261C0">
              <w:rPr>
                <w:noProof/>
                <w:webHidden/>
              </w:rPr>
              <w:fldChar w:fldCharType="separate"/>
            </w:r>
            <w:r w:rsidR="005261C0">
              <w:rPr>
                <w:noProof/>
                <w:webHidden/>
              </w:rPr>
              <w:t>20</w:t>
            </w:r>
            <w:r w:rsidR="005261C0">
              <w:rPr>
                <w:noProof/>
                <w:webHidden/>
              </w:rPr>
              <w:fldChar w:fldCharType="end"/>
            </w:r>
          </w:hyperlink>
        </w:p>
        <w:p w14:paraId="514A3CB9" w14:textId="77777777" w:rsidR="005261C0" w:rsidRDefault="00811134">
          <w:pPr>
            <w:pStyle w:val="ndicedeilustraes"/>
            <w:tabs>
              <w:tab w:val="right" w:leader="dot" w:pos="9350"/>
            </w:tabs>
            <w:rPr>
              <w:rFonts w:asciiTheme="minorHAnsi" w:hAnsiTheme="minorHAnsi"/>
              <w:noProof/>
              <w:lang w:eastAsia="pt-BR"/>
            </w:rPr>
          </w:pPr>
          <w:hyperlink w:anchor="_Toc372544123" w:history="1">
            <w:r w:rsidR="005261C0" w:rsidRPr="008B1BAC">
              <w:rPr>
                <w:rStyle w:val="Hyperlink"/>
                <w:noProof/>
              </w:rPr>
              <w:t>Listagem 5 – Conteúdo do arquivo _Layout.cshtml</w:t>
            </w:r>
            <w:r w:rsidR="005261C0">
              <w:rPr>
                <w:noProof/>
                <w:webHidden/>
              </w:rPr>
              <w:tab/>
            </w:r>
            <w:r w:rsidR="005261C0">
              <w:rPr>
                <w:noProof/>
                <w:webHidden/>
              </w:rPr>
              <w:fldChar w:fldCharType="begin"/>
            </w:r>
            <w:r w:rsidR="005261C0">
              <w:rPr>
                <w:noProof/>
                <w:webHidden/>
              </w:rPr>
              <w:instrText xml:space="preserve"> PAGEREF _Toc372544123 \h </w:instrText>
            </w:r>
            <w:r w:rsidR="005261C0">
              <w:rPr>
                <w:noProof/>
                <w:webHidden/>
              </w:rPr>
            </w:r>
            <w:r w:rsidR="005261C0">
              <w:rPr>
                <w:noProof/>
                <w:webHidden/>
              </w:rPr>
              <w:fldChar w:fldCharType="separate"/>
            </w:r>
            <w:r w:rsidR="005261C0">
              <w:rPr>
                <w:noProof/>
                <w:webHidden/>
              </w:rPr>
              <w:t>24</w:t>
            </w:r>
            <w:r w:rsidR="005261C0">
              <w:rPr>
                <w:noProof/>
                <w:webHidden/>
              </w:rPr>
              <w:fldChar w:fldCharType="end"/>
            </w:r>
          </w:hyperlink>
        </w:p>
        <w:p w14:paraId="28085801" w14:textId="77777777" w:rsidR="005261C0" w:rsidRDefault="00811134">
          <w:pPr>
            <w:pStyle w:val="ndicedeilustraes"/>
            <w:tabs>
              <w:tab w:val="right" w:leader="dot" w:pos="9350"/>
            </w:tabs>
            <w:rPr>
              <w:rFonts w:asciiTheme="minorHAnsi" w:hAnsiTheme="minorHAnsi"/>
              <w:noProof/>
              <w:lang w:eastAsia="pt-BR"/>
            </w:rPr>
          </w:pPr>
          <w:hyperlink w:anchor="_Toc372544124" w:history="1">
            <w:r w:rsidR="005261C0" w:rsidRPr="008B1BAC">
              <w:rPr>
                <w:rStyle w:val="Hyperlink"/>
                <w:noProof/>
              </w:rPr>
              <w:t xml:space="preserve">Listagem 6 – </w:t>
            </w:r>
            <w:r w:rsidR="005261C0" w:rsidRPr="008B1BAC">
              <w:rPr>
                <w:rStyle w:val="Hyperlink"/>
                <w:i/>
                <w:noProof/>
              </w:rPr>
              <w:t>ViewBag.Mensagem definida no controller</w:t>
            </w:r>
            <w:r w:rsidR="005261C0">
              <w:rPr>
                <w:noProof/>
                <w:webHidden/>
              </w:rPr>
              <w:tab/>
            </w:r>
            <w:r w:rsidR="005261C0">
              <w:rPr>
                <w:noProof/>
                <w:webHidden/>
              </w:rPr>
              <w:fldChar w:fldCharType="begin"/>
            </w:r>
            <w:r w:rsidR="005261C0">
              <w:rPr>
                <w:noProof/>
                <w:webHidden/>
              </w:rPr>
              <w:instrText xml:space="preserve"> PAGEREF _Toc372544124 \h </w:instrText>
            </w:r>
            <w:r w:rsidR="005261C0">
              <w:rPr>
                <w:noProof/>
                <w:webHidden/>
              </w:rPr>
            </w:r>
            <w:r w:rsidR="005261C0">
              <w:rPr>
                <w:noProof/>
                <w:webHidden/>
              </w:rPr>
              <w:fldChar w:fldCharType="separate"/>
            </w:r>
            <w:r w:rsidR="005261C0">
              <w:rPr>
                <w:noProof/>
                <w:webHidden/>
              </w:rPr>
              <w:t>26</w:t>
            </w:r>
            <w:r w:rsidR="005261C0">
              <w:rPr>
                <w:noProof/>
                <w:webHidden/>
              </w:rPr>
              <w:fldChar w:fldCharType="end"/>
            </w:r>
          </w:hyperlink>
        </w:p>
        <w:p w14:paraId="6324ED30" w14:textId="77777777" w:rsidR="005261C0" w:rsidRDefault="00811134">
          <w:pPr>
            <w:pStyle w:val="ndicedeilustraes"/>
            <w:tabs>
              <w:tab w:val="right" w:leader="dot" w:pos="9350"/>
            </w:tabs>
            <w:rPr>
              <w:rFonts w:asciiTheme="minorHAnsi" w:hAnsiTheme="minorHAnsi"/>
              <w:noProof/>
              <w:lang w:eastAsia="pt-BR"/>
            </w:rPr>
          </w:pPr>
          <w:hyperlink w:anchor="_Toc372544125" w:history="1">
            <w:r w:rsidR="005261C0" w:rsidRPr="008B1BAC">
              <w:rPr>
                <w:rStyle w:val="Hyperlink"/>
                <w:noProof/>
              </w:rPr>
              <w:t xml:space="preserve">Listagem 7 – </w:t>
            </w:r>
            <w:r w:rsidR="005261C0" w:rsidRPr="008B1BAC">
              <w:rPr>
                <w:rStyle w:val="Hyperlink"/>
                <w:i/>
                <w:noProof/>
              </w:rPr>
              <w:t>ViewBag.Mensagem sendo usado na View</w:t>
            </w:r>
            <w:r w:rsidR="005261C0">
              <w:rPr>
                <w:noProof/>
                <w:webHidden/>
              </w:rPr>
              <w:tab/>
            </w:r>
            <w:r w:rsidR="005261C0">
              <w:rPr>
                <w:noProof/>
                <w:webHidden/>
              </w:rPr>
              <w:fldChar w:fldCharType="begin"/>
            </w:r>
            <w:r w:rsidR="005261C0">
              <w:rPr>
                <w:noProof/>
                <w:webHidden/>
              </w:rPr>
              <w:instrText xml:space="preserve"> PAGEREF _Toc372544125 \h </w:instrText>
            </w:r>
            <w:r w:rsidR="005261C0">
              <w:rPr>
                <w:noProof/>
                <w:webHidden/>
              </w:rPr>
            </w:r>
            <w:r w:rsidR="005261C0">
              <w:rPr>
                <w:noProof/>
                <w:webHidden/>
              </w:rPr>
              <w:fldChar w:fldCharType="separate"/>
            </w:r>
            <w:r w:rsidR="005261C0">
              <w:rPr>
                <w:noProof/>
                <w:webHidden/>
              </w:rPr>
              <w:t>26</w:t>
            </w:r>
            <w:r w:rsidR="005261C0">
              <w:rPr>
                <w:noProof/>
                <w:webHidden/>
              </w:rPr>
              <w:fldChar w:fldCharType="end"/>
            </w:r>
          </w:hyperlink>
        </w:p>
        <w:p w14:paraId="1AAC2793" w14:textId="77777777" w:rsidR="005261C0" w:rsidRDefault="00811134">
          <w:pPr>
            <w:pStyle w:val="ndicedeilustraes"/>
            <w:tabs>
              <w:tab w:val="right" w:leader="dot" w:pos="9350"/>
            </w:tabs>
            <w:rPr>
              <w:rFonts w:asciiTheme="minorHAnsi" w:hAnsiTheme="minorHAnsi"/>
              <w:noProof/>
              <w:lang w:eastAsia="pt-BR"/>
            </w:rPr>
          </w:pPr>
          <w:hyperlink w:anchor="_Toc372544126" w:history="1">
            <w:r w:rsidR="005261C0" w:rsidRPr="008B1BAC">
              <w:rPr>
                <w:rStyle w:val="Hyperlink"/>
                <w:noProof/>
              </w:rPr>
              <w:t xml:space="preserve">Listagem 6 – </w:t>
            </w:r>
            <w:r w:rsidR="005261C0" w:rsidRPr="008B1BAC">
              <w:rPr>
                <w:rStyle w:val="Hyperlink"/>
                <w:i/>
                <w:noProof/>
              </w:rPr>
              <w:t>Model</w:t>
            </w:r>
            <w:r w:rsidR="005261C0" w:rsidRPr="008B1BAC">
              <w:rPr>
                <w:rStyle w:val="Hyperlink"/>
                <w:noProof/>
              </w:rPr>
              <w:t xml:space="preserve"> “Produto”</w:t>
            </w:r>
            <w:r w:rsidR="005261C0">
              <w:rPr>
                <w:noProof/>
                <w:webHidden/>
              </w:rPr>
              <w:tab/>
            </w:r>
            <w:r w:rsidR="005261C0">
              <w:rPr>
                <w:noProof/>
                <w:webHidden/>
              </w:rPr>
              <w:fldChar w:fldCharType="begin"/>
            </w:r>
            <w:r w:rsidR="005261C0">
              <w:rPr>
                <w:noProof/>
                <w:webHidden/>
              </w:rPr>
              <w:instrText xml:space="preserve"> PAGEREF _Toc372544126 \h </w:instrText>
            </w:r>
            <w:r w:rsidR="005261C0">
              <w:rPr>
                <w:noProof/>
                <w:webHidden/>
              </w:rPr>
            </w:r>
            <w:r w:rsidR="005261C0">
              <w:rPr>
                <w:noProof/>
                <w:webHidden/>
              </w:rPr>
              <w:fldChar w:fldCharType="separate"/>
            </w:r>
            <w:r w:rsidR="005261C0">
              <w:rPr>
                <w:noProof/>
                <w:webHidden/>
              </w:rPr>
              <w:t>30</w:t>
            </w:r>
            <w:r w:rsidR="005261C0">
              <w:rPr>
                <w:noProof/>
                <w:webHidden/>
              </w:rPr>
              <w:fldChar w:fldCharType="end"/>
            </w:r>
          </w:hyperlink>
        </w:p>
        <w:p w14:paraId="597703C6" w14:textId="77777777" w:rsidR="005261C0" w:rsidRDefault="00811134">
          <w:pPr>
            <w:pStyle w:val="ndicedeilustraes"/>
            <w:tabs>
              <w:tab w:val="right" w:leader="dot" w:pos="9350"/>
            </w:tabs>
            <w:rPr>
              <w:rFonts w:asciiTheme="minorHAnsi" w:hAnsiTheme="minorHAnsi"/>
              <w:noProof/>
              <w:lang w:eastAsia="pt-BR"/>
            </w:rPr>
          </w:pPr>
          <w:hyperlink w:anchor="_Toc372544127" w:history="1">
            <w:r w:rsidR="005261C0" w:rsidRPr="008B1BAC">
              <w:rPr>
                <w:rStyle w:val="Hyperlink"/>
                <w:noProof/>
              </w:rPr>
              <w:t>Listagem 7 – Exemplo de Custom Model Binder</w:t>
            </w:r>
            <w:r w:rsidR="005261C0">
              <w:rPr>
                <w:noProof/>
                <w:webHidden/>
              </w:rPr>
              <w:tab/>
            </w:r>
            <w:r w:rsidR="005261C0">
              <w:rPr>
                <w:noProof/>
                <w:webHidden/>
              </w:rPr>
              <w:fldChar w:fldCharType="begin"/>
            </w:r>
            <w:r w:rsidR="005261C0">
              <w:rPr>
                <w:noProof/>
                <w:webHidden/>
              </w:rPr>
              <w:instrText xml:space="preserve"> PAGEREF _Toc372544127 \h </w:instrText>
            </w:r>
            <w:r w:rsidR="005261C0">
              <w:rPr>
                <w:noProof/>
                <w:webHidden/>
              </w:rPr>
            </w:r>
            <w:r w:rsidR="005261C0">
              <w:rPr>
                <w:noProof/>
                <w:webHidden/>
              </w:rPr>
              <w:fldChar w:fldCharType="separate"/>
            </w:r>
            <w:r w:rsidR="005261C0">
              <w:rPr>
                <w:noProof/>
                <w:webHidden/>
              </w:rPr>
              <w:t>35</w:t>
            </w:r>
            <w:r w:rsidR="005261C0">
              <w:rPr>
                <w:noProof/>
                <w:webHidden/>
              </w:rPr>
              <w:fldChar w:fldCharType="end"/>
            </w:r>
          </w:hyperlink>
        </w:p>
        <w:p w14:paraId="45D8A6CF" w14:textId="77777777" w:rsidR="005261C0" w:rsidRDefault="00811134">
          <w:pPr>
            <w:pStyle w:val="ndicedeilustraes"/>
            <w:tabs>
              <w:tab w:val="right" w:leader="dot" w:pos="9350"/>
            </w:tabs>
            <w:rPr>
              <w:rFonts w:asciiTheme="minorHAnsi" w:hAnsiTheme="minorHAnsi"/>
              <w:noProof/>
              <w:lang w:eastAsia="pt-BR"/>
            </w:rPr>
          </w:pPr>
          <w:hyperlink w:anchor="_Toc372544128" w:history="1">
            <w:r w:rsidR="005261C0" w:rsidRPr="008B1BAC">
              <w:rPr>
                <w:rStyle w:val="Hyperlink"/>
                <w:noProof/>
              </w:rPr>
              <w:t>Listagem 8 – Registrando um Custom Model Binder no Global.asax</w:t>
            </w:r>
            <w:r w:rsidR="005261C0">
              <w:rPr>
                <w:noProof/>
                <w:webHidden/>
              </w:rPr>
              <w:tab/>
            </w:r>
            <w:r w:rsidR="005261C0">
              <w:rPr>
                <w:noProof/>
                <w:webHidden/>
              </w:rPr>
              <w:fldChar w:fldCharType="begin"/>
            </w:r>
            <w:r w:rsidR="005261C0">
              <w:rPr>
                <w:noProof/>
                <w:webHidden/>
              </w:rPr>
              <w:instrText xml:space="preserve"> PAGEREF _Toc372544128 \h </w:instrText>
            </w:r>
            <w:r w:rsidR="005261C0">
              <w:rPr>
                <w:noProof/>
                <w:webHidden/>
              </w:rPr>
            </w:r>
            <w:r w:rsidR="005261C0">
              <w:rPr>
                <w:noProof/>
                <w:webHidden/>
              </w:rPr>
              <w:fldChar w:fldCharType="separate"/>
            </w:r>
            <w:r w:rsidR="005261C0">
              <w:rPr>
                <w:noProof/>
                <w:webHidden/>
              </w:rPr>
              <w:t>35</w:t>
            </w:r>
            <w:r w:rsidR="005261C0">
              <w:rPr>
                <w:noProof/>
                <w:webHidden/>
              </w:rPr>
              <w:fldChar w:fldCharType="end"/>
            </w:r>
          </w:hyperlink>
        </w:p>
        <w:p w14:paraId="238431E9" w14:textId="77777777" w:rsidR="005261C0" w:rsidRDefault="00811134">
          <w:pPr>
            <w:pStyle w:val="ndicedeilustraes"/>
            <w:tabs>
              <w:tab w:val="right" w:leader="dot" w:pos="9350"/>
            </w:tabs>
            <w:rPr>
              <w:rFonts w:asciiTheme="minorHAnsi" w:hAnsiTheme="minorHAnsi"/>
              <w:noProof/>
              <w:lang w:eastAsia="pt-BR"/>
            </w:rPr>
          </w:pPr>
          <w:hyperlink w:anchor="_Toc372544129" w:history="1">
            <w:r w:rsidR="005261C0" w:rsidRPr="008B1BAC">
              <w:rPr>
                <w:rStyle w:val="Hyperlink"/>
                <w:noProof/>
              </w:rPr>
              <w:t>Listagem 9 – Exemplo de associação do Custom Model Binder a um modelo no Controller</w:t>
            </w:r>
            <w:r w:rsidR="005261C0">
              <w:rPr>
                <w:noProof/>
                <w:webHidden/>
              </w:rPr>
              <w:tab/>
            </w:r>
            <w:r w:rsidR="005261C0">
              <w:rPr>
                <w:noProof/>
                <w:webHidden/>
              </w:rPr>
              <w:fldChar w:fldCharType="begin"/>
            </w:r>
            <w:r w:rsidR="005261C0">
              <w:rPr>
                <w:noProof/>
                <w:webHidden/>
              </w:rPr>
              <w:instrText xml:space="preserve"> PAGEREF _Toc372544129 \h </w:instrText>
            </w:r>
            <w:r w:rsidR="005261C0">
              <w:rPr>
                <w:noProof/>
                <w:webHidden/>
              </w:rPr>
            </w:r>
            <w:r w:rsidR="005261C0">
              <w:rPr>
                <w:noProof/>
                <w:webHidden/>
              </w:rPr>
              <w:fldChar w:fldCharType="separate"/>
            </w:r>
            <w:r w:rsidR="005261C0">
              <w:rPr>
                <w:noProof/>
                <w:webHidden/>
              </w:rPr>
              <w:t>35</w:t>
            </w:r>
            <w:r w:rsidR="005261C0">
              <w:rPr>
                <w:noProof/>
                <w:webHidden/>
              </w:rPr>
              <w:fldChar w:fldCharType="end"/>
            </w:r>
          </w:hyperlink>
        </w:p>
        <w:p w14:paraId="217B81E7" w14:textId="77777777" w:rsidR="005261C0" w:rsidRDefault="00811134">
          <w:pPr>
            <w:pStyle w:val="ndicedeilustraes"/>
            <w:tabs>
              <w:tab w:val="right" w:leader="dot" w:pos="9350"/>
            </w:tabs>
            <w:rPr>
              <w:rFonts w:asciiTheme="minorHAnsi" w:hAnsiTheme="minorHAnsi"/>
              <w:noProof/>
              <w:lang w:eastAsia="pt-BR"/>
            </w:rPr>
          </w:pPr>
          <w:hyperlink w:anchor="_Toc372544130" w:history="1">
            <w:r w:rsidR="005261C0" w:rsidRPr="008B1BAC">
              <w:rPr>
                <w:rStyle w:val="Hyperlink"/>
                <w:noProof/>
              </w:rPr>
              <w:t>Listagem 10 – Exemplo de filtro nativo de autorização</w:t>
            </w:r>
            <w:r w:rsidR="005261C0">
              <w:rPr>
                <w:noProof/>
                <w:webHidden/>
              </w:rPr>
              <w:tab/>
            </w:r>
            <w:r w:rsidR="005261C0">
              <w:rPr>
                <w:noProof/>
                <w:webHidden/>
              </w:rPr>
              <w:fldChar w:fldCharType="begin"/>
            </w:r>
            <w:r w:rsidR="005261C0">
              <w:rPr>
                <w:noProof/>
                <w:webHidden/>
              </w:rPr>
              <w:instrText xml:space="preserve"> PAGEREF _Toc372544130 \h </w:instrText>
            </w:r>
            <w:r w:rsidR="005261C0">
              <w:rPr>
                <w:noProof/>
                <w:webHidden/>
              </w:rPr>
            </w:r>
            <w:r w:rsidR="005261C0">
              <w:rPr>
                <w:noProof/>
                <w:webHidden/>
              </w:rPr>
              <w:fldChar w:fldCharType="separate"/>
            </w:r>
            <w:r w:rsidR="005261C0">
              <w:rPr>
                <w:noProof/>
                <w:webHidden/>
              </w:rPr>
              <w:t>37</w:t>
            </w:r>
            <w:r w:rsidR="005261C0">
              <w:rPr>
                <w:noProof/>
                <w:webHidden/>
              </w:rPr>
              <w:fldChar w:fldCharType="end"/>
            </w:r>
          </w:hyperlink>
        </w:p>
        <w:p w14:paraId="1A332E9F" w14:textId="77777777" w:rsidR="005261C0" w:rsidRDefault="00811134">
          <w:pPr>
            <w:pStyle w:val="ndicedeilustraes"/>
            <w:tabs>
              <w:tab w:val="right" w:leader="dot" w:pos="9350"/>
            </w:tabs>
            <w:rPr>
              <w:rFonts w:asciiTheme="minorHAnsi" w:hAnsiTheme="minorHAnsi"/>
              <w:noProof/>
              <w:lang w:eastAsia="pt-BR"/>
            </w:rPr>
          </w:pPr>
          <w:hyperlink w:anchor="_Toc372544131" w:history="1">
            <w:r w:rsidR="005261C0" w:rsidRPr="008B1BAC">
              <w:rPr>
                <w:rStyle w:val="Hyperlink"/>
                <w:noProof/>
              </w:rPr>
              <w:t>Listagem 11 – Exemplo de filtro nativo de tratamento de erro</w:t>
            </w:r>
            <w:r w:rsidR="005261C0">
              <w:rPr>
                <w:noProof/>
                <w:webHidden/>
              </w:rPr>
              <w:tab/>
            </w:r>
            <w:r w:rsidR="005261C0">
              <w:rPr>
                <w:noProof/>
                <w:webHidden/>
              </w:rPr>
              <w:fldChar w:fldCharType="begin"/>
            </w:r>
            <w:r w:rsidR="005261C0">
              <w:rPr>
                <w:noProof/>
                <w:webHidden/>
              </w:rPr>
              <w:instrText xml:space="preserve"> PAGEREF _Toc372544131 \h </w:instrText>
            </w:r>
            <w:r w:rsidR="005261C0">
              <w:rPr>
                <w:noProof/>
                <w:webHidden/>
              </w:rPr>
            </w:r>
            <w:r w:rsidR="005261C0">
              <w:rPr>
                <w:noProof/>
                <w:webHidden/>
              </w:rPr>
              <w:fldChar w:fldCharType="separate"/>
            </w:r>
            <w:r w:rsidR="005261C0">
              <w:rPr>
                <w:noProof/>
                <w:webHidden/>
              </w:rPr>
              <w:t>37</w:t>
            </w:r>
            <w:r w:rsidR="005261C0">
              <w:rPr>
                <w:noProof/>
                <w:webHidden/>
              </w:rPr>
              <w:fldChar w:fldCharType="end"/>
            </w:r>
          </w:hyperlink>
        </w:p>
        <w:p w14:paraId="389049FA" w14:textId="77777777" w:rsidR="005261C0" w:rsidRDefault="00811134">
          <w:pPr>
            <w:pStyle w:val="ndicedeilustraes"/>
            <w:tabs>
              <w:tab w:val="right" w:leader="dot" w:pos="9350"/>
            </w:tabs>
            <w:rPr>
              <w:rFonts w:asciiTheme="minorHAnsi" w:hAnsiTheme="minorHAnsi"/>
              <w:noProof/>
              <w:lang w:eastAsia="pt-BR"/>
            </w:rPr>
          </w:pPr>
          <w:hyperlink w:anchor="_Toc372544132" w:history="1">
            <w:r w:rsidR="005261C0" w:rsidRPr="008B1BAC">
              <w:rPr>
                <w:rStyle w:val="Hyperlink"/>
                <w:noProof/>
              </w:rPr>
              <w:t>Listagem 12 – Exemplo de filtro nativo de tratamento de erro</w:t>
            </w:r>
            <w:r w:rsidR="005261C0">
              <w:rPr>
                <w:noProof/>
                <w:webHidden/>
              </w:rPr>
              <w:tab/>
            </w:r>
            <w:r w:rsidR="005261C0">
              <w:rPr>
                <w:noProof/>
                <w:webHidden/>
              </w:rPr>
              <w:fldChar w:fldCharType="begin"/>
            </w:r>
            <w:r w:rsidR="005261C0">
              <w:rPr>
                <w:noProof/>
                <w:webHidden/>
              </w:rPr>
              <w:instrText xml:space="preserve"> PAGEREF _Toc372544132 \h </w:instrText>
            </w:r>
            <w:r w:rsidR="005261C0">
              <w:rPr>
                <w:noProof/>
                <w:webHidden/>
              </w:rPr>
            </w:r>
            <w:r w:rsidR="005261C0">
              <w:rPr>
                <w:noProof/>
                <w:webHidden/>
              </w:rPr>
              <w:fldChar w:fldCharType="separate"/>
            </w:r>
            <w:r w:rsidR="005261C0">
              <w:rPr>
                <w:noProof/>
                <w:webHidden/>
              </w:rPr>
              <w:t>38</w:t>
            </w:r>
            <w:r w:rsidR="005261C0">
              <w:rPr>
                <w:noProof/>
                <w:webHidden/>
              </w:rPr>
              <w:fldChar w:fldCharType="end"/>
            </w:r>
          </w:hyperlink>
        </w:p>
        <w:p w14:paraId="1272C8DA" w14:textId="77777777" w:rsidR="005261C0" w:rsidRDefault="00811134">
          <w:pPr>
            <w:pStyle w:val="ndicedeilustraes"/>
            <w:tabs>
              <w:tab w:val="right" w:leader="dot" w:pos="9350"/>
            </w:tabs>
            <w:rPr>
              <w:rFonts w:asciiTheme="minorHAnsi" w:hAnsiTheme="minorHAnsi"/>
              <w:noProof/>
              <w:lang w:eastAsia="pt-BR"/>
            </w:rPr>
          </w:pPr>
          <w:hyperlink w:anchor="_Toc372544133" w:history="1">
            <w:r w:rsidR="005261C0" w:rsidRPr="008B1BAC">
              <w:rPr>
                <w:rStyle w:val="Hyperlink"/>
                <w:noProof/>
              </w:rPr>
              <w:t>Listagem 13 – Exemplo de filtro nativo de tratamento de erro</w:t>
            </w:r>
            <w:r w:rsidR="005261C0">
              <w:rPr>
                <w:noProof/>
                <w:webHidden/>
              </w:rPr>
              <w:tab/>
            </w:r>
            <w:r w:rsidR="005261C0">
              <w:rPr>
                <w:noProof/>
                <w:webHidden/>
              </w:rPr>
              <w:fldChar w:fldCharType="begin"/>
            </w:r>
            <w:r w:rsidR="005261C0">
              <w:rPr>
                <w:noProof/>
                <w:webHidden/>
              </w:rPr>
              <w:instrText xml:space="preserve"> PAGEREF _Toc372544133 \h </w:instrText>
            </w:r>
            <w:r w:rsidR="005261C0">
              <w:rPr>
                <w:noProof/>
                <w:webHidden/>
              </w:rPr>
            </w:r>
            <w:r w:rsidR="005261C0">
              <w:rPr>
                <w:noProof/>
                <w:webHidden/>
              </w:rPr>
              <w:fldChar w:fldCharType="separate"/>
            </w:r>
            <w:r w:rsidR="005261C0">
              <w:rPr>
                <w:noProof/>
                <w:webHidden/>
              </w:rPr>
              <w:t>38</w:t>
            </w:r>
            <w:r w:rsidR="005261C0">
              <w:rPr>
                <w:noProof/>
                <w:webHidden/>
              </w:rPr>
              <w:fldChar w:fldCharType="end"/>
            </w:r>
          </w:hyperlink>
        </w:p>
        <w:p w14:paraId="588FFC2E" w14:textId="77777777" w:rsidR="005261C0" w:rsidRDefault="00811134">
          <w:pPr>
            <w:pStyle w:val="ndicedeilustraes"/>
            <w:tabs>
              <w:tab w:val="right" w:leader="dot" w:pos="9350"/>
            </w:tabs>
            <w:rPr>
              <w:rFonts w:asciiTheme="minorHAnsi" w:hAnsiTheme="minorHAnsi"/>
              <w:noProof/>
              <w:lang w:eastAsia="pt-BR"/>
            </w:rPr>
          </w:pPr>
          <w:hyperlink w:anchor="_Toc372544134" w:history="1">
            <w:r w:rsidR="005261C0" w:rsidRPr="008B1BAC">
              <w:rPr>
                <w:rStyle w:val="Hyperlink"/>
                <w:noProof/>
              </w:rPr>
              <w:t>Listagem 14 – Exemplo de filtro que realiza validação específica de autorização</w:t>
            </w:r>
            <w:r w:rsidR="005261C0">
              <w:rPr>
                <w:noProof/>
                <w:webHidden/>
              </w:rPr>
              <w:tab/>
            </w:r>
            <w:r w:rsidR="005261C0">
              <w:rPr>
                <w:noProof/>
                <w:webHidden/>
              </w:rPr>
              <w:fldChar w:fldCharType="begin"/>
            </w:r>
            <w:r w:rsidR="005261C0">
              <w:rPr>
                <w:noProof/>
                <w:webHidden/>
              </w:rPr>
              <w:instrText xml:space="preserve"> PAGEREF _Toc372544134 \h </w:instrText>
            </w:r>
            <w:r w:rsidR="005261C0">
              <w:rPr>
                <w:noProof/>
                <w:webHidden/>
              </w:rPr>
            </w:r>
            <w:r w:rsidR="005261C0">
              <w:rPr>
                <w:noProof/>
                <w:webHidden/>
              </w:rPr>
              <w:fldChar w:fldCharType="separate"/>
            </w:r>
            <w:r w:rsidR="005261C0">
              <w:rPr>
                <w:noProof/>
                <w:webHidden/>
              </w:rPr>
              <w:t>39</w:t>
            </w:r>
            <w:r w:rsidR="005261C0">
              <w:rPr>
                <w:noProof/>
                <w:webHidden/>
              </w:rPr>
              <w:fldChar w:fldCharType="end"/>
            </w:r>
          </w:hyperlink>
        </w:p>
        <w:p w14:paraId="26CA5844" w14:textId="77777777" w:rsidR="005261C0" w:rsidRDefault="00811134">
          <w:pPr>
            <w:pStyle w:val="ndicedeilustraes"/>
            <w:tabs>
              <w:tab w:val="right" w:leader="dot" w:pos="9350"/>
            </w:tabs>
            <w:rPr>
              <w:rFonts w:asciiTheme="minorHAnsi" w:hAnsiTheme="minorHAnsi"/>
              <w:noProof/>
              <w:lang w:eastAsia="pt-BR"/>
            </w:rPr>
          </w:pPr>
          <w:hyperlink w:anchor="_Toc372544135" w:history="1">
            <w:r w:rsidR="005261C0" w:rsidRPr="008B1BAC">
              <w:rPr>
                <w:rStyle w:val="Hyperlink"/>
                <w:noProof/>
              </w:rPr>
              <w:t>Listagem 15 – Exemplo de filtro de ação</w:t>
            </w:r>
            <w:r w:rsidR="005261C0">
              <w:rPr>
                <w:noProof/>
                <w:webHidden/>
              </w:rPr>
              <w:tab/>
            </w:r>
            <w:r w:rsidR="005261C0">
              <w:rPr>
                <w:noProof/>
                <w:webHidden/>
              </w:rPr>
              <w:fldChar w:fldCharType="begin"/>
            </w:r>
            <w:r w:rsidR="005261C0">
              <w:rPr>
                <w:noProof/>
                <w:webHidden/>
              </w:rPr>
              <w:instrText xml:space="preserve"> PAGEREF _Toc372544135 \h </w:instrText>
            </w:r>
            <w:r w:rsidR="005261C0">
              <w:rPr>
                <w:noProof/>
                <w:webHidden/>
              </w:rPr>
            </w:r>
            <w:r w:rsidR="005261C0">
              <w:rPr>
                <w:noProof/>
                <w:webHidden/>
              </w:rPr>
              <w:fldChar w:fldCharType="separate"/>
            </w:r>
            <w:r w:rsidR="005261C0">
              <w:rPr>
                <w:noProof/>
                <w:webHidden/>
              </w:rPr>
              <w:t>40</w:t>
            </w:r>
            <w:r w:rsidR="005261C0">
              <w:rPr>
                <w:noProof/>
                <w:webHidden/>
              </w:rPr>
              <w:fldChar w:fldCharType="end"/>
            </w:r>
          </w:hyperlink>
        </w:p>
        <w:p w14:paraId="3BA8DD3A" w14:textId="77777777" w:rsidR="005261C0" w:rsidRDefault="00811134">
          <w:pPr>
            <w:pStyle w:val="ndicedeilustraes"/>
            <w:tabs>
              <w:tab w:val="right" w:leader="dot" w:pos="9350"/>
            </w:tabs>
            <w:rPr>
              <w:rFonts w:asciiTheme="minorHAnsi" w:hAnsiTheme="minorHAnsi"/>
              <w:noProof/>
              <w:lang w:eastAsia="pt-BR"/>
            </w:rPr>
          </w:pPr>
          <w:hyperlink w:anchor="_Toc372544136" w:history="1">
            <w:r w:rsidR="005261C0" w:rsidRPr="008B1BAC">
              <w:rPr>
                <w:rStyle w:val="Hyperlink"/>
                <w:noProof/>
              </w:rPr>
              <w:t>Listagem 16 – Exemplo de filtro personalizado de resultado</w:t>
            </w:r>
            <w:r w:rsidR="005261C0">
              <w:rPr>
                <w:noProof/>
                <w:webHidden/>
              </w:rPr>
              <w:tab/>
            </w:r>
            <w:r w:rsidR="005261C0">
              <w:rPr>
                <w:noProof/>
                <w:webHidden/>
              </w:rPr>
              <w:fldChar w:fldCharType="begin"/>
            </w:r>
            <w:r w:rsidR="005261C0">
              <w:rPr>
                <w:noProof/>
                <w:webHidden/>
              </w:rPr>
              <w:instrText xml:space="preserve"> PAGEREF _Toc372544136 \h </w:instrText>
            </w:r>
            <w:r w:rsidR="005261C0">
              <w:rPr>
                <w:noProof/>
                <w:webHidden/>
              </w:rPr>
            </w:r>
            <w:r w:rsidR="005261C0">
              <w:rPr>
                <w:noProof/>
                <w:webHidden/>
              </w:rPr>
              <w:fldChar w:fldCharType="separate"/>
            </w:r>
            <w:r w:rsidR="005261C0">
              <w:rPr>
                <w:noProof/>
                <w:webHidden/>
              </w:rPr>
              <w:t>41</w:t>
            </w:r>
            <w:r w:rsidR="005261C0">
              <w:rPr>
                <w:noProof/>
                <w:webHidden/>
              </w:rPr>
              <w:fldChar w:fldCharType="end"/>
            </w:r>
          </w:hyperlink>
        </w:p>
        <w:p w14:paraId="583BE092" w14:textId="77777777" w:rsidR="005261C0" w:rsidRDefault="00811134">
          <w:pPr>
            <w:pStyle w:val="ndicedeilustraes"/>
            <w:tabs>
              <w:tab w:val="right" w:leader="dot" w:pos="9350"/>
            </w:tabs>
            <w:rPr>
              <w:rFonts w:asciiTheme="minorHAnsi" w:hAnsiTheme="minorHAnsi"/>
              <w:noProof/>
              <w:lang w:eastAsia="pt-BR"/>
            </w:rPr>
          </w:pPr>
          <w:hyperlink w:anchor="_Toc372544137" w:history="1">
            <w:r w:rsidR="005261C0" w:rsidRPr="008B1BAC">
              <w:rPr>
                <w:rStyle w:val="Hyperlink"/>
                <w:noProof/>
              </w:rPr>
              <w:t>Listagem 17 – Exemplo de filtro personalizado de tratamento de exceção</w:t>
            </w:r>
            <w:r w:rsidR="005261C0">
              <w:rPr>
                <w:noProof/>
                <w:webHidden/>
              </w:rPr>
              <w:tab/>
            </w:r>
            <w:r w:rsidR="005261C0">
              <w:rPr>
                <w:noProof/>
                <w:webHidden/>
              </w:rPr>
              <w:fldChar w:fldCharType="begin"/>
            </w:r>
            <w:r w:rsidR="005261C0">
              <w:rPr>
                <w:noProof/>
                <w:webHidden/>
              </w:rPr>
              <w:instrText xml:space="preserve"> PAGEREF _Toc372544137 \h </w:instrText>
            </w:r>
            <w:r w:rsidR="005261C0">
              <w:rPr>
                <w:noProof/>
                <w:webHidden/>
              </w:rPr>
            </w:r>
            <w:r w:rsidR="005261C0">
              <w:rPr>
                <w:noProof/>
                <w:webHidden/>
              </w:rPr>
              <w:fldChar w:fldCharType="separate"/>
            </w:r>
            <w:r w:rsidR="005261C0">
              <w:rPr>
                <w:noProof/>
                <w:webHidden/>
              </w:rPr>
              <w:t>42</w:t>
            </w:r>
            <w:r w:rsidR="005261C0">
              <w:rPr>
                <w:noProof/>
                <w:webHidden/>
              </w:rPr>
              <w:fldChar w:fldCharType="end"/>
            </w:r>
          </w:hyperlink>
        </w:p>
        <w:p w14:paraId="0C232D77" w14:textId="77777777" w:rsidR="005261C0" w:rsidRDefault="00811134">
          <w:pPr>
            <w:pStyle w:val="ndicedeilustraes"/>
            <w:tabs>
              <w:tab w:val="right" w:leader="dot" w:pos="9350"/>
            </w:tabs>
            <w:rPr>
              <w:rFonts w:asciiTheme="minorHAnsi" w:hAnsiTheme="minorHAnsi"/>
              <w:noProof/>
              <w:lang w:eastAsia="pt-BR"/>
            </w:rPr>
          </w:pPr>
          <w:hyperlink w:anchor="_Toc372544138" w:history="1">
            <w:r w:rsidR="005261C0" w:rsidRPr="008B1BAC">
              <w:rPr>
                <w:rStyle w:val="Hyperlink"/>
                <w:noProof/>
              </w:rPr>
              <w:t>Listagem 18 – Atributos de validação</w:t>
            </w:r>
            <w:r w:rsidR="005261C0">
              <w:rPr>
                <w:noProof/>
                <w:webHidden/>
              </w:rPr>
              <w:tab/>
            </w:r>
            <w:r w:rsidR="005261C0">
              <w:rPr>
                <w:noProof/>
                <w:webHidden/>
              </w:rPr>
              <w:fldChar w:fldCharType="begin"/>
            </w:r>
            <w:r w:rsidR="005261C0">
              <w:rPr>
                <w:noProof/>
                <w:webHidden/>
              </w:rPr>
              <w:instrText xml:space="preserve"> PAGEREF _Toc372544138 \h </w:instrText>
            </w:r>
            <w:r w:rsidR="005261C0">
              <w:rPr>
                <w:noProof/>
                <w:webHidden/>
              </w:rPr>
            </w:r>
            <w:r w:rsidR="005261C0">
              <w:rPr>
                <w:noProof/>
                <w:webHidden/>
              </w:rPr>
              <w:fldChar w:fldCharType="separate"/>
            </w:r>
            <w:r w:rsidR="005261C0">
              <w:rPr>
                <w:noProof/>
                <w:webHidden/>
              </w:rPr>
              <w:t>43</w:t>
            </w:r>
            <w:r w:rsidR="005261C0">
              <w:rPr>
                <w:noProof/>
                <w:webHidden/>
              </w:rPr>
              <w:fldChar w:fldCharType="end"/>
            </w:r>
          </w:hyperlink>
        </w:p>
        <w:p w14:paraId="3C93DB56" w14:textId="77777777" w:rsidR="005261C0" w:rsidRDefault="00811134">
          <w:pPr>
            <w:pStyle w:val="ndicedeilustraes"/>
            <w:tabs>
              <w:tab w:val="right" w:leader="dot" w:pos="9350"/>
            </w:tabs>
            <w:rPr>
              <w:rFonts w:asciiTheme="minorHAnsi" w:hAnsiTheme="minorHAnsi"/>
              <w:noProof/>
              <w:lang w:eastAsia="pt-BR"/>
            </w:rPr>
          </w:pPr>
          <w:hyperlink w:anchor="_Toc372544139" w:history="1">
            <w:r w:rsidR="005261C0" w:rsidRPr="008B1BAC">
              <w:rPr>
                <w:rStyle w:val="Hyperlink"/>
                <w:noProof/>
              </w:rPr>
              <w:t>Listagem 18 – Executando validação do lado do servidor através do ModelState</w:t>
            </w:r>
            <w:r w:rsidR="005261C0">
              <w:rPr>
                <w:noProof/>
                <w:webHidden/>
              </w:rPr>
              <w:tab/>
            </w:r>
            <w:r w:rsidR="005261C0">
              <w:rPr>
                <w:noProof/>
                <w:webHidden/>
              </w:rPr>
              <w:fldChar w:fldCharType="begin"/>
            </w:r>
            <w:r w:rsidR="005261C0">
              <w:rPr>
                <w:noProof/>
                <w:webHidden/>
              </w:rPr>
              <w:instrText xml:space="preserve"> PAGEREF _Toc372544139 \h </w:instrText>
            </w:r>
            <w:r w:rsidR="005261C0">
              <w:rPr>
                <w:noProof/>
                <w:webHidden/>
              </w:rPr>
            </w:r>
            <w:r w:rsidR="005261C0">
              <w:rPr>
                <w:noProof/>
                <w:webHidden/>
              </w:rPr>
              <w:fldChar w:fldCharType="separate"/>
            </w:r>
            <w:r w:rsidR="005261C0">
              <w:rPr>
                <w:noProof/>
                <w:webHidden/>
              </w:rPr>
              <w:t>45</w:t>
            </w:r>
            <w:r w:rsidR="005261C0">
              <w:rPr>
                <w:noProof/>
                <w:webHidden/>
              </w:rPr>
              <w:fldChar w:fldCharType="end"/>
            </w:r>
          </w:hyperlink>
        </w:p>
        <w:p w14:paraId="0F52596C" w14:textId="77777777" w:rsidR="005261C0" w:rsidRDefault="00811134">
          <w:pPr>
            <w:pStyle w:val="ndicedeilustraes"/>
            <w:tabs>
              <w:tab w:val="right" w:leader="dot" w:pos="9350"/>
            </w:tabs>
            <w:rPr>
              <w:rFonts w:asciiTheme="minorHAnsi" w:hAnsiTheme="minorHAnsi"/>
              <w:noProof/>
              <w:lang w:eastAsia="pt-BR"/>
            </w:rPr>
          </w:pPr>
          <w:hyperlink w:anchor="_Toc372544140" w:history="1">
            <w:r w:rsidR="005261C0" w:rsidRPr="008B1BAC">
              <w:rPr>
                <w:rStyle w:val="Hyperlink"/>
                <w:noProof/>
              </w:rPr>
              <w:t>Listagem 18 – Exibindo erros do ModelState na View</w:t>
            </w:r>
            <w:r w:rsidR="005261C0">
              <w:rPr>
                <w:noProof/>
                <w:webHidden/>
              </w:rPr>
              <w:tab/>
            </w:r>
            <w:r w:rsidR="005261C0">
              <w:rPr>
                <w:noProof/>
                <w:webHidden/>
              </w:rPr>
              <w:fldChar w:fldCharType="begin"/>
            </w:r>
            <w:r w:rsidR="005261C0">
              <w:rPr>
                <w:noProof/>
                <w:webHidden/>
              </w:rPr>
              <w:instrText xml:space="preserve"> PAGEREF _Toc372544140 \h </w:instrText>
            </w:r>
            <w:r w:rsidR="005261C0">
              <w:rPr>
                <w:noProof/>
                <w:webHidden/>
              </w:rPr>
            </w:r>
            <w:r w:rsidR="005261C0">
              <w:rPr>
                <w:noProof/>
                <w:webHidden/>
              </w:rPr>
              <w:fldChar w:fldCharType="separate"/>
            </w:r>
            <w:r w:rsidR="005261C0">
              <w:rPr>
                <w:noProof/>
                <w:webHidden/>
              </w:rPr>
              <w:t>45</w:t>
            </w:r>
            <w:r w:rsidR="005261C0">
              <w:rPr>
                <w:noProof/>
                <w:webHidden/>
              </w:rPr>
              <w:fldChar w:fldCharType="end"/>
            </w:r>
          </w:hyperlink>
        </w:p>
        <w:p w14:paraId="653D3C47" w14:textId="77777777" w:rsidR="005261C0" w:rsidRDefault="00811134">
          <w:pPr>
            <w:pStyle w:val="ndicedeilustraes"/>
            <w:tabs>
              <w:tab w:val="right" w:leader="dot" w:pos="9350"/>
            </w:tabs>
            <w:rPr>
              <w:rFonts w:asciiTheme="minorHAnsi" w:hAnsiTheme="minorHAnsi"/>
              <w:noProof/>
              <w:lang w:eastAsia="pt-BR"/>
            </w:rPr>
          </w:pPr>
          <w:hyperlink w:anchor="_Toc372544141" w:history="1">
            <w:r w:rsidR="005261C0" w:rsidRPr="008B1BAC">
              <w:rPr>
                <w:rStyle w:val="Hyperlink"/>
                <w:noProof/>
              </w:rPr>
              <w:t>Listagem 19 – Implementando IValidatableObject</w:t>
            </w:r>
            <w:r w:rsidR="005261C0">
              <w:rPr>
                <w:noProof/>
                <w:webHidden/>
              </w:rPr>
              <w:tab/>
            </w:r>
            <w:r w:rsidR="005261C0">
              <w:rPr>
                <w:noProof/>
                <w:webHidden/>
              </w:rPr>
              <w:fldChar w:fldCharType="begin"/>
            </w:r>
            <w:r w:rsidR="005261C0">
              <w:rPr>
                <w:noProof/>
                <w:webHidden/>
              </w:rPr>
              <w:instrText xml:space="preserve"> PAGEREF _Toc372544141 \h </w:instrText>
            </w:r>
            <w:r w:rsidR="005261C0">
              <w:rPr>
                <w:noProof/>
                <w:webHidden/>
              </w:rPr>
            </w:r>
            <w:r w:rsidR="005261C0">
              <w:rPr>
                <w:noProof/>
                <w:webHidden/>
              </w:rPr>
              <w:fldChar w:fldCharType="separate"/>
            </w:r>
            <w:r w:rsidR="005261C0">
              <w:rPr>
                <w:noProof/>
                <w:webHidden/>
              </w:rPr>
              <w:t>46</w:t>
            </w:r>
            <w:r w:rsidR="005261C0">
              <w:rPr>
                <w:noProof/>
                <w:webHidden/>
              </w:rPr>
              <w:fldChar w:fldCharType="end"/>
            </w:r>
          </w:hyperlink>
        </w:p>
        <w:p w14:paraId="793E6AE6" w14:textId="77777777" w:rsidR="005261C0" w:rsidRDefault="00811134">
          <w:pPr>
            <w:pStyle w:val="ndicedeilustraes"/>
            <w:tabs>
              <w:tab w:val="right" w:leader="dot" w:pos="9350"/>
            </w:tabs>
            <w:rPr>
              <w:rFonts w:asciiTheme="minorHAnsi" w:hAnsiTheme="minorHAnsi"/>
              <w:noProof/>
              <w:lang w:eastAsia="pt-BR"/>
            </w:rPr>
          </w:pPr>
          <w:hyperlink w:anchor="_Toc372544142" w:history="1">
            <w:r w:rsidR="005261C0" w:rsidRPr="008B1BAC">
              <w:rPr>
                <w:rStyle w:val="Hyperlink"/>
                <w:noProof/>
              </w:rPr>
              <w:t xml:space="preserve">Listagem 20 – Habilitar/Desabilitar Unobtrusive Client Validation no </w:t>
            </w:r>
            <w:r w:rsidR="005261C0" w:rsidRPr="008B1BAC">
              <w:rPr>
                <w:rStyle w:val="Hyperlink"/>
                <w:i/>
                <w:noProof/>
              </w:rPr>
              <w:t>web.config</w:t>
            </w:r>
            <w:r w:rsidR="005261C0">
              <w:rPr>
                <w:noProof/>
                <w:webHidden/>
              </w:rPr>
              <w:tab/>
            </w:r>
            <w:r w:rsidR="005261C0">
              <w:rPr>
                <w:noProof/>
                <w:webHidden/>
              </w:rPr>
              <w:fldChar w:fldCharType="begin"/>
            </w:r>
            <w:r w:rsidR="005261C0">
              <w:rPr>
                <w:noProof/>
                <w:webHidden/>
              </w:rPr>
              <w:instrText xml:space="preserve"> PAGEREF _Toc372544142 \h </w:instrText>
            </w:r>
            <w:r w:rsidR="005261C0">
              <w:rPr>
                <w:noProof/>
                <w:webHidden/>
              </w:rPr>
            </w:r>
            <w:r w:rsidR="005261C0">
              <w:rPr>
                <w:noProof/>
                <w:webHidden/>
              </w:rPr>
              <w:fldChar w:fldCharType="separate"/>
            </w:r>
            <w:r w:rsidR="005261C0">
              <w:rPr>
                <w:noProof/>
                <w:webHidden/>
              </w:rPr>
              <w:t>48</w:t>
            </w:r>
            <w:r w:rsidR="005261C0">
              <w:rPr>
                <w:noProof/>
                <w:webHidden/>
              </w:rPr>
              <w:fldChar w:fldCharType="end"/>
            </w:r>
          </w:hyperlink>
        </w:p>
        <w:p w14:paraId="6A97E41A" w14:textId="77777777" w:rsidR="005261C0" w:rsidRDefault="00811134">
          <w:pPr>
            <w:pStyle w:val="ndicedeilustraes"/>
            <w:tabs>
              <w:tab w:val="right" w:leader="dot" w:pos="9350"/>
            </w:tabs>
            <w:rPr>
              <w:rFonts w:asciiTheme="minorHAnsi" w:hAnsiTheme="minorHAnsi"/>
              <w:noProof/>
              <w:lang w:eastAsia="pt-BR"/>
            </w:rPr>
          </w:pPr>
          <w:hyperlink w:anchor="_Toc372544143" w:history="1">
            <w:r w:rsidR="005261C0" w:rsidRPr="008B1BAC">
              <w:rPr>
                <w:rStyle w:val="Hyperlink"/>
                <w:noProof/>
              </w:rPr>
              <w:t>Listagem 21 – Habilitar/Desabilitar Unobtrusive Client Validation via código</w:t>
            </w:r>
            <w:r w:rsidR="005261C0">
              <w:rPr>
                <w:noProof/>
                <w:webHidden/>
              </w:rPr>
              <w:tab/>
            </w:r>
            <w:r w:rsidR="005261C0">
              <w:rPr>
                <w:noProof/>
                <w:webHidden/>
              </w:rPr>
              <w:fldChar w:fldCharType="begin"/>
            </w:r>
            <w:r w:rsidR="005261C0">
              <w:rPr>
                <w:noProof/>
                <w:webHidden/>
              </w:rPr>
              <w:instrText xml:space="preserve"> PAGEREF _Toc372544143 \h </w:instrText>
            </w:r>
            <w:r w:rsidR="005261C0">
              <w:rPr>
                <w:noProof/>
                <w:webHidden/>
              </w:rPr>
            </w:r>
            <w:r w:rsidR="005261C0">
              <w:rPr>
                <w:noProof/>
                <w:webHidden/>
              </w:rPr>
              <w:fldChar w:fldCharType="separate"/>
            </w:r>
            <w:r w:rsidR="005261C0">
              <w:rPr>
                <w:noProof/>
                <w:webHidden/>
              </w:rPr>
              <w:t>48</w:t>
            </w:r>
            <w:r w:rsidR="005261C0">
              <w:rPr>
                <w:noProof/>
                <w:webHidden/>
              </w:rPr>
              <w:fldChar w:fldCharType="end"/>
            </w:r>
          </w:hyperlink>
        </w:p>
        <w:p w14:paraId="60169EAC" w14:textId="77777777" w:rsidR="005261C0" w:rsidRDefault="00811134">
          <w:pPr>
            <w:pStyle w:val="ndicedeilustraes"/>
            <w:tabs>
              <w:tab w:val="right" w:leader="dot" w:pos="9350"/>
            </w:tabs>
            <w:rPr>
              <w:rFonts w:asciiTheme="minorHAnsi" w:hAnsiTheme="minorHAnsi"/>
              <w:noProof/>
              <w:lang w:eastAsia="pt-BR"/>
            </w:rPr>
          </w:pPr>
          <w:hyperlink w:anchor="_Toc372544144" w:history="1">
            <w:r w:rsidR="005261C0" w:rsidRPr="008B1BAC">
              <w:rPr>
                <w:rStyle w:val="Hyperlink"/>
                <w:noProof/>
              </w:rPr>
              <w:t>Listagem 22 – HTML com atributos de validação</w:t>
            </w:r>
            <w:r w:rsidR="005261C0">
              <w:rPr>
                <w:noProof/>
                <w:webHidden/>
              </w:rPr>
              <w:tab/>
            </w:r>
            <w:r w:rsidR="005261C0">
              <w:rPr>
                <w:noProof/>
                <w:webHidden/>
              </w:rPr>
              <w:fldChar w:fldCharType="begin"/>
            </w:r>
            <w:r w:rsidR="005261C0">
              <w:rPr>
                <w:noProof/>
                <w:webHidden/>
              </w:rPr>
              <w:instrText xml:space="preserve"> PAGEREF _Toc372544144 \h </w:instrText>
            </w:r>
            <w:r w:rsidR="005261C0">
              <w:rPr>
                <w:noProof/>
                <w:webHidden/>
              </w:rPr>
            </w:r>
            <w:r w:rsidR="005261C0">
              <w:rPr>
                <w:noProof/>
                <w:webHidden/>
              </w:rPr>
              <w:fldChar w:fldCharType="separate"/>
            </w:r>
            <w:r w:rsidR="005261C0">
              <w:rPr>
                <w:noProof/>
                <w:webHidden/>
              </w:rPr>
              <w:t>49</w:t>
            </w:r>
            <w:r w:rsidR="005261C0">
              <w:rPr>
                <w:noProof/>
                <w:webHidden/>
              </w:rPr>
              <w:fldChar w:fldCharType="end"/>
            </w:r>
          </w:hyperlink>
        </w:p>
        <w:p w14:paraId="5ED21588" w14:textId="77777777" w:rsidR="005261C0" w:rsidRDefault="00811134">
          <w:pPr>
            <w:pStyle w:val="ndicedeilustraes"/>
            <w:tabs>
              <w:tab w:val="right" w:leader="dot" w:pos="9350"/>
            </w:tabs>
            <w:rPr>
              <w:rFonts w:asciiTheme="minorHAnsi" w:hAnsiTheme="minorHAnsi"/>
              <w:noProof/>
              <w:lang w:eastAsia="pt-BR"/>
            </w:rPr>
          </w:pPr>
          <w:hyperlink w:anchor="_Toc372544145" w:history="1">
            <w:r w:rsidR="005261C0" w:rsidRPr="008B1BAC">
              <w:rPr>
                <w:rStyle w:val="Hyperlink"/>
                <w:noProof/>
              </w:rPr>
              <w:t xml:space="preserve">Listagem 23 – </w:t>
            </w:r>
            <w:r w:rsidR="005261C0" w:rsidRPr="008B1BAC">
              <w:rPr>
                <w:rStyle w:val="Hyperlink"/>
                <w:i/>
                <w:noProof/>
              </w:rPr>
              <w:t xml:space="preserve">Model </w:t>
            </w:r>
            <w:r w:rsidR="005261C0" w:rsidRPr="008B1BAC">
              <w:rPr>
                <w:rStyle w:val="Hyperlink"/>
                <w:noProof/>
              </w:rPr>
              <w:t>DicaDoDia</w:t>
            </w:r>
            <w:r w:rsidR="005261C0">
              <w:rPr>
                <w:noProof/>
                <w:webHidden/>
              </w:rPr>
              <w:tab/>
            </w:r>
            <w:r w:rsidR="005261C0">
              <w:rPr>
                <w:noProof/>
                <w:webHidden/>
              </w:rPr>
              <w:fldChar w:fldCharType="begin"/>
            </w:r>
            <w:r w:rsidR="005261C0">
              <w:rPr>
                <w:noProof/>
                <w:webHidden/>
              </w:rPr>
              <w:instrText xml:space="preserve"> PAGEREF _Toc372544145 \h </w:instrText>
            </w:r>
            <w:r w:rsidR="005261C0">
              <w:rPr>
                <w:noProof/>
                <w:webHidden/>
              </w:rPr>
            </w:r>
            <w:r w:rsidR="005261C0">
              <w:rPr>
                <w:noProof/>
                <w:webHidden/>
              </w:rPr>
              <w:fldChar w:fldCharType="separate"/>
            </w:r>
            <w:r w:rsidR="005261C0">
              <w:rPr>
                <w:noProof/>
                <w:webHidden/>
              </w:rPr>
              <w:t>52</w:t>
            </w:r>
            <w:r w:rsidR="005261C0">
              <w:rPr>
                <w:noProof/>
                <w:webHidden/>
              </w:rPr>
              <w:fldChar w:fldCharType="end"/>
            </w:r>
          </w:hyperlink>
        </w:p>
        <w:p w14:paraId="3C90F592" w14:textId="77777777" w:rsidR="005261C0" w:rsidRDefault="00811134">
          <w:pPr>
            <w:pStyle w:val="ndicedeilustraes"/>
            <w:tabs>
              <w:tab w:val="right" w:leader="dot" w:pos="9350"/>
            </w:tabs>
            <w:rPr>
              <w:rFonts w:asciiTheme="minorHAnsi" w:hAnsiTheme="minorHAnsi"/>
              <w:noProof/>
              <w:lang w:eastAsia="pt-BR"/>
            </w:rPr>
          </w:pPr>
          <w:hyperlink w:anchor="_Toc372544146" w:history="1">
            <w:r w:rsidR="005261C0" w:rsidRPr="008B1BAC">
              <w:rPr>
                <w:rStyle w:val="Hyperlink"/>
                <w:noProof/>
              </w:rPr>
              <w:t xml:space="preserve">Listagem 24 – Código do </w:t>
            </w:r>
            <w:r w:rsidR="005261C0" w:rsidRPr="008B1BAC">
              <w:rPr>
                <w:rStyle w:val="Hyperlink"/>
                <w:i/>
                <w:noProof/>
              </w:rPr>
              <w:t>HomeController</w:t>
            </w:r>
            <w:r w:rsidR="005261C0">
              <w:rPr>
                <w:noProof/>
                <w:webHidden/>
              </w:rPr>
              <w:tab/>
            </w:r>
            <w:r w:rsidR="005261C0">
              <w:rPr>
                <w:noProof/>
                <w:webHidden/>
              </w:rPr>
              <w:fldChar w:fldCharType="begin"/>
            </w:r>
            <w:r w:rsidR="005261C0">
              <w:rPr>
                <w:noProof/>
                <w:webHidden/>
              </w:rPr>
              <w:instrText xml:space="preserve"> PAGEREF _Toc372544146 \h </w:instrText>
            </w:r>
            <w:r w:rsidR="005261C0">
              <w:rPr>
                <w:noProof/>
                <w:webHidden/>
              </w:rPr>
            </w:r>
            <w:r w:rsidR="005261C0">
              <w:rPr>
                <w:noProof/>
                <w:webHidden/>
              </w:rPr>
              <w:fldChar w:fldCharType="separate"/>
            </w:r>
            <w:r w:rsidR="005261C0">
              <w:rPr>
                <w:noProof/>
                <w:webHidden/>
              </w:rPr>
              <w:t>53</w:t>
            </w:r>
            <w:r w:rsidR="005261C0">
              <w:rPr>
                <w:noProof/>
                <w:webHidden/>
              </w:rPr>
              <w:fldChar w:fldCharType="end"/>
            </w:r>
          </w:hyperlink>
        </w:p>
        <w:p w14:paraId="2029C2D9" w14:textId="77777777" w:rsidR="005261C0" w:rsidRDefault="00811134">
          <w:pPr>
            <w:pStyle w:val="ndicedeilustraes"/>
            <w:tabs>
              <w:tab w:val="right" w:leader="dot" w:pos="9350"/>
            </w:tabs>
            <w:rPr>
              <w:rFonts w:asciiTheme="minorHAnsi" w:hAnsiTheme="minorHAnsi"/>
              <w:noProof/>
              <w:lang w:eastAsia="pt-BR"/>
            </w:rPr>
          </w:pPr>
          <w:hyperlink w:anchor="_Toc372544147" w:history="1">
            <w:r w:rsidR="005261C0" w:rsidRPr="008B1BAC">
              <w:rPr>
                <w:rStyle w:val="Hyperlink"/>
                <w:noProof/>
              </w:rPr>
              <w:t xml:space="preserve">Listagem 25 - </w:t>
            </w:r>
            <w:r w:rsidR="005261C0" w:rsidRPr="008B1BAC">
              <w:rPr>
                <w:rStyle w:val="Hyperlink"/>
                <w:i/>
                <w:noProof/>
              </w:rPr>
              <w:t>Partial View</w:t>
            </w:r>
            <w:r w:rsidR="005261C0" w:rsidRPr="008B1BAC">
              <w:rPr>
                <w:rStyle w:val="Hyperlink"/>
                <w:noProof/>
              </w:rPr>
              <w:t xml:space="preserve"> para exibição da dica</w:t>
            </w:r>
            <w:r w:rsidR="005261C0">
              <w:rPr>
                <w:noProof/>
                <w:webHidden/>
              </w:rPr>
              <w:tab/>
            </w:r>
            <w:r w:rsidR="005261C0">
              <w:rPr>
                <w:noProof/>
                <w:webHidden/>
              </w:rPr>
              <w:fldChar w:fldCharType="begin"/>
            </w:r>
            <w:r w:rsidR="005261C0">
              <w:rPr>
                <w:noProof/>
                <w:webHidden/>
              </w:rPr>
              <w:instrText xml:space="preserve"> PAGEREF _Toc372544147 \h </w:instrText>
            </w:r>
            <w:r w:rsidR="005261C0">
              <w:rPr>
                <w:noProof/>
                <w:webHidden/>
              </w:rPr>
            </w:r>
            <w:r w:rsidR="005261C0">
              <w:rPr>
                <w:noProof/>
                <w:webHidden/>
              </w:rPr>
              <w:fldChar w:fldCharType="separate"/>
            </w:r>
            <w:r w:rsidR="005261C0">
              <w:rPr>
                <w:noProof/>
                <w:webHidden/>
              </w:rPr>
              <w:t>53</w:t>
            </w:r>
            <w:r w:rsidR="005261C0">
              <w:rPr>
                <w:noProof/>
                <w:webHidden/>
              </w:rPr>
              <w:fldChar w:fldCharType="end"/>
            </w:r>
          </w:hyperlink>
        </w:p>
        <w:p w14:paraId="7D24CC61" w14:textId="77777777" w:rsidR="005261C0" w:rsidRDefault="00811134">
          <w:pPr>
            <w:pStyle w:val="ndicedeilustraes"/>
            <w:tabs>
              <w:tab w:val="right" w:leader="dot" w:pos="9350"/>
            </w:tabs>
            <w:rPr>
              <w:rFonts w:asciiTheme="minorHAnsi" w:hAnsiTheme="minorHAnsi"/>
              <w:noProof/>
              <w:lang w:eastAsia="pt-BR"/>
            </w:rPr>
          </w:pPr>
          <w:hyperlink w:anchor="_Toc372544148" w:history="1">
            <w:r w:rsidR="005261C0" w:rsidRPr="008B1BAC">
              <w:rPr>
                <w:rStyle w:val="Hyperlink"/>
                <w:noProof/>
              </w:rPr>
              <w:t>Listagem 26 – jQuery invocando o conteúdo de /Home/DicaDoDia</w:t>
            </w:r>
            <w:r w:rsidR="005261C0">
              <w:rPr>
                <w:noProof/>
                <w:webHidden/>
              </w:rPr>
              <w:tab/>
            </w:r>
            <w:r w:rsidR="005261C0">
              <w:rPr>
                <w:noProof/>
                <w:webHidden/>
              </w:rPr>
              <w:fldChar w:fldCharType="begin"/>
            </w:r>
            <w:r w:rsidR="005261C0">
              <w:rPr>
                <w:noProof/>
                <w:webHidden/>
              </w:rPr>
              <w:instrText xml:space="preserve"> PAGEREF _Toc372544148 \h </w:instrText>
            </w:r>
            <w:r w:rsidR="005261C0">
              <w:rPr>
                <w:noProof/>
                <w:webHidden/>
              </w:rPr>
            </w:r>
            <w:r w:rsidR="005261C0">
              <w:rPr>
                <w:noProof/>
                <w:webHidden/>
              </w:rPr>
              <w:fldChar w:fldCharType="separate"/>
            </w:r>
            <w:r w:rsidR="005261C0">
              <w:rPr>
                <w:noProof/>
                <w:webHidden/>
              </w:rPr>
              <w:t>54</w:t>
            </w:r>
            <w:r w:rsidR="005261C0">
              <w:rPr>
                <w:noProof/>
                <w:webHidden/>
              </w:rPr>
              <w:fldChar w:fldCharType="end"/>
            </w:r>
          </w:hyperlink>
        </w:p>
        <w:p w14:paraId="07C1A55F" w14:textId="77777777" w:rsidR="005261C0" w:rsidRDefault="00811134">
          <w:pPr>
            <w:pStyle w:val="ndicedeilustraes"/>
            <w:tabs>
              <w:tab w:val="right" w:leader="dot" w:pos="9350"/>
            </w:tabs>
            <w:rPr>
              <w:rFonts w:asciiTheme="minorHAnsi" w:hAnsiTheme="minorHAnsi"/>
              <w:noProof/>
              <w:lang w:eastAsia="pt-BR"/>
            </w:rPr>
          </w:pPr>
          <w:hyperlink w:anchor="_Toc372544149" w:history="1">
            <w:r w:rsidR="005261C0" w:rsidRPr="008B1BAC">
              <w:rPr>
                <w:rStyle w:val="Hyperlink"/>
                <w:noProof/>
              </w:rPr>
              <w:t>Listagem 27 – Ação que retorna uma estrutura Json</w:t>
            </w:r>
            <w:r w:rsidR="005261C0">
              <w:rPr>
                <w:noProof/>
                <w:webHidden/>
              </w:rPr>
              <w:tab/>
            </w:r>
            <w:r w:rsidR="005261C0">
              <w:rPr>
                <w:noProof/>
                <w:webHidden/>
              </w:rPr>
              <w:fldChar w:fldCharType="begin"/>
            </w:r>
            <w:r w:rsidR="005261C0">
              <w:rPr>
                <w:noProof/>
                <w:webHidden/>
              </w:rPr>
              <w:instrText xml:space="preserve"> PAGEREF _Toc372544149 \h </w:instrText>
            </w:r>
            <w:r w:rsidR="005261C0">
              <w:rPr>
                <w:noProof/>
                <w:webHidden/>
              </w:rPr>
            </w:r>
            <w:r w:rsidR="005261C0">
              <w:rPr>
                <w:noProof/>
                <w:webHidden/>
              </w:rPr>
              <w:fldChar w:fldCharType="separate"/>
            </w:r>
            <w:r w:rsidR="005261C0">
              <w:rPr>
                <w:noProof/>
                <w:webHidden/>
              </w:rPr>
              <w:t>56</w:t>
            </w:r>
            <w:r w:rsidR="005261C0">
              <w:rPr>
                <w:noProof/>
                <w:webHidden/>
              </w:rPr>
              <w:fldChar w:fldCharType="end"/>
            </w:r>
          </w:hyperlink>
        </w:p>
        <w:p w14:paraId="2AF1D201" w14:textId="77777777" w:rsidR="005261C0" w:rsidRDefault="00811134">
          <w:pPr>
            <w:pStyle w:val="ndicedeilustraes"/>
            <w:tabs>
              <w:tab w:val="right" w:leader="dot" w:pos="9350"/>
            </w:tabs>
            <w:rPr>
              <w:rFonts w:asciiTheme="minorHAnsi" w:hAnsiTheme="minorHAnsi"/>
              <w:noProof/>
              <w:lang w:eastAsia="pt-BR"/>
            </w:rPr>
          </w:pPr>
          <w:hyperlink w:anchor="_Toc372544150" w:history="1">
            <w:r w:rsidR="005261C0" w:rsidRPr="008B1BAC">
              <w:rPr>
                <w:rStyle w:val="Hyperlink"/>
                <w:noProof/>
              </w:rPr>
              <w:t>Listagem 28 – Trecho de JQuery (javascript) que consome uma ação Json</w:t>
            </w:r>
            <w:r w:rsidR="005261C0">
              <w:rPr>
                <w:noProof/>
                <w:webHidden/>
              </w:rPr>
              <w:tab/>
            </w:r>
            <w:r w:rsidR="005261C0">
              <w:rPr>
                <w:noProof/>
                <w:webHidden/>
              </w:rPr>
              <w:fldChar w:fldCharType="begin"/>
            </w:r>
            <w:r w:rsidR="005261C0">
              <w:rPr>
                <w:noProof/>
                <w:webHidden/>
              </w:rPr>
              <w:instrText xml:space="preserve"> PAGEREF _Toc372544150 \h </w:instrText>
            </w:r>
            <w:r w:rsidR="005261C0">
              <w:rPr>
                <w:noProof/>
                <w:webHidden/>
              </w:rPr>
            </w:r>
            <w:r w:rsidR="005261C0">
              <w:rPr>
                <w:noProof/>
                <w:webHidden/>
              </w:rPr>
              <w:fldChar w:fldCharType="separate"/>
            </w:r>
            <w:r w:rsidR="005261C0">
              <w:rPr>
                <w:noProof/>
                <w:webHidden/>
              </w:rPr>
              <w:t>56</w:t>
            </w:r>
            <w:r w:rsidR="005261C0">
              <w:rPr>
                <w:noProof/>
                <w:webHidden/>
              </w:rPr>
              <w:fldChar w:fldCharType="end"/>
            </w:r>
          </w:hyperlink>
        </w:p>
        <w:p w14:paraId="1A123573" w14:textId="77777777" w:rsidR="005261C0" w:rsidRDefault="00811134">
          <w:pPr>
            <w:pStyle w:val="ndicedeilustraes"/>
            <w:tabs>
              <w:tab w:val="right" w:leader="dot" w:pos="9350"/>
            </w:tabs>
            <w:rPr>
              <w:rFonts w:asciiTheme="minorHAnsi" w:hAnsiTheme="minorHAnsi"/>
              <w:noProof/>
              <w:lang w:eastAsia="pt-BR"/>
            </w:rPr>
          </w:pPr>
          <w:hyperlink w:anchor="_Toc372544151" w:history="1">
            <w:r w:rsidR="005261C0" w:rsidRPr="008B1BAC">
              <w:rPr>
                <w:rStyle w:val="Hyperlink"/>
                <w:noProof/>
              </w:rPr>
              <w:t>Listagem 29 – ValidateInput(false) permite o envio de tags html e scripts</w:t>
            </w:r>
            <w:r w:rsidR="005261C0">
              <w:rPr>
                <w:noProof/>
                <w:webHidden/>
              </w:rPr>
              <w:tab/>
            </w:r>
            <w:r w:rsidR="005261C0">
              <w:rPr>
                <w:noProof/>
                <w:webHidden/>
              </w:rPr>
              <w:fldChar w:fldCharType="begin"/>
            </w:r>
            <w:r w:rsidR="005261C0">
              <w:rPr>
                <w:noProof/>
                <w:webHidden/>
              </w:rPr>
              <w:instrText xml:space="preserve"> PAGEREF _Toc372544151 \h </w:instrText>
            </w:r>
            <w:r w:rsidR="005261C0">
              <w:rPr>
                <w:noProof/>
                <w:webHidden/>
              </w:rPr>
            </w:r>
            <w:r w:rsidR="005261C0">
              <w:rPr>
                <w:noProof/>
                <w:webHidden/>
              </w:rPr>
              <w:fldChar w:fldCharType="separate"/>
            </w:r>
            <w:r w:rsidR="005261C0">
              <w:rPr>
                <w:noProof/>
                <w:webHidden/>
              </w:rPr>
              <w:t>60</w:t>
            </w:r>
            <w:r w:rsidR="005261C0">
              <w:rPr>
                <w:noProof/>
                <w:webHidden/>
              </w:rPr>
              <w:fldChar w:fldCharType="end"/>
            </w:r>
          </w:hyperlink>
        </w:p>
        <w:p w14:paraId="47994263" w14:textId="77777777" w:rsidR="005261C0" w:rsidRDefault="00811134">
          <w:pPr>
            <w:pStyle w:val="ndicedeilustraes"/>
            <w:tabs>
              <w:tab w:val="right" w:leader="dot" w:pos="9350"/>
            </w:tabs>
            <w:rPr>
              <w:rFonts w:asciiTheme="minorHAnsi" w:hAnsiTheme="minorHAnsi"/>
              <w:noProof/>
              <w:lang w:eastAsia="pt-BR"/>
            </w:rPr>
          </w:pPr>
          <w:hyperlink w:anchor="_Toc372544152" w:history="1">
            <w:r w:rsidR="005261C0" w:rsidRPr="008B1BAC">
              <w:rPr>
                <w:rStyle w:val="Hyperlink"/>
                <w:noProof/>
              </w:rPr>
              <w:t>Listagem 30 – Html.Raw permite a renderização de tags html e scripts sem encoding</w:t>
            </w:r>
            <w:r w:rsidR="005261C0">
              <w:rPr>
                <w:noProof/>
                <w:webHidden/>
              </w:rPr>
              <w:tab/>
            </w:r>
            <w:r w:rsidR="005261C0">
              <w:rPr>
                <w:noProof/>
                <w:webHidden/>
              </w:rPr>
              <w:fldChar w:fldCharType="begin"/>
            </w:r>
            <w:r w:rsidR="005261C0">
              <w:rPr>
                <w:noProof/>
                <w:webHidden/>
              </w:rPr>
              <w:instrText xml:space="preserve"> PAGEREF _Toc372544152 \h </w:instrText>
            </w:r>
            <w:r w:rsidR="005261C0">
              <w:rPr>
                <w:noProof/>
                <w:webHidden/>
              </w:rPr>
            </w:r>
            <w:r w:rsidR="005261C0">
              <w:rPr>
                <w:noProof/>
                <w:webHidden/>
              </w:rPr>
              <w:fldChar w:fldCharType="separate"/>
            </w:r>
            <w:r w:rsidR="005261C0">
              <w:rPr>
                <w:noProof/>
                <w:webHidden/>
              </w:rPr>
              <w:t>60</w:t>
            </w:r>
            <w:r w:rsidR="005261C0">
              <w:rPr>
                <w:noProof/>
                <w:webHidden/>
              </w:rPr>
              <w:fldChar w:fldCharType="end"/>
            </w:r>
          </w:hyperlink>
        </w:p>
        <w:p w14:paraId="5D949FFD" w14:textId="77777777" w:rsidR="005261C0" w:rsidRDefault="00811134">
          <w:pPr>
            <w:pStyle w:val="ndicedeilustraes"/>
            <w:tabs>
              <w:tab w:val="right" w:leader="dot" w:pos="9350"/>
            </w:tabs>
            <w:rPr>
              <w:rFonts w:asciiTheme="minorHAnsi" w:hAnsiTheme="minorHAnsi"/>
              <w:noProof/>
              <w:lang w:eastAsia="pt-BR"/>
            </w:rPr>
          </w:pPr>
          <w:hyperlink w:anchor="_Toc372544153" w:history="1">
            <w:r w:rsidR="005261C0" w:rsidRPr="008B1BAC">
              <w:rPr>
                <w:rStyle w:val="Hyperlink"/>
                <w:noProof/>
              </w:rPr>
              <w:t xml:space="preserve">Listagem 31 – Atributo na ação de post do </w:t>
            </w:r>
            <w:r w:rsidR="005261C0" w:rsidRPr="008B1BAC">
              <w:rPr>
                <w:rStyle w:val="Hyperlink"/>
                <w:i/>
                <w:noProof/>
              </w:rPr>
              <w:t>controller</w:t>
            </w:r>
            <w:r w:rsidR="005261C0">
              <w:rPr>
                <w:noProof/>
                <w:webHidden/>
              </w:rPr>
              <w:tab/>
            </w:r>
            <w:r w:rsidR="005261C0">
              <w:rPr>
                <w:noProof/>
                <w:webHidden/>
              </w:rPr>
              <w:fldChar w:fldCharType="begin"/>
            </w:r>
            <w:r w:rsidR="005261C0">
              <w:rPr>
                <w:noProof/>
                <w:webHidden/>
              </w:rPr>
              <w:instrText xml:space="preserve"> PAGEREF _Toc372544153 \h </w:instrText>
            </w:r>
            <w:r w:rsidR="005261C0">
              <w:rPr>
                <w:noProof/>
                <w:webHidden/>
              </w:rPr>
            </w:r>
            <w:r w:rsidR="005261C0">
              <w:rPr>
                <w:noProof/>
                <w:webHidden/>
              </w:rPr>
              <w:fldChar w:fldCharType="separate"/>
            </w:r>
            <w:r w:rsidR="005261C0">
              <w:rPr>
                <w:noProof/>
                <w:webHidden/>
              </w:rPr>
              <w:t>61</w:t>
            </w:r>
            <w:r w:rsidR="005261C0">
              <w:rPr>
                <w:noProof/>
                <w:webHidden/>
              </w:rPr>
              <w:fldChar w:fldCharType="end"/>
            </w:r>
          </w:hyperlink>
        </w:p>
        <w:p w14:paraId="29CA8673" w14:textId="77777777" w:rsidR="005261C0" w:rsidRDefault="00811134">
          <w:pPr>
            <w:pStyle w:val="ndicedeilustraes"/>
            <w:tabs>
              <w:tab w:val="right" w:leader="dot" w:pos="9350"/>
            </w:tabs>
            <w:rPr>
              <w:rFonts w:asciiTheme="minorHAnsi" w:hAnsiTheme="minorHAnsi"/>
              <w:noProof/>
              <w:lang w:eastAsia="pt-BR"/>
            </w:rPr>
          </w:pPr>
          <w:hyperlink w:anchor="_Toc372544154" w:history="1">
            <w:r w:rsidR="005261C0" w:rsidRPr="008B1BAC">
              <w:rPr>
                <w:rStyle w:val="Hyperlink"/>
                <w:noProof/>
              </w:rPr>
              <w:t>Listagem 32 – Html.AntiForgeryToken() no formulário.</w:t>
            </w:r>
            <w:r w:rsidR="005261C0">
              <w:rPr>
                <w:noProof/>
                <w:webHidden/>
              </w:rPr>
              <w:tab/>
            </w:r>
            <w:r w:rsidR="005261C0">
              <w:rPr>
                <w:noProof/>
                <w:webHidden/>
              </w:rPr>
              <w:fldChar w:fldCharType="begin"/>
            </w:r>
            <w:r w:rsidR="005261C0">
              <w:rPr>
                <w:noProof/>
                <w:webHidden/>
              </w:rPr>
              <w:instrText xml:space="preserve"> PAGEREF _Toc372544154 \h </w:instrText>
            </w:r>
            <w:r w:rsidR="005261C0">
              <w:rPr>
                <w:noProof/>
                <w:webHidden/>
              </w:rPr>
            </w:r>
            <w:r w:rsidR="005261C0">
              <w:rPr>
                <w:noProof/>
                <w:webHidden/>
              </w:rPr>
              <w:fldChar w:fldCharType="separate"/>
            </w:r>
            <w:r w:rsidR="005261C0">
              <w:rPr>
                <w:noProof/>
                <w:webHidden/>
              </w:rPr>
              <w:t>61</w:t>
            </w:r>
            <w:r w:rsidR="005261C0">
              <w:rPr>
                <w:noProof/>
                <w:webHidden/>
              </w:rPr>
              <w:fldChar w:fldCharType="end"/>
            </w:r>
          </w:hyperlink>
        </w:p>
        <w:p w14:paraId="5994C5F0" w14:textId="77777777" w:rsidR="005261C0" w:rsidRDefault="00811134">
          <w:pPr>
            <w:pStyle w:val="ndicedeilustraes"/>
            <w:tabs>
              <w:tab w:val="right" w:leader="dot" w:pos="9350"/>
            </w:tabs>
            <w:rPr>
              <w:rFonts w:asciiTheme="minorHAnsi" w:hAnsiTheme="minorHAnsi"/>
              <w:noProof/>
              <w:lang w:eastAsia="pt-BR"/>
            </w:rPr>
          </w:pPr>
          <w:hyperlink w:anchor="_Toc372544155" w:history="1">
            <w:r w:rsidR="005261C0" w:rsidRPr="008B1BAC">
              <w:rPr>
                <w:rStyle w:val="Hyperlink"/>
                <w:noProof/>
              </w:rPr>
              <w:t>Listagem 33 – Chamada RegisterAuth() na inicialização da aplicação</w:t>
            </w:r>
            <w:r w:rsidR="005261C0">
              <w:rPr>
                <w:noProof/>
                <w:webHidden/>
              </w:rPr>
              <w:tab/>
            </w:r>
            <w:r w:rsidR="005261C0">
              <w:rPr>
                <w:noProof/>
                <w:webHidden/>
              </w:rPr>
              <w:fldChar w:fldCharType="begin"/>
            </w:r>
            <w:r w:rsidR="005261C0">
              <w:rPr>
                <w:noProof/>
                <w:webHidden/>
              </w:rPr>
              <w:instrText xml:space="preserve"> PAGEREF _Toc372544155 \h </w:instrText>
            </w:r>
            <w:r w:rsidR="005261C0">
              <w:rPr>
                <w:noProof/>
                <w:webHidden/>
              </w:rPr>
            </w:r>
            <w:r w:rsidR="005261C0">
              <w:rPr>
                <w:noProof/>
                <w:webHidden/>
              </w:rPr>
              <w:fldChar w:fldCharType="separate"/>
            </w:r>
            <w:r w:rsidR="005261C0">
              <w:rPr>
                <w:noProof/>
                <w:webHidden/>
              </w:rPr>
              <w:t>62</w:t>
            </w:r>
            <w:r w:rsidR="005261C0">
              <w:rPr>
                <w:noProof/>
                <w:webHidden/>
              </w:rPr>
              <w:fldChar w:fldCharType="end"/>
            </w:r>
          </w:hyperlink>
        </w:p>
        <w:p w14:paraId="3B7A7210" w14:textId="77777777" w:rsidR="005261C0" w:rsidRDefault="00811134">
          <w:pPr>
            <w:pStyle w:val="ndicedeilustraes"/>
            <w:tabs>
              <w:tab w:val="right" w:leader="dot" w:pos="9350"/>
            </w:tabs>
            <w:rPr>
              <w:rFonts w:asciiTheme="minorHAnsi" w:hAnsiTheme="minorHAnsi"/>
              <w:noProof/>
              <w:lang w:eastAsia="pt-BR"/>
            </w:rPr>
          </w:pPr>
          <w:hyperlink w:anchor="_Toc372544156" w:history="1">
            <w:r w:rsidR="005261C0" w:rsidRPr="008B1BAC">
              <w:rPr>
                <w:rStyle w:val="Hyperlink"/>
                <w:noProof/>
              </w:rPr>
              <w:t>Listagem 34 – Código inicial do método RegisterAuth</w:t>
            </w:r>
            <w:r w:rsidR="005261C0">
              <w:rPr>
                <w:noProof/>
                <w:webHidden/>
              </w:rPr>
              <w:tab/>
            </w:r>
            <w:r w:rsidR="005261C0">
              <w:rPr>
                <w:noProof/>
                <w:webHidden/>
              </w:rPr>
              <w:fldChar w:fldCharType="begin"/>
            </w:r>
            <w:r w:rsidR="005261C0">
              <w:rPr>
                <w:noProof/>
                <w:webHidden/>
              </w:rPr>
              <w:instrText xml:space="preserve"> PAGEREF _Toc372544156 \h </w:instrText>
            </w:r>
            <w:r w:rsidR="005261C0">
              <w:rPr>
                <w:noProof/>
                <w:webHidden/>
              </w:rPr>
            </w:r>
            <w:r w:rsidR="005261C0">
              <w:rPr>
                <w:noProof/>
                <w:webHidden/>
              </w:rPr>
              <w:fldChar w:fldCharType="separate"/>
            </w:r>
            <w:r w:rsidR="005261C0">
              <w:rPr>
                <w:noProof/>
                <w:webHidden/>
              </w:rPr>
              <w:t>63</w:t>
            </w:r>
            <w:r w:rsidR="005261C0">
              <w:rPr>
                <w:noProof/>
                <w:webHidden/>
              </w:rPr>
              <w:fldChar w:fldCharType="end"/>
            </w:r>
          </w:hyperlink>
        </w:p>
        <w:p w14:paraId="63769C8A" w14:textId="77777777" w:rsidR="005261C0" w:rsidRDefault="00811134">
          <w:pPr>
            <w:pStyle w:val="ndicedeilustraes"/>
            <w:tabs>
              <w:tab w:val="right" w:leader="dot" w:pos="9350"/>
            </w:tabs>
            <w:rPr>
              <w:rFonts w:asciiTheme="minorHAnsi" w:hAnsiTheme="minorHAnsi"/>
              <w:noProof/>
              <w:lang w:eastAsia="pt-BR"/>
            </w:rPr>
          </w:pPr>
          <w:hyperlink w:anchor="_Toc372544157" w:history="1">
            <w:r w:rsidR="005261C0" w:rsidRPr="008B1BAC">
              <w:rPr>
                <w:rStyle w:val="Hyperlink"/>
                <w:noProof/>
              </w:rPr>
              <w:t>Listagem 35 – Filtro Authorize</w:t>
            </w:r>
            <w:r w:rsidR="005261C0">
              <w:rPr>
                <w:noProof/>
                <w:webHidden/>
              </w:rPr>
              <w:tab/>
            </w:r>
            <w:r w:rsidR="005261C0">
              <w:rPr>
                <w:noProof/>
                <w:webHidden/>
              </w:rPr>
              <w:fldChar w:fldCharType="begin"/>
            </w:r>
            <w:r w:rsidR="005261C0">
              <w:rPr>
                <w:noProof/>
                <w:webHidden/>
              </w:rPr>
              <w:instrText xml:space="preserve"> PAGEREF _Toc372544157 \h </w:instrText>
            </w:r>
            <w:r w:rsidR="005261C0">
              <w:rPr>
                <w:noProof/>
                <w:webHidden/>
              </w:rPr>
            </w:r>
            <w:r w:rsidR="005261C0">
              <w:rPr>
                <w:noProof/>
                <w:webHidden/>
              </w:rPr>
              <w:fldChar w:fldCharType="separate"/>
            </w:r>
            <w:r w:rsidR="005261C0">
              <w:rPr>
                <w:noProof/>
                <w:webHidden/>
              </w:rPr>
              <w:t>68</w:t>
            </w:r>
            <w:r w:rsidR="005261C0">
              <w:rPr>
                <w:noProof/>
                <w:webHidden/>
              </w:rPr>
              <w:fldChar w:fldCharType="end"/>
            </w:r>
          </w:hyperlink>
        </w:p>
        <w:p w14:paraId="586033F8" w14:textId="77777777" w:rsidR="005261C0" w:rsidRDefault="00811134">
          <w:pPr>
            <w:pStyle w:val="ndicedeilustraes"/>
            <w:tabs>
              <w:tab w:val="right" w:leader="dot" w:pos="9350"/>
            </w:tabs>
            <w:rPr>
              <w:rFonts w:asciiTheme="minorHAnsi" w:hAnsiTheme="minorHAnsi"/>
              <w:noProof/>
              <w:lang w:eastAsia="pt-BR"/>
            </w:rPr>
          </w:pPr>
          <w:hyperlink w:anchor="_Toc372544158" w:history="1">
            <w:r w:rsidR="005261C0" w:rsidRPr="008B1BAC">
              <w:rPr>
                <w:rStyle w:val="Hyperlink"/>
                <w:noProof/>
                <w:lang w:val="en-US"/>
              </w:rPr>
              <w:t>Listagem 36 – Web.config: Ação de login</w:t>
            </w:r>
            <w:r w:rsidR="005261C0">
              <w:rPr>
                <w:noProof/>
                <w:webHidden/>
              </w:rPr>
              <w:tab/>
            </w:r>
            <w:r w:rsidR="005261C0">
              <w:rPr>
                <w:noProof/>
                <w:webHidden/>
              </w:rPr>
              <w:fldChar w:fldCharType="begin"/>
            </w:r>
            <w:r w:rsidR="005261C0">
              <w:rPr>
                <w:noProof/>
                <w:webHidden/>
              </w:rPr>
              <w:instrText xml:space="preserve"> PAGEREF _Toc372544158 \h </w:instrText>
            </w:r>
            <w:r w:rsidR="005261C0">
              <w:rPr>
                <w:noProof/>
                <w:webHidden/>
              </w:rPr>
            </w:r>
            <w:r w:rsidR="005261C0">
              <w:rPr>
                <w:noProof/>
                <w:webHidden/>
              </w:rPr>
              <w:fldChar w:fldCharType="separate"/>
            </w:r>
            <w:r w:rsidR="005261C0">
              <w:rPr>
                <w:noProof/>
                <w:webHidden/>
              </w:rPr>
              <w:t>68</w:t>
            </w:r>
            <w:r w:rsidR="005261C0">
              <w:rPr>
                <w:noProof/>
                <w:webHidden/>
              </w:rPr>
              <w:fldChar w:fldCharType="end"/>
            </w:r>
          </w:hyperlink>
        </w:p>
        <w:p w14:paraId="7DB6A920" w14:textId="77777777" w:rsidR="005261C0" w:rsidRDefault="00811134">
          <w:pPr>
            <w:pStyle w:val="ndicedeilustraes"/>
            <w:tabs>
              <w:tab w:val="right" w:leader="dot" w:pos="9350"/>
            </w:tabs>
            <w:rPr>
              <w:rFonts w:asciiTheme="minorHAnsi" w:hAnsiTheme="minorHAnsi"/>
              <w:noProof/>
              <w:lang w:eastAsia="pt-BR"/>
            </w:rPr>
          </w:pPr>
          <w:hyperlink w:anchor="_Toc372544159" w:history="1">
            <w:r w:rsidR="005261C0" w:rsidRPr="008B1BAC">
              <w:rPr>
                <w:rStyle w:val="Hyperlink"/>
                <w:noProof/>
              </w:rPr>
              <w:t>Listagem 37 – Filtro de Autorização configurado globalmente</w:t>
            </w:r>
            <w:r w:rsidR="005261C0">
              <w:rPr>
                <w:noProof/>
                <w:webHidden/>
              </w:rPr>
              <w:tab/>
            </w:r>
            <w:r w:rsidR="005261C0">
              <w:rPr>
                <w:noProof/>
                <w:webHidden/>
              </w:rPr>
              <w:fldChar w:fldCharType="begin"/>
            </w:r>
            <w:r w:rsidR="005261C0">
              <w:rPr>
                <w:noProof/>
                <w:webHidden/>
              </w:rPr>
              <w:instrText xml:space="preserve"> PAGEREF _Toc372544159 \h </w:instrText>
            </w:r>
            <w:r w:rsidR="005261C0">
              <w:rPr>
                <w:noProof/>
                <w:webHidden/>
              </w:rPr>
            </w:r>
            <w:r w:rsidR="005261C0">
              <w:rPr>
                <w:noProof/>
                <w:webHidden/>
              </w:rPr>
              <w:fldChar w:fldCharType="separate"/>
            </w:r>
            <w:r w:rsidR="005261C0">
              <w:rPr>
                <w:noProof/>
                <w:webHidden/>
              </w:rPr>
              <w:t>69</w:t>
            </w:r>
            <w:r w:rsidR="005261C0">
              <w:rPr>
                <w:noProof/>
                <w:webHidden/>
              </w:rPr>
              <w:fldChar w:fldCharType="end"/>
            </w:r>
          </w:hyperlink>
        </w:p>
        <w:p w14:paraId="63833060" w14:textId="77777777" w:rsidR="005261C0" w:rsidRDefault="00811134">
          <w:pPr>
            <w:pStyle w:val="ndicedeilustraes"/>
            <w:tabs>
              <w:tab w:val="right" w:leader="dot" w:pos="9350"/>
            </w:tabs>
            <w:rPr>
              <w:rFonts w:asciiTheme="minorHAnsi" w:hAnsiTheme="minorHAnsi"/>
              <w:noProof/>
              <w:lang w:eastAsia="pt-BR"/>
            </w:rPr>
          </w:pPr>
          <w:hyperlink w:anchor="_Toc372544160" w:history="1">
            <w:r w:rsidR="005261C0" w:rsidRPr="008B1BAC">
              <w:rPr>
                <w:rStyle w:val="Hyperlink"/>
                <w:noProof/>
              </w:rPr>
              <w:t>Listagem 38 – Parâmetro Users</w:t>
            </w:r>
            <w:r w:rsidR="005261C0">
              <w:rPr>
                <w:noProof/>
                <w:webHidden/>
              </w:rPr>
              <w:tab/>
            </w:r>
            <w:r w:rsidR="005261C0">
              <w:rPr>
                <w:noProof/>
                <w:webHidden/>
              </w:rPr>
              <w:fldChar w:fldCharType="begin"/>
            </w:r>
            <w:r w:rsidR="005261C0">
              <w:rPr>
                <w:noProof/>
                <w:webHidden/>
              </w:rPr>
              <w:instrText xml:space="preserve"> PAGEREF _Toc372544160 \h </w:instrText>
            </w:r>
            <w:r w:rsidR="005261C0">
              <w:rPr>
                <w:noProof/>
                <w:webHidden/>
              </w:rPr>
            </w:r>
            <w:r w:rsidR="005261C0">
              <w:rPr>
                <w:noProof/>
                <w:webHidden/>
              </w:rPr>
              <w:fldChar w:fldCharType="separate"/>
            </w:r>
            <w:r w:rsidR="005261C0">
              <w:rPr>
                <w:noProof/>
                <w:webHidden/>
              </w:rPr>
              <w:t>69</w:t>
            </w:r>
            <w:r w:rsidR="005261C0">
              <w:rPr>
                <w:noProof/>
                <w:webHidden/>
              </w:rPr>
              <w:fldChar w:fldCharType="end"/>
            </w:r>
          </w:hyperlink>
        </w:p>
        <w:p w14:paraId="3AE3C78A" w14:textId="77777777" w:rsidR="005261C0" w:rsidRDefault="00811134">
          <w:pPr>
            <w:pStyle w:val="ndicedeilustraes"/>
            <w:tabs>
              <w:tab w:val="right" w:leader="dot" w:pos="9350"/>
            </w:tabs>
            <w:rPr>
              <w:rFonts w:asciiTheme="minorHAnsi" w:hAnsiTheme="minorHAnsi"/>
              <w:noProof/>
              <w:lang w:eastAsia="pt-BR"/>
            </w:rPr>
          </w:pPr>
          <w:hyperlink w:anchor="_Toc372544161" w:history="1">
            <w:r w:rsidR="005261C0" w:rsidRPr="008B1BAC">
              <w:rPr>
                <w:rStyle w:val="Hyperlink"/>
                <w:noProof/>
              </w:rPr>
              <w:t>Listagem 39 – Parâmetro Roles</w:t>
            </w:r>
            <w:r w:rsidR="005261C0">
              <w:rPr>
                <w:noProof/>
                <w:webHidden/>
              </w:rPr>
              <w:tab/>
            </w:r>
            <w:r w:rsidR="005261C0">
              <w:rPr>
                <w:noProof/>
                <w:webHidden/>
              </w:rPr>
              <w:fldChar w:fldCharType="begin"/>
            </w:r>
            <w:r w:rsidR="005261C0">
              <w:rPr>
                <w:noProof/>
                <w:webHidden/>
              </w:rPr>
              <w:instrText xml:space="preserve"> PAGEREF _Toc372544161 \h </w:instrText>
            </w:r>
            <w:r w:rsidR="005261C0">
              <w:rPr>
                <w:noProof/>
                <w:webHidden/>
              </w:rPr>
            </w:r>
            <w:r w:rsidR="005261C0">
              <w:rPr>
                <w:noProof/>
                <w:webHidden/>
              </w:rPr>
              <w:fldChar w:fldCharType="separate"/>
            </w:r>
            <w:r w:rsidR="005261C0">
              <w:rPr>
                <w:noProof/>
                <w:webHidden/>
              </w:rPr>
              <w:t>69</w:t>
            </w:r>
            <w:r w:rsidR="005261C0">
              <w:rPr>
                <w:noProof/>
                <w:webHidden/>
              </w:rPr>
              <w:fldChar w:fldCharType="end"/>
            </w:r>
          </w:hyperlink>
        </w:p>
        <w:p w14:paraId="4F6ACBDA" w14:textId="77777777" w:rsidR="005261C0" w:rsidRDefault="00811134">
          <w:pPr>
            <w:pStyle w:val="ndicedeilustraes"/>
            <w:tabs>
              <w:tab w:val="right" w:leader="dot" w:pos="9350"/>
            </w:tabs>
            <w:rPr>
              <w:rFonts w:asciiTheme="minorHAnsi" w:hAnsiTheme="minorHAnsi"/>
              <w:noProof/>
              <w:lang w:eastAsia="pt-BR"/>
            </w:rPr>
          </w:pPr>
          <w:hyperlink w:anchor="_Toc372544162" w:history="1">
            <w:r w:rsidR="005261C0" w:rsidRPr="008B1BAC">
              <w:rPr>
                <w:rStyle w:val="Hyperlink"/>
                <w:noProof/>
              </w:rPr>
              <w:t xml:space="preserve">Listagem 40 – habilitando role </w:t>
            </w:r>
            <w:r w:rsidR="005261C0" w:rsidRPr="008B1BAC">
              <w:rPr>
                <w:rStyle w:val="Hyperlink"/>
                <w:i/>
                <w:noProof/>
              </w:rPr>
              <w:t>providers</w:t>
            </w:r>
            <w:r w:rsidR="005261C0">
              <w:rPr>
                <w:noProof/>
                <w:webHidden/>
              </w:rPr>
              <w:tab/>
            </w:r>
            <w:r w:rsidR="005261C0">
              <w:rPr>
                <w:noProof/>
                <w:webHidden/>
              </w:rPr>
              <w:fldChar w:fldCharType="begin"/>
            </w:r>
            <w:r w:rsidR="005261C0">
              <w:rPr>
                <w:noProof/>
                <w:webHidden/>
              </w:rPr>
              <w:instrText xml:space="preserve"> PAGEREF _Toc372544162 \h </w:instrText>
            </w:r>
            <w:r w:rsidR="005261C0">
              <w:rPr>
                <w:noProof/>
                <w:webHidden/>
              </w:rPr>
            </w:r>
            <w:r w:rsidR="005261C0">
              <w:rPr>
                <w:noProof/>
                <w:webHidden/>
              </w:rPr>
              <w:fldChar w:fldCharType="separate"/>
            </w:r>
            <w:r w:rsidR="005261C0">
              <w:rPr>
                <w:noProof/>
                <w:webHidden/>
              </w:rPr>
              <w:t>70</w:t>
            </w:r>
            <w:r w:rsidR="005261C0">
              <w:rPr>
                <w:noProof/>
                <w:webHidden/>
              </w:rPr>
              <w:fldChar w:fldCharType="end"/>
            </w:r>
          </w:hyperlink>
        </w:p>
        <w:p w14:paraId="4F1B586A" w14:textId="77777777" w:rsidR="005261C0" w:rsidRDefault="00811134">
          <w:pPr>
            <w:pStyle w:val="ndicedeilustraes"/>
            <w:tabs>
              <w:tab w:val="right" w:leader="dot" w:pos="9350"/>
            </w:tabs>
            <w:rPr>
              <w:rFonts w:asciiTheme="minorHAnsi" w:hAnsiTheme="minorHAnsi"/>
              <w:noProof/>
              <w:lang w:eastAsia="pt-BR"/>
            </w:rPr>
          </w:pPr>
          <w:hyperlink w:anchor="_Toc372544163" w:history="1">
            <w:r w:rsidR="005261C0" w:rsidRPr="008B1BAC">
              <w:rPr>
                <w:rStyle w:val="Hyperlink"/>
                <w:noProof/>
              </w:rPr>
              <w:t>Listagem 41 Código de exemplo de uma hierarquia de Headers</w:t>
            </w:r>
            <w:r w:rsidR="005261C0">
              <w:rPr>
                <w:noProof/>
                <w:webHidden/>
              </w:rPr>
              <w:tab/>
            </w:r>
            <w:r w:rsidR="005261C0">
              <w:rPr>
                <w:noProof/>
                <w:webHidden/>
              </w:rPr>
              <w:fldChar w:fldCharType="begin"/>
            </w:r>
            <w:r w:rsidR="005261C0">
              <w:rPr>
                <w:noProof/>
                <w:webHidden/>
              </w:rPr>
              <w:instrText xml:space="preserve"> PAGEREF _Toc372544163 \h </w:instrText>
            </w:r>
            <w:r w:rsidR="005261C0">
              <w:rPr>
                <w:noProof/>
                <w:webHidden/>
              </w:rPr>
            </w:r>
            <w:r w:rsidR="005261C0">
              <w:rPr>
                <w:noProof/>
                <w:webHidden/>
              </w:rPr>
              <w:fldChar w:fldCharType="separate"/>
            </w:r>
            <w:r w:rsidR="005261C0">
              <w:rPr>
                <w:noProof/>
                <w:webHidden/>
              </w:rPr>
              <w:t>76</w:t>
            </w:r>
            <w:r w:rsidR="005261C0">
              <w:rPr>
                <w:noProof/>
                <w:webHidden/>
              </w:rPr>
              <w:fldChar w:fldCharType="end"/>
            </w:r>
          </w:hyperlink>
        </w:p>
        <w:p w14:paraId="671BBBC3" w14:textId="77777777" w:rsidR="005261C0" w:rsidRDefault="00811134">
          <w:pPr>
            <w:pStyle w:val="ndicedeilustraes"/>
            <w:tabs>
              <w:tab w:val="right" w:leader="dot" w:pos="9350"/>
            </w:tabs>
            <w:rPr>
              <w:rFonts w:asciiTheme="minorHAnsi" w:hAnsiTheme="minorHAnsi"/>
              <w:noProof/>
              <w:lang w:eastAsia="pt-BR"/>
            </w:rPr>
          </w:pPr>
          <w:hyperlink w:anchor="_Toc372544164" w:history="1">
            <w:r w:rsidR="005261C0" w:rsidRPr="008B1BAC">
              <w:rPr>
                <w:rStyle w:val="Hyperlink"/>
                <w:noProof/>
              </w:rPr>
              <w:t>Listagem 42 Exemplo de um código HMTL com os atributos HTML para acessibilidade</w:t>
            </w:r>
            <w:r w:rsidR="005261C0">
              <w:rPr>
                <w:noProof/>
                <w:webHidden/>
              </w:rPr>
              <w:tab/>
            </w:r>
            <w:r w:rsidR="005261C0">
              <w:rPr>
                <w:noProof/>
                <w:webHidden/>
              </w:rPr>
              <w:fldChar w:fldCharType="begin"/>
            </w:r>
            <w:r w:rsidR="005261C0">
              <w:rPr>
                <w:noProof/>
                <w:webHidden/>
              </w:rPr>
              <w:instrText xml:space="preserve"> PAGEREF _Toc372544164 \h </w:instrText>
            </w:r>
            <w:r w:rsidR="005261C0">
              <w:rPr>
                <w:noProof/>
                <w:webHidden/>
              </w:rPr>
            </w:r>
            <w:r w:rsidR="005261C0">
              <w:rPr>
                <w:noProof/>
                <w:webHidden/>
              </w:rPr>
              <w:fldChar w:fldCharType="separate"/>
            </w:r>
            <w:r w:rsidR="005261C0">
              <w:rPr>
                <w:noProof/>
                <w:webHidden/>
              </w:rPr>
              <w:t>78</w:t>
            </w:r>
            <w:r w:rsidR="005261C0">
              <w:rPr>
                <w:noProof/>
                <w:webHidden/>
              </w:rPr>
              <w:fldChar w:fldCharType="end"/>
            </w:r>
          </w:hyperlink>
        </w:p>
        <w:p w14:paraId="2DFF1F34" w14:textId="77777777" w:rsidR="005261C0" w:rsidRDefault="00811134">
          <w:pPr>
            <w:pStyle w:val="ndicedeilustraes"/>
            <w:tabs>
              <w:tab w:val="right" w:leader="dot" w:pos="9350"/>
            </w:tabs>
            <w:rPr>
              <w:rFonts w:asciiTheme="minorHAnsi" w:hAnsiTheme="minorHAnsi"/>
              <w:noProof/>
              <w:lang w:eastAsia="pt-BR"/>
            </w:rPr>
          </w:pPr>
          <w:hyperlink w:anchor="_Toc372544165" w:history="1">
            <w:r w:rsidR="005261C0" w:rsidRPr="008B1BAC">
              <w:rPr>
                <w:rStyle w:val="Hyperlink"/>
                <w:noProof/>
              </w:rPr>
              <w:t>Listagem 43 Exemplo de menu de navegação e a hierarquia de roles</w:t>
            </w:r>
            <w:r w:rsidR="005261C0">
              <w:rPr>
                <w:noProof/>
                <w:webHidden/>
              </w:rPr>
              <w:tab/>
            </w:r>
            <w:r w:rsidR="005261C0">
              <w:rPr>
                <w:noProof/>
                <w:webHidden/>
              </w:rPr>
              <w:fldChar w:fldCharType="begin"/>
            </w:r>
            <w:r w:rsidR="005261C0">
              <w:rPr>
                <w:noProof/>
                <w:webHidden/>
              </w:rPr>
              <w:instrText xml:space="preserve"> PAGEREF _Toc372544165 \h </w:instrText>
            </w:r>
            <w:r w:rsidR="005261C0">
              <w:rPr>
                <w:noProof/>
                <w:webHidden/>
              </w:rPr>
            </w:r>
            <w:r w:rsidR="005261C0">
              <w:rPr>
                <w:noProof/>
                <w:webHidden/>
              </w:rPr>
              <w:fldChar w:fldCharType="separate"/>
            </w:r>
            <w:r w:rsidR="005261C0">
              <w:rPr>
                <w:noProof/>
                <w:webHidden/>
              </w:rPr>
              <w:t>88</w:t>
            </w:r>
            <w:r w:rsidR="005261C0">
              <w:rPr>
                <w:noProof/>
                <w:webHidden/>
              </w:rPr>
              <w:fldChar w:fldCharType="end"/>
            </w:r>
          </w:hyperlink>
        </w:p>
        <w:p w14:paraId="2F5CCEEE" w14:textId="77777777" w:rsidR="005261C0" w:rsidRDefault="00811134">
          <w:pPr>
            <w:pStyle w:val="ndicedeilustraes"/>
            <w:tabs>
              <w:tab w:val="right" w:leader="dot" w:pos="9350"/>
            </w:tabs>
            <w:rPr>
              <w:rFonts w:asciiTheme="minorHAnsi" w:hAnsiTheme="minorHAnsi"/>
              <w:noProof/>
              <w:lang w:eastAsia="pt-BR"/>
            </w:rPr>
          </w:pPr>
          <w:hyperlink w:anchor="_Toc372544166" w:history="1">
            <w:r w:rsidR="005261C0" w:rsidRPr="008B1BAC">
              <w:rPr>
                <w:rStyle w:val="Hyperlink"/>
                <w:noProof/>
              </w:rPr>
              <w:t>Listagem 44 Exemplo de como posicionar estilos</w:t>
            </w:r>
            <w:r w:rsidR="005261C0">
              <w:rPr>
                <w:noProof/>
                <w:webHidden/>
              </w:rPr>
              <w:tab/>
            </w:r>
            <w:r w:rsidR="005261C0">
              <w:rPr>
                <w:noProof/>
                <w:webHidden/>
              </w:rPr>
              <w:fldChar w:fldCharType="begin"/>
            </w:r>
            <w:r w:rsidR="005261C0">
              <w:rPr>
                <w:noProof/>
                <w:webHidden/>
              </w:rPr>
              <w:instrText xml:space="preserve"> PAGEREF _Toc372544166 \h </w:instrText>
            </w:r>
            <w:r w:rsidR="005261C0">
              <w:rPr>
                <w:noProof/>
                <w:webHidden/>
              </w:rPr>
            </w:r>
            <w:r w:rsidR="005261C0">
              <w:rPr>
                <w:noProof/>
                <w:webHidden/>
              </w:rPr>
              <w:fldChar w:fldCharType="separate"/>
            </w:r>
            <w:r w:rsidR="005261C0">
              <w:rPr>
                <w:noProof/>
                <w:webHidden/>
              </w:rPr>
              <w:t>95</w:t>
            </w:r>
            <w:r w:rsidR="005261C0">
              <w:rPr>
                <w:noProof/>
                <w:webHidden/>
              </w:rPr>
              <w:fldChar w:fldCharType="end"/>
            </w:r>
          </w:hyperlink>
        </w:p>
        <w:p w14:paraId="167B4D6A" w14:textId="77777777" w:rsidR="005261C0" w:rsidRDefault="00811134">
          <w:pPr>
            <w:pStyle w:val="ndicedeilustraes"/>
            <w:tabs>
              <w:tab w:val="right" w:leader="dot" w:pos="9350"/>
            </w:tabs>
            <w:rPr>
              <w:rFonts w:asciiTheme="minorHAnsi" w:hAnsiTheme="minorHAnsi"/>
              <w:noProof/>
              <w:lang w:eastAsia="pt-BR"/>
            </w:rPr>
          </w:pPr>
          <w:hyperlink w:anchor="_Toc372544167" w:history="1">
            <w:r w:rsidR="005261C0" w:rsidRPr="008B1BAC">
              <w:rPr>
                <w:rStyle w:val="Hyperlink"/>
                <w:noProof/>
              </w:rPr>
              <w:t>Listagem 45 Código demonstrando uso do HTTP POST com JQuery.Ajax</w:t>
            </w:r>
            <w:r w:rsidR="005261C0">
              <w:rPr>
                <w:noProof/>
                <w:webHidden/>
              </w:rPr>
              <w:tab/>
            </w:r>
            <w:r w:rsidR="005261C0">
              <w:rPr>
                <w:noProof/>
                <w:webHidden/>
              </w:rPr>
              <w:fldChar w:fldCharType="begin"/>
            </w:r>
            <w:r w:rsidR="005261C0">
              <w:rPr>
                <w:noProof/>
                <w:webHidden/>
              </w:rPr>
              <w:instrText xml:space="preserve"> PAGEREF _Toc372544167 \h </w:instrText>
            </w:r>
            <w:r w:rsidR="005261C0">
              <w:rPr>
                <w:noProof/>
                <w:webHidden/>
              </w:rPr>
            </w:r>
            <w:r w:rsidR="005261C0">
              <w:rPr>
                <w:noProof/>
                <w:webHidden/>
              </w:rPr>
              <w:fldChar w:fldCharType="separate"/>
            </w:r>
            <w:r w:rsidR="005261C0">
              <w:rPr>
                <w:noProof/>
                <w:webHidden/>
              </w:rPr>
              <w:t>105</w:t>
            </w:r>
            <w:r w:rsidR="005261C0">
              <w:rPr>
                <w:noProof/>
                <w:webHidden/>
              </w:rPr>
              <w:fldChar w:fldCharType="end"/>
            </w:r>
          </w:hyperlink>
        </w:p>
        <w:p w14:paraId="1355A3E4" w14:textId="77777777" w:rsidR="005261C0" w:rsidRDefault="00811134">
          <w:pPr>
            <w:pStyle w:val="ndicedeilustraes"/>
            <w:tabs>
              <w:tab w:val="right" w:leader="dot" w:pos="9350"/>
            </w:tabs>
            <w:rPr>
              <w:rFonts w:asciiTheme="minorHAnsi" w:hAnsiTheme="minorHAnsi"/>
              <w:noProof/>
              <w:lang w:eastAsia="pt-BR"/>
            </w:rPr>
          </w:pPr>
          <w:hyperlink w:anchor="_Toc372544168" w:history="1">
            <w:r w:rsidR="005261C0" w:rsidRPr="008B1BAC">
              <w:rPr>
                <w:rStyle w:val="Hyperlink"/>
                <w:noProof/>
              </w:rPr>
              <w:t>Listagem 46 Código demonstrando o uso do HTTP GET com  JQuery.Ajax</w:t>
            </w:r>
            <w:r w:rsidR="005261C0">
              <w:rPr>
                <w:noProof/>
                <w:webHidden/>
              </w:rPr>
              <w:tab/>
            </w:r>
            <w:r w:rsidR="005261C0">
              <w:rPr>
                <w:noProof/>
                <w:webHidden/>
              </w:rPr>
              <w:fldChar w:fldCharType="begin"/>
            </w:r>
            <w:r w:rsidR="005261C0">
              <w:rPr>
                <w:noProof/>
                <w:webHidden/>
              </w:rPr>
              <w:instrText xml:space="preserve"> PAGEREF _Toc372544168 \h </w:instrText>
            </w:r>
            <w:r w:rsidR="005261C0">
              <w:rPr>
                <w:noProof/>
                <w:webHidden/>
              </w:rPr>
            </w:r>
            <w:r w:rsidR="005261C0">
              <w:rPr>
                <w:noProof/>
                <w:webHidden/>
              </w:rPr>
              <w:fldChar w:fldCharType="separate"/>
            </w:r>
            <w:r w:rsidR="005261C0">
              <w:rPr>
                <w:noProof/>
                <w:webHidden/>
              </w:rPr>
              <w:t>106</w:t>
            </w:r>
            <w:r w:rsidR="005261C0">
              <w:rPr>
                <w:noProof/>
                <w:webHidden/>
              </w:rPr>
              <w:fldChar w:fldCharType="end"/>
            </w:r>
          </w:hyperlink>
        </w:p>
        <w:p w14:paraId="577D2723" w14:textId="77777777" w:rsidR="005261C0" w:rsidRDefault="00811134">
          <w:pPr>
            <w:pStyle w:val="ndicedeilustraes"/>
            <w:tabs>
              <w:tab w:val="right" w:leader="dot" w:pos="9350"/>
            </w:tabs>
            <w:rPr>
              <w:rFonts w:asciiTheme="minorHAnsi" w:hAnsiTheme="minorHAnsi"/>
              <w:noProof/>
              <w:lang w:eastAsia="pt-BR"/>
            </w:rPr>
          </w:pPr>
          <w:hyperlink w:anchor="_Toc372544169" w:history="1">
            <w:r w:rsidR="005261C0" w:rsidRPr="008B1BAC">
              <w:rPr>
                <w:rStyle w:val="Hyperlink"/>
                <w:noProof/>
              </w:rPr>
              <w:t>Listagem 47 Exemplo de uma estrutura JSON</w:t>
            </w:r>
            <w:r w:rsidR="005261C0">
              <w:rPr>
                <w:noProof/>
                <w:webHidden/>
              </w:rPr>
              <w:tab/>
            </w:r>
            <w:r w:rsidR="005261C0">
              <w:rPr>
                <w:noProof/>
                <w:webHidden/>
              </w:rPr>
              <w:fldChar w:fldCharType="begin"/>
            </w:r>
            <w:r w:rsidR="005261C0">
              <w:rPr>
                <w:noProof/>
                <w:webHidden/>
              </w:rPr>
              <w:instrText xml:space="preserve"> PAGEREF _Toc372544169 \h </w:instrText>
            </w:r>
            <w:r w:rsidR="005261C0">
              <w:rPr>
                <w:noProof/>
                <w:webHidden/>
              </w:rPr>
            </w:r>
            <w:r w:rsidR="005261C0">
              <w:rPr>
                <w:noProof/>
                <w:webHidden/>
              </w:rPr>
              <w:fldChar w:fldCharType="separate"/>
            </w:r>
            <w:r w:rsidR="005261C0">
              <w:rPr>
                <w:noProof/>
                <w:webHidden/>
              </w:rPr>
              <w:t>107</w:t>
            </w:r>
            <w:r w:rsidR="005261C0">
              <w:rPr>
                <w:noProof/>
                <w:webHidden/>
              </w:rPr>
              <w:fldChar w:fldCharType="end"/>
            </w:r>
          </w:hyperlink>
        </w:p>
        <w:p w14:paraId="7753443A" w14:textId="77777777" w:rsidR="005261C0" w:rsidRDefault="00811134">
          <w:pPr>
            <w:pStyle w:val="ndicedeilustraes"/>
            <w:tabs>
              <w:tab w:val="right" w:leader="dot" w:pos="9350"/>
            </w:tabs>
            <w:rPr>
              <w:rFonts w:asciiTheme="minorHAnsi" w:hAnsiTheme="minorHAnsi"/>
              <w:noProof/>
              <w:lang w:eastAsia="pt-BR"/>
            </w:rPr>
          </w:pPr>
          <w:hyperlink w:anchor="_Toc372544170" w:history="1">
            <w:r w:rsidR="005261C0" w:rsidRPr="008B1BAC">
              <w:rPr>
                <w:rStyle w:val="Hyperlink"/>
                <w:noProof/>
              </w:rPr>
              <w:t>Listagem 48 Código de exemplo de utilização do JQuery recebendo dados JSON</w:t>
            </w:r>
            <w:r w:rsidR="005261C0">
              <w:rPr>
                <w:noProof/>
                <w:webHidden/>
              </w:rPr>
              <w:tab/>
            </w:r>
            <w:r w:rsidR="005261C0">
              <w:rPr>
                <w:noProof/>
                <w:webHidden/>
              </w:rPr>
              <w:fldChar w:fldCharType="begin"/>
            </w:r>
            <w:r w:rsidR="005261C0">
              <w:rPr>
                <w:noProof/>
                <w:webHidden/>
              </w:rPr>
              <w:instrText xml:space="preserve"> PAGEREF _Toc372544170 \h </w:instrText>
            </w:r>
            <w:r w:rsidR="005261C0">
              <w:rPr>
                <w:noProof/>
                <w:webHidden/>
              </w:rPr>
            </w:r>
            <w:r w:rsidR="005261C0">
              <w:rPr>
                <w:noProof/>
                <w:webHidden/>
              </w:rPr>
              <w:fldChar w:fldCharType="separate"/>
            </w:r>
            <w:r w:rsidR="005261C0">
              <w:rPr>
                <w:noProof/>
                <w:webHidden/>
              </w:rPr>
              <w:t>109</w:t>
            </w:r>
            <w:r w:rsidR="005261C0">
              <w:rPr>
                <w:noProof/>
                <w:webHidden/>
              </w:rPr>
              <w:fldChar w:fldCharType="end"/>
            </w:r>
          </w:hyperlink>
        </w:p>
        <w:p w14:paraId="506D4F18" w14:textId="77777777" w:rsidR="005261C0" w:rsidRDefault="00811134">
          <w:pPr>
            <w:pStyle w:val="ndicedeilustraes"/>
            <w:tabs>
              <w:tab w:val="right" w:leader="dot" w:pos="9350"/>
            </w:tabs>
            <w:rPr>
              <w:rFonts w:asciiTheme="minorHAnsi" w:hAnsiTheme="minorHAnsi"/>
              <w:noProof/>
              <w:lang w:eastAsia="pt-BR"/>
            </w:rPr>
          </w:pPr>
          <w:hyperlink w:anchor="_Toc372544171" w:history="1">
            <w:r w:rsidR="005261C0" w:rsidRPr="008B1BAC">
              <w:rPr>
                <w:rStyle w:val="Hyperlink"/>
                <w:noProof/>
              </w:rPr>
              <w:t>Listagem 49 Arquivo de web.config configurado para usar o mecanismo antiXSS</w:t>
            </w:r>
            <w:r w:rsidR="005261C0">
              <w:rPr>
                <w:noProof/>
                <w:webHidden/>
              </w:rPr>
              <w:tab/>
            </w:r>
            <w:r w:rsidR="005261C0">
              <w:rPr>
                <w:noProof/>
                <w:webHidden/>
              </w:rPr>
              <w:fldChar w:fldCharType="begin"/>
            </w:r>
            <w:r w:rsidR="005261C0">
              <w:rPr>
                <w:noProof/>
                <w:webHidden/>
              </w:rPr>
              <w:instrText xml:space="preserve"> PAGEREF _Toc372544171 \h </w:instrText>
            </w:r>
            <w:r w:rsidR="005261C0">
              <w:rPr>
                <w:noProof/>
                <w:webHidden/>
              </w:rPr>
            </w:r>
            <w:r w:rsidR="005261C0">
              <w:rPr>
                <w:noProof/>
                <w:webHidden/>
              </w:rPr>
              <w:fldChar w:fldCharType="separate"/>
            </w:r>
            <w:r w:rsidR="005261C0">
              <w:rPr>
                <w:noProof/>
                <w:webHidden/>
              </w:rPr>
              <w:t>125</w:t>
            </w:r>
            <w:r w:rsidR="005261C0">
              <w:rPr>
                <w:noProof/>
                <w:webHidden/>
              </w:rPr>
              <w:fldChar w:fldCharType="end"/>
            </w:r>
          </w:hyperlink>
        </w:p>
        <w:p w14:paraId="0C802676" w14:textId="77777777" w:rsidR="005261C0" w:rsidRDefault="00811134">
          <w:pPr>
            <w:pStyle w:val="ndicedeilustraes"/>
            <w:tabs>
              <w:tab w:val="right" w:leader="dot" w:pos="9350"/>
            </w:tabs>
            <w:rPr>
              <w:rFonts w:asciiTheme="minorHAnsi" w:hAnsiTheme="minorHAnsi"/>
              <w:noProof/>
              <w:lang w:eastAsia="pt-BR"/>
            </w:rPr>
          </w:pPr>
          <w:hyperlink w:anchor="_Toc372544172" w:history="1">
            <w:r w:rsidR="005261C0" w:rsidRPr="008B1BAC">
              <w:rPr>
                <w:rStyle w:val="Hyperlink"/>
                <w:noProof/>
              </w:rPr>
              <w:t>Listagem 50 – ValidateInput(false) permite o envio de tags html e scripts</w:t>
            </w:r>
            <w:r w:rsidR="005261C0">
              <w:rPr>
                <w:noProof/>
                <w:webHidden/>
              </w:rPr>
              <w:tab/>
            </w:r>
            <w:r w:rsidR="005261C0">
              <w:rPr>
                <w:noProof/>
                <w:webHidden/>
              </w:rPr>
              <w:fldChar w:fldCharType="begin"/>
            </w:r>
            <w:r w:rsidR="005261C0">
              <w:rPr>
                <w:noProof/>
                <w:webHidden/>
              </w:rPr>
              <w:instrText xml:space="preserve"> PAGEREF _Toc372544172 \h </w:instrText>
            </w:r>
            <w:r w:rsidR="005261C0">
              <w:rPr>
                <w:noProof/>
                <w:webHidden/>
              </w:rPr>
            </w:r>
            <w:r w:rsidR="005261C0">
              <w:rPr>
                <w:noProof/>
                <w:webHidden/>
              </w:rPr>
              <w:fldChar w:fldCharType="separate"/>
            </w:r>
            <w:r w:rsidR="005261C0">
              <w:rPr>
                <w:noProof/>
                <w:webHidden/>
              </w:rPr>
              <w:t>127</w:t>
            </w:r>
            <w:r w:rsidR="005261C0">
              <w:rPr>
                <w:noProof/>
                <w:webHidden/>
              </w:rPr>
              <w:fldChar w:fldCharType="end"/>
            </w:r>
          </w:hyperlink>
        </w:p>
        <w:p w14:paraId="2B502F12" w14:textId="77777777" w:rsidR="005261C0" w:rsidRDefault="00811134">
          <w:pPr>
            <w:pStyle w:val="ndicedeilustraes"/>
            <w:tabs>
              <w:tab w:val="right" w:leader="dot" w:pos="9350"/>
            </w:tabs>
            <w:rPr>
              <w:rFonts w:asciiTheme="minorHAnsi" w:hAnsiTheme="minorHAnsi"/>
              <w:noProof/>
              <w:lang w:eastAsia="pt-BR"/>
            </w:rPr>
          </w:pPr>
          <w:hyperlink w:anchor="_Toc372544173" w:history="1">
            <w:r w:rsidR="005261C0" w:rsidRPr="008B1BAC">
              <w:rPr>
                <w:rStyle w:val="Hyperlink"/>
                <w:noProof/>
              </w:rPr>
              <w:t>Listagem 51 Exemplo de trecho de código que evita ataque de CSRF</w:t>
            </w:r>
            <w:r w:rsidR="005261C0">
              <w:rPr>
                <w:noProof/>
                <w:webHidden/>
              </w:rPr>
              <w:tab/>
            </w:r>
            <w:r w:rsidR="005261C0">
              <w:rPr>
                <w:noProof/>
                <w:webHidden/>
              </w:rPr>
              <w:fldChar w:fldCharType="begin"/>
            </w:r>
            <w:r w:rsidR="005261C0">
              <w:rPr>
                <w:noProof/>
                <w:webHidden/>
              </w:rPr>
              <w:instrText xml:space="preserve"> PAGEREF _Toc372544173 \h </w:instrText>
            </w:r>
            <w:r w:rsidR="005261C0">
              <w:rPr>
                <w:noProof/>
                <w:webHidden/>
              </w:rPr>
            </w:r>
            <w:r w:rsidR="005261C0">
              <w:rPr>
                <w:noProof/>
                <w:webHidden/>
              </w:rPr>
              <w:fldChar w:fldCharType="separate"/>
            </w:r>
            <w:r w:rsidR="005261C0">
              <w:rPr>
                <w:noProof/>
                <w:webHidden/>
              </w:rPr>
              <w:t>130</w:t>
            </w:r>
            <w:r w:rsidR="005261C0">
              <w:rPr>
                <w:noProof/>
                <w:webHidden/>
              </w:rPr>
              <w:fldChar w:fldCharType="end"/>
            </w:r>
          </w:hyperlink>
        </w:p>
        <w:p w14:paraId="3E2A93D7" w14:textId="77777777" w:rsidR="005261C0" w:rsidRDefault="00811134">
          <w:pPr>
            <w:pStyle w:val="ndicedeilustraes"/>
            <w:tabs>
              <w:tab w:val="right" w:leader="dot" w:pos="9350"/>
            </w:tabs>
            <w:rPr>
              <w:rFonts w:asciiTheme="minorHAnsi" w:hAnsiTheme="minorHAnsi"/>
              <w:noProof/>
              <w:lang w:eastAsia="pt-BR"/>
            </w:rPr>
          </w:pPr>
          <w:hyperlink w:anchor="_Toc372544174" w:history="1">
            <w:r w:rsidR="005261C0" w:rsidRPr="008B1BAC">
              <w:rPr>
                <w:rStyle w:val="Hyperlink"/>
                <w:noProof/>
              </w:rPr>
              <w:t>Listagem 52 Exemplo de trecho de código que evita ataque de CSRF no MVC</w:t>
            </w:r>
            <w:r w:rsidR="005261C0">
              <w:rPr>
                <w:noProof/>
                <w:webHidden/>
              </w:rPr>
              <w:tab/>
            </w:r>
            <w:r w:rsidR="005261C0">
              <w:rPr>
                <w:noProof/>
                <w:webHidden/>
              </w:rPr>
              <w:fldChar w:fldCharType="begin"/>
            </w:r>
            <w:r w:rsidR="005261C0">
              <w:rPr>
                <w:noProof/>
                <w:webHidden/>
              </w:rPr>
              <w:instrText xml:space="preserve"> PAGEREF _Toc372544174 \h </w:instrText>
            </w:r>
            <w:r w:rsidR="005261C0">
              <w:rPr>
                <w:noProof/>
                <w:webHidden/>
              </w:rPr>
            </w:r>
            <w:r w:rsidR="005261C0">
              <w:rPr>
                <w:noProof/>
                <w:webHidden/>
              </w:rPr>
              <w:fldChar w:fldCharType="separate"/>
            </w:r>
            <w:r w:rsidR="005261C0">
              <w:rPr>
                <w:noProof/>
                <w:webHidden/>
              </w:rPr>
              <w:t>130</w:t>
            </w:r>
            <w:r w:rsidR="005261C0">
              <w:rPr>
                <w:noProof/>
                <w:webHidden/>
              </w:rPr>
              <w:fldChar w:fldCharType="end"/>
            </w:r>
          </w:hyperlink>
        </w:p>
        <w:p w14:paraId="027671D5" w14:textId="77777777" w:rsidR="005261C0" w:rsidRDefault="00811134">
          <w:pPr>
            <w:pStyle w:val="ndicedeilustraes"/>
            <w:tabs>
              <w:tab w:val="right" w:leader="dot" w:pos="9350"/>
            </w:tabs>
            <w:rPr>
              <w:rFonts w:asciiTheme="minorHAnsi" w:hAnsiTheme="minorHAnsi"/>
              <w:noProof/>
              <w:lang w:eastAsia="pt-BR"/>
            </w:rPr>
          </w:pPr>
          <w:hyperlink w:anchor="_Toc372544175" w:history="1">
            <w:r w:rsidR="005261C0" w:rsidRPr="008B1BAC">
              <w:rPr>
                <w:rStyle w:val="Hyperlink"/>
                <w:noProof/>
              </w:rPr>
              <w:t>Listagem 53 Exemplo de controlador MVC que implementa a decoração [ValidateAntiForgeryToken]</w:t>
            </w:r>
            <w:r w:rsidR="005261C0">
              <w:rPr>
                <w:noProof/>
                <w:webHidden/>
              </w:rPr>
              <w:tab/>
            </w:r>
            <w:r w:rsidR="005261C0">
              <w:rPr>
                <w:noProof/>
                <w:webHidden/>
              </w:rPr>
              <w:fldChar w:fldCharType="begin"/>
            </w:r>
            <w:r w:rsidR="005261C0">
              <w:rPr>
                <w:noProof/>
                <w:webHidden/>
              </w:rPr>
              <w:instrText xml:space="preserve"> PAGEREF _Toc372544175 \h </w:instrText>
            </w:r>
            <w:r w:rsidR="005261C0">
              <w:rPr>
                <w:noProof/>
                <w:webHidden/>
              </w:rPr>
            </w:r>
            <w:r w:rsidR="005261C0">
              <w:rPr>
                <w:noProof/>
                <w:webHidden/>
              </w:rPr>
              <w:fldChar w:fldCharType="separate"/>
            </w:r>
            <w:r w:rsidR="005261C0">
              <w:rPr>
                <w:noProof/>
                <w:webHidden/>
              </w:rPr>
              <w:t>131</w:t>
            </w:r>
            <w:r w:rsidR="005261C0">
              <w:rPr>
                <w:noProof/>
                <w:webHidden/>
              </w:rPr>
              <w:fldChar w:fldCharType="end"/>
            </w:r>
          </w:hyperlink>
        </w:p>
        <w:p w14:paraId="14F999E0" w14:textId="77777777" w:rsidR="005261C0" w:rsidRDefault="00811134">
          <w:pPr>
            <w:pStyle w:val="ndicedeilustraes"/>
            <w:tabs>
              <w:tab w:val="right" w:leader="dot" w:pos="9350"/>
            </w:tabs>
            <w:rPr>
              <w:rFonts w:asciiTheme="minorHAnsi" w:hAnsiTheme="minorHAnsi"/>
              <w:noProof/>
              <w:lang w:eastAsia="pt-BR"/>
            </w:rPr>
          </w:pPr>
          <w:hyperlink w:anchor="_Toc372544176" w:history="1">
            <w:r w:rsidR="005261C0" w:rsidRPr="008B1BAC">
              <w:rPr>
                <w:rStyle w:val="Hyperlink"/>
                <w:noProof/>
              </w:rPr>
              <w:t>Listagem 54 – ValidateInput(false) permite o envio de tags html e scripts</w:t>
            </w:r>
            <w:r w:rsidR="005261C0">
              <w:rPr>
                <w:noProof/>
                <w:webHidden/>
              </w:rPr>
              <w:tab/>
            </w:r>
            <w:r w:rsidR="005261C0">
              <w:rPr>
                <w:noProof/>
                <w:webHidden/>
              </w:rPr>
              <w:fldChar w:fldCharType="begin"/>
            </w:r>
            <w:r w:rsidR="005261C0">
              <w:rPr>
                <w:noProof/>
                <w:webHidden/>
              </w:rPr>
              <w:instrText xml:space="preserve"> PAGEREF _Toc372544176 \h </w:instrText>
            </w:r>
            <w:r w:rsidR="005261C0">
              <w:rPr>
                <w:noProof/>
                <w:webHidden/>
              </w:rPr>
            </w:r>
            <w:r w:rsidR="005261C0">
              <w:rPr>
                <w:noProof/>
                <w:webHidden/>
              </w:rPr>
              <w:fldChar w:fldCharType="separate"/>
            </w:r>
            <w:r w:rsidR="005261C0">
              <w:rPr>
                <w:noProof/>
                <w:webHidden/>
              </w:rPr>
              <w:t>132</w:t>
            </w:r>
            <w:r w:rsidR="005261C0">
              <w:rPr>
                <w:noProof/>
                <w:webHidden/>
              </w:rPr>
              <w:fldChar w:fldCharType="end"/>
            </w:r>
          </w:hyperlink>
        </w:p>
        <w:p w14:paraId="4690E145" w14:textId="77777777" w:rsidR="005261C0" w:rsidRDefault="00811134">
          <w:pPr>
            <w:pStyle w:val="ndicedeilustraes"/>
            <w:tabs>
              <w:tab w:val="right" w:leader="dot" w:pos="9350"/>
            </w:tabs>
            <w:rPr>
              <w:rFonts w:asciiTheme="minorHAnsi" w:hAnsiTheme="minorHAnsi"/>
              <w:noProof/>
              <w:lang w:eastAsia="pt-BR"/>
            </w:rPr>
          </w:pPr>
          <w:hyperlink w:anchor="_Toc372544177" w:history="1">
            <w:r w:rsidR="005261C0" w:rsidRPr="008B1BAC">
              <w:rPr>
                <w:rStyle w:val="Hyperlink"/>
                <w:noProof/>
              </w:rPr>
              <w:t>Listagem 55 Adicionando o token anti CSRF à sessão do usuário no code-behind da máster page da aplicação Web Forms</w:t>
            </w:r>
            <w:r w:rsidR="005261C0">
              <w:rPr>
                <w:noProof/>
                <w:webHidden/>
              </w:rPr>
              <w:tab/>
            </w:r>
            <w:r w:rsidR="005261C0">
              <w:rPr>
                <w:noProof/>
                <w:webHidden/>
              </w:rPr>
              <w:fldChar w:fldCharType="begin"/>
            </w:r>
            <w:r w:rsidR="005261C0">
              <w:rPr>
                <w:noProof/>
                <w:webHidden/>
              </w:rPr>
              <w:instrText xml:space="preserve"> PAGEREF _Toc372544177 \h </w:instrText>
            </w:r>
            <w:r w:rsidR="005261C0">
              <w:rPr>
                <w:noProof/>
                <w:webHidden/>
              </w:rPr>
            </w:r>
            <w:r w:rsidR="005261C0">
              <w:rPr>
                <w:noProof/>
                <w:webHidden/>
              </w:rPr>
              <w:fldChar w:fldCharType="separate"/>
            </w:r>
            <w:r w:rsidR="005261C0">
              <w:rPr>
                <w:noProof/>
                <w:webHidden/>
              </w:rPr>
              <w:t>133</w:t>
            </w:r>
            <w:r w:rsidR="005261C0">
              <w:rPr>
                <w:noProof/>
                <w:webHidden/>
              </w:rPr>
              <w:fldChar w:fldCharType="end"/>
            </w:r>
          </w:hyperlink>
        </w:p>
        <w:p w14:paraId="3F1EFC11" w14:textId="77777777" w:rsidR="005261C0" w:rsidRDefault="00811134">
          <w:pPr>
            <w:pStyle w:val="ndicedeilustraes"/>
            <w:tabs>
              <w:tab w:val="right" w:leader="dot" w:pos="9350"/>
            </w:tabs>
            <w:rPr>
              <w:rFonts w:asciiTheme="minorHAnsi" w:hAnsiTheme="minorHAnsi"/>
              <w:noProof/>
              <w:lang w:eastAsia="pt-BR"/>
            </w:rPr>
          </w:pPr>
          <w:hyperlink w:anchor="_Toc372544178" w:history="1">
            <w:r w:rsidR="005261C0" w:rsidRPr="008B1BAC">
              <w:rPr>
                <w:rStyle w:val="Hyperlink"/>
                <w:noProof/>
              </w:rPr>
              <w:t>Listagem 56 Exemplo de webmethod que implementa validação de autorização de chamada</w:t>
            </w:r>
            <w:r w:rsidR="005261C0">
              <w:rPr>
                <w:noProof/>
                <w:webHidden/>
              </w:rPr>
              <w:tab/>
            </w:r>
            <w:r w:rsidR="005261C0">
              <w:rPr>
                <w:noProof/>
                <w:webHidden/>
              </w:rPr>
              <w:fldChar w:fldCharType="begin"/>
            </w:r>
            <w:r w:rsidR="005261C0">
              <w:rPr>
                <w:noProof/>
                <w:webHidden/>
              </w:rPr>
              <w:instrText xml:space="preserve"> PAGEREF _Toc372544178 \h </w:instrText>
            </w:r>
            <w:r w:rsidR="005261C0">
              <w:rPr>
                <w:noProof/>
                <w:webHidden/>
              </w:rPr>
            </w:r>
            <w:r w:rsidR="005261C0">
              <w:rPr>
                <w:noProof/>
                <w:webHidden/>
              </w:rPr>
              <w:fldChar w:fldCharType="separate"/>
            </w:r>
            <w:r w:rsidR="005261C0">
              <w:rPr>
                <w:noProof/>
                <w:webHidden/>
              </w:rPr>
              <w:t>134</w:t>
            </w:r>
            <w:r w:rsidR="005261C0">
              <w:rPr>
                <w:noProof/>
                <w:webHidden/>
              </w:rPr>
              <w:fldChar w:fldCharType="end"/>
            </w:r>
          </w:hyperlink>
        </w:p>
        <w:p w14:paraId="22B8F683" w14:textId="77777777" w:rsidR="005261C0" w:rsidRDefault="00811134">
          <w:pPr>
            <w:pStyle w:val="ndicedeilustraes"/>
            <w:tabs>
              <w:tab w:val="right" w:leader="dot" w:pos="9350"/>
            </w:tabs>
            <w:rPr>
              <w:rFonts w:asciiTheme="minorHAnsi" w:hAnsiTheme="minorHAnsi"/>
              <w:noProof/>
              <w:lang w:eastAsia="pt-BR"/>
            </w:rPr>
          </w:pPr>
          <w:hyperlink w:anchor="_Toc372544179" w:history="1">
            <w:r w:rsidR="005261C0" w:rsidRPr="008B1BAC">
              <w:rPr>
                <w:rStyle w:val="Hyperlink"/>
                <w:noProof/>
              </w:rPr>
              <w:t>Listagem 57 Exemplo de definição do token de anti forgery na view MVC</w:t>
            </w:r>
            <w:r w:rsidR="005261C0">
              <w:rPr>
                <w:noProof/>
                <w:webHidden/>
              </w:rPr>
              <w:tab/>
            </w:r>
            <w:r w:rsidR="005261C0">
              <w:rPr>
                <w:noProof/>
                <w:webHidden/>
              </w:rPr>
              <w:fldChar w:fldCharType="begin"/>
            </w:r>
            <w:r w:rsidR="005261C0">
              <w:rPr>
                <w:noProof/>
                <w:webHidden/>
              </w:rPr>
              <w:instrText xml:space="preserve"> PAGEREF _Toc372544179 \h </w:instrText>
            </w:r>
            <w:r w:rsidR="005261C0">
              <w:rPr>
                <w:noProof/>
                <w:webHidden/>
              </w:rPr>
            </w:r>
            <w:r w:rsidR="005261C0">
              <w:rPr>
                <w:noProof/>
                <w:webHidden/>
              </w:rPr>
              <w:fldChar w:fldCharType="separate"/>
            </w:r>
            <w:r w:rsidR="005261C0">
              <w:rPr>
                <w:noProof/>
                <w:webHidden/>
              </w:rPr>
              <w:t>134</w:t>
            </w:r>
            <w:r w:rsidR="005261C0">
              <w:rPr>
                <w:noProof/>
                <w:webHidden/>
              </w:rPr>
              <w:fldChar w:fldCharType="end"/>
            </w:r>
          </w:hyperlink>
        </w:p>
        <w:p w14:paraId="2CD5CD5E" w14:textId="77777777" w:rsidR="005261C0" w:rsidRDefault="00811134">
          <w:pPr>
            <w:pStyle w:val="ndicedeilustraes"/>
            <w:tabs>
              <w:tab w:val="right" w:leader="dot" w:pos="9350"/>
            </w:tabs>
            <w:rPr>
              <w:rFonts w:asciiTheme="minorHAnsi" w:hAnsiTheme="minorHAnsi"/>
              <w:noProof/>
              <w:lang w:eastAsia="pt-BR"/>
            </w:rPr>
          </w:pPr>
          <w:hyperlink w:anchor="_Toc372544180" w:history="1">
            <w:r w:rsidR="005261C0" w:rsidRPr="008B1BAC">
              <w:rPr>
                <w:rStyle w:val="Hyperlink"/>
                <w:noProof/>
              </w:rPr>
              <w:t>Listagem 58 Exemplo passagem do token de validação anti forgery na chamada de função ajax</w:t>
            </w:r>
            <w:r w:rsidR="005261C0">
              <w:rPr>
                <w:noProof/>
                <w:webHidden/>
              </w:rPr>
              <w:tab/>
            </w:r>
            <w:r w:rsidR="005261C0">
              <w:rPr>
                <w:noProof/>
                <w:webHidden/>
              </w:rPr>
              <w:fldChar w:fldCharType="begin"/>
            </w:r>
            <w:r w:rsidR="005261C0">
              <w:rPr>
                <w:noProof/>
                <w:webHidden/>
              </w:rPr>
              <w:instrText xml:space="preserve"> PAGEREF _Toc372544180 \h </w:instrText>
            </w:r>
            <w:r w:rsidR="005261C0">
              <w:rPr>
                <w:noProof/>
                <w:webHidden/>
              </w:rPr>
            </w:r>
            <w:r w:rsidR="005261C0">
              <w:rPr>
                <w:noProof/>
                <w:webHidden/>
              </w:rPr>
              <w:fldChar w:fldCharType="separate"/>
            </w:r>
            <w:r w:rsidR="005261C0">
              <w:rPr>
                <w:noProof/>
                <w:webHidden/>
              </w:rPr>
              <w:t>135</w:t>
            </w:r>
            <w:r w:rsidR="005261C0">
              <w:rPr>
                <w:noProof/>
                <w:webHidden/>
              </w:rPr>
              <w:fldChar w:fldCharType="end"/>
            </w:r>
          </w:hyperlink>
        </w:p>
        <w:p w14:paraId="21345775" w14:textId="77777777" w:rsidR="005261C0" w:rsidRDefault="00811134">
          <w:pPr>
            <w:pStyle w:val="ndicedeilustraes"/>
            <w:tabs>
              <w:tab w:val="right" w:leader="dot" w:pos="9350"/>
            </w:tabs>
            <w:rPr>
              <w:rFonts w:asciiTheme="minorHAnsi" w:hAnsiTheme="minorHAnsi"/>
              <w:noProof/>
              <w:lang w:eastAsia="pt-BR"/>
            </w:rPr>
          </w:pPr>
          <w:hyperlink w:anchor="_Toc372544181" w:history="1">
            <w:r w:rsidR="005261C0" w:rsidRPr="008B1BAC">
              <w:rPr>
                <w:rStyle w:val="Hyperlink"/>
                <w:noProof/>
              </w:rPr>
              <w:t>Listagem 59 Exemplo de controlador que faz uso do token de validação anti forgery</w:t>
            </w:r>
            <w:r w:rsidR="005261C0">
              <w:rPr>
                <w:noProof/>
                <w:webHidden/>
              </w:rPr>
              <w:tab/>
            </w:r>
            <w:r w:rsidR="005261C0">
              <w:rPr>
                <w:noProof/>
                <w:webHidden/>
              </w:rPr>
              <w:fldChar w:fldCharType="begin"/>
            </w:r>
            <w:r w:rsidR="005261C0">
              <w:rPr>
                <w:noProof/>
                <w:webHidden/>
              </w:rPr>
              <w:instrText xml:space="preserve"> PAGEREF _Toc372544181 \h </w:instrText>
            </w:r>
            <w:r w:rsidR="005261C0">
              <w:rPr>
                <w:noProof/>
                <w:webHidden/>
              </w:rPr>
            </w:r>
            <w:r w:rsidR="005261C0">
              <w:rPr>
                <w:noProof/>
                <w:webHidden/>
              </w:rPr>
              <w:fldChar w:fldCharType="separate"/>
            </w:r>
            <w:r w:rsidR="005261C0">
              <w:rPr>
                <w:noProof/>
                <w:webHidden/>
              </w:rPr>
              <w:t>135</w:t>
            </w:r>
            <w:r w:rsidR="005261C0">
              <w:rPr>
                <w:noProof/>
                <w:webHidden/>
              </w:rPr>
              <w:fldChar w:fldCharType="end"/>
            </w:r>
          </w:hyperlink>
        </w:p>
        <w:p w14:paraId="700BE1D7" w14:textId="77777777" w:rsidR="005261C0" w:rsidRDefault="00811134">
          <w:pPr>
            <w:pStyle w:val="ndicedeilustraes"/>
            <w:tabs>
              <w:tab w:val="right" w:leader="dot" w:pos="9350"/>
            </w:tabs>
            <w:rPr>
              <w:rFonts w:asciiTheme="minorHAnsi" w:hAnsiTheme="minorHAnsi"/>
              <w:noProof/>
              <w:lang w:eastAsia="pt-BR"/>
            </w:rPr>
          </w:pPr>
          <w:hyperlink w:anchor="_Toc372544182" w:history="1">
            <w:r w:rsidR="005261C0" w:rsidRPr="008B1BAC">
              <w:rPr>
                <w:rStyle w:val="Hyperlink"/>
                <w:noProof/>
              </w:rPr>
              <w:t>Listagem 60 Tag sessionState do web.config com a definição padrão do modo para InProc</w:t>
            </w:r>
            <w:r w:rsidR="005261C0">
              <w:rPr>
                <w:noProof/>
                <w:webHidden/>
              </w:rPr>
              <w:tab/>
            </w:r>
            <w:r w:rsidR="005261C0">
              <w:rPr>
                <w:noProof/>
                <w:webHidden/>
              </w:rPr>
              <w:fldChar w:fldCharType="begin"/>
            </w:r>
            <w:r w:rsidR="005261C0">
              <w:rPr>
                <w:noProof/>
                <w:webHidden/>
              </w:rPr>
              <w:instrText xml:space="preserve"> PAGEREF _Toc372544182 \h </w:instrText>
            </w:r>
            <w:r w:rsidR="005261C0">
              <w:rPr>
                <w:noProof/>
                <w:webHidden/>
              </w:rPr>
            </w:r>
            <w:r w:rsidR="005261C0">
              <w:rPr>
                <w:noProof/>
                <w:webHidden/>
              </w:rPr>
              <w:fldChar w:fldCharType="separate"/>
            </w:r>
            <w:r w:rsidR="005261C0">
              <w:rPr>
                <w:noProof/>
                <w:webHidden/>
              </w:rPr>
              <w:t>140</w:t>
            </w:r>
            <w:r w:rsidR="005261C0">
              <w:rPr>
                <w:noProof/>
                <w:webHidden/>
              </w:rPr>
              <w:fldChar w:fldCharType="end"/>
            </w:r>
          </w:hyperlink>
        </w:p>
        <w:p w14:paraId="12E3FA1B" w14:textId="77777777" w:rsidR="005261C0" w:rsidRDefault="00811134">
          <w:pPr>
            <w:pStyle w:val="ndicedeilustraes"/>
            <w:tabs>
              <w:tab w:val="right" w:leader="dot" w:pos="9350"/>
            </w:tabs>
            <w:rPr>
              <w:rFonts w:asciiTheme="minorHAnsi" w:hAnsiTheme="minorHAnsi"/>
              <w:noProof/>
              <w:lang w:eastAsia="pt-BR"/>
            </w:rPr>
          </w:pPr>
          <w:hyperlink w:anchor="_Toc372544183" w:history="1">
            <w:r w:rsidR="005261C0" w:rsidRPr="008B1BAC">
              <w:rPr>
                <w:rStyle w:val="Hyperlink"/>
                <w:noProof/>
              </w:rPr>
              <w:t>Listagem 61 Configuração de página com EnableViewState ligado</w:t>
            </w:r>
            <w:r w:rsidR="005261C0">
              <w:rPr>
                <w:noProof/>
                <w:webHidden/>
              </w:rPr>
              <w:tab/>
            </w:r>
            <w:r w:rsidR="005261C0">
              <w:rPr>
                <w:noProof/>
                <w:webHidden/>
              </w:rPr>
              <w:fldChar w:fldCharType="begin"/>
            </w:r>
            <w:r w:rsidR="005261C0">
              <w:rPr>
                <w:noProof/>
                <w:webHidden/>
              </w:rPr>
              <w:instrText xml:space="preserve"> PAGEREF _Toc372544183 \h </w:instrText>
            </w:r>
            <w:r w:rsidR="005261C0">
              <w:rPr>
                <w:noProof/>
                <w:webHidden/>
              </w:rPr>
            </w:r>
            <w:r w:rsidR="005261C0">
              <w:rPr>
                <w:noProof/>
                <w:webHidden/>
              </w:rPr>
              <w:fldChar w:fldCharType="separate"/>
            </w:r>
            <w:r w:rsidR="005261C0">
              <w:rPr>
                <w:noProof/>
                <w:webHidden/>
              </w:rPr>
              <w:t>144</w:t>
            </w:r>
            <w:r w:rsidR="005261C0">
              <w:rPr>
                <w:noProof/>
                <w:webHidden/>
              </w:rPr>
              <w:fldChar w:fldCharType="end"/>
            </w:r>
          </w:hyperlink>
        </w:p>
        <w:p w14:paraId="4EFEA12B" w14:textId="77777777" w:rsidR="005261C0" w:rsidRDefault="00811134">
          <w:pPr>
            <w:pStyle w:val="ndicedeilustraes"/>
            <w:tabs>
              <w:tab w:val="right" w:leader="dot" w:pos="9350"/>
            </w:tabs>
            <w:rPr>
              <w:rFonts w:asciiTheme="minorHAnsi" w:hAnsiTheme="minorHAnsi"/>
              <w:noProof/>
              <w:lang w:eastAsia="pt-BR"/>
            </w:rPr>
          </w:pPr>
          <w:hyperlink w:anchor="_Toc372544184" w:history="1">
            <w:r w:rsidR="005261C0" w:rsidRPr="008B1BAC">
              <w:rPr>
                <w:rStyle w:val="Hyperlink"/>
                <w:noProof/>
              </w:rPr>
              <w:t>Listagem 62 Validação de entidade de serviço com MetadataType</w:t>
            </w:r>
            <w:r w:rsidR="005261C0">
              <w:rPr>
                <w:noProof/>
                <w:webHidden/>
              </w:rPr>
              <w:tab/>
            </w:r>
            <w:r w:rsidR="005261C0">
              <w:rPr>
                <w:noProof/>
                <w:webHidden/>
              </w:rPr>
              <w:fldChar w:fldCharType="begin"/>
            </w:r>
            <w:r w:rsidR="005261C0">
              <w:rPr>
                <w:noProof/>
                <w:webHidden/>
              </w:rPr>
              <w:instrText xml:space="preserve"> PAGEREF _Toc372544184 \h </w:instrText>
            </w:r>
            <w:r w:rsidR="005261C0">
              <w:rPr>
                <w:noProof/>
                <w:webHidden/>
              </w:rPr>
            </w:r>
            <w:r w:rsidR="005261C0">
              <w:rPr>
                <w:noProof/>
                <w:webHidden/>
              </w:rPr>
              <w:fldChar w:fldCharType="separate"/>
            </w:r>
            <w:r w:rsidR="005261C0">
              <w:rPr>
                <w:noProof/>
                <w:webHidden/>
              </w:rPr>
              <w:t>147</w:t>
            </w:r>
            <w:r w:rsidR="005261C0">
              <w:rPr>
                <w:noProof/>
                <w:webHidden/>
              </w:rPr>
              <w:fldChar w:fldCharType="end"/>
            </w:r>
          </w:hyperlink>
        </w:p>
        <w:p w14:paraId="1979D3C7" w14:textId="77777777" w:rsidR="005261C0" w:rsidRDefault="00811134">
          <w:pPr>
            <w:pStyle w:val="ndicedeilustraes"/>
            <w:tabs>
              <w:tab w:val="right" w:leader="dot" w:pos="9350"/>
            </w:tabs>
            <w:rPr>
              <w:rFonts w:asciiTheme="minorHAnsi" w:hAnsiTheme="minorHAnsi"/>
              <w:noProof/>
              <w:lang w:eastAsia="pt-BR"/>
            </w:rPr>
          </w:pPr>
          <w:hyperlink w:anchor="_Toc372544185" w:history="1">
            <w:r w:rsidR="005261C0" w:rsidRPr="008B1BAC">
              <w:rPr>
                <w:rStyle w:val="Hyperlink"/>
                <w:noProof/>
              </w:rPr>
              <w:t>Listagem 63 – Relgistrando o filtro Authorize em nível global.</w:t>
            </w:r>
            <w:r w:rsidR="005261C0">
              <w:rPr>
                <w:noProof/>
                <w:webHidden/>
              </w:rPr>
              <w:tab/>
            </w:r>
            <w:r w:rsidR="005261C0">
              <w:rPr>
                <w:noProof/>
                <w:webHidden/>
              </w:rPr>
              <w:fldChar w:fldCharType="begin"/>
            </w:r>
            <w:r w:rsidR="005261C0">
              <w:rPr>
                <w:noProof/>
                <w:webHidden/>
              </w:rPr>
              <w:instrText xml:space="preserve"> PAGEREF _Toc372544185 \h </w:instrText>
            </w:r>
            <w:r w:rsidR="005261C0">
              <w:rPr>
                <w:noProof/>
                <w:webHidden/>
              </w:rPr>
            </w:r>
            <w:r w:rsidR="005261C0">
              <w:rPr>
                <w:noProof/>
                <w:webHidden/>
              </w:rPr>
              <w:fldChar w:fldCharType="separate"/>
            </w:r>
            <w:r w:rsidR="005261C0">
              <w:rPr>
                <w:noProof/>
                <w:webHidden/>
              </w:rPr>
              <w:t>149</w:t>
            </w:r>
            <w:r w:rsidR="005261C0">
              <w:rPr>
                <w:noProof/>
                <w:webHidden/>
              </w:rPr>
              <w:fldChar w:fldCharType="end"/>
            </w:r>
          </w:hyperlink>
        </w:p>
        <w:p w14:paraId="71BE3502" w14:textId="77777777" w:rsidR="005261C0" w:rsidRDefault="00811134">
          <w:pPr>
            <w:pStyle w:val="ndicedeilustraes"/>
            <w:tabs>
              <w:tab w:val="right" w:leader="dot" w:pos="9350"/>
            </w:tabs>
            <w:rPr>
              <w:rFonts w:asciiTheme="minorHAnsi" w:hAnsiTheme="minorHAnsi"/>
              <w:noProof/>
              <w:lang w:eastAsia="pt-BR"/>
            </w:rPr>
          </w:pPr>
          <w:hyperlink w:anchor="_Toc372544186" w:history="1">
            <w:r w:rsidR="005261C0" w:rsidRPr="008B1BAC">
              <w:rPr>
                <w:rStyle w:val="Hyperlink"/>
                <w:noProof/>
              </w:rPr>
              <w:t>Listagem 64 – Evite Modelo e FormCollection juntos no post</w:t>
            </w:r>
            <w:r w:rsidR="005261C0">
              <w:rPr>
                <w:noProof/>
                <w:webHidden/>
              </w:rPr>
              <w:tab/>
            </w:r>
            <w:r w:rsidR="005261C0">
              <w:rPr>
                <w:noProof/>
                <w:webHidden/>
              </w:rPr>
              <w:fldChar w:fldCharType="begin"/>
            </w:r>
            <w:r w:rsidR="005261C0">
              <w:rPr>
                <w:noProof/>
                <w:webHidden/>
              </w:rPr>
              <w:instrText xml:space="preserve"> PAGEREF _Toc372544186 \h </w:instrText>
            </w:r>
            <w:r w:rsidR="005261C0">
              <w:rPr>
                <w:noProof/>
                <w:webHidden/>
              </w:rPr>
            </w:r>
            <w:r w:rsidR="005261C0">
              <w:rPr>
                <w:noProof/>
                <w:webHidden/>
              </w:rPr>
              <w:fldChar w:fldCharType="separate"/>
            </w:r>
            <w:r w:rsidR="005261C0">
              <w:rPr>
                <w:noProof/>
                <w:webHidden/>
              </w:rPr>
              <w:t>150</w:t>
            </w:r>
            <w:r w:rsidR="005261C0">
              <w:rPr>
                <w:noProof/>
                <w:webHidden/>
              </w:rPr>
              <w:fldChar w:fldCharType="end"/>
            </w:r>
          </w:hyperlink>
        </w:p>
        <w:p w14:paraId="29048504" w14:textId="77777777" w:rsidR="005261C0" w:rsidRDefault="00811134">
          <w:pPr>
            <w:pStyle w:val="ndicedeilustraes"/>
            <w:tabs>
              <w:tab w:val="right" w:leader="dot" w:pos="9350"/>
            </w:tabs>
            <w:rPr>
              <w:rFonts w:asciiTheme="minorHAnsi" w:hAnsiTheme="minorHAnsi"/>
              <w:noProof/>
              <w:lang w:eastAsia="pt-BR"/>
            </w:rPr>
          </w:pPr>
          <w:hyperlink w:anchor="_Toc372544187" w:history="1">
            <w:r w:rsidR="005261C0" w:rsidRPr="008B1BAC">
              <w:rPr>
                <w:rStyle w:val="Hyperlink"/>
                <w:noProof/>
              </w:rPr>
              <w:t>Listagem 65 – Evite renomear a ação de post e indicar um nome no ActionName</w:t>
            </w:r>
            <w:r w:rsidR="005261C0">
              <w:rPr>
                <w:noProof/>
                <w:webHidden/>
              </w:rPr>
              <w:tab/>
            </w:r>
            <w:r w:rsidR="005261C0">
              <w:rPr>
                <w:noProof/>
                <w:webHidden/>
              </w:rPr>
              <w:fldChar w:fldCharType="begin"/>
            </w:r>
            <w:r w:rsidR="005261C0">
              <w:rPr>
                <w:noProof/>
                <w:webHidden/>
              </w:rPr>
              <w:instrText xml:space="preserve"> PAGEREF _Toc372544187 \h </w:instrText>
            </w:r>
            <w:r w:rsidR="005261C0">
              <w:rPr>
                <w:noProof/>
                <w:webHidden/>
              </w:rPr>
            </w:r>
            <w:r w:rsidR="005261C0">
              <w:rPr>
                <w:noProof/>
                <w:webHidden/>
              </w:rPr>
              <w:fldChar w:fldCharType="separate"/>
            </w:r>
            <w:r w:rsidR="005261C0">
              <w:rPr>
                <w:noProof/>
                <w:webHidden/>
              </w:rPr>
              <w:t>151</w:t>
            </w:r>
            <w:r w:rsidR="005261C0">
              <w:rPr>
                <w:noProof/>
                <w:webHidden/>
              </w:rPr>
              <w:fldChar w:fldCharType="end"/>
            </w:r>
          </w:hyperlink>
        </w:p>
        <w:p w14:paraId="2D6FA486" w14:textId="77777777" w:rsidR="005261C0" w:rsidRDefault="00811134">
          <w:pPr>
            <w:pStyle w:val="ndicedeilustraes"/>
            <w:tabs>
              <w:tab w:val="right" w:leader="dot" w:pos="9350"/>
            </w:tabs>
            <w:rPr>
              <w:rFonts w:asciiTheme="minorHAnsi" w:hAnsiTheme="minorHAnsi"/>
              <w:noProof/>
              <w:lang w:eastAsia="pt-BR"/>
            </w:rPr>
          </w:pPr>
          <w:hyperlink w:anchor="_Toc372544188" w:history="1">
            <w:r w:rsidR="005261C0" w:rsidRPr="008B1BAC">
              <w:rPr>
                <w:rStyle w:val="Hyperlink"/>
                <w:noProof/>
              </w:rPr>
              <w:t>Listagem 66 – Exemplo de Ação de GET</w:t>
            </w:r>
            <w:r w:rsidR="005261C0">
              <w:rPr>
                <w:noProof/>
                <w:webHidden/>
              </w:rPr>
              <w:tab/>
            </w:r>
            <w:r w:rsidR="005261C0">
              <w:rPr>
                <w:noProof/>
                <w:webHidden/>
              </w:rPr>
              <w:fldChar w:fldCharType="begin"/>
            </w:r>
            <w:r w:rsidR="005261C0">
              <w:rPr>
                <w:noProof/>
                <w:webHidden/>
              </w:rPr>
              <w:instrText xml:space="preserve"> PAGEREF _Toc372544188 \h </w:instrText>
            </w:r>
            <w:r w:rsidR="005261C0">
              <w:rPr>
                <w:noProof/>
                <w:webHidden/>
              </w:rPr>
            </w:r>
            <w:r w:rsidR="005261C0">
              <w:rPr>
                <w:noProof/>
                <w:webHidden/>
              </w:rPr>
              <w:fldChar w:fldCharType="separate"/>
            </w:r>
            <w:r w:rsidR="005261C0">
              <w:rPr>
                <w:noProof/>
                <w:webHidden/>
              </w:rPr>
              <w:t>151</w:t>
            </w:r>
            <w:r w:rsidR="005261C0">
              <w:rPr>
                <w:noProof/>
                <w:webHidden/>
              </w:rPr>
              <w:fldChar w:fldCharType="end"/>
            </w:r>
          </w:hyperlink>
        </w:p>
        <w:p w14:paraId="2F0779C1" w14:textId="77777777" w:rsidR="005261C0" w:rsidRDefault="00811134">
          <w:pPr>
            <w:pStyle w:val="ndicedeilustraes"/>
            <w:tabs>
              <w:tab w:val="right" w:leader="dot" w:pos="9350"/>
            </w:tabs>
            <w:rPr>
              <w:rFonts w:asciiTheme="minorHAnsi" w:hAnsiTheme="minorHAnsi"/>
              <w:noProof/>
              <w:lang w:eastAsia="pt-BR"/>
            </w:rPr>
          </w:pPr>
          <w:hyperlink w:anchor="_Toc372544189" w:history="1">
            <w:r w:rsidR="005261C0" w:rsidRPr="008B1BAC">
              <w:rPr>
                <w:rStyle w:val="Hyperlink"/>
                <w:noProof/>
              </w:rPr>
              <w:t>Listagem 67 – Exemplo de Ação de Post sem definição de ActionName</w:t>
            </w:r>
            <w:r w:rsidR="005261C0">
              <w:rPr>
                <w:noProof/>
                <w:webHidden/>
              </w:rPr>
              <w:tab/>
            </w:r>
            <w:r w:rsidR="005261C0">
              <w:rPr>
                <w:noProof/>
                <w:webHidden/>
              </w:rPr>
              <w:fldChar w:fldCharType="begin"/>
            </w:r>
            <w:r w:rsidR="005261C0">
              <w:rPr>
                <w:noProof/>
                <w:webHidden/>
              </w:rPr>
              <w:instrText xml:space="preserve"> PAGEREF _Toc372544189 \h </w:instrText>
            </w:r>
            <w:r w:rsidR="005261C0">
              <w:rPr>
                <w:noProof/>
                <w:webHidden/>
              </w:rPr>
            </w:r>
            <w:r w:rsidR="005261C0">
              <w:rPr>
                <w:noProof/>
                <w:webHidden/>
              </w:rPr>
              <w:fldChar w:fldCharType="separate"/>
            </w:r>
            <w:r w:rsidR="005261C0">
              <w:rPr>
                <w:noProof/>
                <w:webHidden/>
              </w:rPr>
              <w:t>151</w:t>
            </w:r>
            <w:r w:rsidR="005261C0">
              <w:rPr>
                <w:noProof/>
                <w:webHidden/>
              </w:rPr>
              <w:fldChar w:fldCharType="end"/>
            </w:r>
          </w:hyperlink>
        </w:p>
        <w:p w14:paraId="4CD6A91E" w14:textId="77777777" w:rsidR="005261C0" w:rsidRDefault="00811134">
          <w:pPr>
            <w:pStyle w:val="ndicedeilustraes"/>
            <w:tabs>
              <w:tab w:val="right" w:leader="dot" w:pos="9350"/>
            </w:tabs>
            <w:rPr>
              <w:rFonts w:asciiTheme="minorHAnsi" w:hAnsiTheme="minorHAnsi"/>
              <w:noProof/>
              <w:lang w:eastAsia="pt-BR"/>
            </w:rPr>
          </w:pPr>
          <w:hyperlink w:anchor="_Toc372544190" w:history="1">
            <w:r w:rsidR="005261C0" w:rsidRPr="008B1BAC">
              <w:rPr>
                <w:rStyle w:val="Hyperlink"/>
                <w:noProof/>
              </w:rPr>
              <w:t>Listagem 68 – Configurando o cache de saída para uma determinada ação</w:t>
            </w:r>
            <w:r w:rsidR="005261C0">
              <w:rPr>
                <w:noProof/>
                <w:webHidden/>
              </w:rPr>
              <w:tab/>
            </w:r>
            <w:r w:rsidR="005261C0">
              <w:rPr>
                <w:noProof/>
                <w:webHidden/>
              </w:rPr>
              <w:fldChar w:fldCharType="begin"/>
            </w:r>
            <w:r w:rsidR="005261C0">
              <w:rPr>
                <w:noProof/>
                <w:webHidden/>
              </w:rPr>
              <w:instrText xml:space="preserve"> PAGEREF _Toc372544190 \h </w:instrText>
            </w:r>
            <w:r w:rsidR="005261C0">
              <w:rPr>
                <w:noProof/>
                <w:webHidden/>
              </w:rPr>
            </w:r>
            <w:r w:rsidR="005261C0">
              <w:rPr>
                <w:noProof/>
                <w:webHidden/>
              </w:rPr>
              <w:fldChar w:fldCharType="separate"/>
            </w:r>
            <w:r w:rsidR="005261C0">
              <w:rPr>
                <w:noProof/>
                <w:webHidden/>
              </w:rPr>
              <w:t>152</w:t>
            </w:r>
            <w:r w:rsidR="005261C0">
              <w:rPr>
                <w:noProof/>
                <w:webHidden/>
              </w:rPr>
              <w:fldChar w:fldCharType="end"/>
            </w:r>
          </w:hyperlink>
        </w:p>
        <w:p w14:paraId="6222D317" w14:textId="77777777" w:rsidR="005261C0" w:rsidRDefault="00811134">
          <w:pPr>
            <w:pStyle w:val="ndicedeilustraes"/>
            <w:tabs>
              <w:tab w:val="right" w:leader="dot" w:pos="9350"/>
            </w:tabs>
            <w:rPr>
              <w:rFonts w:asciiTheme="minorHAnsi" w:hAnsiTheme="minorHAnsi"/>
              <w:noProof/>
              <w:lang w:eastAsia="pt-BR"/>
            </w:rPr>
          </w:pPr>
          <w:hyperlink w:anchor="_Toc372544191" w:history="1">
            <w:r w:rsidR="005261C0" w:rsidRPr="008B1BAC">
              <w:rPr>
                <w:rStyle w:val="Hyperlink"/>
                <w:noProof/>
              </w:rPr>
              <w:t>Listagem 69 A seção machineKey</w:t>
            </w:r>
            <w:r w:rsidR="005261C0">
              <w:rPr>
                <w:noProof/>
                <w:webHidden/>
              </w:rPr>
              <w:tab/>
            </w:r>
            <w:r w:rsidR="005261C0">
              <w:rPr>
                <w:noProof/>
                <w:webHidden/>
              </w:rPr>
              <w:fldChar w:fldCharType="begin"/>
            </w:r>
            <w:r w:rsidR="005261C0">
              <w:rPr>
                <w:noProof/>
                <w:webHidden/>
              </w:rPr>
              <w:instrText xml:space="preserve"> PAGEREF _Toc372544191 \h </w:instrText>
            </w:r>
            <w:r w:rsidR="005261C0">
              <w:rPr>
                <w:noProof/>
                <w:webHidden/>
              </w:rPr>
            </w:r>
            <w:r w:rsidR="005261C0">
              <w:rPr>
                <w:noProof/>
                <w:webHidden/>
              </w:rPr>
              <w:fldChar w:fldCharType="separate"/>
            </w:r>
            <w:r w:rsidR="005261C0">
              <w:rPr>
                <w:noProof/>
                <w:webHidden/>
              </w:rPr>
              <w:t>164</w:t>
            </w:r>
            <w:r w:rsidR="005261C0">
              <w:rPr>
                <w:noProof/>
                <w:webHidden/>
              </w:rPr>
              <w:fldChar w:fldCharType="end"/>
            </w:r>
          </w:hyperlink>
        </w:p>
        <w:p w14:paraId="6D090879" w14:textId="77777777" w:rsidR="005261C0" w:rsidRDefault="00811134">
          <w:pPr>
            <w:pStyle w:val="ndicedeilustraes"/>
            <w:tabs>
              <w:tab w:val="right" w:leader="dot" w:pos="9350"/>
            </w:tabs>
            <w:rPr>
              <w:rFonts w:asciiTheme="minorHAnsi" w:hAnsiTheme="minorHAnsi"/>
              <w:noProof/>
              <w:lang w:eastAsia="pt-BR"/>
            </w:rPr>
          </w:pPr>
          <w:hyperlink w:anchor="_Toc372544192" w:history="1">
            <w:r w:rsidR="005261C0" w:rsidRPr="008B1BAC">
              <w:rPr>
                <w:rStyle w:val="Hyperlink"/>
                <w:noProof/>
              </w:rPr>
              <w:t>Listagem 70 Arquivo web.config devidamente configurado para usar mecanismo de sessão do AppFabric</w:t>
            </w:r>
            <w:r w:rsidR="005261C0">
              <w:rPr>
                <w:noProof/>
                <w:webHidden/>
              </w:rPr>
              <w:tab/>
            </w:r>
            <w:r w:rsidR="005261C0">
              <w:rPr>
                <w:noProof/>
                <w:webHidden/>
              </w:rPr>
              <w:fldChar w:fldCharType="begin"/>
            </w:r>
            <w:r w:rsidR="005261C0">
              <w:rPr>
                <w:noProof/>
                <w:webHidden/>
              </w:rPr>
              <w:instrText xml:space="preserve"> PAGEREF _Toc372544192 \h </w:instrText>
            </w:r>
            <w:r w:rsidR="005261C0">
              <w:rPr>
                <w:noProof/>
                <w:webHidden/>
              </w:rPr>
            </w:r>
            <w:r w:rsidR="005261C0">
              <w:rPr>
                <w:noProof/>
                <w:webHidden/>
              </w:rPr>
              <w:fldChar w:fldCharType="separate"/>
            </w:r>
            <w:r w:rsidR="005261C0">
              <w:rPr>
                <w:noProof/>
                <w:webHidden/>
              </w:rPr>
              <w:t>165</w:t>
            </w:r>
            <w:r w:rsidR="005261C0">
              <w:rPr>
                <w:noProof/>
                <w:webHidden/>
              </w:rPr>
              <w:fldChar w:fldCharType="end"/>
            </w:r>
          </w:hyperlink>
        </w:p>
        <w:p w14:paraId="0E96F21C" w14:textId="77777777" w:rsidR="005261C0" w:rsidRDefault="00811134">
          <w:pPr>
            <w:pStyle w:val="ndicedeilustraes"/>
            <w:tabs>
              <w:tab w:val="right" w:leader="dot" w:pos="9350"/>
            </w:tabs>
            <w:rPr>
              <w:rFonts w:asciiTheme="minorHAnsi" w:hAnsiTheme="minorHAnsi"/>
              <w:noProof/>
              <w:lang w:eastAsia="pt-BR"/>
            </w:rPr>
          </w:pPr>
          <w:hyperlink w:anchor="_Toc372544193" w:history="1">
            <w:r w:rsidR="005261C0" w:rsidRPr="008B1BAC">
              <w:rPr>
                <w:rStyle w:val="Hyperlink"/>
                <w:noProof/>
              </w:rPr>
              <w:t>Listagem 71 Interceptação de erro de escopo de aplicação no arquivo Global.Asax</w:t>
            </w:r>
            <w:r w:rsidR="005261C0">
              <w:rPr>
                <w:noProof/>
                <w:webHidden/>
              </w:rPr>
              <w:tab/>
            </w:r>
            <w:r w:rsidR="005261C0">
              <w:rPr>
                <w:noProof/>
                <w:webHidden/>
              </w:rPr>
              <w:fldChar w:fldCharType="begin"/>
            </w:r>
            <w:r w:rsidR="005261C0">
              <w:rPr>
                <w:noProof/>
                <w:webHidden/>
              </w:rPr>
              <w:instrText xml:space="preserve"> PAGEREF _Toc372544193 \h </w:instrText>
            </w:r>
            <w:r w:rsidR="005261C0">
              <w:rPr>
                <w:noProof/>
                <w:webHidden/>
              </w:rPr>
            </w:r>
            <w:r w:rsidR="005261C0">
              <w:rPr>
                <w:noProof/>
                <w:webHidden/>
              </w:rPr>
              <w:fldChar w:fldCharType="separate"/>
            </w:r>
            <w:r w:rsidR="005261C0">
              <w:rPr>
                <w:noProof/>
                <w:webHidden/>
              </w:rPr>
              <w:t>167</w:t>
            </w:r>
            <w:r w:rsidR="005261C0">
              <w:rPr>
                <w:noProof/>
                <w:webHidden/>
              </w:rPr>
              <w:fldChar w:fldCharType="end"/>
            </w:r>
          </w:hyperlink>
        </w:p>
        <w:p w14:paraId="4FD2E23B" w14:textId="77777777" w:rsidR="005261C0" w:rsidRDefault="00811134">
          <w:pPr>
            <w:pStyle w:val="ndicedeilustraes"/>
            <w:tabs>
              <w:tab w:val="right" w:leader="dot" w:pos="9350"/>
            </w:tabs>
            <w:rPr>
              <w:rFonts w:asciiTheme="minorHAnsi" w:hAnsiTheme="minorHAnsi"/>
              <w:noProof/>
              <w:lang w:eastAsia="pt-BR"/>
            </w:rPr>
          </w:pPr>
          <w:hyperlink w:anchor="_Toc372544194" w:history="1">
            <w:r w:rsidR="005261C0" w:rsidRPr="008B1BAC">
              <w:rPr>
                <w:rStyle w:val="Hyperlink"/>
                <w:noProof/>
              </w:rPr>
              <w:t>Listagem 72 Interceptação de erro de escopo de aplicação no arquivo Global.Asax</w:t>
            </w:r>
            <w:r w:rsidR="005261C0">
              <w:rPr>
                <w:noProof/>
                <w:webHidden/>
              </w:rPr>
              <w:tab/>
            </w:r>
            <w:r w:rsidR="005261C0">
              <w:rPr>
                <w:noProof/>
                <w:webHidden/>
              </w:rPr>
              <w:fldChar w:fldCharType="begin"/>
            </w:r>
            <w:r w:rsidR="005261C0">
              <w:rPr>
                <w:noProof/>
                <w:webHidden/>
              </w:rPr>
              <w:instrText xml:space="preserve"> PAGEREF _Toc372544194 \h </w:instrText>
            </w:r>
            <w:r w:rsidR="005261C0">
              <w:rPr>
                <w:noProof/>
                <w:webHidden/>
              </w:rPr>
            </w:r>
            <w:r w:rsidR="005261C0">
              <w:rPr>
                <w:noProof/>
                <w:webHidden/>
              </w:rPr>
              <w:fldChar w:fldCharType="separate"/>
            </w:r>
            <w:r w:rsidR="005261C0">
              <w:rPr>
                <w:noProof/>
                <w:webHidden/>
              </w:rPr>
              <w:t>169</w:t>
            </w:r>
            <w:r w:rsidR="005261C0">
              <w:rPr>
                <w:noProof/>
                <w:webHidden/>
              </w:rPr>
              <w:fldChar w:fldCharType="end"/>
            </w:r>
          </w:hyperlink>
        </w:p>
        <w:p w14:paraId="683DC4E7" w14:textId="77777777" w:rsidR="005261C0" w:rsidRDefault="00811134">
          <w:pPr>
            <w:pStyle w:val="ndicedeilustraes"/>
            <w:tabs>
              <w:tab w:val="right" w:leader="dot" w:pos="9350"/>
            </w:tabs>
            <w:rPr>
              <w:rFonts w:asciiTheme="minorHAnsi" w:hAnsiTheme="minorHAnsi"/>
              <w:noProof/>
              <w:lang w:eastAsia="pt-BR"/>
            </w:rPr>
          </w:pPr>
          <w:hyperlink w:anchor="_Toc372544195" w:history="1">
            <w:r w:rsidR="005261C0" w:rsidRPr="008B1BAC">
              <w:rPr>
                <w:rStyle w:val="Hyperlink"/>
                <w:noProof/>
              </w:rPr>
              <w:t>Listagem 73 Configuração da tag CustomErrors no web.config</w:t>
            </w:r>
            <w:r w:rsidR="005261C0">
              <w:rPr>
                <w:noProof/>
                <w:webHidden/>
              </w:rPr>
              <w:tab/>
            </w:r>
            <w:r w:rsidR="005261C0">
              <w:rPr>
                <w:noProof/>
                <w:webHidden/>
              </w:rPr>
              <w:fldChar w:fldCharType="begin"/>
            </w:r>
            <w:r w:rsidR="005261C0">
              <w:rPr>
                <w:noProof/>
                <w:webHidden/>
              </w:rPr>
              <w:instrText xml:space="preserve"> PAGEREF _Toc372544195 \h </w:instrText>
            </w:r>
            <w:r w:rsidR="005261C0">
              <w:rPr>
                <w:noProof/>
                <w:webHidden/>
              </w:rPr>
            </w:r>
            <w:r w:rsidR="005261C0">
              <w:rPr>
                <w:noProof/>
                <w:webHidden/>
              </w:rPr>
              <w:fldChar w:fldCharType="separate"/>
            </w:r>
            <w:r w:rsidR="005261C0">
              <w:rPr>
                <w:noProof/>
                <w:webHidden/>
              </w:rPr>
              <w:t>170</w:t>
            </w:r>
            <w:r w:rsidR="005261C0">
              <w:rPr>
                <w:noProof/>
                <w:webHidden/>
              </w:rPr>
              <w:fldChar w:fldCharType="end"/>
            </w:r>
          </w:hyperlink>
        </w:p>
        <w:p w14:paraId="24B7B919" w14:textId="77777777" w:rsidR="005261C0" w:rsidRDefault="00811134">
          <w:pPr>
            <w:pStyle w:val="ndicedeilustraes"/>
            <w:tabs>
              <w:tab w:val="right" w:leader="dot" w:pos="9350"/>
            </w:tabs>
            <w:rPr>
              <w:rFonts w:asciiTheme="minorHAnsi" w:hAnsiTheme="minorHAnsi"/>
              <w:noProof/>
              <w:lang w:eastAsia="pt-BR"/>
            </w:rPr>
          </w:pPr>
          <w:hyperlink w:anchor="_Toc372544196" w:history="1">
            <w:r w:rsidR="005261C0" w:rsidRPr="008B1BAC">
              <w:rPr>
                <w:rStyle w:val="Hyperlink"/>
                <w:noProof/>
              </w:rPr>
              <w:t>Listagem 74 Html da página de exemplo de exibição de erro</w:t>
            </w:r>
            <w:r w:rsidR="005261C0">
              <w:rPr>
                <w:noProof/>
                <w:webHidden/>
              </w:rPr>
              <w:tab/>
            </w:r>
            <w:r w:rsidR="005261C0">
              <w:rPr>
                <w:noProof/>
                <w:webHidden/>
              </w:rPr>
              <w:fldChar w:fldCharType="begin"/>
            </w:r>
            <w:r w:rsidR="005261C0">
              <w:rPr>
                <w:noProof/>
                <w:webHidden/>
              </w:rPr>
              <w:instrText xml:space="preserve"> PAGEREF _Toc372544196 \h </w:instrText>
            </w:r>
            <w:r w:rsidR="005261C0">
              <w:rPr>
                <w:noProof/>
                <w:webHidden/>
              </w:rPr>
            </w:r>
            <w:r w:rsidR="005261C0">
              <w:rPr>
                <w:noProof/>
                <w:webHidden/>
              </w:rPr>
              <w:fldChar w:fldCharType="separate"/>
            </w:r>
            <w:r w:rsidR="005261C0">
              <w:rPr>
                <w:noProof/>
                <w:webHidden/>
              </w:rPr>
              <w:t>170</w:t>
            </w:r>
            <w:r w:rsidR="005261C0">
              <w:rPr>
                <w:noProof/>
                <w:webHidden/>
              </w:rPr>
              <w:fldChar w:fldCharType="end"/>
            </w:r>
          </w:hyperlink>
        </w:p>
        <w:p w14:paraId="3744AC21" w14:textId="77777777" w:rsidR="005261C0" w:rsidRDefault="00811134">
          <w:pPr>
            <w:pStyle w:val="ndicedeilustraes"/>
            <w:tabs>
              <w:tab w:val="right" w:leader="dot" w:pos="9350"/>
            </w:tabs>
            <w:rPr>
              <w:rFonts w:asciiTheme="minorHAnsi" w:hAnsiTheme="minorHAnsi"/>
              <w:noProof/>
              <w:lang w:eastAsia="pt-BR"/>
            </w:rPr>
          </w:pPr>
          <w:hyperlink w:anchor="_Toc372544197" w:history="1">
            <w:r w:rsidR="005261C0" w:rsidRPr="008B1BAC">
              <w:rPr>
                <w:rStyle w:val="Hyperlink"/>
                <w:noProof/>
              </w:rPr>
              <w:t>Listagem 75 Exemplo de configuração de página de erro da tag customError no web.config</w:t>
            </w:r>
            <w:r w:rsidR="005261C0">
              <w:rPr>
                <w:noProof/>
                <w:webHidden/>
              </w:rPr>
              <w:tab/>
            </w:r>
            <w:r w:rsidR="005261C0">
              <w:rPr>
                <w:noProof/>
                <w:webHidden/>
              </w:rPr>
              <w:fldChar w:fldCharType="begin"/>
            </w:r>
            <w:r w:rsidR="005261C0">
              <w:rPr>
                <w:noProof/>
                <w:webHidden/>
              </w:rPr>
              <w:instrText xml:space="preserve"> PAGEREF _Toc372544197 \h </w:instrText>
            </w:r>
            <w:r w:rsidR="005261C0">
              <w:rPr>
                <w:noProof/>
                <w:webHidden/>
              </w:rPr>
            </w:r>
            <w:r w:rsidR="005261C0">
              <w:rPr>
                <w:noProof/>
                <w:webHidden/>
              </w:rPr>
              <w:fldChar w:fldCharType="separate"/>
            </w:r>
            <w:r w:rsidR="005261C0">
              <w:rPr>
                <w:noProof/>
                <w:webHidden/>
              </w:rPr>
              <w:t>171</w:t>
            </w:r>
            <w:r w:rsidR="005261C0">
              <w:rPr>
                <w:noProof/>
                <w:webHidden/>
              </w:rPr>
              <w:fldChar w:fldCharType="end"/>
            </w:r>
          </w:hyperlink>
        </w:p>
        <w:p w14:paraId="357C483C" w14:textId="75E33A4C" w:rsidR="00306C0B" w:rsidRPr="004F192E" w:rsidRDefault="002D4115" w:rsidP="00306C0B">
          <w:pPr>
            <w:rPr>
              <w:sz w:val="20"/>
            </w:rPr>
          </w:pPr>
          <w:r>
            <w:rPr>
              <w:sz w:val="20"/>
            </w:rPr>
            <w:fldChar w:fldCharType="end"/>
          </w:r>
        </w:p>
        <w:p w14:paraId="357C483F" w14:textId="0803AD30" w:rsidR="00342676" w:rsidRPr="004F192E" w:rsidRDefault="00811134" w:rsidP="00306C0B">
          <w:pPr>
            <w:rPr>
              <w:sz w:val="20"/>
            </w:rPr>
            <w:sectPr w:rsidR="00342676" w:rsidRPr="004F192E">
              <w:headerReference w:type="default" r:id="rId17"/>
              <w:footerReference w:type="default" r:id="rId18"/>
              <w:headerReference w:type="first" r:id="rId19"/>
              <w:footerReference w:type="first" r:id="rId20"/>
              <w:pgSz w:w="12240" w:h="15840" w:code="1"/>
              <w:pgMar w:top="1440" w:right="1440" w:bottom="1440" w:left="1440" w:header="706" w:footer="288" w:gutter="0"/>
              <w:cols w:space="720"/>
              <w:docGrid w:linePitch="360"/>
            </w:sectPr>
          </w:pPr>
        </w:p>
      </w:sdtContent>
    </w:sdt>
    <w:p w14:paraId="357C4855" w14:textId="160B2025" w:rsidR="00DD7DC9" w:rsidRPr="004F192E" w:rsidRDefault="009647DB" w:rsidP="5B934592">
      <w:pPr>
        <w:pStyle w:val="Heading1Numbered"/>
      </w:pPr>
      <w:bookmarkStart w:id="0" w:name="_Toc353269678"/>
      <w:bookmarkStart w:id="1" w:name="_Toc372543929"/>
      <w:bookmarkStart w:id="2" w:name="_Toc297286694"/>
      <w:r w:rsidRPr="004F192E">
        <w:lastRenderedPageBreak/>
        <w:t>Objetivo</w:t>
      </w:r>
      <w:bookmarkEnd w:id="0"/>
      <w:bookmarkEnd w:id="1"/>
    </w:p>
    <w:p w14:paraId="70FC88AF" w14:textId="6829BABD" w:rsidR="0062499B" w:rsidRDefault="0062499B" w:rsidP="5B934592">
      <w:pPr>
        <w:spacing w:before="0" w:after="200"/>
      </w:pPr>
      <w:r>
        <w:t>Este documento é parte integrante do projeto de Elaboração de Arquiteturas de Software – FASE 2, desenvolvido segundo o Escopo de Trabalho e Formato de Entregas especificados no documento de Visão Escopo (</w:t>
      </w:r>
      <w:r w:rsidRPr="00C0102A">
        <w:rPr>
          <w:b/>
        </w:rPr>
        <w:t>SEFAZ - ITAP Arquiteturas de Software - FASE 2 - Visão e Escopo.docx</w:t>
      </w:r>
      <w:r w:rsidR="00922073">
        <w:rPr>
          <w:b/>
        </w:rPr>
        <w:t xml:space="preserve"> </w:t>
      </w:r>
      <w:r w:rsidR="00922073">
        <w:t xml:space="preserve">) </w:t>
      </w:r>
    </w:p>
    <w:p w14:paraId="23148D2C" w14:textId="77777777" w:rsidR="0062499B" w:rsidRDefault="0062499B" w:rsidP="5B934592">
      <w:pPr>
        <w:spacing w:before="0" w:after="200"/>
      </w:pPr>
      <w:r>
        <w:t>O projeto visa estabelecer uma referência para o desenvolvimento padronizado de sistemas que permita o planejamento da adoção de práticas para reduzir riscos de segurança e aumentar a disponibilidade de sistemas web da instituição.</w:t>
      </w:r>
    </w:p>
    <w:p w14:paraId="6678A487" w14:textId="77777777" w:rsidR="0062499B" w:rsidRDefault="0062499B" w:rsidP="5B934592">
      <w:pPr>
        <w:spacing w:before="0" w:after="200"/>
      </w:pPr>
      <w:r>
        <w:t>Dentro desta proposta foram priorizados os aspectos referentes as seguintes frentes de trabalho:</w:t>
      </w:r>
    </w:p>
    <w:p w14:paraId="3D4CBD30" w14:textId="3951ADD5" w:rsidR="0062499B" w:rsidRDefault="0062499B" w:rsidP="5B934592">
      <w:pPr>
        <w:spacing w:before="0" w:after="200"/>
      </w:pPr>
      <w:r w:rsidRPr="00C0102A">
        <w:rPr>
          <w:b/>
        </w:rPr>
        <w:t>APLICAÇÕES WEB:</w:t>
      </w:r>
      <w:r>
        <w:t xml:space="preserve"> Documento de orientação para o desenvolvimento </w:t>
      </w:r>
      <w:r w:rsidR="003F4CBD">
        <w:t>de aplicações</w:t>
      </w:r>
      <w:r>
        <w:t xml:space="preserve"> WEB na Plataforma Microsoft .NET utilizando Web Forms</w:t>
      </w:r>
      <w:r w:rsidR="003F4CBD">
        <w:t xml:space="preserve"> e MVC</w:t>
      </w:r>
      <w:r>
        <w:t xml:space="preserve"> contemplando: Acessibilidade, Interface com o Usuário, Arquitetura e Segurança.</w:t>
      </w:r>
    </w:p>
    <w:p w14:paraId="08FF81DC" w14:textId="77777777" w:rsidR="006B438C" w:rsidRPr="006B438C" w:rsidRDefault="006B438C" w:rsidP="5B934592">
      <w:pPr>
        <w:spacing w:before="0" w:after="200"/>
      </w:pPr>
      <w:r w:rsidRPr="006B438C">
        <w:rPr>
          <w:b/>
        </w:rPr>
        <w:t xml:space="preserve">ORM (Mapeamento Objeto-Relacional): </w:t>
      </w:r>
      <w:r w:rsidRPr="006B438C">
        <w:t>Documento com recomendações para a utilização de O/RM (Object/Relational Mapping) em projetos listando prós e contras da abordagem ORM para diferentes cenários e, em cenários onde possa ser aplicado, uma série de recomendações de uso do Entity Framework para a persistência de dados das aplicações da Sefaz.</w:t>
      </w:r>
    </w:p>
    <w:p w14:paraId="36DC18B1" w14:textId="4D257DC2" w:rsidR="0062499B" w:rsidRDefault="0062499B" w:rsidP="5B934592">
      <w:pPr>
        <w:spacing w:before="0" w:after="200"/>
      </w:pPr>
      <w:r w:rsidRPr="00C0102A">
        <w:rPr>
          <w:b/>
        </w:rPr>
        <w:t>TESTES:</w:t>
      </w:r>
      <w:r>
        <w:t xml:space="preserve"> Documento de orientação para a execução de testes com Visual Studio 2012 considerando: Uso do Microsoft Fakes, Compatibilização do Moles com .NET 4.5, Recursos de automação do Visual Studio para testes de carga e de longa duração e Elaboração de infraestrutura reutilizável para testes de carga utilizando os serviços de testes do Visual Studio.</w:t>
      </w:r>
    </w:p>
    <w:p w14:paraId="34ABFEF7" w14:textId="3A889D99" w:rsidR="0062499B" w:rsidRDefault="0062499B" w:rsidP="5B934592">
      <w:pPr>
        <w:spacing w:before="0" w:after="200"/>
      </w:pPr>
      <w:r w:rsidRPr="00C0102A">
        <w:rPr>
          <w:b/>
        </w:rPr>
        <w:t>GOVERNANÇA:</w:t>
      </w:r>
      <w:r>
        <w:t xml:space="preserve"> Criação de documento compreendendo: Disciplina de Desenho de Arquitetura e Revisão alinhado com a fase de Desenho da Solução e Acompanhamento do CPPR, Papéis para execução da Disciplina de </w:t>
      </w:r>
      <w:r w:rsidR="00634781">
        <w:t>Arquitetura</w:t>
      </w:r>
      <w:r>
        <w:t xml:space="preserve"> Administração dos artefatos gerados pela fase 1 e fase 2 (Guias, Templates e POC)</w:t>
      </w:r>
    </w:p>
    <w:p w14:paraId="7F622102" w14:textId="761524B3" w:rsidR="00703914" w:rsidRDefault="0062499B" w:rsidP="5B934592">
      <w:pPr>
        <w:spacing w:before="0" w:after="200"/>
      </w:pPr>
      <w:r>
        <w:t>Este guia diz respeito à frente de trabalho de Aplicações WEB e tem como objetivo orientar o desenvolvedor da plataforma Microsoft .NET com recomendações para o desenvolvimento de deste tipo de aplicação onde, atualmente, a SEFAZ não possui um padrão de desenvolvimento.</w:t>
      </w:r>
      <w:r w:rsidR="00703914" w:rsidRPr="004F192E">
        <w:br w:type="page"/>
      </w:r>
    </w:p>
    <w:p w14:paraId="762EF215" w14:textId="5BFBCA12" w:rsidR="0062499B" w:rsidRDefault="0062499B" w:rsidP="5B934592">
      <w:pPr>
        <w:spacing w:before="0" w:after="200"/>
        <w:jc w:val="both"/>
      </w:pPr>
      <w:r w:rsidRPr="004F192E">
        <w:lastRenderedPageBreak/>
        <w:t>Além da proposta de recomendações em relação à tecnologia, este documento objetiva também apresentar uma arquitetura de referência para ser utilizada no desenvolvimento de novas aplicações web, a qual endereça aspectos tais como</w:t>
      </w:r>
      <w:r w:rsidR="00655DCB">
        <w:t xml:space="preserve"> </w:t>
      </w:r>
      <w:r w:rsidR="00E1041F">
        <w:t>Acessibilidade</w:t>
      </w:r>
      <w:r w:rsidR="00655DCB">
        <w:t xml:space="preserve">, </w:t>
      </w:r>
      <w:r w:rsidR="00E1041F">
        <w:t>Interface com o Usuário</w:t>
      </w:r>
      <w:r w:rsidR="00655DCB">
        <w:t>, Segurança, Load Balance e outros.</w:t>
      </w:r>
    </w:p>
    <w:p w14:paraId="63E927F4" w14:textId="77777777" w:rsidR="00377F7C" w:rsidRDefault="00377F7C" w:rsidP="5B934592">
      <w:pPr>
        <w:spacing w:before="0" w:after="200"/>
      </w:pPr>
      <w:bookmarkStart w:id="3" w:name="_Toc353269679"/>
    </w:p>
    <w:p w14:paraId="6FBBDD92" w14:textId="77777777" w:rsidR="0042547F" w:rsidRDefault="0042547F" w:rsidP="5B934592">
      <w:pPr>
        <w:spacing w:before="0" w:after="200"/>
        <w:rPr>
          <w:rFonts w:eastAsiaTheme="minorHAnsi"/>
          <w:color w:val="008AC8"/>
          <w:spacing w:val="10"/>
          <w:sz w:val="36"/>
          <w:szCs w:val="48"/>
        </w:rPr>
      </w:pPr>
      <w:r>
        <w:br w:type="page"/>
      </w:r>
    </w:p>
    <w:p w14:paraId="357C4859" w14:textId="1377A32E" w:rsidR="00DF7182" w:rsidRPr="004F192E" w:rsidRDefault="009647DB" w:rsidP="5B934592">
      <w:pPr>
        <w:pStyle w:val="Heading1Numbered"/>
        <w:ind w:left="0" w:firstLine="0"/>
      </w:pPr>
      <w:bookmarkStart w:id="4" w:name="_Toc372543930"/>
      <w:r w:rsidRPr="004F192E">
        <w:lastRenderedPageBreak/>
        <w:t>Público Alvo</w:t>
      </w:r>
      <w:bookmarkEnd w:id="3"/>
      <w:bookmarkEnd w:id="4"/>
    </w:p>
    <w:p w14:paraId="20403A4B" w14:textId="4C3185FD" w:rsidR="00FD2764" w:rsidRDefault="5B934592" w:rsidP="5B934592">
      <w:pPr>
        <w:jc w:val="both"/>
      </w:pPr>
      <w:r w:rsidRPr="00FD2764">
        <w:t xml:space="preserve">Este guia deve ser utilizado como referência por arquitetos e desenvolvedores especializados em projeto e codificação de </w:t>
      </w:r>
      <w:r w:rsidR="006874B4">
        <w:t>Web (ASP .NET Web Forms ou ASP .NET MVC)</w:t>
      </w:r>
      <w:r w:rsidRPr="00FD2764">
        <w:t xml:space="preserve"> desenvolvidos com JQuery, </w:t>
      </w:r>
      <w:r w:rsidR="00260BCF">
        <w:t>JavaScript</w:t>
      </w:r>
      <w:r w:rsidR="00FD2764" w:rsidRPr="00FD2764">
        <w:t xml:space="preserve"> e HTML e em C# na plataforma Microsoft .NET 4.</w:t>
      </w:r>
      <w:r w:rsidR="00355DB4">
        <w:t>5</w:t>
      </w:r>
      <w:r w:rsidR="00FD2764" w:rsidRPr="00FD2764">
        <w:t xml:space="preserve"> e hospedados no Windows Server AppFabric</w:t>
      </w:r>
    </w:p>
    <w:p w14:paraId="3208CBEB" w14:textId="5E136C6F" w:rsidR="006874B4" w:rsidRDefault="006874B4" w:rsidP="5B934592">
      <w:pPr>
        <w:jc w:val="both"/>
      </w:pPr>
    </w:p>
    <w:p w14:paraId="137F6D4D" w14:textId="77777777" w:rsidR="00634781" w:rsidRPr="004F192E" w:rsidRDefault="00634781" w:rsidP="5B934592">
      <w:pPr>
        <w:jc w:val="both"/>
      </w:pPr>
    </w:p>
    <w:p w14:paraId="7C4BD180" w14:textId="77777777" w:rsidR="00703914" w:rsidRPr="004F192E" w:rsidRDefault="00703914" w:rsidP="5B934592">
      <w:pPr>
        <w:spacing w:before="0" w:after="200"/>
        <w:rPr>
          <w:rFonts w:eastAsiaTheme="minorHAnsi"/>
          <w:color w:val="008AC8"/>
          <w:spacing w:val="10"/>
          <w:sz w:val="36"/>
          <w:szCs w:val="48"/>
        </w:rPr>
      </w:pPr>
      <w:r w:rsidRPr="004F192E">
        <w:br w:type="page"/>
      </w:r>
    </w:p>
    <w:p w14:paraId="357C485D" w14:textId="7299407C" w:rsidR="00D01073" w:rsidRPr="004F192E" w:rsidRDefault="009647DB" w:rsidP="5B934592">
      <w:pPr>
        <w:pStyle w:val="Heading1Numbered"/>
      </w:pPr>
      <w:bookmarkStart w:id="5" w:name="_Toc353269680"/>
      <w:bookmarkStart w:id="6" w:name="_Toc372543931"/>
      <w:r w:rsidRPr="004F192E">
        <w:lastRenderedPageBreak/>
        <w:t>Requisitos de Ambiente</w:t>
      </w:r>
      <w:bookmarkEnd w:id="5"/>
      <w:bookmarkEnd w:id="6"/>
    </w:p>
    <w:p w14:paraId="58BD86CD" w14:textId="097B2601" w:rsidR="004F192E" w:rsidRDefault="004F192E" w:rsidP="5B934592">
      <w:pPr>
        <w:ind w:left="720" w:hanging="720"/>
      </w:pPr>
      <w:r w:rsidRPr="004F192E">
        <w:t>Este tópico apresenta os requisitos de ambiente</w:t>
      </w:r>
      <w:r w:rsidR="00355DB4">
        <w:t xml:space="preserve"> necessários ao acompanhamento </w:t>
      </w:r>
      <w:r>
        <w:t>deste guia.</w:t>
      </w:r>
    </w:p>
    <w:tbl>
      <w:tblPr>
        <w:tblStyle w:val="Tabelacomgrade"/>
        <w:tblW w:w="0" w:type="auto"/>
        <w:tblLook w:val="04A0" w:firstRow="1" w:lastRow="0" w:firstColumn="1" w:lastColumn="0" w:noHBand="0" w:noVBand="1"/>
      </w:tblPr>
      <w:tblGrid>
        <w:gridCol w:w="3321"/>
        <w:gridCol w:w="81"/>
        <w:gridCol w:w="5625"/>
        <w:gridCol w:w="248"/>
      </w:tblGrid>
      <w:tr w:rsidR="004F192E" w14:paraId="0976D5DD" w14:textId="77777777" w:rsidTr="5B934592">
        <w:trPr>
          <w:cnfStyle w:val="100000000000" w:firstRow="1" w:lastRow="0" w:firstColumn="0" w:lastColumn="0" w:oddVBand="0" w:evenVBand="0" w:oddHBand="0" w:evenHBand="0" w:firstRowFirstColumn="0" w:firstRowLastColumn="0" w:lastRowFirstColumn="0" w:lastRowLastColumn="0"/>
        </w:trPr>
        <w:tc>
          <w:tcPr>
            <w:tcW w:w="3402" w:type="dxa"/>
            <w:gridSpan w:val="2"/>
          </w:tcPr>
          <w:p w14:paraId="64942ADE" w14:textId="43635EDC" w:rsidR="004F192E" w:rsidRDefault="004F192E" w:rsidP="5B934592">
            <w:r>
              <w:t>Recurso</w:t>
            </w:r>
          </w:p>
        </w:tc>
        <w:tc>
          <w:tcPr>
            <w:tcW w:w="5873" w:type="dxa"/>
            <w:gridSpan w:val="2"/>
          </w:tcPr>
          <w:p w14:paraId="1EFE7C9E" w14:textId="1A9F6C82" w:rsidR="004F192E" w:rsidRDefault="004F192E" w:rsidP="5B934592">
            <w:r>
              <w:t>Descrição</w:t>
            </w:r>
          </w:p>
        </w:tc>
      </w:tr>
      <w:tr w:rsidR="004F192E" w14:paraId="2BA99A50" w14:textId="77777777" w:rsidTr="5B934592">
        <w:tc>
          <w:tcPr>
            <w:tcW w:w="3402" w:type="dxa"/>
            <w:gridSpan w:val="2"/>
          </w:tcPr>
          <w:p w14:paraId="2EF73755" w14:textId="21839397" w:rsidR="004F192E" w:rsidRDefault="004F192E" w:rsidP="5B934592">
            <w:r>
              <w:t>Internet Information Server (IIS)</w:t>
            </w:r>
          </w:p>
        </w:tc>
        <w:tc>
          <w:tcPr>
            <w:tcW w:w="5873" w:type="dxa"/>
            <w:gridSpan w:val="2"/>
          </w:tcPr>
          <w:p w14:paraId="1A736E5E" w14:textId="440B0430" w:rsidR="004F192E" w:rsidRDefault="004F192E" w:rsidP="5B934592">
            <w:r>
              <w:t>Capacidade do Windows Server 2012 para hospedar aplicações web ASP.net.</w:t>
            </w:r>
          </w:p>
        </w:tc>
      </w:tr>
      <w:tr w:rsidR="004F192E" w14:paraId="256518D4" w14:textId="77777777" w:rsidTr="5B934592">
        <w:tc>
          <w:tcPr>
            <w:tcW w:w="3402" w:type="dxa"/>
            <w:gridSpan w:val="2"/>
          </w:tcPr>
          <w:p w14:paraId="2491ADC8" w14:textId="1DFA478F" w:rsidR="004F192E" w:rsidRDefault="004F192E" w:rsidP="5B934592">
            <w:r>
              <w:t>App Fabric</w:t>
            </w:r>
          </w:p>
        </w:tc>
        <w:tc>
          <w:tcPr>
            <w:tcW w:w="5873" w:type="dxa"/>
            <w:gridSpan w:val="2"/>
          </w:tcPr>
          <w:p w14:paraId="7D4DC621" w14:textId="3D172BEB" w:rsidR="004F192E" w:rsidRDefault="004F192E" w:rsidP="5B934592">
            <w:pPr>
              <w:keepNext/>
            </w:pPr>
            <w:r>
              <w:t>Capacidade do Windows Server 2012 para caching distribuído e monitoramento de serviços.</w:t>
            </w:r>
          </w:p>
        </w:tc>
      </w:tr>
      <w:tr w:rsidR="00377F7C" w14:paraId="53C78221" w14:textId="77777777" w:rsidTr="5B934592">
        <w:tc>
          <w:tcPr>
            <w:tcW w:w="3402" w:type="dxa"/>
            <w:gridSpan w:val="2"/>
          </w:tcPr>
          <w:p w14:paraId="6914A9B8" w14:textId="251BC3AB" w:rsidR="00377F7C" w:rsidRDefault="00377F7C" w:rsidP="5B934592">
            <w:r>
              <w:t>Windows Identity Foundation</w:t>
            </w:r>
          </w:p>
        </w:tc>
        <w:tc>
          <w:tcPr>
            <w:tcW w:w="5873" w:type="dxa"/>
            <w:gridSpan w:val="2"/>
          </w:tcPr>
          <w:p w14:paraId="58BFDE7F" w14:textId="110479CE" w:rsidR="00377F7C" w:rsidRDefault="00377F7C" w:rsidP="5B934592">
            <w:pPr>
              <w:keepNext/>
            </w:pPr>
            <w:r>
              <w:t>Kit de desenvolvimento de software que oferece autenticação através de STS e autorização via claims.</w:t>
            </w:r>
          </w:p>
        </w:tc>
      </w:tr>
      <w:tr w:rsidR="00377F7C" w14:paraId="18DE346C" w14:textId="77777777" w:rsidTr="5B934592">
        <w:tc>
          <w:tcPr>
            <w:tcW w:w="3402" w:type="dxa"/>
            <w:gridSpan w:val="2"/>
          </w:tcPr>
          <w:p w14:paraId="5559E39C" w14:textId="3C818BA1" w:rsidR="00377F7C" w:rsidRDefault="00377F7C" w:rsidP="5B934592">
            <w:r>
              <w:t>Active Directory Federation Services 2.0</w:t>
            </w:r>
          </w:p>
        </w:tc>
        <w:tc>
          <w:tcPr>
            <w:tcW w:w="5873" w:type="dxa"/>
            <w:gridSpan w:val="2"/>
          </w:tcPr>
          <w:p w14:paraId="747DCAE9" w14:textId="7C70C54A" w:rsidR="00377F7C" w:rsidRDefault="00377F7C" w:rsidP="5B934592">
            <w:pPr>
              <w:keepNext/>
            </w:pPr>
            <w:r>
              <w:t>Capacidade do Windows Server 2012 para oferecer autenticação baseada em federação</w:t>
            </w:r>
          </w:p>
        </w:tc>
      </w:tr>
      <w:tr w:rsidR="00126020" w14:paraId="1D05C989" w14:textId="77777777" w:rsidTr="5B934592">
        <w:tc>
          <w:tcPr>
            <w:tcW w:w="3402" w:type="dxa"/>
            <w:gridSpan w:val="2"/>
          </w:tcPr>
          <w:p w14:paraId="741588BD" w14:textId="2A65A5F4" w:rsidR="00126020" w:rsidRDefault="00126020" w:rsidP="5B934592">
            <w:r>
              <w:t>Visual Studio 2012</w:t>
            </w:r>
            <w:r w:rsidR="00355DB4">
              <w:t xml:space="preserve"> Ultimate</w:t>
            </w:r>
          </w:p>
        </w:tc>
        <w:tc>
          <w:tcPr>
            <w:tcW w:w="5873" w:type="dxa"/>
            <w:gridSpan w:val="2"/>
          </w:tcPr>
          <w:p w14:paraId="792BB683" w14:textId="0BB634BA" w:rsidR="00126020" w:rsidRDefault="00126020" w:rsidP="00355DB4">
            <w:pPr>
              <w:keepNext/>
            </w:pPr>
            <w:r>
              <w:t xml:space="preserve">Os exemplos citados no documento e os controles foram desenvolvidos </w:t>
            </w:r>
            <w:r w:rsidR="00355DB4">
              <w:t>utilizando esta versão</w:t>
            </w:r>
          </w:p>
        </w:tc>
      </w:tr>
      <w:tr w:rsidR="00126020" w14:paraId="1FF138F7" w14:textId="77777777" w:rsidTr="5B934592">
        <w:tc>
          <w:tcPr>
            <w:tcW w:w="3402" w:type="dxa"/>
            <w:gridSpan w:val="2"/>
          </w:tcPr>
          <w:p w14:paraId="5BA5C3DD" w14:textId="04231654" w:rsidR="00126020" w:rsidRDefault="00126020" w:rsidP="5B934592">
            <w:r>
              <w:t>.NET FrameWork 4.5</w:t>
            </w:r>
          </w:p>
        </w:tc>
        <w:tc>
          <w:tcPr>
            <w:tcW w:w="5873" w:type="dxa"/>
            <w:gridSpan w:val="2"/>
          </w:tcPr>
          <w:p w14:paraId="0157CA1C" w14:textId="5C7E16AF" w:rsidR="00126020" w:rsidRDefault="00126020" w:rsidP="5B934592">
            <w:pPr>
              <w:keepNext/>
            </w:pPr>
            <w:r>
              <w:t>Os controles utilizados neste documento utilizam o FrameWork .NET  4.5</w:t>
            </w:r>
          </w:p>
        </w:tc>
      </w:tr>
      <w:tr w:rsidR="002D1426" w14:paraId="1AA202E9" w14:textId="77777777" w:rsidTr="006B353A">
        <w:trPr>
          <w:gridAfter w:val="1"/>
          <w:wAfter w:w="248" w:type="dxa"/>
        </w:trPr>
        <w:tc>
          <w:tcPr>
            <w:tcW w:w="3321" w:type="dxa"/>
          </w:tcPr>
          <w:p w14:paraId="299F6BF8" w14:textId="77777777" w:rsidR="002D1426" w:rsidRPr="0000392D" w:rsidRDefault="002D1426" w:rsidP="006B353A">
            <w:r w:rsidRPr="0000392D">
              <w:t>ASP.NET MVC</w:t>
            </w:r>
            <w:r>
              <w:t xml:space="preserve"> 4</w:t>
            </w:r>
          </w:p>
        </w:tc>
        <w:tc>
          <w:tcPr>
            <w:tcW w:w="5706" w:type="dxa"/>
            <w:gridSpan w:val="2"/>
          </w:tcPr>
          <w:p w14:paraId="63FDCCAD" w14:textId="77777777" w:rsidR="002D1426" w:rsidRDefault="002D1426" w:rsidP="006B353A">
            <w:pPr>
              <w:keepNext/>
            </w:pPr>
            <w:r w:rsidRPr="0000392D">
              <w:t>Framework de aplicações web que faz uso do pattern MVC da Microsoft</w:t>
            </w:r>
          </w:p>
        </w:tc>
      </w:tr>
    </w:tbl>
    <w:p w14:paraId="644CFC6C" w14:textId="2A1AA1A7" w:rsidR="004F192E" w:rsidRPr="004F192E" w:rsidRDefault="00504691" w:rsidP="5B934592">
      <w:pPr>
        <w:pStyle w:val="Legenda"/>
      </w:pPr>
      <w:bookmarkStart w:id="7" w:name="_Toc372544096"/>
      <w:r>
        <w:t xml:space="preserve">Tabela </w:t>
      </w:r>
      <w:r>
        <w:fldChar w:fldCharType="begin"/>
      </w:r>
      <w:r>
        <w:instrText xml:space="preserve"> SEQ Tabela \* ARABIC </w:instrText>
      </w:r>
      <w:r>
        <w:fldChar w:fldCharType="separate"/>
      </w:r>
      <w:r w:rsidR="00A551CF">
        <w:rPr>
          <w:noProof/>
        </w:rPr>
        <w:t>1</w:t>
      </w:r>
      <w:r>
        <w:fldChar w:fldCharType="end"/>
      </w:r>
      <w:r>
        <w:t xml:space="preserve"> Requisitos de Ambiente</w:t>
      </w:r>
      <w:bookmarkEnd w:id="7"/>
    </w:p>
    <w:p w14:paraId="3AD16D89" w14:textId="77777777" w:rsidR="00703914" w:rsidRPr="004F192E" w:rsidRDefault="00703914" w:rsidP="5B934592">
      <w:pPr>
        <w:spacing w:before="0" w:after="200"/>
        <w:rPr>
          <w:rFonts w:eastAsiaTheme="minorHAnsi"/>
          <w:color w:val="008AC8"/>
          <w:spacing w:val="10"/>
          <w:sz w:val="36"/>
          <w:szCs w:val="48"/>
        </w:rPr>
      </w:pPr>
      <w:r w:rsidRPr="004F192E">
        <w:br w:type="page"/>
      </w:r>
    </w:p>
    <w:p w14:paraId="6FBD108D" w14:textId="03B11078" w:rsidR="009647DB" w:rsidRPr="004F192E" w:rsidRDefault="009647DB" w:rsidP="5B934592">
      <w:pPr>
        <w:pStyle w:val="Heading1Numbered"/>
      </w:pPr>
      <w:bookmarkStart w:id="8" w:name="_Toc353269681"/>
      <w:bookmarkStart w:id="9" w:name="_Toc372543932"/>
      <w:r w:rsidRPr="004F192E">
        <w:lastRenderedPageBreak/>
        <w:t>Siglas</w:t>
      </w:r>
      <w:bookmarkEnd w:id="8"/>
      <w:bookmarkEnd w:id="9"/>
    </w:p>
    <w:p w14:paraId="45C081C0" w14:textId="1BADE4E2" w:rsidR="004D38D4" w:rsidRPr="004F192E" w:rsidRDefault="004D38D4" w:rsidP="5B934592">
      <w:r w:rsidRPr="004F192E">
        <w:t>Este tópico apresenta as siglas mais usadas neste documento.</w:t>
      </w:r>
    </w:p>
    <w:tbl>
      <w:tblPr>
        <w:tblStyle w:val="Tabelacomgrade"/>
        <w:tblW w:w="4822" w:type="pct"/>
        <w:jc w:val="center"/>
        <w:tblLook w:val="04A0" w:firstRow="1" w:lastRow="0" w:firstColumn="1" w:lastColumn="0" w:noHBand="0" w:noVBand="1"/>
      </w:tblPr>
      <w:tblGrid>
        <w:gridCol w:w="1702"/>
        <w:gridCol w:w="7325"/>
      </w:tblGrid>
      <w:tr w:rsidR="004D38D4" w:rsidRPr="004F192E" w14:paraId="764C4874" w14:textId="77777777" w:rsidTr="002D1426">
        <w:trPr>
          <w:cnfStyle w:val="100000000000" w:firstRow="1" w:lastRow="0" w:firstColumn="0" w:lastColumn="0" w:oddVBand="0" w:evenVBand="0" w:oddHBand="0" w:evenHBand="0" w:firstRowFirstColumn="0" w:firstRowLastColumn="0" w:lastRowFirstColumn="0" w:lastRowLastColumn="0"/>
          <w:jc w:val="center"/>
        </w:trPr>
        <w:tc>
          <w:tcPr>
            <w:tcW w:w="943" w:type="pct"/>
          </w:tcPr>
          <w:p w14:paraId="5DC31150" w14:textId="2CD51E80" w:rsidR="004D38D4" w:rsidRPr="004F192E" w:rsidRDefault="004D38D4" w:rsidP="5B934592">
            <w:r w:rsidRPr="004F192E">
              <w:t>Sigla</w:t>
            </w:r>
          </w:p>
        </w:tc>
        <w:tc>
          <w:tcPr>
            <w:tcW w:w="4057" w:type="pct"/>
          </w:tcPr>
          <w:p w14:paraId="1F7C155D" w14:textId="634C6586" w:rsidR="004D38D4" w:rsidRPr="004F192E" w:rsidRDefault="004D38D4" w:rsidP="5B934592">
            <w:r w:rsidRPr="004F192E">
              <w:t>Descrição</w:t>
            </w:r>
          </w:p>
        </w:tc>
      </w:tr>
      <w:tr w:rsidR="002D1426" w:rsidRPr="004F192E" w14:paraId="2A7E93CA" w14:textId="77777777" w:rsidTr="002D1426">
        <w:trPr>
          <w:jc w:val="center"/>
        </w:trPr>
        <w:tc>
          <w:tcPr>
            <w:tcW w:w="943" w:type="pct"/>
          </w:tcPr>
          <w:p w14:paraId="5747C568" w14:textId="77777777" w:rsidR="002D1426" w:rsidRDefault="002D1426" w:rsidP="006B353A">
            <w:r>
              <w:t>ASP.NET MVC</w:t>
            </w:r>
          </w:p>
        </w:tc>
        <w:tc>
          <w:tcPr>
            <w:tcW w:w="4057" w:type="pct"/>
          </w:tcPr>
          <w:p w14:paraId="776CF84D" w14:textId="77777777" w:rsidR="002D1426" w:rsidRDefault="002D1426" w:rsidP="006B353A">
            <w:r>
              <w:t xml:space="preserve">Framework de aplicação web da Microsoft que utiliza o </w:t>
            </w:r>
            <w:r w:rsidRPr="008B7E9D">
              <w:rPr>
                <w:i/>
              </w:rPr>
              <w:t>pattern</w:t>
            </w:r>
            <w:r>
              <w:t xml:space="preserve"> MVC </w:t>
            </w:r>
          </w:p>
        </w:tc>
      </w:tr>
      <w:tr w:rsidR="002D1426" w:rsidRPr="004F192E" w14:paraId="03E19BD5" w14:textId="77777777" w:rsidTr="002D1426">
        <w:trPr>
          <w:jc w:val="center"/>
        </w:trPr>
        <w:tc>
          <w:tcPr>
            <w:tcW w:w="943" w:type="pct"/>
          </w:tcPr>
          <w:p w14:paraId="5B3C9AAD" w14:textId="77777777" w:rsidR="002D1426" w:rsidRDefault="002D1426" w:rsidP="006B353A">
            <w:r>
              <w:t>CSS</w:t>
            </w:r>
          </w:p>
        </w:tc>
        <w:tc>
          <w:tcPr>
            <w:tcW w:w="4057" w:type="pct"/>
          </w:tcPr>
          <w:p w14:paraId="3F06D336" w14:textId="77777777" w:rsidR="002D1426" w:rsidRDefault="002D1426" w:rsidP="006B353A">
            <w:r>
              <w:t>Cascading Style Sheet</w:t>
            </w:r>
          </w:p>
        </w:tc>
      </w:tr>
      <w:tr w:rsidR="002D1426" w:rsidRPr="004F192E" w14:paraId="083A09F3" w14:textId="77777777" w:rsidTr="002D1426">
        <w:trPr>
          <w:jc w:val="center"/>
        </w:trPr>
        <w:tc>
          <w:tcPr>
            <w:tcW w:w="943" w:type="pct"/>
          </w:tcPr>
          <w:p w14:paraId="146D8B1A" w14:textId="77777777" w:rsidR="002D1426" w:rsidRDefault="002D1426" w:rsidP="006B353A">
            <w:r>
              <w:t>HTML</w:t>
            </w:r>
          </w:p>
        </w:tc>
        <w:tc>
          <w:tcPr>
            <w:tcW w:w="4057" w:type="pct"/>
          </w:tcPr>
          <w:p w14:paraId="497E2ABA" w14:textId="77777777" w:rsidR="002D1426" w:rsidRPr="008B7E9D" w:rsidRDefault="002D1426" w:rsidP="006B353A">
            <w:r w:rsidRPr="008B7E9D">
              <w:t>Hypertext Markup Language</w:t>
            </w:r>
          </w:p>
        </w:tc>
      </w:tr>
      <w:tr w:rsidR="002D1426" w:rsidRPr="004F192E" w14:paraId="6F18F3FC" w14:textId="77777777" w:rsidTr="002D1426">
        <w:trPr>
          <w:jc w:val="center"/>
        </w:trPr>
        <w:tc>
          <w:tcPr>
            <w:tcW w:w="943" w:type="pct"/>
          </w:tcPr>
          <w:p w14:paraId="359C63BA" w14:textId="77777777" w:rsidR="002D1426" w:rsidRDefault="002D1426" w:rsidP="006B353A">
            <w:r>
              <w:t>HTTP</w:t>
            </w:r>
          </w:p>
        </w:tc>
        <w:tc>
          <w:tcPr>
            <w:tcW w:w="4057" w:type="pct"/>
          </w:tcPr>
          <w:p w14:paraId="4BAAB61A" w14:textId="77777777" w:rsidR="002D1426" w:rsidRPr="008B7E9D" w:rsidRDefault="002D1426" w:rsidP="006B353A">
            <w:r w:rsidRPr="008B7E9D">
              <w:t>Hypertext Transfer Protocol</w:t>
            </w:r>
          </w:p>
        </w:tc>
      </w:tr>
      <w:tr w:rsidR="002D1426" w:rsidRPr="004F192E" w14:paraId="0CF9F629" w14:textId="77777777" w:rsidTr="002D1426">
        <w:trPr>
          <w:jc w:val="center"/>
        </w:trPr>
        <w:tc>
          <w:tcPr>
            <w:tcW w:w="943" w:type="pct"/>
          </w:tcPr>
          <w:p w14:paraId="1FD3D077" w14:textId="77777777" w:rsidR="002D1426" w:rsidRPr="004F192E" w:rsidRDefault="002D1426" w:rsidP="006B353A">
            <w:r>
              <w:t>ICP-Brasil</w:t>
            </w:r>
          </w:p>
        </w:tc>
        <w:tc>
          <w:tcPr>
            <w:tcW w:w="4057" w:type="pct"/>
          </w:tcPr>
          <w:p w14:paraId="1BF123E0" w14:textId="77777777" w:rsidR="002D1426" w:rsidRPr="004F192E" w:rsidRDefault="002D1426" w:rsidP="006B353A">
            <w:r>
              <w:t>Infraestrutura de Chaves Públicas Brasileira</w:t>
            </w:r>
          </w:p>
        </w:tc>
      </w:tr>
      <w:tr w:rsidR="002D1426" w:rsidRPr="004F192E" w14:paraId="404CB048" w14:textId="77777777" w:rsidTr="002D1426">
        <w:trPr>
          <w:jc w:val="center"/>
        </w:trPr>
        <w:tc>
          <w:tcPr>
            <w:tcW w:w="943" w:type="pct"/>
          </w:tcPr>
          <w:p w14:paraId="6C99EF34" w14:textId="77777777" w:rsidR="002D1426" w:rsidRPr="004F192E" w:rsidRDefault="002D1426" w:rsidP="006B353A">
            <w:r>
              <w:t>IIS</w:t>
            </w:r>
          </w:p>
        </w:tc>
        <w:tc>
          <w:tcPr>
            <w:tcW w:w="4057" w:type="pct"/>
          </w:tcPr>
          <w:p w14:paraId="687A8BA9" w14:textId="77777777" w:rsidR="002D1426" w:rsidRPr="004F192E" w:rsidRDefault="002D1426" w:rsidP="006B353A">
            <w:r>
              <w:t>Internet Information Server</w:t>
            </w:r>
          </w:p>
        </w:tc>
      </w:tr>
      <w:tr w:rsidR="002D1426" w:rsidRPr="004F192E" w14:paraId="2C57B060" w14:textId="77777777" w:rsidTr="002D1426">
        <w:trPr>
          <w:jc w:val="center"/>
        </w:trPr>
        <w:tc>
          <w:tcPr>
            <w:tcW w:w="943" w:type="pct"/>
          </w:tcPr>
          <w:p w14:paraId="3F605B5B" w14:textId="77777777" w:rsidR="002D1426" w:rsidRPr="004F192E" w:rsidRDefault="002D1426" w:rsidP="006B353A">
            <w:r w:rsidRPr="004F192E">
              <w:t>STS</w:t>
            </w:r>
          </w:p>
        </w:tc>
        <w:tc>
          <w:tcPr>
            <w:tcW w:w="4057" w:type="pct"/>
          </w:tcPr>
          <w:p w14:paraId="6E9D872D" w14:textId="77777777" w:rsidR="002D1426" w:rsidRPr="004F192E" w:rsidRDefault="002D1426" w:rsidP="006B353A">
            <w:r w:rsidRPr="004F192E">
              <w:t>Security Token Service</w:t>
            </w:r>
          </w:p>
        </w:tc>
      </w:tr>
      <w:tr w:rsidR="002D1426" w:rsidRPr="004F192E" w14:paraId="1823F793" w14:textId="77777777" w:rsidTr="002D1426">
        <w:trPr>
          <w:jc w:val="center"/>
        </w:trPr>
        <w:tc>
          <w:tcPr>
            <w:tcW w:w="943" w:type="pct"/>
          </w:tcPr>
          <w:p w14:paraId="43A3911F" w14:textId="77777777" w:rsidR="002D1426" w:rsidRPr="008B7E9D" w:rsidRDefault="002D1426" w:rsidP="006B353A">
            <w:pPr>
              <w:rPr>
                <w:lang w:val="en-US"/>
              </w:rPr>
            </w:pPr>
            <w:r>
              <w:t>URL</w:t>
            </w:r>
          </w:p>
        </w:tc>
        <w:tc>
          <w:tcPr>
            <w:tcW w:w="4057" w:type="pct"/>
          </w:tcPr>
          <w:p w14:paraId="75033C0F" w14:textId="77777777" w:rsidR="002D1426" w:rsidRPr="008B7E9D" w:rsidRDefault="002D1426" w:rsidP="006B353A">
            <w:r w:rsidRPr="008B7E9D">
              <w:rPr>
                <w:lang w:val="en-US"/>
              </w:rPr>
              <w:t>Uniform</w:t>
            </w:r>
            <w:r>
              <w:t xml:space="preserve"> Resource</w:t>
            </w:r>
            <w:r w:rsidRPr="008B7E9D">
              <w:rPr>
                <w:lang w:val="en-US"/>
              </w:rPr>
              <w:t xml:space="preserve"> Locator</w:t>
            </w:r>
          </w:p>
        </w:tc>
      </w:tr>
      <w:tr w:rsidR="002D1426" w:rsidRPr="004F192E" w14:paraId="59DB7F59" w14:textId="77777777" w:rsidTr="002D1426">
        <w:trPr>
          <w:jc w:val="center"/>
        </w:trPr>
        <w:tc>
          <w:tcPr>
            <w:tcW w:w="943" w:type="pct"/>
          </w:tcPr>
          <w:p w14:paraId="507C878C" w14:textId="77777777" w:rsidR="002D1426" w:rsidRDefault="002D1426" w:rsidP="006B353A">
            <w:r>
              <w:t>W3C</w:t>
            </w:r>
          </w:p>
        </w:tc>
        <w:tc>
          <w:tcPr>
            <w:tcW w:w="4057" w:type="pct"/>
          </w:tcPr>
          <w:p w14:paraId="5468F713" w14:textId="77777777" w:rsidR="002D1426" w:rsidRDefault="002D1426" w:rsidP="006B353A">
            <w:r>
              <w:t>World Wide Web Consortium</w:t>
            </w:r>
          </w:p>
        </w:tc>
      </w:tr>
      <w:tr w:rsidR="002D1426" w:rsidRPr="004F192E" w14:paraId="1E051507" w14:textId="77777777" w:rsidTr="002D1426">
        <w:trPr>
          <w:jc w:val="center"/>
        </w:trPr>
        <w:tc>
          <w:tcPr>
            <w:tcW w:w="943" w:type="pct"/>
          </w:tcPr>
          <w:p w14:paraId="4DF98853" w14:textId="77777777" w:rsidR="002D1426" w:rsidRDefault="002D1426" w:rsidP="006B353A">
            <w:r>
              <w:t>WCAG</w:t>
            </w:r>
          </w:p>
        </w:tc>
        <w:tc>
          <w:tcPr>
            <w:tcW w:w="4057" w:type="pct"/>
          </w:tcPr>
          <w:p w14:paraId="78EFAE77" w14:textId="77777777" w:rsidR="002D1426" w:rsidRDefault="002D1426" w:rsidP="006B353A">
            <w:r>
              <w:t>Web Content Acessibility Guidelines</w:t>
            </w:r>
          </w:p>
        </w:tc>
      </w:tr>
      <w:tr w:rsidR="004D38D4" w:rsidRPr="004F192E" w14:paraId="5AEF3401" w14:textId="77777777" w:rsidTr="002D1426">
        <w:trPr>
          <w:jc w:val="center"/>
        </w:trPr>
        <w:tc>
          <w:tcPr>
            <w:tcW w:w="943" w:type="pct"/>
          </w:tcPr>
          <w:p w14:paraId="678488C4" w14:textId="376A0780" w:rsidR="004D38D4" w:rsidRPr="004F192E" w:rsidRDefault="004D38D4" w:rsidP="5B934592">
            <w:r w:rsidRPr="004F192E">
              <w:t>WIF</w:t>
            </w:r>
          </w:p>
        </w:tc>
        <w:tc>
          <w:tcPr>
            <w:tcW w:w="4057" w:type="pct"/>
          </w:tcPr>
          <w:p w14:paraId="627FC681" w14:textId="79AE7EA8" w:rsidR="004D38D4" w:rsidRPr="004F192E" w:rsidRDefault="004D38D4" w:rsidP="5B934592">
            <w:r w:rsidRPr="004F192E">
              <w:t>Windows Identity Foundation</w:t>
            </w:r>
          </w:p>
        </w:tc>
      </w:tr>
    </w:tbl>
    <w:p w14:paraId="7932735C" w14:textId="0A8C448B" w:rsidR="004D38D4" w:rsidRPr="004F192E" w:rsidRDefault="00C86B4F" w:rsidP="5B934592">
      <w:pPr>
        <w:pStyle w:val="Legenda"/>
      </w:pPr>
      <w:bookmarkStart w:id="10" w:name="_Toc372544097"/>
      <w:r>
        <w:t xml:space="preserve">Tabela </w:t>
      </w:r>
      <w:r>
        <w:fldChar w:fldCharType="begin"/>
      </w:r>
      <w:r>
        <w:instrText xml:space="preserve"> SEQ Tabela \* ARABIC </w:instrText>
      </w:r>
      <w:r>
        <w:fldChar w:fldCharType="separate"/>
      </w:r>
      <w:r w:rsidR="00A551CF">
        <w:rPr>
          <w:noProof/>
        </w:rPr>
        <w:t>2</w:t>
      </w:r>
      <w:r>
        <w:fldChar w:fldCharType="end"/>
      </w:r>
      <w:r>
        <w:t xml:space="preserve"> Siglas</w:t>
      </w:r>
      <w:bookmarkEnd w:id="10"/>
    </w:p>
    <w:p w14:paraId="0B32D198" w14:textId="77777777" w:rsidR="00703914" w:rsidRPr="004F192E" w:rsidRDefault="00703914" w:rsidP="5B934592">
      <w:pPr>
        <w:spacing w:before="0" w:after="200"/>
        <w:rPr>
          <w:rFonts w:eastAsiaTheme="minorHAnsi"/>
          <w:color w:val="008AC8"/>
          <w:spacing w:val="10"/>
          <w:sz w:val="36"/>
          <w:szCs w:val="48"/>
        </w:rPr>
      </w:pPr>
      <w:r w:rsidRPr="004F192E">
        <w:br w:type="page"/>
      </w:r>
    </w:p>
    <w:p w14:paraId="438D0042" w14:textId="0F64057A" w:rsidR="009647DB" w:rsidRDefault="009647DB" w:rsidP="5B934592">
      <w:pPr>
        <w:pStyle w:val="Heading1Numbered"/>
      </w:pPr>
      <w:bookmarkStart w:id="11" w:name="_Toc353269682"/>
      <w:bookmarkStart w:id="12" w:name="_Toc372543933"/>
      <w:r w:rsidRPr="004F192E">
        <w:lastRenderedPageBreak/>
        <w:t>Visão Geral de Arquitetura</w:t>
      </w:r>
      <w:bookmarkEnd w:id="11"/>
      <w:bookmarkEnd w:id="12"/>
    </w:p>
    <w:p w14:paraId="31FA019C" w14:textId="1681A250" w:rsidR="009A7950" w:rsidRDefault="009A7950" w:rsidP="5B934592">
      <w:r>
        <w:t>Uma aplicação web se caracteriza por ser acessad</w:t>
      </w:r>
      <w:r w:rsidR="001C0CFE">
        <w:t>a</w:t>
      </w:r>
      <w:r>
        <w:t xml:space="preserve"> via browser. O browser cria uma requisição HTTP para URLs específicas que mapeiam recursos no servidor. A solicitação é processada e o dado retornado em forma de HTML. Oferecem uma excepcional forma de disponibilizar os serviços em uma organização a clientes internos, no caso de intranets e externos, com aplicações com interface para o público. </w:t>
      </w:r>
    </w:p>
    <w:p w14:paraId="4C99662D" w14:textId="7850F8AB" w:rsidR="007F2FDE" w:rsidRDefault="007F2FDE" w:rsidP="5B934592">
      <w:r>
        <w:t xml:space="preserve">Entretanto, desenvolver para a camada de apresentação traz desafios a arquitetos e desenvolvedores, </w:t>
      </w:r>
      <w:r w:rsidR="001C0CFE">
        <w:t>como podemos observar na imagem abaixo</w:t>
      </w:r>
      <w:r>
        <w:t>:</w:t>
      </w:r>
    </w:p>
    <w:p w14:paraId="592CB2B5" w14:textId="77777777" w:rsidR="009A7950" w:rsidRDefault="009A7950" w:rsidP="5B934592"/>
    <w:p w14:paraId="0C53F1E1" w14:textId="77777777" w:rsidR="007F2FDE" w:rsidRDefault="009B6850" w:rsidP="5B934592">
      <w:pPr>
        <w:keepNext/>
        <w:jc w:val="center"/>
      </w:pPr>
      <w:r>
        <w:object w:dxaOrig="14808" w:dyaOrig="5532" w14:anchorId="17E81BC2">
          <v:shape id="_x0000_i1025" type="#_x0000_t75" style="width:467.2pt;height:174pt" o:ole="">
            <v:imagedata r:id="rId21" o:title=""/>
          </v:shape>
          <o:OLEObject Type="Embed" ProgID="Visio.Drawing.15" ShapeID="_x0000_i1025" DrawAspect="Content" ObjectID="_1714226340" r:id="rId22"/>
        </w:object>
      </w:r>
    </w:p>
    <w:p w14:paraId="438E3379" w14:textId="1167C61E" w:rsidR="009A7950" w:rsidRDefault="007F2FDE" w:rsidP="5B934592">
      <w:pPr>
        <w:pStyle w:val="Legenda"/>
      </w:pPr>
      <w:bookmarkStart w:id="13" w:name="_Toc372544044"/>
      <w:r>
        <w:t xml:space="preserve">Figura </w:t>
      </w:r>
      <w:r>
        <w:fldChar w:fldCharType="begin"/>
      </w:r>
      <w:r>
        <w:instrText xml:space="preserve"> SEQ Figura \* ARABIC </w:instrText>
      </w:r>
      <w:r>
        <w:fldChar w:fldCharType="separate"/>
      </w:r>
      <w:r w:rsidR="00A551CF">
        <w:rPr>
          <w:noProof/>
        </w:rPr>
        <w:t>1</w:t>
      </w:r>
      <w:r>
        <w:fldChar w:fldCharType="end"/>
      </w:r>
      <w:r>
        <w:t xml:space="preserve"> Raio-x dos principais elementos de uma aplicação web</w:t>
      </w:r>
      <w:bookmarkEnd w:id="13"/>
    </w:p>
    <w:p w14:paraId="1F881B5B" w14:textId="77777777" w:rsidR="009A7950" w:rsidRDefault="009A7950" w:rsidP="5B934592"/>
    <w:p w14:paraId="13C5DEED" w14:textId="3A0D855A" w:rsidR="009A7950" w:rsidRDefault="009A7950" w:rsidP="5B934592">
      <w:pPr>
        <w:pStyle w:val="Heading2Numbered"/>
      </w:pPr>
      <w:bookmarkStart w:id="14" w:name="_Toc372543934"/>
      <w:r>
        <w:t>Interface com o usuário</w:t>
      </w:r>
      <w:bookmarkEnd w:id="14"/>
    </w:p>
    <w:p w14:paraId="2905F926" w14:textId="1FEBC222" w:rsidR="009A7950" w:rsidRDefault="009A7950" w:rsidP="5B934592">
      <w:r>
        <w:t>A experiência do usuário ao acessar a aplicação pode fazer um</w:t>
      </w:r>
      <w:r w:rsidR="00DF4BBC">
        <w:t>a</w:t>
      </w:r>
      <w:r>
        <w:t xml:space="preserve"> grande diferença em como ele a classifica como útil ou não. A percepção do desempenho é muito mais importante do que o desempenho em si. Usuário</w:t>
      </w:r>
      <w:r w:rsidR="00DF4BBC">
        <w:t>s</w:t>
      </w:r>
      <w:r>
        <w:t xml:space="preserve"> constroem uma má percepção de uma aplicação baseada no tempo que uma página demora para carregar.</w:t>
      </w:r>
    </w:p>
    <w:p w14:paraId="14EA440F" w14:textId="600B2F04" w:rsidR="009A7950" w:rsidRDefault="009A7950" w:rsidP="5B934592">
      <w:r>
        <w:t xml:space="preserve">Um segundo aspecto é em relação à acessibilidade da aplicação. Um usuário que utiliza um leitor de tela para acessar sites pode </w:t>
      </w:r>
      <w:r w:rsidR="00274DC6">
        <w:t>não conseguir</w:t>
      </w:r>
      <w:r>
        <w:t xml:space="preserve"> acessar o serviço se este não contemplar as regras básicas de acessibilidade. </w:t>
      </w:r>
    </w:p>
    <w:p w14:paraId="5C9123C4" w14:textId="77777777" w:rsidR="00DD33F0" w:rsidRDefault="00DD33F0" w:rsidP="00DD33F0">
      <w:r>
        <w:lastRenderedPageBreak/>
        <w:t xml:space="preserve">As interfaces ASP.NET MVC, denominadas </w:t>
      </w:r>
      <w:r>
        <w:rPr>
          <w:i/>
        </w:rPr>
        <w:t>views</w:t>
      </w:r>
      <w:r>
        <w:t xml:space="preserve">, partem da prerrogativa de que os posts não devem ser a principal forma de interação (como feito no ASP .NET Web Forms), privilegiando principalmente acessos via Ajax. Por isso, os </w:t>
      </w:r>
      <w:r>
        <w:rPr>
          <w:i/>
        </w:rPr>
        <w:t>scripts</w:t>
      </w:r>
      <w:r>
        <w:t xml:space="preserve"> são parte fundamental de uma aplicação MVC.</w:t>
      </w:r>
    </w:p>
    <w:p w14:paraId="4715FDD4" w14:textId="6EA62893" w:rsidR="00DD33F0" w:rsidRDefault="00DD33F0" w:rsidP="00DD33F0">
      <w:r>
        <w:t xml:space="preserve">No modelo tradicional, em que o post é o mecanismo de troca de informação, todo o conteúdo da página é submetido para o processamento no servidor. A resposta do servidor, por sua vez, se dá novamente através do envio de todo o conteúdo da página. Em muitos casos, toda essa troca de informações não é necessária, pois apenas uma pequena parte da tela foi alterada. É esse tipo de problema que as interações via </w:t>
      </w:r>
      <w:r>
        <w:rPr>
          <w:i/>
        </w:rPr>
        <w:t>javascript</w:t>
      </w:r>
      <w:r>
        <w:t xml:space="preserve"> pretendem resolver. Com a execução de scripts, como </w:t>
      </w:r>
      <w:r>
        <w:rPr>
          <w:i/>
        </w:rPr>
        <w:t>javascript</w:t>
      </w:r>
      <w:r>
        <w:t xml:space="preserve"> e bibliotecas como jQuery, é possível realizar posts de pequenas partes da tela, bem como modificar somente </w:t>
      </w:r>
      <w:r w:rsidR="00CD1188">
        <w:t>as estruturas</w:t>
      </w:r>
      <w:r>
        <w:t xml:space="preserve"> necessárias do documento HTML.</w:t>
      </w:r>
    </w:p>
    <w:p w14:paraId="31B78FE0" w14:textId="2C3324C7" w:rsidR="00DD33F0" w:rsidRDefault="00DD33F0" w:rsidP="00DD33F0">
      <w:r>
        <w:t>O benefício são respostas mais rápidas, interações mais fluidas, e percepção de uma aplicação mais rápida. Os cenários de utilização de scripts serão discutidos no tópico “</w:t>
      </w:r>
      <w:r>
        <w:fldChar w:fldCharType="begin"/>
      </w:r>
      <w:r>
        <w:instrText xml:space="preserve"> REF _Ref365287319 \h </w:instrText>
      </w:r>
      <w:r>
        <w:fldChar w:fldCharType="separate"/>
      </w:r>
      <w:r w:rsidR="00A551CF">
        <w:t>Validações</w:t>
      </w:r>
      <w:r>
        <w:fldChar w:fldCharType="end"/>
      </w:r>
      <w:r>
        <w:t>” deste documento.</w:t>
      </w:r>
    </w:p>
    <w:p w14:paraId="776F8C3B" w14:textId="7E5F99DD" w:rsidR="00CD1188" w:rsidRDefault="00CD1188" w:rsidP="00CD1188">
      <w:pPr>
        <w:pStyle w:val="Heading2Numbered"/>
        <w:numPr>
          <w:ilvl w:val="1"/>
          <w:numId w:val="56"/>
        </w:numPr>
        <w:spacing w:line="360" w:lineRule="auto"/>
        <w:jc w:val="both"/>
      </w:pPr>
      <w:bookmarkStart w:id="15" w:name="_Toc365361611"/>
      <w:bookmarkStart w:id="16" w:name="_Toc372543935"/>
      <w:r>
        <w:t>I</w:t>
      </w:r>
      <w:r w:rsidRPr="00CD1188">
        <w:t>ntegra</w:t>
      </w:r>
      <w:r>
        <w:t>ção</w:t>
      </w:r>
      <w:r w:rsidRPr="00CD1188">
        <w:t xml:space="preserve"> com identidade visual e logins únicos</w:t>
      </w:r>
    </w:p>
    <w:p w14:paraId="1CC335A3" w14:textId="77777777" w:rsidR="00CD1188" w:rsidRDefault="00CD1188" w:rsidP="00CD1188">
      <w:r>
        <w:t>Uma das ideias do projeto do Portal de Sistemas Tributários (PST), que deu origem ao Portal Institucional, é de que os sistemas da Sefaz estivessem integrados, com identidade visual e logins únicos, facilitando a navegação dos usuários.</w:t>
      </w:r>
    </w:p>
    <w:p w14:paraId="3D2AA289" w14:textId="3FF36B4C" w:rsidR="00CD1188" w:rsidRDefault="00CD1188" w:rsidP="00CD1188">
      <w:r>
        <w:t>Considerando que o Portal foi desenvolvido em SharePoint, algumas ideias de integração foram testadas e a vencedora foi o encapsulamento das páginas dos sistemas no Portal por meio de iframes. Uma POC demonstrou a viabilidade dessa técnica.</w:t>
      </w:r>
    </w:p>
    <w:p w14:paraId="49479B23" w14:textId="29E506D3" w:rsidR="00CD1188" w:rsidRDefault="00CD1188" w:rsidP="00CD1188">
      <w:r>
        <w:t>Para que a integração funcione, os sistemas devem obedecer a uma série de requisitos. A versão atual desses requisitos é a seguinte:</w:t>
      </w:r>
    </w:p>
    <w:p w14:paraId="5B17611C" w14:textId="77777777" w:rsidR="00CD1188" w:rsidRDefault="00CD1188" w:rsidP="00CD1188">
      <w:pPr>
        <w:pStyle w:val="Numerada"/>
      </w:pPr>
      <w:r>
        <w:t>o sistema deve ser Web;</w:t>
      </w:r>
    </w:p>
    <w:p w14:paraId="2AF54F62" w14:textId="77777777" w:rsidR="00CD1188" w:rsidRDefault="00CD1188" w:rsidP="00CD1188">
      <w:pPr>
        <w:pStyle w:val="Numerada"/>
      </w:pPr>
      <w:r>
        <w:t>o sistema deve utilizar HTTPS;</w:t>
      </w:r>
    </w:p>
    <w:p w14:paraId="1FF31EC5" w14:textId="77777777" w:rsidR="00CD1188" w:rsidRDefault="00CD1188" w:rsidP="00CD1188">
      <w:pPr>
        <w:pStyle w:val="Numerada"/>
      </w:pPr>
      <w:r>
        <w:t>o sistema deve retornar o cabeçalho “X-Frame-Options: ALLOW-FROM https://portal.fazenda.sp.gov.br/” (referência) para permitir que o portal carregue as páginas do sistema em um iframe;</w:t>
      </w:r>
    </w:p>
    <w:p w14:paraId="4CF03FEF" w14:textId="77777777" w:rsidR="00CD1188" w:rsidRDefault="00CD1188" w:rsidP="00CD1188">
      <w:pPr>
        <w:pStyle w:val="Numerada"/>
      </w:pPr>
      <w:r>
        <w:t>o sistema deve obedecer aos estilos usados no Portal;</w:t>
      </w:r>
    </w:p>
    <w:p w14:paraId="37D1A1E5" w14:textId="77777777" w:rsidR="00CD1188" w:rsidRDefault="00CD1188" w:rsidP="00CD1188">
      <w:pPr>
        <w:pStyle w:val="Numerada"/>
      </w:pPr>
      <w:r>
        <w:t>o sistema deve ser responsivo, considerando as dimensões utilizadas pelo layout do portal (aconselha-se uso do Bootstrap, mas não é obrigatório).</w:t>
      </w:r>
    </w:p>
    <w:p w14:paraId="349EA8C6" w14:textId="003CA184" w:rsidR="00CD1188" w:rsidRPr="00CD1188" w:rsidRDefault="00CD1188" w:rsidP="00CD1188">
      <w:pPr>
        <w:pStyle w:val="Numerada"/>
      </w:pPr>
      <w:r>
        <w:lastRenderedPageBreak/>
        <w:t>o sistema deve implementar um receptor de mensagens do método window.postMessage() e se alterar adequadamente em resposta ao acionamento das funcionalidades de acessibilidade do Portal (contraste e tamanho de fonte), tomando o cuidado de verificar a origem e a integridade das mensagens recebidas.</w:t>
      </w:r>
    </w:p>
    <w:p w14:paraId="510E5087" w14:textId="77777777" w:rsidR="00DD33F0" w:rsidRDefault="00DD33F0" w:rsidP="00DD33F0">
      <w:pPr>
        <w:pStyle w:val="Heading2Numbered"/>
        <w:numPr>
          <w:ilvl w:val="1"/>
          <w:numId w:val="56"/>
        </w:numPr>
        <w:spacing w:line="360" w:lineRule="auto"/>
        <w:jc w:val="both"/>
      </w:pPr>
      <w:r>
        <w:t>Separação de responsabilidades</w:t>
      </w:r>
      <w:bookmarkEnd w:id="15"/>
      <w:bookmarkEnd w:id="16"/>
    </w:p>
    <w:p w14:paraId="2D343B23" w14:textId="77777777" w:rsidR="00DD33F0" w:rsidRDefault="00DD33F0" w:rsidP="00DD33F0">
      <w:r>
        <w:t xml:space="preserve">O modelo MVC estabelece fronteiras importantes tanto na responsabilidade como nas dependências dos componentes M, V e C. </w:t>
      </w:r>
    </w:p>
    <w:p w14:paraId="47CD7D5D" w14:textId="77777777" w:rsidR="00DD33F0" w:rsidRDefault="00DD33F0" w:rsidP="00DD33F0">
      <w:r>
        <w:t xml:space="preserve">Os </w:t>
      </w:r>
      <w:r>
        <w:rPr>
          <w:i/>
        </w:rPr>
        <w:t>models</w:t>
      </w:r>
      <w:r>
        <w:t xml:space="preserve"> representam os dados a serem exibidos pela </w:t>
      </w:r>
      <w:r>
        <w:rPr>
          <w:i/>
        </w:rPr>
        <w:t>view</w:t>
      </w:r>
      <w:r>
        <w:t xml:space="preserve"> e são tratados pelo </w:t>
      </w:r>
      <w:r>
        <w:rPr>
          <w:i/>
        </w:rPr>
        <w:t>controller</w:t>
      </w:r>
      <w:r>
        <w:t xml:space="preserve">, portanto ambos tem acesso a ele. Normalmente, o </w:t>
      </w:r>
      <w:r>
        <w:rPr>
          <w:i/>
        </w:rPr>
        <w:t>model</w:t>
      </w:r>
      <w:r>
        <w:t xml:space="preserve"> será a representação das entidades provenientes do modelo físico de dados.</w:t>
      </w:r>
    </w:p>
    <w:p w14:paraId="314F35D9" w14:textId="77777777" w:rsidR="00DD33F0" w:rsidRDefault="00DD33F0" w:rsidP="00DD33F0">
      <w:r>
        <w:t xml:space="preserve">Os </w:t>
      </w:r>
      <w:r>
        <w:rPr>
          <w:i/>
        </w:rPr>
        <w:t>controllers</w:t>
      </w:r>
      <w:r>
        <w:t xml:space="preserve"> tratam a iteração com o usuário a partir da view, mas não tem acesso direto à ela.</w:t>
      </w:r>
    </w:p>
    <w:p w14:paraId="46D1903C" w14:textId="77777777" w:rsidR="00DD33F0" w:rsidRDefault="00DD33F0" w:rsidP="00DD33F0">
      <w:r>
        <w:t xml:space="preserve">As </w:t>
      </w:r>
      <w:r>
        <w:rPr>
          <w:i/>
        </w:rPr>
        <w:t>views</w:t>
      </w:r>
      <w:r>
        <w:t xml:space="preserve"> são modelos da exibição, que recebem os dados tratados pelo </w:t>
      </w:r>
      <w:r>
        <w:rPr>
          <w:i/>
        </w:rPr>
        <w:t>model</w:t>
      </w:r>
      <w:r>
        <w:t xml:space="preserve"> e apresentam o resultado final. </w:t>
      </w:r>
    </w:p>
    <w:p w14:paraId="709735CB" w14:textId="77777777" w:rsidR="00DD33F0" w:rsidRDefault="00DD33F0" w:rsidP="00DD33F0"/>
    <w:p w14:paraId="73F7B171" w14:textId="5CEC18AE" w:rsidR="00DD33F0" w:rsidRDefault="00DD33F0" w:rsidP="00DD33F0">
      <w:pPr>
        <w:keepNext/>
        <w:jc w:val="center"/>
      </w:pPr>
      <w:r>
        <w:rPr>
          <w:noProof/>
          <w:lang w:eastAsia="pt-BR"/>
        </w:rPr>
        <mc:AlternateContent>
          <mc:Choice Requires="wps">
            <w:drawing>
              <wp:anchor distT="0" distB="0" distL="114300" distR="114300" simplePos="0" relativeHeight="251697664" behindDoc="0" locked="0" layoutInCell="1" allowOverlap="1" wp14:anchorId="3E6732B2" wp14:editId="2CA6E695">
                <wp:simplePos x="0" y="0"/>
                <wp:positionH relativeFrom="margin">
                  <wp:posOffset>2671445</wp:posOffset>
                </wp:positionH>
                <wp:positionV relativeFrom="paragraph">
                  <wp:posOffset>1067435</wp:posOffset>
                </wp:positionV>
                <wp:extent cx="391795" cy="4445"/>
                <wp:effectExtent l="38100" t="76200" r="0" b="90805"/>
                <wp:wrapNone/>
                <wp:docPr id="67" name="Straight Arrow Connector 67"/>
                <wp:cNvGraphicFramePr/>
                <a:graphic xmlns:a="http://schemas.openxmlformats.org/drawingml/2006/main">
                  <a:graphicData uri="http://schemas.microsoft.com/office/word/2010/wordprocessingShape">
                    <wps:wsp>
                      <wps:cNvCnPr/>
                      <wps:spPr>
                        <a:xfrm flipH="1">
                          <a:off x="0" y="0"/>
                          <a:ext cx="391795" cy="3810"/>
                        </a:xfrm>
                        <a:prstGeom prst="straightConnector1">
                          <a:avLst/>
                        </a:prstGeom>
                        <a:ln w="127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D4286E" id="_x0000_t32" coordsize="21600,21600" o:spt="32" o:oned="t" path="m,l21600,21600e" filled="f">
                <v:path arrowok="t" fillok="f" o:connecttype="none"/>
                <o:lock v:ext="edit" shapetype="t"/>
              </v:shapetype>
              <v:shape id="Straight Arrow Connector 67" o:spid="_x0000_s1026" type="#_x0000_t32" style="position:absolute;margin-left:210.35pt;margin-top:84.05pt;width:30.85pt;height:.35pt;flip:x;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" strokecolor="black [3213]" strokeweight="1pt">
                <v:stroke dashstyle="dash" endarrow="block"/>
                <w10:wrap anchorx="margin"/>
              </v:shape>
            </w:pict>
          </mc:Fallback>
        </mc:AlternateContent>
      </w:r>
      <w:r>
        <w:rPr>
          <w:noProof/>
          <w:lang w:eastAsia="pt-BR"/>
        </w:rPr>
        <w:drawing>
          <wp:inline distT="0" distB="0" distL="0" distR="0" wp14:anchorId="1810A172" wp14:editId="19E8AB1D">
            <wp:extent cx="1661160" cy="1386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1160" cy="1386840"/>
                    </a:xfrm>
                    <a:prstGeom prst="rect">
                      <a:avLst/>
                    </a:prstGeom>
                    <a:noFill/>
                    <a:ln>
                      <a:noFill/>
                    </a:ln>
                  </pic:spPr>
                </pic:pic>
              </a:graphicData>
            </a:graphic>
          </wp:inline>
        </w:drawing>
      </w:r>
    </w:p>
    <w:p w14:paraId="005F3045" w14:textId="77777777" w:rsidR="00DD33F0" w:rsidRDefault="00DD33F0" w:rsidP="00DD33F0">
      <w:pPr>
        <w:pStyle w:val="Legenda"/>
      </w:pPr>
      <w:bookmarkStart w:id="17" w:name="_Toc365361666"/>
      <w:bookmarkStart w:id="18" w:name="_Toc372544045"/>
      <w:r>
        <w:t xml:space="preserve">Figura </w:t>
      </w:r>
      <w:r>
        <w:fldChar w:fldCharType="begin"/>
      </w:r>
      <w:r>
        <w:instrText xml:space="preserve"> SEQ Figura \* ARABIC </w:instrText>
      </w:r>
      <w:r>
        <w:fldChar w:fldCharType="separate"/>
      </w:r>
      <w:r w:rsidR="00A551CF">
        <w:rPr>
          <w:noProof/>
        </w:rPr>
        <w:t>2</w:t>
      </w:r>
      <w:r>
        <w:fldChar w:fldCharType="end"/>
      </w:r>
      <w:r>
        <w:t xml:space="preserve"> – Padrão de desenho Model, View e Controller</w:t>
      </w:r>
      <w:bookmarkEnd w:id="17"/>
      <w:bookmarkEnd w:id="18"/>
    </w:p>
    <w:p w14:paraId="7863A84C" w14:textId="008878C4" w:rsidR="007F2FDE" w:rsidRDefault="007F2FDE" w:rsidP="5B934592">
      <w:pPr>
        <w:pStyle w:val="Heading2Numbered"/>
      </w:pPr>
      <w:bookmarkStart w:id="19" w:name="_Toc372543936"/>
      <w:r>
        <w:t>Segurança</w:t>
      </w:r>
      <w:bookmarkEnd w:id="19"/>
    </w:p>
    <w:p w14:paraId="6AB753F2" w14:textId="2817A76A" w:rsidR="007F2FDE" w:rsidRDefault="007F2FDE" w:rsidP="5B934592">
      <w:r>
        <w:t xml:space="preserve">Prover acesso seguro, com criptografia de canal (SSL), com a devida autenticação e autorização é um requisito básico para garantir segurança tanto à organização, como a seus usuários. A </w:t>
      </w:r>
      <w:r w:rsidR="00274DC6">
        <w:t xml:space="preserve">SEFAZ </w:t>
      </w:r>
      <w:r>
        <w:t>faz uso de vários mecanismos de autenticação, que serão discutidos em tópico especial.</w:t>
      </w:r>
    </w:p>
    <w:p w14:paraId="482A53C8" w14:textId="5CA30377" w:rsidR="007F2FDE" w:rsidRDefault="007F2FDE" w:rsidP="5B934592">
      <w:pPr>
        <w:pStyle w:val="Heading2Numbered"/>
      </w:pPr>
      <w:bookmarkStart w:id="20" w:name="_Toc372543937"/>
      <w:r>
        <w:t>Script</w:t>
      </w:r>
      <w:bookmarkEnd w:id="20"/>
    </w:p>
    <w:p w14:paraId="2C78B67F" w14:textId="2E7E43C2" w:rsidR="007F2FDE" w:rsidRDefault="007F2FDE" w:rsidP="5B934592">
      <w:r>
        <w:t>Aplicações estão cada vez mais aprimorando a experiência de utilização de suas páginas provendo interação mais dinâmicas, sem atualização (</w:t>
      </w:r>
      <w:r w:rsidR="00274DC6">
        <w:t>postbacks</w:t>
      </w:r>
      <w:r>
        <w:t xml:space="preserve">). Isso é possibilitado e facilitado </w:t>
      </w:r>
      <w:r>
        <w:lastRenderedPageBreak/>
        <w:t>graças à execução de trechos de código script que rodam do lado do usuário, realizando pequenas funções na página e/ou invocando chamadas assíncronas do lado do servidor.</w:t>
      </w:r>
      <w:r w:rsidR="001C0CFE">
        <w:t xml:space="preserve"> Iremos analisar cenários de utilização de script em tópico especial para este fim.</w:t>
      </w:r>
    </w:p>
    <w:p w14:paraId="0786266E" w14:textId="3CD5FD50" w:rsidR="007F2FDE" w:rsidRDefault="007F2FDE" w:rsidP="5B934592">
      <w:pPr>
        <w:pStyle w:val="Heading2Numbered"/>
      </w:pPr>
      <w:bookmarkStart w:id="21" w:name="_Toc372543938"/>
      <w:r>
        <w:t>Serviços</w:t>
      </w:r>
      <w:bookmarkEnd w:id="21"/>
    </w:p>
    <w:p w14:paraId="15B78780" w14:textId="24324783" w:rsidR="007F2FDE" w:rsidRPr="007F2FDE" w:rsidRDefault="007F2FDE" w:rsidP="5B934592">
      <w:r>
        <w:t xml:space="preserve">Os serviços </w:t>
      </w:r>
      <w:r w:rsidR="001C0CFE">
        <w:t>tem</w:t>
      </w:r>
      <w:r>
        <w:t xml:space="preserve"> uma peça fundamental nas aplicações web pois eles representam a API com a qual os dados são recuperados e transmitidos de maneira desacoplada das demais camadas da aplicação. </w:t>
      </w:r>
      <w:r w:rsidR="001C0CFE">
        <w:t>Estaremos analisando cenários especiais de utilização de serviços a partir da aplicação web.</w:t>
      </w:r>
    </w:p>
    <w:p w14:paraId="4559F080" w14:textId="74A06407" w:rsidR="009A7950" w:rsidRDefault="007F2FDE" w:rsidP="5B934592">
      <w:pPr>
        <w:pStyle w:val="Heading2Numbered"/>
      </w:pPr>
      <w:bookmarkStart w:id="22" w:name="_Toc372543939"/>
      <w:r>
        <w:t>Load Balance</w:t>
      </w:r>
      <w:bookmarkEnd w:id="22"/>
    </w:p>
    <w:p w14:paraId="0BA0CBAE" w14:textId="3CFA306F" w:rsidR="009A7950" w:rsidRDefault="009A7950" w:rsidP="5B934592">
      <w:r>
        <w:t>Carregar os dados previamente em um recurso do servidor é um dos grandes benefícios que este mecanismo traz a uma aplicação multiusuário. Utiliza-lo de maneira correta melhora a percepção e o desempenho da aplicação. Entretanto, uma má implementação traz o efeito contrário.</w:t>
      </w:r>
      <w:r w:rsidR="001C0CFE">
        <w:t xml:space="preserve"> </w:t>
      </w:r>
      <w:r>
        <w:t xml:space="preserve">Escolher em qual recurso o dado deve ser armazenado e avaliar os desafios de como consumir o dado compartilhado </w:t>
      </w:r>
      <w:r w:rsidR="00274DC6">
        <w:t>em uma</w:t>
      </w:r>
      <w:r>
        <w:t xml:space="preserve"> arquitetura de Web Farm são somente alguns pontos que o cache traz junto com sua proposta de benefício.</w:t>
      </w:r>
    </w:p>
    <w:p w14:paraId="7BB86E0B" w14:textId="144BE117" w:rsidR="00703914" w:rsidRPr="004F192E" w:rsidRDefault="00703914" w:rsidP="00795B34">
      <w:pPr>
        <w:rPr>
          <w:rFonts w:eastAsiaTheme="minorHAnsi"/>
        </w:rPr>
      </w:pPr>
    </w:p>
    <w:p w14:paraId="37C66FE6" w14:textId="77777777" w:rsidR="00795B34" w:rsidRDefault="00795B34" w:rsidP="00795B34">
      <w:bookmarkStart w:id="23" w:name="_Toc353269683"/>
    </w:p>
    <w:p w14:paraId="1C073465" w14:textId="77777777" w:rsidR="00795B34" w:rsidRDefault="00795B34" w:rsidP="00795B34">
      <w:pPr>
        <w:rPr>
          <w:rFonts w:eastAsiaTheme="minorHAnsi"/>
        </w:rPr>
      </w:pPr>
      <w:r>
        <w:br w:type="page"/>
      </w:r>
    </w:p>
    <w:p w14:paraId="18489FC2" w14:textId="77777777" w:rsidR="006874B4" w:rsidRDefault="006874B4" w:rsidP="006874B4">
      <w:pPr>
        <w:pStyle w:val="Heading1Numbered"/>
        <w:jc w:val="both"/>
      </w:pPr>
      <w:bookmarkStart w:id="24" w:name="_Toc365361613"/>
      <w:bookmarkStart w:id="25" w:name="_Toc372543940"/>
      <w:r>
        <w:lastRenderedPageBreak/>
        <w:t xml:space="preserve">Introdução ao </w:t>
      </w:r>
      <w:r w:rsidRPr="003239BA">
        <w:t>ASP.NET MVC</w:t>
      </w:r>
      <w:bookmarkEnd w:id="24"/>
      <w:bookmarkEnd w:id="25"/>
    </w:p>
    <w:p w14:paraId="35258CB3" w14:textId="77777777" w:rsidR="006874B4" w:rsidRDefault="006874B4" w:rsidP="006874B4">
      <w:pPr>
        <w:pStyle w:val="Heading2Numbered"/>
        <w:spacing w:line="360" w:lineRule="auto"/>
        <w:jc w:val="both"/>
      </w:pPr>
      <w:bookmarkStart w:id="26" w:name="_Toc365361614"/>
      <w:bookmarkStart w:id="27" w:name="_Toc372543941"/>
      <w:r>
        <w:t>Histórico – Design Pattern MVC</w:t>
      </w:r>
      <w:bookmarkEnd w:id="26"/>
      <w:bookmarkEnd w:id="27"/>
    </w:p>
    <w:p w14:paraId="7C9383D8" w14:textId="77777777" w:rsidR="006874B4" w:rsidRDefault="006874B4" w:rsidP="006874B4">
      <w:r w:rsidRPr="00611981">
        <w:t xml:space="preserve">Model-View-Controller (MVC) é um </w:t>
      </w:r>
      <w:r>
        <w:t>padrão</w:t>
      </w:r>
      <w:r w:rsidRPr="00611981">
        <w:t xml:space="preserve"> de desenvolvimento de Software, atualmente considerado um </w:t>
      </w:r>
      <w:r w:rsidRPr="00611981">
        <w:rPr>
          <w:i/>
        </w:rPr>
        <w:t>Design Pattern</w:t>
      </w:r>
      <w:r w:rsidRPr="00611981">
        <w:t xml:space="preserve"> utilizado na Engenharia de Software. </w:t>
      </w:r>
    </w:p>
    <w:p w14:paraId="4235E6FC" w14:textId="77777777" w:rsidR="006874B4" w:rsidRPr="00611981" w:rsidRDefault="006874B4" w:rsidP="006874B4">
      <w:r w:rsidRPr="00611981">
        <w:t xml:space="preserve">O </w:t>
      </w:r>
      <w:r w:rsidRPr="00A32EE7">
        <w:rPr>
          <w:i/>
        </w:rPr>
        <w:t>model</w:t>
      </w:r>
      <w:r w:rsidRPr="00611981">
        <w:t xml:space="preserve"> isola a lógica da aplicação, da interface do usuário, permitindo desenvolver, editar e testar separadamente cada parte.</w:t>
      </w:r>
    </w:p>
    <w:p w14:paraId="28EB3295" w14:textId="77777777" w:rsidR="006874B4" w:rsidRPr="00611981" w:rsidRDefault="006874B4" w:rsidP="006874B4">
      <w:r w:rsidRPr="00611981">
        <w:t>O padrão MVC foi descrito pela primeira vez em 1979 por Trygve Reenskaug, enquanto trabalhava no Smalltalk, na Xerox PARC. A implementação original é descrita em profundidade no artigo "Applications Programming in Smalltalk-80: How to use Model–View–Controller".</w:t>
      </w:r>
    </w:p>
    <w:p w14:paraId="62003A38" w14:textId="77777777" w:rsidR="006874B4" w:rsidRDefault="006874B4" w:rsidP="006874B4">
      <w:r w:rsidRPr="00611981">
        <w:t>Além de dividir a aplicação em três tipos de componentes, o desenho MVC define</w:t>
      </w:r>
      <w:r>
        <w:t xml:space="preserve"> como devem ser</w:t>
      </w:r>
      <w:r w:rsidRPr="00611981">
        <w:t xml:space="preserve"> as interações entre eles</w:t>
      </w:r>
      <w:r>
        <w:t xml:space="preserve">. Essas interações estão </w:t>
      </w:r>
      <w:r w:rsidRPr="00611981">
        <w:t>descrit</w:t>
      </w:r>
      <w:r>
        <w:t>as</w:t>
      </w:r>
      <w:r w:rsidRPr="00611981">
        <w:t xml:space="preserve"> ao longo deste documento</w:t>
      </w:r>
      <w:r>
        <w:t xml:space="preserve"> e</w:t>
      </w:r>
      <w:r w:rsidRPr="00611981">
        <w:t xml:space="preserve"> utiliza</w:t>
      </w:r>
      <w:r>
        <w:t>m</w:t>
      </w:r>
      <w:r w:rsidRPr="00611981">
        <w:t xml:space="preserve"> o framework Microsoft ASP .NET MVC</w:t>
      </w:r>
      <w:r>
        <w:t xml:space="preserve"> 4</w:t>
      </w:r>
      <w:r w:rsidRPr="00611981">
        <w:t xml:space="preserve"> como plataforma tecnológica.</w:t>
      </w:r>
    </w:p>
    <w:p w14:paraId="3DC66A1C" w14:textId="77777777" w:rsidR="006874B4" w:rsidRDefault="006874B4" w:rsidP="006874B4">
      <w:pPr>
        <w:pStyle w:val="Heading2Numbered"/>
        <w:spacing w:line="360" w:lineRule="auto"/>
        <w:jc w:val="both"/>
      </w:pPr>
      <w:bookmarkStart w:id="28" w:name="_Toc365316817"/>
      <w:bookmarkStart w:id="29" w:name="_Toc365316934"/>
      <w:bookmarkStart w:id="30" w:name="_Toc365361615"/>
      <w:bookmarkStart w:id="31" w:name="_Toc372543942"/>
      <w:bookmarkEnd w:id="28"/>
      <w:bookmarkEnd w:id="29"/>
      <w:r w:rsidRPr="003239BA">
        <w:t>O que é ASP.NET MVC</w:t>
      </w:r>
      <w:bookmarkEnd w:id="30"/>
      <w:bookmarkEnd w:id="31"/>
    </w:p>
    <w:p w14:paraId="7FE17FFF" w14:textId="77777777" w:rsidR="006874B4" w:rsidRDefault="006874B4" w:rsidP="006874B4">
      <w:r>
        <w:t xml:space="preserve">O ASP.NET MVC é um framework que utiliza o padrão arquitetural de mesmo nome: Model-View-Controller (MVC) que tem como objetivo separar uma aplicação em três componentes principais: o </w:t>
      </w:r>
      <w:r w:rsidRPr="0011187C">
        <w:rPr>
          <w:i/>
        </w:rPr>
        <w:t>model</w:t>
      </w:r>
      <w:r>
        <w:t xml:space="preserve">, a </w:t>
      </w:r>
      <w:r w:rsidRPr="0011187C">
        <w:rPr>
          <w:i/>
        </w:rPr>
        <w:t>view</w:t>
      </w:r>
      <w:r>
        <w:t xml:space="preserve"> e o </w:t>
      </w:r>
      <w:r w:rsidRPr="0011187C">
        <w:rPr>
          <w:i/>
        </w:rPr>
        <w:t>controller</w:t>
      </w:r>
      <w:r>
        <w:t xml:space="preserve"> e é uma alternativa ao padrão </w:t>
      </w:r>
      <w:r w:rsidRPr="00210EAB">
        <w:t>ASP.NET Web Forms</w:t>
      </w:r>
      <w:r>
        <w:t xml:space="preserve"> para a criação de aplicações web. </w:t>
      </w:r>
    </w:p>
    <w:p w14:paraId="08F852F3" w14:textId="77777777" w:rsidR="006874B4" w:rsidRPr="002A165D" w:rsidRDefault="006874B4" w:rsidP="006874B4">
      <w:r>
        <w:t>Ele oferece uma estrutura de apresentação simples, altamente testável, pois permite a escrita de testes unitários*</w:t>
      </w:r>
      <w:r>
        <w:rPr>
          <w:rStyle w:val="Refdenotaderodap"/>
        </w:rPr>
        <w:footnoteReference w:id="1"/>
      </w:r>
      <w:r>
        <w:t xml:space="preserve"> sem a dependência do servidor ou até mesmo do próprio framework</w:t>
      </w:r>
      <w:r w:rsidRPr="00844C5A">
        <w:t xml:space="preserve">, </w:t>
      </w:r>
      <w:r>
        <w:t>além de ser</w:t>
      </w:r>
      <w:r w:rsidRPr="00844C5A">
        <w:t xml:space="preserve"> integrado com recursos ASP.NET existentes</w:t>
      </w:r>
      <w:r>
        <w:t xml:space="preserve">, tais como Master Pages e autenticação baseado em tokens, como OAuth. </w:t>
      </w:r>
    </w:p>
    <w:p w14:paraId="3992EAC0" w14:textId="77777777" w:rsidR="006874B4" w:rsidRDefault="006874B4" w:rsidP="006874B4">
      <w:r>
        <w:t xml:space="preserve">O framework </w:t>
      </w:r>
      <w:r w:rsidRPr="00844C5A">
        <w:t>MVC possui os seguintes</w:t>
      </w:r>
      <w:r>
        <w:t xml:space="preserve"> componentes:</w:t>
      </w:r>
    </w:p>
    <w:p w14:paraId="5444A39C" w14:textId="77777777" w:rsidR="006874B4" w:rsidRPr="00F7599F" w:rsidRDefault="006874B4" w:rsidP="006874B4">
      <w:pPr>
        <w:pStyle w:val="Heading3Numbered"/>
        <w:spacing w:line="360" w:lineRule="auto"/>
        <w:jc w:val="both"/>
      </w:pPr>
      <w:bookmarkStart w:id="32" w:name="_Toc365361616"/>
      <w:bookmarkStart w:id="33" w:name="_Toc372543943"/>
      <w:r w:rsidRPr="00F7599F">
        <w:lastRenderedPageBreak/>
        <w:t>M</w:t>
      </w:r>
      <w:r>
        <w:t>odel</w:t>
      </w:r>
      <w:r w:rsidRPr="00F7599F">
        <w:t>s</w:t>
      </w:r>
      <w:bookmarkEnd w:id="32"/>
      <w:bookmarkEnd w:id="33"/>
    </w:p>
    <w:p w14:paraId="68458C09" w14:textId="77777777" w:rsidR="006874B4" w:rsidRDefault="006874B4" w:rsidP="006874B4">
      <w:r>
        <w:t xml:space="preserve">Os </w:t>
      </w:r>
      <w:r w:rsidRPr="00A163E9">
        <w:rPr>
          <w:i/>
        </w:rPr>
        <w:t>models</w:t>
      </w:r>
      <w:r>
        <w:t xml:space="preserve"> são objetos (classes) comuns, sem qualquer atributo especial, que contém informações relevantes para a exibição de uma ou mais </w:t>
      </w:r>
      <w:r w:rsidRPr="00B67F7A">
        <w:rPr>
          <w:i/>
        </w:rPr>
        <w:t>views</w:t>
      </w:r>
      <w:r>
        <w:t xml:space="preserve">. Em um projeto, eles representam as entidades de dados e as ações do usuário que interagem diretamente com elas. Por exemplo, se um projeto possui uma entidade “Nota-fiscal”, o </w:t>
      </w:r>
      <w:r w:rsidRPr="007C395D">
        <w:rPr>
          <w:i/>
        </w:rPr>
        <w:t>model</w:t>
      </w:r>
      <w:r>
        <w:t xml:space="preserve"> seria uma classe que representaria os atributos de uma nota-fiscal, e possuiria os métodos que tratariam sua inserção e atualização em uma base de dados.</w:t>
      </w:r>
    </w:p>
    <w:p w14:paraId="4F1A127B" w14:textId="77777777" w:rsidR="006874B4" w:rsidRDefault="006874B4" w:rsidP="006874B4">
      <w:pPr>
        <w:keepNext/>
        <w:jc w:val="center"/>
      </w:pPr>
      <w:r>
        <w:rPr>
          <w:noProof/>
          <w:lang w:eastAsia="pt-BR"/>
        </w:rPr>
        <w:drawing>
          <wp:inline distT="0" distB="0" distL="0" distR="0" wp14:anchorId="16E3ADDF" wp14:editId="0DF927DE">
            <wp:extent cx="3218688" cy="147218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688" cy="1472184"/>
                    </a:xfrm>
                    <a:prstGeom prst="rect">
                      <a:avLst/>
                    </a:prstGeom>
                    <a:noFill/>
                    <a:ln>
                      <a:noFill/>
                    </a:ln>
                  </pic:spPr>
                </pic:pic>
              </a:graphicData>
            </a:graphic>
          </wp:inline>
        </w:drawing>
      </w:r>
    </w:p>
    <w:p w14:paraId="3643D106" w14:textId="77777777" w:rsidR="006874B4" w:rsidRDefault="006874B4" w:rsidP="006874B4">
      <w:pPr>
        <w:pStyle w:val="Legenda"/>
      </w:pPr>
      <w:bookmarkStart w:id="34" w:name="_Toc365361667"/>
      <w:bookmarkStart w:id="35" w:name="_Toc372544046"/>
      <w:r>
        <w:t xml:space="preserve">Figura </w:t>
      </w:r>
      <w:r>
        <w:fldChar w:fldCharType="begin"/>
      </w:r>
      <w:r>
        <w:instrText xml:space="preserve"> SEQ Figura \* ARABIC </w:instrText>
      </w:r>
      <w:r>
        <w:fldChar w:fldCharType="separate"/>
      </w:r>
      <w:r w:rsidR="00A551CF">
        <w:rPr>
          <w:noProof/>
        </w:rPr>
        <w:t>3</w:t>
      </w:r>
      <w:r>
        <w:fldChar w:fldCharType="end"/>
      </w:r>
      <w:r>
        <w:t xml:space="preserve"> – Exemplo de uma classe representando uma entidade de dados</w:t>
      </w:r>
      <w:bookmarkEnd w:id="34"/>
      <w:bookmarkEnd w:id="35"/>
    </w:p>
    <w:p w14:paraId="32A93DD8" w14:textId="77777777" w:rsidR="00A551CF" w:rsidRDefault="006874B4">
      <w:pPr>
        <w:spacing w:before="0" w:after="200"/>
        <w:rPr>
          <w:rFonts w:eastAsiaTheme="minorHAnsi"/>
          <w:color w:val="008AC8"/>
          <w:sz w:val="32"/>
          <w:szCs w:val="36"/>
        </w:rPr>
      </w:pPr>
      <w:r>
        <w:t xml:space="preserve">Na Seção de </w:t>
      </w:r>
      <w:r>
        <w:fldChar w:fldCharType="begin"/>
      </w:r>
      <w:r>
        <w:instrText xml:space="preserve"> REF _Ref365276607 \h </w:instrText>
      </w:r>
      <w:r>
        <w:fldChar w:fldCharType="separate"/>
      </w:r>
      <w:r w:rsidR="00A551CF">
        <w:br w:type="page"/>
      </w:r>
    </w:p>
    <w:p w14:paraId="62B6B2F0" w14:textId="77777777" w:rsidR="006874B4" w:rsidRDefault="00A551CF" w:rsidP="006874B4">
      <w:r>
        <w:lastRenderedPageBreak/>
        <w:t>Models</w:t>
      </w:r>
      <w:r w:rsidR="006874B4">
        <w:fldChar w:fldCharType="end"/>
      </w:r>
      <w:r w:rsidR="006874B4">
        <w:t xml:space="preserve"> e </w:t>
      </w:r>
      <w:r w:rsidR="006874B4">
        <w:fldChar w:fldCharType="begin"/>
      </w:r>
      <w:r w:rsidR="006874B4">
        <w:instrText xml:space="preserve"> REF _Ref365276636 \h </w:instrText>
      </w:r>
      <w:r w:rsidR="006874B4">
        <w:fldChar w:fldCharType="separate"/>
      </w:r>
      <w:r w:rsidRPr="00ED18D3">
        <w:rPr>
          <w:b/>
          <w:bCs/>
        </w:rPr>
        <w:t>Error! Reference source not found.</w:t>
      </w:r>
      <w:r w:rsidR="006874B4">
        <w:fldChar w:fldCharType="end"/>
      </w:r>
      <w:r w:rsidR="006874B4">
        <w:t>, o assunto será especificamente tratado.</w:t>
      </w:r>
    </w:p>
    <w:p w14:paraId="15FB8046" w14:textId="77777777" w:rsidR="006874B4" w:rsidRDefault="006874B4" w:rsidP="006874B4"/>
    <w:p w14:paraId="6C74C429" w14:textId="77777777" w:rsidR="006874B4" w:rsidRDefault="006874B4" w:rsidP="006874B4">
      <w:pPr>
        <w:pStyle w:val="Heading3Numbered"/>
        <w:spacing w:line="360" w:lineRule="auto"/>
        <w:jc w:val="both"/>
      </w:pPr>
      <w:bookmarkStart w:id="36" w:name="_Toc365361617"/>
      <w:bookmarkStart w:id="37" w:name="_Toc372543944"/>
      <w:r w:rsidRPr="00F7599F">
        <w:t>Views</w:t>
      </w:r>
      <w:bookmarkEnd w:id="36"/>
      <w:bookmarkEnd w:id="37"/>
    </w:p>
    <w:p w14:paraId="569644B7" w14:textId="77777777" w:rsidR="006874B4" w:rsidRDefault="006874B4" w:rsidP="006874B4">
      <w:r w:rsidRPr="001A1168">
        <w:rPr>
          <w:i/>
        </w:rPr>
        <w:t>Views</w:t>
      </w:r>
      <w:r>
        <w:t xml:space="preserve"> são os componentes </w:t>
      </w:r>
      <w:r w:rsidRPr="00844C5A">
        <w:t>que representam a</w:t>
      </w:r>
      <w:r>
        <w:t xml:space="preserve"> interface com o usuário da aplicação. Normalmente, </w:t>
      </w:r>
      <w:r w:rsidRPr="00844C5A">
        <w:t>esta interface é</w:t>
      </w:r>
      <w:r>
        <w:t xml:space="preserve"> criada a partir dos dados do </w:t>
      </w:r>
      <w:r w:rsidRPr="00D30C76">
        <w:rPr>
          <w:i/>
        </w:rPr>
        <w:t>model</w:t>
      </w:r>
      <w:r>
        <w:t>.</w:t>
      </w:r>
    </w:p>
    <w:p w14:paraId="5DD70901" w14:textId="77777777" w:rsidR="006874B4" w:rsidRDefault="006874B4" w:rsidP="006874B4">
      <w:r>
        <w:t xml:space="preserve">O exemplo abaixo demonstra o código da </w:t>
      </w:r>
      <w:r w:rsidRPr="00B0389F">
        <w:rPr>
          <w:i/>
        </w:rPr>
        <w:t>view</w:t>
      </w:r>
      <w:r>
        <w:t xml:space="preserve"> criada para um </w:t>
      </w:r>
      <w:r>
        <w:rPr>
          <w:i/>
        </w:rPr>
        <w:t>model</w:t>
      </w:r>
      <w:r>
        <w:t xml:space="preserve"> “Produto”, que possui nome, descrição.</w:t>
      </w:r>
    </w:p>
    <w:p w14:paraId="1D81541E" w14:textId="77777777" w:rsidR="006874B4" w:rsidRDefault="006874B4" w:rsidP="006874B4">
      <w:pPr>
        <w:keepNext/>
        <w:jc w:val="center"/>
      </w:pPr>
      <w:r>
        <w:rPr>
          <w:noProof/>
          <w:lang w:eastAsia="pt-BR"/>
        </w:rPr>
        <w:drawing>
          <wp:inline distT="0" distB="0" distL="0" distR="0" wp14:anchorId="78A4A77D" wp14:editId="2A7B2932">
            <wp:extent cx="5128260" cy="2940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9186" cy="2941112"/>
                    </a:xfrm>
                    <a:prstGeom prst="rect">
                      <a:avLst/>
                    </a:prstGeom>
                    <a:noFill/>
                    <a:ln>
                      <a:noFill/>
                    </a:ln>
                  </pic:spPr>
                </pic:pic>
              </a:graphicData>
            </a:graphic>
          </wp:inline>
        </w:drawing>
      </w:r>
    </w:p>
    <w:p w14:paraId="0584B3D5" w14:textId="77777777" w:rsidR="006874B4" w:rsidRDefault="006874B4" w:rsidP="006874B4">
      <w:pPr>
        <w:pStyle w:val="Legenda"/>
      </w:pPr>
      <w:bookmarkStart w:id="38" w:name="_Toc365361668"/>
      <w:bookmarkStart w:id="39" w:name="_Toc372544047"/>
      <w:r>
        <w:t xml:space="preserve">Figura </w:t>
      </w:r>
      <w:r>
        <w:fldChar w:fldCharType="begin"/>
      </w:r>
      <w:r>
        <w:instrText xml:space="preserve"> SEQ Figura \* ARABIC </w:instrText>
      </w:r>
      <w:r>
        <w:fldChar w:fldCharType="separate"/>
      </w:r>
      <w:r w:rsidR="00A551CF">
        <w:rPr>
          <w:noProof/>
        </w:rPr>
        <w:t>4</w:t>
      </w:r>
      <w:r>
        <w:fldChar w:fldCharType="end"/>
      </w:r>
      <w:r>
        <w:t xml:space="preserve"> – View “Produto” sendo exibida em janela do navegador.</w:t>
      </w:r>
      <w:bookmarkEnd w:id="38"/>
      <w:bookmarkEnd w:id="39"/>
    </w:p>
    <w:p w14:paraId="4EF396F1" w14:textId="77777777" w:rsidR="006874B4" w:rsidRDefault="006874B4" w:rsidP="006874B4">
      <w:pPr>
        <w:spacing w:before="0" w:after="200"/>
        <w:rPr>
          <w:rFonts w:eastAsiaTheme="minorHAnsi"/>
          <w:color w:val="008AC8"/>
          <w:sz w:val="28"/>
          <w:szCs w:val="28"/>
        </w:rPr>
      </w:pPr>
    </w:p>
    <w:p w14:paraId="71F28DF7" w14:textId="77777777" w:rsidR="006874B4" w:rsidRPr="00F7599F" w:rsidRDefault="006874B4" w:rsidP="006874B4">
      <w:pPr>
        <w:pStyle w:val="Heading3Numbered"/>
        <w:spacing w:line="360" w:lineRule="auto"/>
        <w:jc w:val="both"/>
      </w:pPr>
      <w:bookmarkStart w:id="40" w:name="_Toc365361618"/>
      <w:bookmarkStart w:id="41" w:name="_Toc372543945"/>
      <w:r w:rsidRPr="00D30C76">
        <w:rPr>
          <w:i/>
        </w:rPr>
        <w:t>Controllers</w:t>
      </w:r>
      <w:bookmarkEnd w:id="40"/>
      <w:bookmarkEnd w:id="41"/>
    </w:p>
    <w:p w14:paraId="013D2496" w14:textId="77777777" w:rsidR="006874B4" w:rsidRDefault="006874B4" w:rsidP="006874B4">
      <w:r w:rsidRPr="001A1168">
        <w:rPr>
          <w:i/>
        </w:rPr>
        <w:t>Controllers</w:t>
      </w:r>
      <w:r>
        <w:t xml:space="preserve"> são os componentes que lidam com a interação do usuário, o trabalho com o </w:t>
      </w:r>
      <w:r w:rsidRPr="00D30C76">
        <w:rPr>
          <w:i/>
        </w:rPr>
        <w:t>model</w:t>
      </w:r>
      <w:r>
        <w:t xml:space="preserve"> e, finalmente, selecionam a </w:t>
      </w:r>
      <w:r w:rsidRPr="000F3529">
        <w:rPr>
          <w:i/>
        </w:rPr>
        <w:t>view</w:t>
      </w:r>
      <w:r>
        <w:t xml:space="preserve"> a ser exibida. Em uma aplicação MVC, </w:t>
      </w:r>
      <w:r w:rsidRPr="00B042D4">
        <w:t xml:space="preserve">a </w:t>
      </w:r>
      <w:r w:rsidRPr="00B042D4">
        <w:rPr>
          <w:i/>
        </w:rPr>
        <w:t>view</w:t>
      </w:r>
      <w:r>
        <w:t xml:space="preserve"> só exibe informações, o </w:t>
      </w:r>
      <w:r w:rsidRPr="005A4F30">
        <w:rPr>
          <w:i/>
        </w:rPr>
        <w:t>controller</w:t>
      </w:r>
      <w:r>
        <w:t xml:space="preserve"> é a parte que manipula e direciona a entrada do usuário.</w:t>
      </w:r>
    </w:p>
    <w:p w14:paraId="21B138AE" w14:textId="77777777" w:rsidR="006874B4" w:rsidRDefault="006874B4" w:rsidP="006874B4">
      <w:r>
        <w:t xml:space="preserve">Essa separação ajuda a gerenciar a complexidade, quando você cria um aplicativo, porque ele permite que você se concentre em um aspecto da implementação de cada vez. Por exemplo, você pode se concentrar na </w:t>
      </w:r>
      <w:r w:rsidRPr="00DF6126">
        <w:rPr>
          <w:i/>
        </w:rPr>
        <w:t>view</w:t>
      </w:r>
      <w:r>
        <w:t xml:space="preserve"> sem depender da lógica de negócios.</w:t>
      </w:r>
    </w:p>
    <w:p w14:paraId="26D828CE" w14:textId="77777777" w:rsidR="006874B4" w:rsidRDefault="006874B4" w:rsidP="006874B4">
      <w:r>
        <w:lastRenderedPageBreak/>
        <w:t xml:space="preserve">O acoplamento entre os três componentes principais de uma aplicação MVC também promove o desenvolvimento paralelo. Por exemplo, um desenvolvedor pode trabalhar na view, um segundo desenvolvedor pode trabalhar na lógica do </w:t>
      </w:r>
      <w:r w:rsidRPr="001A1168">
        <w:rPr>
          <w:i/>
        </w:rPr>
        <w:t>controller</w:t>
      </w:r>
      <w:r>
        <w:t xml:space="preserve">, e um terceiro desenvolvedor pode se concentrar na lógica de interface da </w:t>
      </w:r>
      <w:r w:rsidRPr="001A1168">
        <w:rPr>
          <w:i/>
        </w:rPr>
        <w:t>model</w:t>
      </w:r>
      <w:r>
        <w:t>.</w:t>
      </w:r>
    </w:p>
    <w:p w14:paraId="67354BA5" w14:textId="77777777" w:rsidR="000810B0" w:rsidRDefault="000810B0">
      <w:pPr>
        <w:spacing w:before="0" w:after="200"/>
        <w:rPr>
          <w:rFonts w:eastAsiaTheme="minorHAnsi"/>
          <w:color w:val="008AC8"/>
          <w:sz w:val="32"/>
          <w:szCs w:val="36"/>
        </w:rPr>
      </w:pPr>
      <w:bookmarkStart w:id="42" w:name="_Toc365361619"/>
      <w:r>
        <w:br w:type="page"/>
      </w:r>
    </w:p>
    <w:p w14:paraId="4DA231A7" w14:textId="1DFF538F" w:rsidR="006874B4" w:rsidRPr="004F192E" w:rsidRDefault="006874B4" w:rsidP="006874B4">
      <w:pPr>
        <w:pStyle w:val="Heading2Numbered"/>
        <w:spacing w:line="360" w:lineRule="auto"/>
        <w:jc w:val="both"/>
      </w:pPr>
      <w:bookmarkStart w:id="43" w:name="_Toc372543946"/>
      <w:r w:rsidRPr="003239BA">
        <w:lastRenderedPageBreak/>
        <w:t>Estrutura de um projeto MVC</w:t>
      </w:r>
      <w:bookmarkEnd w:id="42"/>
      <w:bookmarkEnd w:id="43"/>
    </w:p>
    <w:p w14:paraId="6257A873" w14:textId="77777777" w:rsidR="006874B4" w:rsidRDefault="006874B4" w:rsidP="006874B4">
      <w:r>
        <w:t xml:space="preserve">A partir do Visual </w:t>
      </w:r>
      <w:r w:rsidRPr="00AB1433">
        <w:t>Studio</w:t>
      </w:r>
      <w:r>
        <w:t>, ao criar um projeto ASP.NET MVC, um projeto com a estrutura abaixo é criada:</w:t>
      </w:r>
    </w:p>
    <w:p w14:paraId="57E61E97" w14:textId="77777777" w:rsidR="006874B4" w:rsidRDefault="006874B4" w:rsidP="006874B4">
      <w:pPr>
        <w:keepNext/>
        <w:spacing w:before="0" w:after="200"/>
        <w:jc w:val="center"/>
      </w:pPr>
      <w:r w:rsidRPr="00984FA8">
        <w:rPr>
          <w:noProof/>
          <w:lang w:eastAsia="pt-BR"/>
        </w:rPr>
        <w:t xml:space="preserve"> </w:t>
      </w:r>
      <w:r>
        <w:rPr>
          <w:noProof/>
          <w:lang w:eastAsia="pt-BR"/>
        </w:rPr>
        <w:drawing>
          <wp:inline distT="0" distB="0" distL="0" distR="0" wp14:anchorId="0C86AC38" wp14:editId="51E829D2">
            <wp:extent cx="1984248" cy="28072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84248" cy="2807208"/>
                    </a:xfrm>
                    <a:prstGeom prst="rect">
                      <a:avLst/>
                    </a:prstGeom>
                  </pic:spPr>
                </pic:pic>
              </a:graphicData>
            </a:graphic>
          </wp:inline>
        </w:drawing>
      </w:r>
    </w:p>
    <w:p w14:paraId="32306664" w14:textId="77777777" w:rsidR="006874B4" w:rsidRDefault="006874B4" w:rsidP="006874B4">
      <w:pPr>
        <w:pStyle w:val="Legenda"/>
      </w:pPr>
      <w:bookmarkStart w:id="44" w:name="_Toc365361669"/>
      <w:bookmarkStart w:id="45" w:name="_Toc372544048"/>
      <w:r>
        <w:t xml:space="preserve">Figura </w:t>
      </w:r>
      <w:r>
        <w:fldChar w:fldCharType="begin"/>
      </w:r>
      <w:r>
        <w:instrText xml:space="preserve"> SEQ Figura \* ARABIC </w:instrText>
      </w:r>
      <w:r>
        <w:fldChar w:fldCharType="separate"/>
      </w:r>
      <w:r w:rsidR="00A551CF">
        <w:rPr>
          <w:noProof/>
        </w:rPr>
        <w:t>5</w:t>
      </w:r>
      <w:r>
        <w:fldChar w:fldCharType="end"/>
      </w:r>
      <w:r>
        <w:t xml:space="preserve"> </w:t>
      </w:r>
      <w:r w:rsidRPr="00FE7A5D">
        <w:t>–</w:t>
      </w:r>
      <w:r>
        <w:t xml:space="preserve"> Estrutura de um projeto ASP.NET MVC</w:t>
      </w:r>
      <w:bookmarkEnd w:id="44"/>
      <w:bookmarkEnd w:id="45"/>
    </w:p>
    <w:p w14:paraId="05D4D483" w14:textId="77777777" w:rsidR="006874B4" w:rsidRPr="008674F3" w:rsidRDefault="006874B4" w:rsidP="006874B4"/>
    <w:p w14:paraId="50E95252" w14:textId="77777777" w:rsidR="006874B4" w:rsidRPr="009D4ECD" w:rsidRDefault="006874B4" w:rsidP="00873F66">
      <w:pPr>
        <w:numPr>
          <w:ilvl w:val="0"/>
          <w:numId w:val="48"/>
        </w:numPr>
        <w:spacing w:before="0" w:after="200" w:line="360" w:lineRule="auto"/>
        <w:jc w:val="both"/>
      </w:pPr>
      <w:r w:rsidRPr="009A3C3E">
        <w:rPr>
          <w:b/>
        </w:rPr>
        <w:t>App_Data</w:t>
      </w:r>
      <w:r>
        <w:rPr>
          <w:b/>
        </w:rPr>
        <w:t>:</w:t>
      </w:r>
      <w:r w:rsidRPr="009D4ECD">
        <w:t xml:space="preserve"> armazenamento físico para os dados.</w:t>
      </w:r>
      <w:r>
        <w:t xml:space="preserve"> </w:t>
      </w:r>
      <w:r w:rsidRPr="009D4ECD">
        <w:t>Esta pasta tem o mesmo papel que faz em sites da Web ASP.NET que usam páginas de Web Forms.</w:t>
      </w:r>
    </w:p>
    <w:p w14:paraId="2207FE7D" w14:textId="77777777" w:rsidR="006874B4" w:rsidRPr="009D4ECD" w:rsidRDefault="006874B4" w:rsidP="00873F66">
      <w:pPr>
        <w:numPr>
          <w:ilvl w:val="0"/>
          <w:numId w:val="48"/>
        </w:numPr>
        <w:spacing w:before="0" w:after="200" w:line="360" w:lineRule="auto"/>
        <w:jc w:val="both"/>
      </w:pPr>
      <w:r w:rsidRPr="009A3C3E">
        <w:rPr>
          <w:b/>
        </w:rPr>
        <w:t>Content</w:t>
      </w:r>
      <w:r>
        <w:t>:</w:t>
      </w:r>
      <w:r w:rsidRPr="009D4ECD">
        <w:t xml:space="preserve"> local recomendado para adicionar arquivos de conteúdo, como </w:t>
      </w:r>
      <w:r w:rsidRPr="00A163E9">
        <w:t>arquivos CSS</w:t>
      </w:r>
      <w:r w:rsidRPr="009D4ECD">
        <w:t>, imagens e assim por diante.</w:t>
      </w:r>
      <w:r>
        <w:t xml:space="preserve"> </w:t>
      </w:r>
      <w:r w:rsidRPr="009D4ECD">
        <w:t xml:space="preserve">Em geral, a pasta </w:t>
      </w:r>
      <w:r w:rsidRPr="00A163E9">
        <w:rPr>
          <w:i/>
        </w:rPr>
        <w:t>Content</w:t>
      </w:r>
      <w:r w:rsidRPr="009D4ECD">
        <w:t xml:space="preserve"> </w:t>
      </w:r>
      <w:r>
        <w:t>armazena</w:t>
      </w:r>
      <w:r w:rsidRPr="009D4ECD">
        <w:t xml:space="preserve"> arquivos estáticos.</w:t>
      </w:r>
    </w:p>
    <w:p w14:paraId="27BACE10" w14:textId="77777777" w:rsidR="006874B4" w:rsidRPr="009D4ECD" w:rsidRDefault="006874B4" w:rsidP="00873F66">
      <w:pPr>
        <w:numPr>
          <w:ilvl w:val="0"/>
          <w:numId w:val="48"/>
        </w:numPr>
        <w:spacing w:before="0" w:after="200" w:line="360" w:lineRule="auto"/>
        <w:jc w:val="both"/>
      </w:pPr>
      <w:r w:rsidRPr="009A3C3E">
        <w:rPr>
          <w:b/>
        </w:rPr>
        <w:t>Controllers</w:t>
      </w:r>
      <w:r>
        <w:t>:</w:t>
      </w:r>
      <w:r w:rsidRPr="009D4ECD">
        <w:t xml:space="preserve"> local recomendado para </w:t>
      </w:r>
      <w:r>
        <w:t xml:space="preserve">as classes </w:t>
      </w:r>
      <w:r w:rsidRPr="00A163E9">
        <w:rPr>
          <w:i/>
        </w:rPr>
        <w:t>controller</w:t>
      </w:r>
      <w:r w:rsidRPr="009D4ECD">
        <w:t>.</w:t>
      </w:r>
      <w:r>
        <w:t xml:space="preserve"> </w:t>
      </w:r>
      <w:r w:rsidRPr="009D4ECD">
        <w:t xml:space="preserve">O </w:t>
      </w:r>
      <w:r>
        <w:t xml:space="preserve">ASP.NET </w:t>
      </w:r>
      <w:r w:rsidRPr="009D4ECD">
        <w:t xml:space="preserve">MVC requer </w:t>
      </w:r>
      <w:r>
        <w:t>os nomes das classes terminem</w:t>
      </w:r>
      <w:r w:rsidRPr="009D4ECD">
        <w:t xml:space="preserve"> com </w:t>
      </w:r>
      <w:r>
        <w:t>a palavra "</w:t>
      </w:r>
      <w:r>
        <w:rPr>
          <w:i/>
        </w:rPr>
        <w:t>C</w:t>
      </w:r>
      <w:r w:rsidRPr="00A163E9">
        <w:rPr>
          <w:i/>
        </w:rPr>
        <w:t>ontroller</w:t>
      </w:r>
      <w:r w:rsidRPr="009D4ECD">
        <w:t xml:space="preserve">", como </w:t>
      </w:r>
      <w:r w:rsidRPr="00A163E9">
        <w:rPr>
          <w:i/>
        </w:rPr>
        <w:t>HomeController</w:t>
      </w:r>
      <w:r w:rsidRPr="009D4ECD">
        <w:t xml:space="preserve">, </w:t>
      </w:r>
      <w:r w:rsidRPr="00A163E9">
        <w:rPr>
          <w:i/>
        </w:rPr>
        <w:t>LoginController</w:t>
      </w:r>
      <w:r w:rsidRPr="009D4ECD">
        <w:t xml:space="preserve"> ou </w:t>
      </w:r>
      <w:r w:rsidRPr="00A163E9">
        <w:rPr>
          <w:i/>
        </w:rPr>
        <w:t>ProductController</w:t>
      </w:r>
      <w:r w:rsidRPr="009D4ECD">
        <w:t>.</w:t>
      </w:r>
    </w:p>
    <w:p w14:paraId="44800EAF" w14:textId="77777777" w:rsidR="006874B4" w:rsidRDefault="006874B4" w:rsidP="00873F66">
      <w:pPr>
        <w:numPr>
          <w:ilvl w:val="0"/>
          <w:numId w:val="48"/>
        </w:numPr>
        <w:spacing w:before="0" w:after="200" w:line="360" w:lineRule="auto"/>
        <w:jc w:val="both"/>
      </w:pPr>
      <w:r w:rsidRPr="009A3C3E">
        <w:rPr>
          <w:b/>
        </w:rPr>
        <w:t>Models</w:t>
      </w:r>
      <w:r>
        <w:t>:</w:t>
      </w:r>
      <w:r w:rsidRPr="009D4ECD">
        <w:t xml:space="preserve"> fornecido para as classes que representam o modelo de aplicativo para a sua aplicação Web MVC.</w:t>
      </w:r>
      <w:r>
        <w:t xml:space="preserve"> </w:t>
      </w:r>
      <w:r w:rsidRPr="009D4ECD">
        <w:t>Esta pasta geralmente inclui um código que define os objetos e a lógica de interação com o armazenamento de dados.</w:t>
      </w:r>
      <w:r>
        <w:t xml:space="preserve">  </w:t>
      </w:r>
    </w:p>
    <w:p w14:paraId="7FC0255D" w14:textId="77777777" w:rsidR="006874B4" w:rsidRPr="009D4ECD" w:rsidRDefault="006874B4" w:rsidP="006874B4">
      <w:pPr>
        <w:spacing w:before="0" w:after="200"/>
        <w:ind w:left="360"/>
      </w:pPr>
      <w:r w:rsidRPr="009D4ECD">
        <w:lastRenderedPageBreak/>
        <w:t xml:space="preserve">Normalmente, os objetos do modelo real </w:t>
      </w:r>
      <w:r>
        <w:t xml:space="preserve">são desenvolvidos em uma biblioteca </w:t>
      </w:r>
      <w:r w:rsidRPr="009D4ECD">
        <w:t xml:space="preserve">de classes </w:t>
      </w:r>
      <w:r>
        <w:t xml:space="preserve">separada do projeto. </w:t>
      </w:r>
      <w:r w:rsidRPr="009D4ECD">
        <w:t>No entanto, quando um novo aplicativo</w:t>
      </w:r>
      <w:r>
        <w:t xml:space="preserve"> é criado</w:t>
      </w:r>
      <w:r w:rsidRPr="009D4ECD">
        <w:t>, você pode colocar as classes aqui e depois movê-los em bibliotecas de classes separadas em um ponto no final do ciclo de desenvolvimento.</w:t>
      </w:r>
    </w:p>
    <w:p w14:paraId="0966602B" w14:textId="77777777" w:rsidR="006874B4" w:rsidRPr="009D4ECD" w:rsidRDefault="006874B4" w:rsidP="00873F66">
      <w:pPr>
        <w:numPr>
          <w:ilvl w:val="0"/>
          <w:numId w:val="48"/>
        </w:numPr>
        <w:spacing w:before="0" w:after="200" w:line="360" w:lineRule="auto"/>
        <w:jc w:val="both"/>
      </w:pPr>
      <w:r w:rsidRPr="009A3C3E">
        <w:rPr>
          <w:b/>
        </w:rPr>
        <w:t>Scripts</w:t>
      </w:r>
      <w:r>
        <w:t xml:space="preserve">: </w:t>
      </w:r>
      <w:r w:rsidRPr="009D4ECD">
        <w:t>local para arquivos de script que suportam o aplicativo.</w:t>
      </w:r>
      <w:r>
        <w:t xml:space="preserve"> </w:t>
      </w:r>
      <w:r w:rsidRPr="009D4ECD">
        <w:t xml:space="preserve">Por padrão, esta pasta contém arquivos </w:t>
      </w:r>
      <w:r>
        <w:t>do framework</w:t>
      </w:r>
      <w:r w:rsidRPr="009D4ECD">
        <w:t xml:space="preserve"> ASP.NET AJAX e</w:t>
      </w:r>
      <w:r>
        <w:t xml:space="preserve"> </w:t>
      </w:r>
      <w:r w:rsidRPr="009D4ECD">
        <w:t>a biblioteca jQuery.</w:t>
      </w:r>
    </w:p>
    <w:p w14:paraId="3783FD01" w14:textId="77777777" w:rsidR="006874B4" w:rsidRPr="00DE67E2" w:rsidRDefault="006874B4" w:rsidP="00873F66">
      <w:pPr>
        <w:numPr>
          <w:ilvl w:val="0"/>
          <w:numId w:val="48"/>
        </w:numPr>
        <w:spacing w:before="0" w:after="200" w:line="360" w:lineRule="auto"/>
        <w:jc w:val="both"/>
      </w:pPr>
      <w:r w:rsidRPr="00DE67E2">
        <w:rPr>
          <w:b/>
        </w:rPr>
        <w:t>Views</w:t>
      </w:r>
      <w:r w:rsidRPr="00DE67E2">
        <w:t xml:space="preserve">: local </w:t>
      </w:r>
      <w:r>
        <w:t>das</w:t>
      </w:r>
      <w:r w:rsidRPr="00DE67E2">
        <w:t xml:space="preserve"> telas. </w:t>
      </w:r>
      <w:r w:rsidRPr="00CD3E34">
        <w:rPr>
          <w:i/>
        </w:rPr>
        <w:t>Views</w:t>
      </w:r>
      <w:r w:rsidRPr="00DE67E2">
        <w:t xml:space="preserve"> usam ViewPage (.aspx</w:t>
      </w:r>
      <w:r>
        <w:t xml:space="preserve"> ou .cshtml</w:t>
      </w:r>
      <w:r w:rsidRPr="00DE67E2">
        <w:t xml:space="preserve">), ViewUserControl (.ascx) e arquivos ViewMasterPage (.master), além de outros arquivos que estão relacionados com interfaces. A pasta </w:t>
      </w:r>
      <w:r w:rsidRPr="00CD3E34">
        <w:rPr>
          <w:i/>
        </w:rPr>
        <w:t>Views</w:t>
      </w:r>
      <w:r w:rsidRPr="00DE67E2">
        <w:t xml:space="preserve"> contém </w:t>
      </w:r>
      <w:r>
        <w:t>subpastas</w:t>
      </w:r>
      <w:r w:rsidRPr="00DE67E2">
        <w:t xml:space="preserve"> para cada </w:t>
      </w:r>
      <w:r w:rsidRPr="00A32EE7">
        <w:rPr>
          <w:i/>
        </w:rPr>
        <w:t>controller</w:t>
      </w:r>
      <w:r w:rsidRPr="00DE67E2">
        <w:t xml:space="preserve">, </w:t>
      </w:r>
      <w:r>
        <w:t xml:space="preserve">prefixada com o padrão </w:t>
      </w:r>
      <w:r w:rsidRPr="00A32EE7">
        <w:rPr>
          <w:i/>
        </w:rPr>
        <w:t>controller</w:t>
      </w:r>
      <w:r>
        <w:t>-no</w:t>
      </w:r>
      <w:r w:rsidRPr="00DE67E2">
        <w:t xml:space="preserve">me. Por exemplo, se você tiver um </w:t>
      </w:r>
      <w:r w:rsidRPr="00A32EE7">
        <w:rPr>
          <w:i/>
        </w:rPr>
        <w:t>controller</w:t>
      </w:r>
      <w:r>
        <w:t xml:space="preserve"> </w:t>
      </w:r>
      <w:r w:rsidRPr="00DE67E2">
        <w:t xml:space="preserve">chamado HomeController, a pasta Views </w:t>
      </w:r>
      <w:r>
        <w:t>irá conter</w:t>
      </w:r>
      <w:r w:rsidRPr="00DE67E2">
        <w:t xml:space="preserve"> uma pasta chamada Home. Por padrão, quando o framework MVC do ASP.NET carrega uma view, ele procura uma ViewPage que tem o nome de exibição solicitado na pasta Views\</w:t>
      </w:r>
      <w:r w:rsidRPr="00DE67E2">
        <w:rPr>
          <w:i/>
          <w:iCs/>
        </w:rPr>
        <w:t>ControllerName.</w:t>
      </w:r>
      <w:r w:rsidRPr="00DE67E2">
        <w:t xml:space="preserve"> </w:t>
      </w:r>
      <w:r>
        <w:t>Além disso, p</w:t>
      </w:r>
      <w:r w:rsidRPr="00DE67E2">
        <w:t xml:space="preserve">or padrão, </w:t>
      </w:r>
      <w:r>
        <w:t>existe</w:t>
      </w:r>
      <w:r w:rsidRPr="00DE67E2">
        <w:t xml:space="preserve"> uma </w:t>
      </w:r>
      <w:r>
        <w:t>subpasta</w:t>
      </w:r>
      <w:r w:rsidRPr="00DE67E2">
        <w:t xml:space="preserve"> com o nome </w:t>
      </w:r>
      <w:r w:rsidRPr="00CD3E34">
        <w:rPr>
          <w:i/>
        </w:rPr>
        <w:t>Shared</w:t>
      </w:r>
      <w:r w:rsidRPr="00DE67E2">
        <w:t xml:space="preserve">, que não corresponde a um </w:t>
      </w:r>
      <w:r w:rsidRPr="00A32EE7">
        <w:rPr>
          <w:i/>
        </w:rPr>
        <w:t>controller</w:t>
      </w:r>
      <w:r w:rsidRPr="00DE67E2">
        <w:t xml:space="preserve"> específico. </w:t>
      </w:r>
      <w:r>
        <w:t xml:space="preserve">Essa pasta </w:t>
      </w:r>
      <w:r w:rsidRPr="00DE67E2">
        <w:t xml:space="preserve">é utilizada para views ou controles que são compartilhados entre vários </w:t>
      </w:r>
      <w:r w:rsidRPr="00A32EE7">
        <w:rPr>
          <w:i/>
        </w:rPr>
        <w:t>controller</w:t>
      </w:r>
      <w:r>
        <w:rPr>
          <w:i/>
        </w:rPr>
        <w:t>s</w:t>
      </w:r>
      <w:r w:rsidRPr="00DE67E2">
        <w:t>. Por exemplo, você pode colocar página principal do aplicativo</w:t>
      </w:r>
      <w:r>
        <w:t xml:space="preserve"> (Master)</w:t>
      </w:r>
      <w:r w:rsidRPr="00DE67E2">
        <w:t xml:space="preserve"> </w:t>
      </w:r>
      <w:r>
        <w:t>nesta pasta</w:t>
      </w:r>
      <w:r w:rsidRPr="00DE67E2">
        <w:t>.</w:t>
      </w:r>
    </w:p>
    <w:p w14:paraId="5D8DEFB8" w14:textId="77777777" w:rsidR="006874B4" w:rsidRDefault="006874B4" w:rsidP="006874B4">
      <w:pPr>
        <w:spacing w:before="0" w:after="200"/>
        <w:rPr>
          <w:rFonts w:eastAsiaTheme="minorHAnsi"/>
          <w:color w:val="008AC8"/>
          <w:spacing w:val="10"/>
          <w:sz w:val="36"/>
          <w:szCs w:val="48"/>
        </w:rPr>
      </w:pPr>
      <w:r>
        <w:br w:type="page"/>
      </w:r>
    </w:p>
    <w:p w14:paraId="29325650" w14:textId="77777777" w:rsidR="006874B4" w:rsidRDefault="006874B4" w:rsidP="006874B4">
      <w:pPr>
        <w:pStyle w:val="Heading2Numbered"/>
        <w:spacing w:line="360" w:lineRule="auto"/>
        <w:jc w:val="both"/>
      </w:pPr>
      <w:bookmarkStart w:id="46" w:name="_Toc365361620"/>
      <w:bookmarkStart w:id="47" w:name="_Toc372543947"/>
      <w:r w:rsidRPr="002E49BC">
        <w:lastRenderedPageBreak/>
        <w:t>Controllers</w:t>
      </w:r>
      <w:r>
        <w:rPr>
          <w:i/>
        </w:rPr>
        <w:t xml:space="preserve"> </w:t>
      </w:r>
      <w:r w:rsidRPr="002E49BC">
        <w:t>e</w:t>
      </w:r>
      <w:r>
        <w:rPr>
          <w:i/>
        </w:rPr>
        <w:t xml:space="preserve"> </w:t>
      </w:r>
      <w:r w:rsidRPr="003239BA">
        <w:t>Rotas</w:t>
      </w:r>
      <w:bookmarkEnd w:id="46"/>
      <w:bookmarkEnd w:id="47"/>
    </w:p>
    <w:p w14:paraId="0B260731" w14:textId="77777777" w:rsidR="006874B4" w:rsidRDefault="006874B4" w:rsidP="006874B4">
      <w:pPr>
        <w:pStyle w:val="Heading3Numbered"/>
        <w:spacing w:line="360" w:lineRule="auto"/>
        <w:ind w:left="936" w:hanging="936"/>
        <w:jc w:val="both"/>
      </w:pPr>
      <w:bookmarkStart w:id="48" w:name="_Toc365361621"/>
      <w:bookmarkStart w:id="49" w:name="_Toc372543948"/>
      <w:r>
        <w:t>Introdução</w:t>
      </w:r>
      <w:bookmarkEnd w:id="48"/>
      <w:bookmarkEnd w:id="49"/>
    </w:p>
    <w:p w14:paraId="4CEEAB42" w14:textId="77777777" w:rsidR="006874B4" w:rsidRPr="000368E5" w:rsidRDefault="006874B4" w:rsidP="006874B4">
      <w:r w:rsidRPr="000368E5">
        <w:t xml:space="preserve">Como mencionado anteriormente, os </w:t>
      </w:r>
      <w:r w:rsidRPr="000368E5">
        <w:rPr>
          <w:i/>
        </w:rPr>
        <w:t>controllers</w:t>
      </w:r>
      <w:r w:rsidRPr="000368E5">
        <w:t xml:space="preserve"> têm como objetivo, realizar o processamento das requisições, tratar a entrada de dados do usuário, sua interação e finalmente executar a lógica de negócio nele contida. </w:t>
      </w:r>
    </w:p>
    <w:p w14:paraId="7B2CCF40" w14:textId="77777777" w:rsidR="006874B4" w:rsidRDefault="006874B4" w:rsidP="006874B4">
      <w:r w:rsidRPr="000368E5">
        <w:t xml:space="preserve">É através dos </w:t>
      </w:r>
      <w:r w:rsidRPr="000368E5">
        <w:rPr>
          <w:i/>
        </w:rPr>
        <w:t>controllers</w:t>
      </w:r>
      <w:r w:rsidRPr="000368E5">
        <w:t xml:space="preserve"> que os eventos provenientes da interface do usuário são tratados. </w:t>
      </w:r>
    </w:p>
    <w:p w14:paraId="0117C703" w14:textId="77777777" w:rsidR="006874B4" w:rsidRDefault="006874B4" w:rsidP="006874B4">
      <w:pPr>
        <w:rPr>
          <w:rFonts w:eastAsiaTheme="minorHAnsi"/>
        </w:rPr>
      </w:pPr>
      <w:r>
        <w:rPr>
          <w:rFonts w:eastAsiaTheme="minorHAnsi"/>
        </w:rPr>
        <w:t>Por exemplo, ao navegar para a URL abaixo:</w:t>
      </w:r>
    </w:p>
    <w:p w14:paraId="083A5BD7" w14:textId="77777777" w:rsidR="006874B4" w:rsidRDefault="006874B4" w:rsidP="006874B4">
      <w:pPr>
        <w:rPr>
          <w:rFonts w:eastAsiaTheme="minorHAnsi"/>
        </w:rPr>
      </w:pPr>
      <w:r>
        <w:rPr>
          <w:rFonts w:eastAsiaTheme="minorHAnsi"/>
        </w:rPr>
        <w:t xml:space="preserve">Chamada: </w:t>
      </w:r>
      <w:hyperlink r:id="rId27" w:history="1">
        <w:r w:rsidRPr="00B34057">
          <w:rPr>
            <w:rStyle w:val="Hyperlink"/>
            <w:rFonts w:eastAsiaTheme="minorHAnsi"/>
          </w:rPr>
          <w:t>http://localhost/Home/Index</w:t>
        </w:r>
      </w:hyperlink>
    </w:p>
    <w:p w14:paraId="41E1FEDA" w14:textId="77777777" w:rsidR="006874B4" w:rsidRPr="00CC69A6" w:rsidRDefault="006874B4" w:rsidP="006874B4">
      <w:pPr>
        <w:rPr>
          <w:rFonts w:eastAsiaTheme="minorHAnsi"/>
        </w:rPr>
      </w:pPr>
      <w:r>
        <w:rPr>
          <w:rFonts w:eastAsiaTheme="minorHAnsi"/>
        </w:rPr>
        <w:t xml:space="preserve">A primeira parte da URL contém o nome do </w:t>
      </w:r>
      <w:r w:rsidRPr="00A163E9">
        <w:rPr>
          <w:rFonts w:eastAsiaTheme="minorHAnsi"/>
          <w:i/>
        </w:rPr>
        <w:t>controller</w:t>
      </w:r>
      <w:r>
        <w:rPr>
          <w:rFonts w:eastAsiaTheme="minorHAnsi"/>
        </w:rPr>
        <w:t xml:space="preserve"> a ser chamado, e a segunda, o nome do m</w:t>
      </w:r>
      <w:r w:rsidRPr="00CC69A6">
        <w:rPr>
          <w:rFonts w:eastAsiaTheme="minorHAnsi"/>
        </w:rPr>
        <w:t>étodo executado</w:t>
      </w:r>
      <w:r>
        <w:rPr>
          <w:rFonts w:eastAsiaTheme="minorHAnsi"/>
        </w:rPr>
        <w:t xml:space="preserve">. Os métodos do </w:t>
      </w:r>
      <w:r w:rsidRPr="00CC69A6">
        <w:rPr>
          <w:rFonts w:eastAsiaTheme="minorHAnsi"/>
          <w:i/>
        </w:rPr>
        <w:t>controller</w:t>
      </w:r>
      <w:r>
        <w:rPr>
          <w:rFonts w:eastAsiaTheme="minorHAnsi"/>
        </w:rPr>
        <w:t xml:space="preserve"> também são conhecidos como “ações”.</w:t>
      </w:r>
    </w:p>
    <w:p w14:paraId="15FADBEF" w14:textId="77777777" w:rsidR="006874B4" w:rsidRPr="009B5EF9" w:rsidRDefault="006874B4" w:rsidP="006874B4">
      <w:pPr>
        <w:pStyle w:val="CodeBlock"/>
        <w:rPr>
          <w:color w:val="000000"/>
          <w:highlight w:val="white"/>
        </w:rPr>
      </w:pPr>
      <w:r w:rsidRPr="00CC69A6">
        <w:rPr>
          <w:color w:val="000000"/>
          <w:highlight w:val="white"/>
        </w:rPr>
        <w:t xml:space="preserve">    </w:t>
      </w:r>
      <w:r w:rsidRPr="009B5EF9">
        <w:rPr>
          <w:color w:val="0000FF"/>
          <w:highlight w:val="white"/>
        </w:rPr>
        <w:t>public</w:t>
      </w:r>
      <w:r w:rsidRPr="009B5EF9">
        <w:rPr>
          <w:color w:val="000000"/>
          <w:highlight w:val="white"/>
        </w:rPr>
        <w:t xml:space="preserve"> </w:t>
      </w:r>
      <w:r w:rsidRPr="009B5EF9">
        <w:rPr>
          <w:color w:val="0000FF"/>
          <w:highlight w:val="white"/>
        </w:rPr>
        <w:t>class</w:t>
      </w:r>
      <w:r w:rsidRPr="009B5EF9">
        <w:rPr>
          <w:color w:val="000000"/>
          <w:highlight w:val="white"/>
        </w:rPr>
        <w:t xml:space="preserve"> </w:t>
      </w:r>
      <w:r w:rsidRPr="009B5EF9">
        <w:rPr>
          <w:highlight w:val="white"/>
        </w:rPr>
        <w:t>HomeController</w:t>
      </w:r>
      <w:r w:rsidRPr="009B5EF9">
        <w:rPr>
          <w:color w:val="000000"/>
          <w:highlight w:val="white"/>
        </w:rPr>
        <w:t xml:space="preserve"> : </w:t>
      </w:r>
      <w:r w:rsidRPr="009B5EF9">
        <w:rPr>
          <w:highlight w:val="white"/>
        </w:rPr>
        <w:t>Controller</w:t>
      </w:r>
    </w:p>
    <w:p w14:paraId="53D41CD1" w14:textId="77777777" w:rsidR="006874B4" w:rsidRPr="005A4F30" w:rsidRDefault="006874B4" w:rsidP="006874B4">
      <w:pPr>
        <w:pStyle w:val="CodeBlock"/>
        <w:rPr>
          <w:color w:val="000000"/>
          <w:highlight w:val="white"/>
          <w:lang w:val="en-US"/>
        </w:rPr>
      </w:pPr>
      <w:r w:rsidRPr="009B5EF9">
        <w:rPr>
          <w:color w:val="000000"/>
          <w:highlight w:val="white"/>
        </w:rPr>
        <w:t xml:space="preserve">    </w:t>
      </w:r>
      <w:r w:rsidRPr="005A4F30">
        <w:rPr>
          <w:color w:val="000000"/>
          <w:highlight w:val="white"/>
          <w:lang w:val="en-US"/>
        </w:rPr>
        <w:t>{</w:t>
      </w:r>
    </w:p>
    <w:p w14:paraId="0B625239" w14:textId="77777777" w:rsidR="006874B4" w:rsidRPr="005A4F30" w:rsidRDefault="006874B4" w:rsidP="006874B4">
      <w:pPr>
        <w:pStyle w:val="CodeBlock"/>
        <w:rPr>
          <w:color w:val="000000"/>
          <w:highlight w:val="white"/>
          <w:lang w:val="en-US"/>
        </w:rPr>
      </w:pPr>
      <w:r w:rsidRPr="005A4F30">
        <w:rPr>
          <w:color w:val="000000"/>
          <w:highlight w:val="white"/>
          <w:lang w:val="en-US"/>
        </w:rPr>
        <w:t xml:space="preserve">        </w:t>
      </w:r>
      <w:r w:rsidRPr="005A4F30">
        <w:rPr>
          <w:color w:val="0000FF"/>
          <w:highlight w:val="white"/>
          <w:lang w:val="en-US"/>
        </w:rPr>
        <w:t>public</w:t>
      </w:r>
      <w:r w:rsidRPr="005A4F30">
        <w:rPr>
          <w:color w:val="000000"/>
          <w:highlight w:val="white"/>
          <w:lang w:val="en-US"/>
        </w:rPr>
        <w:t xml:space="preserve"> </w:t>
      </w:r>
      <w:r w:rsidRPr="005A4F30">
        <w:rPr>
          <w:highlight w:val="white"/>
          <w:lang w:val="en-US"/>
        </w:rPr>
        <w:t>ActionResult</w:t>
      </w:r>
      <w:r w:rsidRPr="005A4F30">
        <w:rPr>
          <w:color w:val="000000"/>
          <w:highlight w:val="white"/>
          <w:lang w:val="en-US"/>
        </w:rPr>
        <w:t xml:space="preserve"> Index()</w:t>
      </w:r>
    </w:p>
    <w:p w14:paraId="55F91572" w14:textId="77777777" w:rsidR="006874B4" w:rsidRPr="005A4F30" w:rsidRDefault="006874B4" w:rsidP="006874B4">
      <w:pPr>
        <w:pStyle w:val="CodeBlock"/>
        <w:rPr>
          <w:color w:val="000000"/>
          <w:highlight w:val="white"/>
          <w:lang w:val="en-US"/>
        </w:rPr>
      </w:pPr>
      <w:r w:rsidRPr="005A4F30">
        <w:rPr>
          <w:color w:val="000000"/>
          <w:highlight w:val="white"/>
          <w:lang w:val="en-US"/>
        </w:rPr>
        <w:t xml:space="preserve">        {</w:t>
      </w:r>
    </w:p>
    <w:p w14:paraId="4FB88DDB" w14:textId="77777777" w:rsidR="006874B4" w:rsidRPr="009B5EF9" w:rsidRDefault="006874B4" w:rsidP="006874B4">
      <w:pPr>
        <w:pStyle w:val="CodeBlock"/>
        <w:rPr>
          <w:color w:val="000000"/>
          <w:highlight w:val="white"/>
          <w:lang w:val="en-US"/>
        </w:rPr>
      </w:pPr>
      <w:r w:rsidRPr="009B5EF9">
        <w:rPr>
          <w:color w:val="000000"/>
          <w:highlight w:val="white"/>
          <w:lang w:val="en-US"/>
        </w:rPr>
        <w:t xml:space="preserve">            </w:t>
      </w:r>
      <w:r w:rsidRPr="009B5EF9">
        <w:rPr>
          <w:color w:val="0000FF"/>
          <w:highlight w:val="white"/>
          <w:lang w:val="en-US"/>
        </w:rPr>
        <w:t>return</w:t>
      </w:r>
      <w:r w:rsidRPr="009B5EF9">
        <w:rPr>
          <w:color w:val="000000"/>
          <w:highlight w:val="white"/>
          <w:lang w:val="en-US"/>
        </w:rPr>
        <w:t xml:space="preserve"> View();</w:t>
      </w:r>
    </w:p>
    <w:p w14:paraId="7626E36C" w14:textId="77777777" w:rsidR="006874B4" w:rsidRDefault="006874B4" w:rsidP="006874B4">
      <w:pPr>
        <w:pStyle w:val="CodeBlock"/>
        <w:rPr>
          <w:color w:val="000000"/>
          <w:highlight w:val="white"/>
        </w:rPr>
      </w:pPr>
      <w:r w:rsidRPr="009B5EF9">
        <w:rPr>
          <w:color w:val="000000"/>
          <w:highlight w:val="white"/>
          <w:lang w:val="en-US"/>
        </w:rPr>
        <w:t xml:space="preserve">        </w:t>
      </w:r>
      <w:r>
        <w:rPr>
          <w:color w:val="000000"/>
          <w:highlight w:val="white"/>
        </w:rPr>
        <w:t>}</w:t>
      </w:r>
    </w:p>
    <w:p w14:paraId="4CEF9068" w14:textId="77777777" w:rsidR="006874B4" w:rsidRDefault="006874B4" w:rsidP="006874B4">
      <w:pPr>
        <w:pStyle w:val="CodeBlock"/>
        <w:rPr>
          <w:color w:val="000000"/>
          <w:highlight w:val="white"/>
        </w:rPr>
      </w:pPr>
      <w:r>
        <w:rPr>
          <w:color w:val="000000"/>
          <w:highlight w:val="white"/>
        </w:rPr>
        <w:t xml:space="preserve">    }</w:t>
      </w:r>
    </w:p>
    <w:p w14:paraId="1D83CE75" w14:textId="77777777" w:rsidR="006874B4" w:rsidRDefault="006874B4" w:rsidP="006874B4">
      <w:pPr>
        <w:pStyle w:val="Legenda"/>
      </w:pPr>
      <w:bookmarkStart w:id="50" w:name="_Toc365317832"/>
      <w:bookmarkStart w:id="51" w:name="_Toc372544119"/>
      <w:r>
        <w:t xml:space="preserve">Listagem </w:t>
      </w:r>
      <w:r>
        <w:fldChar w:fldCharType="begin"/>
      </w:r>
      <w:r>
        <w:instrText xml:space="preserve"> SEQ Listagem \* ARABIC </w:instrText>
      </w:r>
      <w:r>
        <w:fldChar w:fldCharType="separate"/>
      </w:r>
      <w:r w:rsidR="00A551CF">
        <w:rPr>
          <w:noProof/>
        </w:rPr>
        <w:t>1</w:t>
      </w:r>
      <w:r>
        <w:fldChar w:fldCharType="end"/>
      </w:r>
      <w:r>
        <w:t xml:space="preserve"> – Ação de um </w:t>
      </w:r>
      <w:r w:rsidRPr="005A4F30">
        <w:rPr>
          <w:i/>
        </w:rPr>
        <w:t>Controller</w:t>
      </w:r>
      <w:bookmarkEnd w:id="50"/>
      <w:bookmarkEnd w:id="51"/>
    </w:p>
    <w:p w14:paraId="64942ED3" w14:textId="77777777" w:rsidR="006874B4" w:rsidRDefault="006874B4" w:rsidP="006874B4">
      <w:r w:rsidRPr="000368E5">
        <w:t xml:space="preserve">Para realizar a chamada padronizada das ações dos </w:t>
      </w:r>
      <w:r w:rsidRPr="00A32EE7">
        <w:rPr>
          <w:i/>
        </w:rPr>
        <w:t>controller</w:t>
      </w:r>
      <w:r>
        <w:rPr>
          <w:i/>
        </w:rPr>
        <w:t>s</w:t>
      </w:r>
      <w:r w:rsidRPr="000368E5">
        <w:t xml:space="preserve"> o ASP .NET MVC possui a funcionalidade de roteamento de URL. </w:t>
      </w:r>
    </w:p>
    <w:p w14:paraId="23D54A11" w14:textId="77777777" w:rsidR="006874B4" w:rsidRDefault="006874B4" w:rsidP="006874B4">
      <w:r w:rsidRPr="000368E5">
        <w:t xml:space="preserve">Ela consiste em uma maneira de padronizar os endereços de modo que seja possível determinar a ação a ser tomada em cada </w:t>
      </w:r>
      <w:r w:rsidRPr="000368E5">
        <w:rPr>
          <w:i/>
        </w:rPr>
        <w:t>controller</w:t>
      </w:r>
      <w:r w:rsidRPr="000368E5">
        <w:t>, através apenas do endereço pelo qual a requisição é feita.</w:t>
      </w:r>
    </w:p>
    <w:p w14:paraId="488739DA" w14:textId="77777777" w:rsidR="006874B4" w:rsidRDefault="006874B4" w:rsidP="006874B4">
      <w:pPr>
        <w:spacing w:before="0" w:after="200"/>
        <w:rPr>
          <w:rFonts w:eastAsiaTheme="minorHAnsi"/>
          <w:color w:val="008AC8"/>
          <w:sz w:val="32"/>
          <w:szCs w:val="36"/>
        </w:rPr>
      </w:pPr>
      <w:r>
        <w:br w:type="page"/>
      </w:r>
    </w:p>
    <w:p w14:paraId="06C34B92" w14:textId="77777777" w:rsidR="006874B4" w:rsidRDefault="006874B4" w:rsidP="006874B4">
      <w:pPr>
        <w:pStyle w:val="Heading3Numbered"/>
        <w:spacing w:line="360" w:lineRule="auto"/>
        <w:ind w:left="936" w:hanging="936"/>
        <w:jc w:val="both"/>
      </w:pPr>
      <w:bookmarkStart w:id="52" w:name="_Toc365361622"/>
      <w:bookmarkStart w:id="53" w:name="_Toc372543949"/>
      <w:r>
        <w:lastRenderedPageBreak/>
        <w:t>Visão Geral de Rotas no ASP.NET MVC</w:t>
      </w:r>
      <w:bookmarkEnd w:id="52"/>
      <w:bookmarkEnd w:id="53"/>
    </w:p>
    <w:p w14:paraId="0D36DEAF" w14:textId="77777777" w:rsidR="006874B4" w:rsidRDefault="006874B4" w:rsidP="006874B4">
      <w:r>
        <w:t>Ao contrário</w:t>
      </w:r>
      <w:r w:rsidRPr="00504DFC">
        <w:t xml:space="preserve"> do </w:t>
      </w:r>
      <w:r w:rsidRPr="00E5236D">
        <w:t>modelo</w:t>
      </w:r>
      <w:r w:rsidRPr="00504DFC">
        <w:t xml:space="preserve"> </w:t>
      </w:r>
      <w:r w:rsidRPr="000368E5">
        <w:t xml:space="preserve">tradicional de desenvolvimento </w:t>
      </w:r>
      <w:r w:rsidRPr="000368E5">
        <w:rPr>
          <w:i/>
        </w:rPr>
        <w:t>Web Forms</w:t>
      </w:r>
      <w:r w:rsidRPr="000368E5">
        <w:t xml:space="preserve">, onde a navegação é orientada por endereços de páginas, no ASP.NET MVC, as URLs são utilizadas para corresponder às ações dos </w:t>
      </w:r>
      <w:r w:rsidRPr="000368E5">
        <w:rPr>
          <w:i/>
        </w:rPr>
        <w:t>controllers</w:t>
      </w:r>
      <w:r w:rsidRPr="000368E5">
        <w:t xml:space="preserve">, ou seja, ao invés da URL referenciar uma página específica, como “default.aspx”, é realizado o roteamento </w:t>
      </w:r>
      <w:r>
        <w:t>par</w:t>
      </w:r>
      <w:r w:rsidRPr="000368E5">
        <w:t xml:space="preserve">a uma ação de um </w:t>
      </w:r>
      <w:r w:rsidRPr="000368E5">
        <w:rPr>
          <w:i/>
        </w:rPr>
        <w:t>controller</w:t>
      </w:r>
      <w:r w:rsidRPr="000368E5">
        <w:t xml:space="preserve"> que posteriormente irá gerar uma visualização, contudo, não existe</w:t>
      </w:r>
      <w:r>
        <w:t xml:space="preserve">m </w:t>
      </w:r>
      <w:r w:rsidRPr="000368E5">
        <w:t>página</w:t>
      </w:r>
      <w:r>
        <w:t>s</w:t>
      </w:r>
      <w:r w:rsidRPr="000368E5">
        <w:t xml:space="preserve"> física</w:t>
      </w:r>
      <w:r>
        <w:t>s</w:t>
      </w:r>
      <w:r w:rsidRPr="000368E5">
        <w:t xml:space="preserve">, e sim, um resultado HTML, baseado na </w:t>
      </w:r>
      <w:r w:rsidRPr="000368E5">
        <w:rPr>
          <w:i/>
        </w:rPr>
        <w:t>view.</w:t>
      </w:r>
    </w:p>
    <w:p w14:paraId="0D098D5C" w14:textId="77777777" w:rsidR="006874B4" w:rsidRDefault="006874B4" w:rsidP="006874B4">
      <w:pPr>
        <w:jc w:val="center"/>
      </w:pPr>
      <w:r>
        <w:rPr>
          <w:noProof/>
          <w:lang w:eastAsia="pt-BR"/>
        </w:rPr>
        <w:drawing>
          <wp:inline distT="0" distB="0" distL="0" distR="0" wp14:anchorId="2824260B" wp14:editId="52994224">
            <wp:extent cx="3584448" cy="3858768"/>
            <wp:effectExtent l="19050" t="19050" r="1651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lers_And_Rou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84448" cy="3858768"/>
                    </a:xfrm>
                    <a:prstGeom prst="rect">
                      <a:avLst/>
                    </a:prstGeom>
                    <a:ln w="3175">
                      <a:solidFill>
                        <a:schemeClr val="bg1">
                          <a:lumMod val="75000"/>
                        </a:schemeClr>
                      </a:solidFill>
                    </a:ln>
                  </pic:spPr>
                </pic:pic>
              </a:graphicData>
            </a:graphic>
          </wp:inline>
        </w:drawing>
      </w:r>
    </w:p>
    <w:p w14:paraId="4280B539" w14:textId="77777777" w:rsidR="006874B4" w:rsidRPr="00504DFC" w:rsidRDefault="006874B4" w:rsidP="006874B4">
      <w:pPr>
        <w:pStyle w:val="Legenda"/>
      </w:pPr>
      <w:bookmarkStart w:id="54" w:name="_Toc365361670"/>
      <w:bookmarkStart w:id="55" w:name="_Toc372544049"/>
      <w:r>
        <w:t xml:space="preserve">Figura </w:t>
      </w:r>
      <w:r>
        <w:fldChar w:fldCharType="begin"/>
      </w:r>
      <w:r>
        <w:instrText xml:space="preserve"> SEQ Figura \* ARABIC </w:instrText>
      </w:r>
      <w:r>
        <w:fldChar w:fldCharType="separate"/>
      </w:r>
      <w:r w:rsidR="00A551CF">
        <w:rPr>
          <w:noProof/>
        </w:rPr>
        <w:t>6</w:t>
      </w:r>
      <w:r>
        <w:fldChar w:fldCharType="end"/>
      </w:r>
      <w:r>
        <w:t xml:space="preserve"> – Roteamento Asp.Net MVC</w:t>
      </w:r>
      <w:bookmarkEnd w:id="54"/>
      <w:bookmarkEnd w:id="55"/>
    </w:p>
    <w:p w14:paraId="5EB52B64" w14:textId="77777777" w:rsidR="006874B4" w:rsidRPr="005F5C4E" w:rsidRDefault="006874B4" w:rsidP="006874B4"/>
    <w:p w14:paraId="674E7371" w14:textId="77777777" w:rsidR="006874B4" w:rsidRDefault="006874B4" w:rsidP="006874B4">
      <w:pPr>
        <w:spacing w:before="0" w:after="200"/>
        <w:rPr>
          <w:rFonts w:eastAsiaTheme="minorHAnsi"/>
          <w:color w:val="008AC8"/>
          <w:sz w:val="32"/>
          <w:szCs w:val="36"/>
        </w:rPr>
      </w:pPr>
      <w:r>
        <w:br w:type="page"/>
      </w:r>
    </w:p>
    <w:p w14:paraId="47AFA744" w14:textId="77777777" w:rsidR="006874B4" w:rsidRDefault="006874B4" w:rsidP="006874B4">
      <w:pPr>
        <w:pStyle w:val="Heading3Numbered"/>
        <w:spacing w:line="360" w:lineRule="auto"/>
        <w:ind w:left="936" w:hanging="936"/>
        <w:jc w:val="both"/>
      </w:pPr>
      <w:bookmarkStart w:id="56" w:name="_Toc365361623"/>
      <w:bookmarkStart w:id="57" w:name="_Toc372543950"/>
      <w:r>
        <w:lastRenderedPageBreak/>
        <w:t>Rotas de URL</w:t>
      </w:r>
      <w:bookmarkEnd w:id="56"/>
      <w:bookmarkEnd w:id="57"/>
    </w:p>
    <w:p w14:paraId="38B0C727" w14:textId="77777777" w:rsidR="006874B4" w:rsidRDefault="006874B4" w:rsidP="006874B4">
      <w:r>
        <w:t xml:space="preserve">Na página de configurações globais da aplicação, o </w:t>
      </w:r>
      <w:r w:rsidRPr="008529F9">
        <w:rPr>
          <w:i/>
        </w:rPr>
        <w:t>Global.asax</w:t>
      </w:r>
      <w:r>
        <w:t>, as tabelas de roteamento são criadas durante o evento de inicialização da aplicação, conforme demonstrado abaixo:</w:t>
      </w:r>
    </w:p>
    <w:p w14:paraId="70D4E8C6" w14:textId="77777777" w:rsidR="006874B4" w:rsidRPr="008529F9" w:rsidRDefault="006874B4" w:rsidP="006874B4">
      <w:pPr>
        <w:pStyle w:val="CodeBlock"/>
        <w:rPr>
          <w:lang w:val="en-US"/>
        </w:rPr>
      </w:pPr>
      <w:r w:rsidRPr="00B67F7A">
        <w:t xml:space="preserve">    </w:t>
      </w:r>
      <w:r w:rsidRPr="008529F9">
        <w:rPr>
          <w:color w:val="0000FF"/>
          <w:lang w:val="en-US"/>
        </w:rPr>
        <w:t>public</w:t>
      </w:r>
      <w:r w:rsidRPr="008529F9">
        <w:rPr>
          <w:lang w:val="en-US"/>
        </w:rPr>
        <w:t xml:space="preserve"> </w:t>
      </w:r>
      <w:r w:rsidRPr="008529F9">
        <w:rPr>
          <w:color w:val="0000FF"/>
          <w:lang w:val="en-US"/>
        </w:rPr>
        <w:t>class</w:t>
      </w:r>
      <w:r w:rsidRPr="008529F9">
        <w:rPr>
          <w:lang w:val="en-US"/>
        </w:rPr>
        <w:t xml:space="preserve"> MvcApplication : System.Web.HttpApplication</w:t>
      </w:r>
    </w:p>
    <w:p w14:paraId="32F2EA51" w14:textId="77777777" w:rsidR="006874B4" w:rsidRPr="008529F9" w:rsidRDefault="006874B4" w:rsidP="006874B4">
      <w:pPr>
        <w:pStyle w:val="CodeBlock"/>
        <w:rPr>
          <w:lang w:val="en-US"/>
        </w:rPr>
      </w:pPr>
      <w:r w:rsidRPr="008529F9">
        <w:rPr>
          <w:lang w:val="en-US"/>
        </w:rPr>
        <w:t xml:space="preserve">    {</w:t>
      </w:r>
    </w:p>
    <w:p w14:paraId="2C13FEF7" w14:textId="77777777" w:rsidR="006874B4" w:rsidRPr="008529F9" w:rsidRDefault="006874B4" w:rsidP="006874B4">
      <w:pPr>
        <w:pStyle w:val="CodeBlock"/>
        <w:rPr>
          <w:lang w:val="en-US"/>
        </w:rPr>
      </w:pPr>
      <w:r w:rsidRPr="008529F9">
        <w:rPr>
          <w:lang w:val="en-US"/>
        </w:rPr>
        <w:t xml:space="preserve">        </w:t>
      </w:r>
      <w:r w:rsidRPr="008529F9">
        <w:rPr>
          <w:color w:val="0000FF"/>
          <w:lang w:val="en-US"/>
        </w:rPr>
        <w:t>public</w:t>
      </w:r>
      <w:r w:rsidRPr="008529F9">
        <w:rPr>
          <w:lang w:val="en-US"/>
        </w:rPr>
        <w:t xml:space="preserve"> </w:t>
      </w:r>
      <w:r w:rsidRPr="008529F9">
        <w:rPr>
          <w:color w:val="0000FF"/>
          <w:lang w:val="en-US"/>
        </w:rPr>
        <w:t>static</w:t>
      </w:r>
      <w:r w:rsidRPr="008529F9">
        <w:rPr>
          <w:lang w:val="en-US"/>
        </w:rPr>
        <w:t xml:space="preserve"> </w:t>
      </w:r>
      <w:r w:rsidRPr="008529F9">
        <w:rPr>
          <w:color w:val="0000FF"/>
          <w:lang w:val="en-US"/>
        </w:rPr>
        <w:t>void</w:t>
      </w:r>
      <w:r w:rsidRPr="008529F9">
        <w:rPr>
          <w:lang w:val="en-US"/>
        </w:rPr>
        <w:t xml:space="preserve"> RegisterRoutes(RouteCollection routes)</w:t>
      </w:r>
    </w:p>
    <w:p w14:paraId="162925E5" w14:textId="77777777" w:rsidR="006874B4" w:rsidRPr="008529F9" w:rsidRDefault="006874B4" w:rsidP="006874B4">
      <w:pPr>
        <w:pStyle w:val="CodeBlock"/>
        <w:rPr>
          <w:lang w:val="en-US"/>
        </w:rPr>
      </w:pPr>
      <w:r w:rsidRPr="008529F9">
        <w:rPr>
          <w:lang w:val="en-US"/>
        </w:rPr>
        <w:t xml:space="preserve">        {</w:t>
      </w:r>
    </w:p>
    <w:p w14:paraId="439F85B4" w14:textId="77777777" w:rsidR="006874B4" w:rsidRPr="008529F9" w:rsidRDefault="006874B4" w:rsidP="006874B4">
      <w:pPr>
        <w:pStyle w:val="CodeBlock"/>
        <w:rPr>
          <w:lang w:val="en-US"/>
        </w:rPr>
      </w:pPr>
      <w:r w:rsidRPr="008529F9">
        <w:rPr>
          <w:lang w:val="en-US"/>
        </w:rPr>
        <w:t xml:space="preserve">            routes.IgnoreRoute(</w:t>
      </w:r>
      <w:r w:rsidRPr="008529F9">
        <w:rPr>
          <w:color w:val="A31515"/>
          <w:lang w:val="en-US"/>
        </w:rPr>
        <w:t>"{resource}.axd/{*pathInfo}"</w:t>
      </w:r>
      <w:r w:rsidRPr="008529F9">
        <w:rPr>
          <w:lang w:val="en-US"/>
        </w:rPr>
        <w:t>);</w:t>
      </w:r>
    </w:p>
    <w:p w14:paraId="59D9171E" w14:textId="77777777" w:rsidR="006874B4" w:rsidRPr="008529F9" w:rsidRDefault="006874B4" w:rsidP="006874B4">
      <w:pPr>
        <w:pStyle w:val="CodeBlock"/>
        <w:rPr>
          <w:lang w:val="en-US"/>
        </w:rPr>
      </w:pPr>
      <w:r w:rsidRPr="008529F9">
        <w:rPr>
          <w:lang w:val="en-US"/>
        </w:rPr>
        <w:t xml:space="preserve">            routes.MapRoute(</w:t>
      </w:r>
    </w:p>
    <w:p w14:paraId="7858B3BC" w14:textId="77777777" w:rsidR="006874B4" w:rsidRPr="008529F9" w:rsidRDefault="006874B4" w:rsidP="006874B4">
      <w:pPr>
        <w:pStyle w:val="CodeBlock"/>
        <w:rPr>
          <w:lang w:val="en-US"/>
        </w:rPr>
      </w:pPr>
      <w:r w:rsidRPr="008529F9">
        <w:rPr>
          <w:lang w:val="en-US"/>
        </w:rPr>
        <w:t xml:space="preserve">                </w:t>
      </w:r>
      <w:r w:rsidRPr="008529F9">
        <w:rPr>
          <w:color w:val="A31515"/>
          <w:lang w:val="en-US"/>
        </w:rPr>
        <w:t>"Default"</w:t>
      </w:r>
      <w:r w:rsidRPr="008529F9">
        <w:rPr>
          <w:lang w:val="en-US"/>
        </w:rPr>
        <w:t xml:space="preserve">, </w:t>
      </w:r>
      <w:r w:rsidRPr="008529F9">
        <w:rPr>
          <w:color w:val="008000"/>
          <w:lang w:val="en-US"/>
        </w:rPr>
        <w:t>// Route name</w:t>
      </w:r>
    </w:p>
    <w:p w14:paraId="7DF42B54" w14:textId="77777777" w:rsidR="006874B4" w:rsidRPr="008529F9" w:rsidRDefault="006874B4" w:rsidP="006874B4">
      <w:pPr>
        <w:pStyle w:val="CodeBlock"/>
        <w:rPr>
          <w:lang w:val="en-US"/>
        </w:rPr>
      </w:pPr>
      <w:r w:rsidRPr="008529F9">
        <w:rPr>
          <w:lang w:val="en-US"/>
        </w:rPr>
        <w:t xml:space="preserve">                </w:t>
      </w:r>
      <w:r w:rsidRPr="008529F9">
        <w:rPr>
          <w:color w:val="A31515"/>
          <w:lang w:val="en-US"/>
        </w:rPr>
        <w:t>"{controller}/{action}/{id}"</w:t>
      </w:r>
      <w:r w:rsidRPr="008529F9">
        <w:rPr>
          <w:lang w:val="en-US"/>
        </w:rPr>
        <w:t xml:space="preserve">, </w:t>
      </w:r>
      <w:r w:rsidRPr="008529F9">
        <w:rPr>
          <w:color w:val="008000"/>
          <w:lang w:val="en-US"/>
        </w:rPr>
        <w:t>// URL with parameters</w:t>
      </w:r>
    </w:p>
    <w:p w14:paraId="1B2F356C" w14:textId="77777777" w:rsidR="006874B4" w:rsidRPr="008529F9" w:rsidRDefault="006874B4" w:rsidP="006874B4">
      <w:pPr>
        <w:pStyle w:val="CodeBlock"/>
        <w:rPr>
          <w:lang w:val="en-US"/>
        </w:rPr>
      </w:pPr>
      <w:r w:rsidRPr="008529F9">
        <w:rPr>
          <w:lang w:val="en-US"/>
        </w:rPr>
        <w:t xml:space="preserve">                </w:t>
      </w:r>
      <w:r w:rsidRPr="008529F9">
        <w:rPr>
          <w:color w:val="0000FF"/>
          <w:lang w:val="en-US"/>
        </w:rPr>
        <w:t>new</w:t>
      </w:r>
      <w:r w:rsidRPr="008529F9">
        <w:rPr>
          <w:lang w:val="en-US"/>
        </w:rPr>
        <w:t xml:space="preserve"> { controller = </w:t>
      </w:r>
      <w:r w:rsidRPr="008529F9">
        <w:rPr>
          <w:color w:val="A31515"/>
          <w:lang w:val="en-US"/>
        </w:rPr>
        <w:t>"Home"</w:t>
      </w:r>
      <w:r w:rsidRPr="008529F9">
        <w:rPr>
          <w:lang w:val="en-US"/>
        </w:rPr>
        <w:t xml:space="preserve">, action = </w:t>
      </w:r>
      <w:r w:rsidRPr="008529F9">
        <w:rPr>
          <w:color w:val="A31515"/>
          <w:lang w:val="en-US"/>
        </w:rPr>
        <w:t>"Index"</w:t>
      </w:r>
      <w:r w:rsidRPr="008529F9">
        <w:rPr>
          <w:lang w:val="en-US"/>
        </w:rPr>
        <w:t xml:space="preserve">, id = UrlParameter.Optional } </w:t>
      </w:r>
      <w:r w:rsidRPr="008529F9">
        <w:rPr>
          <w:color w:val="008000"/>
          <w:lang w:val="en-US"/>
        </w:rPr>
        <w:t>// Parameter defaults</w:t>
      </w:r>
    </w:p>
    <w:p w14:paraId="7D21261B" w14:textId="77777777" w:rsidR="006874B4" w:rsidRPr="008529F9" w:rsidRDefault="006874B4" w:rsidP="006874B4">
      <w:pPr>
        <w:pStyle w:val="CodeBlock"/>
        <w:rPr>
          <w:lang w:val="en-US"/>
        </w:rPr>
      </w:pPr>
      <w:r w:rsidRPr="008529F9">
        <w:rPr>
          <w:lang w:val="en-US"/>
        </w:rPr>
        <w:t xml:space="preserve">            );</w:t>
      </w:r>
    </w:p>
    <w:p w14:paraId="7BBFCAA6" w14:textId="77777777" w:rsidR="006874B4" w:rsidRPr="008529F9" w:rsidRDefault="006874B4" w:rsidP="006874B4">
      <w:pPr>
        <w:pStyle w:val="CodeBlock"/>
        <w:rPr>
          <w:lang w:val="en-US"/>
        </w:rPr>
      </w:pPr>
      <w:r w:rsidRPr="008529F9">
        <w:rPr>
          <w:lang w:val="en-US"/>
        </w:rPr>
        <w:t xml:space="preserve">        }</w:t>
      </w:r>
    </w:p>
    <w:p w14:paraId="07CE316D" w14:textId="77777777" w:rsidR="006874B4" w:rsidRPr="008529F9" w:rsidRDefault="006874B4" w:rsidP="006874B4">
      <w:pPr>
        <w:pStyle w:val="CodeBlock"/>
        <w:rPr>
          <w:lang w:val="en-US"/>
        </w:rPr>
      </w:pPr>
      <w:r w:rsidRPr="008529F9">
        <w:rPr>
          <w:lang w:val="en-US"/>
        </w:rPr>
        <w:t xml:space="preserve">        </w:t>
      </w:r>
      <w:r w:rsidRPr="008529F9">
        <w:rPr>
          <w:color w:val="0000FF"/>
          <w:lang w:val="en-US"/>
        </w:rPr>
        <w:t>protected</w:t>
      </w:r>
      <w:r w:rsidRPr="008529F9">
        <w:rPr>
          <w:lang w:val="en-US"/>
        </w:rPr>
        <w:t xml:space="preserve"> </w:t>
      </w:r>
      <w:r w:rsidRPr="008529F9">
        <w:rPr>
          <w:color w:val="0000FF"/>
          <w:lang w:val="en-US"/>
        </w:rPr>
        <w:t>void</w:t>
      </w:r>
      <w:r w:rsidRPr="008529F9">
        <w:rPr>
          <w:lang w:val="en-US"/>
        </w:rPr>
        <w:t xml:space="preserve"> Application_Start()</w:t>
      </w:r>
    </w:p>
    <w:p w14:paraId="0C4AE477" w14:textId="77777777" w:rsidR="006874B4" w:rsidRPr="008529F9" w:rsidRDefault="006874B4" w:rsidP="006874B4">
      <w:pPr>
        <w:pStyle w:val="CodeBlock"/>
        <w:rPr>
          <w:lang w:val="en-US"/>
        </w:rPr>
      </w:pPr>
      <w:r w:rsidRPr="008529F9">
        <w:rPr>
          <w:lang w:val="en-US"/>
        </w:rPr>
        <w:t xml:space="preserve">        {</w:t>
      </w:r>
    </w:p>
    <w:p w14:paraId="302B4FBF" w14:textId="77777777" w:rsidR="006874B4" w:rsidRPr="008529F9" w:rsidRDefault="006874B4" w:rsidP="006874B4">
      <w:pPr>
        <w:pStyle w:val="CodeBlock"/>
        <w:rPr>
          <w:lang w:val="en-US"/>
        </w:rPr>
      </w:pPr>
      <w:r w:rsidRPr="008529F9">
        <w:rPr>
          <w:lang w:val="en-US"/>
        </w:rPr>
        <w:t xml:space="preserve">            AreaRegistration</w:t>
      </w:r>
      <w:r>
        <w:rPr>
          <w:lang w:val="en-US"/>
        </w:rPr>
        <w:t>.RegisterAllAreas();</w:t>
      </w:r>
    </w:p>
    <w:p w14:paraId="089F13CE" w14:textId="77777777" w:rsidR="006874B4" w:rsidRPr="005F5C4E" w:rsidRDefault="006874B4" w:rsidP="006874B4">
      <w:pPr>
        <w:pStyle w:val="CodeBlock"/>
      </w:pPr>
      <w:r w:rsidRPr="008529F9">
        <w:rPr>
          <w:lang w:val="en-US"/>
        </w:rPr>
        <w:t xml:space="preserve">            </w:t>
      </w:r>
      <w:r w:rsidRPr="005F5C4E">
        <w:t>RegisterRoutes(RouteTable.Routes);</w:t>
      </w:r>
    </w:p>
    <w:p w14:paraId="59C768E7" w14:textId="77777777" w:rsidR="006874B4" w:rsidRPr="005F5C4E" w:rsidRDefault="006874B4" w:rsidP="006874B4">
      <w:pPr>
        <w:pStyle w:val="CodeBlock"/>
      </w:pPr>
      <w:r w:rsidRPr="005F5C4E">
        <w:t xml:space="preserve">        }</w:t>
      </w:r>
    </w:p>
    <w:p w14:paraId="5210400E" w14:textId="77777777" w:rsidR="006874B4" w:rsidRPr="005F5C4E" w:rsidRDefault="006874B4" w:rsidP="006874B4">
      <w:pPr>
        <w:pStyle w:val="CodeBlock"/>
      </w:pPr>
      <w:r w:rsidRPr="005F5C4E">
        <w:t xml:space="preserve">    }</w:t>
      </w:r>
    </w:p>
    <w:p w14:paraId="547646A1" w14:textId="77777777" w:rsidR="006874B4" w:rsidRPr="008529F9" w:rsidRDefault="006874B4" w:rsidP="006874B4">
      <w:pPr>
        <w:pStyle w:val="Legenda"/>
      </w:pPr>
      <w:bookmarkStart w:id="58" w:name="_Toc365317833"/>
      <w:bookmarkStart w:id="59" w:name="_Toc372544120"/>
      <w:r w:rsidRPr="008529F9">
        <w:t xml:space="preserve">Listagem </w:t>
      </w:r>
      <w:r>
        <w:fldChar w:fldCharType="begin"/>
      </w:r>
      <w:r w:rsidRPr="008529F9">
        <w:instrText xml:space="preserve"> SEQ Listagem \* ARABIC </w:instrText>
      </w:r>
      <w:r>
        <w:fldChar w:fldCharType="separate"/>
      </w:r>
      <w:r w:rsidR="00A551CF">
        <w:rPr>
          <w:noProof/>
        </w:rPr>
        <w:t>2</w:t>
      </w:r>
      <w:r>
        <w:fldChar w:fldCharType="end"/>
      </w:r>
      <w:r>
        <w:t xml:space="preserve"> – Definição do Roteamento no arquivo Global.asax</w:t>
      </w:r>
      <w:bookmarkEnd w:id="58"/>
      <w:bookmarkEnd w:id="59"/>
    </w:p>
    <w:p w14:paraId="58807DC1" w14:textId="77777777" w:rsidR="006874B4" w:rsidRDefault="006874B4" w:rsidP="006874B4">
      <w:r>
        <w:t xml:space="preserve">Quando uma aplicação inicia, o método Application_Start() </w:t>
      </w:r>
      <w:r w:rsidRPr="006C728A">
        <w:t>é executado</w:t>
      </w:r>
      <w:r>
        <w:t xml:space="preserve"> e efetua a chamada do método </w:t>
      </w:r>
      <w:r w:rsidRPr="008529F9">
        <w:rPr>
          <w:i/>
        </w:rPr>
        <w:t>RegisterRoutes()</w:t>
      </w:r>
      <w:r>
        <w:rPr>
          <w:i/>
        </w:rPr>
        <w:t xml:space="preserve">, </w:t>
      </w:r>
      <w:r w:rsidRPr="008529F9">
        <w:t>que por sua vez</w:t>
      </w:r>
      <w:r>
        <w:rPr>
          <w:i/>
        </w:rPr>
        <w:t xml:space="preserve"> </w:t>
      </w:r>
      <w:r w:rsidRPr="008529F9">
        <w:t>criará</w:t>
      </w:r>
      <w:r>
        <w:t xml:space="preserve"> a tabela de roteamento.</w:t>
      </w:r>
    </w:p>
    <w:p w14:paraId="54654B33" w14:textId="77777777" w:rsidR="006874B4" w:rsidRDefault="006874B4" w:rsidP="006874B4">
      <w:r>
        <w:t>A tabela de roteamento padrão (</w:t>
      </w:r>
      <w:r w:rsidRPr="008529F9">
        <w:rPr>
          <w:i/>
        </w:rPr>
        <w:t>default route table</w:t>
      </w:r>
      <w:r>
        <w:rPr>
          <w:i/>
        </w:rPr>
        <w:t>)</w:t>
      </w:r>
      <w:r>
        <w:t xml:space="preserve"> determina que o primeiro parâmetro da URL é o nome do </w:t>
      </w:r>
      <w:r w:rsidRPr="00A32EE7">
        <w:rPr>
          <w:i/>
        </w:rPr>
        <w:t>controller</w:t>
      </w:r>
      <w:r>
        <w:t>, o segundo o nome da ação e o terceiro, o parâmetro a ser passado para a ação.</w:t>
      </w:r>
    </w:p>
    <w:p w14:paraId="4D02C78E" w14:textId="77777777" w:rsidR="006874B4" w:rsidRDefault="006874B4" w:rsidP="006874B4">
      <w:pPr>
        <w:spacing w:before="0" w:after="200"/>
      </w:pPr>
      <w:r>
        <w:br w:type="page"/>
      </w:r>
    </w:p>
    <w:p w14:paraId="7EAE7F3A" w14:textId="77777777" w:rsidR="006874B4" w:rsidRDefault="006874B4" w:rsidP="006874B4">
      <w:pPr>
        <w:rPr>
          <w:rStyle w:val="Hyperlink"/>
        </w:rPr>
      </w:pPr>
      <w:r>
        <w:lastRenderedPageBreak/>
        <w:t xml:space="preserve">Ex.: </w:t>
      </w:r>
      <w:hyperlink r:id="rId29" w:history="1">
        <w:r w:rsidRPr="00EB3BAE">
          <w:rPr>
            <w:rStyle w:val="Hyperlink"/>
          </w:rPr>
          <w:t>http://xpto/Cliente/List/5</w:t>
        </w:r>
      </w:hyperlink>
    </w:p>
    <w:p w14:paraId="0753E2D0" w14:textId="77777777" w:rsidR="006874B4" w:rsidRPr="006C728A" w:rsidRDefault="006874B4" w:rsidP="00873F66">
      <w:pPr>
        <w:pStyle w:val="PargrafodaLista"/>
        <w:numPr>
          <w:ilvl w:val="0"/>
          <w:numId w:val="50"/>
        </w:numPr>
        <w:spacing w:line="360" w:lineRule="auto"/>
        <w:jc w:val="both"/>
      </w:pPr>
      <w:r w:rsidRPr="006C728A">
        <w:rPr>
          <w:rStyle w:val="Hyperlink"/>
          <w:i/>
          <w:color w:val="auto"/>
          <w:u w:val="none"/>
        </w:rPr>
        <w:t>Controller</w:t>
      </w:r>
      <w:r w:rsidRPr="006C728A">
        <w:rPr>
          <w:rStyle w:val="Hyperlink"/>
          <w:color w:val="auto"/>
          <w:u w:val="none"/>
        </w:rPr>
        <w:t xml:space="preserve"> executado: Cliente</w:t>
      </w:r>
      <w:r>
        <w:rPr>
          <w:rStyle w:val="Hyperlink"/>
          <w:color w:val="auto"/>
          <w:u w:val="none"/>
        </w:rPr>
        <w:t xml:space="preserve"> (1</w:t>
      </w:r>
      <w:r w:rsidRPr="00952953">
        <w:rPr>
          <w:rStyle w:val="Hyperlink"/>
          <w:color w:val="auto"/>
          <w:u w:val="none"/>
          <w:vertAlign w:val="superscript"/>
        </w:rPr>
        <w:t>o</w:t>
      </w:r>
      <w:r>
        <w:rPr>
          <w:rStyle w:val="Hyperlink"/>
          <w:color w:val="auto"/>
          <w:u w:val="none"/>
          <w:vertAlign w:val="superscript"/>
        </w:rPr>
        <w:t xml:space="preserve"> </w:t>
      </w:r>
      <w:r w:rsidRPr="00952953">
        <w:rPr>
          <w:rStyle w:val="Hyperlink"/>
          <w:color w:val="auto"/>
          <w:u w:val="none"/>
        </w:rPr>
        <w:t>parâmetro)</w:t>
      </w:r>
    </w:p>
    <w:p w14:paraId="3830FA17" w14:textId="77777777" w:rsidR="006874B4" w:rsidRPr="006C728A" w:rsidRDefault="006874B4" w:rsidP="00873F66">
      <w:pPr>
        <w:pStyle w:val="PargrafodaLista"/>
        <w:numPr>
          <w:ilvl w:val="0"/>
          <w:numId w:val="50"/>
        </w:numPr>
        <w:spacing w:line="360" w:lineRule="auto"/>
        <w:jc w:val="both"/>
      </w:pPr>
      <w:r w:rsidRPr="006C728A">
        <w:t>Ação executada: List</w:t>
      </w:r>
      <w:r>
        <w:t xml:space="preserve"> </w:t>
      </w:r>
      <w:r>
        <w:rPr>
          <w:rStyle w:val="Hyperlink"/>
          <w:color w:val="auto"/>
          <w:u w:val="none"/>
        </w:rPr>
        <w:t>(2</w:t>
      </w:r>
      <w:r w:rsidRPr="00952953">
        <w:rPr>
          <w:rStyle w:val="Hyperlink"/>
          <w:color w:val="auto"/>
          <w:u w:val="none"/>
          <w:vertAlign w:val="superscript"/>
        </w:rPr>
        <w:t>o</w:t>
      </w:r>
      <w:r>
        <w:rPr>
          <w:rStyle w:val="Hyperlink"/>
          <w:color w:val="auto"/>
          <w:u w:val="none"/>
          <w:vertAlign w:val="superscript"/>
        </w:rPr>
        <w:t xml:space="preserve"> </w:t>
      </w:r>
      <w:r w:rsidRPr="00952953">
        <w:rPr>
          <w:rStyle w:val="Hyperlink"/>
          <w:color w:val="auto"/>
          <w:u w:val="none"/>
        </w:rPr>
        <w:t>parâmetro)</w:t>
      </w:r>
    </w:p>
    <w:p w14:paraId="49F7047E" w14:textId="77777777" w:rsidR="006874B4" w:rsidRPr="006C728A" w:rsidRDefault="006874B4" w:rsidP="00873F66">
      <w:pPr>
        <w:pStyle w:val="PargrafodaLista"/>
        <w:numPr>
          <w:ilvl w:val="0"/>
          <w:numId w:val="50"/>
        </w:numPr>
        <w:spacing w:line="360" w:lineRule="auto"/>
        <w:jc w:val="both"/>
      </w:pPr>
      <w:r w:rsidRPr="006C728A">
        <w:t>Parâmetro passado: 5</w:t>
      </w:r>
      <w:r>
        <w:t xml:space="preserve"> </w:t>
      </w:r>
      <w:r>
        <w:rPr>
          <w:rStyle w:val="Hyperlink"/>
          <w:color w:val="auto"/>
          <w:u w:val="none"/>
        </w:rPr>
        <w:t>(3</w:t>
      </w:r>
      <w:r w:rsidRPr="00952953">
        <w:rPr>
          <w:rStyle w:val="Hyperlink"/>
          <w:color w:val="auto"/>
          <w:u w:val="none"/>
          <w:vertAlign w:val="superscript"/>
        </w:rPr>
        <w:t>o</w:t>
      </w:r>
      <w:r>
        <w:rPr>
          <w:rStyle w:val="Hyperlink"/>
          <w:color w:val="auto"/>
          <w:u w:val="none"/>
          <w:vertAlign w:val="superscript"/>
        </w:rPr>
        <w:t xml:space="preserve"> </w:t>
      </w:r>
      <w:r w:rsidRPr="00952953">
        <w:rPr>
          <w:rStyle w:val="Hyperlink"/>
          <w:color w:val="auto"/>
          <w:u w:val="none"/>
        </w:rPr>
        <w:t>parâmetro)</w:t>
      </w:r>
    </w:p>
    <w:p w14:paraId="24744232" w14:textId="77777777" w:rsidR="006874B4" w:rsidRDefault="006874B4" w:rsidP="006874B4">
      <w:r>
        <w:t xml:space="preserve">Se não for passado nenhum valor para o </w:t>
      </w:r>
      <w:r w:rsidRPr="008529F9">
        <w:rPr>
          <w:i/>
        </w:rPr>
        <w:t>controller</w:t>
      </w:r>
      <w:r>
        <w:t xml:space="preserve">, o padrão “Home” será adotado. Caso não passe nenhuma ação, será adotada a ação padrão “Index” e por fim, caso não seja passado nenhuma valor como parâmetro da ação, o parâmetro considerado será uma </w:t>
      </w:r>
      <w:r w:rsidRPr="008529F9">
        <w:rPr>
          <w:i/>
        </w:rPr>
        <w:t>string</w:t>
      </w:r>
      <w:r>
        <w:t xml:space="preserve"> em branco.</w:t>
      </w:r>
    </w:p>
    <w:p w14:paraId="1B1C4BA3" w14:textId="77777777" w:rsidR="006874B4" w:rsidRDefault="006874B4" w:rsidP="006874B4">
      <w:pPr>
        <w:pStyle w:val="Ttulo4"/>
      </w:pPr>
      <w:bookmarkStart w:id="60" w:name="_Toc365361624"/>
      <w:r>
        <w:t>Rotas personalizadas</w:t>
      </w:r>
      <w:bookmarkEnd w:id="60"/>
    </w:p>
    <w:p w14:paraId="278E6D08" w14:textId="77777777" w:rsidR="006874B4" w:rsidRPr="00EF44DB" w:rsidRDefault="006874B4" w:rsidP="006874B4">
      <w:r>
        <w:t>Além da tabela padrão, é possível adicionar regras personalizadas para o tratamento de rotas.</w:t>
      </w:r>
    </w:p>
    <w:p w14:paraId="1DF983F4" w14:textId="77777777" w:rsidR="006874B4" w:rsidRDefault="006874B4" w:rsidP="006874B4">
      <w:r w:rsidRPr="005F5C4E">
        <w:t xml:space="preserve">Com </w:t>
      </w:r>
      <w:r>
        <w:t>a funcionalidade de roteamento</w:t>
      </w:r>
      <w:r w:rsidRPr="005F5C4E">
        <w:t xml:space="preserve">, o código da aplicação ganha flexibilidade </w:t>
      </w:r>
      <w:r>
        <w:t>em sua manutenção. Por exemplo, se for preciso mudar a estrutura de URLs da aplicação (/Clientes para /Pessoas), é possível fazê-lo apenas modificando as regras de mapeamento da aplicação, não sendo necessário mudar código nos c</w:t>
      </w:r>
      <w:r>
        <w:rPr>
          <w:i/>
        </w:rPr>
        <w:t>ontrollers,</w:t>
      </w:r>
      <w:r>
        <w:t xml:space="preserve"> ou nas </w:t>
      </w:r>
      <w:r>
        <w:rPr>
          <w:i/>
        </w:rPr>
        <w:t>view</w:t>
      </w:r>
      <w:r>
        <w:t>s.</w:t>
      </w:r>
    </w:p>
    <w:p w14:paraId="0847FC63" w14:textId="77777777" w:rsidR="006874B4" w:rsidRDefault="006874B4" w:rsidP="006874B4">
      <w:r>
        <w:t>Abaixo, um exe</w:t>
      </w:r>
      <w:r w:rsidRPr="00952953">
        <w:t>m</w:t>
      </w:r>
      <w:r>
        <w:t>plo de cria</w:t>
      </w:r>
      <w:r w:rsidRPr="00716CB1">
        <w:t>ção de uma nova Rota. O código deve ser escrito no arquivo Global.as</w:t>
      </w:r>
      <w:r>
        <w:t>ax.</w:t>
      </w:r>
    </w:p>
    <w:p w14:paraId="4CAA2626" w14:textId="77777777" w:rsidR="006874B4" w:rsidRDefault="006874B4" w:rsidP="006874B4">
      <w:pPr>
        <w:pStyle w:val="CodeBlock"/>
      </w:pPr>
    </w:p>
    <w:p w14:paraId="368664E2" w14:textId="77777777" w:rsidR="006874B4" w:rsidRPr="001E3D18" w:rsidRDefault="006874B4" w:rsidP="006874B4">
      <w:pPr>
        <w:pStyle w:val="CodeBlock"/>
        <w:rPr>
          <w:sz w:val="14"/>
        </w:rPr>
      </w:pPr>
      <w:r w:rsidRPr="001E3D18">
        <w:rPr>
          <w:sz w:val="14"/>
        </w:rPr>
        <w:t>routes.MapRoute(</w:t>
      </w:r>
    </w:p>
    <w:p w14:paraId="5CD90D37" w14:textId="77777777" w:rsidR="006874B4" w:rsidRPr="001E3D18" w:rsidRDefault="006874B4" w:rsidP="006874B4">
      <w:pPr>
        <w:pStyle w:val="CodeBlock"/>
        <w:rPr>
          <w:sz w:val="14"/>
        </w:rPr>
      </w:pPr>
      <w:r w:rsidRPr="001E3D18">
        <w:rPr>
          <w:color w:val="A31515"/>
          <w:sz w:val="14"/>
        </w:rPr>
        <w:t>"Cliente"</w:t>
      </w:r>
      <w:r w:rsidRPr="001E3D18">
        <w:rPr>
          <w:sz w:val="14"/>
        </w:rPr>
        <w:t xml:space="preserve">, </w:t>
      </w:r>
      <w:r w:rsidRPr="001E3D18">
        <w:rPr>
          <w:color w:val="008000"/>
          <w:sz w:val="14"/>
        </w:rPr>
        <w:t>//nome da rota</w:t>
      </w:r>
    </w:p>
    <w:p w14:paraId="0DDCCC07" w14:textId="77777777" w:rsidR="006874B4" w:rsidRPr="001E3D18" w:rsidRDefault="006874B4" w:rsidP="006874B4">
      <w:pPr>
        <w:pStyle w:val="CodeBlock"/>
        <w:rPr>
          <w:sz w:val="14"/>
        </w:rPr>
      </w:pPr>
      <w:r w:rsidRPr="001E3D18">
        <w:rPr>
          <w:color w:val="A31515"/>
          <w:sz w:val="14"/>
        </w:rPr>
        <w:t>"Cliente/{action}/{id}"</w:t>
      </w:r>
      <w:r w:rsidRPr="001E3D18">
        <w:rPr>
          <w:sz w:val="14"/>
        </w:rPr>
        <w:t xml:space="preserve">, </w:t>
      </w:r>
      <w:r w:rsidRPr="001E3D18">
        <w:rPr>
          <w:color w:val="008000"/>
          <w:sz w:val="14"/>
        </w:rPr>
        <w:t>//URL + parâmetros</w:t>
      </w:r>
    </w:p>
    <w:p w14:paraId="6A8BE23C" w14:textId="77777777" w:rsidR="006874B4" w:rsidRPr="0094547D" w:rsidRDefault="006874B4" w:rsidP="006874B4">
      <w:pPr>
        <w:pStyle w:val="CodeBlock"/>
        <w:rPr>
          <w:sz w:val="14"/>
        </w:rPr>
      </w:pPr>
      <w:r w:rsidRPr="0094547D">
        <w:rPr>
          <w:color w:val="0000FF"/>
          <w:sz w:val="14"/>
        </w:rPr>
        <w:t>new</w:t>
      </w:r>
      <w:r w:rsidRPr="0094547D">
        <w:rPr>
          <w:sz w:val="14"/>
        </w:rPr>
        <w:t xml:space="preserve"> { controller = </w:t>
      </w:r>
      <w:r w:rsidRPr="0094547D">
        <w:rPr>
          <w:color w:val="A31515"/>
          <w:sz w:val="14"/>
        </w:rPr>
        <w:t>"Customer"</w:t>
      </w:r>
      <w:r w:rsidRPr="0094547D">
        <w:rPr>
          <w:sz w:val="14"/>
        </w:rPr>
        <w:t xml:space="preserve">, action = </w:t>
      </w:r>
      <w:r w:rsidRPr="0094547D">
        <w:rPr>
          <w:color w:val="A31515"/>
          <w:sz w:val="14"/>
        </w:rPr>
        <w:t>"List"</w:t>
      </w:r>
      <w:r w:rsidRPr="0094547D">
        <w:rPr>
          <w:sz w:val="14"/>
        </w:rPr>
        <w:t xml:space="preserve">, id = </w:t>
      </w:r>
      <w:r w:rsidRPr="0094547D">
        <w:rPr>
          <w:color w:val="2B91AF"/>
          <w:sz w:val="14"/>
        </w:rPr>
        <w:t>UrlParameter</w:t>
      </w:r>
      <w:r w:rsidRPr="0094547D">
        <w:rPr>
          <w:sz w:val="14"/>
        </w:rPr>
        <w:t xml:space="preserve">.Optional } </w:t>
      </w:r>
      <w:r w:rsidRPr="0094547D">
        <w:rPr>
          <w:color w:val="008000"/>
          <w:sz w:val="14"/>
        </w:rPr>
        <w:t>// Parâmetros iniciais</w:t>
      </w:r>
    </w:p>
    <w:p w14:paraId="137312C2" w14:textId="77777777" w:rsidR="006874B4" w:rsidRPr="001E3D18" w:rsidRDefault="006874B4" w:rsidP="006874B4">
      <w:pPr>
        <w:pStyle w:val="CodeBlock"/>
        <w:rPr>
          <w:sz w:val="14"/>
        </w:rPr>
      </w:pPr>
      <w:r w:rsidRPr="001E3D18">
        <w:rPr>
          <w:sz w:val="14"/>
        </w:rPr>
        <w:t>);</w:t>
      </w:r>
    </w:p>
    <w:p w14:paraId="40A352BA" w14:textId="77777777" w:rsidR="006874B4" w:rsidRDefault="006874B4" w:rsidP="006874B4">
      <w:pPr>
        <w:pStyle w:val="CodeBlock"/>
      </w:pPr>
    </w:p>
    <w:p w14:paraId="54A97087" w14:textId="77777777" w:rsidR="006874B4" w:rsidRPr="001E3D18" w:rsidRDefault="006874B4" w:rsidP="006874B4">
      <w:pPr>
        <w:pStyle w:val="Legenda"/>
      </w:pPr>
      <w:bookmarkStart w:id="61" w:name="_Ref363741720"/>
      <w:bookmarkStart w:id="62" w:name="_Toc365317834"/>
      <w:bookmarkStart w:id="63" w:name="_Toc372544121"/>
      <w:r>
        <w:t xml:space="preserve">Listagem </w:t>
      </w:r>
      <w:r>
        <w:fldChar w:fldCharType="begin"/>
      </w:r>
      <w:r>
        <w:instrText xml:space="preserve"> SEQ Listagem \* ARABIC </w:instrText>
      </w:r>
      <w:r>
        <w:fldChar w:fldCharType="separate"/>
      </w:r>
      <w:r w:rsidR="00A551CF">
        <w:rPr>
          <w:noProof/>
        </w:rPr>
        <w:t>3</w:t>
      </w:r>
      <w:r>
        <w:fldChar w:fldCharType="end"/>
      </w:r>
      <w:bookmarkEnd w:id="61"/>
      <w:r>
        <w:t xml:space="preserve"> – Criação de nova rota (</w:t>
      </w:r>
      <w:r>
        <w:rPr>
          <w:i/>
        </w:rPr>
        <w:t>Route)</w:t>
      </w:r>
      <w:bookmarkEnd w:id="62"/>
      <w:bookmarkEnd w:id="63"/>
    </w:p>
    <w:p w14:paraId="034EC569" w14:textId="77777777" w:rsidR="006874B4" w:rsidRDefault="006874B4" w:rsidP="006874B4">
      <w:r>
        <w:t xml:space="preserve">No exemplo da </w:t>
      </w:r>
      <w:r>
        <w:fldChar w:fldCharType="begin"/>
      </w:r>
      <w:r>
        <w:instrText xml:space="preserve"> REF _Ref363741720 \h  \* MERGEFORMAT </w:instrText>
      </w:r>
      <w:r>
        <w:fldChar w:fldCharType="separate"/>
      </w:r>
      <w:r w:rsidR="00A551CF">
        <w:t xml:space="preserve">Listagem </w:t>
      </w:r>
      <w:r w:rsidR="00A551CF">
        <w:rPr>
          <w:noProof/>
        </w:rPr>
        <w:t>3</w:t>
      </w:r>
      <w:r>
        <w:fldChar w:fldCharType="end"/>
      </w:r>
      <w:r>
        <w:t xml:space="preserve">, temos o </w:t>
      </w:r>
      <w:r w:rsidRPr="00952953">
        <w:rPr>
          <w:i/>
        </w:rPr>
        <w:t>controller</w:t>
      </w:r>
      <w:r>
        <w:t xml:space="preserve"> “CustomerController” e a ação “List”. </w:t>
      </w:r>
    </w:p>
    <w:p w14:paraId="7FF802DD" w14:textId="77777777" w:rsidR="006874B4" w:rsidRDefault="006874B4" w:rsidP="006874B4">
      <w:r>
        <w:t xml:space="preserve">Pela rota padrão, o URL seria: </w:t>
      </w:r>
      <w:hyperlink r:id="rId30" w:history="1">
        <w:r w:rsidRPr="0048741D">
          <w:rPr>
            <w:rStyle w:val="Hyperlink"/>
          </w:rPr>
          <w:t>http://localhost/Customer/List</w:t>
        </w:r>
      </w:hyperlink>
    </w:p>
    <w:p w14:paraId="6892E18E" w14:textId="77777777" w:rsidR="006874B4" w:rsidRPr="00952953" w:rsidRDefault="006874B4" w:rsidP="006874B4">
      <w:r>
        <w:t xml:space="preserve">Com o novo mapeamento, se o URL de entrada for </w:t>
      </w:r>
      <w:hyperlink r:id="rId31" w:history="1">
        <w:r w:rsidRPr="0048741D">
          <w:rPr>
            <w:rStyle w:val="Hyperlink"/>
          </w:rPr>
          <w:t>http://localhost/Cliente</w:t>
        </w:r>
      </w:hyperlink>
      <w:r>
        <w:t xml:space="preserve"> , automaticamente, a rota mapeará para acionar o controle “Customer”, chamando a ação “List” </w:t>
      </w:r>
      <w:r w:rsidRPr="00952953">
        <w:t>especificado no terceiro parâmetro da rota.</w:t>
      </w:r>
    </w:p>
    <w:p w14:paraId="73F534F4" w14:textId="77777777" w:rsidR="006874B4" w:rsidRDefault="006874B4" w:rsidP="006874B4">
      <w:pPr>
        <w:pStyle w:val="NoteTitle"/>
      </w:pPr>
      <w:r>
        <w:t>Importante!</w:t>
      </w:r>
    </w:p>
    <w:p w14:paraId="20FD6CE7" w14:textId="77777777" w:rsidR="006874B4" w:rsidRPr="00CD3FA5" w:rsidRDefault="006874B4" w:rsidP="006874B4">
      <w:pPr>
        <w:pStyle w:val="Note"/>
      </w:pPr>
      <w:r w:rsidRPr="00CD3FA5">
        <w:t>As rotas personalizadas devem ser adicionadas no arquivo Global.asax antes da definição da rota padrão, do contrário não entrarão no mapeamento.</w:t>
      </w:r>
    </w:p>
    <w:p w14:paraId="3547A1ED" w14:textId="77777777" w:rsidR="006874B4" w:rsidRDefault="006874B4" w:rsidP="006874B4">
      <w:pPr>
        <w:spacing w:before="0" w:after="200"/>
        <w:rPr>
          <w:rFonts w:eastAsiaTheme="minorHAnsi"/>
          <w:color w:val="008AC8"/>
          <w:spacing w:val="10"/>
          <w:sz w:val="36"/>
          <w:szCs w:val="48"/>
        </w:rPr>
      </w:pPr>
      <w:r>
        <w:br w:type="page"/>
      </w:r>
    </w:p>
    <w:p w14:paraId="181BC9EE" w14:textId="77777777" w:rsidR="006874B4" w:rsidRDefault="006874B4" w:rsidP="006874B4">
      <w:pPr>
        <w:pStyle w:val="Heading2Numbered"/>
        <w:spacing w:line="360" w:lineRule="auto"/>
        <w:jc w:val="both"/>
      </w:pPr>
      <w:bookmarkStart w:id="64" w:name="_Toc365361625"/>
      <w:bookmarkStart w:id="65" w:name="_Toc372543951"/>
      <w:r>
        <w:lastRenderedPageBreak/>
        <w:t>Views</w:t>
      </w:r>
      <w:bookmarkEnd w:id="64"/>
      <w:bookmarkEnd w:id="65"/>
    </w:p>
    <w:p w14:paraId="7D1E7837" w14:textId="77777777" w:rsidR="006874B4" w:rsidRPr="00F927B0" w:rsidRDefault="006874B4" w:rsidP="006874B4">
      <w:r w:rsidRPr="00F927B0">
        <w:t xml:space="preserve">Em uma aplicação ASP.NET MVC, as páginas exibidas não correspondem a um arquivo físico no disco. Ao invés disso, a requisição do usuário é </w:t>
      </w:r>
      <w:r>
        <w:t>roteada</w:t>
      </w:r>
      <w:r w:rsidRPr="00F927B0">
        <w:t xml:space="preserve"> pelos </w:t>
      </w:r>
      <w:r w:rsidRPr="00F927B0">
        <w:rPr>
          <w:i/>
        </w:rPr>
        <w:t>controllers</w:t>
      </w:r>
      <w:r w:rsidRPr="00F927B0">
        <w:t xml:space="preserve">, e as </w:t>
      </w:r>
      <w:r w:rsidRPr="008D7D3D">
        <w:rPr>
          <w:i/>
        </w:rPr>
        <w:t>views</w:t>
      </w:r>
      <w:r w:rsidRPr="00F927B0">
        <w:t xml:space="preserve"> são retornadas com conteúdo dinâmico.</w:t>
      </w:r>
    </w:p>
    <w:p w14:paraId="14F6BE22" w14:textId="77777777" w:rsidR="006874B4" w:rsidRPr="00F927B0" w:rsidRDefault="006874B4" w:rsidP="006874B4">
      <w:r w:rsidRPr="00F927B0">
        <w:t xml:space="preserve">Para facilitar o retorno da apresentação dos dados, são criados </w:t>
      </w:r>
      <w:r w:rsidRPr="00F927B0">
        <w:rPr>
          <w:i/>
        </w:rPr>
        <w:t>templates</w:t>
      </w:r>
      <w:r>
        <w:t xml:space="preserve"> </w:t>
      </w:r>
      <w:r w:rsidRPr="00F927B0">
        <w:t>no projeto, que interpretar</w:t>
      </w:r>
      <w:r>
        <w:t>am</w:t>
      </w:r>
      <w:r w:rsidRPr="00F927B0">
        <w:t xml:space="preserve"> o retorno da </w:t>
      </w:r>
      <w:r>
        <w:t>lógica de aplicação e apresentam</w:t>
      </w:r>
      <w:r w:rsidRPr="00F927B0">
        <w:t xml:space="preserve"> os dados no formato pré-definido.</w:t>
      </w:r>
    </w:p>
    <w:p w14:paraId="58E8E469" w14:textId="77777777" w:rsidR="006874B4" w:rsidRPr="00F927B0" w:rsidRDefault="006874B4" w:rsidP="006874B4">
      <w:r w:rsidRPr="00F927B0">
        <w:t xml:space="preserve">Para facilitar essa interação, existem mecanismos de interpretação dessas páginas, denominadas </w:t>
      </w:r>
      <w:r w:rsidRPr="00F927B0">
        <w:rPr>
          <w:i/>
        </w:rPr>
        <w:t>View Engines</w:t>
      </w:r>
      <w:r w:rsidRPr="00F927B0">
        <w:t xml:space="preserve">, que tratam da separação entre </w:t>
      </w:r>
      <w:r w:rsidRPr="00F927B0">
        <w:rPr>
          <w:i/>
        </w:rPr>
        <w:t>layout</w:t>
      </w:r>
      <w:r w:rsidRPr="00F927B0">
        <w:t xml:space="preserve"> e lógica. </w:t>
      </w:r>
      <w:r>
        <w:t>Na abordagem deste documento</w:t>
      </w:r>
      <w:r w:rsidRPr="00F927B0">
        <w:t xml:space="preserve">, será utilizado o mecanismo de </w:t>
      </w:r>
      <w:r w:rsidRPr="00F927B0">
        <w:rPr>
          <w:i/>
        </w:rPr>
        <w:t>View Engine</w:t>
      </w:r>
      <w:r w:rsidRPr="00F927B0">
        <w:t xml:space="preserve"> padrão do ASP.NET MVC, conhecido como </w:t>
      </w:r>
      <w:r w:rsidRPr="00F927B0">
        <w:rPr>
          <w:i/>
        </w:rPr>
        <w:t>Razor</w:t>
      </w:r>
      <w:r w:rsidRPr="00F927B0">
        <w:t>.</w:t>
      </w:r>
    </w:p>
    <w:p w14:paraId="798F639D" w14:textId="77777777" w:rsidR="006874B4" w:rsidRDefault="006874B4" w:rsidP="006874B4">
      <w:r w:rsidRPr="00F927B0">
        <w:t xml:space="preserve">Apesar do </w:t>
      </w:r>
      <w:r w:rsidRPr="00A163E9">
        <w:rPr>
          <w:i/>
        </w:rPr>
        <w:t>Razor</w:t>
      </w:r>
      <w:r w:rsidRPr="00F927B0">
        <w:t xml:space="preserve"> ser adotado como padrão, é importante mencionar que o ASP.NET MVC</w:t>
      </w:r>
      <w:r>
        <w:t xml:space="preserve"> suporta diversos mecanismos para tratamento </w:t>
      </w:r>
      <w:r w:rsidRPr="007106EE">
        <w:t xml:space="preserve">de </w:t>
      </w:r>
      <w:r w:rsidRPr="007106EE">
        <w:rPr>
          <w:i/>
        </w:rPr>
        <w:t>views</w:t>
      </w:r>
      <w:r w:rsidRPr="007106EE">
        <w:t>, como</w:t>
      </w:r>
      <w:r>
        <w:t xml:space="preserve"> </w:t>
      </w:r>
      <w:r w:rsidRPr="00A163E9">
        <w:rPr>
          <w:i/>
        </w:rPr>
        <w:t>Spark</w:t>
      </w:r>
      <w:r>
        <w:t xml:space="preserve">, </w:t>
      </w:r>
      <w:r w:rsidRPr="00A163E9">
        <w:rPr>
          <w:i/>
        </w:rPr>
        <w:t>NHAmi</w:t>
      </w:r>
      <w:r>
        <w:t xml:space="preserve">, ou o próprio </w:t>
      </w:r>
      <w:r w:rsidRPr="00A163E9">
        <w:rPr>
          <w:i/>
        </w:rPr>
        <w:t>WebForms</w:t>
      </w:r>
      <w:r>
        <w:t>.</w:t>
      </w:r>
    </w:p>
    <w:p w14:paraId="0CED6537" w14:textId="77777777" w:rsidR="006874B4" w:rsidRPr="00814EC8" w:rsidRDefault="006874B4" w:rsidP="006874B4"/>
    <w:p w14:paraId="0A50A71B" w14:textId="77777777" w:rsidR="006874B4" w:rsidRDefault="006874B4" w:rsidP="006874B4">
      <w:pPr>
        <w:keepNext/>
        <w:spacing w:before="0" w:after="200"/>
        <w:jc w:val="center"/>
      </w:pPr>
      <w:r>
        <w:rPr>
          <w:noProof/>
          <w:lang w:eastAsia="pt-BR"/>
        </w:rPr>
        <w:drawing>
          <wp:inline distT="0" distB="0" distL="0" distR="0" wp14:anchorId="21D81DA7" wp14:editId="5C8B4BA6">
            <wp:extent cx="4273550" cy="99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late+Data.jpg"/>
                    <pic:cNvPicPr/>
                  </pic:nvPicPr>
                  <pic:blipFill>
                    <a:blip r:embed="rId32">
                      <a:extLst>
                        <a:ext uri="{28A0092B-C50C-407E-A947-70E740481C1C}">
                          <a14:useLocalDpi xmlns:a14="http://schemas.microsoft.com/office/drawing/2010/main" val="0"/>
                        </a:ext>
                      </a:extLst>
                    </a:blip>
                    <a:stretch>
                      <a:fillRect/>
                    </a:stretch>
                  </pic:blipFill>
                  <pic:spPr>
                    <a:xfrm>
                      <a:off x="0" y="0"/>
                      <a:ext cx="4273550" cy="996950"/>
                    </a:xfrm>
                    <a:prstGeom prst="rect">
                      <a:avLst/>
                    </a:prstGeom>
                  </pic:spPr>
                </pic:pic>
              </a:graphicData>
            </a:graphic>
          </wp:inline>
        </w:drawing>
      </w:r>
    </w:p>
    <w:p w14:paraId="53276C28" w14:textId="77777777" w:rsidR="006874B4" w:rsidRDefault="006874B4" w:rsidP="006874B4">
      <w:pPr>
        <w:pStyle w:val="Legenda"/>
        <w:rPr>
          <w:rFonts w:eastAsiaTheme="minorHAnsi"/>
          <w:sz w:val="32"/>
          <w:szCs w:val="36"/>
        </w:rPr>
      </w:pPr>
      <w:bookmarkStart w:id="66" w:name="_Toc365361671"/>
      <w:bookmarkStart w:id="67" w:name="_Toc372544050"/>
      <w:r>
        <w:t xml:space="preserve">Figura </w:t>
      </w:r>
      <w:r>
        <w:fldChar w:fldCharType="begin"/>
      </w:r>
      <w:r>
        <w:instrText xml:space="preserve"> SEQ Figura \* ARABIC </w:instrText>
      </w:r>
      <w:r>
        <w:fldChar w:fldCharType="separate"/>
      </w:r>
      <w:r w:rsidR="00A551CF">
        <w:rPr>
          <w:noProof/>
        </w:rPr>
        <w:t>7</w:t>
      </w:r>
      <w:r>
        <w:fldChar w:fldCharType="end"/>
      </w:r>
      <w:r>
        <w:t xml:space="preserve"> - Views</w:t>
      </w:r>
      <w:bookmarkEnd w:id="66"/>
      <w:bookmarkEnd w:id="67"/>
    </w:p>
    <w:p w14:paraId="2A6D20F6" w14:textId="77777777" w:rsidR="006874B4" w:rsidRDefault="006874B4" w:rsidP="006874B4">
      <w:pPr>
        <w:spacing w:before="0" w:after="200"/>
        <w:rPr>
          <w:rFonts w:eastAsiaTheme="minorHAnsi"/>
          <w:color w:val="008AC8"/>
          <w:sz w:val="32"/>
          <w:szCs w:val="36"/>
        </w:rPr>
      </w:pPr>
    </w:p>
    <w:p w14:paraId="37963C75" w14:textId="77777777" w:rsidR="006874B4" w:rsidRDefault="006874B4" w:rsidP="006874B4">
      <w:pPr>
        <w:spacing w:before="0" w:after="200"/>
        <w:rPr>
          <w:rFonts w:eastAsiaTheme="minorHAnsi"/>
          <w:color w:val="008AC8"/>
          <w:sz w:val="32"/>
          <w:szCs w:val="36"/>
        </w:rPr>
      </w:pPr>
      <w:r>
        <w:br w:type="page"/>
      </w:r>
    </w:p>
    <w:p w14:paraId="199A2C19" w14:textId="77777777" w:rsidR="006874B4" w:rsidRDefault="006874B4" w:rsidP="006874B4">
      <w:pPr>
        <w:pStyle w:val="Heading3Numbered"/>
        <w:spacing w:line="360" w:lineRule="auto"/>
        <w:ind w:left="936" w:hanging="936"/>
        <w:jc w:val="both"/>
      </w:pPr>
      <w:bookmarkStart w:id="68" w:name="_Ref365279823"/>
      <w:bookmarkStart w:id="69" w:name="_Toc365361626"/>
      <w:bookmarkStart w:id="70" w:name="_Toc372543952"/>
      <w:r>
        <w:lastRenderedPageBreak/>
        <w:t>Partial Views</w:t>
      </w:r>
      <w:bookmarkEnd w:id="68"/>
      <w:bookmarkEnd w:id="69"/>
      <w:bookmarkEnd w:id="70"/>
    </w:p>
    <w:p w14:paraId="23817F40" w14:textId="4F229129" w:rsidR="006874B4" w:rsidRDefault="006874B4" w:rsidP="006874B4">
      <w:r>
        <w:t xml:space="preserve">As </w:t>
      </w:r>
      <w:r w:rsidRPr="00CA65ED">
        <w:rPr>
          <w:i/>
        </w:rPr>
        <w:t>partial views</w:t>
      </w:r>
      <w:r>
        <w:t xml:space="preserve"> são </w:t>
      </w:r>
      <w:r>
        <w:rPr>
          <w:i/>
        </w:rPr>
        <w:t xml:space="preserve">views </w:t>
      </w:r>
      <w:r>
        <w:t xml:space="preserve">referenciadas em uma </w:t>
      </w:r>
      <w:r w:rsidRPr="0035604C">
        <w:rPr>
          <w:i/>
        </w:rPr>
        <w:t>view</w:t>
      </w:r>
      <w:r>
        <w:t xml:space="preserve"> principal ou em um arquivo de layout através do comando Html.</w:t>
      </w:r>
      <w:r w:rsidR="000810B0">
        <w:t>Partial</w:t>
      </w:r>
      <w:r>
        <w:t>.</w:t>
      </w:r>
      <w:r w:rsidR="000810B0">
        <w:t xml:space="preserve"> </w:t>
      </w:r>
      <w:r>
        <w:t xml:space="preserve">Para criar uma nova </w:t>
      </w:r>
      <w:r w:rsidRPr="00CA65ED">
        <w:rPr>
          <w:i/>
        </w:rPr>
        <w:t>partial</w:t>
      </w:r>
      <w:r>
        <w:t xml:space="preserve"> </w:t>
      </w:r>
      <w:r w:rsidRPr="0035604C">
        <w:rPr>
          <w:i/>
        </w:rPr>
        <w:t>view</w:t>
      </w:r>
      <w:r>
        <w:t xml:space="preserve">, ao criar uma nova </w:t>
      </w:r>
      <w:r>
        <w:rPr>
          <w:i/>
        </w:rPr>
        <w:t xml:space="preserve">view </w:t>
      </w:r>
      <w:r>
        <w:t>no projeto, marque a opção “</w:t>
      </w:r>
      <w:r w:rsidRPr="0035604C">
        <w:rPr>
          <w:i/>
        </w:rPr>
        <w:t>Create as a Partial View</w:t>
      </w:r>
      <w:r>
        <w:t>” conforme figura abaixo:</w:t>
      </w:r>
    </w:p>
    <w:p w14:paraId="39FB7D3D" w14:textId="73A94B38" w:rsidR="006874B4" w:rsidRDefault="000810B0" w:rsidP="006874B4">
      <w:pPr>
        <w:keepNext/>
        <w:jc w:val="center"/>
      </w:pPr>
      <w:r>
        <w:rPr>
          <w:noProof/>
          <w:lang w:eastAsia="pt-BR"/>
        </w:rPr>
        <w:drawing>
          <wp:inline distT="0" distB="0" distL="0" distR="0" wp14:anchorId="02DF7AA3" wp14:editId="320B397D">
            <wp:extent cx="5935980" cy="35356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00004F7A" w14:textId="6D01D58A" w:rsidR="006874B4" w:rsidRPr="00B56541" w:rsidRDefault="006874B4" w:rsidP="006874B4">
      <w:pPr>
        <w:pStyle w:val="Legenda"/>
      </w:pPr>
      <w:bookmarkStart w:id="71" w:name="_Toc365361672"/>
      <w:bookmarkStart w:id="72" w:name="_Toc372544051"/>
      <w:r>
        <w:t xml:space="preserve">Figura </w:t>
      </w:r>
      <w:r>
        <w:fldChar w:fldCharType="begin"/>
      </w:r>
      <w:r>
        <w:instrText xml:space="preserve"> SEQ Figura \* ARABIC </w:instrText>
      </w:r>
      <w:r>
        <w:fldChar w:fldCharType="separate"/>
      </w:r>
      <w:r w:rsidR="00A551CF">
        <w:rPr>
          <w:noProof/>
        </w:rPr>
        <w:t>8</w:t>
      </w:r>
      <w:r>
        <w:fldChar w:fldCharType="end"/>
      </w:r>
      <w:r>
        <w:t xml:space="preserve"> – Criação de </w:t>
      </w:r>
      <w:r w:rsidRPr="00B56541">
        <w:rPr>
          <w:i/>
        </w:rPr>
        <w:t>Partial Vie</w:t>
      </w:r>
      <w:r>
        <w:rPr>
          <w:i/>
        </w:rPr>
        <w:t>w</w:t>
      </w:r>
      <w:bookmarkEnd w:id="71"/>
      <w:r w:rsidR="000810B0" w:rsidRPr="000810B0">
        <w:t xml:space="preserve"> fortemente tipada</w:t>
      </w:r>
      <w:r w:rsidR="00D231FE">
        <w:t xml:space="preserve"> de Munici</w:t>
      </w:r>
      <w:r w:rsidR="000810B0">
        <w:t>pio</w:t>
      </w:r>
      <w:bookmarkEnd w:id="72"/>
    </w:p>
    <w:p w14:paraId="26F5A548" w14:textId="77777777" w:rsidR="006874B4" w:rsidRDefault="006874B4" w:rsidP="006874B4">
      <w:pPr>
        <w:spacing w:before="0" w:after="200"/>
      </w:pPr>
      <w:r>
        <w:t xml:space="preserve">Para utilizá-las, o comando abaixo deve ser adicionado no ponto da </w:t>
      </w:r>
      <w:r w:rsidRPr="00DE1EE5">
        <w:rPr>
          <w:i/>
        </w:rPr>
        <w:t>view</w:t>
      </w:r>
      <w:r>
        <w:t xml:space="preserve"> principal onde se deseja que ela seja exibida:</w:t>
      </w:r>
    </w:p>
    <w:p w14:paraId="40B7A93E" w14:textId="4498D0D7" w:rsidR="000810B0" w:rsidRDefault="000810B0" w:rsidP="006874B4">
      <w:pPr>
        <w:spacing w:before="0" w:after="200"/>
      </w:pPr>
    </w:p>
    <w:p w14:paraId="62D10A17" w14:textId="77777777" w:rsidR="000810B0" w:rsidRPr="004834E3" w:rsidRDefault="000810B0" w:rsidP="000810B0">
      <w:pPr>
        <w:pStyle w:val="HTMLCodeBlock"/>
        <w:rPr>
          <w:highlight w:val="white"/>
          <w:lang w:val="pt-BR"/>
        </w:rPr>
      </w:pPr>
    </w:p>
    <w:p w14:paraId="087CF40B" w14:textId="77777777" w:rsidR="000810B0" w:rsidRPr="004834E3" w:rsidRDefault="000810B0" w:rsidP="000810B0">
      <w:pPr>
        <w:pStyle w:val="HTMLCodeBlock"/>
        <w:rPr>
          <w:highlight w:val="white"/>
          <w:lang w:val="pt-BR"/>
        </w:rPr>
      </w:pPr>
      <w:r w:rsidRPr="004834E3">
        <w:rPr>
          <w:highlight w:val="yellow"/>
          <w:lang w:val="pt-BR"/>
        </w:rPr>
        <w:t>@</w:t>
      </w:r>
      <w:r w:rsidRPr="004834E3">
        <w:rPr>
          <w:highlight w:val="white"/>
          <w:lang w:val="pt-BR"/>
        </w:rPr>
        <w:t>Html.Partial(</w:t>
      </w:r>
      <w:r w:rsidRPr="004834E3">
        <w:rPr>
          <w:color w:val="A31515"/>
          <w:highlight w:val="white"/>
          <w:lang w:val="pt-BR"/>
        </w:rPr>
        <w:t>"ObterMunicipio"</w:t>
      </w:r>
      <w:r w:rsidRPr="004834E3">
        <w:rPr>
          <w:highlight w:val="white"/>
          <w:lang w:val="pt-BR"/>
        </w:rPr>
        <w:t xml:space="preserve">, new </w:t>
      </w:r>
      <w:r w:rsidRPr="004834E3">
        <w:rPr>
          <w:color w:val="2B91AF"/>
          <w:highlight w:val="white"/>
          <w:lang w:val="pt-BR"/>
        </w:rPr>
        <w:t>Municipio</w:t>
      </w:r>
      <w:r w:rsidRPr="004834E3">
        <w:rPr>
          <w:highlight w:val="white"/>
          <w:lang w:val="pt-BR"/>
        </w:rPr>
        <w:t xml:space="preserve">{Id = 1, IdPais = 1, IdUF = 1, Nome = </w:t>
      </w:r>
      <w:r w:rsidRPr="004834E3">
        <w:rPr>
          <w:color w:val="A31515"/>
          <w:highlight w:val="white"/>
          <w:lang w:val="pt-BR"/>
        </w:rPr>
        <w:t>"São Paulo"</w:t>
      </w:r>
      <w:r w:rsidRPr="004834E3">
        <w:rPr>
          <w:highlight w:val="white"/>
          <w:lang w:val="pt-BR"/>
        </w:rPr>
        <w:t>})</w:t>
      </w:r>
    </w:p>
    <w:p w14:paraId="5E26EE89" w14:textId="77777777" w:rsidR="000810B0" w:rsidRPr="004834E3" w:rsidRDefault="000810B0" w:rsidP="000810B0">
      <w:pPr>
        <w:pStyle w:val="HTMLCodeBlock"/>
        <w:rPr>
          <w:lang w:val="pt-BR"/>
        </w:rPr>
      </w:pPr>
    </w:p>
    <w:p w14:paraId="5D723421" w14:textId="48470AE0" w:rsidR="000810B0" w:rsidRPr="001E3D18" w:rsidRDefault="000810B0" w:rsidP="000810B0">
      <w:pPr>
        <w:pStyle w:val="Legenda"/>
      </w:pPr>
      <w:bookmarkStart w:id="73" w:name="_Toc372544122"/>
      <w:r>
        <w:t xml:space="preserve">Listagem </w:t>
      </w:r>
      <w:r>
        <w:fldChar w:fldCharType="begin"/>
      </w:r>
      <w:r>
        <w:instrText xml:space="preserve"> SEQ Listagem \* ARABIC </w:instrText>
      </w:r>
      <w:r>
        <w:fldChar w:fldCharType="separate"/>
      </w:r>
      <w:r w:rsidR="00A551CF">
        <w:rPr>
          <w:noProof/>
        </w:rPr>
        <w:t>4</w:t>
      </w:r>
      <w:r>
        <w:fldChar w:fldCharType="end"/>
      </w:r>
      <w:r>
        <w:t xml:space="preserve"> – Invocando uma partial view passando um objeto Municipio </w:t>
      </w:r>
      <w:r w:rsidR="00D231FE">
        <w:t>preenchido</w:t>
      </w:r>
      <w:bookmarkEnd w:id="73"/>
    </w:p>
    <w:p w14:paraId="30B5AC1E" w14:textId="77777777" w:rsidR="000810B0" w:rsidRDefault="000810B0" w:rsidP="006874B4">
      <w:pPr>
        <w:spacing w:before="0" w:after="200"/>
      </w:pPr>
    </w:p>
    <w:p w14:paraId="742648CF" w14:textId="77777777" w:rsidR="000810B0" w:rsidRDefault="000810B0" w:rsidP="006874B4">
      <w:pPr>
        <w:spacing w:before="0" w:after="200"/>
      </w:pPr>
    </w:p>
    <w:p w14:paraId="38D28A35" w14:textId="5D6CA1FA" w:rsidR="006874B4" w:rsidRDefault="006874B4" w:rsidP="006874B4">
      <w:pPr>
        <w:pStyle w:val="CodeBlock"/>
        <w:rPr>
          <w:rFonts w:eastAsiaTheme="minorHAnsi"/>
          <w:color w:val="008AC8"/>
          <w:sz w:val="32"/>
          <w:szCs w:val="36"/>
        </w:rPr>
      </w:pPr>
      <w:r>
        <w:br w:type="page"/>
      </w:r>
    </w:p>
    <w:p w14:paraId="000CECB9" w14:textId="0BE8D720" w:rsidR="006874B4" w:rsidRDefault="006874B4" w:rsidP="006874B4">
      <w:pPr>
        <w:pStyle w:val="Heading3Numbered"/>
        <w:spacing w:line="360" w:lineRule="auto"/>
        <w:ind w:left="936" w:hanging="936"/>
        <w:jc w:val="both"/>
      </w:pPr>
      <w:bookmarkStart w:id="74" w:name="_Toc365361627"/>
      <w:bookmarkStart w:id="75" w:name="_Toc372543953"/>
      <w:r>
        <w:lastRenderedPageBreak/>
        <w:t xml:space="preserve">Construindo </w:t>
      </w:r>
      <w:r w:rsidRPr="00401EA7">
        <w:rPr>
          <w:i/>
        </w:rPr>
        <w:t>Views</w:t>
      </w:r>
      <w:r>
        <w:t xml:space="preserve"> utilizando Razor</w:t>
      </w:r>
      <w:bookmarkEnd w:id="74"/>
      <w:bookmarkEnd w:id="75"/>
    </w:p>
    <w:p w14:paraId="0AE2240A" w14:textId="77777777" w:rsidR="006874B4" w:rsidRPr="000368E5" w:rsidRDefault="006874B4" w:rsidP="006874B4">
      <w:pPr>
        <w:rPr>
          <w:rFonts w:eastAsiaTheme="minorHAnsi"/>
        </w:rPr>
      </w:pPr>
      <w:r>
        <w:rPr>
          <w:rFonts w:eastAsiaTheme="minorHAnsi"/>
        </w:rPr>
        <w:t xml:space="preserve">A construção das </w:t>
      </w:r>
      <w:r>
        <w:rPr>
          <w:rFonts w:eastAsiaTheme="minorHAnsi"/>
          <w:i/>
        </w:rPr>
        <w:t>views</w:t>
      </w:r>
      <w:r>
        <w:rPr>
          <w:rFonts w:eastAsiaTheme="minorHAnsi"/>
        </w:rPr>
        <w:t xml:space="preserve"> utilizando o </w:t>
      </w:r>
      <w:r w:rsidRPr="0001064F">
        <w:rPr>
          <w:rFonts w:eastAsiaTheme="minorHAnsi"/>
          <w:i/>
        </w:rPr>
        <w:t>Razor</w:t>
      </w:r>
      <w:r>
        <w:rPr>
          <w:rFonts w:eastAsiaTheme="minorHAnsi"/>
        </w:rPr>
        <w:t xml:space="preserve"> oferece algumas vantagens importantes que auxiliam no desenvolvimento. Sua sintaxe segue os padrões de notação das linguagens já familiares aos desenvolvedores da plataforma Microsoft (C# e Visual Basic .Net) e além disso, </w:t>
      </w:r>
      <w:r w:rsidRPr="000368E5">
        <w:rPr>
          <w:rFonts w:eastAsiaTheme="minorHAnsi"/>
        </w:rPr>
        <w:t xml:space="preserve">o Visual Studio proporciona todas as facilidades de </w:t>
      </w:r>
      <w:r w:rsidRPr="000368E5">
        <w:rPr>
          <w:rFonts w:eastAsiaTheme="minorHAnsi"/>
          <w:i/>
        </w:rPr>
        <w:t>highli</w:t>
      </w:r>
      <w:r>
        <w:rPr>
          <w:rFonts w:eastAsiaTheme="minorHAnsi"/>
          <w:i/>
        </w:rPr>
        <w:t>gh</w:t>
      </w:r>
      <w:r w:rsidRPr="000368E5">
        <w:rPr>
          <w:rFonts w:eastAsiaTheme="minorHAnsi"/>
          <w:i/>
        </w:rPr>
        <w:t xml:space="preserve">ting </w:t>
      </w:r>
      <w:r w:rsidRPr="000368E5">
        <w:rPr>
          <w:rFonts w:eastAsiaTheme="minorHAnsi"/>
        </w:rPr>
        <w:t xml:space="preserve">e </w:t>
      </w:r>
      <w:r w:rsidRPr="000368E5">
        <w:rPr>
          <w:rFonts w:eastAsiaTheme="minorHAnsi"/>
          <w:i/>
        </w:rPr>
        <w:t>intellisense</w:t>
      </w:r>
      <w:r w:rsidRPr="000368E5">
        <w:rPr>
          <w:rFonts w:eastAsiaTheme="minorHAnsi"/>
        </w:rPr>
        <w:t xml:space="preserve">. </w:t>
      </w:r>
    </w:p>
    <w:p w14:paraId="208D5B45" w14:textId="77777777" w:rsidR="006874B4" w:rsidRDefault="006874B4" w:rsidP="006874B4">
      <w:pPr>
        <w:pStyle w:val="Heading3Numbered"/>
        <w:spacing w:line="360" w:lineRule="auto"/>
        <w:ind w:left="936" w:hanging="936"/>
        <w:jc w:val="both"/>
      </w:pPr>
      <w:bookmarkStart w:id="76" w:name="_Toc365361628"/>
      <w:bookmarkStart w:id="77" w:name="_Toc372543954"/>
      <w:r>
        <w:t xml:space="preserve">Criando um novo projeto com </w:t>
      </w:r>
      <w:r w:rsidRPr="00A163E9">
        <w:rPr>
          <w:i/>
        </w:rPr>
        <w:t>Razor</w:t>
      </w:r>
      <w:bookmarkEnd w:id="76"/>
      <w:bookmarkEnd w:id="77"/>
    </w:p>
    <w:p w14:paraId="69F319B5" w14:textId="77777777" w:rsidR="006874B4" w:rsidRDefault="006874B4" w:rsidP="006874B4">
      <w:r>
        <w:t>Ao criar um novo projeto ASP.NET MVC 4, a seguinte tela será exibida.</w:t>
      </w:r>
    </w:p>
    <w:p w14:paraId="2E2E32DC" w14:textId="77777777" w:rsidR="006874B4" w:rsidRDefault="006874B4" w:rsidP="006874B4">
      <w:pPr>
        <w:keepNext/>
        <w:jc w:val="center"/>
      </w:pPr>
      <w:r>
        <w:rPr>
          <w:noProof/>
          <w:lang w:eastAsia="pt-BR"/>
        </w:rPr>
        <mc:AlternateContent>
          <mc:Choice Requires="wps">
            <w:drawing>
              <wp:anchor distT="0" distB="0" distL="114300" distR="114300" simplePos="0" relativeHeight="251695616" behindDoc="0" locked="0" layoutInCell="1" allowOverlap="1" wp14:anchorId="22DEE10A" wp14:editId="0742250E">
                <wp:simplePos x="0" y="0"/>
                <wp:positionH relativeFrom="column">
                  <wp:posOffset>723900</wp:posOffset>
                </wp:positionH>
                <wp:positionV relativeFrom="paragraph">
                  <wp:posOffset>2352040</wp:posOffset>
                </wp:positionV>
                <wp:extent cx="1615440" cy="419100"/>
                <wp:effectExtent l="0" t="0" r="22860" b="19050"/>
                <wp:wrapNone/>
                <wp:docPr id="12" name="Rectangle 12"/>
                <wp:cNvGraphicFramePr/>
                <a:graphic xmlns:a="http://schemas.openxmlformats.org/drawingml/2006/main">
                  <a:graphicData uri="http://schemas.microsoft.com/office/word/2010/wordprocessingShape">
                    <wps:wsp>
                      <wps:cNvSpPr/>
                      <wps:spPr>
                        <a:xfrm>
                          <a:off x="0" y="0"/>
                          <a:ext cx="161544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37D26" id="Rectangle 12" o:spid="_x0000_s1026" style="position:absolute;margin-left:57pt;margin-top:185.2pt;width:127.2pt;height:33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" filled="f" strokecolor="red" strokeweight="2pt"/>
            </w:pict>
          </mc:Fallback>
        </mc:AlternateContent>
      </w:r>
      <w:r>
        <w:rPr>
          <w:noProof/>
          <w:lang w:eastAsia="pt-BR"/>
        </w:rPr>
        <w:drawing>
          <wp:inline distT="0" distB="0" distL="0" distR="0" wp14:anchorId="59EF50ED" wp14:editId="0F9442E3">
            <wp:extent cx="4544568" cy="46177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44568" cy="4617720"/>
                    </a:xfrm>
                    <a:prstGeom prst="rect">
                      <a:avLst/>
                    </a:prstGeom>
                  </pic:spPr>
                </pic:pic>
              </a:graphicData>
            </a:graphic>
          </wp:inline>
        </w:drawing>
      </w:r>
    </w:p>
    <w:p w14:paraId="3D61F04C" w14:textId="77777777" w:rsidR="006874B4" w:rsidRPr="00456DE5" w:rsidRDefault="006874B4" w:rsidP="006874B4">
      <w:pPr>
        <w:pStyle w:val="Legenda"/>
      </w:pPr>
      <w:bookmarkStart w:id="78" w:name="_Toc365361673"/>
      <w:bookmarkStart w:id="79" w:name="_Toc372544052"/>
      <w:r>
        <w:t xml:space="preserve">Figura </w:t>
      </w:r>
      <w:r>
        <w:fldChar w:fldCharType="begin"/>
      </w:r>
      <w:r>
        <w:instrText xml:space="preserve"> SEQ Figura \* ARABIC </w:instrText>
      </w:r>
      <w:r>
        <w:fldChar w:fldCharType="separate"/>
      </w:r>
      <w:r w:rsidR="00A551CF">
        <w:rPr>
          <w:noProof/>
        </w:rPr>
        <w:t>9</w:t>
      </w:r>
      <w:r>
        <w:fldChar w:fldCharType="end"/>
      </w:r>
      <w:r>
        <w:t xml:space="preserve"> – Novo Projeto ASP.NET MVC 4</w:t>
      </w:r>
      <w:bookmarkEnd w:id="78"/>
      <w:bookmarkEnd w:id="79"/>
    </w:p>
    <w:p w14:paraId="714C6D4C" w14:textId="77777777" w:rsidR="006874B4" w:rsidRDefault="006874B4" w:rsidP="006874B4">
      <w:r>
        <w:t xml:space="preserve">Note que existe um campo para a seleção do </w:t>
      </w:r>
      <w:r>
        <w:rPr>
          <w:i/>
        </w:rPr>
        <w:t>engine</w:t>
      </w:r>
      <w:r>
        <w:t xml:space="preserve"> responsável pelo gerenciamento das </w:t>
      </w:r>
      <w:r w:rsidRPr="00456DE5">
        <w:rPr>
          <w:i/>
        </w:rPr>
        <w:t>views</w:t>
      </w:r>
      <w:r>
        <w:t>, e o valor Razor está selecionado por padrão.</w:t>
      </w:r>
    </w:p>
    <w:p w14:paraId="1C09E6B6" w14:textId="77777777" w:rsidR="006874B4" w:rsidRDefault="006874B4" w:rsidP="006874B4">
      <w:pPr>
        <w:rPr>
          <w:i/>
        </w:rPr>
      </w:pPr>
      <w:r>
        <w:lastRenderedPageBreak/>
        <w:t>Entre os arquivos que são adicionados automaticamente, é possível observar três arquivos com a extensão .</w:t>
      </w:r>
      <w:r w:rsidRPr="00500413">
        <w:rPr>
          <w:i/>
        </w:rPr>
        <w:t>cshtml</w:t>
      </w:r>
    </w:p>
    <w:p w14:paraId="42E48F63" w14:textId="77777777" w:rsidR="006874B4" w:rsidRDefault="006874B4" w:rsidP="006874B4">
      <w:pPr>
        <w:keepNext/>
        <w:spacing w:before="0" w:after="200"/>
        <w:jc w:val="center"/>
      </w:pPr>
      <w:r>
        <w:rPr>
          <w:noProof/>
          <w:lang w:eastAsia="pt-BR"/>
        </w:rPr>
        <w:drawing>
          <wp:inline distT="0" distB="0" distL="0" distR="0" wp14:anchorId="246F62E5" wp14:editId="45D6A5CD">
            <wp:extent cx="2496312" cy="408736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6312" cy="4087368"/>
                    </a:xfrm>
                    <a:prstGeom prst="rect">
                      <a:avLst/>
                    </a:prstGeom>
                  </pic:spPr>
                </pic:pic>
              </a:graphicData>
            </a:graphic>
          </wp:inline>
        </w:drawing>
      </w:r>
    </w:p>
    <w:p w14:paraId="555D9671" w14:textId="77777777" w:rsidR="006874B4" w:rsidRPr="000A116A" w:rsidRDefault="006874B4" w:rsidP="006874B4">
      <w:pPr>
        <w:pStyle w:val="Legenda"/>
      </w:pPr>
      <w:bookmarkStart w:id="80" w:name="_Toc365361674"/>
      <w:bookmarkStart w:id="81" w:name="_Toc372544053"/>
      <w:r>
        <w:t xml:space="preserve">Figura </w:t>
      </w:r>
      <w:r>
        <w:fldChar w:fldCharType="begin"/>
      </w:r>
      <w:r>
        <w:instrText xml:space="preserve"> SEQ Figura \* ARABIC </w:instrText>
      </w:r>
      <w:r>
        <w:fldChar w:fldCharType="separate"/>
      </w:r>
      <w:r w:rsidR="00A551CF">
        <w:rPr>
          <w:noProof/>
        </w:rPr>
        <w:t>10</w:t>
      </w:r>
      <w:r>
        <w:fldChar w:fldCharType="end"/>
      </w:r>
      <w:r>
        <w:t xml:space="preserve"> – Projeto visto no </w:t>
      </w:r>
      <w:r w:rsidRPr="00456DE5">
        <w:rPr>
          <w:i/>
        </w:rPr>
        <w:t>Solution</w:t>
      </w:r>
      <w:r>
        <w:t xml:space="preserve"> </w:t>
      </w:r>
      <w:r w:rsidRPr="00456DE5">
        <w:rPr>
          <w:i/>
        </w:rPr>
        <w:t>Explorer</w:t>
      </w:r>
      <w:r>
        <w:rPr>
          <w:i/>
        </w:rPr>
        <w:t xml:space="preserve"> – </w:t>
      </w:r>
      <w:r w:rsidRPr="000A116A">
        <w:t>arquivos</w:t>
      </w:r>
      <w:r>
        <w:rPr>
          <w:i/>
        </w:rPr>
        <w:t xml:space="preserve"> </w:t>
      </w:r>
      <w:r>
        <w:t>adicionados automaticamente.</w:t>
      </w:r>
      <w:bookmarkEnd w:id="80"/>
      <w:bookmarkEnd w:id="81"/>
    </w:p>
    <w:p w14:paraId="02613FDA" w14:textId="77777777" w:rsidR="006874B4" w:rsidRDefault="006874B4" w:rsidP="006874B4">
      <w:pPr>
        <w:spacing w:before="0" w:after="200"/>
        <w:rPr>
          <w:i/>
        </w:rPr>
      </w:pPr>
      <w:r>
        <w:rPr>
          <w:i/>
        </w:rPr>
        <w:br w:type="page"/>
      </w:r>
    </w:p>
    <w:p w14:paraId="67DB36A8" w14:textId="77777777" w:rsidR="006874B4" w:rsidRPr="00FD40A1" w:rsidRDefault="006874B4" w:rsidP="00873F66">
      <w:pPr>
        <w:pStyle w:val="PargrafodaLista"/>
        <w:numPr>
          <w:ilvl w:val="0"/>
          <w:numId w:val="49"/>
        </w:numPr>
        <w:spacing w:before="0" w:after="200"/>
      </w:pPr>
      <w:r>
        <w:rPr>
          <w:b/>
        </w:rPr>
        <w:lastRenderedPageBreak/>
        <w:t>_</w:t>
      </w:r>
      <w:r w:rsidRPr="00442480">
        <w:rPr>
          <w:b/>
        </w:rPr>
        <w:t>ViewStart.cshtml</w:t>
      </w:r>
      <w:r w:rsidRPr="00FD40A1">
        <w:t xml:space="preserve">: </w:t>
      </w:r>
      <w:r>
        <w:t xml:space="preserve">Aponta para o arquivo </w:t>
      </w:r>
      <w:r w:rsidRPr="00FD40A1">
        <w:t>que ser</w:t>
      </w:r>
      <w:r>
        <w:t xml:space="preserve">á utilizado como padrão (Master) para formatar as </w:t>
      </w:r>
      <w:r w:rsidRPr="00442480">
        <w:rPr>
          <w:i/>
        </w:rPr>
        <w:t>views</w:t>
      </w:r>
      <w:r>
        <w:t>, caso não seja especificado na tela de criação.</w:t>
      </w:r>
    </w:p>
    <w:p w14:paraId="5FCCA82B" w14:textId="77777777" w:rsidR="006874B4" w:rsidRPr="004F3A02" w:rsidRDefault="006874B4" w:rsidP="006874B4">
      <w:pPr>
        <w:pStyle w:val="HTMLCodeBlock"/>
        <w:ind w:left="360"/>
      </w:pPr>
      <w:r w:rsidRPr="004F3A02">
        <w:rPr>
          <w:highlight w:val="yellow"/>
        </w:rPr>
        <w:t>@{</w:t>
      </w:r>
    </w:p>
    <w:p w14:paraId="495C61FF" w14:textId="77777777" w:rsidR="006874B4" w:rsidRPr="004F3A02" w:rsidRDefault="006874B4" w:rsidP="006874B4">
      <w:pPr>
        <w:pStyle w:val="HTMLCodeBlock"/>
        <w:ind w:left="360"/>
      </w:pPr>
      <w:r w:rsidRPr="004F3A02">
        <w:t xml:space="preserve">    Layout = </w:t>
      </w:r>
      <w:r w:rsidRPr="004F3A02">
        <w:rPr>
          <w:color w:val="A31515"/>
        </w:rPr>
        <w:t>"~/Views/Shared/_Layout.cshtml"</w:t>
      </w:r>
      <w:r w:rsidRPr="004F3A02">
        <w:t>;</w:t>
      </w:r>
    </w:p>
    <w:p w14:paraId="78284E72" w14:textId="77777777" w:rsidR="006874B4" w:rsidRPr="004F3A02" w:rsidRDefault="006874B4" w:rsidP="006874B4">
      <w:pPr>
        <w:pStyle w:val="HTMLCodeBlock"/>
        <w:ind w:left="360"/>
        <w:rPr>
          <w:highlight w:val="yellow"/>
          <w:lang w:val="pt-BR"/>
        </w:rPr>
      </w:pPr>
      <w:r w:rsidRPr="004F3A02">
        <w:rPr>
          <w:highlight w:val="yellow"/>
          <w:lang w:val="pt-BR"/>
        </w:rPr>
        <w:t>}</w:t>
      </w:r>
    </w:p>
    <w:p w14:paraId="3D567150" w14:textId="77777777" w:rsidR="006874B4" w:rsidRDefault="006874B4" w:rsidP="006874B4">
      <w:pPr>
        <w:keepNext/>
        <w:spacing w:before="0" w:after="200"/>
        <w:ind w:left="360"/>
        <w:jc w:val="center"/>
      </w:pPr>
    </w:p>
    <w:p w14:paraId="3845D451" w14:textId="77777777" w:rsidR="006874B4" w:rsidRDefault="006874B4" w:rsidP="006874B4">
      <w:pPr>
        <w:keepNext/>
        <w:spacing w:before="0" w:after="200"/>
        <w:ind w:left="360"/>
        <w:jc w:val="center"/>
      </w:pPr>
      <w:r>
        <w:rPr>
          <w:noProof/>
          <w:lang w:eastAsia="pt-BR"/>
        </w:rPr>
        <w:drawing>
          <wp:inline distT="0" distB="0" distL="0" distR="0" wp14:anchorId="6F805FAA" wp14:editId="56A3912C">
            <wp:extent cx="3474720" cy="396849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4720" cy="3968496"/>
                    </a:xfrm>
                    <a:prstGeom prst="rect">
                      <a:avLst/>
                    </a:prstGeom>
                    <a:noFill/>
                    <a:ln>
                      <a:noFill/>
                    </a:ln>
                  </pic:spPr>
                </pic:pic>
              </a:graphicData>
            </a:graphic>
          </wp:inline>
        </w:drawing>
      </w:r>
    </w:p>
    <w:p w14:paraId="69EF017D" w14:textId="77777777" w:rsidR="006874B4" w:rsidRPr="00722B6D" w:rsidRDefault="006874B4" w:rsidP="006874B4">
      <w:pPr>
        <w:pStyle w:val="Legenda"/>
        <w:rPr>
          <w:bCs w:val="0"/>
        </w:rPr>
      </w:pPr>
      <w:bookmarkStart w:id="82" w:name="_Toc365361675"/>
      <w:bookmarkStart w:id="83" w:name="_Toc372544054"/>
      <w:r>
        <w:t xml:space="preserve">Figura </w:t>
      </w:r>
      <w:r>
        <w:fldChar w:fldCharType="begin"/>
      </w:r>
      <w:r>
        <w:instrText xml:space="preserve"> SEQ Figura \* ARABIC </w:instrText>
      </w:r>
      <w:r>
        <w:fldChar w:fldCharType="separate"/>
      </w:r>
      <w:r w:rsidR="00A551CF">
        <w:rPr>
          <w:noProof/>
        </w:rPr>
        <w:t>11</w:t>
      </w:r>
      <w:r>
        <w:fldChar w:fldCharType="end"/>
      </w:r>
      <w:r>
        <w:t xml:space="preserve"> – Criação de nova view/seleção de layout ou mestre.</w:t>
      </w:r>
      <w:bookmarkEnd w:id="82"/>
      <w:bookmarkEnd w:id="83"/>
    </w:p>
    <w:p w14:paraId="1118FEFD" w14:textId="77777777" w:rsidR="006874B4" w:rsidRDefault="006874B4" w:rsidP="006874B4">
      <w:pPr>
        <w:pStyle w:val="Legenda"/>
        <w:jc w:val="left"/>
      </w:pPr>
    </w:p>
    <w:p w14:paraId="06FAFCF1" w14:textId="77777777" w:rsidR="006874B4" w:rsidRDefault="006874B4" w:rsidP="00873F66">
      <w:pPr>
        <w:pStyle w:val="PargrafodaLista"/>
        <w:numPr>
          <w:ilvl w:val="0"/>
          <w:numId w:val="49"/>
        </w:numPr>
        <w:spacing w:before="0" w:after="200"/>
        <w:ind w:left="360"/>
      </w:pPr>
      <w:r w:rsidRPr="009C7806">
        <w:rPr>
          <w:b/>
        </w:rPr>
        <w:t>_Layout.cshtml</w:t>
      </w:r>
      <w:r>
        <w:t xml:space="preserve">: Possui a definição de </w:t>
      </w:r>
      <w:r w:rsidRPr="009C7806">
        <w:rPr>
          <w:i/>
        </w:rPr>
        <w:t>layout</w:t>
      </w:r>
      <w:r>
        <w:t xml:space="preserve"> que será utilizada em todo o site (Master). </w:t>
      </w:r>
    </w:p>
    <w:p w14:paraId="65C65289" w14:textId="77777777" w:rsidR="006874B4" w:rsidRDefault="006874B4" w:rsidP="006874B4">
      <w:pPr>
        <w:pStyle w:val="PargrafodaLista"/>
        <w:numPr>
          <w:ilvl w:val="0"/>
          <w:numId w:val="0"/>
        </w:numPr>
        <w:spacing w:before="0" w:after="200"/>
        <w:ind w:left="360"/>
      </w:pPr>
      <w:r>
        <w:t xml:space="preserve">Toda vez que o mecanismo do ASP.NET MVC interpretar uma </w:t>
      </w:r>
      <w:r w:rsidRPr="009C7806">
        <w:rPr>
          <w:i/>
        </w:rPr>
        <w:t>view</w:t>
      </w:r>
      <w:r>
        <w:t>, o conteúdo será formatado conforme o padrão definido neste layout.</w:t>
      </w:r>
    </w:p>
    <w:p w14:paraId="04593953" w14:textId="77777777" w:rsidR="006874B4" w:rsidRDefault="006874B4" w:rsidP="006874B4">
      <w:pPr>
        <w:spacing w:before="0" w:after="200"/>
      </w:pPr>
      <w:r>
        <w:br w:type="page"/>
      </w:r>
    </w:p>
    <w:p w14:paraId="6DF8D9AD" w14:textId="77777777" w:rsidR="006874B4" w:rsidRDefault="006874B4" w:rsidP="006874B4">
      <w:pPr>
        <w:pStyle w:val="PargrafodaLista"/>
        <w:numPr>
          <w:ilvl w:val="0"/>
          <w:numId w:val="0"/>
        </w:numPr>
        <w:spacing w:before="0" w:after="200"/>
        <w:ind w:left="360"/>
      </w:pPr>
    </w:p>
    <w:p w14:paraId="7EC3A859" w14:textId="77777777" w:rsidR="006874B4" w:rsidRPr="002E5264" w:rsidRDefault="006874B4" w:rsidP="006874B4">
      <w:pPr>
        <w:pStyle w:val="HTMLCodeBlock"/>
        <w:rPr>
          <w:color w:val="000000"/>
          <w:highlight w:val="white"/>
        </w:rPr>
      </w:pPr>
      <w:r w:rsidRPr="002E5264">
        <w:rPr>
          <w:highlight w:val="white"/>
        </w:rPr>
        <w:t>&lt;!DOCTYPE</w:t>
      </w:r>
      <w:r w:rsidRPr="002E5264">
        <w:rPr>
          <w:color w:val="000000"/>
          <w:highlight w:val="white"/>
        </w:rPr>
        <w:t xml:space="preserve"> </w:t>
      </w:r>
      <w:r w:rsidRPr="002E5264">
        <w:rPr>
          <w:color w:val="FF0000"/>
          <w:highlight w:val="white"/>
        </w:rPr>
        <w:t>html</w:t>
      </w:r>
      <w:r w:rsidRPr="002E5264">
        <w:rPr>
          <w:highlight w:val="white"/>
        </w:rPr>
        <w:t>&gt;</w:t>
      </w:r>
    </w:p>
    <w:p w14:paraId="331E4AC1" w14:textId="77777777" w:rsidR="006874B4" w:rsidRPr="002E5264" w:rsidRDefault="006874B4" w:rsidP="006874B4">
      <w:pPr>
        <w:pStyle w:val="HTMLCodeBlock"/>
        <w:rPr>
          <w:color w:val="000000"/>
          <w:highlight w:val="white"/>
        </w:rPr>
      </w:pPr>
      <w:r w:rsidRPr="002E5264">
        <w:rPr>
          <w:highlight w:val="white"/>
        </w:rPr>
        <w:t>&lt;html&gt;</w:t>
      </w:r>
    </w:p>
    <w:p w14:paraId="2C26A1A9" w14:textId="77777777" w:rsidR="006874B4" w:rsidRPr="002E5264" w:rsidRDefault="006874B4" w:rsidP="006874B4">
      <w:pPr>
        <w:pStyle w:val="HTMLCodeBlock"/>
        <w:rPr>
          <w:color w:val="000000"/>
          <w:highlight w:val="white"/>
        </w:rPr>
      </w:pPr>
      <w:r w:rsidRPr="002E5264">
        <w:rPr>
          <w:highlight w:val="white"/>
        </w:rPr>
        <w:t>&lt;head&gt;</w:t>
      </w:r>
    </w:p>
    <w:p w14:paraId="6114982D"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highlight w:val="white"/>
        </w:rPr>
        <w:t>&lt;meta</w:t>
      </w:r>
      <w:r w:rsidRPr="002E5264">
        <w:rPr>
          <w:color w:val="000000"/>
          <w:highlight w:val="white"/>
        </w:rPr>
        <w:t xml:space="preserve"> </w:t>
      </w:r>
      <w:r w:rsidRPr="002E5264">
        <w:rPr>
          <w:color w:val="FF0000"/>
          <w:highlight w:val="white"/>
        </w:rPr>
        <w:t>charset</w:t>
      </w:r>
      <w:r w:rsidRPr="002E5264">
        <w:rPr>
          <w:highlight w:val="white"/>
        </w:rPr>
        <w:t>="utf-8"</w:t>
      </w:r>
      <w:r w:rsidRPr="002E5264">
        <w:rPr>
          <w:color w:val="000000"/>
          <w:highlight w:val="white"/>
        </w:rPr>
        <w:t xml:space="preserve"> </w:t>
      </w:r>
      <w:r w:rsidRPr="002E5264">
        <w:rPr>
          <w:highlight w:val="white"/>
        </w:rPr>
        <w:t>/&gt;</w:t>
      </w:r>
    </w:p>
    <w:p w14:paraId="6E1ED0A2"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highlight w:val="white"/>
        </w:rPr>
        <w:t>&lt;meta</w:t>
      </w:r>
      <w:r w:rsidRPr="002E5264">
        <w:rPr>
          <w:color w:val="000000"/>
          <w:highlight w:val="white"/>
        </w:rPr>
        <w:t xml:space="preserve"> </w:t>
      </w:r>
      <w:r w:rsidRPr="002E5264">
        <w:rPr>
          <w:color w:val="FF0000"/>
          <w:highlight w:val="white"/>
        </w:rPr>
        <w:t>name</w:t>
      </w:r>
      <w:r w:rsidRPr="002E5264">
        <w:rPr>
          <w:highlight w:val="white"/>
        </w:rPr>
        <w:t>="viewport"</w:t>
      </w:r>
      <w:r w:rsidRPr="002E5264">
        <w:rPr>
          <w:color w:val="000000"/>
          <w:highlight w:val="white"/>
        </w:rPr>
        <w:t xml:space="preserve"> </w:t>
      </w:r>
      <w:r w:rsidRPr="002E5264">
        <w:rPr>
          <w:color w:val="FF0000"/>
          <w:highlight w:val="white"/>
        </w:rPr>
        <w:t>content</w:t>
      </w:r>
      <w:r w:rsidRPr="002E5264">
        <w:rPr>
          <w:highlight w:val="white"/>
        </w:rPr>
        <w:t>="width=device-width"</w:t>
      </w:r>
      <w:r w:rsidRPr="002E5264">
        <w:rPr>
          <w:color w:val="000000"/>
          <w:highlight w:val="white"/>
        </w:rPr>
        <w:t xml:space="preserve"> </w:t>
      </w:r>
      <w:r w:rsidRPr="002E5264">
        <w:rPr>
          <w:highlight w:val="white"/>
        </w:rPr>
        <w:t>/&gt;</w:t>
      </w:r>
    </w:p>
    <w:p w14:paraId="2F36D256"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highlight w:val="white"/>
        </w:rPr>
        <w:t>&lt;title&gt;</w:t>
      </w:r>
      <w:r w:rsidRPr="002E5264">
        <w:rPr>
          <w:color w:val="000000"/>
          <w:highlight w:val="yellow"/>
        </w:rPr>
        <w:t>@</w:t>
      </w:r>
      <w:r w:rsidRPr="002E5264">
        <w:rPr>
          <w:color w:val="000000"/>
          <w:highlight w:val="white"/>
        </w:rPr>
        <w:t>ViewBag.Title</w:t>
      </w:r>
      <w:r w:rsidRPr="002E5264">
        <w:rPr>
          <w:highlight w:val="white"/>
        </w:rPr>
        <w:t>&lt;/title&gt;</w:t>
      </w:r>
    </w:p>
    <w:p w14:paraId="652FEDE7"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color w:val="000000"/>
          <w:highlight w:val="yellow"/>
        </w:rPr>
        <w:t>@</w:t>
      </w:r>
      <w:r w:rsidRPr="002E5264">
        <w:rPr>
          <w:color w:val="2B91AF"/>
          <w:highlight w:val="white"/>
        </w:rPr>
        <w:t>Styles</w:t>
      </w:r>
      <w:r w:rsidRPr="002E5264">
        <w:rPr>
          <w:color w:val="000000"/>
          <w:highlight w:val="white"/>
        </w:rPr>
        <w:t>.Render(</w:t>
      </w:r>
      <w:r w:rsidRPr="002E5264">
        <w:rPr>
          <w:color w:val="A31515"/>
          <w:highlight w:val="white"/>
        </w:rPr>
        <w:t>"~/Content/css"</w:t>
      </w:r>
      <w:r w:rsidRPr="002E5264">
        <w:rPr>
          <w:color w:val="000000"/>
          <w:highlight w:val="white"/>
        </w:rPr>
        <w:t>)</w:t>
      </w:r>
    </w:p>
    <w:p w14:paraId="7AC6ADC0"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color w:val="000000"/>
          <w:highlight w:val="yellow"/>
        </w:rPr>
        <w:t>@</w:t>
      </w:r>
      <w:r w:rsidRPr="002E5264">
        <w:rPr>
          <w:color w:val="2B91AF"/>
          <w:highlight w:val="white"/>
        </w:rPr>
        <w:t>Scripts</w:t>
      </w:r>
      <w:r w:rsidRPr="002E5264">
        <w:rPr>
          <w:color w:val="000000"/>
          <w:highlight w:val="white"/>
        </w:rPr>
        <w:t>.Render(</w:t>
      </w:r>
      <w:r w:rsidRPr="002E5264">
        <w:rPr>
          <w:color w:val="A31515"/>
          <w:highlight w:val="white"/>
        </w:rPr>
        <w:t>"~/bundles/modernizr"</w:t>
      </w:r>
      <w:r w:rsidRPr="002E5264">
        <w:rPr>
          <w:color w:val="000000"/>
          <w:highlight w:val="white"/>
        </w:rPr>
        <w:t>)</w:t>
      </w:r>
    </w:p>
    <w:p w14:paraId="3304A21A" w14:textId="77777777" w:rsidR="006874B4" w:rsidRPr="002E5264" w:rsidRDefault="006874B4" w:rsidP="006874B4">
      <w:pPr>
        <w:pStyle w:val="HTMLCodeBlock"/>
        <w:rPr>
          <w:color w:val="000000"/>
          <w:highlight w:val="white"/>
        </w:rPr>
      </w:pPr>
      <w:r w:rsidRPr="002E5264">
        <w:rPr>
          <w:highlight w:val="white"/>
        </w:rPr>
        <w:t>&lt;/head&gt;</w:t>
      </w:r>
    </w:p>
    <w:p w14:paraId="53CB82F4" w14:textId="77777777" w:rsidR="006874B4" w:rsidRPr="002E5264" w:rsidRDefault="006874B4" w:rsidP="006874B4">
      <w:pPr>
        <w:pStyle w:val="HTMLCodeBlock"/>
        <w:rPr>
          <w:color w:val="000000"/>
          <w:highlight w:val="white"/>
        </w:rPr>
      </w:pPr>
      <w:r w:rsidRPr="002E5264">
        <w:rPr>
          <w:highlight w:val="white"/>
        </w:rPr>
        <w:t>&lt;body&gt;</w:t>
      </w:r>
    </w:p>
    <w:p w14:paraId="416BBDBB"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color w:val="000000"/>
          <w:highlight w:val="yellow"/>
        </w:rPr>
        <w:t>@</w:t>
      </w:r>
      <w:r w:rsidRPr="002E5264">
        <w:rPr>
          <w:color w:val="000000"/>
          <w:highlight w:val="white"/>
        </w:rPr>
        <w:t>RenderBody()</w:t>
      </w:r>
    </w:p>
    <w:p w14:paraId="5D5A88C5" w14:textId="77777777" w:rsidR="006874B4" w:rsidRPr="002E5264" w:rsidRDefault="006874B4" w:rsidP="006874B4">
      <w:pPr>
        <w:pStyle w:val="HTMLCodeBlock"/>
        <w:rPr>
          <w:color w:val="000000"/>
          <w:highlight w:val="white"/>
        </w:rPr>
      </w:pPr>
    </w:p>
    <w:p w14:paraId="753DE599"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color w:val="000000"/>
          <w:highlight w:val="yellow"/>
        </w:rPr>
        <w:t>@</w:t>
      </w:r>
      <w:r w:rsidRPr="002E5264">
        <w:rPr>
          <w:color w:val="2B91AF"/>
          <w:highlight w:val="white"/>
        </w:rPr>
        <w:t>Scripts</w:t>
      </w:r>
      <w:r w:rsidRPr="002E5264">
        <w:rPr>
          <w:color w:val="000000"/>
          <w:highlight w:val="white"/>
        </w:rPr>
        <w:t>.Render(</w:t>
      </w:r>
      <w:r w:rsidRPr="002E5264">
        <w:rPr>
          <w:color w:val="A31515"/>
          <w:highlight w:val="white"/>
        </w:rPr>
        <w:t>"~/bundles/jquery"</w:t>
      </w:r>
      <w:r w:rsidRPr="002E5264">
        <w:rPr>
          <w:color w:val="000000"/>
          <w:highlight w:val="white"/>
        </w:rPr>
        <w:t>)</w:t>
      </w:r>
    </w:p>
    <w:p w14:paraId="629E1E55" w14:textId="77777777" w:rsidR="006874B4" w:rsidRPr="002E5264" w:rsidRDefault="006874B4" w:rsidP="006874B4">
      <w:pPr>
        <w:pStyle w:val="HTMLCodeBlock"/>
        <w:rPr>
          <w:color w:val="000000"/>
          <w:highlight w:val="white"/>
        </w:rPr>
      </w:pPr>
      <w:r w:rsidRPr="002E5264">
        <w:rPr>
          <w:color w:val="000000"/>
          <w:highlight w:val="white"/>
        </w:rPr>
        <w:t xml:space="preserve">    </w:t>
      </w:r>
      <w:r w:rsidRPr="002E5264">
        <w:rPr>
          <w:color w:val="000000"/>
          <w:highlight w:val="yellow"/>
        </w:rPr>
        <w:t>@</w:t>
      </w:r>
      <w:r w:rsidRPr="002E5264">
        <w:rPr>
          <w:color w:val="000000"/>
          <w:highlight w:val="white"/>
        </w:rPr>
        <w:t>RenderSection(</w:t>
      </w:r>
      <w:r w:rsidRPr="002E5264">
        <w:rPr>
          <w:color w:val="A31515"/>
          <w:highlight w:val="white"/>
        </w:rPr>
        <w:t>"scripts"</w:t>
      </w:r>
      <w:r w:rsidRPr="002E5264">
        <w:rPr>
          <w:color w:val="000000"/>
          <w:highlight w:val="white"/>
        </w:rPr>
        <w:t xml:space="preserve">, required: </w:t>
      </w:r>
      <w:r w:rsidRPr="002E5264">
        <w:rPr>
          <w:highlight w:val="white"/>
        </w:rPr>
        <w:t>false</w:t>
      </w:r>
      <w:r w:rsidRPr="002E5264">
        <w:rPr>
          <w:color w:val="000000"/>
          <w:highlight w:val="white"/>
        </w:rPr>
        <w:t>)</w:t>
      </w:r>
    </w:p>
    <w:p w14:paraId="66FE978A" w14:textId="77777777" w:rsidR="006874B4" w:rsidRPr="002E5264" w:rsidRDefault="006874B4" w:rsidP="006874B4">
      <w:pPr>
        <w:pStyle w:val="HTMLCodeBlock"/>
        <w:rPr>
          <w:color w:val="000000"/>
          <w:highlight w:val="white"/>
        </w:rPr>
      </w:pPr>
      <w:r w:rsidRPr="002E5264">
        <w:rPr>
          <w:highlight w:val="white"/>
        </w:rPr>
        <w:t>&lt;/body&gt;</w:t>
      </w:r>
    </w:p>
    <w:p w14:paraId="50088237" w14:textId="77777777" w:rsidR="006874B4" w:rsidRPr="00FA344E" w:rsidRDefault="006874B4" w:rsidP="006874B4">
      <w:pPr>
        <w:pStyle w:val="HTMLCodeBlock"/>
        <w:rPr>
          <w:color w:val="000000"/>
          <w:highlight w:val="white"/>
          <w:lang w:val="pt-BR"/>
        </w:rPr>
      </w:pPr>
      <w:r w:rsidRPr="00FA344E">
        <w:rPr>
          <w:highlight w:val="white"/>
          <w:lang w:val="pt-BR"/>
        </w:rPr>
        <w:t>&lt;/html&gt;</w:t>
      </w:r>
    </w:p>
    <w:p w14:paraId="71786633" w14:textId="4A628C4F" w:rsidR="006874B4" w:rsidRDefault="006874B4" w:rsidP="006874B4">
      <w:pPr>
        <w:pStyle w:val="Legenda"/>
      </w:pPr>
      <w:bookmarkStart w:id="84" w:name="_Toc365317835"/>
      <w:bookmarkStart w:id="85" w:name="_Toc372544123"/>
      <w:r>
        <w:t xml:space="preserve">Listagem </w:t>
      </w:r>
      <w:r>
        <w:fldChar w:fldCharType="begin"/>
      </w:r>
      <w:r>
        <w:instrText xml:space="preserve"> SEQ Listagem \* ARABIC </w:instrText>
      </w:r>
      <w:r>
        <w:fldChar w:fldCharType="separate"/>
      </w:r>
      <w:r w:rsidR="00A551CF">
        <w:rPr>
          <w:noProof/>
        </w:rPr>
        <w:t>5</w:t>
      </w:r>
      <w:r>
        <w:fldChar w:fldCharType="end"/>
      </w:r>
      <w:r>
        <w:t xml:space="preserve"> – Conteúdo do arquivo _Layout.cshtml</w:t>
      </w:r>
      <w:bookmarkEnd w:id="84"/>
      <w:bookmarkEnd w:id="85"/>
    </w:p>
    <w:p w14:paraId="32F593C9" w14:textId="77777777" w:rsidR="006874B4" w:rsidRDefault="006874B4" w:rsidP="00873F66">
      <w:pPr>
        <w:pStyle w:val="PargrafodaLista"/>
        <w:numPr>
          <w:ilvl w:val="0"/>
          <w:numId w:val="49"/>
        </w:numPr>
        <w:spacing w:before="0" w:after="200"/>
        <w:ind w:left="360"/>
      </w:pPr>
      <w:r w:rsidRPr="00FB0469">
        <w:rPr>
          <w:b/>
        </w:rPr>
        <w:t>Error.cshtml</w:t>
      </w:r>
      <w:r w:rsidRPr="00E6148B">
        <w:rPr>
          <w:b/>
        </w:rPr>
        <w:t xml:space="preserve">: </w:t>
      </w:r>
      <w:r w:rsidRPr="00E6148B">
        <w:t>Exibida na ocorrência uma exceção por algum controller ou método</w:t>
      </w:r>
      <w:r>
        <w:t xml:space="preserve"> de ação marcado com o atributo [HandleErrorAttribute].</w:t>
      </w:r>
    </w:p>
    <w:p w14:paraId="1233572C" w14:textId="77777777" w:rsidR="006874B4" w:rsidRDefault="006874B4" w:rsidP="006874B4">
      <w:pPr>
        <w:spacing w:before="0" w:after="200"/>
      </w:pPr>
    </w:p>
    <w:p w14:paraId="7E9A42F2" w14:textId="68FE1BCA" w:rsidR="009C482C" w:rsidRDefault="009C482C" w:rsidP="006874B4">
      <w:pPr>
        <w:pStyle w:val="Heading3Numbered"/>
        <w:spacing w:line="360" w:lineRule="auto"/>
        <w:ind w:left="936" w:hanging="936"/>
        <w:jc w:val="both"/>
      </w:pPr>
      <w:bookmarkStart w:id="86" w:name="_Toc372543955"/>
      <w:bookmarkStart w:id="87" w:name="_Toc365361629"/>
      <w:r>
        <w:t>Html Helpers</w:t>
      </w:r>
      <w:bookmarkEnd w:id="86"/>
    </w:p>
    <w:p w14:paraId="6E91C34C" w14:textId="3F96554B" w:rsidR="009C482C" w:rsidRDefault="009C482C" w:rsidP="009C482C">
      <w:r>
        <w:t>Html Helpers são métodos nativos ou personalizados que auxiliam na renderização de elementos HTML. Os mais comuns são:</w:t>
      </w:r>
    </w:p>
    <w:tbl>
      <w:tblPr>
        <w:tblStyle w:val="Tabelacomgrade"/>
        <w:tblW w:w="0" w:type="auto"/>
        <w:tblLook w:val="04A0" w:firstRow="1" w:lastRow="0" w:firstColumn="1" w:lastColumn="0" w:noHBand="0" w:noVBand="1"/>
      </w:tblPr>
      <w:tblGrid>
        <w:gridCol w:w="2694"/>
        <w:gridCol w:w="6666"/>
      </w:tblGrid>
      <w:tr w:rsidR="009C482C" w:rsidRPr="009C482C" w14:paraId="3265189F" w14:textId="73D7BB19" w:rsidTr="009C482C">
        <w:trPr>
          <w:cnfStyle w:val="100000000000" w:firstRow="1" w:lastRow="0" w:firstColumn="0" w:lastColumn="0" w:oddVBand="0" w:evenVBand="0" w:oddHBand="0" w:evenHBand="0" w:firstRowFirstColumn="0" w:firstRowLastColumn="0" w:lastRowFirstColumn="0" w:lastRowLastColumn="0"/>
        </w:trPr>
        <w:tc>
          <w:tcPr>
            <w:tcW w:w="2694" w:type="dxa"/>
          </w:tcPr>
          <w:p w14:paraId="1C6D911F" w14:textId="021798CB" w:rsidR="009C482C" w:rsidRDefault="009C482C" w:rsidP="009C482C">
            <w:r>
              <w:t>Html Helper</w:t>
            </w:r>
          </w:p>
        </w:tc>
        <w:tc>
          <w:tcPr>
            <w:tcW w:w="6666" w:type="dxa"/>
          </w:tcPr>
          <w:p w14:paraId="3631B21B" w14:textId="0D382909" w:rsidR="009C482C" w:rsidRDefault="009C482C" w:rsidP="009C482C">
            <w:r>
              <w:t>Descrição</w:t>
            </w:r>
          </w:p>
        </w:tc>
      </w:tr>
      <w:tr w:rsidR="009C482C" w:rsidRPr="009C482C" w14:paraId="3753BF5F" w14:textId="4C3A7926" w:rsidTr="009C482C">
        <w:tc>
          <w:tcPr>
            <w:tcW w:w="2694" w:type="dxa"/>
          </w:tcPr>
          <w:p w14:paraId="117B03F6" w14:textId="04DDBAE4" w:rsidR="009C482C" w:rsidRPr="009C482C" w:rsidRDefault="009C482C" w:rsidP="009C482C">
            <w:r w:rsidRPr="009C482C">
              <w:t>Html.ActionLink()</w:t>
            </w:r>
          </w:p>
        </w:tc>
        <w:tc>
          <w:tcPr>
            <w:tcW w:w="6666" w:type="dxa"/>
          </w:tcPr>
          <w:p w14:paraId="7A467F97" w14:textId="415A8B0F" w:rsidR="009C482C" w:rsidRPr="009C482C" w:rsidRDefault="009C482C" w:rsidP="009C482C">
            <w:r>
              <w:t>Renderiza uma url com base no controlador e ação informado</w:t>
            </w:r>
          </w:p>
        </w:tc>
      </w:tr>
      <w:tr w:rsidR="009C482C" w:rsidRPr="009C482C" w14:paraId="3DF3AF23" w14:textId="63E1440F" w:rsidTr="009C482C">
        <w:tc>
          <w:tcPr>
            <w:tcW w:w="2694" w:type="dxa"/>
          </w:tcPr>
          <w:p w14:paraId="22E17289" w14:textId="77777777" w:rsidR="009C482C" w:rsidRPr="009C482C" w:rsidRDefault="009C482C" w:rsidP="009C482C">
            <w:r w:rsidRPr="009C482C">
              <w:t>Html.BeginForm()</w:t>
            </w:r>
          </w:p>
        </w:tc>
        <w:tc>
          <w:tcPr>
            <w:tcW w:w="6666" w:type="dxa"/>
          </w:tcPr>
          <w:p w14:paraId="53FCD11C" w14:textId="0928B5C5" w:rsidR="009C482C" w:rsidRPr="009C482C" w:rsidRDefault="009C482C" w:rsidP="009C482C">
            <w:r>
              <w:t>Renderiza uma tag &lt;form&gt; com action baseado no controlador e action informado</w:t>
            </w:r>
          </w:p>
        </w:tc>
      </w:tr>
      <w:tr w:rsidR="009C482C" w:rsidRPr="009C482C" w14:paraId="3C7067E8" w14:textId="4EB10863" w:rsidTr="009C482C">
        <w:tc>
          <w:tcPr>
            <w:tcW w:w="2694" w:type="dxa"/>
          </w:tcPr>
          <w:p w14:paraId="4892A27D" w14:textId="77777777" w:rsidR="009C482C" w:rsidRPr="009C482C" w:rsidRDefault="009C482C" w:rsidP="009C482C">
            <w:r w:rsidRPr="009C482C">
              <w:t>Html.CheckBox()</w:t>
            </w:r>
          </w:p>
        </w:tc>
        <w:tc>
          <w:tcPr>
            <w:tcW w:w="6666" w:type="dxa"/>
          </w:tcPr>
          <w:p w14:paraId="789B9601" w14:textId="0D2A1B81" w:rsidR="009C482C" w:rsidRPr="009C482C" w:rsidRDefault="009C482C" w:rsidP="002116D4">
            <w:r>
              <w:t xml:space="preserve">Renderiza uma tag &lt;input </w:t>
            </w:r>
            <w:r w:rsidR="002116D4">
              <w:t>checkbox</w:t>
            </w:r>
            <w:r>
              <w:t xml:space="preserve"> com base na propriedade do modelo informado</w:t>
            </w:r>
          </w:p>
        </w:tc>
      </w:tr>
      <w:tr w:rsidR="009C482C" w:rsidRPr="009C482C" w14:paraId="56099CD6" w14:textId="37785D80" w:rsidTr="009C482C">
        <w:tc>
          <w:tcPr>
            <w:tcW w:w="2694" w:type="dxa"/>
          </w:tcPr>
          <w:p w14:paraId="3F4F0899" w14:textId="77777777" w:rsidR="009C482C" w:rsidRPr="009C482C" w:rsidRDefault="009C482C" w:rsidP="009C482C">
            <w:r w:rsidRPr="009C482C">
              <w:t>Html.DropDownList()</w:t>
            </w:r>
          </w:p>
        </w:tc>
        <w:tc>
          <w:tcPr>
            <w:tcW w:w="6666" w:type="dxa"/>
          </w:tcPr>
          <w:p w14:paraId="1FA7C2CE" w14:textId="0E34453A" w:rsidR="009C482C" w:rsidRPr="009C482C" w:rsidRDefault="009C482C" w:rsidP="009C482C">
            <w:r>
              <w:t>Renderiza uma tag &lt;select list com base na propriedade do modelo informado</w:t>
            </w:r>
          </w:p>
        </w:tc>
      </w:tr>
      <w:tr w:rsidR="009C482C" w:rsidRPr="009C482C" w14:paraId="1B80565C" w14:textId="697435A7" w:rsidTr="009C482C">
        <w:tc>
          <w:tcPr>
            <w:tcW w:w="2694" w:type="dxa"/>
          </w:tcPr>
          <w:p w14:paraId="0980566D" w14:textId="77777777" w:rsidR="009C482C" w:rsidRPr="009C482C" w:rsidRDefault="009C482C" w:rsidP="009C482C">
            <w:r w:rsidRPr="009C482C">
              <w:t>Html.Hidden()</w:t>
            </w:r>
          </w:p>
        </w:tc>
        <w:tc>
          <w:tcPr>
            <w:tcW w:w="6666" w:type="dxa"/>
          </w:tcPr>
          <w:p w14:paraId="2A3B3F68" w14:textId="28A360FC" w:rsidR="009C482C" w:rsidRPr="009C482C" w:rsidRDefault="009C482C" w:rsidP="009C482C">
            <w:r>
              <w:t>Renderiza uma tag &lt;hidden com base na propriedade do modelo informado</w:t>
            </w:r>
          </w:p>
        </w:tc>
      </w:tr>
      <w:tr w:rsidR="009C482C" w:rsidRPr="009C482C" w14:paraId="684EC37C" w14:textId="3599740B" w:rsidTr="009C482C">
        <w:tc>
          <w:tcPr>
            <w:tcW w:w="2694" w:type="dxa"/>
          </w:tcPr>
          <w:p w14:paraId="257DDB32" w14:textId="77777777" w:rsidR="009C482C" w:rsidRPr="009C482C" w:rsidRDefault="009C482C" w:rsidP="009C482C">
            <w:r w:rsidRPr="009C482C">
              <w:t>Html.ListBox()</w:t>
            </w:r>
          </w:p>
        </w:tc>
        <w:tc>
          <w:tcPr>
            <w:tcW w:w="6666" w:type="dxa"/>
          </w:tcPr>
          <w:p w14:paraId="5B05A40F" w14:textId="1FC6FF8E" w:rsidR="009C482C" w:rsidRPr="009C482C" w:rsidRDefault="009C482C" w:rsidP="009C482C">
            <w:r>
              <w:t>Renderiza uma tag &lt;select com base na propriedade do modelo informado</w:t>
            </w:r>
          </w:p>
        </w:tc>
      </w:tr>
      <w:tr w:rsidR="009C482C" w:rsidRPr="009C482C" w14:paraId="2CB2997C" w14:textId="208F8F65" w:rsidTr="009C482C">
        <w:tc>
          <w:tcPr>
            <w:tcW w:w="2694" w:type="dxa"/>
          </w:tcPr>
          <w:p w14:paraId="30AE6056" w14:textId="77777777" w:rsidR="009C482C" w:rsidRPr="009C482C" w:rsidRDefault="009C482C" w:rsidP="009C482C">
            <w:r w:rsidRPr="009C482C">
              <w:lastRenderedPageBreak/>
              <w:t>Html.Password()</w:t>
            </w:r>
          </w:p>
        </w:tc>
        <w:tc>
          <w:tcPr>
            <w:tcW w:w="6666" w:type="dxa"/>
          </w:tcPr>
          <w:p w14:paraId="3E7CC785" w14:textId="3046BD75" w:rsidR="009C482C" w:rsidRPr="009C482C" w:rsidRDefault="009C482C" w:rsidP="009C482C">
            <w:r>
              <w:t>Renderiza uma tag &lt;input password com base na propriedade do modelo informado</w:t>
            </w:r>
          </w:p>
        </w:tc>
      </w:tr>
      <w:tr w:rsidR="009C482C" w:rsidRPr="009C482C" w14:paraId="3A81889C" w14:textId="15A8DCFB" w:rsidTr="009C482C">
        <w:tc>
          <w:tcPr>
            <w:tcW w:w="2694" w:type="dxa"/>
          </w:tcPr>
          <w:p w14:paraId="5AB70682" w14:textId="77777777" w:rsidR="009C482C" w:rsidRPr="009C482C" w:rsidRDefault="009C482C" w:rsidP="009C482C">
            <w:r w:rsidRPr="009C482C">
              <w:t>Html.RadioButton()</w:t>
            </w:r>
          </w:p>
        </w:tc>
        <w:tc>
          <w:tcPr>
            <w:tcW w:w="6666" w:type="dxa"/>
          </w:tcPr>
          <w:p w14:paraId="0A3255D7" w14:textId="134EB39A" w:rsidR="009C482C" w:rsidRPr="009C482C" w:rsidRDefault="002116D4" w:rsidP="009C482C">
            <w:r>
              <w:t>Renderiza uma tag &lt;input radio com base na propriedade do modelo informado</w:t>
            </w:r>
          </w:p>
        </w:tc>
      </w:tr>
      <w:tr w:rsidR="009C482C" w:rsidRPr="009C482C" w14:paraId="6CEA67E1" w14:textId="1ADA446F" w:rsidTr="009C482C">
        <w:tc>
          <w:tcPr>
            <w:tcW w:w="2694" w:type="dxa"/>
          </w:tcPr>
          <w:p w14:paraId="702C41EF" w14:textId="75C44D60" w:rsidR="009C482C" w:rsidRPr="009C482C" w:rsidRDefault="009C482C" w:rsidP="009C482C">
            <w:r w:rsidRPr="009C482C">
              <w:t>Html.TextBox()</w:t>
            </w:r>
          </w:p>
        </w:tc>
        <w:tc>
          <w:tcPr>
            <w:tcW w:w="6666" w:type="dxa"/>
          </w:tcPr>
          <w:p w14:paraId="42801EC8" w14:textId="4D4CD7F0" w:rsidR="009C482C" w:rsidRPr="009C482C" w:rsidRDefault="002116D4" w:rsidP="002116D4">
            <w:pPr>
              <w:keepNext/>
            </w:pPr>
            <w:r>
              <w:t>Renderiza uma tag &lt;input com base na propriedade do modelo informado</w:t>
            </w:r>
          </w:p>
        </w:tc>
      </w:tr>
    </w:tbl>
    <w:p w14:paraId="626FB703" w14:textId="3AADA6C1" w:rsidR="002116D4" w:rsidRDefault="002116D4">
      <w:pPr>
        <w:pStyle w:val="Legenda"/>
      </w:pPr>
      <w:bookmarkStart w:id="88" w:name="_Toc372544098"/>
      <w:r>
        <w:t xml:space="preserve">Tabela </w:t>
      </w:r>
      <w:r>
        <w:fldChar w:fldCharType="begin"/>
      </w:r>
      <w:r>
        <w:instrText xml:space="preserve"> SEQ Tabela \* ARABIC </w:instrText>
      </w:r>
      <w:r>
        <w:fldChar w:fldCharType="separate"/>
      </w:r>
      <w:r w:rsidR="00A551CF">
        <w:rPr>
          <w:noProof/>
        </w:rPr>
        <w:t>3</w:t>
      </w:r>
      <w:r>
        <w:fldChar w:fldCharType="end"/>
      </w:r>
      <w:r>
        <w:t xml:space="preserve"> Html Helpers mais comuns</w:t>
      </w:r>
      <w:bookmarkEnd w:id="88"/>
    </w:p>
    <w:p w14:paraId="1804E67C" w14:textId="2B6A2827" w:rsidR="002116D4" w:rsidRDefault="002116D4" w:rsidP="002116D4"/>
    <w:p w14:paraId="24B30C54" w14:textId="646F8FBC" w:rsidR="002116D4" w:rsidRDefault="002116D4" w:rsidP="002116D4">
      <w:r>
        <w:t xml:space="preserve">Veja uma relação completa de todos os HTML Helpers na página oficial do MSDN: </w:t>
      </w:r>
      <w:hyperlink r:id="rId37" w:history="1">
        <w:r>
          <w:rPr>
            <w:rStyle w:val="Hyperlink"/>
          </w:rPr>
          <w:t>http://msdn.microsoft.com/en-us/library/system.web.mvc.htmlhelper(v=vs.108).aspx</w:t>
        </w:r>
      </w:hyperlink>
    </w:p>
    <w:p w14:paraId="32AD6AC3" w14:textId="77777777" w:rsidR="007C4B6B" w:rsidRDefault="007C4B6B" w:rsidP="002116D4"/>
    <w:p w14:paraId="26E9F8EA" w14:textId="2231F0DD" w:rsidR="002116D4" w:rsidRDefault="002116D4" w:rsidP="002116D4">
      <w:r>
        <w:t xml:space="preserve">É possível também criar extensões personalizadas de Html Helpers, a fim de automatizar determinadas tarefas de renderização de Html. Para isso referencie o artigo </w:t>
      </w:r>
      <w:r w:rsidRPr="002116D4">
        <w:rPr>
          <w:b/>
        </w:rPr>
        <w:t>Creating Custom HTML Helpers (C#)</w:t>
      </w:r>
      <w:r>
        <w:t xml:space="preserve">: </w:t>
      </w:r>
      <w:hyperlink r:id="rId38" w:history="1">
        <w:r>
          <w:rPr>
            <w:rStyle w:val="Hyperlink"/>
          </w:rPr>
          <w:t>http://www.asp.net/mvc/tutorials/older-versions/views/creating-custom-html-helpers-cs</w:t>
        </w:r>
      </w:hyperlink>
      <w:r>
        <w:t>.</w:t>
      </w:r>
    </w:p>
    <w:p w14:paraId="106120BC" w14:textId="77777777" w:rsidR="002116D4" w:rsidRDefault="002116D4" w:rsidP="002116D4"/>
    <w:p w14:paraId="614ED494" w14:textId="77777777" w:rsidR="007C4B6B" w:rsidRDefault="007C4B6B" w:rsidP="007C4B6B"/>
    <w:p w14:paraId="6FB4A674" w14:textId="77777777" w:rsidR="007C4B6B" w:rsidRDefault="007C4B6B" w:rsidP="007C4B6B">
      <w:pPr>
        <w:rPr>
          <w:rFonts w:eastAsiaTheme="minorHAnsi"/>
          <w:color w:val="008AC8"/>
          <w:sz w:val="28"/>
          <w:szCs w:val="28"/>
        </w:rPr>
      </w:pPr>
      <w:r>
        <w:br w:type="page"/>
      </w:r>
    </w:p>
    <w:p w14:paraId="4931F469" w14:textId="283E0E3B" w:rsidR="00135A20" w:rsidRDefault="00135A20" w:rsidP="006874B4">
      <w:pPr>
        <w:pStyle w:val="Heading3Numbered"/>
        <w:spacing w:line="360" w:lineRule="auto"/>
        <w:ind w:left="936" w:hanging="936"/>
        <w:jc w:val="both"/>
      </w:pPr>
      <w:bookmarkStart w:id="89" w:name="_Toc372543956"/>
      <w:r>
        <w:lastRenderedPageBreak/>
        <w:t>TempData, ViewBag e ViewData</w:t>
      </w:r>
      <w:bookmarkEnd w:id="89"/>
    </w:p>
    <w:p w14:paraId="6130B074" w14:textId="71ADF202" w:rsidR="00135A20" w:rsidRDefault="00135A20" w:rsidP="00135A20">
      <w:r>
        <w:t>Todos os três mecanismos acima permitem a definição de um valor do lado do controller que pode ser consumido em uma respectiva view</w:t>
      </w:r>
      <w:r w:rsidR="003A012E">
        <w:t>.</w:t>
      </w:r>
      <w:r>
        <w:t>.</w:t>
      </w:r>
    </w:p>
    <w:p w14:paraId="7F2977C5" w14:textId="41BD08C2" w:rsidR="00135A20" w:rsidRDefault="00135A20" w:rsidP="00135A20">
      <w:r>
        <w:t>A diferença consistem em:</w:t>
      </w:r>
    </w:p>
    <w:tbl>
      <w:tblPr>
        <w:tblStyle w:val="Tabelacomgrade"/>
        <w:tblW w:w="0" w:type="auto"/>
        <w:tblLook w:val="04A0" w:firstRow="1" w:lastRow="0" w:firstColumn="1" w:lastColumn="0" w:noHBand="0" w:noVBand="1"/>
      </w:tblPr>
      <w:tblGrid>
        <w:gridCol w:w="1560"/>
        <w:gridCol w:w="3543"/>
        <w:gridCol w:w="4257"/>
      </w:tblGrid>
      <w:tr w:rsidR="00135A20" w14:paraId="47B10435" w14:textId="77777777" w:rsidTr="00135A20">
        <w:trPr>
          <w:cnfStyle w:val="100000000000" w:firstRow="1" w:lastRow="0" w:firstColumn="0" w:lastColumn="0" w:oddVBand="0" w:evenVBand="0" w:oddHBand="0" w:evenHBand="0" w:firstRowFirstColumn="0" w:firstRowLastColumn="0" w:lastRowFirstColumn="0" w:lastRowLastColumn="0"/>
        </w:trPr>
        <w:tc>
          <w:tcPr>
            <w:tcW w:w="1560" w:type="dxa"/>
          </w:tcPr>
          <w:p w14:paraId="55FAC865" w14:textId="77777777" w:rsidR="00135A20" w:rsidRDefault="00135A20" w:rsidP="00135A20"/>
        </w:tc>
        <w:tc>
          <w:tcPr>
            <w:tcW w:w="3543" w:type="dxa"/>
          </w:tcPr>
          <w:p w14:paraId="10E6ADC0" w14:textId="07538D1E" w:rsidR="00135A20" w:rsidRDefault="00135A20" w:rsidP="00135A20">
            <w:r>
              <w:t>Uso</w:t>
            </w:r>
          </w:p>
        </w:tc>
        <w:tc>
          <w:tcPr>
            <w:tcW w:w="4257" w:type="dxa"/>
          </w:tcPr>
          <w:p w14:paraId="7CA4572B" w14:textId="62882897" w:rsidR="00135A20" w:rsidRDefault="00135A20" w:rsidP="00135A20">
            <w:r>
              <w:t>Quando usar</w:t>
            </w:r>
          </w:p>
        </w:tc>
      </w:tr>
      <w:tr w:rsidR="00135A20" w14:paraId="35ADAC58" w14:textId="77777777" w:rsidTr="00135A20">
        <w:tc>
          <w:tcPr>
            <w:tcW w:w="1560" w:type="dxa"/>
          </w:tcPr>
          <w:p w14:paraId="6CFB3B32" w14:textId="2465D02A" w:rsidR="00135A20" w:rsidRDefault="00135A20" w:rsidP="00135A20">
            <w:r>
              <w:t>TempData</w:t>
            </w:r>
          </w:p>
        </w:tc>
        <w:tc>
          <w:tcPr>
            <w:tcW w:w="3543" w:type="dxa"/>
          </w:tcPr>
          <w:p w14:paraId="7D1AD41D" w14:textId="6264D0D3" w:rsidR="00135A20" w:rsidRDefault="00135A20" w:rsidP="00135A20">
            <w:r>
              <w:t>TempData[“chave”] = valor</w:t>
            </w:r>
          </w:p>
        </w:tc>
        <w:tc>
          <w:tcPr>
            <w:tcW w:w="4257" w:type="dxa"/>
          </w:tcPr>
          <w:p w14:paraId="09484C8E" w14:textId="6DFD0536" w:rsidR="00135A20" w:rsidRDefault="00135A20" w:rsidP="00135A20">
            <w:r>
              <w:t>Na view, apenas após um redirecionamento</w:t>
            </w:r>
            <w:r w:rsidR="003A012E">
              <w:t xml:space="preserve"> (Redirect)</w:t>
            </w:r>
            <w:r>
              <w:t xml:space="preserve"> (persistente entre controllers por 1 vez)</w:t>
            </w:r>
          </w:p>
        </w:tc>
      </w:tr>
      <w:tr w:rsidR="00135A20" w14:paraId="0F42FF8F" w14:textId="77777777" w:rsidTr="00135A20">
        <w:tc>
          <w:tcPr>
            <w:tcW w:w="1560" w:type="dxa"/>
          </w:tcPr>
          <w:p w14:paraId="62B96DC1" w14:textId="5B985216" w:rsidR="00135A20" w:rsidRDefault="00135A20" w:rsidP="00135A20">
            <w:r>
              <w:t>ViewData</w:t>
            </w:r>
          </w:p>
        </w:tc>
        <w:tc>
          <w:tcPr>
            <w:tcW w:w="3543" w:type="dxa"/>
          </w:tcPr>
          <w:p w14:paraId="7EB47162" w14:textId="1990CB8B" w:rsidR="00135A20" w:rsidRDefault="00135A20" w:rsidP="00135A20">
            <w:r>
              <w:t>ViewData[“chave”] = valor</w:t>
            </w:r>
          </w:p>
        </w:tc>
        <w:tc>
          <w:tcPr>
            <w:tcW w:w="4257" w:type="dxa"/>
          </w:tcPr>
          <w:p w14:paraId="6B6EA87F" w14:textId="1309692D" w:rsidR="00135A20" w:rsidRDefault="00135A20" w:rsidP="00135A20">
            <w:r>
              <w:t>Na view respectiva do controller aonde ela foi invocada, baseada em chave-valor, não é fortemente tipada</w:t>
            </w:r>
          </w:p>
        </w:tc>
      </w:tr>
      <w:tr w:rsidR="00135A20" w14:paraId="26978446" w14:textId="77777777" w:rsidTr="00135A20">
        <w:tc>
          <w:tcPr>
            <w:tcW w:w="1560" w:type="dxa"/>
          </w:tcPr>
          <w:p w14:paraId="1852C853" w14:textId="3E5F44CB" w:rsidR="00135A20" w:rsidRDefault="00135A20" w:rsidP="00135A20">
            <w:r>
              <w:t>ViewBag</w:t>
            </w:r>
          </w:p>
        </w:tc>
        <w:tc>
          <w:tcPr>
            <w:tcW w:w="3543" w:type="dxa"/>
          </w:tcPr>
          <w:p w14:paraId="3ADBD48C" w14:textId="62DD452C" w:rsidR="00135A20" w:rsidRDefault="00135A20" w:rsidP="00135A20">
            <w:r>
              <w:t>ViewBag.Chave = valor</w:t>
            </w:r>
          </w:p>
        </w:tc>
        <w:tc>
          <w:tcPr>
            <w:tcW w:w="4257" w:type="dxa"/>
          </w:tcPr>
          <w:p w14:paraId="1E75C1C6" w14:textId="5E8450CA" w:rsidR="00135A20" w:rsidRDefault="00135A20" w:rsidP="00135A20">
            <w:pPr>
              <w:keepNext/>
            </w:pPr>
            <w:r>
              <w:t>Na view respectiva do controller aonde ela foi invocada, porém é fortemente tipada</w:t>
            </w:r>
          </w:p>
        </w:tc>
      </w:tr>
    </w:tbl>
    <w:p w14:paraId="582E00D2" w14:textId="6E8F1392" w:rsidR="00135A20" w:rsidRDefault="00135A20">
      <w:pPr>
        <w:pStyle w:val="Legenda"/>
      </w:pPr>
      <w:bookmarkStart w:id="90" w:name="_Toc372544099"/>
      <w:r>
        <w:t xml:space="preserve">Tabela </w:t>
      </w:r>
      <w:r>
        <w:fldChar w:fldCharType="begin"/>
      </w:r>
      <w:r>
        <w:instrText xml:space="preserve"> SEQ Tabela \* ARABIC </w:instrText>
      </w:r>
      <w:r>
        <w:fldChar w:fldCharType="separate"/>
      </w:r>
      <w:r w:rsidR="00A551CF">
        <w:rPr>
          <w:noProof/>
        </w:rPr>
        <w:t>4</w:t>
      </w:r>
      <w:r>
        <w:fldChar w:fldCharType="end"/>
      </w:r>
      <w:r>
        <w:t xml:space="preserve"> TempData, ViewBag e ViewData</w:t>
      </w:r>
      <w:bookmarkEnd w:id="90"/>
    </w:p>
    <w:p w14:paraId="6B5F961C" w14:textId="09AA70A3" w:rsidR="00B51D69" w:rsidRDefault="00B51D69" w:rsidP="00135A20"/>
    <w:p w14:paraId="75639DD2" w14:textId="74561F4F" w:rsidR="00B51D69" w:rsidRDefault="00B51D69" w:rsidP="00135A20">
      <w:r>
        <w:t>Exemplo de uso do ViewBag no Controller:</w:t>
      </w:r>
    </w:p>
    <w:p w14:paraId="036F0627" w14:textId="77777777" w:rsidR="00B51D69" w:rsidRPr="005261C0" w:rsidRDefault="00B51D69" w:rsidP="0047348F">
      <w:pPr>
        <w:pStyle w:val="HTMLCodeBlock"/>
        <w:rPr>
          <w:lang w:val="pt-BR"/>
        </w:rPr>
      </w:pPr>
    </w:p>
    <w:p w14:paraId="7591B18A" w14:textId="772C9C13"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sz w:val="19"/>
          <w:highlight w:val="white"/>
          <w:lang w:val="pt-BR"/>
        </w:rPr>
        <w:t>public</w:t>
      </w:r>
      <w:r w:rsidRPr="005261C0">
        <w:rPr>
          <w:rFonts w:ascii="Consolas" w:hAnsi="Consolas"/>
          <w:color w:val="000000"/>
          <w:sz w:val="19"/>
          <w:highlight w:val="white"/>
          <w:lang w:val="pt-BR"/>
        </w:rPr>
        <w:t xml:space="preserve"> </w:t>
      </w:r>
      <w:r w:rsidRPr="005261C0">
        <w:rPr>
          <w:rFonts w:ascii="Consolas" w:hAnsi="Consolas"/>
          <w:color w:val="2B91AF"/>
          <w:sz w:val="19"/>
          <w:highlight w:val="white"/>
          <w:lang w:val="pt-BR"/>
        </w:rPr>
        <w:t>ActionResult</w:t>
      </w:r>
      <w:r w:rsidRPr="005261C0">
        <w:rPr>
          <w:rFonts w:ascii="Consolas" w:hAnsi="Consolas"/>
          <w:color w:val="000000"/>
          <w:sz w:val="19"/>
          <w:highlight w:val="white"/>
          <w:lang w:val="pt-BR"/>
        </w:rPr>
        <w:t xml:space="preserve"> Index()</w:t>
      </w:r>
    </w:p>
    <w:p w14:paraId="7154F6B0" w14:textId="056C7333"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w:t>
      </w:r>
    </w:p>
    <w:p w14:paraId="6388AC01" w14:textId="2C8C2D64"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ViewBag.Mensagem = </w:t>
      </w:r>
      <w:r w:rsidRPr="005261C0">
        <w:rPr>
          <w:rFonts w:ascii="Consolas" w:hAnsi="Consolas"/>
          <w:color w:val="A31515"/>
          <w:sz w:val="19"/>
          <w:highlight w:val="white"/>
          <w:lang w:val="pt-BR"/>
        </w:rPr>
        <w:t>"Mensagem vinda do controller"</w:t>
      </w:r>
      <w:r w:rsidRPr="005261C0">
        <w:rPr>
          <w:rFonts w:ascii="Consolas" w:hAnsi="Consolas"/>
          <w:color w:val="000000"/>
          <w:sz w:val="19"/>
          <w:highlight w:val="white"/>
          <w:lang w:val="pt-BR"/>
        </w:rPr>
        <w:t>;</w:t>
      </w:r>
    </w:p>
    <w:p w14:paraId="0D3B9C20" w14:textId="77777777" w:rsidR="0047348F" w:rsidRPr="005261C0" w:rsidRDefault="0047348F" w:rsidP="0047348F">
      <w:pPr>
        <w:pStyle w:val="HTMLCodeBlock"/>
        <w:rPr>
          <w:rFonts w:ascii="Consolas" w:hAnsi="Consolas"/>
          <w:color w:val="000000"/>
          <w:sz w:val="19"/>
          <w:highlight w:val="white"/>
          <w:lang w:val="pt-BR"/>
        </w:rPr>
      </w:pPr>
    </w:p>
    <w:p w14:paraId="42E13178" w14:textId="18B62235"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ViewBag[</w:t>
      </w:r>
      <w:r w:rsidRPr="005261C0">
        <w:rPr>
          <w:rFonts w:ascii="Consolas" w:hAnsi="Consolas"/>
          <w:color w:val="A31515"/>
          <w:sz w:val="19"/>
          <w:highlight w:val="white"/>
          <w:lang w:val="pt-BR"/>
        </w:rPr>
        <w:t>"Mensagem"</w:t>
      </w:r>
      <w:r w:rsidRPr="005261C0">
        <w:rPr>
          <w:rFonts w:ascii="Consolas" w:hAnsi="Consolas"/>
          <w:color w:val="000000"/>
          <w:sz w:val="19"/>
          <w:highlight w:val="white"/>
          <w:lang w:val="pt-BR"/>
        </w:rPr>
        <w:t xml:space="preserve">] = </w:t>
      </w:r>
      <w:r w:rsidRPr="005261C0">
        <w:rPr>
          <w:rFonts w:ascii="Consolas" w:hAnsi="Consolas"/>
          <w:color w:val="A31515"/>
          <w:sz w:val="19"/>
          <w:highlight w:val="white"/>
          <w:lang w:val="pt-BR"/>
        </w:rPr>
        <w:t>"Mensagem vinda do controller"</w:t>
      </w:r>
      <w:r w:rsidRPr="005261C0">
        <w:rPr>
          <w:rFonts w:ascii="Consolas" w:hAnsi="Consolas"/>
          <w:color w:val="000000"/>
          <w:sz w:val="19"/>
          <w:highlight w:val="white"/>
          <w:lang w:val="pt-BR"/>
        </w:rPr>
        <w:t>;</w:t>
      </w:r>
    </w:p>
    <w:p w14:paraId="5433AB20" w14:textId="77777777" w:rsidR="0047348F" w:rsidRPr="005261C0" w:rsidRDefault="0047348F" w:rsidP="0047348F">
      <w:pPr>
        <w:pStyle w:val="HTMLCodeBlock"/>
        <w:rPr>
          <w:rFonts w:ascii="Consolas" w:hAnsi="Consolas"/>
          <w:color w:val="000000"/>
          <w:sz w:val="19"/>
          <w:highlight w:val="white"/>
          <w:lang w:val="pt-BR"/>
        </w:rPr>
      </w:pPr>
    </w:p>
    <w:p w14:paraId="5D38BEFE" w14:textId="1E4B0CAB"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sz w:val="19"/>
          <w:highlight w:val="white"/>
          <w:lang w:val="pt-BR"/>
        </w:rPr>
        <w:t>return</w:t>
      </w:r>
      <w:r w:rsidRPr="005261C0">
        <w:rPr>
          <w:rFonts w:ascii="Consolas" w:hAnsi="Consolas"/>
          <w:color w:val="000000"/>
          <w:sz w:val="19"/>
          <w:highlight w:val="white"/>
          <w:lang w:val="pt-BR"/>
        </w:rPr>
        <w:t xml:space="preserve"> </w:t>
      </w:r>
      <w:r w:rsidRPr="005261C0">
        <w:rPr>
          <w:rFonts w:ascii="Consolas" w:hAnsi="Consolas"/>
          <w:color w:val="FF0000"/>
          <w:sz w:val="19"/>
          <w:highlight w:val="white"/>
          <w:lang w:val="pt-BR"/>
        </w:rPr>
        <w:t>View</w:t>
      </w:r>
      <w:r w:rsidRPr="005261C0">
        <w:rPr>
          <w:rFonts w:ascii="Consolas" w:hAnsi="Consolas"/>
          <w:color w:val="000000"/>
          <w:sz w:val="19"/>
          <w:highlight w:val="white"/>
          <w:lang w:val="pt-BR"/>
        </w:rPr>
        <w:t>();</w:t>
      </w:r>
    </w:p>
    <w:p w14:paraId="75EA2700" w14:textId="38643406" w:rsidR="0047348F" w:rsidRPr="005261C0" w:rsidRDefault="0047348F" w:rsidP="0047348F">
      <w:pPr>
        <w:pStyle w:val="HTMLCodeBlock"/>
        <w:rPr>
          <w:lang w:val="pt-BR"/>
        </w:rPr>
      </w:pPr>
      <w:r w:rsidRPr="005261C0">
        <w:rPr>
          <w:rFonts w:ascii="Consolas" w:hAnsi="Consolas"/>
          <w:color w:val="000000"/>
          <w:sz w:val="19"/>
          <w:highlight w:val="white"/>
          <w:lang w:val="pt-BR"/>
        </w:rPr>
        <w:t>}</w:t>
      </w:r>
      <w:r w:rsidRPr="005261C0">
        <w:rPr>
          <w:lang w:val="pt-BR"/>
        </w:rPr>
        <w:t xml:space="preserve"> </w:t>
      </w:r>
    </w:p>
    <w:p w14:paraId="6740B4C7" w14:textId="77777777" w:rsidR="0047348F" w:rsidRPr="005261C0" w:rsidRDefault="0047348F" w:rsidP="0047348F">
      <w:pPr>
        <w:pStyle w:val="HTMLCodeBlock"/>
        <w:rPr>
          <w:lang w:val="pt-BR"/>
        </w:rPr>
      </w:pPr>
    </w:p>
    <w:p w14:paraId="112FBF70" w14:textId="15C7FD00" w:rsidR="0047348F" w:rsidRDefault="0047348F" w:rsidP="0047348F">
      <w:pPr>
        <w:pStyle w:val="Legenda"/>
        <w:rPr>
          <w:i/>
        </w:rPr>
      </w:pPr>
      <w:bookmarkStart w:id="91" w:name="_Toc372544124"/>
      <w:r>
        <w:t xml:space="preserve">Listagem </w:t>
      </w:r>
      <w:r>
        <w:fldChar w:fldCharType="begin"/>
      </w:r>
      <w:r>
        <w:instrText xml:space="preserve"> SEQ Listagem \* ARABIC </w:instrText>
      </w:r>
      <w:r>
        <w:fldChar w:fldCharType="separate"/>
      </w:r>
      <w:r>
        <w:rPr>
          <w:noProof/>
        </w:rPr>
        <w:t>6</w:t>
      </w:r>
      <w:r>
        <w:fldChar w:fldCharType="end"/>
      </w:r>
      <w:r>
        <w:t xml:space="preserve"> – </w:t>
      </w:r>
      <w:r>
        <w:rPr>
          <w:i/>
        </w:rPr>
        <w:t>ViewBag.Mensagem definida no controller</w:t>
      </w:r>
      <w:bookmarkEnd w:id="91"/>
    </w:p>
    <w:p w14:paraId="7E144CCD" w14:textId="77777777" w:rsidR="0047348F" w:rsidRPr="0047348F" w:rsidRDefault="0047348F" w:rsidP="0047348F"/>
    <w:p w14:paraId="53F15DFC" w14:textId="56C74477" w:rsidR="00B51D69" w:rsidRPr="005261C0" w:rsidRDefault="00B51D69" w:rsidP="0047348F">
      <w:pPr>
        <w:pStyle w:val="HTMLCodeBlock"/>
        <w:rPr>
          <w:lang w:val="pt-BR"/>
        </w:rPr>
      </w:pPr>
    </w:p>
    <w:p w14:paraId="33B1516D" w14:textId="77777777" w:rsidR="0047348F" w:rsidRDefault="0047348F" w:rsidP="0047348F">
      <w:pPr>
        <w:pStyle w:val="HTMLCodeBlock"/>
        <w:rPr>
          <w:rFonts w:ascii="Consolas" w:hAnsi="Consolas"/>
          <w:color w:val="000000"/>
          <w:sz w:val="19"/>
          <w:highlight w:val="white"/>
        </w:rPr>
      </w:pPr>
      <w:r>
        <w:rPr>
          <w:rFonts w:ascii="Consolas" w:hAnsi="Consolas"/>
          <w:color w:val="000000"/>
          <w:sz w:val="19"/>
          <w:highlight w:val="yellow"/>
        </w:rPr>
        <w:t>@</w:t>
      </w:r>
      <w:r>
        <w:rPr>
          <w:rFonts w:ascii="Consolas" w:hAnsi="Consolas"/>
          <w:sz w:val="19"/>
          <w:highlight w:val="white"/>
        </w:rPr>
        <w:t>using</w:t>
      </w:r>
      <w:r>
        <w:rPr>
          <w:rFonts w:ascii="Consolas" w:hAnsi="Consolas"/>
          <w:color w:val="000000"/>
          <w:sz w:val="19"/>
          <w:highlight w:val="white"/>
        </w:rPr>
        <w:t xml:space="preserve"> (Html.BeginForm())</w:t>
      </w:r>
    </w:p>
    <w:p w14:paraId="348D86EF" w14:textId="77777777" w:rsidR="0047348F" w:rsidRDefault="0047348F" w:rsidP="0047348F">
      <w:pPr>
        <w:pStyle w:val="HTMLCodeBlock"/>
        <w:rPr>
          <w:rFonts w:ascii="Consolas" w:hAnsi="Consolas"/>
          <w:color w:val="000000"/>
          <w:sz w:val="19"/>
          <w:highlight w:val="white"/>
        </w:rPr>
      </w:pPr>
      <w:r>
        <w:rPr>
          <w:rFonts w:ascii="Consolas" w:hAnsi="Consolas"/>
          <w:color w:val="000000"/>
          <w:sz w:val="19"/>
          <w:highlight w:val="white"/>
        </w:rPr>
        <w:t>{</w:t>
      </w:r>
    </w:p>
    <w:p w14:paraId="347E4B7A" w14:textId="77777777" w:rsidR="0047348F" w:rsidRDefault="0047348F" w:rsidP="0047348F">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000000"/>
          <w:sz w:val="19"/>
          <w:highlight w:val="yellow"/>
        </w:rPr>
        <w:t>@</w:t>
      </w:r>
      <w:r>
        <w:rPr>
          <w:rFonts w:ascii="Consolas" w:hAnsi="Consolas"/>
          <w:color w:val="000000"/>
          <w:sz w:val="19"/>
          <w:highlight w:val="white"/>
        </w:rPr>
        <w:t>Html.AntiForgeryToken()</w:t>
      </w:r>
    </w:p>
    <w:p w14:paraId="6C225A30" w14:textId="77777777" w:rsidR="0047348F" w:rsidRPr="005261C0" w:rsidRDefault="0047348F" w:rsidP="0047348F">
      <w:pPr>
        <w:pStyle w:val="HTMLCodeBlock"/>
        <w:rPr>
          <w:rFonts w:ascii="Consolas" w:hAnsi="Consolas"/>
          <w:color w:val="000000"/>
          <w:sz w:val="19"/>
          <w:highlight w:val="white"/>
          <w:lang w:val="pt-BR"/>
        </w:rPr>
      </w:pPr>
      <w:r>
        <w:rPr>
          <w:rFonts w:ascii="Consolas" w:hAnsi="Consolas"/>
          <w:color w:val="000000"/>
          <w:sz w:val="19"/>
          <w:highlight w:val="white"/>
        </w:rPr>
        <w:t xml:space="preserve">    </w:t>
      </w:r>
      <w:r w:rsidRPr="005261C0">
        <w:rPr>
          <w:rFonts w:ascii="Consolas" w:hAnsi="Consolas"/>
          <w:color w:val="000000"/>
          <w:sz w:val="19"/>
          <w:highlight w:val="yellow"/>
          <w:lang w:val="pt-BR"/>
        </w:rPr>
        <w:t>@</w:t>
      </w:r>
      <w:r w:rsidRPr="005261C0">
        <w:rPr>
          <w:rFonts w:ascii="Consolas" w:hAnsi="Consolas"/>
          <w:color w:val="000000"/>
          <w:sz w:val="19"/>
          <w:highlight w:val="white"/>
          <w:lang w:val="pt-BR"/>
        </w:rPr>
        <w:t>Html.ValidationSummary(</w:t>
      </w:r>
      <w:r w:rsidRPr="005261C0">
        <w:rPr>
          <w:rFonts w:ascii="Consolas" w:hAnsi="Consolas"/>
          <w:sz w:val="19"/>
          <w:highlight w:val="white"/>
          <w:lang w:val="pt-BR"/>
        </w:rPr>
        <w:t>true</w:t>
      </w:r>
      <w:r w:rsidRPr="005261C0">
        <w:rPr>
          <w:rFonts w:ascii="Consolas" w:hAnsi="Consolas"/>
          <w:color w:val="000000"/>
          <w:sz w:val="19"/>
          <w:highlight w:val="white"/>
          <w:lang w:val="pt-BR"/>
        </w:rPr>
        <w:t>)</w:t>
      </w:r>
    </w:p>
    <w:p w14:paraId="7CEADF97" w14:textId="77777777" w:rsidR="0047348F" w:rsidRPr="005261C0" w:rsidRDefault="0047348F" w:rsidP="0047348F">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color w:val="000000"/>
          <w:sz w:val="19"/>
          <w:highlight w:val="yellow"/>
          <w:lang w:val="pt-BR"/>
        </w:rPr>
        <w:t>@</w:t>
      </w:r>
      <w:r w:rsidRPr="005261C0">
        <w:rPr>
          <w:rFonts w:ascii="Consolas" w:hAnsi="Consolas"/>
          <w:color w:val="000000"/>
          <w:sz w:val="19"/>
          <w:highlight w:val="white"/>
          <w:lang w:val="pt-BR"/>
        </w:rPr>
        <w:t>ViewBag.Mensagem</w:t>
      </w:r>
    </w:p>
    <w:p w14:paraId="3441B8BA" w14:textId="77777777" w:rsidR="0047348F" w:rsidRPr="005261C0" w:rsidRDefault="0047348F" w:rsidP="0047348F">
      <w:pPr>
        <w:pStyle w:val="HTMLCodeBlock"/>
        <w:rPr>
          <w:lang w:val="pt-BR"/>
        </w:rPr>
      </w:pPr>
    </w:p>
    <w:p w14:paraId="23D02E75" w14:textId="5066428F" w:rsidR="0047348F" w:rsidRDefault="0047348F" w:rsidP="0047348F">
      <w:pPr>
        <w:pStyle w:val="Legenda"/>
      </w:pPr>
      <w:bookmarkStart w:id="92" w:name="_Toc372544125"/>
      <w:r>
        <w:t xml:space="preserve">Listagem </w:t>
      </w:r>
      <w:r>
        <w:fldChar w:fldCharType="begin"/>
      </w:r>
      <w:r>
        <w:instrText xml:space="preserve"> SEQ Listagem \* ARABIC </w:instrText>
      </w:r>
      <w:r>
        <w:fldChar w:fldCharType="separate"/>
      </w:r>
      <w:r>
        <w:rPr>
          <w:noProof/>
        </w:rPr>
        <w:t>7</w:t>
      </w:r>
      <w:r>
        <w:fldChar w:fldCharType="end"/>
      </w:r>
      <w:r>
        <w:t xml:space="preserve"> – </w:t>
      </w:r>
      <w:r>
        <w:rPr>
          <w:i/>
        </w:rPr>
        <w:t>ViewBag.Mensagem sendo usado na View</w:t>
      </w:r>
      <w:bookmarkEnd w:id="92"/>
    </w:p>
    <w:p w14:paraId="4FD46FC1" w14:textId="77777777" w:rsidR="0047348F" w:rsidRDefault="0047348F">
      <w:pPr>
        <w:spacing w:before="0" w:after="200"/>
      </w:pPr>
    </w:p>
    <w:p w14:paraId="56A3DB98" w14:textId="60F46F9A" w:rsidR="006874B4" w:rsidRDefault="006874B4" w:rsidP="006874B4">
      <w:pPr>
        <w:pStyle w:val="Heading3Numbered"/>
        <w:spacing w:line="360" w:lineRule="auto"/>
        <w:ind w:left="936" w:hanging="936"/>
        <w:jc w:val="both"/>
      </w:pPr>
      <w:bookmarkStart w:id="93" w:name="_Toc372543957"/>
      <w:r>
        <w:lastRenderedPageBreak/>
        <w:t>Sintaxe Razor</w:t>
      </w:r>
      <w:bookmarkEnd w:id="87"/>
      <w:bookmarkEnd w:id="93"/>
    </w:p>
    <w:p w14:paraId="672C414A" w14:textId="77777777" w:rsidR="006874B4" w:rsidRPr="00A163E9" w:rsidRDefault="006874B4" w:rsidP="006874B4">
      <w:pPr>
        <w:rPr>
          <w:i/>
        </w:rPr>
      </w:pPr>
      <w:r>
        <w:t xml:space="preserve">A sintaxe do Razor utiliza o caractere “@” (arroba) como alternador entre o código e a marcação HTML. Abaixo estão descritos alguns exemplos de utilização da sintaxe </w:t>
      </w:r>
      <w:r>
        <w:rPr>
          <w:i/>
        </w:rPr>
        <w:t>Razor</w:t>
      </w:r>
      <w:r>
        <w:t xml:space="preserve"> em conjunto com o código HTML. </w:t>
      </w:r>
    </w:p>
    <w:p w14:paraId="27D1A361" w14:textId="77777777" w:rsidR="006874B4" w:rsidRDefault="006874B4" w:rsidP="006874B4">
      <w:pPr>
        <w:pStyle w:val="Ttulo4"/>
      </w:pPr>
      <w:bookmarkStart w:id="94" w:name="_Toc365361630"/>
      <w:r>
        <w:t xml:space="preserve">Marcações </w:t>
      </w:r>
      <w:r w:rsidRPr="00A163E9">
        <w:rPr>
          <w:i/>
        </w:rPr>
        <w:t>simples</w:t>
      </w:r>
      <w:bookmarkEnd w:id="94"/>
    </w:p>
    <w:p w14:paraId="30757E81" w14:textId="77777777" w:rsidR="006874B4" w:rsidRDefault="006874B4" w:rsidP="006874B4">
      <w:pPr>
        <w:rPr>
          <w:rFonts w:eastAsiaTheme="minorHAnsi"/>
        </w:rPr>
      </w:pPr>
      <w:r>
        <w:rPr>
          <w:rFonts w:eastAsiaTheme="minorHAnsi"/>
        </w:rPr>
        <w:t xml:space="preserve">Nas marcações simples ou </w:t>
      </w:r>
      <w:r>
        <w:rPr>
          <w:rFonts w:eastAsiaTheme="minorHAnsi"/>
          <w:i/>
        </w:rPr>
        <w:t>inline</w:t>
      </w:r>
      <w:r>
        <w:rPr>
          <w:rFonts w:eastAsiaTheme="minorHAnsi"/>
        </w:rPr>
        <w:t xml:space="preserve">, o valor a ser inserido no lugar do comando é colocado diretamente no código Html precedido por “@”. </w:t>
      </w:r>
    </w:p>
    <w:p w14:paraId="2682F288" w14:textId="77777777" w:rsidR="006874B4" w:rsidRDefault="006874B4" w:rsidP="006874B4">
      <w:pPr>
        <w:rPr>
          <w:rFonts w:eastAsiaTheme="minorHAnsi"/>
        </w:rPr>
      </w:pPr>
      <w:r>
        <w:rPr>
          <w:rFonts w:eastAsiaTheme="minorHAnsi"/>
        </w:rPr>
        <w:t>Caso seja necessário forçar a interpretação, é necessário colocar a expressão entre parênteses, caso contrário, será considerado como parte do corpo HTML da view.</w:t>
      </w:r>
    </w:p>
    <w:p w14:paraId="089F12D1" w14:textId="77777777" w:rsidR="006874B4" w:rsidRPr="002717A1" w:rsidRDefault="006874B4" w:rsidP="006874B4">
      <w:pPr>
        <w:rPr>
          <w:rFonts w:eastAsiaTheme="minorHAnsi"/>
          <w:b/>
        </w:rPr>
      </w:pPr>
      <w:r w:rsidRPr="002717A1">
        <w:rPr>
          <w:rFonts w:eastAsiaTheme="minorHAnsi"/>
          <w:b/>
        </w:rPr>
        <w:t>Exemplo 1 - Simples</w:t>
      </w:r>
    </w:p>
    <w:p w14:paraId="59A1935F" w14:textId="77777777" w:rsidR="006874B4" w:rsidRPr="005D59DB" w:rsidRDefault="006874B4" w:rsidP="006874B4">
      <w:pPr>
        <w:pStyle w:val="HTMLCodeBlock"/>
        <w:rPr>
          <w:rFonts w:eastAsiaTheme="minorHAnsi"/>
          <w:color w:val="auto"/>
          <w:lang w:val="pt-BR"/>
        </w:rPr>
      </w:pPr>
      <w:r w:rsidRPr="005D59DB">
        <w:rPr>
          <w:rFonts w:eastAsiaTheme="minorHAnsi"/>
          <w:color w:val="auto"/>
          <w:highlight w:val="yellow"/>
          <w:lang w:val="pt-BR"/>
        </w:rPr>
        <w:t>@</w:t>
      </w:r>
      <w:r w:rsidRPr="005D59DB">
        <w:rPr>
          <w:rFonts w:eastAsiaTheme="minorHAnsi"/>
          <w:color w:val="auto"/>
          <w:lang w:val="pt-BR"/>
        </w:rPr>
        <w:t>int i=1</w:t>
      </w:r>
    </w:p>
    <w:p w14:paraId="269F8D3D" w14:textId="77777777" w:rsidR="006874B4" w:rsidRPr="0032425B" w:rsidRDefault="006874B4" w:rsidP="006874B4">
      <w:pPr>
        <w:pStyle w:val="HTMLCodeBlock"/>
        <w:rPr>
          <w:rFonts w:eastAsiaTheme="minorHAnsi"/>
          <w:lang w:val="pt-BR"/>
        </w:rPr>
      </w:pPr>
      <w:r w:rsidRPr="0032425B">
        <w:rPr>
          <w:rFonts w:eastAsiaTheme="minorHAnsi"/>
          <w:lang w:val="pt-BR"/>
        </w:rPr>
        <w:t>&lt;p&gt;</w:t>
      </w:r>
      <w:r w:rsidRPr="0032425B">
        <w:rPr>
          <w:rFonts w:eastAsiaTheme="minorHAnsi"/>
          <w:color w:val="auto"/>
          <w:lang w:val="pt-BR"/>
        </w:rPr>
        <w:t xml:space="preserve">O valor da variável é: </w:t>
      </w:r>
      <w:r w:rsidRPr="0032425B">
        <w:rPr>
          <w:rFonts w:eastAsiaTheme="minorHAnsi"/>
          <w:lang w:val="pt-BR"/>
        </w:rPr>
        <w:t>@i&lt;/p&gt;</w:t>
      </w:r>
    </w:p>
    <w:p w14:paraId="51FA1BF3" w14:textId="77777777" w:rsidR="006874B4" w:rsidRDefault="006874B4" w:rsidP="006874B4">
      <w:pPr>
        <w:rPr>
          <w:rFonts w:eastAsiaTheme="minorHAnsi"/>
        </w:rPr>
      </w:pPr>
      <w:r>
        <w:rPr>
          <w:rFonts w:eastAsiaTheme="minorHAnsi"/>
        </w:rPr>
        <w:t>Saída:</w:t>
      </w:r>
    </w:p>
    <w:p w14:paraId="030F1B5D" w14:textId="77777777" w:rsidR="006874B4" w:rsidRDefault="006874B4" w:rsidP="006874B4">
      <w:pPr>
        <w:pBdr>
          <w:top w:val="single" w:sz="4" w:space="1" w:color="auto"/>
          <w:left w:val="single" w:sz="4" w:space="4" w:color="auto"/>
          <w:bottom w:val="single" w:sz="4" w:space="1" w:color="auto"/>
          <w:right w:val="single" w:sz="4" w:space="4" w:color="auto"/>
        </w:pBdr>
        <w:rPr>
          <w:rFonts w:eastAsiaTheme="minorHAnsi"/>
        </w:rPr>
      </w:pPr>
      <w:r>
        <w:rPr>
          <w:rFonts w:eastAsiaTheme="minorHAnsi"/>
        </w:rPr>
        <w:t xml:space="preserve">O valor da variável é: </w:t>
      </w:r>
      <w:r w:rsidRPr="0032425B">
        <w:rPr>
          <w:rFonts w:eastAsiaTheme="minorHAnsi"/>
          <w:highlight w:val="yellow"/>
        </w:rPr>
        <w:t>1</w:t>
      </w:r>
    </w:p>
    <w:p w14:paraId="75996957" w14:textId="77777777" w:rsidR="006874B4" w:rsidRPr="002717A1" w:rsidRDefault="006874B4" w:rsidP="006874B4">
      <w:pPr>
        <w:rPr>
          <w:rFonts w:eastAsiaTheme="minorHAnsi"/>
          <w:b/>
        </w:rPr>
      </w:pPr>
      <w:r w:rsidRPr="002717A1">
        <w:rPr>
          <w:rFonts w:eastAsiaTheme="minorHAnsi"/>
          <w:b/>
        </w:rPr>
        <w:t>Exemplo 2 – Sem a utilização de parênteses</w:t>
      </w:r>
    </w:p>
    <w:p w14:paraId="196B3568" w14:textId="77777777" w:rsidR="006874B4" w:rsidRPr="005D59DB" w:rsidRDefault="006874B4" w:rsidP="006874B4">
      <w:pPr>
        <w:pStyle w:val="HTMLCodeBlock"/>
        <w:rPr>
          <w:rFonts w:eastAsiaTheme="minorHAnsi"/>
          <w:color w:val="auto"/>
          <w:lang w:val="pt-BR"/>
        </w:rPr>
      </w:pPr>
      <w:r w:rsidRPr="005D59DB">
        <w:rPr>
          <w:rFonts w:eastAsiaTheme="minorHAnsi"/>
          <w:color w:val="auto"/>
          <w:highlight w:val="yellow"/>
          <w:lang w:val="pt-BR"/>
        </w:rPr>
        <w:t>@</w:t>
      </w:r>
      <w:r w:rsidRPr="005D59DB">
        <w:rPr>
          <w:rFonts w:eastAsiaTheme="minorHAnsi"/>
          <w:color w:val="auto"/>
          <w:lang w:val="pt-BR"/>
        </w:rPr>
        <w:t>int i=1</w:t>
      </w:r>
    </w:p>
    <w:p w14:paraId="40EC987E" w14:textId="77777777" w:rsidR="006874B4" w:rsidRPr="0032425B" w:rsidRDefault="006874B4" w:rsidP="006874B4">
      <w:pPr>
        <w:pStyle w:val="HTMLCodeBlock"/>
        <w:rPr>
          <w:rFonts w:eastAsiaTheme="minorHAnsi"/>
          <w:lang w:val="pt-BR"/>
        </w:rPr>
      </w:pPr>
      <w:r w:rsidRPr="0032425B">
        <w:rPr>
          <w:rFonts w:eastAsiaTheme="minorHAnsi"/>
          <w:lang w:val="pt-BR"/>
        </w:rPr>
        <w:t>&lt;p&gt;</w:t>
      </w:r>
      <w:r w:rsidRPr="0032425B">
        <w:rPr>
          <w:rFonts w:eastAsiaTheme="minorHAnsi"/>
          <w:color w:val="auto"/>
          <w:lang w:val="pt-BR"/>
        </w:rPr>
        <w:t xml:space="preserve">O valor da variável é: </w:t>
      </w:r>
      <w:r w:rsidRPr="0032425B">
        <w:rPr>
          <w:rFonts w:eastAsiaTheme="minorHAnsi"/>
          <w:lang w:val="pt-BR"/>
        </w:rPr>
        <w:t>@i</w:t>
      </w:r>
      <w:r>
        <w:rPr>
          <w:rFonts w:eastAsiaTheme="minorHAnsi"/>
          <w:lang w:val="pt-BR"/>
        </w:rPr>
        <w:t xml:space="preserve"> + 1</w:t>
      </w:r>
      <w:r w:rsidRPr="0032425B">
        <w:rPr>
          <w:rFonts w:eastAsiaTheme="minorHAnsi"/>
          <w:lang w:val="pt-BR"/>
        </w:rPr>
        <w:t>&lt;/p&gt;</w:t>
      </w:r>
    </w:p>
    <w:p w14:paraId="4FA2FF13" w14:textId="77777777" w:rsidR="006874B4" w:rsidRDefault="006874B4" w:rsidP="006874B4">
      <w:pPr>
        <w:rPr>
          <w:rFonts w:eastAsiaTheme="minorHAnsi"/>
        </w:rPr>
      </w:pPr>
      <w:r>
        <w:rPr>
          <w:rFonts w:eastAsiaTheme="minorHAnsi"/>
        </w:rPr>
        <w:t>Saída:</w:t>
      </w:r>
    </w:p>
    <w:p w14:paraId="3B206BEC" w14:textId="77777777" w:rsidR="006874B4" w:rsidRDefault="006874B4" w:rsidP="006874B4">
      <w:pPr>
        <w:pBdr>
          <w:top w:val="single" w:sz="4" w:space="1" w:color="auto"/>
          <w:left w:val="single" w:sz="4" w:space="4" w:color="auto"/>
          <w:bottom w:val="single" w:sz="4" w:space="1" w:color="auto"/>
          <w:right w:val="single" w:sz="4" w:space="4" w:color="auto"/>
        </w:pBdr>
        <w:rPr>
          <w:rFonts w:eastAsiaTheme="minorHAnsi"/>
        </w:rPr>
      </w:pPr>
      <w:r>
        <w:rPr>
          <w:rFonts w:eastAsiaTheme="minorHAnsi"/>
        </w:rPr>
        <w:t xml:space="preserve">O valor da variável é: </w:t>
      </w:r>
      <w:r w:rsidRPr="0032425B">
        <w:rPr>
          <w:rFonts w:eastAsiaTheme="minorHAnsi"/>
          <w:highlight w:val="yellow"/>
        </w:rPr>
        <w:t>1</w:t>
      </w:r>
      <w:r>
        <w:rPr>
          <w:rFonts w:eastAsiaTheme="minorHAnsi"/>
        </w:rPr>
        <w:t xml:space="preserve"> + 1</w:t>
      </w:r>
    </w:p>
    <w:p w14:paraId="65D9056A" w14:textId="77777777" w:rsidR="006874B4" w:rsidRPr="002717A1" w:rsidRDefault="006874B4" w:rsidP="006874B4">
      <w:pPr>
        <w:rPr>
          <w:rFonts w:eastAsiaTheme="minorHAnsi"/>
          <w:b/>
        </w:rPr>
      </w:pPr>
      <w:r w:rsidRPr="002717A1">
        <w:rPr>
          <w:rFonts w:eastAsiaTheme="minorHAnsi"/>
          <w:b/>
        </w:rPr>
        <w:t>Exemplo 3 – Com a utilização e parênteses</w:t>
      </w:r>
    </w:p>
    <w:p w14:paraId="51B194B0" w14:textId="77777777" w:rsidR="006874B4" w:rsidRPr="005D59DB" w:rsidRDefault="006874B4" w:rsidP="006874B4">
      <w:pPr>
        <w:pStyle w:val="HTMLCodeBlock"/>
        <w:rPr>
          <w:rFonts w:eastAsiaTheme="minorHAnsi"/>
          <w:color w:val="auto"/>
          <w:lang w:val="pt-BR"/>
        </w:rPr>
      </w:pPr>
      <w:r w:rsidRPr="005D59DB">
        <w:rPr>
          <w:rFonts w:eastAsiaTheme="minorHAnsi"/>
          <w:color w:val="auto"/>
          <w:highlight w:val="yellow"/>
          <w:lang w:val="pt-BR"/>
        </w:rPr>
        <w:t>@</w:t>
      </w:r>
      <w:r w:rsidRPr="005D59DB">
        <w:rPr>
          <w:rFonts w:eastAsiaTheme="minorHAnsi"/>
          <w:color w:val="auto"/>
          <w:lang w:val="pt-BR"/>
        </w:rPr>
        <w:t>int i=1</w:t>
      </w:r>
    </w:p>
    <w:p w14:paraId="24A21455" w14:textId="77777777" w:rsidR="006874B4" w:rsidRPr="0032425B" w:rsidRDefault="006874B4" w:rsidP="006874B4">
      <w:pPr>
        <w:pStyle w:val="HTMLCodeBlock"/>
        <w:rPr>
          <w:rFonts w:eastAsiaTheme="minorHAnsi"/>
          <w:lang w:val="pt-BR"/>
        </w:rPr>
      </w:pPr>
      <w:r w:rsidRPr="0032425B">
        <w:rPr>
          <w:rFonts w:eastAsiaTheme="minorHAnsi"/>
          <w:lang w:val="pt-BR"/>
        </w:rPr>
        <w:t>&lt;p&gt;</w:t>
      </w:r>
      <w:r w:rsidRPr="0032425B">
        <w:rPr>
          <w:rFonts w:eastAsiaTheme="minorHAnsi"/>
          <w:color w:val="auto"/>
          <w:lang w:val="pt-BR"/>
        </w:rPr>
        <w:t xml:space="preserve">O valor da variável é: </w:t>
      </w:r>
      <w:r>
        <w:rPr>
          <w:rFonts w:eastAsiaTheme="minorHAnsi"/>
          <w:color w:val="auto"/>
          <w:lang w:val="pt-BR"/>
        </w:rPr>
        <w:t>(</w:t>
      </w:r>
      <w:r w:rsidRPr="0032425B">
        <w:rPr>
          <w:rFonts w:eastAsiaTheme="minorHAnsi"/>
          <w:lang w:val="pt-BR"/>
        </w:rPr>
        <w:t>@i</w:t>
      </w:r>
      <w:r>
        <w:rPr>
          <w:rFonts w:eastAsiaTheme="minorHAnsi"/>
          <w:lang w:val="pt-BR"/>
        </w:rPr>
        <w:t xml:space="preserve"> + 1)</w:t>
      </w:r>
      <w:r w:rsidRPr="0032425B">
        <w:rPr>
          <w:rFonts w:eastAsiaTheme="minorHAnsi"/>
          <w:lang w:val="pt-BR"/>
        </w:rPr>
        <w:t>&lt;/p&gt;</w:t>
      </w:r>
    </w:p>
    <w:p w14:paraId="78F2C609" w14:textId="77777777" w:rsidR="006874B4" w:rsidRDefault="006874B4" w:rsidP="006874B4">
      <w:pPr>
        <w:rPr>
          <w:rFonts w:eastAsiaTheme="minorHAnsi"/>
        </w:rPr>
      </w:pPr>
      <w:r>
        <w:rPr>
          <w:rFonts w:eastAsiaTheme="minorHAnsi"/>
        </w:rPr>
        <w:t>Saída:</w:t>
      </w:r>
    </w:p>
    <w:p w14:paraId="14A43A36" w14:textId="77777777" w:rsidR="006874B4" w:rsidRDefault="006874B4" w:rsidP="006874B4">
      <w:pPr>
        <w:pBdr>
          <w:top w:val="single" w:sz="4" w:space="1" w:color="auto"/>
          <w:left w:val="single" w:sz="4" w:space="4" w:color="auto"/>
          <w:bottom w:val="single" w:sz="4" w:space="1" w:color="auto"/>
          <w:right w:val="single" w:sz="4" w:space="4" w:color="auto"/>
        </w:pBdr>
        <w:rPr>
          <w:rFonts w:eastAsiaTheme="minorHAnsi"/>
        </w:rPr>
      </w:pPr>
      <w:r>
        <w:rPr>
          <w:rFonts w:eastAsiaTheme="minorHAnsi"/>
        </w:rPr>
        <w:t>O valor da variável é: 2</w:t>
      </w:r>
    </w:p>
    <w:p w14:paraId="7B59F5AB" w14:textId="77777777" w:rsidR="006874B4" w:rsidRDefault="006874B4" w:rsidP="006874B4"/>
    <w:p w14:paraId="453288F9" w14:textId="77777777" w:rsidR="006874B4" w:rsidRDefault="006874B4" w:rsidP="006874B4">
      <w:pPr>
        <w:pStyle w:val="Ttulo4"/>
      </w:pPr>
      <w:bookmarkStart w:id="95" w:name="_Toc365361631"/>
      <w:r w:rsidRPr="00AF3A5D">
        <w:t>Blocos</w:t>
      </w:r>
      <w:bookmarkEnd w:id="95"/>
      <w:r w:rsidRPr="00AF3A5D">
        <w:t xml:space="preserve"> </w:t>
      </w:r>
    </w:p>
    <w:p w14:paraId="3EBD8901" w14:textId="77777777" w:rsidR="006874B4" w:rsidRDefault="006874B4" w:rsidP="006874B4">
      <w:r>
        <w:t>A utilização de blocos é interpretada de maneira inteligente. Quando um marcador “@” é detectado, juntamente com um operador de bloco, o Razor consegue distinguir a marcação HTML, ainda que esteja dentro de um bloco.</w:t>
      </w:r>
    </w:p>
    <w:p w14:paraId="083DCF52" w14:textId="77777777" w:rsidR="006874B4" w:rsidRDefault="006874B4" w:rsidP="006874B4">
      <w:pPr>
        <w:spacing w:before="0" w:after="200"/>
      </w:pPr>
      <w:r>
        <w:lastRenderedPageBreak/>
        <w:t>Ex:</w:t>
      </w:r>
    </w:p>
    <w:p w14:paraId="46473C1A" w14:textId="77777777" w:rsidR="006874B4" w:rsidRPr="005D59DB" w:rsidRDefault="006874B4" w:rsidP="006874B4">
      <w:pPr>
        <w:pStyle w:val="HTMLCodeBlock"/>
        <w:rPr>
          <w:rFonts w:eastAsiaTheme="minorHAnsi"/>
          <w:lang w:val="pt-BR"/>
        </w:rPr>
      </w:pPr>
      <w:r w:rsidRPr="005D59DB">
        <w:rPr>
          <w:rFonts w:eastAsiaTheme="minorHAnsi"/>
          <w:lang w:val="pt-BR"/>
        </w:rPr>
        <w:t>&lt;h1&gt;View Exemplo&lt;/h1&gt;</w:t>
      </w:r>
    </w:p>
    <w:p w14:paraId="35D99DF1" w14:textId="77777777" w:rsidR="006874B4" w:rsidRPr="005D59DB" w:rsidRDefault="006874B4" w:rsidP="006874B4">
      <w:pPr>
        <w:pStyle w:val="HTMLCodeBlock"/>
        <w:rPr>
          <w:rFonts w:eastAsiaTheme="minorHAnsi"/>
          <w:lang w:val="pt-BR"/>
        </w:rPr>
      </w:pPr>
    </w:p>
    <w:p w14:paraId="788D00FC" w14:textId="77777777" w:rsidR="006874B4" w:rsidRPr="009B5EF9" w:rsidRDefault="006874B4" w:rsidP="006874B4">
      <w:pPr>
        <w:pStyle w:val="CodeBlock"/>
        <w:rPr>
          <w:highlight w:val="white"/>
        </w:rPr>
      </w:pPr>
      <w:r w:rsidRPr="009B5EF9">
        <w:rPr>
          <w:highlight w:val="yellow"/>
        </w:rPr>
        <w:t>@{</w:t>
      </w:r>
    </w:p>
    <w:p w14:paraId="546BCCF7" w14:textId="77777777" w:rsidR="006874B4" w:rsidRPr="009B5EF9" w:rsidRDefault="006874B4" w:rsidP="006874B4">
      <w:pPr>
        <w:pStyle w:val="CodeBlock"/>
        <w:rPr>
          <w:highlight w:val="white"/>
        </w:rPr>
      </w:pPr>
      <w:r w:rsidRPr="009B5EF9">
        <w:rPr>
          <w:highlight w:val="white"/>
        </w:rPr>
        <w:t xml:space="preserve">    </w:t>
      </w:r>
      <w:r w:rsidRPr="009B5EF9">
        <w:rPr>
          <w:color w:val="0000FF"/>
          <w:highlight w:val="white"/>
        </w:rPr>
        <w:t>int</w:t>
      </w:r>
      <w:r w:rsidRPr="009B5EF9">
        <w:rPr>
          <w:highlight w:val="white"/>
        </w:rPr>
        <w:t xml:space="preserve"> i;</w:t>
      </w:r>
    </w:p>
    <w:p w14:paraId="46A2FEAA" w14:textId="77777777" w:rsidR="006874B4" w:rsidRPr="009B5EF9" w:rsidRDefault="006874B4" w:rsidP="006874B4">
      <w:pPr>
        <w:pStyle w:val="CodeBlock"/>
        <w:rPr>
          <w:highlight w:val="white"/>
        </w:rPr>
      </w:pPr>
      <w:r w:rsidRPr="009B5EF9">
        <w:rPr>
          <w:highlight w:val="white"/>
        </w:rPr>
        <w:t xml:space="preserve">    </w:t>
      </w:r>
      <w:r w:rsidRPr="009B5EF9">
        <w:rPr>
          <w:color w:val="0000FF"/>
          <w:highlight w:val="white"/>
        </w:rPr>
        <w:t>for</w:t>
      </w:r>
      <w:r w:rsidRPr="009B5EF9">
        <w:rPr>
          <w:highlight w:val="white"/>
        </w:rPr>
        <w:t xml:space="preserve"> (i = 1; i &lt;= 3; i++)</w:t>
      </w:r>
    </w:p>
    <w:p w14:paraId="76109EEA" w14:textId="77777777" w:rsidR="006874B4" w:rsidRPr="009B5EF9" w:rsidRDefault="006874B4" w:rsidP="006874B4">
      <w:pPr>
        <w:pStyle w:val="CodeBlock"/>
        <w:rPr>
          <w:highlight w:val="white"/>
        </w:rPr>
      </w:pPr>
      <w:r w:rsidRPr="009B5EF9">
        <w:rPr>
          <w:highlight w:val="white"/>
        </w:rPr>
        <w:t xml:space="preserve">    {</w:t>
      </w:r>
    </w:p>
    <w:p w14:paraId="76AD6B12" w14:textId="77777777" w:rsidR="006874B4" w:rsidRPr="009B5EF9" w:rsidRDefault="006874B4" w:rsidP="006874B4">
      <w:pPr>
        <w:pStyle w:val="CodeBlock"/>
        <w:rPr>
          <w:highlight w:val="white"/>
        </w:rPr>
      </w:pPr>
      <w:r w:rsidRPr="009B5EF9">
        <w:rPr>
          <w:highlight w:val="white"/>
        </w:rPr>
        <w:t xml:space="preserve">        </w:t>
      </w:r>
      <w:r w:rsidRPr="009B5EF9">
        <w:rPr>
          <w:color w:val="0000FF"/>
          <w:highlight w:val="white"/>
        </w:rPr>
        <w:t>&lt;</w:t>
      </w:r>
      <w:r w:rsidRPr="009B5EF9">
        <w:rPr>
          <w:color w:val="800000"/>
          <w:highlight w:val="white"/>
        </w:rPr>
        <w:t>p</w:t>
      </w:r>
      <w:r w:rsidRPr="009B5EF9">
        <w:rPr>
          <w:color w:val="0000FF"/>
          <w:highlight w:val="white"/>
        </w:rPr>
        <w:t>&gt;</w:t>
      </w:r>
      <w:r w:rsidRPr="009B5EF9">
        <w:rPr>
          <w:highlight w:val="white"/>
        </w:rPr>
        <w:t xml:space="preserve">Teste </w:t>
      </w:r>
      <w:r w:rsidRPr="009B5EF9">
        <w:rPr>
          <w:highlight w:val="yellow"/>
        </w:rPr>
        <w:t>@</w:t>
      </w:r>
      <w:r w:rsidRPr="009B5EF9">
        <w:rPr>
          <w:highlight w:val="white"/>
        </w:rPr>
        <w:t>i.ToString()</w:t>
      </w:r>
      <w:r w:rsidRPr="009B5EF9">
        <w:rPr>
          <w:color w:val="0000FF"/>
          <w:highlight w:val="white"/>
        </w:rPr>
        <w:t>&lt;/</w:t>
      </w:r>
      <w:r w:rsidRPr="009B5EF9">
        <w:rPr>
          <w:color w:val="800000"/>
          <w:highlight w:val="white"/>
        </w:rPr>
        <w:t>p</w:t>
      </w:r>
      <w:r w:rsidRPr="009B5EF9">
        <w:rPr>
          <w:color w:val="0000FF"/>
          <w:highlight w:val="white"/>
        </w:rPr>
        <w:t>&gt;</w:t>
      </w:r>
    </w:p>
    <w:p w14:paraId="75F17950" w14:textId="77777777" w:rsidR="006874B4" w:rsidRDefault="006874B4" w:rsidP="006874B4">
      <w:pPr>
        <w:pStyle w:val="CodeBlock"/>
        <w:rPr>
          <w:highlight w:val="white"/>
        </w:rPr>
      </w:pPr>
      <w:r w:rsidRPr="009B5EF9">
        <w:rPr>
          <w:highlight w:val="white"/>
        </w:rPr>
        <w:t xml:space="preserve">    </w:t>
      </w:r>
      <w:r>
        <w:rPr>
          <w:highlight w:val="white"/>
        </w:rPr>
        <w:t>}</w:t>
      </w:r>
    </w:p>
    <w:p w14:paraId="4BC7E1EE" w14:textId="77777777" w:rsidR="006874B4" w:rsidRDefault="006874B4" w:rsidP="006874B4">
      <w:pPr>
        <w:pStyle w:val="CodeBlock"/>
        <w:rPr>
          <w:rFonts w:eastAsiaTheme="minorHAnsi"/>
        </w:rPr>
      </w:pPr>
      <w:r>
        <w:rPr>
          <w:highlight w:val="yellow"/>
        </w:rPr>
        <w:t>}</w:t>
      </w:r>
      <w:r w:rsidRPr="009B5EF9">
        <w:rPr>
          <w:rFonts w:eastAsiaTheme="minorHAnsi"/>
        </w:rPr>
        <w:t xml:space="preserve"> </w:t>
      </w:r>
    </w:p>
    <w:p w14:paraId="4E3348A4" w14:textId="77777777" w:rsidR="006874B4" w:rsidRDefault="006874B4" w:rsidP="006874B4">
      <w:pPr>
        <w:spacing w:before="0" w:after="200"/>
      </w:pPr>
      <w:r>
        <w:br w:type="page"/>
      </w:r>
    </w:p>
    <w:p w14:paraId="2076ABF9" w14:textId="77777777" w:rsidR="006874B4" w:rsidRDefault="006874B4" w:rsidP="006874B4">
      <w:pPr>
        <w:spacing w:before="0" w:after="200"/>
      </w:pPr>
      <w:r>
        <w:lastRenderedPageBreak/>
        <w:t>Saída:</w:t>
      </w:r>
    </w:p>
    <w:p w14:paraId="03B0349F" w14:textId="77777777" w:rsidR="006874B4" w:rsidRDefault="006874B4" w:rsidP="006874B4">
      <w:pPr>
        <w:pStyle w:val="CodeBlock"/>
      </w:pPr>
      <w:r>
        <w:t>Teste 1</w:t>
      </w:r>
    </w:p>
    <w:p w14:paraId="19DF5DFA" w14:textId="77777777" w:rsidR="006874B4" w:rsidRDefault="006874B4" w:rsidP="006874B4">
      <w:pPr>
        <w:pStyle w:val="CodeBlock"/>
      </w:pPr>
      <w:r>
        <w:t>Teste 2</w:t>
      </w:r>
    </w:p>
    <w:p w14:paraId="29250BB9" w14:textId="77777777" w:rsidR="006874B4" w:rsidRDefault="006874B4" w:rsidP="006874B4">
      <w:pPr>
        <w:pStyle w:val="CodeBlock"/>
      </w:pPr>
      <w:r>
        <w:t>Teste 3</w:t>
      </w:r>
    </w:p>
    <w:p w14:paraId="0D3F9220" w14:textId="77777777" w:rsidR="006874B4" w:rsidRDefault="006874B4" w:rsidP="006874B4">
      <w:pPr>
        <w:spacing w:before="0" w:after="200"/>
        <w:rPr>
          <w:rFonts w:eastAsiaTheme="minorHAnsi"/>
          <w:color w:val="008AC8"/>
          <w:sz w:val="28"/>
          <w:szCs w:val="28"/>
        </w:rPr>
      </w:pPr>
    </w:p>
    <w:p w14:paraId="5AD587E7" w14:textId="77777777" w:rsidR="006874B4" w:rsidRDefault="006874B4" w:rsidP="006874B4">
      <w:pPr>
        <w:pStyle w:val="Ttulo4"/>
      </w:pPr>
      <w:bookmarkStart w:id="96" w:name="_Toc365361632"/>
      <w:r w:rsidRPr="0000392D">
        <w:t>Controle de fluxo</w:t>
      </w:r>
      <w:bookmarkEnd w:id="96"/>
    </w:p>
    <w:p w14:paraId="4CCB7E30" w14:textId="77777777" w:rsidR="006874B4" w:rsidRDefault="006874B4" w:rsidP="006874B4">
      <w:r>
        <w:t>O Razor possui a inteligência de identificar início e fim de blocos de controle de fluxo (</w:t>
      </w:r>
      <w:r>
        <w:rPr>
          <w:i/>
        </w:rPr>
        <w:t>if, for, while..)</w:t>
      </w:r>
      <w:r>
        <w:t xml:space="preserve"> de modo que não seja necessário separar completamente por meio de aberturas e fechamentos de comandos. Isso torna a visibilidade do código mais simples.</w:t>
      </w:r>
    </w:p>
    <w:p w14:paraId="35B4C60A" w14:textId="77777777" w:rsidR="006874B4" w:rsidRPr="0000392D" w:rsidRDefault="006874B4" w:rsidP="006874B4">
      <w:r w:rsidRPr="0000392D">
        <w:t>Ex:</w:t>
      </w:r>
    </w:p>
    <w:p w14:paraId="731E35DC" w14:textId="77777777" w:rsidR="006874B4" w:rsidRPr="0000392D" w:rsidRDefault="006874B4" w:rsidP="006874B4">
      <w:pPr>
        <w:pStyle w:val="HTMLCodeBlock"/>
        <w:rPr>
          <w:lang w:val="pt-BR"/>
        </w:rPr>
      </w:pPr>
    </w:p>
    <w:p w14:paraId="69053D05" w14:textId="77777777" w:rsidR="006874B4" w:rsidRPr="00377AC2" w:rsidRDefault="006874B4" w:rsidP="006874B4">
      <w:pPr>
        <w:pStyle w:val="HTMLCodeBlock"/>
        <w:rPr>
          <w:color w:val="000000"/>
          <w:highlight w:val="white"/>
          <w:lang w:val="pt-BR"/>
        </w:rPr>
      </w:pPr>
      <w:r w:rsidRPr="00377AC2">
        <w:rPr>
          <w:highlight w:val="white"/>
          <w:lang w:val="pt-BR"/>
        </w:rPr>
        <w:t>&lt;</w:t>
      </w:r>
      <w:r w:rsidRPr="00377AC2">
        <w:rPr>
          <w:color w:val="800000"/>
          <w:highlight w:val="white"/>
          <w:lang w:val="pt-BR"/>
        </w:rPr>
        <w:t>ul</w:t>
      </w:r>
      <w:r w:rsidRPr="00377AC2">
        <w:rPr>
          <w:highlight w:val="white"/>
          <w:lang w:val="pt-BR"/>
        </w:rPr>
        <w:t>&gt;</w:t>
      </w:r>
    </w:p>
    <w:p w14:paraId="0902CBA7" w14:textId="77777777" w:rsidR="006874B4" w:rsidRPr="00377AC2" w:rsidRDefault="006874B4" w:rsidP="006874B4">
      <w:pPr>
        <w:pStyle w:val="HTMLCodeBlock"/>
        <w:rPr>
          <w:color w:val="000000"/>
          <w:highlight w:val="white"/>
          <w:lang w:val="pt-BR"/>
        </w:rPr>
      </w:pPr>
      <w:r w:rsidRPr="00377AC2">
        <w:rPr>
          <w:color w:val="000000"/>
          <w:highlight w:val="yellow"/>
          <w:lang w:val="pt-BR"/>
        </w:rPr>
        <w:t>@</w:t>
      </w:r>
      <w:r w:rsidRPr="00377AC2">
        <w:rPr>
          <w:highlight w:val="white"/>
          <w:lang w:val="pt-BR"/>
        </w:rPr>
        <w:t>foreach</w:t>
      </w:r>
      <w:r w:rsidRPr="00377AC2">
        <w:rPr>
          <w:color w:val="000000"/>
          <w:highlight w:val="white"/>
          <w:lang w:val="pt-BR"/>
        </w:rPr>
        <w:t xml:space="preserve"> (</w:t>
      </w:r>
      <w:r w:rsidRPr="00377AC2">
        <w:rPr>
          <w:highlight w:val="white"/>
          <w:lang w:val="pt-BR"/>
        </w:rPr>
        <w:t>var</w:t>
      </w:r>
      <w:r w:rsidRPr="00377AC2">
        <w:rPr>
          <w:color w:val="000000"/>
          <w:highlight w:val="white"/>
          <w:lang w:val="pt-BR"/>
        </w:rPr>
        <w:t xml:space="preserve"> item </w:t>
      </w:r>
      <w:r w:rsidRPr="00377AC2">
        <w:rPr>
          <w:highlight w:val="white"/>
          <w:lang w:val="pt-BR"/>
        </w:rPr>
        <w:t>in</w:t>
      </w:r>
      <w:r w:rsidRPr="00377AC2">
        <w:rPr>
          <w:color w:val="000000"/>
          <w:highlight w:val="white"/>
          <w:lang w:val="pt-BR"/>
        </w:rPr>
        <w:t xml:space="preserve"> Model.Produtos)</w:t>
      </w:r>
    </w:p>
    <w:p w14:paraId="4B4B692F" w14:textId="77777777" w:rsidR="006874B4" w:rsidRPr="00377AC2" w:rsidRDefault="006874B4" w:rsidP="006874B4">
      <w:pPr>
        <w:pStyle w:val="HTMLCodeBlock"/>
        <w:rPr>
          <w:color w:val="000000"/>
          <w:highlight w:val="white"/>
          <w:lang w:val="pt-BR"/>
        </w:rPr>
      </w:pPr>
      <w:r w:rsidRPr="00377AC2">
        <w:rPr>
          <w:color w:val="000000"/>
          <w:highlight w:val="white"/>
          <w:lang w:val="pt-BR"/>
        </w:rPr>
        <w:t>{</w:t>
      </w:r>
    </w:p>
    <w:p w14:paraId="270F0DA9" w14:textId="77777777" w:rsidR="006874B4" w:rsidRPr="00377AC2" w:rsidRDefault="006874B4" w:rsidP="006874B4">
      <w:pPr>
        <w:pStyle w:val="HTMLCodeBlock"/>
        <w:rPr>
          <w:color w:val="000000"/>
          <w:highlight w:val="white"/>
          <w:lang w:val="pt-BR"/>
        </w:rPr>
      </w:pPr>
      <w:r w:rsidRPr="00377AC2">
        <w:rPr>
          <w:color w:val="000000"/>
          <w:highlight w:val="white"/>
          <w:lang w:val="pt-BR"/>
        </w:rPr>
        <w:t xml:space="preserve">    </w:t>
      </w:r>
      <w:r w:rsidRPr="00377AC2">
        <w:rPr>
          <w:highlight w:val="white"/>
          <w:lang w:val="pt-BR"/>
        </w:rPr>
        <w:t>&lt;</w:t>
      </w:r>
      <w:r w:rsidRPr="00377AC2">
        <w:rPr>
          <w:color w:val="800000"/>
          <w:highlight w:val="white"/>
          <w:lang w:val="pt-BR"/>
        </w:rPr>
        <w:t>li</w:t>
      </w:r>
      <w:r w:rsidRPr="00377AC2">
        <w:rPr>
          <w:highlight w:val="white"/>
          <w:lang w:val="pt-BR"/>
        </w:rPr>
        <w:t>&gt;</w:t>
      </w:r>
      <w:r w:rsidRPr="00377AC2">
        <w:rPr>
          <w:color w:val="000000"/>
          <w:highlight w:val="yellow"/>
          <w:lang w:val="pt-BR"/>
        </w:rPr>
        <w:t>@</w:t>
      </w:r>
      <w:r w:rsidRPr="00377AC2">
        <w:rPr>
          <w:color w:val="000000"/>
          <w:highlight w:val="white"/>
          <w:lang w:val="pt-BR"/>
        </w:rPr>
        <w:t>item.Nome</w:t>
      </w:r>
      <w:r w:rsidRPr="00377AC2">
        <w:rPr>
          <w:highlight w:val="white"/>
          <w:lang w:val="pt-BR"/>
        </w:rPr>
        <w:t>&lt;/</w:t>
      </w:r>
      <w:r w:rsidRPr="00377AC2">
        <w:rPr>
          <w:color w:val="800000"/>
          <w:highlight w:val="white"/>
          <w:lang w:val="pt-BR"/>
        </w:rPr>
        <w:t>li</w:t>
      </w:r>
      <w:r w:rsidRPr="00377AC2">
        <w:rPr>
          <w:highlight w:val="white"/>
          <w:lang w:val="pt-BR"/>
        </w:rPr>
        <w:t>&gt;</w:t>
      </w:r>
    </w:p>
    <w:p w14:paraId="078BE138" w14:textId="77777777" w:rsidR="006874B4" w:rsidRPr="00377AC2" w:rsidRDefault="006874B4" w:rsidP="006874B4">
      <w:pPr>
        <w:pStyle w:val="HTMLCodeBlock"/>
        <w:rPr>
          <w:color w:val="000000"/>
          <w:highlight w:val="white"/>
          <w:lang w:val="pt-BR"/>
        </w:rPr>
      </w:pPr>
      <w:r w:rsidRPr="00377AC2">
        <w:rPr>
          <w:color w:val="000000"/>
          <w:highlight w:val="white"/>
          <w:lang w:val="pt-BR"/>
        </w:rPr>
        <w:t>}</w:t>
      </w:r>
    </w:p>
    <w:p w14:paraId="1C4BC623" w14:textId="77777777" w:rsidR="006874B4" w:rsidRPr="00377AC2" w:rsidRDefault="006874B4" w:rsidP="006874B4">
      <w:pPr>
        <w:pStyle w:val="HTMLCodeBlock"/>
        <w:rPr>
          <w:lang w:val="pt-BR"/>
        </w:rPr>
      </w:pPr>
      <w:r w:rsidRPr="00377AC2">
        <w:rPr>
          <w:highlight w:val="white"/>
          <w:lang w:val="pt-BR"/>
        </w:rPr>
        <w:t>&lt;/</w:t>
      </w:r>
      <w:r w:rsidRPr="00377AC2">
        <w:rPr>
          <w:color w:val="800000"/>
          <w:highlight w:val="white"/>
          <w:lang w:val="pt-BR"/>
        </w:rPr>
        <w:t>ul</w:t>
      </w:r>
      <w:r w:rsidRPr="00377AC2">
        <w:rPr>
          <w:highlight w:val="white"/>
          <w:lang w:val="pt-BR"/>
        </w:rPr>
        <w:t>&gt;</w:t>
      </w:r>
    </w:p>
    <w:p w14:paraId="21FCE750" w14:textId="77777777" w:rsidR="006874B4" w:rsidRDefault="006874B4" w:rsidP="006874B4">
      <w:pPr>
        <w:spacing w:before="0" w:after="200"/>
      </w:pPr>
    </w:p>
    <w:p w14:paraId="7E429D2F" w14:textId="77777777" w:rsidR="006874B4" w:rsidRDefault="006874B4" w:rsidP="006874B4">
      <w:pPr>
        <w:spacing w:before="0" w:after="200"/>
      </w:pPr>
    </w:p>
    <w:p w14:paraId="5C950BF5" w14:textId="77777777" w:rsidR="006874B4" w:rsidRDefault="006874B4" w:rsidP="006874B4">
      <w:pPr>
        <w:pStyle w:val="NoteTitle"/>
      </w:pPr>
      <w:r>
        <w:t>Sintaxe Razor</w:t>
      </w:r>
    </w:p>
    <w:p w14:paraId="5CF8A7D2" w14:textId="77777777" w:rsidR="006874B4" w:rsidRPr="00AF3A5D" w:rsidRDefault="006874B4" w:rsidP="006874B4">
      <w:pPr>
        <w:pStyle w:val="Note"/>
      </w:pPr>
      <w:r>
        <w:t xml:space="preserve">Para uma relação completa do interpretador, referencie as seguintes urls: </w:t>
      </w:r>
      <w:hyperlink r:id="rId39" w:history="1">
        <w:r>
          <w:rPr>
            <w:rStyle w:val="Hyperlink"/>
          </w:rPr>
          <w:t>http://msdn.microsoft.com/en-us/vs2010trainingcourse_aspnetmvc3razor.aspx</w:t>
        </w:r>
      </w:hyperlink>
      <w:r>
        <w:t xml:space="preserve"> e </w:t>
      </w:r>
      <w:hyperlink r:id="rId40" w:history="1">
        <w:r>
          <w:rPr>
            <w:rStyle w:val="Hyperlink"/>
          </w:rPr>
          <w:t>http://www.asp.net/web-pages/overview/getting-started/introducing-razor-syntax-(c)</w:t>
        </w:r>
      </w:hyperlink>
    </w:p>
    <w:p w14:paraId="4A4AF9C2" w14:textId="77777777" w:rsidR="006874B4" w:rsidRDefault="006874B4" w:rsidP="006874B4">
      <w:pPr>
        <w:spacing w:before="0" w:after="200"/>
        <w:rPr>
          <w:rFonts w:eastAsiaTheme="minorHAnsi"/>
          <w:color w:val="008AC8"/>
          <w:spacing w:val="10"/>
          <w:sz w:val="36"/>
          <w:szCs w:val="48"/>
        </w:rPr>
      </w:pPr>
    </w:p>
    <w:p w14:paraId="6C1C8E8E" w14:textId="77777777" w:rsidR="000810B0" w:rsidRDefault="000810B0">
      <w:pPr>
        <w:spacing w:before="0" w:after="200"/>
        <w:rPr>
          <w:rFonts w:eastAsiaTheme="minorHAnsi"/>
          <w:color w:val="008AC8"/>
          <w:sz w:val="32"/>
          <w:szCs w:val="36"/>
        </w:rPr>
      </w:pPr>
      <w:bookmarkStart w:id="97" w:name="_Ref365276607"/>
      <w:bookmarkStart w:id="98" w:name="_Toc365361633"/>
      <w:r>
        <w:br w:type="page"/>
      </w:r>
    </w:p>
    <w:p w14:paraId="395C527B" w14:textId="56754673" w:rsidR="006874B4" w:rsidRDefault="006874B4" w:rsidP="006874B4">
      <w:pPr>
        <w:pStyle w:val="Heading2Numbered"/>
        <w:spacing w:line="360" w:lineRule="auto"/>
        <w:jc w:val="both"/>
      </w:pPr>
      <w:bookmarkStart w:id="99" w:name="_Toc372543958"/>
      <w:r>
        <w:lastRenderedPageBreak/>
        <w:t>Models</w:t>
      </w:r>
      <w:bookmarkEnd w:id="97"/>
      <w:bookmarkEnd w:id="98"/>
      <w:bookmarkEnd w:id="99"/>
    </w:p>
    <w:p w14:paraId="25D50BB5" w14:textId="77777777" w:rsidR="006874B4" w:rsidRPr="00E47201" w:rsidRDefault="006874B4" w:rsidP="006874B4">
      <w:pPr>
        <w:pStyle w:val="Heading3Numbered"/>
        <w:spacing w:line="360" w:lineRule="auto"/>
        <w:ind w:left="936" w:hanging="936"/>
        <w:jc w:val="both"/>
      </w:pPr>
      <w:bookmarkStart w:id="100" w:name="_Toc365361634"/>
      <w:bookmarkStart w:id="101" w:name="_Toc372543959"/>
      <w:r>
        <w:t>Conceito</w:t>
      </w:r>
      <w:bookmarkEnd w:id="100"/>
      <w:bookmarkEnd w:id="101"/>
    </w:p>
    <w:p w14:paraId="792EDC1E" w14:textId="77777777" w:rsidR="006874B4" w:rsidRDefault="006874B4" w:rsidP="006874B4">
      <w:r w:rsidRPr="00643987">
        <w:rPr>
          <w:i/>
        </w:rPr>
        <w:t>Models</w:t>
      </w:r>
      <w:r w:rsidRPr="00643987">
        <w:t xml:space="preserve">, são </w:t>
      </w:r>
      <w:r>
        <w:t xml:space="preserve">a representação lógica das entidades de dados utilizada pelas </w:t>
      </w:r>
      <w:r w:rsidRPr="007E325B">
        <w:rPr>
          <w:i/>
        </w:rPr>
        <w:t>views</w:t>
      </w:r>
      <w:r>
        <w:t xml:space="preserve"> e </w:t>
      </w:r>
      <w:r w:rsidRPr="007E325B">
        <w:rPr>
          <w:i/>
        </w:rPr>
        <w:t>controllers</w:t>
      </w:r>
      <w:r>
        <w:t xml:space="preserve"> para a manipulação dos dados.</w:t>
      </w:r>
    </w:p>
    <w:p w14:paraId="15BF620A" w14:textId="77777777" w:rsidR="006874B4" w:rsidRDefault="006874B4" w:rsidP="006874B4">
      <w:r>
        <w:t xml:space="preserve">Em pequenas aplicações, em que não há separação clara entre as camadas de serviço, negócio e acesso a dados, o </w:t>
      </w:r>
      <w:r w:rsidRPr="00A32EE7">
        <w:rPr>
          <w:i/>
        </w:rPr>
        <w:t>model</w:t>
      </w:r>
      <w:r>
        <w:t xml:space="preserve"> é a própria representação da entidade de persistência do banco de dados, mas em aplicações maiores, ele pode ser uma entidade completamente específica para uso da </w:t>
      </w:r>
      <w:r w:rsidRPr="00AB2989">
        <w:rPr>
          <w:i/>
        </w:rPr>
        <w:t>view</w:t>
      </w:r>
      <w:r>
        <w:t xml:space="preserve">, como o padrão </w:t>
      </w:r>
      <w:r w:rsidRPr="00952C27">
        <w:rPr>
          <w:i/>
        </w:rPr>
        <w:t>PresentationModel</w:t>
      </w:r>
      <w:r>
        <w:t xml:space="preserve"> descrito por Martin Fowler, ou a especialização dele, ViewModel (Model-View-ViewModel) originada na Microsoft. </w:t>
      </w:r>
    </w:p>
    <w:p w14:paraId="6A20C5EA" w14:textId="77777777" w:rsidR="006874B4" w:rsidRDefault="006874B4" w:rsidP="006874B4">
      <w:r>
        <w:t xml:space="preserve">No cenário da SEFAZ, o </w:t>
      </w:r>
      <w:r w:rsidRPr="00AB2989">
        <w:rPr>
          <w:i/>
        </w:rPr>
        <w:t>model</w:t>
      </w:r>
      <w:r>
        <w:t xml:space="preserve"> poderá ser a própria entidade retornada pela camada de serviço, ou uma entidade especificamente criada na camada de apresentação para ser utilizada pela </w:t>
      </w:r>
      <w:r w:rsidRPr="00AB2989">
        <w:rPr>
          <w:i/>
        </w:rPr>
        <w:t>view</w:t>
      </w:r>
      <w:r>
        <w:t>. Neste último caso, estará sendo usado o padrão ViewModel.</w:t>
      </w:r>
    </w:p>
    <w:p w14:paraId="76ECC6C0" w14:textId="77777777" w:rsidR="000810B0" w:rsidRDefault="000810B0" w:rsidP="006874B4"/>
    <w:p w14:paraId="06558943" w14:textId="77777777" w:rsidR="006874B4" w:rsidRDefault="006874B4" w:rsidP="006874B4">
      <w:pPr>
        <w:pStyle w:val="Heading3Numbered"/>
        <w:spacing w:line="360" w:lineRule="auto"/>
        <w:ind w:left="936" w:hanging="936"/>
        <w:jc w:val="both"/>
      </w:pPr>
      <w:bookmarkStart w:id="102" w:name="_Toc365361635"/>
      <w:bookmarkStart w:id="103" w:name="_Toc372543960"/>
      <w:r>
        <w:t xml:space="preserve">Usando </w:t>
      </w:r>
      <w:r w:rsidRPr="001847EF">
        <w:rPr>
          <w:i/>
        </w:rPr>
        <w:t>models</w:t>
      </w:r>
      <w:r>
        <w:t xml:space="preserve"> para construir </w:t>
      </w:r>
      <w:r w:rsidRPr="00C67468">
        <w:rPr>
          <w:i/>
        </w:rPr>
        <w:t>Views</w:t>
      </w:r>
      <w:r>
        <w:t xml:space="preserve"> fortemente tipificadas</w:t>
      </w:r>
      <w:bookmarkEnd w:id="102"/>
      <w:bookmarkEnd w:id="103"/>
    </w:p>
    <w:p w14:paraId="1A7F8E5B" w14:textId="77777777" w:rsidR="006874B4" w:rsidRPr="002764FA" w:rsidRDefault="006874B4" w:rsidP="006874B4">
      <w:pPr>
        <w:rPr>
          <w:i/>
        </w:rPr>
      </w:pPr>
      <w:r>
        <w:t xml:space="preserve">A partir de um </w:t>
      </w:r>
      <w:r w:rsidRPr="00952C27">
        <w:rPr>
          <w:i/>
        </w:rPr>
        <w:t>model</w:t>
      </w:r>
      <w:r>
        <w:t xml:space="preserve">, é possível criar </w:t>
      </w:r>
      <w:r w:rsidRPr="002764FA">
        <w:rPr>
          <w:i/>
        </w:rPr>
        <w:t>views</w:t>
      </w:r>
      <w:r>
        <w:t xml:space="preserve"> tipadas (Strongly Typed View), ou seja, </w:t>
      </w:r>
      <w:r w:rsidRPr="002764FA">
        <w:rPr>
          <w:i/>
        </w:rPr>
        <w:t>views</w:t>
      </w:r>
      <w:r>
        <w:t xml:space="preserve"> que possuem uma estrutura de dados definida como base para a apresentação dos dados contidos no </w:t>
      </w:r>
      <w:r>
        <w:rPr>
          <w:i/>
        </w:rPr>
        <w:t>model.</w:t>
      </w:r>
    </w:p>
    <w:p w14:paraId="2A8509AF" w14:textId="77777777" w:rsidR="006874B4" w:rsidRDefault="006874B4" w:rsidP="006874B4">
      <w:r>
        <w:t xml:space="preserve">Tomando o </w:t>
      </w:r>
      <w:r w:rsidRPr="00952C27">
        <w:rPr>
          <w:i/>
        </w:rPr>
        <w:t>model</w:t>
      </w:r>
      <w:r>
        <w:rPr>
          <w:i/>
        </w:rPr>
        <w:t xml:space="preserve"> </w:t>
      </w:r>
      <w:r>
        <w:t>abaixo como exemplo:</w:t>
      </w:r>
    </w:p>
    <w:p w14:paraId="4CD14322" w14:textId="77777777" w:rsidR="006874B4" w:rsidRPr="00F2744B" w:rsidRDefault="006874B4" w:rsidP="006874B4">
      <w:pPr>
        <w:pStyle w:val="HTMLCodeBlock"/>
        <w:rPr>
          <w:highlight w:val="white"/>
        </w:rPr>
      </w:pPr>
      <w:r w:rsidRPr="00A564AA">
        <w:rPr>
          <w:highlight w:val="white"/>
          <w:lang w:val="pt-BR"/>
        </w:rPr>
        <w:t xml:space="preserve">    </w:t>
      </w:r>
      <w:r w:rsidRPr="00F2744B">
        <w:rPr>
          <w:highlight w:val="white"/>
        </w:rPr>
        <w:t xml:space="preserve">public class </w:t>
      </w:r>
      <w:r w:rsidRPr="00F2744B">
        <w:rPr>
          <w:color w:val="2B91AF"/>
          <w:highlight w:val="white"/>
        </w:rPr>
        <w:t>Produto</w:t>
      </w:r>
    </w:p>
    <w:p w14:paraId="130950E9" w14:textId="77777777" w:rsidR="006874B4" w:rsidRPr="00F2744B" w:rsidRDefault="006874B4" w:rsidP="006874B4">
      <w:pPr>
        <w:pStyle w:val="HTMLCodeBlock"/>
        <w:rPr>
          <w:highlight w:val="white"/>
        </w:rPr>
      </w:pPr>
      <w:r w:rsidRPr="00F2744B">
        <w:rPr>
          <w:highlight w:val="white"/>
        </w:rPr>
        <w:t xml:space="preserve">    {</w:t>
      </w:r>
    </w:p>
    <w:p w14:paraId="6771C126" w14:textId="77777777" w:rsidR="006874B4" w:rsidRPr="00F2744B" w:rsidRDefault="006874B4" w:rsidP="006874B4">
      <w:pPr>
        <w:pStyle w:val="HTMLCodeBlock"/>
        <w:rPr>
          <w:highlight w:val="white"/>
        </w:rPr>
      </w:pPr>
      <w:r w:rsidRPr="00F2744B">
        <w:rPr>
          <w:highlight w:val="white"/>
        </w:rPr>
        <w:t xml:space="preserve">        public string Id { get; set; }</w:t>
      </w:r>
    </w:p>
    <w:p w14:paraId="120BCC17" w14:textId="77777777" w:rsidR="006874B4" w:rsidRPr="00F2744B" w:rsidRDefault="006874B4" w:rsidP="006874B4">
      <w:pPr>
        <w:pStyle w:val="HTMLCodeBlock"/>
        <w:rPr>
          <w:highlight w:val="white"/>
        </w:rPr>
      </w:pPr>
      <w:r w:rsidRPr="00F2744B">
        <w:rPr>
          <w:highlight w:val="white"/>
        </w:rPr>
        <w:t xml:space="preserve">        public string Nome { get; set; }</w:t>
      </w:r>
    </w:p>
    <w:p w14:paraId="69A13671" w14:textId="77777777" w:rsidR="006874B4" w:rsidRPr="00F2744B" w:rsidRDefault="006874B4" w:rsidP="006874B4">
      <w:pPr>
        <w:pStyle w:val="HTMLCodeBlock"/>
        <w:rPr>
          <w:highlight w:val="white"/>
        </w:rPr>
      </w:pPr>
      <w:r w:rsidRPr="00F2744B">
        <w:rPr>
          <w:highlight w:val="white"/>
        </w:rPr>
        <w:t xml:space="preserve">        public</w:t>
      </w:r>
      <w:r>
        <w:rPr>
          <w:highlight w:val="white"/>
        </w:rPr>
        <w:t xml:space="preserve"> string Descricao { get; set; }</w:t>
      </w:r>
    </w:p>
    <w:p w14:paraId="68B26DB5" w14:textId="77777777" w:rsidR="006874B4" w:rsidRPr="00F2744B" w:rsidRDefault="006874B4" w:rsidP="006874B4">
      <w:pPr>
        <w:pStyle w:val="HTMLCodeBlock"/>
        <w:rPr>
          <w:lang w:val="pt-BR"/>
        </w:rPr>
      </w:pPr>
      <w:r w:rsidRPr="00F2744B">
        <w:rPr>
          <w:highlight w:val="white"/>
        </w:rPr>
        <w:t xml:space="preserve">    </w:t>
      </w:r>
      <w:r w:rsidRPr="00F2744B">
        <w:rPr>
          <w:highlight w:val="white"/>
          <w:lang w:val="pt-BR"/>
        </w:rPr>
        <w:t>}</w:t>
      </w:r>
    </w:p>
    <w:p w14:paraId="20279EBC" w14:textId="3F83C204" w:rsidR="006874B4" w:rsidRDefault="006874B4" w:rsidP="006874B4">
      <w:pPr>
        <w:pStyle w:val="Legenda"/>
      </w:pPr>
      <w:bookmarkStart w:id="104" w:name="_Toc365317836"/>
      <w:bookmarkStart w:id="105" w:name="_Toc372544126"/>
      <w:r>
        <w:t xml:space="preserve">Listagem </w:t>
      </w:r>
      <w:r>
        <w:fldChar w:fldCharType="begin"/>
      </w:r>
      <w:r>
        <w:instrText xml:space="preserve"> SEQ Listagem \* ARABIC </w:instrText>
      </w:r>
      <w:r>
        <w:fldChar w:fldCharType="separate"/>
      </w:r>
      <w:r w:rsidR="00A551CF">
        <w:rPr>
          <w:noProof/>
        </w:rPr>
        <w:t>6</w:t>
      </w:r>
      <w:r>
        <w:fldChar w:fldCharType="end"/>
      </w:r>
      <w:r>
        <w:t xml:space="preserve"> – </w:t>
      </w:r>
      <w:r>
        <w:rPr>
          <w:i/>
        </w:rPr>
        <w:t>M</w:t>
      </w:r>
      <w:r w:rsidRPr="00A32EE7">
        <w:rPr>
          <w:i/>
        </w:rPr>
        <w:t>odel</w:t>
      </w:r>
      <w:r>
        <w:t xml:space="preserve"> “Produto”</w:t>
      </w:r>
      <w:bookmarkEnd w:id="104"/>
      <w:bookmarkEnd w:id="105"/>
    </w:p>
    <w:p w14:paraId="2B014DF1" w14:textId="77777777" w:rsidR="006874B4" w:rsidRDefault="006874B4" w:rsidP="006874B4">
      <w:r>
        <w:t xml:space="preserve">Ao clicar com o botão direito na pasta </w:t>
      </w:r>
      <w:r>
        <w:rPr>
          <w:i/>
        </w:rPr>
        <w:t>c</w:t>
      </w:r>
      <w:r w:rsidRPr="00271DC5">
        <w:rPr>
          <w:i/>
        </w:rPr>
        <w:t>ontrollers</w:t>
      </w:r>
      <w:r>
        <w:t xml:space="preserve"> do projeto, cria-se um novo </w:t>
      </w:r>
      <w:r w:rsidRPr="00F2744B">
        <w:rPr>
          <w:i/>
        </w:rPr>
        <w:t>controller</w:t>
      </w:r>
      <w:r>
        <w:t xml:space="preserve"> com as ações de gravação e leitura:</w:t>
      </w:r>
    </w:p>
    <w:p w14:paraId="6C17E081" w14:textId="77777777" w:rsidR="006874B4" w:rsidRDefault="006874B4" w:rsidP="006874B4">
      <w:pPr>
        <w:jc w:val="center"/>
      </w:pPr>
      <w:r>
        <w:rPr>
          <w:noProof/>
          <w:lang w:eastAsia="pt-BR"/>
        </w:rPr>
        <w:lastRenderedPageBreak/>
        <w:drawing>
          <wp:inline distT="0" distB="0" distL="0" distR="0" wp14:anchorId="5D6BE504" wp14:editId="5C052DCF">
            <wp:extent cx="3189028" cy="2270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0359" cy="2285949"/>
                    </a:xfrm>
                    <a:prstGeom prst="rect">
                      <a:avLst/>
                    </a:prstGeom>
                  </pic:spPr>
                </pic:pic>
              </a:graphicData>
            </a:graphic>
          </wp:inline>
        </w:drawing>
      </w:r>
    </w:p>
    <w:p w14:paraId="6B0C996A" w14:textId="77777777" w:rsidR="006874B4" w:rsidRDefault="006874B4" w:rsidP="006874B4">
      <w:pPr>
        <w:pStyle w:val="Legenda"/>
      </w:pPr>
      <w:bookmarkStart w:id="106" w:name="_Toc365361676"/>
      <w:bookmarkStart w:id="107" w:name="_Toc372544055"/>
      <w:r>
        <w:t xml:space="preserve">Figura </w:t>
      </w:r>
      <w:r>
        <w:fldChar w:fldCharType="begin"/>
      </w:r>
      <w:r>
        <w:instrText xml:space="preserve"> SEQ Figura \* ARABIC </w:instrText>
      </w:r>
      <w:r>
        <w:fldChar w:fldCharType="separate"/>
      </w:r>
      <w:r w:rsidR="00A551CF">
        <w:rPr>
          <w:noProof/>
        </w:rPr>
        <w:t>12</w:t>
      </w:r>
      <w:r>
        <w:fldChar w:fldCharType="end"/>
      </w:r>
      <w:r>
        <w:t xml:space="preserve"> – Criação de um </w:t>
      </w:r>
      <w:r w:rsidRPr="00F2744B">
        <w:rPr>
          <w:i/>
        </w:rPr>
        <w:t>controller</w:t>
      </w:r>
      <w:r>
        <w:t xml:space="preserve"> com ação de leitura e escrita</w:t>
      </w:r>
      <w:bookmarkEnd w:id="106"/>
      <w:bookmarkEnd w:id="107"/>
    </w:p>
    <w:p w14:paraId="5D666EB8" w14:textId="77777777" w:rsidR="006874B4" w:rsidRDefault="006874B4" w:rsidP="006874B4">
      <w:r>
        <w:t>Em seguida, ao entrar no código gerado para o controller “ProdutoController” e clicar com o botão direito na ação, o Visual Studio permite que seja adicionada uma view:</w:t>
      </w:r>
    </w:p>
    <w:p w14:paraId="3DB26262" w14:textId="77777777" w:rsidR="006874B4" w:rsidRDefault="006874B4" w:rsidP="006874B4">
      <w:pPr>
        <w:keepNext/>
        <w:jc w:val="center"/>
      </w:pPr>
      <w:r>
        <w:rPr>
          <w:noProof/>
          <w:lang w:eastAsia="pt-BR"/>
        </w:rPr>
        <w:drawing>
          <wp:inline distT="0" distB="0" distL="0" distR="0" wp14:anchorId="4AAF4499" wp14:editId="4DBB3C75">
            <wp:extent cx="3931920" cy="13075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31920" cy="1307592"/>
                    </a:xfrm>
                    <a:prstGeom prst="rect">
                      <a:avLst/>
                    </a:prstGeom>
                  </pic:spPr>
                </pic:pic>
              </a:graphicData>
            </a:graphic>
          </wp:inline>
        </w:drawing>
      </w:r>
    </w:p>
    <w:p w14:paraId="7F7525C3" w14:textId="77777777" w:rsidR="006874B4" w:rsidRDefault="006874B4" w:rsidP="006874B4">
      <w:pPr>
        <w:pStyle w:val="Legenda"/>
        <w:rPr>
          <w:i/>
        </w:rPr>
      </w:pPr>
      <w:bookmarkStart w:id="108" w:name="_Toc365361677"/>
      <w:bookmarkStart w:id="109" w:name="_Toc372544056"/>
      <w:r>
        <w:t xml:space="preserve">Figura </w:t>
      </w:r>
      <w:r>
        <w:fldChar w:fldCharType="begin"/>
      </w:r>
      <w:r>
        <w:instrText xml:space="preserve"> SEQ Figura \* ARABIC </w:instrText>
      </w:r>
      <w:r>
        <w:fldChar w:fldCharType="separate"/>
      </w:r>
      <w:r w:rsidR="00A551CF">
        <w:rPr>
          <w:noProof/>
        </w:rPr>
        <w:t>13</w:t>
      </w:r>
      <w:r>
        <w:fldChar w:fldCharType="end"/>
      </w:r>
      <w:r>
        <w:t xml:space="preserve"> – Opção de adicionar </w:t>
      </w:r>
      <w:r w:rsidRPr="00F2744B">
        <w:rPr>
          <w:i/>
        </w:rPr>
        <w:t>View</w:t>
      </w:r>
      <w:r>
        <w:t xml:space="preserve"> à ação do </w:t>
      </w:r>
      <w:r w:rsidRPr="00F2744B">
        <w:rPr>
          <w:i/>
        </w:rPr>
        <w:t>controller</w:t>
      </w:r>
      <w:bookmarkEnd w:id="108"/>
      <w:bookmarkEnd w:id="109"/>
    </w:p>
    <w:p w14:paraId="7E4EFB49" w14:textId="77777777" w:rsidR="000810B0" w:rsidRPr="000810B0" w:rsidRDefault="000810B0" w:rsidP="000810B0"/>
    <w:p w14:paraId="65B4646F" w14:textId="77777777" w:rsidR="000810B0" w:rsidRDefault="000810B0">
      <w:pPr>
        <w:spacing w:before="0" w:after="200"/>
      </w:pPr>
      <w:r>
        <w:br w:type="page"/>
      </w:r>
    </w:p>
    <w:p w14:paraId="4C3693B7" w14:textId="3D078CE1" w:rsidR="006874B4" w:rsidRDefault="006874B4" w:rsidP="006874B4">
      <w:r>
        <w:lastRenderedPageBreak/>
        <w:t xml:space="preserve">Em seguida, o formulário de criação da </w:t>
      </w:r>
      <w:r>
        <w:rPr>
          <w:i/>
        </w:rPr>
        <w:t xml:space="preserve">view </w:t>
      </w:r>
      <w:r>
        <w:t>é exibido.</w:t>
      </w:r>
    </w:p>
    <w:p w14:paraId="64CDA048" w14:textId="77777777" w:rsidR="006874B4" w:rsidRDefault="006874B4" w:rsidP="006874B4">
      <w:pPr>
        <w:keepNext/>
        <w:spacing w:before="0" w:after="200"/>
        <w:jc w:val="center"/>
      </w:pPr>
      <w:r>
        <w:rPr>
          <w:noProof/>
          <w:lang w:eastAsia="pt-BR"/>
        </w:rPr>
        <mc:AlternateContent>
          <mc:Choice Requires="wps">
            <w:drawing>
              <wp:anchor distT="0" distB="0" distL="114300" distR="114300" simplePos="0" relativeHeight="251694592" behindDoc="0" locked="0" layoutInCell="1" allowOverlap="1" wp14:anchorId="0DACF66F" wp14:editId="230B41AD">
                <wp:simplePos x="0" y="0"/>
                <wp:positionH relativeFrom="column">
                  <wp:posOffset>4701540</wp:posOffset>
                </wp:positionH>
                <wp:positionV relativeFrom="paragraph">
                  <wp:posOffset>139065</wp:posOffset>
                </wp:positionV>
                <wp:extent cx="1592580" cy="624840"/>
                <wp:effectExtent l="152400" t="0" r="26670" b="251460"/>
                <wp:wrapNone/>
                <wp:docPr id="13" name="Rectangular Callout 13"/>
                <wp:cNvGraphicFramePr/>
                <a:graphic xmlns:a="http://schemas.openxmlformats.org/drawingml/2006/main">
                  <a:graphicData uri="http://schemas.microsoft.com/office/word/2010/wordprocessingShape">
                    <wps:wsp>
                      <wps:cNvSpPr/>
                      <wps:spPr>
                        <a:xfrm>
                          <a:off x="0" y="0"/>
                          <a:ext cx="1592580" cy="624840"/>
                        </a:xfrm>
                        <a:prstGeom prst="wedgeRectCallout">
                          <a:avLst>
                            <a:gd name="adj1" fmla="val -59110"/>
                            <a:gd name="adj2" fmla="val 8567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6A007" w14:textId="77777777" w:rsidR="006F1F70" w:rsidRPr="00220049" w:rsidRDefault="006F1F70" w:rsidP="006874B4">
                            <w:pPr>
                              <w:jc w:val="center"/>
                              <w:rPr>
                                <w:sz w:val="18"/>
                              </w:rPr>
                            </w:pPr>
                            <w:r>
                              <w:rPr>
                                <w:sz w:val="18"/>
                              </w:rPr>
                              <w:t>Definindo</w:t>
                            </w:r>
                            <w:r w:rsidRPr="00220049">
                              <w:rPr>
                                <w:sz w:val="18"/>
                              </w:rPr>
                              <w:t xml:space="preserve"> um </w:t>
                            </w:r>
                            <w:r w:rsidRPr="00DF6126">
                              <w:rPr>
                                <w:i/>
                                <w:sz w:val="18"/>
                              </w:rPr>
                              <w:t>model</w:t>
                            </w:r>
                            <w:r w:rsidRPr="00220049">
                              <w:rPr>
                                <w:sz w:val="18"/>
                              </w:rPr>
                              <w:t xml:space="preserve"> específico para a </w:t>
                            </w:r>
                            <w:r w:rsidRPr="002E49BC">
                              <w:rPr>
                                <w:i/>
                                <w:sz w:val="18"/>
                              </w:rPr>
                              <w:t>View</w:t>
                            </w:r>
                            <w:r w:rsidRPr="00220049">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ACF66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3" o:spid="_x0000_s1031" type="#_x0000_t61" style="position:absolute;left:0;text-align:left;margin-left:370.2pt;margin-top:10.95pt;width:125.4pt;height:49.2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" adj="-1968,29305" fillcolor="#4f81bd [3204]" strokecolor="#243f60 [1604]" strokeweight="2pt">
                <v:textbox>
                  <w:txbxContent>
                    <w:p w14:paraId="43D6A007" w14:textId="77777777" w:rsidR="006F1F70" w:rsidRPr="00220049" w:rsidRDefault="006F1F70" w:rsidP="006874B4">
                      <w:pPr>
                        <w:jc w:val="center"/>
                        <w:rPr>
                          <w:sz w:val="18"/>
                        </w:rPr>
                      </w:pPr>
                      <w:r>
                        <w:rPr>
                          <w:sz w:val="18"/>
                        </w:rPr>
                        <w:t>Definindo</w:t>
                      </w:r>
                      <w:r w:rsidRPr="00220049">
                        <w:rPr>
                          <w:sz w:val="18"/>
                        </w:rPr>
                        <w:t xml:space="preserve"> um </w:t>
                      </w:r>
                      <w:r w:rsidRPr="00DF6126">
                        <w:rPr>
                          <w:i/>
                          <w:sz w:val="18"/>
                        </w:rPr>
                        <w:t>model</w:t>
                      </w:r>
                      <w:r w:rsidRPr="00220049">
                        <w:rPr>
                          <w:sz w:val="18"/>
                        </w:rPr>
                        <w:t xml:space="preserve"> específico para a </w:t>
                      </w:r>
                      <w:r w:rsidRPr="002E49BC">
                        <w:rPr>
                          <w:i/>
                          <w:sz w:val="18"/>
                        </w:rPr>
                        <w:t>View</w:t>
                      </w:r>
                      <w:r w:rsidRPr="00220049">
                        <w:rPr>
                          <w:sz w:val="18"/>
                        </w:rPr>
                        <w:t>.</w:t>
                      </w:r>
                    </w:p>
                  </w:txbxContent>
                </v:textbox>
              </v:shape>
            </w:pict>
          </mc:Fallback>
        </mc:AlternateContent>
      </w:r>
      <w:r>
        <w:rPr>
          <w:noProof/>
          <w:lang w:eastAsia="pt-BR"/>
        </w:rPr>
        <mc:AlternateContent>
          <mc:Choice Requires="wps">
            <w:drawing>
              <wp:anchor distT="0" distB="0" distL="114300" distR="114300" simplePos="0" relativeHeight="251693568" behindDoc="0" locked="0" layoutInCell="1" allowOverlap="1" wp14:anchorId="46DCBCA8" wp14:editId="01E35647">
                <wp:simplePos x="0" y="0"/>
                <wp:positionH relativeFrom="column">
                  <wp:posOffset>2125980</wp:posOffset>
                </wp:positionH>
                <wp:positionV relativeFrom="paragraph">
                  <wp:posOffset>763905</wp:posOffset>
                </wp:positionV>
                <wp:extent cx="2110740" cy="426720"/>
                <wp:effectExtent l="0" t="0" r="22860" b="11430"/>
                <wp:wrapNone/>
                <wp:docPr id="22" name="Rectangle 22"/>
                <wp:cNvGraphicFramePr/>
                <a:graphic xmlns:a="http://schemas.openxmlformats.org/drawingml/2006/main">
                  <a:graphicData uri="http://schemas.microsoft.com/office/word/2010/wordprocessingShape">
                    <wps:wsp>
                      <wps:cNvSpPr/>
                      <wps:spPr>
                        <a:xfrm>
                          <a:off x="0" y="0"/>
                          <a:ext cx="2110740" cy="426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E3209" id="Rectangle 22" o:spid="_x0000_s1026" style="position:absolute;margin-left:167.4pt;margin-top:60.15pt;width:166.2pt;height:33.6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" filled="f" strokecolor="red" strokeweight="2pt"/>
            </w:pict>
          </mc:Fallback>
        </mc:AlternateContent>
      </w:r>
      <w:r>
        <w:rPr>
          <w:noProof/>
          <w:lang w:eastAsia="pt-BR"/>
        </w:rPr>
        <w:drawing>
          <wp:inline distT="0" distB="0" distL="0" distR="0" wp14:anchorId="7866048E" wp14:editId="09719FC3">
            <wp:extent cx="3054096" cy="2651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4096" cy="2651760"/>
                    </a:xfrm>
                    <a:prstGeom prst="rect">
                      <a:avLst/>
                    </a:prstGeom>
                    <a:noFill/>
                    <a:ln>
                      <a:noFill/>
                    </a:ln>
                  </pic:spPr>
                </pic:pic>
              </a:graphicData>
            </a:graphic>
          </wp:inline>
        </w:drawing>
      </w:r>
    </w:p>
    <w:p w14:paraId="3F8ACAF7" w14:textId="77777777" w:rsidR="006874B4" w:rsidRDefault="006874B4" w:rsidP="006874B4">
      <w:pPr>
        <w:pStyle w:val="Legenda"/>
      </w:pPr>
      <w:bookmarkStart w:id="110" w:name="_Toc365361678"/>
      <w:bookmarkStart w:id="111" w:name="_Toc372544057"/>
      <w:r>
        <w:t xml:space="preserve">Figura </w:t>
      </w:r>
      <w:r>
        <w:fldChar w:fldCharType="begin"/>
      </w:r>
      <w:r>
        <w:instrText xml:space="preserve"> SEQ Figura \* ARABIC </w:instrText>
      </w:r>
      <w:r>
        <w:fldChar w:fldCharType="separate"/>
      </w:r>
      <w:r w:rsidR="00A551CF">
        <w:rPr>
          <w:noProof/>
        </w:rPr>
        <w:t>14</w:t>
      </w:r>
      <w:r>
        <w:fldChar w:fldCharType="end"/>
      </w:r>
      <w:r>
        <w:t xml:space="preserve"> – Criação de view</w:t>
      </w:r>
      <w:bookmarkEnd w:id="110"/>
      <w:bookmarkEnd w:id="111"/>
    </w:p>
    <w:p w14:paraId="4A993348" w14:textId="77777777" w:rsidR="006874B4" w:rsidRDefault="006874B4" w:rsidP="006874B4">
      <w:r>
        <w:t xml:space="preserve">Nesta etapa, é possível criar uma </w:t>
      </w:r>
      <w:r w:rsidRPr="002E49BC">
        <w:rPr>
          <w:i/>
        </w:rPr>
        <w:t>view</w:t>
      </w:r>
      <w:r>
        <w:t xml:space="preserve"> especificando o </w:t>
      </w:r>
      <w:r w:rsidRPr="00A32EE7">
        <w:rPr>
          <w:i/>
        </w:rPr>
        <w:t>model</w:t>
      </w:r>
      <w:r>
        <w:t xml:space="preserve"> “Produto” e qual o </w:t>
      </w:r>
      <w:r w:rsidRPr="002E49BC">
        <w:rPr>
          <w:i/>
        </w:rPr>
        <w:t>model</w:t>
      </w:r>
      <w:r>
        <w:t xml:space="preserve"> a ser usado como </w:t>
      </w:r>
      <w:r w:rsidRPr="002E49BC">
        <w:rPr>
          <w:i/>
        </w:rPr>
        <w:t>template</w:t>
      </w:r>
      <w:r>
        <w:t>.</w:t>
      </w:r>
    </w:p>
    <w:p w14:paraId="72512AEB" w14:textId="77777777" w:rsidR="006874B4" w:rsidRDefault="006874B4" w:rsidP="006874B4">
      <w:r>
        <w:t xml:space="preserve">Também existem </w:t>
      </w:r>
      <w:r w:rsidRPr="00CA43BC">
        <w:rPr>
          <w:i/>
        </w:rPr>
        <w:t>scaffolds</w:t>
      </w:r>
      <w:r>
        <w:t xml:space="preserve">, que são os </w:t>
      </w:r>
      <w:r w:rsidRPr="002E49BC">
        <w:rPr>
          <w:i/>
        </w:rPr>
        <w:t>templates</w:t>
      </w:r>
      <w:r>
        <w:t xml:space="preserve"> que serão usados, de acordo com a ação que se que se deseja implementar na view em questão.</w:t>
      </w:r>
    </w:p>
    <w:p w14:paraId="2EE86A70" w14:textId="77777777" w:rsidR="006874B4" w:rsidRPr="00CA43BC" w:rsidRDefault="006874B4" w:rsidP="006874B4">
      <w:r>
        <w:t xml:space="preserve">Os </w:t>
      </w:r>
      <w:r>
        <w:rPr>
          <w:i/>
        </w:rPr>
        <w:t>scaffolds</w:t>
      </w:r>
      <w:r>
        <w:t xml:space="preserve"> suportados são “</w:t>
      </w:r>
      <w:r w:rsidRPr="00CA43BC">
        <w:rPr>
          <w:i/>
        </w:rPr>
        <w:t>Create</w:t>
      </w:r>
      <w:r>
        <w:rPr>
          <w:i/>
        </w:rPr>
        <w:t>, Delete, Details, Edit, Empty e List</w:t>
      </w:r>
      <w:r>
        <w:t>”.</w:t>
      </w:r>
    </w:p>
    <w:p w14:paraId="25482846" w14:textId="77777777" w:rsidR="006874B4" w:rsidRDefault="006874B4" w:rsidP="006874B4">
      <w:r>
        <w:t xml:space="preserve">Ao selecionar, por exemplo, o </w:t>
      </w:r>
      <w:r w:rsidRPr="007106EE">
        <w:rPr>
          <w:i/>
        </w:rPr>
        <w:t>scaffold</w:t>
      </w:r>
      <w:r>
        <w:rPr>
          <w:i/>
        </w:rPr>
        <w:t xml:space="preserve"> Create o </w:t>
      </w:r>
      <w:r w:rsidRPr="00CA43BC">
        <w:t>seguinte</w:t>
      </w:r>
      <w:r>
        <w:t xml:space="preserve"> resultado é visto no navegador quando apontamos para a URL do </w:t>
      </w:r>
      <w:r w:rsidRPr="00CA43BC">
        <w:rPr>
          <w:i/>
        </w:rPr>
        <w:t>controller</w:t>
      </w:r>
      <w:r>
        <w:t xml:space="preserve"> </w:t>
      </w:r>
      <w:hyperlink r:id="rId44" w:history="1">
        <w:r w:rsidRPr="000240C1">
          <w:rPr>
            <w:rStyle w:val="Hyperlink"/>
          </w:rPr>
          <w:t>http://site/Produto/</w:t>
        </w:r>
      </w:hyperlink>
      <w:r>
        <w:t xml:space="preserve"> </w:t>
      </w:r>
    </w:p>
    <w:p w14:paraId="5C3DDA3F" w14:textId="77777777" w:rsidR="006874B4" w:rsidRDefault="006874B4" w:rsidP="006874B4">
      <w:pPr>
        <w:keepNext/>
        <w:spacing w:before="0" w:after="200"/>
        <w:jc w:val="center"/>
      </w:pPr>
      <w:r>
        <w:rPr>
          <w:noProof/>
          <w:lang w:eastAsia="pt-BR"/>
        </w:rPr>
        <w:drawing>
          <wp:inline distT="0" distB="0" distL="0" distR="0" wp14:anchorId="6113B344" wp14:editId="670AB7A2">
            <wp:extent cx="2505456" cy="194767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05456" cy="1947672"/>
                    </a:xfrm>
                    <a:prstGeom prst="rect">
                      <a:avLst/>
                    </a:prstGeom>
                    <a:noFill/>
                    <a:ln>
                      <a:noFill/>
                    </a:ln>
                  </pic:spPr>
                </pic:pic>
              </a:graphicData>
            </a:graphic>
          </wp:inline>
        </w:drawing>
      </w:r>
    </w:p>
    <w:p w14:paraId="4BEA9467" w14:textId="77777777" w:rsidR="006874B4" w:rsidRPr="00CA43BC" w:rsidRDefault="006874B4" w:rsidP="006874B4">
      <w:pPr>
        <w:pStyle w:val="Legenda"/>
        <w:rPr>
          <w:rFonts w:eastAsiaTheme="minorHAnsi"/>
          <w:sz w:val="32"/>
          <w:szCs w:val="36"/>
        </w:rPr>
      </w:pPr>
      <w:bookmarkStart w:id="112" w:name="_Toc365361679"/>
      <w:bookmarkStart w:id="113" w:name="_Toc372544058"/>
      <w:r>
        <w:t xml:space="preserve">Figura </w:t>
      </w:r>
      <w:r>
        <w:fldChar w:fldCharType="begin"/>
      </w:r>
      <w:r>
        <w:instrText xml:space="preserve"> SEQ Figura \* ARABIC </w:instrText>
      </w:r>
      <w:r>
        <w:fldChar w:fldCharType="separate"/>
      </w:r>
      <w:r w:rsidR="00A551CF">
        <w:rPr>
          <w:noProof/>
        </w:rPr>
        <w:t>15</w:t>
      </w:r>
      <w:r>
        <w:fldChar w:fldCharType="end"/>
      </w:r>
      <w:r>
        <w:t xml:space="preserve"> – View criada com base no </w:t>
      </w:r>
      <w:r>
        <w:rPr>
          <w:i/>
        </w:rPr>
        <w:t>model</w:t>
      </w:r>
      <w:r>
        <w:t xml:space="preserve"> Produto/</w:t>
      </w:r>
      <w:r>
        <w:rPr>
          <w:i/>
        </w:rPr>
        <w:t>Scaffold</w:t>
      </w:r>
      <w:r>
        <w:t xml:space="preserve"> “</w:t>
      </w:r>
      <w:r w:rsidRPr="00CA43BC">
        <w:rPr>
          <w:i/>
        </w:rPr>
        <w:t>Create</w:t>
      </w:r>
      <w:r>
        <w:rPr>
          <w:i/>
        </w:rPr>
        <w:t>”</w:t>
      </w:r>
      <w:r>
        <w:t>.</w:t>
      </w:r>
      <w:bookmarkEnd w:id="112"/>
      <w:bookmarkEnd w:id="113"/>
    </w:p>
    <w:p w14:paraId="014C1461" w14:textId="77777777" w:rsidR="006874B4" w:rsidRDefault="006874B4" w:rsidP="006874B4"/>
    <w:p w14:paraId="5EB6825C" w14:textId="77777777" w:rsidR="006874B4" w:rsidRDefault="006874B4" w:rsidP="006874B4">
      <w:r>
        <w:lastRenderedPageBreak/>
        <w:t xml:space="preserve">Portanto, a partir de um </w:t>
      </w:r>
      <w:r>
        <w:rPr>
          <w:i/>
        </w:rPr>
        <w:t xml:space="preserve">model, </w:t>
      </w:r>
      <w:r>
        <w:t xml:space="preserve">é possível automatizar as tarefas de criação das </w:t>
      </w:r>
      <w:r w:rsidRPr="00CA43BC">
        <w:rPr>
          <w:i/>
        </w:rPr>
        <w:t>views</w:t>
      </w:r>
      <w:r>
        <w:t xml:space="preserve"> para a realização das operações básicas de uma aplicação, como adicionar, editar, excluir e visualizar informações de um determinado registro.</w:t>
      </w:r>
    </w:p>
    <w:p w14:paraId="535550FE" w14:textId="1CBFF31D" w:rsidR="00251CF0" w:rsidRDefault="00251CF0" w:rsidP="006874B4"/>
    <w:p w14:paraId="055E855B" w14:textId="470BC51A" w:rsidR="00251CF0" w:rsidRDefault="00251CF0" w:rsidP="00251CF0">
      <w:pPr>
        <w:pStyle w:val="Heading3Numbered"/>
      </w:pPr>
      <w:bookmarkStart w:id="114" w:name="_Toc372543961"/>
      <w:r>
        <w:t>Custom Model Binders</w:t>
      </w:r>
      <w:bookmarkEnd w:id="114"/>
    </w:p>
    <w:p w14:paraId="46725C58" w14:textId="1D1B8D63" w:rsidR="00251CF0" w:rsidRDefault="00251CF0" w:rsidP="006874B4">
      <w:r w:rsidRPr="00843046">
        <w:rPr>
          <w:i/>
        </w:rPr>
        <w:t>Model Binders</w:t>
      </w:r>
      <w:r>
        <w:t xml:space="preserve"> no ASP.NET MVC mapeiam elementos de um formulário HTTP à uma classe definida no </w:t>
      </w:r>
      <w:r w:rsidRPr="00843046">
        <w:rPr>
          <w:i/>
        </w:rPr>
        <w:t>Controller</w:t>
      </w:r>
      <w:r>
        <w:t>, como demonstrado abaixo:</w:t>
      </w:r>
    </w:p>
    <w:p w14:paraId="60CFC092" w14:textId="77777777" w:rsidR="00251CF0" w:rsidRDefault="00251CF0" w:rsidP="00251CF0">
      <w:pPr>
        <w:pStyle w:val="CodeBlock"/>
      </w:pPr>
    </w:p>
    <w:p w14:paraId="37867616" w14:textId="77777777" w:rsidR="00251CF0" w:rsidRPr="00843046" w:rsidRDefault="00251CF0" w:rsidP="00251CF0">
      <w:pPr>
        <w:pStyle w:val="CodeBlock"/>
        <w:rPr>
          <w:rFonts w:ascii="Consolas" w:eastAsia="Times New Roman" w:hAnsi="Consolas" w:cs="Consolas"/>
          <w:color w:val="000000"/>
          <w:sz w:val="18"/>
          <w:szCs w:val="18"/>
          <w:lang w:val="en-US" w:eastAsia="pt-BR"/>
        </w:rPr>
      </w:pPr>
      <w:r w:rsidRPr="00843046">
        <w:rPr>
          <w:rFonts w:ascii="Consolas" w:eastAsia="Times New Roman" w:hAnsi="Consolas" w:cs="Consolas"/>
          <w:color w:val="0000FF"/>
          <w:sz w:val="18"/>
          <w:szCs w:val="18"/>
          <w:bdr w:val="none" w:sz="0" w:space="0" w:color="auto" w:frame="1"/>
          <w:lang w:val="en-US" w:eastAsia="pt-BR"/>
        </w:rPr>
        <w:t>&lt;</w:t>
      </w:r>
      <w:r w:rsidRPr="00843046">
        <w:rPr>
          <w:rFonts w:ascii="Consolas" w:eastAsia="Times New Roman" w:hAnsi="Consolas" w:cs="Consolas"/>
          <w:color w:val="800000"/>
          <w:sz w:val="18"/>
          <w:szCs w:val="18"/>
          <w:bdr w:val="none" w:sz="0" w:space="0" w:color="auto" w:frame="1"/>
          <w:lang w:val="en-US" w:eastAsia="pt-BR"/>
        </w:rPr>
        <w:t>form</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id</w:t>
      </w:r>
      <w:r w:rsidRPr="00843046">
        <w:rPr>
          <w:rFonts w:ascii="Consolas" w:eastAsia="Times New Roman" w:hAnsi="Consolas" w:cs="Consolas"/>
          <w:color w:val="0000FF"/>
          <w:sz w:val="18"/>
          <w:szCs w:val="18"/>
          <w:bdr w:val="none" w:sz="0" w:space="0" w:color="auto" w:frame="1"/>
          <w:lang w:val="en-US" w:eastAsia="pt-BR"/>
        </w:rPr>
        <w:t>="Home"</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action</w:t>
      </w:r>
      <w:r w:rsidRPr="00843046">
        <w:rPr>
          <w:rFonts w:ascii="Consolas" w:eastAsia="Times New Roman" w:hAnsi="Consolas" w:cs="Consolas"/>
          <w:color w:val="0000FF"/>
          <w:sz w:val="18"/>
          <w:szCs w:val="18"/>
          <w:bdr w:val="none" w:sz="0" w:space="0" w:color="auto" w:frame="1"/>
          <w:lang w:val="en-US" w:eastAsia="pt-BR"/>
        </w:rPr>
        <w: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method</w:t>
      </w:r>
      <w:r w:rsidRPr="00843046">
        <w:rPr>
          <w:rFonts w:ascii="Consolas" w:eastAsia="Times New Roman" w:hAnsi="Consolas" w:cs="Consolas"/>
          <w:color w:val="0000FF"/>
          <w:sz w:val="18"/>
          <w:szCs w:val="18"/>
          <w:bdr w:val="none" w:sz="0" w:space="0" w:color="auto" w:frame="1"/>
          <w:lang w:val="en-US" w:eastAsia="pt-BR"/>
        </w:rPr>
        <w:t>="POST"&gt;</w:t>
      </w:r>
    </w:p>
    <w:p w14:paraId="3C6D0495" w14:textId="50A5513E" w:rsidR="00251CF0" w:rsidRPr="00843046" w:rsidRDefault="00251CF0" w:rsidP="00251CF0">
      <w:pPr>
        <w:pStyle w:val="CodeBlock"/>
        <w:rPr>
          <w:rFonts w:ascii="Consolas" w:eastAsia="Times New Roman" w:hAnsi="Consolas" w:cs="Consolas"/>
          <w:color w:val="000000"/>
          <w:sz w:val="18"/>
          <w:szCs w:val="18"/>
          <w:lang w:val="en-US" w:eastAsia="pt-BR"/>
        </w:rPr>
      </w:pPr>
      <w:r w:rsidRPr="00843046">
        <w:rPr>
          <w:rFonts w:ascii="Consolas" w:eastAsia="Times New Roman" w:hAnsi="Consolas" w:cs="Consolas"/>
          <w:color w:val="000000"/>
          <w:sz w:val="18"/>
          <w:szCs w:val="18"/>
          <w:lang w:val="en-US" w:eastAsia="pt-BR"/>
        </w:rPr>
        <w:t xml:space="preserve">    Dia     </w:t>
      </w:r>
      <w:r w:rsidRPr="00843046">
        <w:rPr>
          <w:rFonts w:ascii="Consolas" w:eastAsia="Times New Roman" w:hAnsi="Consolas" w:cs="Consolas"/>
          <w:color w:val="0000FF"/>
          <w:sz w:val="18"/>
          <w:szCs w:val="18"/>
          <w:bdr w:val="none" w:sz="0" w:space="0" w:color="auto" w:frame="1"/>
          <w:lang w:val="en-US" w:eastAsia="pt-BR"/>
        </w:rPr>
        <w:t>&lt;</w:t>
      </w:r>
      <w:r w:rsidRPr="00843046">
        <w:rPr>
          <w:rFonts w:ascii="Consolas" w:eastAsia="Times New Roman" w:hAnsi="Consolas" w:cs="Consolas"/>
          <w:color w:val="800000"/>
          <w:sz w:val="18"/>
          <w:szCs w:val="18"/>
          <w:bdr w:val="none" w:sz="0" w:space="0" w:color="auto" w:frame="1"/>
          <w:lang w:val="en-US" w:eastAsia="pt-BR"/>
        </w:rPr>
        <w:t>input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id</w:t>
      </w:r>
      <w:r w:rsidRPr="00843046">
        <w:rPr>
          <w:rFonts w:ascii="Consolas" w:eastAsia="Times New Roman" w:hAnsi="Consolas" w:cs="Consolas"/>
          <w:color w:val="0000FF"/>
          <w:sz w:val="18"/>
          <w:szCs w:val="18"/>
          <w:bdr w:val="none" w:sz="0" w:space="0" w:color="auto" w:frame="1"/>
          <w:lang w:val="en-US" w:eastAsia="pt-BR"/>
        </w:rPr>
        <w:t>="Day"</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name</w:t>
      </w:r>
      <w:r w:rsidRPr="00843046">
        <w:rPr>
          <w:rFonts w:ascii="Consolas" w:eastAsia="Times New Roman" w:hAnsi="Consolas" w:cs="Consolas"/>
          <w:color w:val="0000FF"/>
          <w:sz w:val="18"/>
          <w:szCs w:val="18"/>
          <w:bdr w:val="none" w:sz="0" w:space="0" w:color="auto" w:frame="1"/>
          <w:lang w:val="en-US" w:eastAsia="pt-BR"/>
        </w:rPr>
        <w:t>="Day"</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value</w:t>
      </w:r>
      <w:r w:rsidRPr="00843046">
        <w:rPr>
          <w:rFonts w:ascii="Consolas" w:eastAsia="Times New Roman" w:hAnsi="Consolas" w:cs="Consolas"/>
          <w:color w:val="0000FF"/>
          <w:sz w:val="18"/>
          <w:szCs w:val="18"/>
          <w:bdr w:val="none" w:sz="0" w:space="0" w:color="auto" w:frame="1"/>
          <w:lang w:val="en-US" w:eastAsia="pt-BR"/>
        </w:rPr>
        <w: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type</w:t>
      </w:r>
      <w:r w:rsidRPr="00843046">
        <w:rPr>
          <w:rFonts w:ascii="Consolas" w:eastAsia="Times New Roman" w:hAnsi="Consolas" w:cs="Consolas"/>
          <w:color w:val="0000FF"/>
          <w:sz w:val="18"/>
          <w:szCs w:val="18"/>
          <w:bdr w:val="none" w:sz="0" w:space="0" w:color="auto" w:frame="1"/>
          <w:lang w:val="en-US" w:eastAsia="pt-BR"/>
        </w:rPr>
        <w:t>="text"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0000FF"/>
          <w:sz w:val="18"/>
          <w:szCs w:val="18"/>
          <w:bdr w:val="none" w:sz="0" w:space="0" w:color="auto" w:frame="1"/>
          <w:lang w:val="en-US" w:eastAsia="pt-BR"/>
        </w:rPr>
        <w:t>/&gt;</w:t>
      </w:r>
    </w:p>
    <w:p w14:paraId="3D5592C2" w14:textId="6DD18CC1" w:rsidR="00251CF0" w:rsidRPr="00843046" w:rsidRDefault="00251CF0" w:rsidP="00251CF0">
      <w:pPr>
        <w:pStyle w:val="CodeBlock"/>
        <w:rPr>
          <w:rFonts w:ascii="Consolas" w:eastAsia="Times New Roman" w:hAnsi="Consolas" w:cs="Consolas"/>
          <w:color w:val="000000"/>
          <w:sz w:val="18"/>
          <w:szCs w:val="18"/>
          <w:lang w:val="en-US" w:eastAsia="pt-BR"/>
        </w:rPr>
      </w:pPr>
      <w:r w:rsidRPr="00843046">
        <w:rPr>
          <w:rFonts w:ascii="Consolas" w:eastAsia="Times New Roman" w:hAnsi="Consolas" w:cs="Consolas"/>
          <w:color w:val="000000"/>
          <w:sz w:val="18"/>
          <w:szCs w:val="18"/>
          <w:lang w:val="en-US" w:eastAsia="pt-BR"/>
        </w:rPr>
        <w:t xml:space="preserve">    Mês     </w:t>
      </w:r>
      <w:r w:rsidRPr="00843046">
        <w:rPr>
          <w:rFonts w:ascii="Consolas" w:eastAsia="Times New Roman" w:hAnsi="Consolas" w:cs="Consolas"/>
          <w:color w:val="0000FF"/>
          <w:sz w:val="18"/>
          <w:szCs w:val="18"/>
          <w:bdr w:val="none" w:sz="0" w:space="0" w:color="auto" w:frame="1"/>
          <w:lang w:val="en-US" w:eastAsia="pt-BR"/>
        </w:rPr>
        <w:t>&lt;</w:t>
      </w:r>
      <w:r w:rsidRPr="00843046">
        <w:rPr>
          <w:rFonts w:ascii="Consolas" w:eastAsia="Times New Roman" w:hAnsi="Consolas" w:cs="Consolas"/>
          <w:color w:val="800000"/>
          <w:sz w:val="18"/>
          <w:szCs w:val="18"/>
          <w:bdr w:val="none" w:sz="0" w:space="0" w:color="auto" w:frame="1"/>
          <w:lang w:val="en-US" w:eastAsia="pt-BR"/>
        </w:rPr>
        <w:t>input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id</w:t>
      </w:r>
      <w:r w:rsidRPr="00843046">
        <w:rPr>
          <w:rFonts w:ascii="Consolas" w:eastAsia="Times New Roman" w:hAnsi="Consolas" w:cs="Consolas"/>
          <w:color w:val="0000FF"/>
          <w:sz w:val="18"/>
          <w:szCs w:val="18"/>
          <w:bdr w:val="none" w:sz="0" w:space="0" w:color="auto" w:frame="1"/>
          <w:lang w:val="en-US" w:eastAsia="pt-BR"/>
        </w:rPr>
        <w:t>="Month"</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name</w:t>
      </w:r>
      <w:r w:rsidRPr="00843046">
        <w:rPr>
          <w:rFonts w:ascii="Consolas" w:eastAsia="Times New Roman" w:hAnsi="Consolas" w:cs="Consolas"/>
          <w:color w:val="0000FF"/>
          <w:sz w:val="18"/>
          <w:szCs w:val="18"/>
          <w:bdr w:val="none" w:sz="0" w:space="0" w:color="auto" w:frame="1"/>
          <w:lang w:val="en-US" w:eastAsia="pt-BR"/>
        </w:rPr>
        <w:t>="Month"</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value</w:t>
      </w:r>
      <w:r w:rsidRPr="00843046">
        <w:rPr>
          <w:rFonts w:ascii="Consolas" w:eastAsia="Times New Roman" w:hAnsi="Consolas" w:cs="Consolas"/>
          <w:color w:val="0000FF"/>
          <w:sz w:val="18"/>
          <w:szCs w:val="18"/>
          <w:bdr w:val="none" w:sz="0" w:space="0" w:color="auto" w:frame="1"/>
          <w:lang w:val="en-US" w:eastAsia="pt-BR"/>
        </w:rPr>
        <w: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type</w:t>
      </w:r>
      <w:r w:rsidRPr="00843046">
        <w:rPr>
          <w:rFonts w:ascii="Consolas" w:eastAsia="Times New Roman" w:hAnsi="Consolas" w:cs="Consolas"/>
          <w:color w:val="0000FF"/>
          <w:sz w:val="18"/>
          <w:szCs w:val="18"/>
          <w:bdr w:val="none" w:sz="0" w:space="0" w:color="auto" w:frame="1"/>
          <w:lang w:val="en-US" w:eastAsia="pt-BR"/>
        </w:rPr>
        <w:t>="text"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0000FF"/>
          <w:sz w:val="18"/>
          <w:szCs w:val="18"/>
          <w:bdr w:val="none" w:sz="0" w:space="0" w:color="auto" w:frame="1"/>
          <w:lang w:val="en-US" w:eastAsia="pt-BR"/>
        </w:rPr>
        <w:t>/&gt;</w:t>
      </w:r>
    </w:p>
    <w:p w14:paraId="16EBF306" w14:textId="1B11CCD0" w:rsidR="00251CF0" w:rsidRPr="00843046" w:rsidRDefault="00251CF0" w:rsidP="00251CF0">
      <w:pPr>
        <w:pStyle w:val="CodeBlock"/>
        <w:rPr>
          <w:rFonts w:ascii="Consolas" w:eastAsia="Times New Roman" w:hAnsi="Consolas" w:cs="Consolas"/>
          <w:color w:val="000000"/>
          <w:sz w:val="18"/>
          <w:szCs w:val="18"/>
          <w:lang w:val="en-US" w:eastAsia="pt-BR"/>
        </w:rPr>
      </w:pPr>
      <w:r w:rsidRPr="00843046">
        <w:rPr>
          <w:rFonts w:ascii="Consolas" w:eastAsia="Times New Roman" w:hAnsi="Consolas" w:cs="Consolas"/>
          <w:color w:val="000000"/>
          <w:sz w:val="18"/>
          <w:szCs w:val="18"/>
          <w:lang w:val="en-US" w:eastAsia="pt-BR"/>
        </w:rPr>
        <w:t xml:space="preserve">    Ano     </w:t>
      </w:r>
      <w:r w:rsidRPr="00843046">
        <w:rPr>
          <w:rFonts w:ascii="Consolas" w:eastAsia="Times New Roman" w:hAnsi="Consolas" w:cs="Consolas"/>
          <w:color w:val="0000FF"/>
          <w:sz w:val="18"/>
          <w:szCs w:val="18"/>
          <w:bdr w:val="none" w:sz="0" w:space="0" w:color="auto" w:frame="1"/>
          <w:lang w:val="en-US" w:eastAsia="pt-BR"/>
        </w:rPr>
        <w:t>&lt;</w:t>
      </w:r>
      <w:r w:rsidRPr="00843046">
        <w:rPr>
          <w:rFonts w:ascii="Consolas" w:eastAsia="Times New Roman" w:hAnsi="Consolas" w:cs="Consolas"/>
          <w:color w:val="800000"/>
          <w:sz w:val="18"/>
          <w:szCs w:val="18"/>
          <w:bdr w:val="none" w:sz="0" w:space="0" w:color="auto" w:frame="1"/>
          <w:lang w:val="en-US" w:eastAsia="pt-BR"/>
        </w:rPr>
        <w:t>input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id</w:t>
      </w:r>
      <w:r w:rsidRPr="00843046">
        <w:rPr>
          <w:rFonts w:ascii="Consolas" w:eastAsia="Times New Roman" w:hAnsi="Consolas" w:cs="Consolas"/>
          <w:color w:val="0000FF"/>
          <w:sz w:val="18"/>
          <w:szCs w:val="18"/>
          <w:bdr w:val="none" w:sz="0" w:space="0" w:color="auto" w:frame="1"/>
          <w:lang w:val="en-US" w:eastAsia="pt-BR"/>
        </w:rPr>
        <w:t>="Year"</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name</w:t>
      </w:r>
      <w:r w:rsidRPr="00843046">
        <w:rPr>
          <w:rFonts w:ascii="Consolas" w:eastAsia="Times New Roman" w:hAnsi="Consolas" w:cs="Consolas"/>
          <w:color w:val="0000FF"/>
          <w:sz w:val="18"/>
          <w:szCs w:val="18"/>
          <w:bdr w:val="none" w:sz="0" w:space="0" w:color="auto" w:frame="1"/>
          <w:lang w:val="en-US" w:eastAsia="pt-BR"/>
        </w:rPr>
        <w:t>="Year"</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value</w:t>
      </w:r>
      <w:r w:rsidRPr="00843046">
        <w:rPr>
          <w:rFonts w:ascii="Consolas" w:eastAsia="Times New Roman" w:hAnsi="Consolas" w:cs="Consolas"/>
          <w:color w:val="0000FF"/>
          <w:sz w:val="18"/>
          <w:szCs w:val="18"/>
          <w:bdr w:val="none" w:sz="0" w:space="0" w:color="auto" w:frame="1"/>
          <w:lang w:val="en-US" w:eastAsia="pt-BR"/>
        </w:rPr>
        <w: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type</w:t>
      </w:r>
      <w:r w:rsidRPr="00843046">
        <w:rPr>
          <w:rFonts w:ascii="Consolas" w:eastAsia="Times New Roman" w:hAnsi="Consolas" w:cs="Consolas"/>
          <w:color w:val="0000FF"/>
          <w:sz w:val="18"/>
          <w:szCs w:val="18"/>
          <w:bdr w:val="none" w:sz="0" w:space="0" w:color="auto" w:frame="1"/>
          <w:lang w:val="en-US" w:eastAsia="pt-BR"/>
        </w:rPr>
        <w:t>="text"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0000FF"/>
          <w:sz w:val="18"/>
          <w:szCs w:val="18"/>
          <w:bdr w:val="none" w:sz="0" w:space="0" w:color="auto" w:frame="1"/>
          <w:lang w:val="en-US" w:eastAsia="pt-BR"/>
        </w:rPr>
        <w:t>/&gt;</w:t>
      </w:r>
      <w:r w:rsidRPr="00843046">
        <w:rPr>
          <w:rFonts w:ascii="Consolas" w:eastAsia="Times New Roman" w:hAnsi="Consolas" w:cs="Consolas"/>
          <w:color w:val="000000"/>
          <w:sz w:val="18"/>
          <w:szCs w:val="18"/>
          <w:lang w:val="en-US" w:eastAsia="pt-BR"/>
        </w:rPr>
        <w:t xml:space="preserve">    </w:t>
      </w:r>
    </w:p>
    <w:p w14:paraId="74D6D8C9" w14:textId="77777777" w:rsidR="00251CF0" w:rsidRPr="00843046" w:rsidRDefault="00251CF0" w:rsidP="00251CF0">
      <w:pPr>
        <w:pStyle w:val="CodeBlock"/>
        <w:rPr>
          <w:rFonts w:ascii="Consolas" w:eastAsia="Times New Roman" w:hAnsi="Consolas" w:cs="Consolas"/>
          <w:color w:val="000000"/>
          <w:sz w:val="18"/>
          <w:szCs w:val="18"/>
          <w:lang w:val="en-US" w:eastAsia="pt-BR"/>
        </w:rPr>
      </w:pP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0000FF"/>
          <w:sz w:val="18"/>
          <w:szCs w:val="18"/>
          <w:bdr w:val="none" w:sz="0" w:space="0" w:color="auto" w:frame="1"/>
          <w:lang w:val="en-US" w:eastAsia="pt-BR"/>
        </w:rPr>
        <w:t>&lt;</w:t>
      </w:r>
      <w:r w:rsidRPr="00843046">
        <w:rPr>
          <w:rFonts w:ascii="Consolas" w:eastAsia="Times New Roman" w:hAnsi="Consolas" w:cs="Consolas"/>
          <w:color w:val="800000"/>
          <w:sz w:val="18"/>
          <w:szCs w:val="18"/>
          <w:bdr w:val="none" w:sz="0" w:space="0" w:color="auto" w:frame="1"/>
          <w:lang w:val="en-US" w:eastAsia="pt-BR"/>
        </w:rPr>
        <w:t>input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id</w:t>
      </w:r>
      <w:r w:rsidRPr="00843046">
        <w:rPr>
          <w:rFonts w:ascii="Consolas" w:eastAsia="Times New Roman" w:hAnsi="Consolas" w:cs="Consolas"/>
          <w:color w:val="0000FF"/>
          <w:sz w:val="18"/>
          <w:szCs w:val="18"/>
          <w:bdr w:val="none" w:sz="0" w:space="0" w:color="auto" w:frame="1"/>
          <w:lang w:val="en-US" w:eastAsia="pt-BR"/>
        </w:rPr>
        <w:t>="Submit"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type</w:t>
      </w:r>
      <w:r w:rsidRPr="00843046">
        <w:rPr>
          <w:rFonts w:ascii="Consolas" w:eastAsia="Times New Roman" w:hAnsi="Consolas" w:cs="Consolas"/>
          <w:color w:val="0000FF"/>
          <w:sz w:val="18"/>
          <w:szCs w:val="18"/>
          <w:bdr w:val="none" w:sz="0" w:space="0" w:color="auto" w:frame="1"/>
          <w:lang w:val="en-US" w:eastAsia="pt-BR"/>
        </w:rPr>
        <w:t>="Submit"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FF0000"/>
          <w:sz w:val="18"/>
          <w:szCs w:val="18"/>
          <w:bdr w:val="none" w:sz="0" w:space="0" w:color="auto" w:frame="1"/>
          <w:lang w:val="en-US" w:eastAsia="pt-BR"/>
        </w:rPr>
        <w:t>value</w:t>
      </w:r>
      <w:r w:rsidRPr="00843046">
        <w:rPr>
          <w:rFonts w:ascii="Consolas" w:eastAsia="Times New Roman" w:hAnsi="Consolas" w:cs="Consolas"/>
          <w:color w:val="0000FF"/>
          <w:sz w:val="18"/>
          <w:szCs w:val="18"/>
          <w:bdr w:val="none" w:sz="0" w:space="0" w:color="auto" w:frame="1"/>
          <w:lang w:val="en-US" w:eastAsia="pt-BR"/>
        </w:rPr>
        <w:t>="Submit"</w:t>
      </w:r>
      <w:r w:rsidRPr="00843046">
        <w:rPr>
          <w:rFonts w:ascii="Consolas" w:eastAsia="Times New Roman" w:hAnsi="Consolas" w:cs="Consolas"/>
          <w:color w:val="000000"/>
          <w:sz w:val="18"/>
          <w:szCs w:val="18"/>
          <w:lang w:val="en-US" w:eastAsia="pt-BR"/>
        </w:rPr>
        <w:t xml:space="preserve"> </w:t>
      </w:r>
      <w:r w:rsidRPr="00843046">
        <w:rPr>
          <w:rFonts w:ascii="Consolas" w:eastAsia="Times New Roman" w:hAnsi="Consolas" w:cs="Consolas"/>
          <w:color w:val="0000FF"/>
          <w:sz w:val="18"/>
          <w:szCs w:val="18"/>
          <w:bdr w:val="none" w:sz="0" w:space="0" w:color="auto" w:frame="1"/>
          <w:lang w:val="en-US" w:eastAsia="pt-BR"/>
        </w:rPr>
        <w:t>/&gt;</w:t>
      </w:r>
    </w:p>
    <w:p w14:paraId="71478C48" w14:textId="77777777" w:rsidR="00251CF0" w:rsidRPr="00251CF0" w:rsidRDefault="00251CF0" w:rsidP="00251CF0">
      <w:pPr>
        <w:pStyle w:val="CodeBlock"/>
        <w:rPr>
          <w:rFonts w:ascii="Consolas" w:eastAsia="Times New Roman" w:hAnsi="Consolas" w:cs="Consolas"/>
          <w:color w:val="000000"/>
          <w:sz w:val="18"/>
          <w:szCs w:val="18"/>
          <w:lang w:eastAsia="pt-BR"/>
        </w:rPr>
      </w:pPr>
      <w:r w:rsidRPr="00251CF0">
        <w:rPr>
          <w:rFonts w:ascii="Consolas" w:eastAsia="Times New Roman" w:hAnsi="Consolas" w:cs="Consolas"/>
          <w:color w:val="0000FF"/>
          <w:sz w:val="18"/>
          <w:szCs w:val="18"/>
          <w:bdr w:val="none" w:sz="0" w:space="0" w:color="auto" w:frame="1"/>
          <w:lang w:eastAsia="pt-BR"/>
        </w:rPr>
        <w:t>&lt;/</w:t>
      </w:r>
      <w:r w:rsidRPr="00251CF0">
        <w:rPr>
          <w:rFonts w:ascii="Consolas" w:eastAsia="Times New Roman" w:hAnsi="Consolas" w:cs="Consolas"/>
          <w:color w:val="800000"/>
          <w:sz w:val="18"/>
          <w:szCs w:val="18"/>
          <w:bdr w:val="none" w:sz="0" w:space="0" w:color="auto" w:frame="1"/>
          <w:lang w:eastAsia="pt-BR"/>
        </w:rPr>
        <w:t>form</w:t>
      </w:r>
      <w:r w:rsidRPr="00251CF0">
        <w:rPr>
          <w:rFonts w:ascii="Consolas" w:eastAsia="Times New Roman" w:hAnsi="Consolas" w:cs="Consolas"/>
          <w:color w:val="0000FF"/>
          <w:sz w:val="18"/>
          <w:szCs w:val="18"/>
          <w:bdr w:val="none" w:sz="0" w:space="0" w:color="auto" w:frame="1"/>
          <w:lang w:eastAsia="pt-BR"/>
        </w:rPr>
        <w:t>&gt;</w:t>
      </w:r>
    </w:p>
    <w:p w14:paraId="72EF4F86" w14:textId="77777777" w:rsidR="00251CF0" w:rsidRDefault="00251CF0" w:rsidP="00251CF0">
      <w:pPr>
        <w:pStyle w:val="CodeBlock"/>
      </w:pPr>
    </w:p>
    <w:p w14:paraId="3CBCAE99" w14:textId="601C6891" w:rsidR="00251CF0" w:rsidRDefault="00251CF0" w:rsidP="006874B4">
      <w:r>
        <w:t xml:space="preserve">Normalmente, no </w:t>
      </w:r>
      <w:r w:rsidRPr="00843046">
        <w:rPr>
          <w:i/>
        </w:rPr>
        <w:t>POST</w:t>
      </w:r>
      <w:r>
        <w:t xml:space="preserve"> do respectivo </w:t>
      </w:r>
      <w:r w:rsidR="00F44939" w:rsidRPr="00843046">
        <w:rPr>
          <w:i/>
        </w:rPr>
        <w:t>C</w:t>
      </w:r>
      <w:r w:rsidRPr="00843046">
        <w:rPr>
          <w:i/>
        </w:rPr>
        <w:t>ontroller</w:t>
      </w:r>
      <w:r>
        <w:t xml:space="preserve">, </w:t>
      </w:r>
      <w:r w:rsidR="00C76C3F">
        <w:t>teríamos</w:t>
      </w:r>
      <w:r w:rsidR="00F44939">
        <w:t xml:space="preserve"> o recebimento da classe Calendario,</w:t>
      </w:r>
      <w:r>
        <w:t xml:space="preserve"> algo como:</w:t>
      </w:r>
    </w:p>
    <w:p w14:paraId="36D266D0" w14:textId="77777777" w:rsidR="00251CF0" w:rsidRDefault="00251CF0" w:rsidP="00251CF0">
      <w:pPr>
        <w:pStyle w:val="CodeBlock"/>
      </w:pPr>
    </w:p>
    <w:p w14:paraId="04612A39" w14:textId="77777777" w:rsidR="00251CF0" w:rsidRPr="00843046" w:rsidRDefault="00251CF0" w:rsidP="00251CF0">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843046">
        <w:rPr>
          <w:rFonts w:ascii="Consolas" w:hAnsi="Consolas" w:cs="Consolas"/>
          <w:color w:val="000000"/>
          <w:sz w:val="19"/>
          <w:szCs w:val="19"/>
          <w:highlight w:val="white"/>
          <w:lang w:val="en-US"/>
        </w:rPr>
        <w:t>[</w:t>
      </w:r>
      <w:r w:rsidRPr="00843046">
        <w:rPr>
          <w:rFonts w:ascii="Consolas" w:hAnsi="Consolas" w:cs="Consolas"/>
          <w:color w:val="2B91AF"/>
          <w:sz w:val="19"/>
          <w:szCs w:val="19"/>
          <w:highlight w:val="white"/>
          <w:lang w:val="en-US"/>
        </w:rPr>
        <w:t>HttpPost</w:t>
      </w:r>
      <w:r w:rsidRPr="00843046">
        <w:rPr>
          <w:rFonts w:ascii="Consolas" w:hAnsi="Consolas" w:cs="Consolas"/>
          <w:color w:val="000000"/>
          <w:sz w:val="19"/>
          <w:szCs w:val="19"/>
          <w:highlight w:val="white"/>
          <w:lang w:val="en-US"/>
        </w:rPr>
        <w:t>]</w:t>
      </w:r>
    </w:p>
    <w:p w14:paraId="1E9D777E" w14:textId="77777777"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AllowAnonymous</w:t>
      </w:r>
      <w:r w:rsidRPr="00843046">
        <w:rPr>
          <w:rFonts w:ascii="Consolas" w:hAnsi="Consolas" w:cs="Consolas"/>
          <w:color w:val="000000"/>
          <w:sz w:val="19"/>
          <w:szCs w:val="19"/>
          <w:highlight w:val="white"/>
          <w:lang w:val="en-US"/>
        </w:rPr>
        <w:t>]</w:t>
      </w:r>
    </w:p>
    <w:p w14:paraId="19FDEBC0" w14:textId="77777777"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ValidateAntiForgeryToken</w:t>
      </w:r>
      <w:r w:rsidRPr="00843046">
        <w:rPr>
          <w:rFonts w:ascii="Consolas" w:hAnsi="Consolas" w:cs="Consolas"/>
          <w:color w:val="000000"/>
          <w:sz w:val="19"/>
          <w:szCs w:val="19"/>
          <w:highlight w:val="white"/>
          <w:lang w:val="en-US"/>
        </w:rPr>
        <w:t>]</w:t>
      </w:r>
    </w:p>
    <w:p w14:paraId="3D49E976" w14:textId="12CFEE30"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ActionResult</w:t>
      </w:r>
      <w:r w:rsidRPr="00843046">
        <w:rPr>
          <w:rFonts w:ascii="Consolas" w:hAnsi="Consolas" w:cs="Consolas"/>
          <w:color w:val="000000"/>
          <w:sz w:val="19"/>
          <w:szCs w:val="19"/>
          <w:highlight w:val="white"/>
          <w:lang w:val="en-US"/>
        </w:rPr>
        <w:t xml:space="preserve"> Register(</w:t>
      </w:r>
      <w:r w:rsidRPr="00843046">
        <w:rPr>
          <w:rFonts w:ascii="Consolas" w:hAnsi="Consolas" w:cs="Consolas"/>
          <w:color w:val="2B91AF"/>
          <w:sz w:val="19"/>
          <w:szCs w:val="19"/>
          <w:highlight w:val="white"/>
          <w:lang w:val="en-US"/>
        </w:rPr>
        <w:t>Calendario</w:t>
      </w:r>
      <w:r w:rsidRPr="00843046">
        <w:rPr>
          <w:rFonts w:ascii="Consolas" w:hAnsi="Consolas" w:cs="Consolas"/>
          <w:color w:val="000000"/>
          <w:sz w:val="19"/>
          <w:szCs w:val="19"/>
          <w:highlight w:val="white"/>
          <w:lang w:val="en-US"/>
        </w:rPr>
        <w:t xml:space="preserve"> model)</w:t>
      </w:r>
    </w:p>
    <w:p w14:paraId="491C56F5" w14:textId="77777777" w:rsidR="00251CF0" w:rsidRPr="00843046" w:rsidRDefault="00251CF0" w:rsidP="00251CF0">
      <w:pPr>
        <w:pStyle w:val="CodeBlock"/>
        <w:rPr>
          <w:lang w:val="en-US"/>
        </w:rPr>
      </w:pPr>
    </w:p>
    <w:p w14:paraId="26C91B7D" w14:textId="3CE463EF" w:rsidR="00251CF0" w:rsidRDefault="00251CF0" w:rsidP="006874B4">
      <w:r>
        <w:t>Onde a classe Calendário tem 3 propriedades, representando o dia, mês e ano do formulário:</w:t>
      </w:r>
    </w:p>
    <w:p w14:paraId="358BB38E" w14:textId="77777777" w:rsidR="00251CF0" w:rsidRDefault="00251CF0" w:rsidP="00251CF0">
      <w:pPr>
        <w:pStyle w:val="CodeBlock"/>
      </w:pPr>
    </w:p>
    <w:p w14:paraId="43311286" w14:textId="18E3A0F0" w:rsidR="00251CF0" w:rsidRPr="00843046" w:rsidRDefault="00251CF0" w:rsidP="00251CF0">
      <w:pPr>
        <w:pStyle w:val="CodeBlock"/>
        <w:rPr>
          <w:rFonts w:ascii="Consolas" w:hAnsi="Consolas" w:cs="Consolas"/>
          <w:color w:val="000000"/>
          <w:sz w:val="19"/>
          <w:szCs w:val="19"/>
          <w:highlight w:val="white"/>
          <w:lang w:val="en-US"/>
        </w:rPr>
      </w:pPr>
      <w:bookmarkStart w:id="115" w:name="_Toc364336845"/>
      <w:r>
        <w:rPr>
          <w:rFonts w:ascii="Consolas" w:hAnsi="Consolas" w:cs="Consolas"/>
          <w:color w:val="000000"/>
          <w:sz w:val="19"/>
          <w:szCs w:val="19"/>
          <w:highlight w:val="white"/>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class</w:t>
      </w: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Calendario</w:t>
      </w:r>
    </w:p>
    <w:p w14:paraId="07266428" w14:textId="6FD06FFC"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p>
    <w:p w14:paraId="66DD10CB" w14:textId="5CF1A33D"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string</w:t>
      </w:r>
      <w:r w:rsidRPr="00843046">
        <w:rPr>
          <w:rFonts w:ascii="Consolas" w:hAnsi="Consolas" w:cs="Consolas"/>
          <w:color w:val="000000"/>
          <w:sz w:val="19"/>
          <w:szCs w:val="19"/>
          <w:highlight w:val="white"/>
          <w:lang w:val="en-US"/>
        </w:rPr>
        <w:t xml:space="preserve"> Day { </w:t>
      </w:r>
      <w:r w:rsidRPr="00843046">
        <w:rPr>
          <w:rFonts w:ascii="Consolas" w:hAnsi="Consolas" w:cs="Consolas"/>
          <w:color w:val="0000FF"/>
          <w:sz w:val="19"/>
          <w:szCs w:val="19"/>
          <w:highlight w:val="white"/>
          <w:lang w:val="en-US"/>
        </w:rPr>
        <w:t>get</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set</w:t>
      </w:r>
      <w:r w:rsidRPr="00843046">
        <w:rPr>
          <w:rFonts w:ascii="Consolas" w:hAnsi="Consolas" w:cs="Consolas"/>
          <w:color w:val="000000"/>
          <w:sz w:val="19"/>
          <w:szCs w:val="19"/>
          <w:highlight w:val="white"/>
          <w:lang w:val="en-US"/>
        </w:rPr>
        <w:t>; }</w:t>
      </w:r>
    </w:p>
    <w:p w14:paraId="02A9B455" w14:textId="06827834"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string</w:t>
      </w:r>
      <w:r w:rsidRPr="00843046">
        <w:rPr>
          <w:rFonts w:ascii="Consolas" w:hAnsi="Consolas" w:cs="Consolas"/>
          <w:color w:val="000000"/>
          <w:sz w:val="19"/>
          <w:szCs w:val="19"/>
          <w:highlight w:val="white"/>
          <w:lang w:val="en-US"/>
        </w:rPr>
        <w:t xml:space="preserve"> Month { </w:t>
      </w:r>
      <w:r w:rsidRPr="00843046">
        <w:rPr>
          <w:rFonts w:ascii="Consolas" w:hAnsi="Consolas" w:cs="Consolas"/>
          <w:color w:val="0000FF"/>
          <w:sz w:val="19"/>
          <w:szCs w:val="19"/>
          <w:highlight w:val="white"/>
          <w:lang w:val="en-US"/>
        </w:rPr>
        <w:t>get</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set</w:t>
      </w:r>
      <w:r w:rsidRPr="00843046">
        <w:rPr>
          <w:rFonts w:ascii="Consolas" w:hAnsi="Consolas" w:cs="Consolas"/>
          <w:color w:val="000000"/>
          <w:sz w:val="19"/>
          <w:szCs w:val="19"/>
          <w:highlight w:val="white"/>
          <w:lang w:val="en-US"/>
        </w:rPr>
        <w:t>; }</w:t>
      </w:r>
    </w:p>
    <w:p w14:paraId="4377E297" w14:textId="42A098C3"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string</w:t>
      </w:r>
      <w:r w:rsidRPr="00843046">
        <w:rPr>
          <w:rFonts w:ascii="Consolas" w:hAnsi="Consolas" w:cs="Consolas"/>
          <w:color w:val="000000"/>
          <w:sz w:val="19"/>
          <w:szCs w:val="19"/>
          <w:highlight w:val="white"/>
          <w:lang w:val="en-US"/>
        </w:rPr>
        <w:t xml:space="preserve"> Year { </w:t>
      </w:r>
      <w:r w:rsidRPr="00843046">
        <w:rPr>
          <w:rFonts w:ascii="Consolas" w:hAnsi="Consolas" w:cs="Consolas"/>
          <w:color w:val="0000FF"/>
          <w:sz w:val="19"/>
          <w:szCs w:val="19"/>
          <w:highlight w:val="white"/>
          <w:lang w:val="en-US"/>
        </w:rPr>
        <w:t>get</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set</w:t>
      </w:r>
      <w:r w:rsidRPr="00843046">
        <w:rPr>
          <w:rFonts w:ascii="Consolas" w:hAnsi="Consolas" w:cs="Consolas"/>
          <w:color w:val="000000"/>
          <w:sz w:val="19"/>
          <w:szCs w:val="19"/>
          <w:highlight w:val="white"/>
          <w:lang w:val="en-US"/>
        </w:rPr>
        <w:t>; }</w:t>
      </w:r>
    </w:p>
    <w:p w14:paraId="33EA2978" w14:textId="01A58D33" w:rsidR="00251CF0" w:rsidRDefault="00251CF0" w:rsidP="00251CF0">
      <w:pPr>
        <w:pStyle w:val="CodeBlock"/>
        <w:rPr>
          <w:rFonts w:ascii="Consolas" w:hAnsi="Consolas" w:cs="Consolas"/>
          <w:color w:val="000000"/>
          <w:sz w:val="19"/>
          <w:szCs w:val="19"/>
          <w:highlight w:val="white"/>
        </w:rPr>
      </w:pPr>
      <w:r w:rsidRPr="0084304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47268504" w14:textId="77777777" w:rsidR="00251CF0" w:rsidRDefault="00251CF0" w:rsidP="00251CF0">
      <w:pPr>
        <w:pStyle w:val="CodeBlock"/>
      </w:pPr>
    </w:p>
    <w:p w14:paraId="3AA55EA8" w14:textId="77777777" w:rsidR="00F44939" w:rsidRDefault="00F44939" w:rsidP="006874B4">
      <w:pPr>
        <w:spacing w:before="0" w:after="200"/>
      </w:pPr>
    </w:p>
    <w:p w14:paraId="5B461705" w14:textId="00A2C0B6" w:rsidR="00251CF0" w:rsidRDefault="00F44939" w:rsidP="006874B4">
      <w:pPr>
        <w:spacing w:before="0" w:after="200"/>
      </w:pPr>
      <w:r>
        <w:t>Nesse exemplo</w:t>
      </w:r>
      <w:r w:rsidR="00251CF0">
        <w:t xml:space="preserve">, o </w:t>
      </w:r>
      <w:r w:rsidR="00251CF0" w:rsidRPr="00843046">
        <w:rPr>
          <w:i/>
        </w:rPr>
        <w:t>Default Model Binder</w:t>
      </w:r>
      <w:r>
        <w:t xml:space="preserve"> nativo do ASP.NET MVC</w:t>
      </w:r>
      <w:r w:rsidR="00251CF0">
        <w:t xml:space="preserve">, consegue inferir que os campos do formulário tem correspondência com as propriedades da classe Calendario e a </w:t>
      </w:r>
      <w:r w:rsidR="00843046">
        <w:t>preenche</w:t>
      </w:r>
      <w:r w:rsidR="00251CF0">
        <w:t xml:space="preserve"> normalmente.</w:t>
      </w:r>
    </w:p>
    <w:p w14:paraId="26392E41" w14:textId="419A6F91" w:rsidR="00C76C3F" w:rsidRDefault="00C76C3F" w:rsidP="006874B4">
      <w:pPr>
        <w:spacing w:before="0" w:after="200"/>
      </w:pPr>
    </w:p>
    <w:tbl>
      <w:tblPr>
        <w:tblStyle w:val="Tabelacomgrade"/>
        <w:tblW w:w="0" w:type="auto"/>
        <w:tblLook w:val="04A0" w:firstRow="1" w:lastRow="0" w:firstColumn="1" w:lastColumn="0" w:noHBand="0" w:noVBand="1"/>
      </w:tblPr>
      <w:tblGrid>
        <w:gridCol w:w="4680"/>
        <w:gridCol w:w="4680"/>
      </w:tblGrid>
      <w:tr w:rsidR="00C76C3F" w14:paraId="1A413B2C" w14:textId="77777777" w:rsidTr="00C76C3F">
        <w:trPr>
          <w:cnfStyle w:val="100000000000" w:firstRow="1" w:lastRow="0" w:firstColumn="0" w:lastColumn="0" w:oddVBand="0" w:evenVBand="0" w:oddHBand="0" w:evenHBand="0" w:firstRowFirstColumn="0" w:firstRowLastColumn="0" w:lastRowFirstColumn="0" w:lastRowLastColumn="0"/>
        </w:trPr>
        <w:tc>
          <w:tcPr>
            <w:tcW w:w="4680" w:type="dxa"/>
          </w:tcPr>
          <w:p w14:paraId="4ACBC2EF" w14:textId="37F39BE2" w:rsidR="00C76C3F" w:rsidRDefault="00C76C3F" w:rsidP="006874B4">
            <w:pPr>
              <w:spacing w:before="0" w:after="200"/>
            </w:pPr>
            <w:r>
              <w:lastRenderedPageBreak/>
              <w:t>Campos do formulário...</w:t>
            </w:r>
          </w:p>
        </w:tc>
        <w:tc>
          <w:tcPr>
            <w:tcW w:w="4680" w:type="dxa"/>
          </w:tcPr>
          <w:p w14:paraId="06021DE3" w14:textId="11917B0B" w:rsidR="00C76C3F" w:rsidRDefault="00C76C3F" w:rsidP="00C76C3F">
            <w:pPr>
              <w:spacing w:before="0" w:after="200"/>
            </w:pPr>
            <w:r>
              <w:t>Mapeiam para as propriedades da Classe Calendário</w:t>
            </w:r>
          </w:p>
        </w:tc>
      </w:tr>
      <w:tr w:rsidR="00C76C3F" w:rsidRPr="00CD1188" w14:paraId="28DEA8B2" w14:textId="77777777" w:rsidTr="00C76C3F">
        <w:tc>
          <w:tcPr>
            <w:tcW w:w="4680" w:type="dxa"/>
          </w:tcPr>
          <w:p w14:paraId="3CC11FF6" w14:textId="68130E20" w:rsidR="00C76C3F" w:rsidRPr="00843046" w:rsidRDefault="00C76C3F" w:rsidP="00C76C3F">
            <w:pPr>
              <w:rPr>
                <w:rFonts w:eastAsia="Times New Roman"/>
                <w:color w:val="000000"/>
                <w:lang w:val="en-US" w:eastAsia="pt-BR"/>
              </w:rPr>
            </w:pPr>
            <w:r w:rsidRPr="00843046">
              <w:rPr>
                <w:rFonts w:eastAsia="Times New Roman"/>
                <w:bdr w:val="none" w:sz="0" w:space="0" w:color="auto" w:frame="1"/>
                <w:lang w:val="en-US" w:eastAsia="pt-BR"/>
              </w:rPr>
              <w:t>&lt;</w:t>
            </w:r>
            <w:r w:rsidRPr="00843046">
              <w:rPr>
                <w:rFonts w:eastAsia="Times New Roman"/>
                <w:color w:val="800000"/>
                <w:bdr w:val="none" w:sz="0" w:space="0" w:color="auto" w:frame="1"/>
                <w:lang w:val="en-US" w:eastAsia="pt-BR"/>
              </w:rPr>
              <w:t>input</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id</w:t>
            </w:r>
            <w:r w:rsidRPr="00843046">
              <w:rPr>
                <w:rFonts w:eastAsia="Times New Roman"/>
                <w:bdr w:val="none" w:sz="0" w:space="0" w:color="auto" w:frame="1"/>
                <w:lang w:val="en-US" w:eastAsia="pt-BR"/>
              </w:rPr>
              <w:t>="Day"</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name</w:t>
            </w:r>
            <w:r w:rsidRPr="00843046">
              <w:rPr>
                <w:rFonts w:eastAsia="Times New Roman"/>
                <w:bdr w:val="none" w:sz="0" w:space="0" w:color="auto" w:frame="1"/>
                <w:lang w:val="en-US" w:eastAsia="pt-BR"/>
              </w:rPr>
              <w:t>="Day"</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w:t>
            </w:r>
            <w:r w:rsidRPr="00843046">
              <w:rPr>
                <w:rFonts w:eastAsia="Times New Roman"/>
                <w:color w:val="000000"/>
                <w:lang w:val="en-US" w:eastAsia="pt-BR"/>
              </w:rPr>
              <w:t xml:space="preserve"> </w:t>
            </w:r>
            <w:r w:rsidRPr="00843046">
              <w:rPr>
                <w:rFonts w:eastAsia="Times New Roman"/>
                <w:bdr w:val="none" w:sz="0" w:space="0" w:color="auto" w:frame="1"/>
                <w:lang w:val="en-US" w:eastAsia="pt-BR"/>
              </w:rPr>
              <w:t>/&gt;</w:t>
            </w:r>
          </w:p>
          <w:p w14:paraId="57F40272" w14:textId="35E1DA8E" w:rsidR="00C76C3F" w:rsidRPr="00843046" w:rsidRDefault="00C76C3F" w:rsidP="00C76C3F">
            <w:pPr>
              <w:rPr>
                <w:rFonts w:eastAsia="Times New Roman"/>
                <w:color w:val="000000"/>
                <w:lang w:val="en-US" w:eastAsia="pt-BR"/>
              </w:rPr>
            </w:pPr>
            <w:r w:rsidRPr="00843046">
              <w:rPr>
                <w:rFonts w:eastAsia="Times New Roman"/>
                <w:bdr w:val="none" w:sz="0" w:space="0" w:color="auto" w:frame="1"/>
                <w:lang w:val="en-US" w:eastAsia="pt-BR"/>
              </w:rPr>
              <w:t>&lt;</w:t>
            </w:r>
            <w:r w:rsidRPr="00843046">
              <w:rPr>
                <w:rFonts w:eastAsia="Times New Roman"/>
                <w:color w:val="800000"/>
                <w:bdr w:val="none" w:sz="0" w:space="0" w:color="auto" w:frame="1"/>
                <w:lang w:val="en-US" w:eastAsia="pt-BR"/>
              </w:rPr>
              <w:t>input</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id</w:t>
            </w:r>
            <w:r w:rsidRPr="00843046">
              <w:rPr>
                <w:rFonts w:eastAsia="Times New Roman"/>
                <w:bdr w:val="none" w:sz="0" w:space="0" w:color="auto" w:frame="1"/>
                <w:lang w:val="en-US" w:eastAsia="pt-BR"/>
              </w:rPr>
              <w:t>="Month"</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name</w:t>
            </w:r>
            <w:r w:rsidRPr="00843046">
              <w:rPr>
                <w:rFonts w:eastAsia="Times New Roman"/>
                <w:bdr w:val="none" w:sz="0" w:space="0" w:color="auto" w:frame="1"/>
                <w:lang w:val="en-US" w:eastAsia="pt-BR"/>
              </w:rPr>
              <w:t>="Month"</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w:t>
            </w:r>
            <w:r w:rsidRPr="00843046">
              <w:rPr>
                <w:rFonts w:eastAsia="Times New Roman"/>
                <w:color w:val="000000"/>
                <w:lang w:val="en-US" w:eastAsia="pt-BR"/>
              </w:rPr>
              <w:t xml:space="preserve"> </w:t>
            </w:r>
            <w:r w:rsidRPr="00843046">
              <w:rPr>
                <w:rFonts w:eastAsia="Times New Roman"/>
                <w:bdr w:val="none" w:sz="0" w:space="0" w:color="auto" w:frame="1"/>
                <w:lang w:val="en-US" w:eastAsia="pt-BR"/>
              </w:rPr>
              <w:t>/&gt;</w:t>
            </w:r>
          </w:p>
          <w:p w14:paraId="5387D92E" w14:textId="1919D4A8" w:rsidR="00C76C3F" w:rsidRPr="00843046" w:rsidRDefault="00C76C3F" w:rsidP="00C76C3F">
            <w:pPr>
              <w:rPr>
                <w:rFonts w:eastAsia="Times New Roman"/>
                <w:color w:val="000000"/>
                <w:lang w:val="en-US" w:eastAsia="pt-BR"/>
              </w:rPr>
            </w:pPr>
            <w:r w:rsidRPr="00843046">
              <w:rPr>
                <w:rFonts w:eastAsia="Times New Roman"/>
                <w:bdr w:val="none" w:sz="0" w:space="0" w:color="auto" w:frame="1"/>
                <w:lang w:val="en-US" w:eastAsia="pt-BR"/>
              </w:rPr>
              <w:t>&lt;</w:t>
            </w:r>
            <w:r w:rsidRPr="00843046">
              <w:rPr>
                <w:rFonts w:eastAsia="Times New Roman"/>
                <w:color w:val="800000"/>
                <w:bdr w:val="none" w:sz="0" w:space="0" w:color="auto" w:frame="1"/>
                <w:lang w:val="en-US" w:eastAsia="pt-BR"/>
              </w:rPr>
              <w:t>input</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id</w:t>
            </w:r>
            <w:r w:rsidRPr="00843046">
              <w:rPr>
                <w:rFonts w:eastAsia="Times New Roman"/>
                <w:bdr w:val="none" w:sz="0" w:space="0" w:color="auto" w:frame="1"/>
                <w:lang w:val="en-US" w:eastAsia="pt-BR"/>
              </w:rPr>
              <w:t>="Year"</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name</w:t>
            </w:r>
            <w:r w:rsidRPr="00843046">
              <w:rPr>
                <w:rFonts w:eastAsia="Times New Roman"/>
                <w:bdr w:val="none" w:sz="0" w:space="0" w:color="auto" w:frame="1"/>
                <w:lang w:val="en-US" w:eastAsia="pt-BR"/>
              </w:rPr>
              <w:t>="Year"</w:t>
            </w:r>
            <w:r w:rsidRPr="00843046">
              <w:rPr>
                <w:rFonts w:eastAsia="Times New Roman"/>
                <w:color w:val="000000"/>
                <w:lang w:val="en-US" w:eastAsia="pt-BR"/>
              </w:rPr>
              <w:t xml:space="preserve"> </w:t>
            </w:r>
            <w:r w:rsidRPr="00843046">
              <w:rPr>
                <w:rFonts w:eastAsia="Times New Roman"/>
                <w:color w:val="FF0000"/>
                <w:bdr w:val="none" w:sz="0" w:space="0" w:color="auto" w:frame="1"/>
                <w:lang w:val="en-US" w:eastAsia="pt-BR"/>
              </w:rPr>
              <w:t>...</w:t>
            </w:r>
            <w:r w:rsidRPr="00843046">
              <w:rPr>
                <w:rFonts w:eastAsia="Times New Roman"/>
                <w:color w:val="000000"/>
                <w:lang w:val="en-US" w:eastAsia="pt-BR"/>
              </w:rPr>
              <w:t xml:space="preserve"> </w:t>
            </w:r>
            <w:r w:rsidRPr="00843046">
              <w:rPr>
                <w:rFonts w:eastAsia="Times New Roman"/>
                <w:bdr w:val="none" w:sz="0" w:space="0" w:color="auto" w:frame="1"/>
                <w:lang w:val="en-US" w:eastAsia="pt-BR"/>
              </w:rPr>
              <w:t>/&gt;</w:t>
            </w:r>
            <w:r w:rsidRPr="00843046">
              <w:rPr>
                <w:rFonts w:eastAsia="Times New Roman"/>
                <w:color w:val="000000"/>
                <w:lang w:val="en-US" w:eastAsia="pt-BR"/>
              </w:rPr>
              <w:t xml:space="preserve">    </w:t>
            </w:r>
          </w:p>
        </w:tc>
        <w:tc>
          <w:tcPr>
            <w:tcW w:w="4680" w:type="dxa"/>
          </w:tcPr>
          <w:p w14:paraId="16F043C8" w14:textId="152A1DD4" w:rsidR="00C76C3F" w:rsidRPr="00843046" w:rsidRDefault="00C76C3F" w:rsidP="00C76C3F">
            <w:pPr>
              <w:rPr>
                <w:color w:val="000000"/>
                <w:sz w:val="19"/>
                <w:szCs w:val="19"/>
                <w:highlight w:val="white"/>
                <w:lang w:val="en-US"/>
              </w:rPr>
            </w:pPr>
            <w:r w:rsidRPr="00843046">
              <w:rPr>
                <w:sz w:val="19"/>
                <w:szCs w:val="19"/>
                <w:highlight w:val="white"/>
                <w:lang w:val="en-US"/>
              </w:rPr>
              <w:t>public</w:t>
            </w:r>
            <w:r w:rsidRPr="00843046">
              <w:rPr>
                <w:color w:val="000000"/>
                <w:sz w:val="19"/>
                <w:szCs w:val="19"/>
                <w:highlight w:val="white"/>
                <w:lang w:val="en-US"/>
              </w:rPr>
              <w:t xml:space="preserve"> </w:t>
            </w:r>
            <w:r w:rsidRPr="00843046">
              <w:rPr>
                <w:sz w:val="19"/>
                <w:szCs w:val="19"/>
                <w:highlight w:val="white"/>
                <w:lang w:val="en-US"/>
              </w:rPr>
              <w:t>string</w:t>
            </w:r>
            <w:r w:rsidRPr="00843046">
              <w:rPr>
                <w:color w:val="000000"/>
                <w:sz w:val="19"/>
                <w:szCs w:val="19"/>
                <w:highlight w:val="white"/>
                <w:lang w:val="en-US"/>
              </w:rPr>
              <w:t xml:space="preserve"> Day { </w:t>
            </w:r>
            <w:r w:rsidRPr="00843046">
              <w:rPr>
                <w:sz w:val="19"/>
                <w:szCs w:val="19"/>
                <w:highlight w:val="white"/>
                <w:lang w:val="en-US"/>
              </w:rPr>
              <w:t>get</w:t>
            </w:r>
            <w:r w:rsidRPr="00843046">
              <w:rPr>
                <w:color w:val="000000"/>
                <w:sz w:val="19"/>
                <w:szCs w:val="19"/>
                <w:highlight w:val="white"/>
                <w:lang w:val="en-US"/>
              </w:rPr>
              <w:t xml:space="preserve">; </w:t>
            </w:r>
            <w:r w:rsidRPr="00843046">
              <w:rPr>
                <w:sz w:val="19"/>
                <w:szCs w:val="19"/>
                <w:highlight w:val="white"/>
                <w:lang w:val="en-US"/>
              </w:rPr>
              <w:t>set</w:t>
            </w:r>
            <w:r w:rsidRPr="00843046">
              <w:rPr>
                <w:color w:val="000000"/>
                <w:sz w:val="19"/>
                <w:szCs w:val="19"/>
                <w:highlight w:val="white"/>
                <w:lang w:val="en-US"/>
              </w:rPr>
              <w:t>; }</w:t>
            </w:r>
          </w:p>
          <w:p w14:paraId="1A65186A" w14:textId="0BC716C6" w:rsidR="00C76C3F" w:rsidRPr="00843046" w:rsidRDefault="00C76C3F" w:rsidP="00C76C3F">
            <w:pPr>
              <w:rPr>
                <w:color w:val="000000"/>
                <w:sz w:val="19"/>
                <w:szCs w:val="19"/>
                <w:highlight w:val="white"/>
                <w:lang w:val="en-US"/>
              </w:rPr>
            </w:pPr>
            <w:r w:rsidRPr="00843046">
              <w:rPr>
                <w:sz w:val="19"/>
                <w:szCs w:val="19"/>
                <w:highlight w:val="white"/>
                <w:lang w:val="en-US"/>
              </w:rPr>
              <w:t>public</w:t>
            </w:r>
            <w:r w:rsidRPr="00843046">
              <w:rPr>
                <w:color w:val="000000"/>
                <w:sz w:val="19"/>
                <w:szCs w:val="19"/>
                <w:highlight w:val="white"/>
                <w:lang w:val="en-US"/>
              </w:rPr>
              <w:t xml:space="preserve"> </w:t>
            </w:r>
            <w:r w:rsidRPr="00843046">
              <w:rPr>
                <w:sz w:val="19"/>
                <w:szCs w:val="19"/>
                <w:highlight w:val="white"/>
                <w:lang w:val="en-US"/>
              </w:rPr>
              <w:t>string</w:t>
            </w:r>
            <w:r w:rsidRPr="00843046">
              <w:rPr>
                <w:color w:val="000000"/>
                <w:sz w:val="19"/>
                <w:szCs w:val="19"/>
                <w:highlight w:val="white"/>
                <w:lang w:val="en-US"/>
              </w:rPr>
              <w:t xml:space="preserve"> Month { </w:t>
            </w:r>
            <w:r w:rsidRPr="00843046">
              <w:rPr>
                <w:sz w:val="19"/>
                <w:szCs w:val="19"/>
                <w:highlight w:val="white"/>
                <w:lang w:val="en-US"/>
              </w:rPr>
              <w:t>get</w:t>
            </w:r>
            <w:r w:rsidRPr="00843046">
              <w:rPr>
                <w:color w:val="000000"/>
                <w:sz w:val="19"/>
                <w:szCs w:val="19"/>
                <w:highlight w:val="white"/>
                <w:lang w:val="en-US"/>
              </w:rPr>
              <w:t xml:space="preserve">; </w:t>
            </w:r>
            <w:r w:rsidRPr="00843046">
              <w:rPr>
                <w:sz w:val="19"/>
                <w:szCs w:val="19"/>
                <w:highlight w:val="white"/>
                <w:lang w:val="en-US"/>
              </w:rPr>
              <w:t>set</w:t>
            </w:r>
            <w:r w:rsidRPr="00843046">
              <w:rPr>
                <w:color w:val="000000"/>
                <w:sz w:val="19"/>
                <w:szCs w:val="19"/>
                <w:highlight w:val="white"/>
                <w:lang w:val="en-US"/>
              </w:rPr>
              <w:t>; }</w:t>
            </w:r>
          </w:p>
          <w:p w14:paraId="1DA39D85" w14:textId="6FC16BB7" w:rsidR="00C76C3F" w:rsidRPr="00843046" w:rsidRDefault="00C76C3F" w:rsidP="00C76C3F">
            <w:pPr>
              <w:rPr>
                <w:color w:val="000000"/>
                <w:sz w:val="19"/>
                <w:szCs w:val="19"/>
                <w:highlight w:val="white"/>
                <w:lang w:val="en-US"/>
              </w:rPr>
            </w:pPr>
            <w:r w:rsidRPr="00843046">
              <w:rPr>
                <w:sz w:val="19"/>
                <w:szCs w:val="19"/>
                <w:highlight w:val="white"/>
                <w:lang w:val="en-US"/>
              </w:rPr>
              <w:t>public</w:t>
            </w:r>
            <w:r w:rsidRPr="00843046">
              <w:rPr>
                <w:color w:val="000000"/>
                <w:sz w:val="19"/>
                <w:szCs w:val="19"/>
                <w:highlight w:val="white"/>
                <w:lang w:val="en-US"/>
              </w:rPr>
              <w:t xml:space="preserve"> </w:t>
            </w:r>
            <w:r w:rsidRPr="00843046">
              <w:rPr>
                <w:sz w:val="19"/>
                <w:szCs w:val="19"/>
                <w:highlight w:val="white"/>
                <w:lang w:val="en-US"/>
              </w:rPr>
              <w:t>string</w:t>
            </w:r>
            <w:r w:rsidRPr="00843046">
              <w:rPr>
                <w:color w:val="000000"/>
                <w:sz w:val="19"/>
                <w:szCs w:val="19"/>
                <w:highlight w:val="white"/>
                <w:lang w:val="en-US"/>
              </w:rPr>
              <w:t xml:space="preserve"> Year { </w:t>
            </w:r>
            <w:r w:rsidRPr="00843046">
              <w:rPr>
                <w:sz w:val="19"/>
                <w:szCs w:val="19"/>
                <w:highlight w:val="white"/>
                <w:lang w:val="en-US"/>
              </w:rPr>
              <w:t>get</w:t>
            </w:r>
            <w:r w:rsidRPr="00843046">
              <w:rPr>
                <w:color w:val="000000"/>
                <w:sz w:val="19"/>
                <w:szCs w:val="19"/>
                <w:highlight w:val="white"/>
                <w:lang w:val="en-US"/>
              </w:rPr>
              <w:t xml:space="preserve">; </w:t>
            </w:r>
            <w:r w:rsidRPr="00843046">
              <w:rPr>
                <w:sz w:val="19"/>
                <w:szCs w:val="19"/>
                <w:highlight w:val="white"/>
                <w:lang w:val="en-US"/>
              </w:rPr>
              <w:t>set</w:t>
            </w:r>
            <w:r w:rsidRPr="00843046">
              <w:rPr>
                <w:color w:val="000000"/>
                <w:sz w:val="19"/>
                <w:szCs w:val="19"/>
                <w:highlight w:val="white"/>
                <w:lang w:val="en-US"/>
              </w:rPr>
              <w:t>; }</w:t>
            </w:r>
          </w:p>
        </w:tc>
      </w:tr>
    </w:tbl>
    <w:p w14:paraId="712C0A77" w14:textId="77777777" w:rsidR="00C76C3F" w:rsidRPr="00843046" w:rsidRDefault="00C76C3F" w:rsidP="006874B4">
      <w:pPr>
        <w:spacing w:before="0" w:after="200"/>
        <w:rPr>
          <w:lang w:val="en-US"/>
        </w:rPr>
      </w:pPr>
    </w:p>
    <w:p w14:paraId="6FA1DFB7" w14:textId="344F424B" w:rsidR="00251CF0" w:rsidRDefault="000E1868" w:rsidP="006874B4">
      <w:pPr>
        <w:spacing w:before="0" w:after="200"/>
      </w:pPr>
      <w:r>
        <w:t xml:space="preserve">Para ilustrar o cenário aonde o </w:t>
      </w:r>
      <w:r w:rsidRPr="00843046">
        <w:rPr>
          <w:i/>
        </w:rPr>
        <w:t>Custom Model Binder</w:t>
      </w:r>
      <w:r>
        <w:t xml:space="preserve"> </w:t>
      </w:r>
      <w:r w:rsidR="00F44939">
        <w:t>é necessário</w:t>
      </w:r>
      <w:r>
        <w:t>, suponhamos que</w:t>
      </w:r>
      <w:r w:rsidR="00251CF0">
        <w:t xml:space="preserve"> a classe </w:t>
      </w:r>
      <w:r>
        <w:t>Calendario tenha a seguinte</w:t>
      </w:r>
      <w:r w:rsidR="00251CF0">
        <w:t xml:space="preserve"> estrutura:</w:t>
      </w:r>
    </w:p>
    <w:p w14:paraId="21F8A2F8" w14:textId="77777777" w:rsidR="00251CF0" w:rsidRDefault="00251CF0" w:rsidP="00251CF0">
      <w:pPr>
        <w:pStyle w:val="CodeBlock"/>
      </w:pPr>
    </w:p>
    <w:p w14:paraId="5A90B7B8" w14:textId="77777777" w:rsidR="00251CF0" w:rsidRPr="00843046" w:rsidRDefault="00251CF0" w:rsidP="00251CF0">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class</w:t>
      </w: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Calendario</w:t>
      </w:r>
    </w:p>
    <w:p w14:paraId="7CE4ED73" w14:textId="77777777"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p>
    <w:p w14:paraId="75764C49" w14:textId="14627800" w:rsidR="00251CF0" w:rsidRPr="00843046" w:rsidRDefault="00251CF0" w:rsidP="00251CF0">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DateTime</w:t>
      </w:r>
      <w:r w:rsidRPr="00843046">
        <w:rPr>
          <w:rFonts w:ascii="Consolas" w:hAnsi="Consolas" w:cs="Consolas"/>
          <w:color w:val="000000"/>
          <w:sz w:val="19"/>
          <w:szCs w:val="19"/>
          <w:highlight w:val="white"/>
          <w:lang w:val="en-US"/>
        </w:rPr>
        <w:t xml:space="preserve"> Data { </w:t>
      </w:r>
      <w:r w:rsidRPr="00843046">
        <w:rPr>
          <w:rFonts w:ascii="Consolas" w:hAnsi="Consolas" w:cs="Consolas"/>
          <w:color w:val="0000FF"/>
          <w:sz w:val="19"/>
          <w:szCs w:val="19"/>
          <w:highlight w:val="white"/>
          <w:lang w:val="en-US"/>
        </w:rPr>
        <w:t>get</w:t>
      </w: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set</w:t>
      </w:r>
      <w:r w:rsidRPr="00843046">
        <w:rPr>
          <w:rFonts w:ascii="Consolas" w:hAnsi="Consolas" w:cs="Consolas"/>
          <w:color w:val="000000"/>
          <w:sz w:val="19"/>
          <w:szCs w:val="19"/>
          <w:highlight w:val="white"/>
          <w:lang w:val="en-US"/>
        </w:rPr>
        <w:t>; }</w:t>
      </w:r>
    </w:p>
    <w:p w14:paraId="5276EEBE" w14:textId="77777777" w:rsidR="00251CF0" w:rsidRDefault="00251CF0" w:rsidP="00251CF0">
      <w:pPr>
        <w:pStyle w:val="CodeBlock"/>
        <w:rPr>
          <w:rFonts w:ascii="Consolas" w:hAnsi="Consolas" w:cs="Consolas"/>
          <w:color w:val="000000"/>
          <w:sz w:val="19"/>
          <w:szCs w:val="19"/>
          <w:highlight w:val="white"/>
        </w:rPr>
      </w:pPr>
      <w:r w:rsidRPr="0084304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37B1CFE8" w14:textId="77777777" w:rsidR="00251CF0" w:rsidRDefault="00251CF0" w:rsidP="00251CF0">
      <w:pPr>
        <w:pStyle w:val="CodeBlock"/>
      </w:pPr>
    </w:p>
    <w:p w14:paraId="57DAE646" w14:textId="77777777" w:rsidR="00251CF0" w:rsidRDefault="00251CF0" w:rsidP="006874B4">
      <w:pPr>
        <w:spacing w:before="0" w:after="200"/>
      </w:pPr>
    </w:p>
    <w:p w14:paraId="4B44E24A" w14:textId="6A4E37C0" w:rsidR="000E1868" w:rsidRDefault="000E1868" w:rsidP="006874B4">
      <w:pPr>
        <w:spacing w:before="0" w:after="200"/>
      </w:pPr>
      <w:r>
        <w:t xml:space="preserve">Neste caso, ao se realizar o POST, o </w:t>
      </w:r>
      <w:r w:rsidRPr="00843046">
        <w:rPr>
          <w:i/>
        </w:rPr>
        <w:t>Default Model Binder</w:t>
      </w:r>
      <w:r>
        <w:t xml:space="preserve"> não conseguirá estabelecer uma correspondência entre os campos do formulário e os campos da classe Calendario definida no </w:t>
      </w:r>
      <w:r w:rsidRPr="00843046">
        <w:rPr>
          <w:i/>
        </w:rPr>
        <w:t>Controller</w:t>
      </w:r>
      <w:r>
        <w:t xml:space="preserve"> de maneira automática, ensejando a necessidade de se implementar um </w:t>
      </w:r>
      <w:r w:rsidRPr="00843046">
        <w:rPr>
          <w:i/>
        </w:rPr>
        <w:t>Custom Model Binder</w:t>
      </w:r>
      <w:r>
        <w:t>.</w:t>
      </w:r>
    </w:p>
    <w:p w14:paraId="48CD53FE" w14:textId="690220B0" w:rsidR="000E1868" w:rsidRDefault="000E1868" w:rsidP="006874B4">
      <w:pPr>
        <w:spacing w:before="0" w:after="200"/>
      </w:pPr>
      <w:r>
        <w:t xml:space="preserve">Um </w:t>
      </w:r>
      <w:r w:rsidRPr="00843046">
        <w:rPr>
          <w:i/>
        </w:rPr>
        <w:t>Custom Model Binder</w:t>
      </w:r>
      <w:r>
        <w:t xml:space="preserve"> é uma classe que implementa a interface </w:t>
      </w:r>
      <w:r w:rsidRPr="00843046">
        <w:rPr>
          <w:i/>
        </w:rPr>
        <w:t>IModelBinder</w:t>
      </w:r>
      <w:r>
        <w:t xml:space="preserve"> e funciona </w:t>
      </w:r>
      <w:r w:rsidR="00F44939">
        <w:t xml:space="preserve">depois do post do </w:t>
      </w:r>
      <w:r w:rsidR="00F44939" w:rsidRPr="00843046">
        <w:rPr>
          <w:i/>
        </w:rPr>
        <w:t>form</w:t>
      </w:r>
      <w:r w:rsidR="00F44939">
        <w:t xml:space="preserve"> e antes da chamada </w:t>
      </w:r>
      <w:r>
        <w:t xml:space="preserve">do </w:t>
      </w:r>
      <w:r w:rsidRPr="00843046">
        <w:rPr>
          <w:i/>
        </w:rPr>
        <w:t>Controller</w:t>
      </w:r>
      <w:r>
        <w:t xml:space="preserve">. Ele permite se obter os dados do formulário e instanciar e </w:t>
      </w:r>
      <w:r w:rsidR="00C75B32">
        <w:t>preencher</w:t>
      </w:r>
      <w:r>
        <w:t xml:space="preserve"> uma classe qualquer (no nosso caso a classe Calendario) e passa-la ao </w:t>
      </w:r>
      <w:r w:rsidRPr="00C75B32">
        <w:rPr>
          <w:i/>
        </w:rPr>
        <w:t>Controller</w:t>
      </w:r>
      <w:r>
        <w:t>, conforme demonstra o exemplo a seguir:</w:t>
      </w:r>
    </w:p>
    <w:p w14:paraId="680DB1D1" w14:textId="77777777" w:rsidR="000E1868" w:rsidRDefault="000E1868" w:rsidP="000E1868">
      <w:pPr>
        <w:pStyle w:val="CodeBlock"/>
      </w:pPr>
    </w:p>
    <w:p w14:paraId="1ACB7D9B" w14:textId="6836A32B"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FF"/>
          <w:sz w:val="18"/>
          <w:szCs w:val="18"/>
          <w:bdr w:val="none" w:sz="0" w:space="0" w:color="auto" w:frame="1"/>
          <w:lang w:val="cs-CZ" w:eastAsia="pt-BR"/>
        </w:rPr>
        <w:t>public</w:t>
      </w: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class</w:t>
      </w: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Calendario</w:t>
      </w:r>
      <w:r w:rsidRPr="000E1868">
        <w:rPr>
          <w:rFonts w:ascii="Consolas" w:eastAsia="Times New Roman" w:hAnsi="Consolas" w:cs="Consolas"/>
          <w:color w:val="000000"/>
          <w:sz w:val="18"/>
          <w:szCs w:val="18"/>
          <w:lang w:val="cs-CZ" w:eastAsia="pt-BR"/>
        </w:rPr>
        <w:t>CustomBinder : IModelBinder</w:t>
      </w:r>
    </w:p>
    <w:p w14:paraId="0B9E591C"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w:t>
      </w:r>
    </w:p>
    <w:p w14:paraId="54CD4AAE"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public</w:t>
      </w: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object</w:t>
      </w:r>
      <w:r w:rsidRPr="000E1868">
        <w:rPr>
          <w:rFonts w:ascii="Consolas" w:eastAsia="Times New Roman" w:hAnsi="Consolas" w:cs="Consolas"/>
          <w:color w:val="000000"/>
          <w:sz w:val="18"/>
          <w:szCs w:val="18"/>
          <w:lang w:val="cs-CZ" w:eastAsia="pt-BR"/>
        </w:rPr>
        <w:t xml:space="preserve"> BindModel(ControllerContext controllerContext, </w:t>
      </w:r>
    </w:p>
    <w:p w14:paraId="62B6E84D"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ModelBindingContext bindingContext)</w:t>
      </w:r>
    </w:p>
    <w:p w14:paraId="1DFAABD0"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p>
    <w:p w14:paraId="349E1C3C"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HttpRequestBase request = controllerContext.HttpContext.Request;</w:t>
      </w:r>
    </w:p>
    <w:p w14:paraId="30AE0330" w14:textId="77777777" w:rsidR="000E1868" w:rsidRPr="000E1868" w:rsidRDefault="000E1868" w:rsidP="000E1868">
      <w:pPr>
        <w:pStyle w:val="CodeBlock"/>
        <w:rPr>
          <w:rFonts w:ascii="Consolas" w:eastAsia="Times New Roman" w:hAnsi="Consolas" w:cs="Consolas"/>
          <w:color w:val="000000"/>
          <w:sz w:val="18"/>
          <w:szCs w:val="18"/>
          <w:lang w:val="cs-CZ" w:eastAsia="pt-BR"/>
        </w:rPr>
      </w:pPr>
    </w:p>
    <w:p w14:paraId="571B4382"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string</w:t>
      </w:r>
      <w:r w:rsidRPr="000E1868">
        <w:rPr>
          <w:rFonts w:ascii="Consolas" w:eastAsia="Times New Roman" w:hAnsi="Consolas" w:cs="Consolas"/>
          <w:color w:val="000000"/>
          <w:sz w:val="18"/>
          <w:szCs w:val="18"/>
          <w:lang w:val="cs-CZ" w:eastAsia="pt-BR"/>
        </w:rPr>
        <w:t xml:space="preserve"> day = request.Form.Get(</w:t>
      </w:r>
      <w:r w:rsidRPr="000E1868">
        <w:rPr>
          <w:rFonts w:ascii="Consolas" w:eastAsia="Times New Roman" w:hAnsi="Consolas" w:cs="Consolas"/>
          <w:color w:val="800080"/>
          <w:sz w:val="18"/>
          <w:szCs w:val="18"/>
          <w:bdr w:val="none" w:sz="0" w:space="0" w:color="auto" w:frame="1"/>
          <w:lang w:val="cs-CZ" w:eastAsia="pt-BR"/>
        </w:rPr>
        <w:t>"Day"</w:t>
      </w:r>
      <w:r w:rsidRPr="000E1868">
        <w:rPr>
          <w:rFonts w:ascii="Consolas" w:eastAsia="Times New Roman" w:hAnsi="Consolas" w:cs="Consolas"/>
          <w:color w:val="000000"/>
          <w:sz w:val="18"/>
          <w:szCs w:val="18"/>
          <w:lang w:val="cs-CZ" w:eastAsia="pt-BR"/>
        </w:rPr>
        <w:t>);</w:t>
      </w:r>
    </w:p>
    <w:p w14:paraId="4BF9C491"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string</w:t>
      </w:r>
      <w:r w:rsidRPr="000E1868">
        <w:rPr>
          <w:rFonts w:ascii="Consolas" w:eastAsia="Times New Roman" w:hAnsi="Consolas" w:cs="Consolas"/>
          <w:color w:val="000000"/>
          <w:sz w:val="18"/>
          <w:szCs w:val="18"/>
          <w:lang w:val="cs-CZ" w:eastAsia="pt-BR"/>
        </w:rPr>
        <w:t xml:space="preserve"> month = request.Form.Get(</w:t>
      </w:r>
      <w:r w:rsidRPr="000E1868">
        <w:rPr>
          <w:rFonts w:ascii="Consolas" w:eastAsia="Times New Roman" w:hAnsi="Consolas" w:cs="Consolas"/>
          <w:color w:val="800080"/>
          <w:sz w:val="18"/>
          <w:szCs w:val="18"/>
          <w:bdr w:val="none" w:sz="0" w:space="0" w:color="auto" w:frame="1"/>
          <w:lang w:val="cs-CZ" w:eastAsia="pt-BR"/>
        </w:rPr>
        <w:t>"Month"</w:t>
      </w:r>
      <w:r w:rsidRPr="000E1868">
        <w:rPr>
          <w:rFonts w:ascii="Consolas" w:eastAsia="Times New Roman" w:hAnsi="Consolas" w:cs="Consolas"/>
          <w:color w:val="000000"/>
          <w:sz w:val="18"/>
          <w:szCs w:val="18"/>
          <w:lang w:val="cs-CZ" w:eastAsia="pt-BR"/>
        </w:rPr>
        <w:t>);</w:t>
      </w:r>
    </w:p>
    <w:p w14:paraId="47F6CF8F"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string</w:t>
      </w:r>
      <w:r w:rsidRPr="000E1868">
        <w:rPr>
          <w:rFonts w:ascii="Consolas" w:eastAsia="Times New Roman" w:hAnsi="Consolas" w:cs="Consolas"/>
          <w:color w:val="000000"/>
          <w:sz w:val="18"/>
          <w:szCs w:val="18"/>
          <w:lang w:val="cs-CZ" w:eastAsia="pt-BR"/>
        </w:rPr>
        <w:t xml:space="preserve"> year = request.Form.Get(</w:t>
      </w:r>
      <w:r w:rsidRPr="000E1868">
        <w:rPr>
          <w:rFonts w:ascii="Consolas" w:eastAsia="Times New Roman" w:hAnsi="Consolas" w:cs="Consolas"/>
          <w:color w:val="800080"/>
          <w:sz w:val="18"/>
          <w:szCs w:val="18"/>
          <w:bdr w:val="none" w:sz="0" w:space="0" w:color="auto" w:frame="1"/>
          <w:lang w:val="cs-CZ" w:eastAsia="pt-BR"/>
        </w:rPr>
        <w:t>"Year"</w:t>
      </w:r>
      <w:r w:rsidRPr="000E1868">
        <w:rPr>
          <w:rFonts w:ascii="Consolas" w:eastAsia="Times New Roman" w:hAnsi="Consolas" w:cs="Consolas"/>
          <w:color w:val="000000"/>
          <w:sz w:val="18"/>
          <w:szCs w:val="18"/>
          <w:lang w:val="cs-CZ" w:eastAsia="pt-BR"/>
        </w:rPr>
        <w:t>);</w:t>
      </w:r>
    </w:p>
    <w:p w14:paraId="62857577" w14:textId="77777777" w:rsidR="000E1868" w:rsidRPr="000E1868" w:rsidRDefault="000E1868" w:rsidP="000E1868">
      <w:pPr>
        <w:pStyle w:val="CodeBlock"/>
        <w:rPr>
          <w:rFonts w:ascii="Consolas" w:eastAsia="Times New Roman" w:hAnsi="Consolas" w:cs="Consolas"/>
          <w:color w:val="000000"/>
          <w:sz w:val="18"/>
          <w:szCs w:val="18"/>
          <w:lang w:val="cs-CZ" w:eastAsia="pt-BR"/>
        </w:rPr>
      </w:pPr>
    </w:p>
    <w:p w14:paraId="34F8523D" w14:textId="79C17492"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return</w:t>
      </w: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new</w:t>
      </w: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Calendar</w:t>
      </w:r>
    </w:p>
    <w:p w14:paraId="3577B93D"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p>
    <w:p w14:paraId="1B59186A" w14:textId="34C4DA0D"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Data</w:t>
      </w: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 xml:space="preserve"> </w:t>
      </w:r>
      <w:r w:rsidRPr="00843046">
        <w:rPr>
          <w:rFonts w:ascii="Consolas" w:hAnsi="Consolas" w:cs="Consolas"/>
          <w:color w:val="2B91AF"/>
          <w:sz w:val="19"/>
          <w:szCs w:val="19"/>
          <w:highlight w:val="white"/>
          <w:lang w:val="en-US"/>
        </w:rPr>
        <w:t>DateTime</w:t>
      </w:r>
      <w:r w:rsidRPr="00843046">
        <w:rPr>
          <w:rFonts w:ascii="Consolas" w:hAnsi="Consolas" w:cs="Consolas"/>
          <w:color w:val="000000"/>
          <w:sz w:val="19"/>
          <w:szCs w:val="19"/>
          <w:highlight w:val="white"/>
          <w:lang w:val="en-US"/>
        </w:rPr>
        <w:t xml:space="preserve">.Parse(day + </w:t>
      </w:r>
      <w:r w:rsidRPr="00843046">
        <w:rPr>
          <w:rFonts w:ascii="Consolas" w:hAnsi="Consolas" w:cs="Consolas"/>
          <w:color w:val="A31515"/>
          <w:sz w:val="19"/>
          <w:szCs w:val="19"/>
          <w:highlight w:val="white"/>
          <w:lang w:val="en-US"/>
        </w:rPr>
        <w:t>"/"</w:t>
      </w:r>
      <w:r w:rsidRPr="00843046">
        <w:rPr>
          <w:rFonts w:ascii="Consolas" w:hAnsi="Consolas" w:cs="Consolas"/>
          <w:color w:val="000000"/>
          <w:sz w:val="19"/>
          <w:szCs w:val="19"/>
          <w:highlight w:val="white"/>
          <w:lang w:val="en-US"/>
        </w:rPr>
        <w:t xml:space="preserve"> + month + </w:t>
      </w:r>
      <w:r w:rsidRPr="00843046">
        <w:rPr>
          <w:rFonts w:ascii="Consolas" w:hAnsi="Consolas" w:cs="Consolas"/>
          <w:color w:val="A31515"/>
          <w:sz w:val="19"/>
          <w:szCs w:val="19"/>
          <w:highlight w:val="white"/>
          <w:lang w:val="en-US"/>
        </w:rPr>
        <w:t>"/"</w:t>
      </w:r>
      <w:r w:rsidRPr="00843046">
        <w:rPr>
          <w:rFonts w:ascii="Consolas" w:hAnsi="Consolas" w:cs="Consolas"/>
          <w:color w:val="000000"/>
          <w:sz w:val="19"/>
          <w:szCs w:val="19"/>
          <w:highlight w:val="white"/>
          <w:lang w:val="en-US"/>
        </w:rPr>
        <w:t xml:space="preserve"> + year);</w:t>
      </w:r>
    </w:p>
    <w:p w14:paraId="440A6BA8"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p>
    <w:p w14:paraId="5ED0DB01"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p>
    <w:p w14:paraId="0BB51E2C" w14:textId="6408A076" w:rsidR="000E1868" w:rsidRPr="00C76C3F"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p>
    <w:p w14:paraId="57D12345" w14:textId="7E6F78FC" w:rsidR="00F44939" w:rsidRPr="001E3D18" w:rsidRDefault="00F44939" w:rsidP="00F44939">
      <w:pPr>
        <w:pStyle w:val="Legenda"/>
      </w:pPr>
      <w:bookmarkStart w:id="116" w:name="_Toc372544127"/>
      <w:r>
        <w:t xml:space="preserve">Listagem </w:t>
      </w:r>
      <w:r>
        <w:fldChar w:fldCharType="begin"/>
      </w:r>
      <w:r>
        <w:instrText xml:space="preserve"> SEQ Listagem \* ARABIC </w:instrText>
      </w:r>
      <w:r>
        <w:fldChar w:fldCharType="separate"/>
      </w:r>
      <w:r w:rsidR="00A551CF">
        <w:rPr>
          <w:noProof/>
        </w:rPr>
        <w:t>7</w:t>
      </w:r>
      <w:r>
        <w:fldChar w:fldCharType="end"/>
      </w:r>
      <w:r>
        <w:t xml:space="preserve"> – Exemplo de Custom Model Binder</w:t>
      </w:r>
      <w:bookmarkEnd w:id="116"/>
    </w:p>
    <w:p w14:paraId="632D48E7" w14:textId="77777777" w:rsidR="000E1868" w:rsidRDefault="000E1868" w:rsidP="006874B4">
      <w:pPr>
        <w:spacing w:before="0" w:after="200"/>
      </w:pPr>
    </w:p>
    <w:p w14:paraId="4958F4A2" w14:textId="43F9DA02" w:rsidR="000E1868" w:rsidRDefault="000E1868" w:rsidP="006874B4">
      <w:pPr>
        <w:spacing w:before="0" w:after="200"/>
      </w:pPr>
      <w:r>
        <w:t xml:space="preserve">Uma vez criado o </w:t>
      </w:r>
      <w:r w:rsidRPr="00C75B32">
        <w:rPr>
          <w:i/>
        </w:rPr>
        <w:t>Custom Model Binder</w:t>
      </w:r>
      <w:r>
        <w:t>, é necessário registrá-lo no arquivo Global.Asax:</w:t>
      </w:r>
    </w:p>
    <w:p w14:paraId="1E5F2ACE" w14:textId="77777777" w:rsidR="000E1868" w:rsidRDefault="000E1868" w:rsidP="000E1868">
      <w:pPr>
        <w:pStyle w:val="CodeBlock"/>
      </w:pPr>
    </w:p>
    <w:p w14:paraId="60E2E1E7"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FF"/>
          <w:sz w:val="18"/>
          <w:szCs w:val="18"/>
          <w:bdr w:val="none" w:sz="0" w:space="0" w:color="auto" w:frame="1"/>
          <w:lang w:val="cs-CZ" w:eastAsia="pt-BR"/>
        </w:rPr>
        <w:t>protected</w:t>
      </w: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void</w:t>
      </w:r>
      <w:r w:rsidRPr="000E1868">
        <w:rPr>
          <w:rFonts w:ascii="Consolas" w:eastAsia="Times New Roman" w:hAnsi="Consolas" w:cs="Consolas"/>
          <w:color w:val="000000"/>
          <w:sz w:val="18"/>
          <w:szCs w:val="18"/>
          <w:lang w:val="cs-CZ" w:eastAsia="pt-BR"/>
        </w:rPr>
        <w:t xml:space="preserve"> Application_Start()</w:t>
      </w:r>
    </w:p>
    <w:p w14:paraId="7B014E61" w14:textId="77777777"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w:t>
      </w:r>
    </w:p>
    <w:p w14:paraId="1B9DD438" w14:textId="5407FA23"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w:t>
      </w:r>
    </w:p>
    <w:p w14:paraId="10E33A65" w14:textId="7F8810D9" w:rsidR="000E1868" w:rsidRPr="000E1868"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 xml:space="preserve">    ModelBinders.Binders.Add(</w:t>
      </w:r>
      <w:r w:rsidRPr="000E1868">
        <w:rPr>
          <w:rFonts w:ascii="Consolas" w:eastAsia="Times New Roman" w:hAnsi="Consolas" w:cs="Consolas"/>
          <w:color w:val="0000FF"/>
          <w:sz w:val="18"/>
          <w:szCs w:val="18"/>
          <w:bdr w:val="none" w:sz="0" w:space="0" w:color="auto" w:frame="1"/>
          <w:lang w:val="cs-CZ" w:eastAsia="pt-BR"/>
        </w:rPr>
        <w:t>typeof</w:t>
      </w:r>
      <w:r w:rsidRPr="000E1868">
        <w:rPr>
          <w:rFonts w:ascii="Consolas" w:eastAsia="Times New Roman" w:hAnsi="Consolas" w:cs="Consolas"/>
          <w:color w:val="000000"/>
          <w:sz w:val="18"/>
          <w:szCs w:val="18"/>
          <w:lang w:val="cs-CZ" w:eastAsia="pt-BR"/>
        </w:rPr>
        <w:t>(</w:t>
      </w:r>
      <w:r>
        <w:rPr>
          <w:rFonts w:ascii="Consolas" w:eastAsia="Times New Roman" w:hAnsi="Consolas" w:cs="Consolas"/>
          <w:color w:val="000000"/>
          <w:sz w:val="18"/>
          <w:szCs w:val="18"/>
          <w:lang w:val="cs-CZ" w:eastAsia="pt-BR"/>
        </w:rPr>
        <w:t>Calendario</w:t>
      </w:r>
      <w:r w:rsidRPr="000E1868">
        <w:rPr>
          <w:rFonts w:ascii="Consolas" w:eastAsia="Times New Roman" w:hAnsi="Consolas" w:cs="Consolas"/>
          <w:color w:val="000000"/>
          <w:sz w:val="18"/>
          <w:szCs w:val="18"/>
          <w:lang w:val="cs-CZ" w:eastAsia="pt-BR"/>
        </w:rPr>
        <w:t xml:space="preserve">), </w:t>
      </w:r>
      <w:r w:rsidRPr="000E1868">
        <w:rPr>
          <w:rFonts w:ascii="Consolas" w:eastAsia="Times New Roman" w:hAnsi="Consolas" w:cs="Consolas"/>
          <w:color w:val="0000FF"/>
          <w:sz w:val="18"/>
          <w:szCs w:val="18"/>
          <w:bdr w:val="none" w:sz="0" w:space="0" w:color="auto" w:frame="1"/>
          <w:lang w:val="cs-CZ" w:eastAsia="pt-BR"/>
        </w:rPr>
        <w:t>new</w:t>
      </w:r>
      <w:r w:rsidRPr="000E1868">
        <w:rPr>
          <w:rFonts w:ascii="Consolas" w:eastAsia="Times New Roman" w:hAnsi="Consolas" w:cs="Consolas"/>
          <w:color w:val="000000"/>
          <w:sz w:val="18"/>
          <w:szCs w:val="18"/>
          <w:lang w:val="cs-CZ" w:eastAsia="pt-BR"/>
        </w:rPr>
        <w:t xml:space="preserve"> </w:t>
      </w:r>
      <w:r>
        <w:rPr>
          <w:rFonts w:ascii="Consolas" w:eastAsia="Times New Roman" w:hAnsi="Consolas" w:cs="Consolas"/>
          <w:color w:val="000000"/>
          <w:sz w:val="18"/>
          <w:szCs w:val="18"/>
          <w:lang w:val="cs-CZ" w:eastAsia="pt-BR"/>
        </w:rPr>
        <w:t>Calendario</w:t>
      </w:r>
      <w:r w:rsidRPr="000E1868">
        <w:rPr>
          <w:rFonts w:ascii="Consolas" w:eastAsia="Times New Roman" w:hAnsi="Consolas" w:cs="Consolas"/>
          <w:color w:val="000000"/>
          <w:sz w:val="18"/>
          <w:szCs w:val="18"/>
          <w:lang w:val="cs-CZ" w:eastAsia="pt-BR"/>
        </w:rPr>
        <w:t>CustomBinder());</w:t>
      </w:r>
    </w:p>
    <w:p w14:paraId="4D76C40E" w14:textId="662B3432" w:rsidR="000E1868" w:rsidRPr="00C76C3F" w:rsidRDefault="000E1868" w:rsidP="000E1868">
      <w:pPr>
        <w:pStyle w:val="CodeBlock"/>
        <w:rPr>
          <w:rFonts w:ascii="Consolas" w:eastAsia="Times New Roman" w:hAnsi="Consolas" w:cs="Consolas"/>
          <w:color w:val="000000"/>
          <w:sz w:val="18"/>
          <w:szCs w:val="18"/>
          <w:lang w:val="cs-CZ" w:eastAsia="pt-BR"/>
        </w:rPr>
      </w:pPr>
      <w:r w:rsidRPr="000E1868">
        <w:rPr>
          <w:rFonts w:ascii="Consolas" w:eastAsia="Times New Roman" w:hAnsi="Consolas" w:cs="Consolas"/>
          <w:color w:val="000000"/>
          <w:sz w:val="18"/>
          <w:szCs w:val="18"/>
          <w:lang w:val="cs-CZ" w:eastAsia="pt-BR"/>
        </w:rPr>
        <w:t>}</w:t>
      </w:r>
    </w:p>
    <w:p w14:paraId="58769DC7" w14:textId="46031C91" w:rsidR="00F44939" w:rsidRPr="001E3D18" w:rsidRDefault="00F44939" w:rsidP="00F44939">
      <w:pPr>
        <w:pStyle w:val="Legenda"/>
      </w:pPr>
      <w:bookmarkStart w:id="117" w:name="_Toc372544128"/>
      <w:r>
        <w:t xml:space="preserve">Listagem </w:t>
      </w:r>
      <w:r>
        <w:fldChar w:fldCharType="begin"/>
      </w:r>
      <w:r>
        <w:instrText xml:space="preserve"> SEQ Listagem \* ARABIC </w:instrText>
      </w:r>
      <w:r>
        <w:fldChar w:fldCharType="separate"/>
      </w:r>
      <w:r w:rsidR="00A551CF">
        <w:rPr>
          <w:noProof/>
        </w:rPr>
        <w:t>8</w:t>
      </w:r>
      <w:r>
        <w:fldChar w:fldCharType="end"/>
      </w:r>
      <w:r>
        <w:t xml:space="preserve"> – Registrando um Custom Model Binder no Global.asax</w:t>
      </w:r>
      <w:bookmarkEnd w:id="117"/>
    </w:p>
    <w:p w14:paraId="5B52BF60" w14:textId="77777777" w:rsidR="000E1868" w:rsidRDefault="000E1868" w:rsidP="006874B4">
      <w:pPr>
        <w:spacing w:before="0" w:after="200"/>
      </w:pPr>
    </w:p>
    <w:p w14:paraId="21FB5962" w14:textId="14F41AF4" w:rsidR="000E1868" w:rsidRDefault="000E1868" w:rsidP="006874B4">
      <w:pPr>
        <w:spacing w:before="0" w:after="200"/>
      </w:pPr>
      <w:r>
        <w:t xml:space="preserve">Finalmente, é preciso indicar, na ação do </w:t>
      </w:r>
      <w:r w:rsidRPr="00C75B32">
        <w:rPr>
          <w:i/>
        </w:rPr>
        <w:t>Controller</w:t>
      </w:r>
      <w:r>
        <w:t xml:space="preserve">, que se deseja utilizar o </w:t>
      </w:r>
      <w:r w:rsidRPr="00C75B32">
        <w:rPr>
          <w:i/>
        </w:rPr>
        <w:t>Custom Model Binder</w:t>
      </w:r>
      <w:r>
        <w:t xml:space="preserve"> criado previamente, conforme exemplo abaixo:</w:t>
      </w:r>
    </w:p>
    <w:p w14:paraId="24984BB0" w14:textId="77777777" w:rsidR="00796E27" w:rsidRPr="00843046" w:rsidRDefault="00796E27" w:rsidP="00796E27">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843046">
        <w:rPr>
          <w:rFonts w:ascii="Consolas" w:hAnsi="Consolas" w:cs="Consolas"/>
          <w:color w:val="000000"/>
          <w:sz w:val="19"/>
          <w:szCs w:val="19"/>
          <w:highlight w:val="white"/>
          <w:lang w:val="en-US"/>
        </w:rPr>
        <w:t>[</w:t>
      </w:r>
      <w:r w:rsidRPr="00843046">
        <w:rPr>
          <w:rFonts w:ascii="Consolas" w:hAnsi="Consolas" w:cs="Consolas"/>
          <w:color w:val="2B91AF"/>
          <w:sz w:val="19"/>
          <w:szCs w:val="19"/>
          <w:highlight w:val="white"/>
          <w:lang w:val="en-US"/>
        </w:rPr>
        <w:t>HttpPost</w:t>
      </w:r>
      <w:r w:rsidRPr="00843046">
        <w:rPr>
          <w:rFonts w:ascii="Consolas" w:hAnsi="Consolas" w:cs="Consolas"/>
          <w:color w:val="000000"/>
          <w:sz w:val="19"/>
          <w:szCs w:val="19"/>
          <w:highlight w:val="white"/>
          <w:lang w:val="en-US"/>
        </w:rPr>
        <w:t>]</w:t>
      </w:r>
    </w:p>
    <w:p w14:paraId="019C59C3" w14:textId="77777777" w:rsidR="00796E27" w:rsidRPr="00843046" w:rsidRDefault="00796E27" w:rsidP="00796E27">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AllowAnonymous</w:t>
      </w:r>
      <w:r w:rsidRPr="00843046">
        <w:rPr>
          <w:rFonts w:ascii="Consolas" w:hAnsi="Consolas" w:cs="Consolas"/>
          <w:color w:val="000000"/>
          <w:sz w:val="19"/>
          <w:szCs w:val="19"/>
          <w:highlight w:val="white"/>
          <w:lang w:val="en-US"/>
        </w:rPr>
        <w:t>]</w:t>
      </w:r>
    </w:p>
    <w:p w14:paraId="662C3181" w14:textId="77777777" w:rsidR="00796E27" w:rsidRPr="00843046" w:rsidRDefault="00796E27" w:rsidP="00796E27">
      <w:pPr>
        <w:pStyle w:val="CodeBlock"/>
        <w:rPr>
          <w:rFonts w:ascii="Consolas" w:hAnsi="Consolas" w:cs="Consolas"/>
          <w:color w:val="000000"/>
          <w:sz w:val="19"/>
          <w:szCs w:val="19"/>
          <w:highlight w:val="white"/>
          <w:lang w:val="en-US"/>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ValidateAntiForgeryToken</w:t>
      </w:r>
      <w:r w:rsidRPr="00843046">
        <w:rPr>
          <w:rFonts w:ascii="Consolas" w:hAnsi="Consolas" w:cs="Consolas"/>
          <w:color w:val="000000"/>
          <w:sz w:val="19"/>
          <w:szCs w:val="19"/>
          <w:highlight w:val="white"/>
          <w:lang w:val="en-US"/>
        </w:rPr>
        <w:t>]</w:t>
      </w:r>
    </w:p>
    <w:p w14:paraId="05FAA0A9" w14:textId="1C97C963" w:rsidR="00796E27" w:rsidRDefault="00796E27" w:rsidP="00796E27">
      <w:pPr>
        <w:pStyle w:val="CodeBlock"/>
        <w:rPr>
          <w:rFonts w:ascii="Consolas" w:hAnsi="Consolas" w:cs="Consolas"/>
          <w:color w:val="000000"/>
          <w:sz w:val="18"/>
          <w:szCs w:val="18"/>
          <w:lang w:val="cs-CZ"/>
        </w:rPr>
      </w:pPr>
      <w:r w:rsidRPr="00843046">
        <w:rPr>
          <w:rFonts w:ascii="Consolas" w:hAnsi="Consolas" w:cs="Consolas"/>
          <w:color w:val="000000"/>
          <w:sz w:val="19"/>
          <w:szCs w:val="19"/>
          <w:highlight w:val="white"/>
          <w:lang w:val="en-US"/>
        </w:rPr>
        <w:t xml:space="preserve">        </w:t>
      </w:r>
      <w:r w:rsidRPr="00843046">
        <w:rPr>
          <w:rFonts w:ascii="Consolas" w:hAnsi="Consolas" w:cs="Consolas"/>
          <w:color w:val="0000FF"/>
          <w:sz w:val="19"/>
          <w:szCs w:val="19"/>
          <w:highlight w:val="white"/>
          <w:lang w:val="en-US"/>
        </w:rPr>
        <w:t>public</w:t>
      </w:r>
      <w:r w:rsidRPr="00843046">
        <w:rPr>
          <w:rFonts w:ascii="Consolas" w:hAnsi="Consolas" w:cs="Consolas"/>
          <w:color w:val="000000"/>
          <w:sz w:val="19"/>
          <w:szCs w:val="19"/>
          <w:highlight w:val="white"/>
          <w:lang w:val="en-US"/>
        </w:rPr>
        <w:t xml:space="preserve"> </w:t>
      </w:r>
      <w:r w:rsidRPr="00843046">
        <w:rPr>
          <w:rFonts w:ascii="Consolas" w:hAnsi="Consolas" w:cs="Consolas"/>
          <w:color w:val="2B91AF"/>
          <w:sz w:val="19"/>
          <w:szCs w:val="19"/>
          <w:highlight w:val="white"/>
          <w:lang w:val="en-US"/>
        </w:rPr>
        <w:t>ActionResult</w:t>
      </w:r>
      <w:r w:rsidRPr="00843046">
        <w:rPr>
          <w:rFonts w:ascii="Consolas" w:hAnsi="Consolas" w:cs="Consolas"/>
          <w:color w:val="000000"/>
          <w:sz w:val="19"/>
          <w:szCs w:val="19"/>
          <w:highlight w:val="white"/>
          <w:lang w:val="en-US"/>
        </w:rPr>
        <w:t xml:space="preserve"> Register(</w:t>
      </w:r>
      <w:r>
        <w:rPr>
          <w:rFonts w:ascii="Consolas" w:hAnsi="Consolas" w:cs="Consolas"/>
          <w:color w:val="000000"/>
          <w:sz w:val="18"/>
          <w:szCs w:val="18"/>
          <w:lang w:val="cs-CZ"/>
        </w:rPr>
        <w:t>[ModelBinder(</w:t>
      </w:r>
      <w:r>
        <w:rPr>
          <w:rStyle w:val="code-keyword"/>
          <w:rFonts w:ascii="Consolas" w:hAnsi="Consolas" w:cs="Consolas"/>
          <w:color w:val="0000FF"/>
          <w:sz w:val="18"/>
          <w:szCs w:val="18"/>
          <w:bdr w:val="none" w:sz="0" w:space="0" w:color="auto" w:frame="1"/>
          <w:lang w:val="cs-CZ"/>
        </w:rPr>
        <w:t>typeof</w:t>
      </w:r>
      <w:r>
        <w:rPr>
          <w:rFonts w:ascii="Consolas" w:hAnsi="Consolas" w:cs="Consolas"/>
          <w:color w:val="000000"/>
          <w:sz w:val="18"/>
          <w:szCs w:val="18"/>
          <w:lang w:val="cs-CZ"/>
        </w:rPr>
        <w:t>(CalendarioCustomBinder))]</w:t>
      </w:r>
    </w:p>
    <w:p w14:paraId="48740D63" w14:textId="7AF22239" w:rsidR="00796E27" w:rsidRDefault="00796E27" w:rsidP="00796E27">
      <w:pPr>
        <w:pStyle w:val="CodeBlock"/>
        <w:rPr>
          <w:rFonts w:ascii="Consolas" w:hAnsi="Consolas" w:cs="Consolas"/>
          <w:color w:val="000000"/>
          <w:sz w:val="19"/>
          <w:szCs w:val="19"/>
          <w:highlight w:val="white"/>
        </w:rPr>
      </w:pPr>
      <w:r w:rsidRPr="00843046">
        <w:rPr>
          <w:rFonts w:ascii="Consolas" w:hAnsi="Consolas" w:cs="Consolas"/>
          <w:color w:val="2B91AF"/>
          <w:sz w:val="19"/>
          <w:szCs w:val="19"/>
          <w:highlight w:val="white"/>
          <w:lang w:val="en-US"/>
        </w:rPr>
        <w:t xml:space="preserve"> </w:t>
      </w:r>
      <w:r>
        <w:rPr>
          <w:rFonts w:ascii="Consolas" w:hAnsi="Consolas" w:cs="Consolas"/>
          <w:color w:val="2B91AF"/>
          <w:sz w:val="19"/>
          <w:szCs w:val="19"/>
          <w:highlight w:val="white"/>
        </w:rPr>
        <w:t>Calendario</w:t>
      </w:r>
      <w:r>
        <w:rPr>
          <w:rFonts w:ascii="Consolas" w:hAnsi="Consolas" w:cs="Consolas"/>
          <w:color w:val="000000"/>
          <w:sz w:val="19"/>
          <w:szCs w:val="19"/>
          <w:highlight w:val="white"/>
        </w:rPr>
        <w:t xml:space="preserve"> model)</w:t>
      </w:r>
    </w:p>
    <w:p w14:paraId="12D4D1B1" w14:textId="77777777" w:rsidR="00796E27" w:rsidRDefault="00796E27" w:rsidP="00796E27">
      <w:pPr>
        <w:pStyle w:val="CodeBlock"/>
      </w:pPr>
    </w:p>
    <w:p w14:paraId="006BCC48" w14:textId="6BADDC68" w:rsidR="00F44939" w:rsidRPr="001E3D18" w:rsidRDefault="00F44939" w:rsidP="00F44939">
      <w:pPr>
        <w:pStyle w:val="Legenda"/>
      </w:pPr>
      <w:bookmarkStart w:id="118" w:name="_Toc372544129"/>
      <w:r>
        <w:t xml:space="preserve">Listagem </w:t>
      </w:r>
      <w:r>
        <w:fldChar w:fldCharType="begin"/>
      </w:r>
      <w:r>
        <w:instrText xml:space="preserve"> SEQ Listagem \* ARABIC </w:instrText>
      </w:r>
      <w:r>
        <w:fldChar w:fldCharType="separate"/>
      </w:r>
      <w:r w:rsidR="00A551CF">
        <w:rPr>
          <w:noProof/>
        </w:rPr>
        <w:t>9</w:t>
      </w:r>
      <w:r>
        <w:fldChar w:fldCharType="end"/>
      </w:r>
      <w:r>
        <w:t xml:space="preserve"> – Exemplo de associação do Custom Model Binder a um modelo no Controller</w:t>
      </w:r>
      <w:bookmarkEnd w:id="118"/>
    </w:p>
    <w:p w14:paraId="05BCDC9F" w14:textId="77777777" w:rsidR="006874B4" w:rsidRDefault="006874B4" w:rsidP="006874B4">
      <w:pPr>
        <w:spacing w:before="0" w:after="200"/>
        <w:rPr>
          <w:rFonts w:eastAsiaTheme="minorHAnsi"/>
          <w:color w:val="008AC8"/>
          <w:spacing w:val="10"/>
          <w:sz w:val="36"/>
          <w:szCs w:val="48"/>
        </w:rPr>
      </w:pPr>
      <w:r>
        <w:br w:type="page"/>
      </w:r>
    </w:p>
    <w:p w14:paraId="396867D9" w14:textId="77777777" w:rsidR="006874B4" w:rsidRDefault="006874B4" w:rsidP="006874B4">
      <w:pPr>
        <w:pStyle w:val="Heading2Numbered"/>
        <w:spacing w:line="360" w:lineRule="auto"/>
        <w:jc w:val="both"/>
      </w:pPr>
      <w:bookmarkStart w:id="119" w:name="_Toc365361636"/>
      <w:bookmarkStart w:id="120" w:name="_Toc372543962"/>
      <w:r>
        <w:lastRenderedPageBreak/>
        <w:t>Filtros</w:t>
      </w:r>
      <w:bookmarkEnd w:id="119"/>
      <w:bookmarkEnd w:id="120"/>
    </w:p>
    <w:p w14:paraId="7564D07D" w14:textId="77777777" w:rsidR="006874B4" w:rsidRDefault="006874B4" w:rsidP="006874B4">
      <w:r w:rsidRPr="000067D7">
        <w:t xml:space="preserve">O ASP.NET MVC possui a capacidade de realizar ações em determinados eventos de maneira declarativa ou programática, permitindo a implementação de uma lógica antes ou depois da execução de uma ação de um </w:t>
      </w:r>
      <w:r>
        <w:rPr>
          <w:i/>
        </w:rPr>
        <w:t>controller</w:t>
      </w:r>
      <w:r w:rsidRPr="000067D7">
        <w:t>. Essa capacidade é conhecida como filtro.</w:t>
      </w:r>
    </w:p>
    <w:p w14:paraId="379F3163" w14:textId="77777777" w:rsidR="006874B4" w:rsidRDefault="006874B4" w:rsidP="007C1B57">
      <w:pPr>
        <w:jc w:val="both"/>
      </w:pPr>
      <w:r>
        <w:t>Os filtros, podem ser aplicados em dois escopos:</w:t>
      </w:r>
    </w:p>
    <w:p w14:paraId="7136850B" w14:textId="77777777" w:rsidR="006874B4" w:rsidRDefault="006874B4" w:rsidP="00873F66">
      <w:pPr>
        <w:pStyle w:val="PargrafodaLista"/>
        <w:numPr>
          <w:ilvl w:val="0"/>
          <w:numId w:val="51"/>
        </w:numPr>
        <w:spacing w:line="360" w:lineRule="auto"/>
        <w:jc w:val="both"/>
      </w:pPr>
      <w:r w:rsidRPr="00DC36AD">
        <w:rPr>
          <w:i/>
        </w:rPr>
        <w:t>Controller</w:t>
      </w:r>
      <w:r>
        <w:t xml:space="preserve">: neste caso, o filtro é executado a todas as ações do </w:t>
      </w:r>
      <w:r w:rsidRPr="00DC36AD">
        <w:rPr>
          <w:i/>
        </w:rPr>
        <w:t>controller</w:t>
      </w:r>
      <w:r>
        <w:t>;</w:t>
      </w:r>
    </w:p>
    <w:p w14:paraId="539AEE48" w14:textId="77777777" w:rsidR="006874B4" w:rsidRPr="000067D7" w:rsidRDefault="006874B4" w:rsidP="00873F66">
      <w:pPr>
        <w:pStyle w:val="PargrafodaLista"/>
        <w:numPr>
          <w:ilvl w:val="0"/>
          <w:numId w:val="51"/>
        </w:numPr>
        <w:spacing w:line="360" w:lineRule="auto"/>
        <w:jc w:val="both"/>
      </w:pPr>
      <w:r>
        <w:t>Ação: neste caso o filtro somente é executado para a ação onde ele está decorado.</w:t>
      </w:r>
    </w:p>
    <w:p w14:paraId="79B42096" w14:textId="77777777" w:rsidR="006874B4" w:rsidRDefault="006874B4" w:rsidP="006874B4">
      <w:r>
        <w:t>Os ASP.NET MVC suporta filtros nativos e personalizados.</w:t>
      </w:r>
    </w:p>
    <w:p w14:paraId="0E5311EE" w14:textId="77777777" w:rsidR="006874B4" w:rsidRPr="00474230" w:rsidRDefault="006874B4" w:rsidP="006874B4">
      <w:pPr>
        <w:pStyle w:val="Heading3Numbered"/>
        <w:spacing w:line="360" w:lineRule="auto"/>
        <w:ind w:left="936" w:hanging="936"/>
        <w:jc w:val="both"/>
      </w:pPr>
      <w:bookmarkStart w:id="121" w:name="_Toc365361637"/>
      <w:bookmarkStart w:id="122" w:name="_Toc372543963"/>
      <w:r w:rsidRPr="00474230">
        <w:t>Filtros nativos</w:t>
      </w:r>
      <w:bookmarkEnd w:id="121"/>
      <w:bookmarkEnd w:id="122"/>
    </w:p>
    <w:p w14:paraId="23E39F9E" w14:textId="77777777" w:rsidR="006874B4" w:rsidRDefault="006874B4" w:rsidP="006874B4">
      <w:r>
        <w:t xml:space="preserve">São implementados como atributos que podem ser aplicados a um método de ação, no próprio </w:t>
      </w:r>
      <w:r w:rsidRPr="00453653">
        <w:rPr>
          <w:i/>
        </w:rPr>
        <w:t>controller</w:t>
      </w:r>
      <w:r>
        <w:t xml:space="preserve"> ou na aplicação.</w:t>
      </w:r>
    </w:p>
    <w:p w14:paraId="6E6F472A" w14:textId="77777777" w:rsidR="006874B4" w:rsidRDefault="006874B4" w:rsidP="006874B4">
      <w:pPr>
        <w:spacing w:before="0" w:after="200"/>
        <w:rPr>
          <w:rFonts w:eastAsiaTheme="minorHAnsi"/>
          <w:color w:val="008AC8"/>
          <w:sz w:val="28"/>
          <w:szCs w:val="28"/>
        </w:rPr>
      </w:pPr>
      <w:r>
        <w:br w:type="page"/>
      </w:r>
    </w:p>
    <w:p w14:paraId="3E09FD23" w14:textId="77777777" w:rsidR="006874B4" w:rsidRDefault="006874B4" w:rsidP="006874B4">
      <w:pPr>
        <w:pStyle w:val="Ttulo4"/>
      </w:pPr>
      <w:bookmarkStart w:id="123" w:name="_Toc365361638"/>
      <w:r>
        <w:lastRenderedPageBreak/>
        <w:t>AuthorizeAttribute</w:t>
      </w:r>
      <w:bookmarkEnd w:id="123"/>
    </w:p>
    <w:p w14:paraId="2040EA54" w14:textId="77777777" w:rsidR="006874B4" w:rsidRDefault="006874B4" w:rsidP="006874B4">
      <w:r>
        <w:t>Restringe o acesso por autenticação e opcionalmente por autorização.</w:t>
      </w:r>
    </w:p>
    <w:p w14:paraId="756A5E59" w14:textId="77777777" w:rsidR="006874B4" w:rsidRDefault="006874B4" w:rsidP="006874B4">
      <w:r>
        <w:t>A restrição por autenticação permite o acesso apenas aos usuários autenticados, e a autorização avalia o perfil do usuário em uma tabela, restringindo o acesso apenas aos usuários ou grupos especificados na anotação.</w:t>
      </w:r>
    </w:p>
    <w:p w14:paraId="0CB26144" w14:textId="77777777" w:rsidR="006874B4" w:rsidRPr="005C4FC9" w:rsidRDefault="006874B4" w:rsidP="006874B4">
      <w:pPr>
        <w:pStyle w:val="CodeBlock"/>
        <w:rPr>
          <w:rFonts w:eastAsia="Times New Roman"/>
          <w:color w:val="000000"/>
          <w:sz w:val="19"/>
          <w:szCs w:val="19"/>
          <w:lang w:val="en-US" w:eastAsia="pt-BR"/>
        </w:rPr>
      </w:pPr>
      <w:r w:rsidRPr="00474230">
        <w:rPr>
          <w:rFonts w:eastAsia="Times New Roman"/>
          <w:color w:val="000000"/>
          <w:sz w:val="19"/>
          <w:szCs w:val="19"/>
          <w:lang w:eastAsia="pt-BR"/>
        </w:rPr>
        <w:t xml:space="preserve">     </w:t>
      </w:r>
      <w:r w:rsidRPr="005C4FC9">
        <w:rPr>
          <w:rFonts w:eastAsia="Times New Roman"/>
          <w:color w:val="000000"/>
          <w:sz w:val="19"/>
          <w:szCs w:val="19"/>
          <w:lang w:val="en-US" w:eastAsia="pt-BR"/>
        </w:rPr>
        <w:t>[Authorize(</w:t>
      </w:r>
      <w:r w:rsidRPr="005C4FC9">
        <w:rPr>
          <w:rFonts w:eastAsia="Times New Roman"/>
          <w:b/>
          <w:color w:val="000000"/>
          <w:sz w:val="19"/>
          <w:szCs w:val="19"/>
          <w:lang w:val="en-US" w:eastAsia="pt-BR"/>
        </w:rPr>
        <w:t>Roles</w:t>
      </w:r>
      <w:r w:rsidRPr="005C4FC9">
        <w:rPr>
          <w:rFonts w:eastAsia="Times New Roman"/>
          <w:color w:val="000000"/>
          <w:sz w:val="19"/>
          <w:szCs w:val="19"/>
          <w:lang w:val="en-US" w:eastAsia="pt-BR"/>
        </w:rPr>
        <w:t>=”Admin, Super User”)]</w:t>
      </w:r>
    </w:p>
    <w:p w14:paraId="324A1498"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r w:rsidRPr="005C4FC9">
        <w:rPr>
          <w:rFonts w:eastAsia="Times New Roman"/>
          <w:color w:val="0000FF"/>
          <w:sz w:val="19"/>
          <w:szCs w:val="19"/>
          <w:lang w:val="en-US" w:eastAsia="pt-BR"/>
        </w:rPr>
        <w:t>public</w:t>
      </w:r>
      <w:r w:rsidRPr="005C4FC9">
        <w:rPr>
          <w:rFonts w:eastAsia="Times New Roman"/>
          <w:color w:val="000000"/>
          <w:sz w:val="19"/>
          <w:szCs w:val="19"/>
          <w:lang w:val="en-US" w:eastAsia="pt-BR"/>
        </w:rPr>
        <w:t xml:space="preserve"> </w:t>
      </w:r>
      <w:r w:rsidRPr="005C4FC9">
        <w:rPr>
          <w:color w:val="2B91AF"/>
          <w:sz w:val="19"/>
          <w:szCs w:val="19"/>
          <w:highlight w:val="white"/>
          <w:lang w:val="en-US"/>
        </w:rPr>
        <w:t>ActionResult</w:t>
      </w:r>
      <w:r w:rsidRPr="005C4FC9">
        <w:rPr>
          <w:rFonts w:eastAsia="Times New Roman"/>
          <w:color w:val="000000"/>
          <w:sz w:val="19"/>
          <w:szCs w:val="19"/>
          <w:lang w:val="en-US" w:eastAsia="pt-BR"/>
        </w:rPr>
        <w:t xml:space="preserve"> AuthenticatedUsers()</w:t>
      </w:r>
    </w:p>
    <w:p w14:paraId="5F04C91C"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p>
    <w:p w14:paraId="55A4125C"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r w:rsidRPr="005C4FC9">
        <w:rPr>
          <w:rFonts w:eastAsia="Times New Roman"/>
          <w:color w:val="0000FF"/>
          <w:sz w:val="19"/>
          <w:szCs w:val="19"/>
          <w:lang w:val="en-US" w:eastAsia="pt-BR"/>
        </w:rPr>
        <w:t>return</w:t>
      </w:r>
      <w:r w:rsidRPr="005C4FC9">
        <w:rPr>
          <w:rFonts w:eastAsia="Times New Roman"/>
          <w:color w:val="000000"/>
          <w:sz w:val="19"/>
          <w:szCs w:val="19"/>
          <w:lang w:val="en-US" w:eastAsia="pt-BR"/>
        </w:rPr>
        <w:t xml:space="preserve"> View();</w:t>
      </w:r>
    </w:p>
    <w:p w14:paraId="12612F70" w14:textId="77777777" w:rsidR="006874B4" w:rsidRPr="00474230" w:rsidRDefault="006874B4" w:rsidP="006874B4">
      <w:pPr>
        <w:pStyle w:val="CodeBlock"/>
        <w:rPr>
          <w:rFonts w:eastAsia="Times New Roman"/>
          <w:color w:val="000000"/>
          <w:sz w:val="19"/>
          <w:szCs w:val="19"/>
          <w:lang w:eastAsia="pt-BR"/>
        </w:rPr>
      </w:pPr>
      <w:r w:rsidRPr="005C4FC9">
        <w:rPr>
          <w:rFonts w:eastAsia="Times New Roman"/>
          <w:color w:val="000000"/>
          <w:sz w:val="19"/>
          <w:szCs w:val="19"/>
          <w:lang w:val="en-US" w:eastAsia="pt-BR"/>
        </w:rPr>
        <w:t xml:space="preserve">     </w:t>
      </w:r>
      <w:r w:rsidRPr="00474230">
        <w:rPr>
          <w:rFonts w:eastAsia="Times New Roman"/>
          <w:color w:val="000000"/>
          <w:sz w:val="19"/>
          <w:szCs w:val="19"/>
          <w:lang w:eastAsia="pt-BR"/>
        </w:rPr>
        <w:t>}</w:t>
      </w:r>
    </w:p>
    <w:p w14:paraId="35659143" w14:textId="77777777" w:rsidR="006874B4" w:rsidRPr="001E3D18" w:rsidRDefault="006874B4" w:rsidP="006874B4">
      <w:pPr>
        <w:pStyle w:val="Legenda"/>
      </w:pPr>
      <w:bookmarkStart w:id="124" w:name="_Toc365317837"/>
      <w:bookmarkStart w:id="125" w:name="_Toc372544130"/>
      <w:r>
        <w:t xml:space="preserve">Listagem </w:t>
      </w:r>
      <w:r>
        <w:fldChar w:fldCharType="begin"/>
      </w:r>
      <w:r>
        <w:instrText xml:space="preserve"> SEQ Listagem \* ARABIC </w:instrText>
      </w:r>
      <w:r>
        <w:fldChar w:fldCharType="separate"/>
      </w:r>
      <w:r w:rsidR="00A551CF">
        <w:rPr>
          <w:noProof/>
        </w:rPr>
        <w:t>10</w:t>
      </w:r>
      <w:r>
        <w:fldChar w:fldCharType="end"/>
      </w:r>
      <w:r>
        <w:t xml:space="preserve"> – Exemplo de filtro nativo de autorização</w:t>
      </w:r>
      <w:bookmarkEnd w:id="124"/>
      <w:bookmarkEnd w:id="125"/>
      <w:r>
        <w:t xml:space="preserve"> </w:t>
      </w:r>
    </w:p>
    <w:p w14:paraId="14828C50" w14:textId="77777777" w:rsidR="006874B4" w:rsidRDefault="006874B4" w:rsidP="006874B4">
      <w:pPr>
        <w:ind w:left="720" w:hanging="360"/>
      </w:pPr>
    </w:p>
    <w:p w14:paraId="6F4D8BC9" w14:textId="77777777" w:rsidR="006874B4" w:rsidRDefault="006874B4" w:rsidP="006874B4">
      <w:pPr>
        <w:pStyle w:val="Ttulo4"/>
      </w:pPr>
      <w:bookmarkStart w:id="126" w:name="_Toc365361639"/>
      <w:r>
        <w:t>HandleErrorAttribute</w:t>
      </w:r>
      <w:bookmarkEnd w:id="126"/>
    </w:p>
    <w:p w14:paraId="0CF89D1A" w14:textId="77777777" w:rsidR="006874B4" w:rsidRDefault="006874B4" w:rsidP="006874B4">
      <w:r>
        <w:t>Especifica que o erro será tratado automaticamente e, ao ocorrer, a respectiva página de erro padrão do ASP.NET MVC será exibida com a mensagem de erro padrão.</w:t>
      </w:r>
    </w:p>
    <w:p w14:paraId="38AFA452" w14:textId="77777777" w:rsidR="006874B4" w:rsidRPr="005C4FC9" w:rsidRDefault="006874B4" w:rsidP="006874B4">
      <w:pPr>
        <w:pStyle w:val="CodeBlock"/>
        <w:rPr>
          <w:rFonts w:eastAsia="Times New Roman"/>
          <w:color w:val="000000"/>
          <w:sz w:val="19"/>
          <w:szCs w:val="19"/>
          <w:lang w:val="en-US" w:eastAsia="pt-BR"/>
        </w:rPr>
      </w:pPr>
      <w:r w:rsidRPr="00474230">
        <w:rPr>
          <w:rFonts w:eastAsia="Times New Roman"/>
          <w:color w:val="000000"/>
          <w:sz w:val="19"/>
          <w:szCs w:val="19"/>
          <w:lang w:eastAsia="pt-BR"/>
        </w:rPr>
        <w:t xml:space="preserve">     </w:t>
      </w:r>
      <w:r w:rsidRPr="005C4FC9">
        <w:rPr>
          <w:rFonts w:eastAsia="Times New Roman"/>
          <w:color w:val="000000"/>
          <w:sz w:val="19"/>
          <w:szCs w:val="19"/>
          <w:lang w:val="en-US" w:eastAsia="pt-BR"/>
        </w:rPr>
        <w:t>[HandleError()]</w:t>
      </w:r>
    </w:p>
    <w:p w14:paraId="453FA845"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r w:rsidRPr="005C4FC9">
        <w:rPr>
          <w:rFonts w:eastAsia="Times New Roman"/>
          <w:color w:val="0000FF"/>
          <w:sz w:val="19"/>
          <w:szCs w:val="19"/>
          <w:lang w:val="en-US" w:eastAsia="pt-BR"/>
        </w:rPr>
        <w:t>public</w:t>
      </w:r>
      <w:r w:rsidRPr="005C4FC9">
        <w:rPr>
          <w:rFonts w:eastAsia="Times New Roman"/>
          <w:color w:val="000000"/>
          <w:sz w:val="19"/>
          <w:szCs w:val="19"/>
          <w:lang w:val="en-US" w:eastAsia="pt-BR"/>
        </w:rPr>
        <w:t xml:space="preserve"> </w:t>
      </w:r>
      <w:r w:rsidRPr="005C4FC9">
        <w:rPr>
          <w:color w:val="2B91AF"/>
          <w:sz w:val="19"/>
          <w:szCs w:val="19"/>
          <w:highlight w:val="white"/>
          <w:lang w:val="en-US"/>
        </w:rPr>
        <w:t>ActionResult</w:t>
      </w:r>
      <w:r w:rsidRPr="005C4FC9">
        <w:rPr>
          <w:rFonts w:eastAsia="Times New Roman"/>
          <w:color w:val="000000"/>
          <w:sz w:val="19"/>
          <w:szCs w:val="19"/>
          <w:lang w:val="en-US" w:eastAsia="pt-BR"/>
        </w:rPr>
        <w:t xml:space="preserve"> AuthenticatedUsers()</w:t>
      </w:r>
    </w:p>
    <w:p w14:paraId="362727AC"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p>
    <w:p w14:paraId="1729CBB3" w14:textId="77777777" w:rsidR="006874B4" w:rsidRPr="005C4FC9" w:rsidRDefault="006874B4" w:rsidP="006874B4">
      <w:pPr>
        <w:pStyle w:val="CodeBlock"/>
        <w:rPr>
          <w:rFonts w:eastAsia="Times New Roman"/>
          <w:color w:val="000000"/>
          <w:sz w:val="19"/>
          <w:szCs w:val="19"/>
          <w:lang w:val="en-US" w:eastAsia="pt-BR"/>
        </w:rPr>
      </w:pPr>
      <w:r w:rsidRPr="005C4FC9">
        <w:rPr>
          <w:rFonts w:eastAsia="Times New Roman"/>
          <w:color w:val="000000"/>
          <w:sz w:val="19"/>
          <w:szCs w:val="19"/>
          <w:lang w:val="en-US" w:eastAsia="pt-BR"/>
        </w:rPr>
        <w:t xml:space="preserve">         </w:t>
      </w:r>
      <w:r w:rsidRPr="005C4FC9">
        <w:rPr>
          <w:rFonts w:eastAsia="Times New Roman"/>
          <w:color w:val="0000FF"/>
          <w:sz w:val="19"/>
          <w:szCs w:val="19"/>
          <w:lang w:val="en-US" w:eastAsia="pt-BR"/>
        </w:rPr>
        <w:t>return</w:t>
      </w:r>
      <w:r w:rsidRPr="005C4FC9">
        <w:rPr>
          <w:rFonts w:eastAsia="Times New Roman"/>
          <w:color w:val="000000"/>
          <w:sz w:val="19"/>
          <w:szCs w:val="19"/>
          <w:lang w:val="en-US" w:eastAsia="pt-BR"/>
        </w:rPr>
        <w:t xml:space="preserve"> View();</w:t>
      </w:r>
    </w:p>
    <w:p w14:paraId="3978602E" w14:textId="77777777" w:rsidR="006874B4" w:rsidRPr="00474230" w:rsidRDefault="006874B4" w:rsidP="006874B4">
      <w:pPr>
        <w:pStyle w:val="CodeBlock"/>
        <w:rPr>
          <w:rFonts w:eastAsia="Times New Roman"/>
          <w:color w:val="000000"/>
          <w:sz w:val="19"/>
          <w:szCs w:val="19"/>
          <w:lang w:eastAsia="pt-BR"/>
        </w:rPr>
      </w:pPr>
      <w:r w:rsidRPr="005C4FC9">
        <w:rPr>
          <w:rFonts w:eastAsia="Times New Roman"/>
          <w:color w:val="000000"/>
          <w:sz w:val="19"/>
          <w:szCs w:val="19"/>
          <w:lang w:val="en-US" w:eastAsia="pt-BR"/>
        </w:rPr>
        <w:t xml:space="preserve">     </w:t>
      </w:r>
      <w:r w:rsidRPr="00474230">
        <w:rPr>
          <w:rFonts w:eastAsia="Times New Roman"/>
          <w:color w:val="000000"/>
          <w:sz w:val="19"/>
          <w:szCs w:val="19"/>
          <w:lang w:eastAsia="pt-BR"/>
        </w:rPr>
        <w:t>}</w:t>
      </w:r>
    </w:p>
    <w:p w14:paraId="5A0E897E" w14:textId="77777777" w:rsidR="006874B4" w:rsidRPr="001E3D18" w:rsidRDefault="006874B4" w:rsidP="006874B4">
      <w:pPr>
        <w:pStyle w:val="Legenda"/>
      </w:pPr>
      <w:bookmarkStart w:id="127" w:name="_Toc365317838"/>
      <w:bookmarkStart w:id="128" w:name="_Toc372544131"/>
      <w:r>
        <w:t xml:space="preserve">Listagem </w:t>
      </w:r>
      <w:r>
        <w:fldChar w:fldCharType="begin"/>
      </w:r>
      <w:r>
        <w:instrText xml:space="preserve"> SEQ Listagem \* ARABIC </w:instrText>
      </w:r>
      <w:r>
        <w:fldChar w:fldCharType="separate"/>
      </w:r>
      <w:r w:rsidR="00A551CF">
        <w:rPr>
          <w:noProof/>
        </w:rPr>
        <w:t>11</w:t>
      </w:r>
      <w:r>
        <w:fldChar w:fldCharType="end"/>
      </w:r>
      <w:r>
        <w:t xml:space="preserve"> – Exemplo de filtro nativo de tratamento de erro</w:t>
      </w:r>
      <w:bookmarkEnd w:id="127"/>
      <w:bookmarkEnd w:id="128"/>
    </w:p>
    <w:p w14:paraId="7ABD9D3B" w14:textId="77777777" w:rsidR="006874B4" w:rsidRDefault="006874B4" w:rsidP="006874B4">
      <w:pPr>
        <w:pStyle w:val="PargrafodaLista"/>
        <w:numPr>
          <w:ilvl w:val="0"/>
          <w:numId w:val="0"/>
        </w:numPr>
        <w:ind w:left="720"/>
      </w:pPr>
    </w:p>
    <w:p w14:paraId="5745E74E" w14:textId="77777777" w:rsidR="006874B4" w:rsidRDefault="006874B4" w:rsidP="006874B4">
      <w:pPr>
        <w:pStyle w:val="Ttulo4"/>
      </w:pPr>
      <w:bookmarkStart w:id="129" w:name="_Toc365361640"/>
      <w:r>
        <w:t>OutputCachingAttribute</w:t>
      </w:r>
      <w:bookmarkEnd w:id="129"/>
    </w:p>
    <w:p w14:paraId="2FC77361" w14:textId="77777777" w:rsidR="006874B4" w:rsidRDefault="006874B4" w:rsidP="006874B4">
      <w:r w:rsidRPr="002E49BC">
        <w:t>No caso de uma aplicação</w:t>
      </w:r>
      <w:r>
        <w:t xml:space="preserve"> executar uma chamadas repetidas a um mesmo controller, é possível utilizar esse atributo para que o resultado seja obtido a partir do </w:t>
      </w:r>
      <w:r w:rsidRPr="002E49BC">
        <w:rPr>
          <w:i/>
        </w:rPr>
        <w:t>cache</w:t>
      </w:r>
      <w:r>
        <w:t xml:space="preserve">. </w:t>
      </w:r>
    </w:p>
    <w:p w14:paraId="11A21420" w14:textId="77777777" w:rsidR="006874B4" w:rsidRDefault="006874B4" w:rsidP="006874B4">
      <w:r>
        <w:t>Permite configuração da duração do cache de saída do resultado, bem como, sua condição de variação, conforme exemplo abaixo:</w:t>
      </w:r>
    </w:p>
    <w:p w14:paraId="11EAD8D5" w14:textId="77777777" w:rsidR="006874B4" w:rsidRPr="005C4FC9" w:rsidRDefault="006874B4" w:rsidP="006874B4">
      <w:pPr>
        <w:pStyle w:val="CodeBlock"/>
        <w:rPr>
          <w:color w:val="000000"/>
          <w:sz w:val="19"/>
          <w:szCs w:val="19"/>
          <w:highlight w:val="white"/>
          <w:lang w:val="en-US"/>
        </w:rPr>
      </w:pPr>
      <w:r w:rsidRPr="0085752B">
        <w:rPr>
          <w:color w:val="000000"/>
          <w:sz w:val="19"/>
          <w:szCs w:val="19"/>
          <w:highlight w:val="white"/>
        </w:rPr>
        <w:lastRenderedPageBreak/>
        <w:t xml:space="preserve">   </w:t>
      </w:r>
      <w:r w:rsidRPr="005C4FC9">
        <w:rPr>
          <w:color w:val="0000FF"/>
          <w:sz w:val="19"/>
          <w:szCs w:val="19"/>
          <w:highlight w:val="white"/>
          <w:lang w:val="en-US"/>
        </w:rPr>
        <w:t>public</w:t>
      </w:r>
      <w:r w:rsidRPr="005C4FC9">
        <w:rPr>
          <w:color w:val="000000"/>
          <w:sz w:val="19"/>
          <w:szCs w:val="19"/>
          <w:highlight w:val="white"/>
          <w:lang w:val="en-US"/>
        </w:rPr>
        <w:t xml:space="preserve"> </w:t>
      </w:r>
      <w:r w:rsidRPr="005C4FC9">
        <w:rPr>
          <w:color w:val="0000FF"/>
          <w:sz w:val="19"/>
          <w:szCs w:val="19"/>
          <w:highlight w:val="white"/>
          <w:lang w:val="en-US"/>
        </w:rPr>
        <w:t>class</w:t>
      </w:r>
      <w:r w:rsidRPr="005C4FC9">
        <w:rPr>
          <w:color w:val="000000"/>
          <w:sz w:val="19"/>
          <w:szCs w:val="19"/>
          <w:highlight w:val="white"/>
          <w:lang w:val="en-US"/>
        </w:rPr>
        <w:t xml:space="preserve"> </w:t>
      </w:r>
      <w:r w:rsidRPr="005C4FC9">
        <w:rPr>
          <w:sz w:val="19"/>
          <w:szCs w:val="19"/>
          <w:highlight w:val="white"/>
          <w:lang w:val="en-US"/>
        </w:rPr>
        <w:t>HomeController</w:t>
      </w:r>
      <w:r w:rsidRPr="005C4FC9">
        <w:rPr>
          <w:color w:val="000000"/>
          <w:sz w:val="19"/>
          <w:szCs w:val="19"/>
          <w:highlight w:val="white"/>
          <w:lang w:val="en-US"/>
        </w:rPr>
        <w:t xml:space="preserve"> : </w:t>
      </w:r>
      <w:r w:rsidRPr="005C4FC9">
        <w:rPr>
          <w:sz w:val="19"/>
          <w:szCs w:val="19"/>
          <w:highlight w:val="white"/>
          <w:lang w:val="en-US"/>
        </w:rPr>
        <w:t>Controller</w:t>
      </w:r>
    </w:p>
    <w:p w14:paraId="798D289C"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375BE295"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sz w:val="19"/>
          <w:szCs w:val="19"/>
          <w:highlight w:val="white"/>
          <w:lang w:val="en-US"/>
        </w:rPr>
        <w:t>OutputCache</w:t>
      </w:r>
      <w:r w:rsidRPr="005C4FC9">
        <w:rPr>
          <w:color w:val="000000"/>
          <w:sz w:val="19"/>
          <w:szCs w:val="19"/>
          <w:highlight w:val="white"/>
          <w:lang w:val="en-US"/>
        </w:rPr>
        <w:t xml:space="preserve">(Duration = 10, VaryByParam = </w:t>
      </w:r>
      <w:r w:rsidRPr="005C4FC9">
        <w:rPr>
          <w:color w:val="A31515"/>
          <w:sz w:val="19"/>
          <w:szCs w:val="19"/>
          <w:highlight w:val="white"/>
          <w:lang w:val="en-US"/>
        </w:rPr>
        <w:t>"none"</w:t>
      </w:r>
      <w:r w:rsidRPr="005C4FC9">
        <w:rPr>
          <w:color w:val="000000"/>
          <w:sz w:val="19"/>
          <w:szCs w:val="19"/>
          <w:highlight w:val="white"/>
          <w:lang w:val="en-US"/>
        </w:rPr>
        <w:t>)]</w:t>
      </w:r>
    </w:p>
    <w:p w14:paraId="5B1035FC"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public</w:t>
      </w:r>
      <w:r w:rsidRPr="005C4FC9">
        <w:rPr>
          <w:color w:val="000000"/>
          <w:sz w:val="19"/>
          <w:szCs w:val="19"/>
          <w:highlight w:val="white"/>
          <w:lang w:val="en-US"/>
        </w:rPr>
        <w:t xml:space="preserve"> </w:t>
      </w:r>
      <w:r w:rsidRPr="005C4FC9">
        <w:rPr>
          <w:sz w:val="19"/>
          <w:szCs w:val="19"/>
          <w:highlight w:val="white"/>
          <w:lang w:val="en-US"/>
        </w:rPr>
        <w:t>ActionResult</w:t>
      </w:r>
      <w:r w:rsidRPr="005C4FC9">
        <w:rPr>
          <w:color w:val="000000"/>
          <w:sz w:val="19"/>
          <w:szCs w:val="19"/>
          <w:highlight w:val="white"/>
          <w:lang w:val="en-US"/>
        </w:rPr>
        <w:t xml:space="preserve"> Index()</w:t>
      </w:r>
    </w:p>
    <w:p w14:paraId="17F3E5CE"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02C3E0D6"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return</w:t>
      </w:r>
      <w:r w:rsidRPr="005C4FC9">
        <w:rPr>
          <w:color w:val="000000"/>
          <w:sz w:val="19"/>
          <w:szCs w:val="19"/>
          <w:highlight w:val="white"/>
          <w:lang w:val="en-US"/>
        </w:rPr>
        <w:t xml:space="preserve"> View();</w:t>
      </w:r>
    </w:p>
    <w:p w14:paraId="2F9532C8" w14:textId="77777777" w:rsidR="006874B4" w:rsidRPr="0085752B" w:rsidRDefault="006874B4" w:rsidP="006874B4">
      <w:pPr>
        <w:pStyle w:val="CodeBlock"/>
        <w:rPr>
          <w:color w:val="000000"/>
          <w:sz w:val="19"/>
          <w:szCs w:val="19"/>
          <w:highlight w:val="white"/>
        </w:rPr>
      </w:pPr>
      <w:r w:rsidRPr="005C4FC9">
        <w:rPr>
          <w:color w:val="000000"/>
          <w:sz w:val="19"/>
          <w:szCs w:val="19"/>
          <w:highlight w:val="white"/>
          <w:lang w:val="en-US"/>
        </w:rPr>
        <w:t xml:space="preserve">        </w:t>
      </w:r>
      <w:r w:rsidRPr="0085752B">
        <w:rPr>
          <w:color w:val="000000"/>
          <w:sz w:val="19"/>
          <w:szCs w:val="19"/>
          <w:highlight w:val="white"/>
        </w:rPr>
        <w:t>}</w:t>
      </w:r>
    </w:p>
    <w:p w14:paraId="09C9EF9D" w14:textId="77777777" w:rsidR="006874B4" w:rsidRPr="0085752B" w:rsidRDefault="006874B4" w:rsidP="006874B4">
      <w:pPr>
        <w:pStyle w:val="CodeBlock"/>
        <w:rPr>
          <w:sz w:val="19"/>
          <w:szCs w:val="19"/>
        </w:rPr>
      </w:pPr>
      <w:r w:rsidRPr="0085752B">
        <w:rPr>
          <w:color w:val="000000"/>
          <w:sz w:val="19"/>
          <w:szCs w:val="19"/>
          <w:highlight w:val="white"/>
        </w:rPr>
        <w:t xml:space="preserve">   }</w:t>
      </w:r>
    </w:p>
    <w:p w14:paraId="22FA130F" w14:textId="77777777" w:rsidR="006874B4" w:rsidRPr="001E3D18" w:rsidRDefault="006874B4" w:rsidP="006874B4">
      <w:pPr>
        <w:pStyle w:val="Legenda"/>
      </w:pPr>
      <w:bookmarkStart w:id="130" w:name="_Toc365317839"/>
      <w:bookmarkStart w:id="131" w:name="_Toc372544132"/>
      <w:r>
        <w:t xml:space="preserve">Listagem </w:t>
      </w:r>
      <w:r>
        <w:fldChar w:fldCharType="begin"/>
      </w:r>
      <w:r>
        <w:instrText xml:space="preserve"> SEQ Listagem \* ARABIC </w:instrText>
      </w:r>
      <w:r>
        <w:fldChar w:fldCharType="separate"/>
      </w:r>
      <w:r w:rsidR="00A551CF">
        <w:rPr>
          <w:noProof/>
        </w:rPr>
        <w:t>12</w:t>
      </w:r>
      <w:r>
        <w:fldChar w:fldCharType="end"/>
      </w:r>
      <w:r>
        <w:t xml:space="preserve"> – Exemplo de filtro nativo de tratamento de erro</w:t>
      </w:r>
      <w:bookmarkEnd w:id="130"/>
      <w:bookmarkEnd w:id="131"/>
    </w:p>
    <w:p w14:paraId="6EB9E2B0" w14:textId="77777777" w:rsidR="006874B4" w:rsidRDefault="006874B4" w:rsidP="006874B4"/>
    <w:p w14:paraId="6C3A7BA3" w14:textId="77777777" w:rsidR="006874B4" w:rsidRDefault="006874B4" w:rsidP="006874B4">
      <w:r>
        <w:t xml:space="preserve">Neste caso, todas as chamadas à ação Index do </w:t>
      </w:r>
      <w:r w:rsidRPr="002E49BC">
        <w:rPr>
          <w:i/>
        </w:rPr>
        <w:t>controller</w:t>
      </w:r>
      <w:r>
        <w:t xml:space="preserve"> Home, dentro da duração especificada, será respondida pelo cache.</w:t>
      </w:r>
    </w:p>
    <w:p w14:paraId="1AA6063E" w14:textId="77777777" w:rsidR="006874B4" w:rsidRDefault="006874B4" w:rsidP="006874B4">
      <w:pPr>
        <w:pStyle w:val="Ttulo4"/>
      </w:pPr>
      <w:bookmarkStart w:id="132" w:name="_Toc365361641"/>
      <w:r>
        <w:t>RequireHttpsAttribute</w:t>
      </w:r>
      <w:bookmarkEnd w:id="132"/>
    </w:p>
    <w:p w14:paraId="6E4A2CE5" w14:textId="77777777" w:rsidR="006874B4" w:rsidRDefault="006874B4" w:rsidP="006874B4">
      <w:r>
        <w:t>Força requisições HTTP a serem enviadas sob protocolo seguro HTTPS. Isso significa que, na tentativa de requisições HTTP não seguras, o navegador é redirecionado automaticamente para uma URL segura.</w:t>
      </w:r>
    </w:p>
    <w:p w14:paraId="2EA94C1F" w14:textId="77777777" w:rsidR="006874B4" w:rsidRPr="002E49BC" w:rsidRDefault="006874B4" w:rsidP="006874B4">
      <w:pPr>
        <w:pStyle w:val="CodeBlock"/>
        <w:rPr>
          <w:color w:val="000000"/>
          <w:sz w:val="19"/>
          <w:szCs w:val="19"/>
          <w:highlight w:val="white"/>
          <w:lang w:val="en-US"/>
        </w:rPr>
      </w:pPr>
      <w:r w:rsidRPr="002E49BC">
        <w:rPr>
          <w:color w:val="000000"/>
          <w:sz w:val="19"/>
          <w:szCs w:val="19"/>
          <w:highlight w:val="white"/>
        </w:rPr>
        <w:t xml:space="preserve">   </w:t>
      </w:r>
      <w:r w:rsidRPr="002E49BC">
        <w:rPr>
          <w:color w:val="000000"/>
          <w:sz w:val="19"/>
          <w:szCs w:val="19"/>
          <w:highlight w:val="white"/>
          <w:lang w:val="en-US"/>
        </w:rPr>
        <w:t>[</w:t>
      </w:r>
      <w:r w:rsidRPr="002E49BC">
        <w:rPr>
          <w:sz w:val="19"/>
          <w:szCs w:val="19"/>
          <w:highlight w:val="white"/>
          <w:lang w:val="en-US"/>
        </w:rPr>
        <w:t>RequireHttps</w:t>
      </w:r>
      <w:r w:rsidRPr="002E49BC">
        <w:rPr>
          <w:color w:val="000000"/>
          <w:sz w:val="19"/>
          <w:szCs w:val="19"/>
          <w:highlight w:val="white"/>
          <w:lang w:val="en-US"/>
        </w:rPr>
        <w:t>]</w:t>
      </w:r>
    </w:p>
    <w:p w14:paraId="2FDA0FB7" w14:textId="77777777" w:rsidR="006874B4" w:rsidRPr="002E49BC" w:rsidRDefault="006874B4" w:rsidP="006874B4">
      <w:pPr>
        <w:pStyle w:val="CodeBlock"/>
        <w:rPr>
          <w:color w:val="000000"/>
          <w:sz w:val="19"/>
          <w:szCs w:val="19"/>
          <w:highlight w:val="white"/>
          <w:lang w:val="en-US"/>
        </w:rPr>
      </w:pPr>
      <w:r w:rsidRPr="002E49BC">
        <w:rPr>
          <w:color w:val="000000"/>
          <w:sz w:val="19"/>
          <w:szCs w:val="19"/>
          <w:highlight w:val="white"/>
          <w:lang w:val="en-US"/>
        </w:rPr>
        <w:t xml:space="preserve">   </w:t>
      </w:r>
      <w:r w:rsidRPr="002E49BC">
        <w:rPr>
          <w:color w:val="0000FF"/>
          <w:sz w:val="19"/>
          <w:szCs w:val="19"/>
          <w:highlight w:val="white"/>
          <w:lang w:val="en-US"/>
        </w:rPr>
        <w:t>public</w:t>
      </w:r>
      <w:r w:rsidRPr="002E49BC">
        <w:rPr>
          <w:color w:val="000000"/>
          <w:sz w:val="19"/>
          <w:szCs w:val="19"/>
          <w:highlight w:val="white"/>
          <w:lang w:val="en-US"/>
        </w:rPr>
        <w:t xml:space="preserve"> </w:t>
      </w:r>
      <w:r w:rsidRPr="002E49BC">
        <w:rPr>
          <w:color w:val="0000FF"/>
          <w:sz w:val="19"/>
          <w:szCs w:val="19"/>
          <w:highlight w:val="white"/>
          <w:lang w:val="en-US"/>
        </w:rPr>
        <w:t>class</w:t>
      </w:r>
      <w:r w:rsidRPr="002E49BC">
        <w:rPr>
          <w:color w:val="000000"/>
          <w:sz w:val="19"/>
          <w:szCs w:val="19"/>
          <w:highlight w:val="white"/>
          <w:lang w:val="en-US"/>
        </w:rPr>
        <w:t xml:space="preserve"> </w:t>
      </w:r>
      <w:r w:rsidRPr="002E49BC">
        <w:rPr>
          <w:sz w:val="19"/>
          <w:szCs w:val="19"/>
          <w:highlight w:val="white"/>
          <w:lang w:val="en-US"/>
        </w:rPr>
        <w:t>HomeController</w:t>
      </w:r>
      <w:r w:rsidRPr="002E49BC">
        <w:rPr>
          <w:color w:val="000000"/>
          <w:sz w:val="19"/>
          <w:szCs w:val="19"/>
          <w:highlight w:val="white"/>
          <w:lang w:val="en-US"/>
        </w:rPr>
        <w:t xml:space="preserve"> : </w:t>
      </w:r>
      <w:r w:rsidRPr="002E49BC">
        <w:rPr>
          <w:sz w:val="19"/>
          <w:szCs w:val="19"/>
          <w:highlight w:val="white"/>
          <w:lang w:val="en-US"/>
        </w:rPr>
        <w:t>Controller</w:t>
      </w:r>
    </w:p>
    <w:p w14:paraId="5B9999C6" w14:textId="77777777" w:rsidR="006874B4" w:rsidRPr="009B5EF9" w:rsidRDefault="006874B4" w:rsidP="006874B4">
      <w:pPr>
        <w:pStyle w:val="CodeBlock"/>
        <w:rPr>
          <w:color w:val="000000"/>
          <w:sz w:val="19"/>
          <w:szCs w:val="19"/>
          <w:highlight w:val="white"/>
          <w:lang w:val="en-US"/>
        </w:rPr>
      </w:pPr>
      <w:r w:rsidRPr="002E49BC">
        <w:rPr>
          <w:color w:val="000000"/>
          <w:sz w:val="19"/>
          <w:szCs w:val="19"/>
          <w:highlight w:val="white"/>
          <w:lang w:val="en-US"/>
        </w:rPr>
        <w:t xml:space="preserve">   </w:t>
      </w:r>
      <w:r w:rsidRPr="009B5EF9">
        <w:rPr>
          <w:color w:val="000000"/>
          <w:sz w:val="19"/>
          <w:szCs w:val="19"/>
          <w:highlight w:val="white"/>
          <w:lang w:val="en-US"/>
        </w:rPr>
        <w:t>{</w:t>
      </w:r>
    </w:p>
    <w:p w14:paraId="2EAD26E9" w14:textId="77777777" w:rsidR="006874B4" w:rsidRPr="009B5EF9" w:rsidRDefault="006874B4" w:rsidP="006874B4">
      <w:pPr>
        <w:pStyle w:val="CodeBlock"/>
        <w:rPr>
          <w:color w:val="000000"/>
          <w:sz w:val="19"/>
          <w:szCs w:val="19"/>
          <w:highlight w:val="white"/>
          <w:lang w:val="en-US"/>
        </w:rPr>
      </w:pPr>
      <w:r w:rsidRPr="009B5EF9">
        <w:rPr>
          <w:color w:val="000000"/>
          <w:sz w:val="19"/>
          <w:szCs w:val="19"/>
          <w:highlight w:val="white"/>
          <w:lang w:val="en-US"/>
        </w:rPr>
        <w:t xml:space="preserve">        </w:t>
      </w:r>
      <w:r w:rsidRPr="009B5EF9">
        <w:rPr>
          <w:color w:val="0000FF"/>
          <w:sz w:val="19"/>
          <w:szCs w:val="19"/>
          <w:highlight w:val="white"/>
          <w:lang w:val="en-US"/>
        </w:rPr>
        <w:t>public</w:t>
      </w:r>
      <w:r w:rsidRPr="009B5EF9">
        <w:rPr>
          <w:color w:val="000000"/>
          <w:sz w:val="19"/>
          <w:szCs w:val="19"/>
          <w:highlight w:val="white"/>
          <w:lang w:val="en-US"/>
        </w:rPr>
        <w:t xml:space="preserve"> </w:t>
      </w:r>
      <w:r w:rsidRPr="009B5EF9">
        <w:rPr>
          <w:sz w:val="19"/>
          <w:szCs w:val="19"/>
          <w:highlight w:val="white"/>
          <w:lang w:val="en-US"/>
        </w:rPr>
        <w:t>ActionResult</w:t>
      </w:r>
      <w:r w:rsidRPr="009B5EF9">
        <w:rPr>
          <w:color w:val="000000"/>
          <w:sz w:val="19"/>
          <w:szCs w:val="19"/>
          <w:highlight w:val="white"/>
          <w:lang w:val="en-US"/>
        </w:rPr>
        <w:t xml:space="preserve"> Index()</w:t>
      </w:r>
    </w:p>
    <w:p w14:paraId="43BA744A" w14:textId="77777777" w:rsidR="006874B4" w:rsidRPr="009B5EF9" w:rsidRDefault="006874B4" w:rsidP="006874B4">
      <w:pPr>
        <w:pStyle w:val="CodeBlock"/>
        <w:rPr>
          <w:color w:val="000000"/>
          <w:sz w:val="19"/>
          <w:szCs w:val="19"/>
          <w:highlight w:val="white"/>
          <w:lang w:val="en-US"/>
        </w:rPr>
      </w:pPr>
      <w:r w:rsidRPr="009B5EF9">
        <w:rPr>
          <w:color w:val="000000"/>
          <w:sz w:val="19"/>
          <w:szCs w:val="19"/>
          <w:highlight w:val="white"/>
          <w:lang w:val="en-US"/>
        </w:rPr>
        <w:t xml:space="preserve">        {</w:t>
      </w:r>
    </w:p>
    <w:p w14:paraId="630C04D6" w14:textId="77777777" w:rsidR="006874B4" w:rsidRPr="0000392D" w:rsidRDefault="006874B4" w:rsidP="006874B4">
      <w:pPr>
        <w:pStyle w:val="CodeBlock"/>
        <w:rPr>
          <w:color w:val="000000"/>
          <w:sz w:val="19"/>
          <w:szCs w:val="19"/>
          <w:highlight w:val="white"/>
          <w:lang w:val="en-US"/>
        </w:rPr>
      </w:pPr>
      <w:r w:rsidRPr="009B5EF9">
        <w:rPr>
          <w:color w:val="000000"/>
          <w:sz w:val="19"/>
          <w:szCs w:val="19"/>
          <w:highlight w:val="white"/>
          <w:lang w:val="en-US"/>
        </w:rPr>
        <w:t xml:space="preserve">            </w:t>
      </w:r>
      <w:r w:rsidRPr="009B5EF9">
        <w:rPr>
          <w:color w:val="0000FF"/>
          <w:sz w:val="19"/>
          <w:szCs w:val="19"/>
          <w:highlight w:val="white"/>
          <w:lang w:val="en-US"/>
        </w:rPr>
        <w:t>re</w:t>
      </w:r>
      <w:r w:rsidRPr="0000392D">
        <w:rPr>
          <w:color w:val="0000FF"/>
          <w:sz w:val="19"/>
          <w:szCs w:val="19"/>
          <w:highlight w:val="white"/>
          <w:lang w:val="en-US"/>
        </w:rPr>
        <w:t>turn</w:t>
      </w:r>
      <w:r w:rsidRPr="0000392D">
        <w:rPr>
          <w:color w:val="000000"/>
          <w:sz w:val="19"/>
          <w:szCs w:val="19"/>
          <w:highlight w:val="white"/>
          <w:lang w:val="en-US"/>
        </w:rPr>
        <w:t xml:space="preserve"> View();</w:t>
      </w:r>
    </w:p>
    <w:p w14:paraId="5F226A4B" w14:textId="77777777" w:rsidR="006874B4" w:rsidRPr="0085752B" w:rsidRDefault="006874B4" w:rsidP="006874B4">
      <w:pPr>
        <w:pStyle w:val="CodeBlock"/>
        <w:rPr>
          <w:color w:val="000000"/>
          <w:sz w:val="19"/>
          <w:szCs w:val="19"/>
          <w:highlight w:val="white"/>
        </w:rPr>
      </w:pPr>
      <w:r w:rsidRPr="0000392D">
        <w:rPr>
          <w:color w:val="000000"/>
          <w:sz w:val="19"/>
          <w:szCs w:val="19"/>
          <w:highlight w:val="white"/>
          <w:lang w:val="en-US"/>
        </w:rPr>
        <w:t xml:space="preserve">        </w:t>
      </w:r>
      <w:r w:rsidRPr="0085752B">
        <w:rPr>
          <w:color w:val="000000"/>
          <w:sz w:val="19"/>
          <w:szCs w:val="19"/>
          <w:highlight w:val="white"/>
        </w:rPr>
        <w:t>}</w:t>
      </w:r>
    </w:p>
    <w:p w14:paraId="4654B64F" w14:textId="77777777" w:rsidR="006874B4" w:rsidRPr="0085752B" w:rsidRDefault="006874B4" w:rsidP="006874B4">
      <w:pPr>
        <w:pStyle w:val="CodeBlock"/>
        <w:rPr>
          <w:sz w:val="19"/>
          <w:szCs w:val="19"/>
        </w:rPr>
      </w:pPr>
      <w:r w:rsidRPr="0085752B">
        <w:rPr>
          <w:color w:val="000000"/>
          <w:sz w:val="19"/>
          <w:szCs w:val="19"/>
          <w:highlight w:val="white"/>
        </w:rPr>
        <w:t xml:space="preserve">   }</w:t>
      </w:r>
    </w:p>
    <w:p w14:paraId="3AE2C03A" w14:textId="77777777" w:rsidR="006874B4" w:rsidRDefault="006874B4" w:rsidP="006874B4">
      <w:pPr>
        <w:pStyle w:val="Legenda"/>
      </w:pPr>
      <w:bookmarkStart w:id="133" w:name="_Toc365317840"/>
      <w:bookmarkStart w:id="134" w:name="_Toc372544133"/>
      <w:r>
        <w:t xml:space="preserve">Listagem </w:t>
      </w:r>
      <w:r>
        <w:fldChar w:fldCharType="begin"/>
      </w:r>
      <w:r>
        <w:instrText xml:space="preserve"> SEQ Listagem \* ARABIC </w:instrText>
      </w:r>
      <w:r>
        <w:fldChar w:fldCharType="separate"/>
      </w:r>
      <w:r w:rsidR="00A551CF">
        <w:rPr>
          <w:noProof/>
        </w:rPr>
        <w:t>13</w:t>
      </w:r>
      <w:r>
        <w:fldChar w:fldCharType="end"/>
      </w:r>
      <w:r>
        <w:t xml:space="preserve"> – Exemplo de filtro nativo de tratamento de erro</w:t>
      </w:r>
      <w:bookmarkEnd w:id="133"/>
      <w:bookmarkEnd w:id="134"/>
    </w:p>
    <w:p w14:paraId="27F54E82" w14:textId="77777777" w:rsidR="006874B4" w:rsidRPr="00DC36AD" w:rsidRDefault="006874B4" w:rsidP="006874B4"/>
    <w:p w14:paraId="08D1981D" w14:textId="77777777" w:rsidR="006874B4" w:rsidRPr="00810E60" w:rsidRDefault="006874B4" w:rsidP="006874B4">
      <w:pPr>
        <w:pStyle w:val="Heading3Numbered"/>
        <w:spacing w:line="360" w:lineRule="auto"/>
        <w:ind w:left="936" w:hanging="936"/>
        <w:jc w:val="both"/>
      </w:pPr>
      <w:bookmarkStart w:id="135" w:name="_Toc365361642"/>
      <w:bookmarkStart w:id="136" w:name="_Toc372543964"/>
      <w:r>
        <w:t>Filtros personalizados</w:t>
      </w:r>
      <w:bookmarkEnd w:id="115"/>
      <w:bookmarkEnd w:id="135"/>
      <w:bookmarkEnd w:id="136"/>
    </w:p>
    <w:p w14:paraId="6BC53D91" w14:textId="77777777" w:rsidR="006874B4" w:rsidRDefault="006874B4" w:rsidP="006874B4">
      <w:pPr>
        <w:pStyle w:val="Ttulo4"/>
      </w:pPr>
      <w:bookmarkStart w:id="137" w:name="_Toc364336846"/>
      <w:bookmarkStart w:id="138" w:name="_Toc365361643"/>
      <w:r>
        <w:t>Autorização</w:t>
      </w:r>
      <w:bookmarkEnd w:id="137"/>
      <w:bookmarkEnd w:id="138"/>
    </w:p>
    <w:p w14:paraId="08D7C3E3" w14:textId="77777777" w:rsidR="006874B4" w:rsidRDefault="006874B4" w:rsidP="006874B4">
      <w:r>
        <w:t xml:space="preserve">Filtros de </w:t>
      </w:r>
      <w:r w:rsidRPr="00AC62AA">
        <w:t xml:space="preserve">autorização ou </w:t>
      </w:r>
      <w:r>
        <w:rPr>
          <w:i/>
        </w:rPr>
        <w:t>A</w:t>
      </w:r>
      <w:r w:rsidRPr="00563CDA">
        <w:rPr>
          <w:i/>
        </w:rPr>
        <w:t xml:space="preserve">uthorization </w:t>
      </w:r>
      <w:r>
        <w:rPr>
          <w:i/>
        </w:rPr>
        <w:t>F</w:t>
      </w:r>
      <w:r w:rsidRPr="00563CDA">
        <w:rPr>
          <w:i/>
        </w:rPr>
        <w:t>ilters</w:t>
      </w:r>
      <w:r w:rsidRPr="00AC62AA">
        <w:t xml:space="preserve">, implementam a interface </w:t>
      </w:r>
      <w:r w:rsidRPr="00563CDA">
        <w:rPr>
          <w:i/>
        </w:rPr>
        <w:t>IAuthorizationFilter</w:t>
      </w:r>
      <w:r>
        <w:t>, que possui apenas um método “</w:t>
      </w:r>
      <w:r w:rsidRPr="002D02C8">
        <w:rPr>
          <w:i/>
          <w:color w:val="000000"/>
        </w:rPr>
        <w:t>OnAuthorization</w:t>
      </w:r>
      <w:r>
        <w:rPr>
          <w:color w:val="000000"/>
        </w:rPr>
        <w:t xml:space="preserve">”, </w:t>
      </w:r>
      <w:r>
        <w:t xml:space="preserve">onde são implementadas as </w:t>
      </w:r>
      <w:r w:rsidRPr="00AC62AA">
        <w:t xml:space="preserve">lógicas de segurança, como autenticação ou validação para então executar uma ação do </w:t>
      </w:r>
      <w:r w:rsidRPr="00A32EE7">
        <w:rPr>
          <w:i/>
        </w:rPr>
        <w:t>controller</w:t>
      </w:r>
      <w:r w:rsidRPr="00AC62AA">
        <w:t xml:space="preserve">. </w:t>
      </w:r>
    </w:p>
    <w:p w14:paraId="588297A2" w14:textId="77777777" w:rsidR="006874B4" w:rsidRDefault="006874B4" w:rsidP="006874B4">
      <w:r w:rsidRPr="00AC62AA">
        <w:t>Os filtros de autorização são executados antes de todos os filtros</w:t>
      </w:r>
      <w:r>
        <w:t>.</w:t>
      </w:r>
    </w:p>
    <w:p w14:paraId="24FFF639" w14:textId="77777777" w:rsidR="006874B4" w:rsidRDefault="006874B4" w:rsidP="006874B4">
      <w:r>
        <w:lastRenderedPageBreak/>
        <w:t xml:space="preserve">No exemplo da listagem abaixo, é criada a classe </w:t>
      </w:r>
      <w:r w:rsidRPr="004D318B">
        <w:t>CustomAuthorizeAttribute</w:t>
      </w:r>
      <w:r>
        <w:t xml:space="preserve"> que implementa a interface IAuthorizationFilter a fim de realizar um procedimento de autorização especial. </w:t>
      </w:r>
    </w:p>
    <w:p w14:paraId="0A95B06B" w14:textId="77777777" w:rsidR="006874B4" w:rsidRDefault="006874B4" w:rsidP="006874B4">
      <w:r>
        <w:t xml:space="preserve">A seguir, o controller de nome AccountController é decorada com a classe </w:t>
      </w:r>
      <w:r w:rsidRPr="004D318B">
        <w:t>CustomAuthorizeAttribute</w:t>
      </w:r>
      <w:r>
        <w:t xml:space="preserve"> indicando que todas as ações deste </w:t>
      </w:r>
      <w:r w:rsidRPr="00031A2A">
        <w:rPr>
          <w:i/>
        </w:rPr>
        <w:t>controller</w:t>
      </w:r>
      <w:r>
        <w:t xml:space="preserve"> são regidas por esta autorização em especial.</w:t>
      </w:r>
    </w:p>
    <w:p w14:paraId="2B9DA5D4" w14:textId="77777777" w:rsidR="006874B4" w:rsidRPr="005C4FC9" w:rsidRDefault="006874B4" w:rsidP="006874B4">
      <w:pPr>
        <w:pStyle w:val="CodeBlock"/>
        <w:rPr>
          <w:color w:val="000000"/>
          <w:sz w:val="19"/>
          <w:szCs w:val="19"/>
          <w:highlight w:val="white"/>
          <w:lang w:val="en-US"/>
        </w:rPr>
      </w:pPr>
      <w:r w:rsidRPr="005C4FC9">
        <w:rPr>
          <w:b/>
          <w:color w:val="0000FF"/>
          <w:sz w:val="19"/>
          <w:szCs w:val="19"/>
          <w:highlight w:val="white"/>
          <w:lang w:val="en-US"/>
        </w:rPr>
        <w:t>public</w:t>
      </w:r>
      <w:r w:rsidRPr="005C4FC9">
        <w:rPr>
          <w:b/>
          <w:color w:val="000000"/>
          <w:sz w:val="19"/>
          <w:szCs w:val="19"/>
          <w:highlight w:val="white"/>
          <w:lang w:val="en-US"/>
        </w:rPr>
        <w:t xml:space="preserve"> </w:t>
      </w:r>
      <w:r w:rsidRPr="005C4FC9">
        <w:rPr>
          <w:b/>
          <w:color w:val="0000FF"/>
          <w:sz w:val="19"/>
          <w:szCs w:val="19"/>
          <w:highlight w:val="white"/>
          <w:lang w:val="en-US"/>
        </w:rPr>
        <w:t>class</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CustomAuthorizeAttribute</w:t>
      </w:r>
      <w:r w:rsidRPr="005C4FC9">
        <w:rPr>
          <w:color w:val="000000"/>
          <w:sz w:val="19"/>
          <w:szCs w:val="19"/>
          <w:highlight w:val="white"/>
          <w:lang w:val="en-US"/>
        </w:rPr>
        <w:t xml:space="preserve"> : </w:t>
      </w:r>
      <w:r w:rsidRPr="005C4FC9">
        <w:rPr>
          <w:rFonts w:ascii="Consolas" w:hAnsi="Consolas" w:cs="Consolas"/>
          <w:color w:val="2B91AF"/>
          <w:sz w:val="19"/>
          <w:szCs w:val="19"/>
          <w:highlight w:val="white"/>
          <w:lang w:val="en-US"/>
        </w:rPr>
        <w:t>FilterAttribute</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IAuthorizationFilter</w:t>
      </w:r>
    </w:p>
    <w:p w14:paraId="59EF8F41"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56579744"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private</w:t>
      </w:r>
      <w:r w:rsidRPr="005C4FC9">
        <w:rPr>
          <w:color w:val="000000"/>
          <w:sz w:val="19"/>
          <w:szCs w:val="19"/>
          <w:highlight w:val="white"/>
          <w:lang w:val="en-US"/>
        </w:rPr>
        <w:t xml:space="preserve"> </w:t>
      </w:r>
      <w:r w:rsidRPr="005C4FC9">
        <w:rPr>
          <w:color w:val="0000FF"/>
          <w:sz w:val="19"/>
          <w:szCs w:val="19"/>
          <w:highlight w:val="white"/>
          <w:lang w:val="en-US"/>
        </w:rPr>
        <w:t>readonly</w:t>
      </w:r>
      <w:r w:rsidRPr="005C4FC9">
        <w:rPr>
          <w:color w:val="000000"/>
          <w:sz w:val="19"/>
          <w:szCs w:val="19"/>
          <w:highlight w:val="white"/>
          <w:lang w:val="en-US"/>
        </w:rPr>
        <w:t xml:space="preserve"> </w:t>
      </w:r>
      <w:r w:rsidRPr="005C4FC9">
        <w:rPr>
          <w:sz w:val="19"/>
          <w:szCs w:val="19"/>
          <w:highlight w:val="white"/>
          <w:lang w:val="en-US"/>
        </w:rPr>
        <w:t>UserRole</w:t>
      </w:r>
      <w:r w:rsidRPr="005C4FC9">
        <w:rPr>
          <w:color w:val="000000"/>
          <w:sz w:val="19"/>
          <w:szCs w:val="19"/>
          <w:highlight w:val="white"/>
          <w:lang w:val="en-US"/>
        </w:rPr>
        <w:t>[] _acceptedRoles;</w:t>
      </w:r>
    </w:p>
    <w:p w14:paraId="7952DFB2" w14:textId="77777777" w:rsidR="006874B4" w:rsidRPr="005C4FC9" w:rsidRDefault="006874B4" w:rsidP="006874B4">
      <w:pPr>
        <w:pStyle w:val="CodeBlock"/>
        <w:rPr>
          <w:color w:val="000000"/>
          <w:sz w:val="19"/>
          <w:szCs w:val="19"/>
          <w:highlight w:val="white"/>
          <w:lang w:val="en-US"/>
        </w:rPr>
      </w:pPr>
    </w:p>
    <w:p w14:paraId="7B5CA141"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public</w:t>
      </w:r>
      <w:r w:rsidRPr="005C4FC9">
        <w:rPr>
          <w:color w:val="000000"/>
          <w:sz w:val="19"/>
          <w:szCs w:val="19"/>
          <w:highlight w:val="white"/>
          <w:lang w:val="en-US"/>
        </w:rPr>
        <w:t xml:space="preserve"> CustomAuthorizeAttribute(</w:t>
      </w:r>
      <w:r w:rsidRPr="005C4FC9">
        <w:rPr>
          <w:color w:val="0000FF"/>
          <w:sz w:val="19"/>
          <w:szCs w:val="19"/>
          <w:highlight w:val="white"/>
          <w:lang w:val="en-US"/>
        </w:rPr>
        <w:t>params</w:t>
      </w:r>
      <w:r w:rsidRPr="005C4FC9">
        <w:rPr>
          <w:color w:val="000000"/>
          <w:sz w:val="19"/>
          <w:szCs w:val="19"/>
          <w:highlight w:val="white"/>
          <w:lang w:val="en-US"/>
        </w:rPr>
        <w:t xml:space="preserve"> </w:t>
      </w:r>
      <w:r w:rsidRPr="005C4FC9">
        <w:rPr>
          <w:sz w:val="19"/>
          <w:szCs w:val="19"/>
          <w:highlight w:val="white"/>
          <w:lang w:val="en-US"/>
        </w:rPr>
        <w:t>UserRole</w:t>
      </w:r>
      <w:r w:rsidRPr="005C4FC9">
        <w:rPr>
          <w:color w:val="000000"/>
          <w:sz w:val="19"/>
          <w:szCs w:val="19"/>
          <w:highlight w:val="white"/>
          <w:lang w:val="en-US"/>
        </w:rPr>
        <w:t>[] acceptedRoles)</w:t>
      </w:r>
    </w:p>
    <w:p w14:paraId="2BA3228A"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2C70DF93"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_acceptedRoles = acceptedRoles;</w:t>
      </w:r>
    </w:p>
    <w:p w14:paraId="013DE345"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3E4491E0" w14:textId="77777777" w:rsidR="006874B4" w:rsidRPr="005C4FC9" w:rsidRDefault="006874B4" w:rsidP="006874B4">
      <w:pPr>
        <w:pStyle w:val="CodeBlock"/>
        <w:rPr>
          <w:color w:val="000000"/>
          <w:sz w:val="19"/>
          <w:szCs w:val="19"/>
          <w:highlight w:val="white"/>
          <w:lang w:val="en-US"/>
        </w:rPr>
      </w:pPr>
    </w:p>
    <w:p w14:paraId="679D26F9"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public</w:t>
      </w:r>
      <w:r w:rsidRPr="005C4FC9">
        <w:rPr>
          <w:color w:val="000000"/>
          <w:sz w:val="19"/>
          <w:szCs w:val="19"/>
          <w:highlight w:val="white"/>
          <w:lang w:val="en-US"/>
        </w:rPr>
        <w:t xml:space="preserve"> </w:t>
      </w:r>
      <w:r w:rsidRPr="005C4FC9">
        <w:rPr>
          <w:color w:val="0000FF"/>
          <w:sz w:val="19"/>
          <w:szCs w:val="19"/>
          <w:highlight w:val="white"/>
          <w:lang w:val="en-US"/>
        </w:rPr>
        <w:t>void</w:t>
      </w:r>
      <w:r w:rsidRPr="005C4FC9">
        <w:rPr>
          <w:color w:val="000000"/>
          <w:sz w:val="19"/>
          <w:szCs w:val="19"/>
          <w:highlight w:val="white"/>
          <w:lang w:val="en-US"/>
        </w:rPr>
        <w:t xml:space="preserve"> OnAuthorization(</w:t>
      </w:r>
      <w:r w:rsidRPr="005C4FC9">
        <w:rPr>
          <w:sz w:val="19"/>
          <w:szCs w:val="19"/>
          <w:highlight w:val="white"/>
          <w:lang w:val="en-US"/>
        </w:rPr>
        <w:t>AuthorizationContext</w:t>
      </w:r>
      <w:r w:rsidRPr="005C4FC9">
        <w:rPr>
          <w:color w:val="000000"/>
          <w:sz w:val="19"/>
          <w:szCs w:val="19"/>
          <w:highlight w:val="white"/>
          <w:lang w:val="en-US"/>
        </w:rPr>
        <w:t xml:space="preserve"> filterContext)</w:t>
      </w:r>
    </w:p>
    <w:p w14:paraId="12ED19A4"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2CFD73BC"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sz w:val="19"/>
          <w:szCs w:val="19"/>
          <w:highlight w:val="white"/>
          <w:lang w:val="en-US"/>
        </w:rPr>
        <w:t>User</w:t>
      </w:r>
      <w:r w:rsidRPr="005C4FC9">
        <w:rPr>
          <w:color w:val="000000"/>
          <w:sz w:val="19"/>
          <w:szCs w:val="19"/>
          <w:highlight w:val="white"/>
          <w:lang w:val="en-US"/>
        </w:rPr>
        <w:t xml:space="preserve"> currentUser = </w:t>
      </w:r>
      <w:r w:rsidRPr="005C4FC9">
        <w:rPr>
          <w:sz w:val="19"/>
          <w:szCs w:val="19"/>
          <w:highlight w:val="white"/>
          <w:lang w:val="en-US"/>
        </w:rPr>
        <w:t>UserHelper</w:t>
      </w:r>
      <w:r>
        <w:rPr>
          <w:color w:val="000000"/>
          <w:sz w:val="19"/>
          <w:szCs w:val="19"/>
          <w:highlight w:val="white"/>
          <w:lang w:val="en-US"/>
        </w:rPr>
        <w:t>.GetCurrentUser();</w:t>
      </w:r>
    </w:p>
    <w:p w14:paraId="124DADE5"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if</w:t>
      </w:r>
      <w:r w:rsidRPr="005C4FC9">
        <w:rPr>
          <w:color w:val="000000"/>
          <w:sz w:val="19"/>
          <w:szCs w:val="19"/>
          <w:highlight w:val="white"/>
          <w:lang w:val="en-US"/>
        </w:rPr>
        <w:t xml:space="preserve"> (!currentUser.IsInRole(_acceptedRoles))</w:t>
      </w:r>
    </w:p>
    <w:p w14:paraId="4914DF51"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throw</w:t>
      </w:r>
      <w:r w:rsidRPr="005C4FC9">
        <w:rPr>
          <w:color w:val="000000"/>
          <w:sz w:val="19"/>
          <w:szCs w:val="19"/>
          <w:highlight w:val="white"/>
          <w:lang w:val="en-US"/>
        </w:rPr>
        <w:t xml:space="preserve"> </w:t>
      </w:r>
      <w:r w:rsidRPr="005C4FC9">
        <w:rPr>
          <w:color w:val="0000FF"/>
          <w:sz w:val="19"/>
          <w:szCs w:val="19"/>
          <w:highlight w:val="white"/>
          <w:lang w:val="en-US"/>
        </w:rPr>
        <w:t>new</w:t>
      </w:r>
      <w:r w:rsidRPr="005C4FC9">
        <w:rPr>
          <w:color w:val="000000"/>
          <w:sz w:val="19"/>
          <w:szCs w:val="19"/>
          <w:highlight w:val="white"/>
          <w:lang w:val="en-US"/>
        </w:rPr>
        <w:t xml:space="preserve"> </w:t>
      </w:r>
      <w:r w:rsidRPr="005C4FC9">
        <w:rPr>
          <w:sz w:val="19"/>
          <w:szCs w:val="19"/>
          <w:highlight w:val="white"/>
          <w:lang w:val="en-US"/>
        </w:rPr>
        <w:t>UnauthorizedAccessException</w:t>
      </w:r>
      <w:r w:rsidRPr="005C4FC9">
        <w:rPr>
          <w:color w:val="000000"/>
          <w:sz w:val="19"/>
          <w:szCs w:val="19"/>
          <w:highlight w:val="white"/>
          <w:lang w:val="en-US"/>
        </w:rPr>
        <w:t>();</w:t>
      </w:r>
    </w:p>
    <w:p w14:paraId="40C7F7F3"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527FF0BB" w14:textId="77777777" w:rsidR="006874B4" w:rsidRPr="005C4FC9" w:rsidRDefault="006874B4" w:rsidP="006874B4">
      <w:pPr>
        <w:pStyle w:val="CodeBlock"/>
        <w:rPr>
          <w:color w:val="000000"/>
          <w:sz w:val="19"/>
          <w:szCs w:val="19"/>
          <w:lang w:val="en-US"/>
        </w:rPr>
      </w:pPr>
      <w:r w:rsidRPr="005C4FC9">
        <w:rPr>
          <w:color w:val="000000"/>
          <w:sz w:val="19"/>
          <w:szCs w:val="19"/>
          <w:highlight w:val="white"/>
          <w:lang w:val="en-US"/>
        </w:rPr>
        <w:t xml:space="preserve">    }</w:t>
      </w:r>
    </w:p>
    <w:p w14:paraId="11430C67" w14:textId="77777777" w:rsidR="006874B4" w:rsidRPr="005C4FC9" w:rsidRDefault="006874B4" w:rsidP="006874B4">
      <w:pPr>
        <w:pStyle w:val="CodeBlock"/>
        <w:rPr>
          <w:lang w:val="en-US"/>
        </w:rPr>
      </w:pPr>
    </w:p>
    <w:p w14:paraId="543F966C" w14:textId="77777777" w:rsidR="006874B4" w:rsidRPr="005C4FC9" w:rsidRDefault="006874B4" w:rsidP="006874B4">
      <w:pPr>
        <w:pStyle w:val="CodeBlock"/>
        <w:rPr>
          <w:rFonts w:ascii="Consolas" w:hAnsi="Consolas" w:cs="Consolas"/>
          <w:sz w:val="19"/>
          <w:szCs w:val="19"/>
          <w:highlight w:val="white"/>
          <w:lang w:val="en-US"/>
        </w:rPr>
      </w:pPr>
      <w:r w:rsidRPr="005C4FC9">
        <w:rPr>
          <w:rFonts w:ascii="Consolas" w:hAnsi="Consolas" w:cs="Consolas"/>
          <w:sz w:val="19"/>
          <w:szCs w:val="19"/>
          <w:highlight w:val="white"/>
          <w:lang w:val="en-US"/>
        </w:rPr>
        <w:t xml:space="preserve">    [</w:t>
      </w:r>
      <w:r w:rsidRPr="005C4FC9">
        <w:rPr>
          <w:rFonts w:ascii="Consolas" w:hAnsi="Consolas" w:cs="Consolas"/>
          <w:color w:val="2B91AF"/>
          <w:sz w:val="19"/>
          <w:szCs w:val="19"/>
          <w:highlight w:val="white"/>
          <w:lang w:val="en-US"/>
        </w:rPr>
        <w:t>CustomAuthorizeAttribute</w:t>
      </w:r>
      <w:r w:rsidRPr="005C4FC9">
        <w:rPr>
          <w:rFonts w:ascii="Consolas" w:hAnsi="Consolas" w:cs="Consolas"/>
          <w:sz w:val="19"/>
          <w:szCs w:val="19"/>
          <w:highlight w:val="white"/>
          <w:lang w:val="en-US"/>
        </w:rPr>
        <w:t>]</w:t>
      </w:r>
    </w:p>
    <w:p w14:paraId="267A8042" w14:textId="77777777" w:rsidR="006874B4" w:rsidRPr="005C4FC9" w:rsidRDefault="006874B4" w:rsidP="006874B4">
      <w:pPr>
        <w:pStyle w:val="CodeBlock"/>
        <w:rPr>
          <w:rFonts w:ascii="Consolas" w:hAnsi="Consolas" w:cs="Consolas"/>
          <w:sz w:val="19"/>
          <w:szCs w:val="19"/>
          <w:highlight w:val="white"/>
          <w:lang w:val="en-US"/>
        </w:rPr>
      </w:pPr>
      <w:r w:rsidRPr="005C4FC9">
        <w:rPr>
          <w:rFonts w:ascii="Consolas" w:hAnsi="Consolas" w:cs="Consolas"/>
          <w:sz w:val="19"/>
          <w:szCs w:val="19"/>
          <w:highlight w:val="white"/>
          <w:lang w:val="en-US"/>
        </w:rPr>
        <w:t xml:space="preserve">    </w:t>
      </w:r>
      <w:r w:rsidRPr="005C4FC9">
        <w:rPr>
          <w:rFonts w:ascii="Consolas" w:hAnsi="Consolas" w:cs="Consolas"/>
          <w:color w:val="0000FF"/>
          <w:sz w:val="19"/>
          <w:szCs w:val="19"/>
          <w:highlight w:val="white"/>
          <w:lang w:val="en-US"/>
        </w:rPr>
        <w:t>public</w:t>
      </w:r>
      <w:r w:rsidRPr="005C4FC9">
        <w:rPr>
          <w:rFonts w:ascii="Consolas" w:hAnsi="Consolas" w:cs="Consolas"/>
          <w:sz w:val="19"/>
          <w:szCs w:val="19"/>
          <w:highlight w:val="white"/>
          <w:lang w:val="en-US"/>
        </w:rPr>
        <w:t xml:space="preserve"> </w:t>
      </w:r>
      <w:r w:rsidRPr="005C4FC9">
        <w:rPr>
          <w:rFonts w:ascii="Consolas" w:hAnsi="Consolas" w:cs="Consolas"/>
          <w:color w:val="0000FF"/>
          <w:sz w:val="19"/>
          <w:szCs w:val="19"/>
          <w:highlight w:val="white"/>
          <w:lang w:val="en-US"/>
        </w:rPr>
        <w:t>class</w:t>
      </w:r>
      <w:r w:rsidRPr="005C4FC9">
        <w:rPr>
          <w:rFonts w:ascii="Consolas" w:hAnsi="Consolas" w:cs="Consolas"/>
          <w:sz w:val="19"/>
          <w:szCs w:val="19"/>
          <w:highlight w:val="white"/>
          <w:lang w:val="en-US"/>
        </w:rPr>
        <w:t xml:space="preserve"> </w:t>
      </w:r>
      <w:r w:rsidRPr="005C4FC9">
        <w:rPr>
          <w:rFonts w:ascii="Consolas" w:hAnsi="Consolas" w:cs="Consolas"/>
          <w:color w:val="2B91AF"/>
          <w:sz w:val="19"/>
          <w:szCs w:val="19"/>
          <w:highlight w:val="white"/>
          <w:lang w:val="en-US"/>
        </w:rPr>
        <w:t>AccountController</w:t>
      </w:r>
      <w:r w:rsidRPr="005C4FC9">
        <w:rPr>
          <w:rFonts w:ascii="Consolas" w:hAnsi="Consolas" w:cs="Consolas"/>
          <w:sz w:val="19"/>
          <w:szCs w:val="19"/>
          <w:highlight w:val="white"/>
          <w:lang w:val="en-US"/>
        </w:rPr>
        <w:t xml:space="preserve"> : </w:t>
      </w:r>
      <w:r w:rsidRPr="005C4FC9">
        <w:rPr>
          <w:rFonts w:ascii="Consolas" w:hAnsi="Consolas" w:cs="Consolas"/>
          <w:color w:val="2B91AF"/>
          <w:sz w:val="19"/>
          <w:szCs w:val="19"/>
          <w:highlight w:val="white"/>
          <w:lang w:val="en-US"/>
        </w:rPr>
        <w:t>Controller</w:t>
      </w:r>
    </w:p>
    <w:p w14:paraId="44972158" w14:textId="77777777" w:rsidR="006874B4" w:rsidRDefault="006874B4" w:rsidP="006874B4">
      <w:pPr>
        <w:pStyle w:val="CodeBlock"/>
        <w:rPr>
          <w:rFonts w:ascii="Consolas" w:hAnsi="Consolas" w:cs="Consolas"/>
          <w:sz w:val="19"/>
          <w:szCs w:val="19"/>
        </w:rPr>
      </w:pPr>
      <w:r w:rsidRPr="005C4FC9">
        <w:rPr>
          <w:rFonts w:ascii="Consolas" w:hAnsi="Consolas" w:cs="Consolas"/>
          <w:sz w:val="19"/>
          <w:szCs w:val="19"/>
          <w:highlight w:val="white"/>
          <w:lang w:val="en-US"/>
        </w:rPr>
        <w:t xml:space="preserve">    </w:t>
      </w:r>
      <w:r>
        <w:rPr>
          <w:rFonts w:ascii="Consolas" w:hAnsi="Consolas" w:cs="Consolas"/>
          <w:sz w:val="19"/>
          <w:szCs w:val="19"/>
          <w:highlight w:val="white"/>
        </w:rPr>
        <w:t>{</w:t>
      </w:r>
    </w:p>
    <w:p w14:paraId="74E6FDBD" w14:textId="77777777" w:rsidR="006874B4" w:rsidRDefault="006874B4" w:rsidP="006874B4">
      <w:pPr>
        <w:pStyle w:val="CodeBlock"/>
        <w:ind w:firstLine="720"/>
        <w:rPr>
          <w:rFonts w:ascii="Consolas" w:hAnsi="Consolas" w:cs="Consolas"/>
          <w:sz w:val="19"/>
          <w:szCs w:val="19"/>
        </w:rPr>
      </w:pPr>
      <w:r>
        <w:rPr>
          <w:rFonts w:ascii="Consolas" w:hAnsi="Consolas" w:cs="Consolas"/>
          <w:sz w:val="19"/>
          <w:szCs w:val="19"/>
        </w:rPr>
        <w:t>....</w:t>
      </w:r>
    </w:p>
    <w:p w14:paraId="5CA13485" w14:textId="77777777" w:rsidR="006874B4" w:rsidRDefault="006874B4" w:rsidP="006874B4">
      <w:pPr>
        <w:pStyle w:val="CodeBlock"/>
      </w:pPr>
      <w:r>
        <w:rPr>
          <w:rFonts w:ascii="Consolas" w:hAnsi="Consolas" w:cs="Consolas"/>
          <w:sz w:val="19"/>
          <w:szCs w:val="19"/>
        </w:rPr>
        <w:t xml:space="preserve">    }</w:t>
      </w:r>
    </w:p>
    <w:p w14:paraId="2F68ABB5" w14:textId="77777777" w:rsidR="006874B4" w:rsidRPr="001E3D18" w:rsidRDefault="006874B4" w:rsidP="006874B4">
      <w:pPr>
        <w:pStyle w:val="Legenda"/>
      </w:pPr>
      <w:bookmarkStart w:id="139" w:name="_Toc365317841"/>
      <w:bookmarkStart w:id="140" w:name="_Toc372544134"/>
      <w:bookmarkStart w:id="141" w:name="_Toc364336847"/>
      <w:r>
        <w:t xml:space="preserve">Listagem </w:t>
      </w:r>
      <w:r>
        <w:fldChar w:fldCharType="begin"/>
      </w:r>
      <w:r>
        <w:instrText xml:space="preserve"> SEQ Listagem \* ARABIC </w:instrText>
      </w:r>
      <w:r>
        <w:fldChar w:fldCharType="separate"/>
      </w:r>
      <w:r w:rsidR="00A551CF">
        <w:rPr>
          <w:noProof/>
        </w:rPr>
        <w:t>14</w:t>
      </w:r>
      <w:r>
        <w:fldChar w:fldCharType="end"/>
      </w:r>
      <w:r>
        <w:t xml:space="preserve"> – Exemplo de filtro que realiza validação específica de autorização</w:t>
      </w:r>
      <w:bookmarkEnd w:id="139"/>
      <w:bookmarkEnd w:id="140"/>
    </w:p>
    <w:p w14:paraId="460A1C95" w14:textId="77777777" w:rsidR="000810B0" w:rsidRDefault="000810B0" w:rsidP="006874B4"/>
    <w:p w14:paraId="5D900CFA" w14:textId="77777777" w:rsidR="006874B4" w:rsidRPr="00D9593A" w:rsidRDefault="006874B4" w:rsidP="006874B4">
      <w:r>
        <w:t xml:space="preserve">Neste exemplo, o filtro CustomAuthorizeAttribute está sendo aplicado em escopo de Controller, ou seja, ele será invocado para todas as ações do controller. Caso o usuário não estiver no perfil, uma exceção é retornada ao controller, permitindo a implementação do redirecionamento apropriado. </w:t>
      </w:r>
    </w:p>
    <w:p w14:paraId="7A4EC4EF" w14:textId="77777777" w:rsidR="006874B4" w:rsidRPr="000067D7" w:rsidRDefault="006874B4" w:rsidP="006874B4"/>
    <w:p w14:paraId="3AE5F72A" w14:textId="77777777" w:rsidR="006874B4" w:rsidRDefault="006874B4" w:rsidP="006874B4">
      <w:pPr>
        <w:spacing w:before="0" w:after="200"/>
        <w:rPr>
          <w:rFonts w:eastAsiaTheme="minorHAnsi"/>
          <w:color w:val="008AC8"/>
          <w:sz w:val="28"/>
          <w:szCs w:val="28"/>
        </w:rPr>
      </w:pPr>
      <w:r>
        <w:br w:type="page"/>
      </w:r>
    </w:p>
    <w:p w14:paraId="2347E74B" w14:textId="77777777" w:rsidR="006874B4" w:rsidRDefault="006874B4" w:rsidP="006874B4">
      <w:pPr>
        <w:pStyle w:val="Ttulo4"/>
      </w:pPr>
      <w:bookmarkStart w:id="142" w:name="_Toc365361644"/>
      <w:r>
        <w:lastRenderedPageBreak/>
        <w:t>Ação</w:t>
      </w:r>
      <w:bookmarkEnd w:id="141"/>
      <w:bookmarkEnd w:id="142"/>
    </w:p>
    <w:p w14:paraId="1880E457" w14:textId="77777777" w:rsidR="006874B4" w:rsidRDefault="006874B4" w:rsidP="006874B4">
      <w:r>
        <w:t xml:space="preserve">Os filtros de ação implementam a interface </w:t>
      </w:r>
      <w:r w:rsidRPr="00D9593A">
        <w:rPr>
          <w:i/>
        </w:rPr>
        <w:t>IActionFilter</w:t>
      </w:r>
      <w:r>
        <w:t xml:space="preserve">, que declara dois métodos: </w:t>
      </w:r>
      <w:r>
        <w:rPr>
          <w:i/>
        </w:rPr>
        <w:t xml:space="preserve">OnActionExecuting </w:t>
      </w:r>
      <w:r>
        <w:t xml:space="preserve">e </w:t>
      </w:r>
      <w:r>
        <w:rPr>
          <w:i/>
        </w:rPr>
        <w:t>OnActionExecuted</w:t>
      </w:r>
      <w:r>
        <w:t>. Podem ser usados para complementar a ação, utilizando valores de retorno ou mesmo cancelando a execução, de acordo com um resultado.</w:t>
      </w:r>
    </w:p>
    <w:p w14:paraId="23C4AB02" w14:textId="77777777" w:rsidR="006874B4" w:rsidRDefault="006874B4" w:rsidP="006874B4">
      <w:r>
        <w:t xml:space="preserve">O método </w:t>
      </w:r>
      <w:r>
        <w:rPr>
          <w:i/>
        </w:rPr>
        <w:t xml:space="preserve">OnActionExecuting </w:t>
      </w:r>
      <w:r>
        <w:t xml:space="preserve">é executado antes da ação e </w:t>
      </w:r>
      <w:r>
        <w:rPr>
          <w:i/>
        </w:rPr>
        <w:t>OnActionExecuted</w:t>
      </w:r>
      <w:r>
        <w:t xml:space="preserve"> após a ação.</w:t>
      </w:r>
    </w:p>
    <w:p w14:paraId="4AE1378E" w14:textId="77777777" w:rsidR="006874B4" w:rsidRPr="00D9593A" w:rsidRDefault="006874B4" w:rsidP="006874B4"/>
    <w:p w14:paraId="3D1D1588" w14:textId="77777777" w:rsidR="006874B4" w:rsidRPr="005C4FC9" w:rsidRDefault="006874B4" w:rsidP="006874B4">
      <w:pPr>
        <w:pStyle w:val="CodeBlock"/>
        <w:rPr>
          <w:sz w:val="19"/>
          <w:szCs w:val="19"/>
          <w:lang w:val="en-US" w:eastAsia="pt-BR"/>
        </w:rPr>
      </w:pPr>
      <w:r w:rsidRPr="005C4FC9">
        <w:rPr>
          <w:b/>
          <w:color w:val="0000FF"/>
          <w:sz w:val="19"/>
          <w:szCs w:val="19"/>
          <w:lang w:val="en-US" w:eastAsia="pt-BR"/>
        </w:rPr>
        <w:t>public</w:t>
      </w:r>
      <w:r w:rsidRPr="005C4FC9">
        <w:rPr>
          <w:b/>
          <w:sz w:val="19"/>
          <w:szCs w:val="19"/>
          <w:lang w:val="en-US" w:eastAsia="pt-BR"/>
        </w:rPr>
        <w:t xml:space="preserve"> </w:t>
      </w:r>
      <w:r w:rsidRPr="005C4FC9">
        <w:rPr>
          <w:b/>
          <w:color w:val="0000FF"/>
          <w:sz w:val="19"/>
          <w:szCs w:val="19"/>
          <w:lang w:val="en-US" w:eastAsia="pt-BR"/>
        </w:rPr>
        <w:t>class</w:t>
      </w:r>
      <w:r w:rsidRPr="005C4FC9">
        <w:rPr>
          <w:sz w:val="19"/>
          <w:szCs w:val="19"/>
          <w:lang w:val="en-US" w:eastAsia="pt-BR"/>
        </w:rPr>
        <w:t xml:space="preserve"> </w:t>
      </w:r>
      <w:r w:rsidRPr="005C4FC9">
        <w:rPr>
          <w:rFonts w:ascii="Consolas" w:hAnsi="Consolas" w:cs="Consolas"/>
          <w:color w:val="2B91AF"/>
          <w:sz w:val="19"/>
          <w:szCs w:val="19"/>
          <w:highlight w:val="white"/>
          <w:lang w:val="en-US"/>
        </w:rPr>
        <w:t>LoggingFilterAttribute</w:t>
      </w:r>
      <w:r w:rsidRPr="005C4FC9">
        <w:rPr>
          <w:sz w:val="19"/>
          <w:szCs w:val="19"/>
          <w:lang w:val="en-US" w:eastAsia="pt-BR"/>
        </w:rPr>
        <w:t xml:space="preserve"> : </w:t>
      </w:r>
      <w:r w:rsidRPr="005C4FC9">
        <w:rPr>
          <w:rFonts w:ascii="Consolas" w:hAnsi="Consolas" w:cs="Consolas"/>
          <w:color w:val="2B91AF"/>
          <w:sz w:val="19"/>
          <w:szCs w:val="19"/>
          <w:highlight w:val="white"/>
          <w:lang w:val="en-US"/>
        </w:rPr>
        <w:t>ActionFilterAttribute</w:t>
      </w:r>
    </w:p>
    <w:p w14:paraId="1FCFDF2B" w14:textId="77777777" w:rsidR="006874B4" w:rsidRPr="005C4FC9" w:rsidRDefault="006874B4" w:rsidP="006874B4">
      <w:pPr>
        <w:pStyle w:val="CodeBlock"/>
        <w:rPr>
          <w:sz w:val="19"/>
          <w:szCs w:val="19"/>
          <w:lang w:val="en-US" w:eastAsia="pt-BR"/>
        </w:rPr>
      </w:pPr>
      <w:r w:rsidRPr="005C4FC9">
        <w:rPr>
          <w:sz w:val="19"/>
          <w:szCs w:val="19"/>
          <w:lang w:val="en-US" w:eastAsia="pt-BR"/>
        </w:rPr>
        <w:t>{</w:t>
      </w:r>
    </w:p>
    <w:p w14:paraId="04B14985"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r w:rsidRPr="005C4FC9">
        <w:rPr>
          <w:color w:val="0000FF"/>
          <w:sz w:val="19"/>
          <w:szCs w:val="19"/>
          <w:lang w:val="en-US" w:eastAsia="pt-BR"/>
        </w:rPr>
        <w:t>public</w:t>
      </w:r>
      <w:r w:rsidRPr="005C4FC9">
        <w:rPr>
          <w:sz w:val="19"/>
          <w:szCs w:val="19"/>
          <w:lang w:val="en-US" w:eastAsia="pt-BR"/>
        </w:rPr>
        <w:t xml:space="preserve"> </w:t>
      </w:r>
      <w:r w:rsidRPr="005C4FC9">
        <w:rPr>
          <w:color w:val="0000FF"/>
          <w:sz w:val="19"/>
          <w:szCs w:val="19"/>
          <w:lang w:val="en-US" w:eastAsia="pt-BR"/>
        </w:rPr>
        <w:t>override</w:t>
      </w:r>
      <w:r w:rsidRPr="005C4FC9">
        <w:rPr>
          <w:sz w:val="19"/>
          <w:szCs w:val="19"/>
          <w:lang w:val="en-US" w:eastAsia="pt-BR"/>
        </w:rPr>
        <w:t xml:space="preserve"> </w:t>
      </w:r>
      <w:r w:rsidRPr="005C4FC9">
        <w:rPr>
          <w:color w:val="0000FF"/>
          <w:sz w:val="19"/>
          <w:szCs w:val="19"/>
          <w:lang w:val="en-US" w:eastAsia="pt-BR"/>
        </w:rPr>
        <w:t>void</w:t>
      </w:r>
      <w:r w:rsidRPr="005C4FC9">
        <w:rPr>
          <w:sz w:val="19"/>
          <w:szCs w:val="19"/>
          <w:lang w:val="en-US" w:eastAsia="pt-BR"/>
        </w:rPr>
        <w:t xml:space="preserve"> OnActionExecuting(ActionExecutingContext filterContext)</w:t>
      </w:r>
    </w:p>
    <w:p w14:paraId="205E1F14"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p>
    <w:p w14:paraId="55DAF8BD"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filterContext.HttpContext.Trace.Write(</w:t>
      </w:r>
      <w:r w:rsidRPr="005C4FC9">
        <w:rPr>
          <w:color w:val="A31515"/>
          <w:sz w:val="19"/>
          <w:szCs w:val="19"/>
          <w:lang w:val="en-US" w:eastAsia="pt-BR"/>
        </w:rPr>
        <w:t>"(Logging Filter)Action Executing: "</w:t>
      </w:r>
      <w:r w:rsidRPr="005C4FC9">
        <w:rPr>
          <w:sz w:val="19"/>
          <w:szCs w:val="19"/>
          <w:lang w:val="en-US" w:eastAsia="pt-BR"/>
        </w:rPr>
        <w:t xml:space="preserve"> +</w:t>
      </w:r>
    </w:p>
    <w:p w14:paraId="4C854686"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filterContext.ActionDescriptor.ActionName);</w:t>
      </w:r>
    </w:p>
    <w:p w14:paraId="2FEF50AE" w14:textId="77777777" w:rsidR="006874B4" w:rsidRPr="005C4FC9" w:rsidRDefault="006874B4" w:rsidP="006874B4">
      <w:pPr>
        <w:pStyle w:val="CodeBlock"/>
        <w:rPr>
          <w:sz w:val="19"/>
          <w:szCs w:val="19"/>
          <w:lang w:val="en-US" w:eastAsia="pt-BR"/>
        </w:rPr>
      </w:pPr>
    </w:p>
    <w:p w14:paraId="0AF7006D"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r w:rsidRPr="005C4FC9">
        <w:rPr>
          <w:color w:val="0000FF"/>
          <w:sz w:val="19"/>
          <w:szCs w:val="19"/>
          <w:lang w:val="en-US" w:eastAsia="pt-BR"/>
        </w:rPr>
        <w:t>base</w:t>
      </w:r>
      <w:r w:rsidRPr="005C4FC9">
        <w:rPr>
          <w:sz w:val="19"/>
          <w:szCs w:val="19"/>
          <w:lang w:val="en-US" w:eastAsia="pt-BR"/>
        </w:rPr>
        <w:t>.OnActionExecuting(filterContext);</w:t>
      </w:r>
    </w:p>
    <w:p w14:paraId="40D80793"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p>
    <w:p w14:paraId="3AA77229" w14:textId="77777777" w:rsidR="006874B4" w:rsidRPr="005C4FC9" w:rsidRDefault="006874B4" w:rsidP="006874B4">
      <w:pPr>
        <w:pStyle w:val="CodeBlock"/>
        <w:rPr>
          <w:sz w:val="19"/>
          <w:szCs w:val="19"/>
          <w:lang w:val="en-US" w:eastAsia="pt-BR"/>
        </w:rPr>
      </w:pPr>
    </w:p>
    <w:p w14:paraId="44D36DFB"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r w:rsidRPr="005C4FC9">
        <w:rPr>
          <w:color w:val="0000FF"/>
          <w:sz w:val="19"/>
          <w:szCs w:val="19"/>
          <w:lang w:val="en-US" w:eastAsia="pt-BR"/>
        </w:rPr>
        <w:t>public</w:t>
      </w:r>
      <w:r w:rsidRPr="005C4FC9">
        <w:rPr>
          <w:sz w:val="19"/>
          <w:szCs w:val="19"/>
          <w:lang w:val="en-US" w:eastAsia="pt-BR"/>
        </w:rPr>
        <w:t xml:space="preserve"> </w:t>
      </w:r>
      <w:r w:rsidRPr="005C4FC9">
        <w:rPr>
          <w:color w:val="0000FF"/>
          <w:sz w:val="19"/>
          <w:szCs w:val="19"/>
          <w:lang w:val="en-US" w:eastAsia="pt-BR"/>
        </w:rPr>
        <w:t>override</w:t>
      </w:r>
      <w:r w:rsidRPr="005C4FC9">
        <w:rPr>
          <w:sz w:val="19"/>
          <w:szCs w:val="19"/>
          <w:lang w:val="en-US" w:eastAsia="pt-BR"/>
        </w:rPr>
        <w:t xml:space="preserve"> </w:t>
      </w:r>
      <w:r w:rsidRPr="005C4FC9">
        <w:rPr>
          <w:color w:val="0000FF"/>
          <w:sz w:val="19"/>
          <w:szCs w:val="19"/>
          <w:lang w:val="en-US" w:eastAsia="pt-BR"/>
        </w:rPr>
        <w:t>void</w:t>
      </w:r>
      <w:r w:rsidRPr="005C4FC9">
        <w:rPr>
          <w:sz w:val="19"/>
          <w:szCs w:val="19"/>
          <w:lang w:val="en-US" w:eastAsia="pt-BR"/>
        </w:rPr>
        <w:t xml:space="preserve"> OnActionExecuted(ActionExecutedContext filterContext)</w:t>
      </w:r>
    </w:p>
    <w:p w14:paraId="7E2EFCEA"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p>
    <w:p w14:paraId="6BA988D4"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w:t>
      </w:r>
      <w:r w:rsidRPr="005C4FC9">
        <w:rPr>
          <w:color w:val="0000FF"/>
          <w:sz w:val="19"/>
          <w:szCs w:val="19"/>
          <w:lang w:val="en-US" w:eastAsia="pt-BR"/>
        </w:rPr>
        <w:t>if</w:t>
      </w:r>
      <w:r w:rsidRPr="005C4FC9">
        <w:rPr>
          <w:sz w:val="19"/>
          <w:szCs w:val="19"/>
          <w:lang w:val="en-US" w:eastAsia="pt-BR"/>
        </w:rPr>
        <w:t xml:space="preserve"> (filterContext.Exception != </w:t>
      </w:r>
      <w:r w:rsidRPr="005C4FC9">
        <w:rPr>
          <w:color w:val="0000FF"/>
          <w:sz w:val="19"/>
          <w:szCs w:val="19"/>
          <w:lang w:val="en-US" w:eastAsia="pt-BR"/>
        </w:rPr>
        <w:t>null</w:t>
      </w:r>
      <w:r w:rsidRPr="005C4FC9">
        <w:rPr>
          <w:sz w:val="19"/>
          <w:szCs w:val="19"/>
          <w:lang w:val="en-US" w:eastAsia="pt-BR"/>
        </w:rPr>
        <w:t>)</w:t>
      </w:r>
    </w:p>
    <w:p w14:paraId="61F3158A" w14:textId="77777777" w:rsidR="006874B4" w:rsidRPr="005C4FC9" w:rsidRDefault="006874B4" w:rsidP="006874B4">
      <w:pPr>
        <w:pStyle w:val="CodeBlock"/>
        <w:rPr>
          <w:sz w:val="19"/>
          <w:szCs w:val="19"/>
          <w:lang w:val="en-US" w:eastAsia="pt-BR"/>
        </w:rPr>
      </w:pPr>
      <w:r w:rsidRPr="005C4FC9">
        <w:rPr>
          <w:sz w:val="19"/>
          <w:szCs w:val="19"/>
          <w:lang w:val="en-US" w:eastAsia="pt-BR"/>
        </w:rPr>
        <w:t xml:space="preserve">            filterContext.HttpContext.Trace.Write(</w:t>
      </w:r>
      <w:r w:rsidRPr="005C4FC9">
        <w:rPr>
          <w:color w:val="A31515"/>
          <w:sz w:val="19"/>
          <w:szCs w:val="19"/>
          <w:lang w:val="en-US" w:eastAsia="pt-BR"/>
        </w:rPr>
        <w:t>"(Logging Filter)Exception thrown"</w:t>
      </w:r>
      <w:r w:rsidRPr="005C4FC9">
        <w:rPr>
          <w:sz w:val="19"/>
          <w:szCs w:val="19"/>
          <w:lang w:val="en-US" w:eastAsia="pt-BR"/>
        </w:rPr>
        <w:t>);</w:t>
      </w:r>
    </w:p>
    <w:p w14:paraId="458E37F5" w14:textId="77777777" w:rsidR="006874B4" w:rsidRPr="005C4FC9" w:rsidRDefault="006874B4" w:rsidP="006874B4">
      <w:pPr>
        <w:pStyle w:val="CodeBlock"/>
        <w:rPr>
          <w:sz w:val="19"/>
          <w:szCs w:val="19"/>
          <w:lang w:val="en-US" w:eastAsia="pt-BR"/>
        </w:rPr>
      </w:pPr>
    </w:p>
    <w:p w14:paraId="7C059043" w14:textId="77777777" w:rsidR="006874B4" w:rsidRPr="004D318B" w:rsidRDefault="006874B4" w:rsidP="006874B4">
      <w:pPr>
        <w:pStyle w:val="CodeBlock"/>
        <w:rPr>
          <w:sz w:val="19"/>
          <w:szCs w:val="19"/>
          <w:lang w:eastAsia="pt-BR"/>
        </w:rPr>
      </w:pPr>
      <w:r w:rsidRPr="005C4FC9">
        <w:rPr>
          <w:sz w:val="19"/>
          <w:szCs w:val="19"/>
          <w:lang w:val="en-US" w:eastAsia="pt-BR"/>
        </w:rPr>
        <w:t xml:space="preserve">        </w:t>
      </w:r>
      <w:r w:rsidRPr="004D318B">
        <w:rPr>
          <w:color w:val="0000FF"/>
          <w:sz w:val="19"/>
          <w:szCs w:val="19"/>
          <w:lang w:eastAsia="pt-BR"/>
        </w:rPr>
        <w:t>base</w:t>
      </w:r>
      <w:r w:rsidRPr="004D318B">
        <w:rPr>
          <w:sz w:val="19"/>
          <w:szCs w:val="19"/>
          <w:lang w:eastAsia="pt-BR"/>
        </w:rPr>
        <w:t>.OnActionExecuted(filterContext);</w:t>
      </w:r>
    </w:p>
    <w:p w14:paraId="7C7C4782" w14:textId="77777777" w:rsidR="006874B4" w:rsidRPr="004D318B" w:rsidRDefault="006874B4" w:rsidP="006874B4">
      <w:pPr>
        <w:pStyle w:val="CodeBlock"/>
        <w:rPr>
          <w:sz w:val="19"/>
          <w:szCs w:val="19"/>
          <w:lang w:eastAsia="pt-BR"/>
        </w:rPr>
      </w:pPr>
      <w:r w:rsidRPr="004D318B">
        <w:rPr>
          <w:sz w:val="19"/>
          <w:szCs w:val="19"/>
          <w:lang w:eastAsia="pt-BR"/>
        </w:rPr>
        <w:t xml:space="preserve">    }</w:t>
      </w:r>
    </w:p>
    <w:p w14:paraId="46D03917" w14:textId="77777777" w:rsidR="006874B4" w:rsidRPr="004D318B" w:rsidRDefault="006874B4" w:rsidP="006874B4">
      <w:pPr>
        <w:pStyle w:val="CodeBlock"/>
        <w:rPr>
          <w:sz w:val="19"/>
          <w:szCs w:val="19"/>
          <w:lang w:eastAsia="pt-BR"/>
        </w:rPr>
      </w:pPr>
      <w:r w:rsidRPr="004D318B">
        <w:rPr>
          <w:sz w:val="19"/>
          <w:szCs w:val="19"/>
          <w:lang w:eastAsia="pt-BR"/>
        </w:rPr>
        <w:t>}</w:t>
      </w:r>
    </w:p>
    <w:p w14:paraId="3D2B12BA" w14:textId="77777777" w:rsidR="006874B4" w:rsidRPr="001E3D18" w:rsidRDefault="006874B4" w:rsidP="006874B4">
      <w:pPr>
        <w:pStyle w:val="Legenda"/>
      </w:pPr>
      <w:bookmarkStart w:id="143" w:name="_Toc365317842"/>
      <w:bookmarkStart w:id="144" w:name="_Toc372544135"/>
      <w:r>
        <w:t xml:space="preserve">Listagem </w:t>
      </w:r>
      <w:r>
        <w:fldChar w:fldCharType="begin"/>
      </w:r>
      <w:r>
        <w:instrText xml:space="preserve"> SEQ Listagem \* ARABIC </w:instrText>
      </w:r>
      <w:r>
        <w:fldChar w:fldCharType="separate"/>
      </w:r>
      <w:r w:rsidR="00A551CF">
        <w:rPr>
          <w:noProof/>
        </w:rPr>
        <w:t>15</w:t>
      </w:r>
      <w:r>
        <w:fldChar w:fldCharType="end"/>
      </w:r>
      <w:r>
        <w:t xml:space="preserve"> – Exemplo de filtro de ação</w:t>
      </w:r>
      <w:bookmarkEnd w:id="143"/>
      <w:bookmarkEnd w:id="144"/>
    </w:p>
    <w:p w14:paraId="387A4E93" w14:textId="77777777" w:rsidR="006874B4" w:rsidRDefault="006874B4" w:rsidP="006874B4">
      <w:r>
        <w:t>No exemplo da listagem acima, os métodos são utilizados para rastrear uma determinada ação (ou todas, dependendo do escopo do filtro).</w:t>
      </w:r>
    </w:p>
    <w:p w14:paraId="4725318C" w14:textId="77777777" w:rsidR="006874B4" w:rsidRDefault="006874B4" w:rsidP="006874B4"/>
    <w:p w14:paraId="78EAA105" w14:textId="77777777" w:rsidR="006874B4" w:rsidRDefault="006874B4" w:rsidP="006874B4">
      <w:pPr>
        <w:pStyle w:val="Ttulo4"/>
      </w:pPr>
      <w:bookmarkStart w:id="145" w:name="_Toc364336848"/>
      <w:bookmarkStart w:id="146" w:name="_Toc365361645"/>
      <w:r>
        <w:t>Resultado</w:t>
      </w:r>
      <w:bookmarkEnd w:id="145"/>
      <w:bookmarkEnd w:id="146"/>
    </w:p>
    <w:p w14:paraId="5C3042DD" w14:textId="77777777" w:rsidR="006874B4" w:rsidRDefault="006874B4" w:rsidP="006874B4">
      <w:r w:rsidRPr="00E13FC9">
        <w:t xml:space="preserve">Implementam a interface </w:t>
      </w:r>
      <w:r w:rsidRPr="00E13FC9">
        <w:rPr>
          <w:i/>
        </w:rPr>
        <w:t>IResultFilter</w:t>
      </w:r>
      <w:r w:rsidRPr="00E13FC9">
        <w:t xml:space="preserve"> e tratam a execução do objeto </w:t>
      </w:r>
      <w:r w:rsidRPr="00E13FC9">
        <w:rPr>
          <w:i/>
        </w:rPr>
        <w:t>ActionResult</w:t>
      </w:r>
      <w:r w:rsidRPr="00E13FC9">
        <w:t>.</w:t>
      </w:r>
      <w:r>
        <w:t xml:space="preserve"> Ela possui dois métodos: </w:t>
      </w:r>
      <w:r w:rsidRPr="00340B5E">
        <w:rPr>
          <w:i/>
        </w:rPr>
        <w:t>OnResultExecuting</w:t>
      </w:r>
      <w:r>
        <w:t xml:space="preserve"> e </w:t>
      </w:r>
      <w:r w:rsidRPr="00340B5E">
        <w:rPr>
          <w:i/>
        </w:rPr>
        <w:t>OnResultExecuted</w:t>
      </w:r>
      <w:r>
        <w:t xml:space="preserve">, que respectivamente são chamados antes e depois da execução do resultado de uma ação. O objeto </w:t>
      </w:r>
      <w:r w:rsidRPr="00D9593A">
        <w:rPr>
          <w:i/>
        </w:rPr>
        <w:t>ActionResult</w:t>
      </w:r>
      <w:r>
        <w:rPr>
          <w:i/>
        </w:rPr>
        <w:t xml:space="preserve"> </w:t>
      </w:r>
      <w:r>
        <w:t>encapsula o resultado de uma ação de um controller. Os filtros de resultado p</w:t>
      </w:r>
      <w:r w:rsidRPr="00E13FC9">
        <w:t xml:space="preserve">odem </w:t>
      </w:r>
      <w:r>
        <w:t xml:space="preserve">ser </w:t>
      </w:r>
      <w:r w:rsidRPr="00E13FC9">
        <w:t>utilizados para processamento adicional dos resultados, como por exemplo, manipular</w:t>
      </w:r>
      <w:r>
        <w:t xml:space="preserve"> o conteúdo de uma resposta HTTP.</w:t>
      </w:r>
    </w:p>
    <w:p w14:paraId="4281F07A" w14:textId="77777777" w:rsidR="006874B4" w:rsidRPr="005C4FC9" w:rsidRDefault="006874B4" w:rsidP="006874B4">
      <w:pPr>
        <w:pStyle w:val="CodeBlock"/>
        <w:rPr>
          <w:color w:val="000000"/>
          <w:sz w:val="19"/>
          <w:szCs w:val="19"/>
          <w:highlight w:val="white"/>
          <w:lang w:val="en-US"/>
        </w:rPr>
      </w:pPr>
      <w:r w:rsidRPr="005C4FC9">
        <w:rPr>
          <w:color w:val="0000FF"/>
          <w:sz w:val="19"/>
          <w:szCs w:val="19"/>
          <w:highlight w:val="white"/>
          <w:lang w:val="en-US"/>
        </w:rPr>
        <w:lastRenderedPageBreak/>
        <w:t>public</w:t>
      </w:r>
      <w:r w:rsidRPr="005C4FC9">
        <w:rPr>
          <w:color w:val="000000"/>
          <w:sz w:val="19"/>
          <w:szCs w:val="19"/>
          <w:highlight w:val="white"/>
          <w:lang w:val="en-US"/>
        </w:rPr>
        <w:t xml:space="preserve"> </w:t>
      </w:r>
      <w:r w:rsidRPr="005C4FC9">
        <w:rPr>
          <w:color w:val="0000FF"/>
          <w:sz w:val="19"/>
          <w:szCs w:val="19"/>
          <w:highlight w:val="white"/>
          <w:lang w:val="en-US"/>
        </w:rPr>
        <w:t>class</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RequestTimingFilter</w:t>
      </w:r>
      <w:r w:rsidRPr="005C4FC9">
        <w:rPr>
          <w:color w:val="000000"/>
          <w:sz w:val="19"/>
          <w:szCs w:val="19"/>
          <w:highlight w:val="white"/>
          <w:lang w:val="en-US"/>
        </w:rPr>
        <w:t xml:space="preserve"> : </w:t>
      </w:r>
      <w:r w:rsidRPr="005C4FC9">
        <w:rPr>
          <w:rFonts w:ascii="Consolas" w:hAnsi="Consolas" w:cs="Consolas"/>
          <w:color w:val="2B91AF"/>
          <w:sz w:val="19"/>
          <w:szCs w:val="19"/>
          <w:highlight w:val="white"/>
          <w:lang w:val="en-US"/>
        </w:rPr>
        <w:t>IActionFilter</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IResultFilter</w:t>
      </w:r>
    </w:p>
    <w:p w14:paraId="0DF34A25"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49702E67"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6FB111C3"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public</w:t>
      </w:r>
      <w:r w:rsidRPr="005C4FC9">
        <w:rPr>
          <w:color w:val="000000"/>
          <w:sz w:val="19"/>
          <w:szCs w:val="19"/>
          <w:highlight w:val="white"/>
          <w:lang w:val="en-US"/>
        </w:rPr>
        <w:t xml:space="preserve"> </w:t>
      </w:r>
      <w:r w:rsidRPr="005C4FC9">
        <w:rPr>
          <w:color w:val="0000FF"/>
          <w:sz w:val="19"/>
          <w:szCs w:val="19"/>
          <w:highlight w:val="white"/>
          <w:lang w:val="en-US"/>
        </w:rPr>
        <w:t>void</w:t>
      </w:r>
      <w:r w:rsidRPr="005C4FC9">
        <w:rPr>
          <w:color w:val="000000"/>
          <w:sz w:val="19"/>
          <w:szCs w:val="19"/>
          <w:highlight w:val="white"/>
          <w:lang w:val="en-US"/>
        </w:rPr>
        <w:t xml:space="preserve"> OnResultExecuted(</w:t>
      </w:r>
      <w:r w:rsidRPr="005C4FC9">
        <w:rPr>
          <w:sz w:val="19"/>
          <w:szCs w:val="19"/>
          <w:highlight w:val="white"/>
          <w:lang w:val="en-US"/>
        </w:rPr>
        <w:t>ResultExecutedContext</w:t>
      </w:r>
      <w:r w:rsidRPr="005C4FC9">
        <w:rPr>
          <w:color w:val="000000"/>
          <w:sz w:val="19"/>
          <w:szCs w:val="19"/>
          <w:highlight w:val="white"/>
          <w:lang w:val="en-US"/>
        </w:rPr>
        <w:t xml:space="preserve"> filterContext)</w:t>
      </w:r>
    </w:p>
    <w:p w14:paraId="770358B4"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566EDCC3"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var</w:t>
      </w:r>
      <w:r w:rsidRPr="005C4FC9">
        <w:rPr>
          <w:color w:val="000000"/>
          <w:sz w:val="19"/>
          <w:szCs w:val="19"/>
          <w:highlight w:val="white"/>
          <w:lang w:val="en-US"/>
        </w:rPr>
        <w:t xml:space="preserve"> renderTimer = GetTimer(filterContext, </w:t>
      </w:r>
      <w:r w:rsidRPr="005C4FC9">
        <w:rPr>
          <w:color w:val="A31515"/>
          <w:sz w:val="19"/>
          <w:szCs w:val="19"/>
          <w:highlight w:val="white"/>
          <w:lang w:val="en-US"/>
        </w:rPr>
        <w:t>"render"</w:t>
      </w:r>
      <w:r w:rsidRPr="005C4FC9">
        <w:rPr>
          <w:color w:val="000000"/>
          <w:sz w:val="19"/>
          <w:szCs w:val="19"/>
          <w:highlight w:val="white"/>
          <w:lang w:val="en-US"/>
        </w:rPr>
        <w:t>);</w:t>
      </w:r>
    </w:p>
    <w:p w14:paraId="761809EA"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renderTimer.Stop();</w:t>
      </w:r>
    </w:p>
    <w:p w14:paraId="1341577D" w14:textId="77777777" w:rsidR="006874B4" w:rsidRPr="005C4FC9" w:rsidRDefault="006874B4" w:rsidP="006874B4">
      <w:pPr>
        <w:pStyle w:val="CodeBlock"/>
        <w:rPr>
          <w:color w:val="000000"/>
          <w:sz w:val="19"/>
          <w:szCs w:val="19"/>
          <w:highlight w:val="white"/>
          <w:lang w:val="en-US"/>
        </w:rPr>
      </w:pPr>
    </w:p>
    <w:p w14:paraId="4CC60517"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var</w:t>
      </w:r>
      <w:r w:rsidRPr="005C4FC9">
        <w:rPr>
          <w:color w:val="000000"/>
          <w:sz w:val="19"/>
          <w:szCs w:val="19"/>
          <w:highlight w:val="white"/>
          <w:lang w:val="en-US"/>
        </w:rPr>
        <w:t xml:space="preserve"> actionTimer = GetTimer(filterContext, </w:t>
      </w:r>
      <w:r w:rsidRPr="005C4FC9">
        <w:rPr>
          <w:color w:val="A31515"/>
          <w:sz w:val="19"/>
          <w:szCs w:val="19"/>
          <w:highlight w:val="white"/>
          <w:lang w:val="en-US"/>
        </w:rPr>
        <w:t>"action"</w:t>
      </w:r>
      <w:r w:rsidRPr="005C4FC9">
        <w:rPr>
          <w:color w:val="000000"/>
          <w:sz w:val="19"/>
          <w:szCs w:val="19"/>
          <w:highlight w:val="white"/>
          <w:lang w:val="en-US"/>
        </w:rPr>
        <w:t>);</w:t>
      </w:r>
    </w:p>
    <w:p w14:paraId="63BE2369" w14:textId="77777777" w:rsidR="006874B4" w:rsidRPr="00474230" w:rsidRDefault="006874B4" w:rsidP="006874B4">
      <w:pPr>
        <w:pStyle w:val="CodeBlock"/>
        <w:rPr>
          <w:color w:val="000000"/>
          <w:sz w:val="19"/>
          <w:szCs w:val="19"/>
          <w:highlight w:val="white"/>
        </w:rPr>
      </w:pPr>
      <w:r w:rsidRPr="005C4FC9">
        <w:rPr>
          <w:color w:val="000000"/>
          <w:sz w:val="19"/>
          <w:szCs w:val="19"/>
          <w:highlight w:val="white"/>
          <w:lang w:val="en-US"/>
        </w:rPr>
        <w:t xml:space="preserve">            </w:t>
      </w:r>
      <w:r w:rsidRPr="00474230">
        <w:rPr>
          <w:color w:val="0000FF"/>
          <w:sz w:val="19"/>
          <w:szCs w:val="19"/>
          <w:highlight w:val="white"/>
        </w:rPr>
        <w:t>var</w:t>
      </w:r>
      <w:r w:rsidRPr="00474230">
        <w:rPr>
          <w:color w:val="000000"/>
          <w:sz w:val="19"/>
          <w:szCs w:val="19"/>
          <w:highlight w:val="white"/>
        </w:rPr>
        <w:t xml:space="preserve"> response = filterContext.HttpContext.Response;</w:t>
      </w:r>
    </w:p>
    <w:p w14:paraId="10616E1B" w14:textId="77777777" w:rsidR="006874B4" w:rsidRPr="00474230" w:rsidRDefault="006874B4" w:rsidP="006874B4">
      <w:pPr>
        <w:pStyle w:val="CodeBlock"/>
        <w:rPr>
          <w:color w:val="000000"/>
          <w:sz w:val="19"/>
          <w:szCs w:val="19"/>
          <w:highlight w:val="white"/>
        </w:rPr>
      </w:pPr>
    </w:p>
    <w:p w14:paraId="04C9B810" w14:textId="77777777" w:rsidR="006874B4" w:rsidRPr="005C4FC9" w:rsidRDefault="006874B4" w:rsidP="006874B4">
      <w:pPr>
        <w:pStyle w:val="CodeBlock"/>
        <w:rPr>
          <w:color w:val="000000"/>
          <w:sz w:val="19"/>
          <w:szCs w:val="19"/>
          <w:highlight w:val="white"/>
          <w:lang w:val="en-US"/>
        </w:rPr>
      </w:pPr>
      <w:r w:rsidRPr="00474230">
        <w:rPr>
          <w:color w:val="000000"/>
          <w:sz w:val="19"/>
          <w:szCs w:val="19"/>
          <w:highlight w:val="white"/>
        </w:rPr>
        <w:t xml:space="preserve">            </w:t>
      </w:r>
      <w:r w:rsidRPr="005C4FC9">
        <w:rPr>
          <w:color w:val="0000FF"/>
          <w:sz w:val="19"/>
          <w:szCs w:val="19"/>
          <w:highlight w:val="white"/>
          <w:lang w:val="en-US"/>
        </w:rPr>
        <w:t>if</w:t>
      </w:r>
      <w:r w:rsidRPr="005C4FC9">
        <w:rPr>
          <w:color w:val="000000"/>
          <w:sz w:val="19"/>
          <w:szCs w:val="19"/>
          <w:highlight w:val="white"/>
          <w:lang w:val="en-US"/>
        </w:rPr>
        <w:t xml:space="preserve"> (response.ContentType == </w:t>
      </w:r>
      <w:r w:rsidRPr="005C4FC9">
        <w:rPr>
          <w:color w:val="A31515"/>
          <w:sz w:val="19"/>
          <w:szCs w:val="19"/>
          <w:highlight w:val="white"/>
          <w:lang w:val="en-US"/>
        </w:rPr>
        <w:t>"text/html"</w:t>
      </w:r>
      <w:r w:rsidRPr="005C4FC9">
        <w:rPr>
          <w:color w:val="000000"/>
          <w:sz w:val="19"/>
          <w:szCs w:val="19"/>
          <w:highlight w:val="white"/>
          <w:lang w:val="en-US"/>
        </w:rPr>
        <w:t>)</w:t>
      </w:r>
    </w:p>
    <w:p w14:paraId="49A6DE68"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21AF1626"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response.Write(</w:t>
      </w:r>
    </w:p>
    <w:p w14:paraId="54F16587"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string</w:t>
      </w:r>
      <w:r w:rsidRPr="005C4FC9">
        <w:rPr>
          <w:color w:val="000000"/>
          <w:sz w:val="19"/>
          <w:szCs w:val="19"/>
          <w:highlight w:val="white"/>
          <w:lang w:val="en-US"/>
        </w:rPr>
        <w:t>.Format(</w:t>
      </w:r>
    </w:p>
    <w:p w14:paraId="4BD0CEF3"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A31515"/>
          <w:sz w:val="19"/>
          <w:szCs w:val="19"/>
          <w:highlight w:val="white"/>
          <w:lang w:val="en-US"/>
        </w:rPr>
        <w:t>"&lt;div style='font-size: 70%; font-weight: bold; color: #888;'&gt;Action '</w:t>
      </w:r>
      <w:r w:rsidRPr="005C4FC9">
        <w:rPr>
          <w:color w:val="3CB371"/>
          <w:sz w:val="19"/>
          <w:szCs w:val="19"/>
          <w:highlight w:val="white"/>
          <w:lang w:val="en-US"/>
        </w:rPr>
        <w:t>{0}</w:t>
      </w:r>
      <w:r w:rsidRPr="005C4FC9">
        <w:rPr>
          <w:color w:val="A31515"/>
          <w:sz w:val="19"/>
          <w:szCs w:val="19"/>
          <w:highlight w:val="white"/>
          <w:lang w:val="en-US"/>
        </w:rPr>
        <w:t xml:space="preserve"> :: </w:t>
      </w:r>
      <w:r w:rsidRPr="005C4FC9">
        <w:rPr>
          <w:color w:val="3CB371"/>
          <w:sz w:val="19"/>
          <w:szCs w:val="19"/>
          <w:highlight w:val="white"/>
          <w:lang w:val="en-US"/>
        </w:rPr>
        <w:t>{1}</w:t>
      </w:r>
      <w:r w:rsidRPr="005C4FC9">
        <w:rPr>
          <w:color w:val="A31515"/>
          <w:sz w:val="19"/>
          <w:szCs w:val="19"/>
          <w:highlight w:val="white"/>
          <w:lang w:val="en-US"/>
        </w:rPr>
        <w:t xml:space="preserve">'&lt;br /&gt; Execute: </w:t>
      </w:r>
      <w:r w:rsidRPr="005C4FC9">
        <w:rPr>
          <w:color w:val="3CB371"/>
          <w:sz w:val="19"/>
          <w:szCs w:val="19"/>
          <w:highlight w:val="white"/>
          <w:lang w:val="en-US"/>
        </w:rPr>
        <w:t>{2}</w:t>
      </w:r>
      <w:r w:rsidRPr="005C4FC9">
        <w:rPr>
          <w:color w:val="A31515"/>
          <w:sz w:val="19"/>
          <w:szCs w:val="19"/>
          <w:highlight w:val="white"/>
          <w:lang w:val="en-US"/>
        </w:rPr>
        <w:t xml:space="preserve">ms, Render: </w:t>
      </w:r>
      <w:r w:rsidRPr="005C4FC9">
        <w:rPr>
          <w:color w:val="3CB371"/>
          <w:sz w:val="19"/>
          <w:szCs w:val="19"/>
          <w:highlight w:val="white"/>
          <w:lang w:val="en-US"/>
        </w:rPr>
        <w:t>{3}</w:t>
      </w:r>
      <w:r w:rsidRPr="005C4FC9">
        <w:rPr>
          <w:color w:val="A31515"/>
          <w:sz w:val="19"/>
          <w:szCs w:val="19"/>
          <w:highlight w:val="white"/>
          <w:lang w:val="en-US"/>
        </w:rPr>
        <w:t>ms.&lt;/div&gt;"</w:t>
      </w:r>
      <w:r w:rsidRPr="005C4FC9">
        <w:rPr>
          <w:color w:val="000000"/>
          <w:sz w:val="19"/>
          <w:szCs w:val="19"/>
          <w:highlight w:val="white"/>
          <w:lang w:val="en-US"/>
        </w:rPr>
        <w:t>,</w:t>
      </w:r>
    </w:p>
    <w:p w14:paraId="24A01121"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filterContext.RouteData.Values[</w:t>
      </w:r>
      <w:r w:rsidRPr="005C4FC9">
        <w:rPr>
          <w:color w:val="A31515"/>
          <w:sz w:val="19"/>
          <w:szCs w:val="19"/>
          <w:highlight w:val="white"/>
          <w:lang w:val="en-US"/>
        </w:rPr>
        <w:t>"controller"</w:t>
      </w:r>
      <w:r w:rsidRPr="005C4FC9">
        <w:rPr>
          <w:color w:val="000000"/>
          <w:sz w:val="19"/>
          <w:szCs w:val="19"/>
          <w:highlight w:val="white"/>
          <w:lang w:val="en-US"/>
        </w:rPr>
        <w:t>],</w:t>
      </w:r>
    </w:p>
    <w:p w14:paraId="2BBDD217"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filterContext.RouteData.Values[</w:t>
      </w:r>
      <w:r w:rsidRPr="005C4FC9">
        <w:rPr>
          <w:color w:val="A31515"/>
          <w:sz w:val="19"/>
          <w:szCs w:val="19"/>
          <w:highlight w:val="white"/>
          <w:lang w:val="en-US"/>
        </w:rPr>
        <w:t>"action"</w:t>
      </w:r>
      <w:r w:rsidRPr="005C4FC9">
        <w:rPr>
          <w:color w:val="000000"/>
          <w:sz w:val="19"/>
          <w:szCs w:val="19"/>
          <w:highlight w:val="white"/>
          <w:lang w:val="en-US"/>
        </w:rPr>
        <w:t>],</w:t>
      </w:r>
    </w:p>
    <w:p w14:paraId="2C31918D" w14:textId="77777777" w:rsidR="006874B4" w:rsidRPr="00474230" w:rsidRDefault="006874B4" w:rsidP="006874B4">
      <w:pPr>
        <w:pStyle w:val="CodeBlock"/>
        <w:rPr>
          <w:color w:val="000000"/>
          <w:sz w:val="19"/>
          <w:szCs w:val="19"/>
          <w:highlight w:val="white"/>
        </w:rPr>
      </w:pPr>
      <w:r w:rsidRPr="005C4FC9">
        <w:rPr>
          <w:color w:val="000000"/>
          <w:sz w:val="19"/>
          <w:szCs w:val="19"/>
          <w:highlight w:val="white"/>
          <w:lang w:val="en-US"/>
        </w:rPr>
        <w:t xml:space="preserve">                    </w:t>
      </w:r>
      <w:r w:rsidRPr="00474230">
        <w:rPr>
          <w:color w:val="000000"/>
          <w:sz w:val="19"/>
          <w:szCs w:val="19"/>
          <w:highlight w:val="white"/>
        </w:rPr>
        <w:t>actionTimer.ElapsedMilliseconds,</w:t>
      </w:r>
    </w:p>
    <w:p w14:paraId="04A995DC" w14:textId="77777777" w:rsidR="006874B4" w:rsidRPr="00474230" w:rsidRDefault="006874B4" w:rsidP="006874B4">
      <w:pPr>
        <w:pStyle w:val="CodeBlock"/>
        <w:rPr>
          <w:color w:val="000000"/>
          <w:sz w:val="19"/>
          <w:szCs w:val="19"/>
          <w:highlight w:val="white"/>
        </w:rPr>
      </w:pPr>
      <w:r w:rsidRPr="00474230">
        <w:rPr>
          <w:color w:val="000000"/>
          <w:sz w:val="19"/>
          <w:szCs w:val="19"/>
          <w:highlight w:val="white"/>
        </w:rPr>
        <w:t xml:space="preserve">                    renderTimer.ElapsedMilliseconds</w:t>
      </w:r>
    </w:p>
    <w:p w14:paraId="78E6BEE8" w14:textId="77777777" w:rsidR="006874B4" w:rsidRPr="00474230" w:rsidRDefault="006874B4" w:rsidP="006874B4">
      <w:pPr>
        <w:pStyle w:val="CodeBlock"/>
        <w:rPr>
          <w:color w:val="000000"/>
          <w:sz w:val="19"/>
          <w:szCs w:val="19"/>
          <w:highlight w:val="white"/>
        </w:rPr>
      </w:pPr>
      <w:r w:rsidRPr="00474230">
        <w:rPr>
          <w:color w:val="000000"/>
          <w:sz w:val="19"/>
          <w:szCs w:val="19"/>
          <w:highlight w:val="white"/>
        </w:rPr>
        <w:t xml:space="preserve">                    )</w:t>
      </w:r>
    </w:p>
    <w:p w14:paraId="4736CE01" w14:textId="77777777" w:rsidR="006874B4" w:rsidRPr="00474230" w:rsidRDefault="006874B4" w:rsidP="006874B4">
      <w:pPr>
        <w:pStyle w:val="CodeBlock"/>
        <w:rPr>
          <w:color w:val="000000"/>
          <w:sz w:val="19"/>
          <w:szCs w:val="19"/>
          <w:highlight w:val="white"/>
        </w:rPr>
      </w:pPr>
      <w:r w:rsidRPr="00474230">
        <w:rPr>
          <w:color w:val="000000"/>
          <w:sz w:val="19"/>
          <w:szCs w:val="19"/>
          <w:highlight w:val="white"/>
        </w:rPr>
        <w:t xml:space="preserve">                  );</w:t>
      </w:r>
    </w:p>
    <w:p w14:paraId="1C89E2CB" w14:textId="77777777" w:rsidR="006874B4" w:rsidRPr="00474230" w:rsidRDefault="006874B4" w:rsidP="006874B4">
      <w:pPr>
        <w:pStyle w:val="CodeBlock"/>
        <w:rPr>
          <w:color w:val="000000"/>
          <w:sz w:val="19"/>
          <w:szCs w:val="19"/>
          <w:highlight w:val="white"/>
        </w:rPr>
      </w:pPr>
      <w:r w:rsidRPr="00474230">
        <w:rPr>
          <w:color w:val="000000"/>
          <w:sz w:val="19"/>
          <w:szCs w:val="19"/>
          <w:highlight w:val="white"/>
        </w:rPr>
        <w:t xml:space="preserve">            }</w:t>
      </w:r>
    </w:p>
    <w:p w14:paraId="70CE44D5" w14:textId="77777777" w:rsidR="006874B4" w:rsidRPr="00474230" w:rsidRDefault="006874B4" w:rsidP="006874B4">
      <w:pPr>
        <w:pStyle w:val="CodeBlock"/>
        <w:rPr>
          <w:color w:val="000000"/>
          <w:sz w:val="19"/>
          <w:szCs w:val="19"/>
          <w:highlight w:val="white"/>
        </w:rPr>
      </w:pPr>
      <w:r w:rsidRPr="00474230">
        <w:rPr>
          <w:color w:val="000000"/>
          <w:sz w:val="19"/>
          <w:szCs w:val="19"/>
          <w:highlight w:val="white"/>
        </w:rPr>
        <w:t xml:space="preserve">        }</w:t>
      </w:r>
    </w:p>
    <w:p w14:paraId="34339D56" w14:textId="77777777" w:rsidR="006874B4" w:rsidRPr="00474230" w:rsidRDefault="006874B4" w:rsidP="006874B4">
      <w:pPr>
        <w:pStyle w:val="CodeBlock"/>
        <w:rPr>
          <w:color w:val="000000"/>
          <w:sz w:val="19"/>
          <w:szCs w:val="19"/>
        </w:rPr>
      </w:pPr>
      <w:r w:rsidRPr="00474230">
        <w:rPr>
          <w:color w:val="000000"/>
          <w:sz w:val="19"/>
          <w:szCs w:val="19"/>
          <w:highlight w:val="white"/>
        </w:rPr>
        <w:t xml:space="preserve">    }</w:t>
      </w:r>
    </w:p>
    <w:p w14:paraId="3B27ACC2" w14:textId="77777777" w:rsidR="006874B4" w:rsidRPr="001E3D18" w:rsidRDefault="006874B4" w:rsidP="006874B4">
      <w:pPr>
        <w:pStyle w:val="Legenda"/>
      </w:pPr>
      <w:bookmarkStart w:id="147" w:name="_Toc365317843"/>
      <w:bookmarkStart w:id="148" w:name="_Toc372544136"/>
      <w:r>
        <w:t xml:space="preserve">Listagem </w:t>
      </w:r>
      <w:r>
        <w:fldChar w:fldCharType="begin"/>
      </w:r>
      <w:r>
        <w:instrText xml:space="preserve"> SEQ Listagem \* ARABIC </w:instrText>
      </w:r>
      <w:r>
        <w:fldChar w:fldCharType="separate"/>
      </w:r>
      <w:r w:rsidR="00A551CF">
        <w:rPr>
          <w:noProof/>
        </w:rPr>
        <w:t>16</w:t>
      </w:r>
      <w:r>
        <w:fldChar w:fldCharType="end"/>
      </w:r>
      <w:r>
        <w:t xml:space="preserve"> – Exemplo de filtro personalizado de resultado</w:t>
      </w:r>
      <w:bookmarkEnd w:id="147"/>
      <w:bookmarkEnd w:id="148"/>
    </w:p>
    <w:p w14:paraId="7C1B5102" w14:textId="77777777" w:rsidR="006874B4" w:rsidRDefault="006874B4" w:rsidP="006874B4"/>
    <w:p w14:paraId="3EFFC552" w14:textId="77777777" w:rsidR="006874B4" w:rsidRDefault="006874B4" w:rsidP="006874B4">
      <w:pPr>
        <w:spacing w:before="0" w:after="200"/>
        <w:rPr>
          <w:rFonts w:eastAsiaTheme="minorHAnsi"/>
          <w:color w:val="008AC8"/>
          <w:sz w:val="28"/>
          <w:szCs w:val="28"/>
        </w:rPr>
      </w:pPr>
      <w:bookmarkStart w:id="149" w:name="_Toc364336849"/>
      <w:r>
        <w:br w:type="page"/>
      </w:r>
    </w:p>
    <w:p w14:paraId="75419D8C" w14:textId="77777777" w:rsidR="006874B4" w:rsidRDefault="006874B4" w:rsidP="006874B4">
      <w:pPr>
        <w:pStyle w:val="Ttulo4"/>
      </w:pPr>
      <w:bookmarkStart w:id="150" w:name="_Toc365361646"/>
      <w:r>
        <w:lastRenderedPageBreak/>
        <w:t>Exceção</w:t>
      </w:r>
      <w:bookmarkEnd w:id="149"/>
      <w:bookmarkEnd w:id="150"/>
    </w:p>
    <w:p w14:paraId="7145FDFD" w14:textId="77777777" w:rsidR="006874B4" w:rsidRDefault="006874B4" w:rsidP="006874B4">
      <w:r w:rsidRPr="00E010A8">
        <w:t xml:space="preserve">Os filtros de exceção são utilizados para tratamento de erros que possam ocorrer durante a execução do fluxo ASP.NET MVC. Implementam a interface </w:t>
      </w:r>
      <w:r w:rsidRPr="00E010A8">
        <w:rPr>
          <w:i/>
        </w:rPr>
        <w:t>IExceptionFilter</w:t>
      </w:r>
      <w:r w:rsidRPr="00E010A8">
        <w:t xml:space="preserve"> e são ativados to</w:t>
      </w:r>
      <w:r>
        <w:t xml:space="preserve">da vez que um erro não tratado </w:t>
      </w:r>
      <w:r w:rsidRPr="00E010A8">
        <w:t>ocorre.</w:t>
      </w:r>
    </w:p>
    <w:p w14:paraId="252DD61D" w14:textId="77777777" w:rsidR="006874B4" w:rsidRDefault="006874B4" w:rsidP="006874B4">
      <w:pPr>
        <w:rPr>
          <w:rStyle w:val="unresolvedlink"/>
        </w:rPr>
      </w:pPr>
      <w:r>
        <w:t xml:space="preserve">A interface </w:t>
      </w:r>
      <w:r w:rsidRPr="00D9593A">
        <w:rPr>
          <w:i/>
        </w:rPr>
        <w:t>IExceptionFilter</w:t>
      </w:r>
      <w:r>
        <w:rPr>
          <w:i/>
        </w:rPr>
        <w:t xml:space="preserve"> </w:t>
      </w:r>
      <w:r>
        <w:t xml:space="preserve">possui o método </w:t>
      </w:r>
      <w:r w:rsidRPr="00D9593A">
        <w:rPr>
          <w:rStyle w:val="unresolvedlink"/>
          <w:i/>
        </w:rPr>
        <w:t>ExecuteExceptionFilterAsync</w:t>
      </w:r>
      <w:r>
        <w:rPr>
          <w:rStyle w:val="unresolvedlink"/>
          <w:i/>
        </w:rPr>
        <w:t xml:space="preserve"> </w:t>
      </w:r>
      <w:r>
        <w:rPr>
          <w:rStyle w:val="unresolvedlink"/>
        </w:rPr>
        <w:t>que efetua uma chamada assíncrona de filtro de exceção, permitindo o tratamento de erros nos objetos onde ele é decorado.</w:t>
      </w:r>
    </w:p>
    <w:p w14:paraId="6A7BCC1B" w14:textId="77777777" w:rsidR="006874B4" w:rsidRDefault="006874B4" w:rsidP="006874B4">
      <w:pPr>
        <w:rPr>
          <w:rStyle w:val="unresolvedlink"/>
        </w:rPr>
      </w:pPr>
      <w:r>
        <w:rPr>
          <w:rStyle w:val="unresolvedlink"/>
        </w:rPr>
        <w:t>No exemplo abaixo, é implementado um filtro que redireciona a resposta para um resultado.</w:t>
      </w:r>
    </w:p>
    <w:p w14:paraId="2A522324" w14:textId="77777777" w:rsidR="006874B4" w:rsidRPr="00D9593A" w:rsidRDefault="006874B4" w:rsidP="006874B4">
      <w:r>
        <w:rPr>
          <w:rStyle w:val="unresolvedlink"/>
        </w:rPr>
        <w:t xml:space="preserve">Nos trechos comentados, é possível implementar lógicas de </w:t>
      </w:r>
      <w:r w:rsidRPr="00D9593A">
        <w:rPr>
          <w:rStyle w:val="unresolvedlink"/>
          <w:i/>
        </w:rPr>
        <w:t>log</w:t>
      </w:r>
      <w:r>
        <w:rPr>
          <w:rStyle w:val="unresolvedlink"/>
        </w:rPr>
        <w:t xml:space="preserve"> e tratamento de erro.</w:t>
      </w:r>
    </w:p>
    <w:p w14:paraId="2C1AF52B" w14:textId="77777777" w:rsidR="006874B4" w:rsidRPr="005C4FC9" w:rsidRDefault="006874B4" w:rsidP="006874B4">
      <w:pPr>
        <w:pStyle w:val="CodeBlock"/>
        <w:rPr>
          <w:color w:val="000000"/>
          <w:sz w:val="19"/>
          <w:szCs w:val="19"/>
          <w:highlight w:val="white"/>
          <w:lang w:val="en-US"/>
        </w:rPr>
      </w:pPr>
      <w:r w:rsidRPr="005C4FC9">
        <w:rPr>
          <w:b/>
          <w:color w:val="0000FF"/>
          <w:sz w:val="19"/>
          <w:szCs w:val="19"/>
          <w:highlight w:val="white"/>
          <w:lang w:val="en-US"/>
        </w:rPr>
        <w:t>public</w:t>
      </w:r>
      <w:r w:rsidRPr="005C4FC9">
        <w:rPr>
          <w:b/>
          <w:color w:val="000000"/>
          <w:sz w:val="19"/>
          <w:szCs w:val="19"/>
          <w:highlight w:val="white"/>
          <w:lang w:val="en-US"/>
        </w:rPr>
        <w:t xml:space="preserve"> </w:t>
      </w:r>
      <w:r w:rsidRPr="005C4FC9">
        <w:rPr>
          <w:b/>
          <w:color w:val="0000FF"/>
          <w:sz w:val="19"/>
          <w:szCs w:val="19"/>
          <w:highlight w:val="white"/>
          <w:lang w:val="en-US"/>
        </w:rPr>
        <w:t>class</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GenericExceptionHandlerFilter</w:t>
      </w:r>
      <w:r w:rsidRPr="005C4FC9">
        <w:rPr>
          <w:color w:val="000000"/>
          <w:sz w:val="19"/>
          <w:szCs w:val="19"/>
          <w:highlight w:val="white"/>
          <w:lang w:val="en-US"/>
        </w:rPr>
        <w:t xml:space="preserve"> : </w:t>
      </w:r>
      <w:r w:rsidRPr="005C4FC9">
        <w:rPr>
          <w:rFonts w:ascii="Consolas" w:hAnsi="Consolas" w:cs="Consolas"/>
          <w:color w:val="2B91AF"/>
          <w:sz w:val="19"/>
          <w:szCs w:val="19"/>
          <w:highlight w:val="white"/>
          <w:lang w:val="en-US"/>
        </w:rPr>
        <w:t>ActionFilterAttribute</w:t>
      </w:r>
      <w:r w:rsidRPr="005C4FC9">
        <w:rPr>
          <w:color w:val="000000"/>
          <w:sz w:val="19"/>
          <w:szCs w:val="19"/>
          <w:highlight w:val="white"/>
          <w:lang w:val="en-US"/>
        </w:rPr>
        <w:t xml:space="preserve">, </w:t>
      </w:r>
      <w:r w:rsidRPr="005C4FC9">
        <w:rPr>
          <w:rFonts w:ascii="Consolas" w:hAnsi="Consolas" w:cs="Consolas"/>
          <w:color w:val="2B91AF"/>
          <w:sz w:val="19"/>
          <w:szCs w:val="19"/>
          <w:highlight w:val="white"/>
          <w:lang w:val="en-US"/>
        </w:rPr>
        <w:t>IExceptionFilter</w:t>
      </w:r>
    </w:p>
    <w:p w14:paraId="213C4B57" w14:textId="77777777" w:rsidR="006874B4" w:rsidRPr="005C4FC9" w:rsidRDefault="006874B4" w:rsidP="006874B4">
      <w:pPr>
        <w:pStyle w:val="CodeBlock"/>
        <w:rPr>
          <w:color w:val="000000"/>
          <w:sz w:val="19"/>
          <w:szCs w:val="19"/>
          <w:highlight w:val="white"/>
          <w:lang w:val="en-US"/>
        </w:rPr>
      </w:pPr>
      <w:r>
        <w:rPr>
          <w:color w:val="000000"/>
          <w:sz w:val="19"/>
          <w:szCs w:val="19"/>
          <w:highlight w:val="white"/>
          <w:lang w:val="en-US"/>
        </w:rPr>
        <w:t xml:space="preserve">    {</w:t>
      </w:r>
    </w:p>
    <w:p w14:paraId="2122FE7B"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public</w:t>
      </w:r>
      <w:r w:rsidRPr="005C4FC9">
        <w:rPr>
          <w:color w:val="000000"/>
          <w:sz w:val="19"/>
          <w:szCs w:val="19"/>
          <w:highlight w:val="white"/>
          <w:lang w:val="en-US"/>
        </w:rPr>
        <w:t xml:space="preserve"> </w:t>
      </w:r>
      <w:r w:rsidRPr="005C4FC9">
        <w:rPr>
          <w:color w:val="0000FF"/>
          <w:sz w:val="19"/>
          <w:szCs w:val="19"/>
          <w:highlight w:val="white"/>
          <w:lang w:val="en-US"/>
        </w:rPr>
        <w:t>void</w:t>
      </w:r>
      <w:r w:rsidRPr="005C4FC9">
        <w:rPr>
          <w:color w:val="000000"/>
          <w:sz w:val="19"/>
          <w:szCs w:val="19"/>
          <w:highlight w:val="white"/>
          <w:lang w:val="en-US"/>
        </w:rPr>
        <w:t xml:space="preserve"> OnException(</w:t>
      </w:r>
      <w:r w:rsidRPr="005C4FC9">
        <w:rPr>
          <w:sz w:val="19"/>
          <w:szCs w:val="19"/>
          <w:highlight w:val="white"/>
          <w:lang w:val="en-US"/>
        </w:rPr>
        <w:t>ExceptionContext</w:t>
      </w:r>
      <w:r w:rsidRPr="005C4FC9">
        <w:rPr>
          <w:color w:val="000000"/>
          <w:sz w:val="19"/>
          <w:szCs w:val="19"/>
          <w:highlight w:val="white"/>
          <w:lang w:val="en-US"/>
        </w:rPr>
        <w:t xml:space="preserve"> filterContext)</w:t>
      </w:r>
    </w:p>
    <w:p w14:paraId="56897F29"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73E036DC"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r w:rsidRPr="005C4FC9">
        <w:rPr>
          <w:color w:val="0000FF"/>
          <w:sz w:val="19"/>
          <w:szCs w:val="19"/>
          <w:highlight w:val="white"/>
          <w:lang w:val="en-US"/>
        </w:rPr>
        <w:t>if</w:t>
      </w:r>
      <w:r w:rsidRPr="005C4FC9">
        <w:rPr>
          <w:color w:val="000000"/>
          <w:sz w:val="19"/>
          <w:szCs w:val="19"/>
          <w:highlight w:val="white"/>
          <w:lang w:val="en-US"/>
        </w:rPr>
        <w:t xml:space="preserve"> (ApplyFilter(filterContext))</w:t>
      </w:r>
    </w:p>
    <w:p w14:paraId="7BA5967F"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w:t>
      </w:r>
    </w:p>
    <w:p w14:paraId="1A8B7AA7"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filterContext.ExceptionHandled = </w:t>
      </w:r>
      <w:r w:rsidRPr="005C4FC9">
        <w:rPr>
          <w:color w:val="0000FF"/>
          <w:sz w:val="19"/>
          <w:szCs w:val="19"/>
          <w:highlight w:val="white"/>
          <w:lang w:val="en-US"/>
        </w:rPr>
        <w:t>true</w:t>
      </w:r>
      <w:r w:rsidRPr="005C4FC9">
        <w:rPr>
          <w:color w:val="000000"/>
          <w:sz w:val="19"/>
          <w:szCs w:val="19"/>
          <w:highlight w:val="white"/>
          <w:lang w:val="en-US"/>
        </w:rPr>
        <w:t>;</w:t>
      </w:r>
    </w:p>
    <w:p w14:paraId="73ED1D86" w14:textId="77777777" w:rsidR="006874B4" w:rsidRPr="005C4FC9" w:rsidRDefault="006874B4" w:rsidP="006874B4">
      <w:pPr>
        <w:pStyle w:val="CodeBlock"/>
        <w:rPr>
          <w:color w:val="000000"/>
          <w:sz w:val="19"/>
          <w:szCs w:val="19"/>
          <w:highlight w:val="white"/>
          <w:lang w:val="en-US"/>
        </w:rPr>
      </w:pPr>
    </w:p>
    <w:p w14:paraId="6A929B1B" w14:textId="77777777" w:rsidR="006874B4" w:rsidRPr="005C4FC9" w:rsidRDefault="006874B4" w:rsidP="006874B4">
      <w:pPr>
        <w:pStyle w:val="CodeBlock"/>
        <w:rPr>
          <w:color w:val="0000FF"/>
          <w:sz w:val="19"/>
          <w:szCs w:val="19"/>
          <w:highlight w:val="white"/>
          <w:lang w:val="en-US"/>
        </w:rPr>
      </w:pPr>
      <w:r w:rsidRPr="005C4FC9">
        <w:rPr>
          <w:color w:val="0000FF"/>
          <w:sz w:val="19"/>
          <w:szCs w:val="19"/>
          <w:highlight w:val="white"/>
          <w:lang w:val="en-US"/>
        </w:rPr>
        <w:t xml:space="preserve">                //LOGGING</w:t>
      </w:r>
    </w:p>
    <w:p w14:paraId="15555DB6" w14:textId="77777777" w:rsidR="006874B4" w:rsidRPr="005C4FC9" w:rsidRDefault="006874B4" w:rsidP="006874B4">
      <w:pPr>
        <w:pStyle w:val="CodeBlock"/>
        <w:rPr>
          <w:color w:val="0000FF"/>
          <w:sz w:val="19"/>
          <w:szCs w:val="19"/>
          <w:highlight w:val="white"/>
          <w:lang w:val="en-US"/>
        </w:rPr>
      </w:pPr>
      <w:r w:rsidRPr="005C4FC9">
        <w:rPr>
          <w:color w:val="0000FF"/>
          <w:sz w:val="19"/>
          <w:szCs w:val="19"/>
          <w:highlight w:val="white"/>
          <w:lang w:val="en-US"/>
        </w:rPr>
        <w:t xml:space="preserve">                //ERROR HANDLING</w:t>
      </w:r>
    </w:p>
    <w:p w14:paraId="06F8CF1C" w14:textId="77777777" w:rsidR="006874B4" w:rsidRPr="005C4FC9" w:rsidRDefault="006874B4" w:rsidP="006874B4">
      <w:pPr>
        <w:pStyle w:val="CodeBlock"/>
        <w:rPr>
          <w:color w:val="000000"/>
          <w:sz w:val="19"/>
          <w:szCs w:val="19"/>
          <w:highlight w:val="white"/>
          <w:lang w:val="en-US"/>
        </w:rPr>
      </w:pPr>
    </w:p>
    <w:p w14:paraId="122E1D4C" w14:textId="77777777" w:rsidR="006874B4" w:rsidRPr="005C4FC9" w:rsidRDefault="006874B4" w:rsidP="006874B4">
      <w:pPr>
        <w:pStyle w:val="CodeBlock"/>
        <w:rPr>
          <w:color w:val="000000"/>
          <w:sz w:val="19"/>
          <w:szCs w:val="19"/>
          <w:highlight w:val="white"/>
          <w:lang w:val="en-US"/>
        </w:rPr>
      </w:pPr>
      <w:r w:rsidRPr="005C4FC9">
        <w:rPr>
          <w:color w:val="000000"/>
          <w:sz w:val="19"/>
          <w:szCs w:val="19"/>
          <w:highlight w:val="white"/>
          <w:lang w:val="en-US"/>
        </w:rPr>
        <w:t xml:space="preserve">                filterContext.Result = </w:t>
      </w:r>
      <w:r w:rsidRPr="005C4FC9">
        <w:rPr>
          <w:color w:val="0000FF"/>
          <w:sz w:val="19"/>
          <w:szCs w:val="19"/>
          <w:highlight w:val="white"/>
          <w:lang w:val="en-US"/>
        </w:rPr>
        <w:t>new</w:t>
      </w:r>
      <w:r w:rsidRPr="005C4FC9">
        <w:rPr>
          <w:color w:val="000000"/>
          <w:sz w:val="19"/>
          <w:szCs w:val="19"/>
          <w:highlight w:val="white"/>
          <w:lang w:val="en-US"/>
        </w:rPr>
        <w:t xml:space="preserve"> </w:t>
      </w:r>
      <w:r w:rsidRPr="005C4FC9">
        <w:rPr>
          <w:sz w:val="19"/>
          <w:szCs w:val="19"/>
          <w:highlight w:val="white"/>
          <w:lang w:val="en-US"/>
        </w:rPr>
        <w:t>RedirectToRouteResult</w:t>
      </w:r>
      <w:r w:rsidRPr="005C4FC9">
        <w:rPr>
          <w:color w:val="000000"/>
          <w:sz w:val="19"/>
          <w:szCs w:val="19"/>
          <w:highlight w:val="white"/>
          <w:lang w:val="en-US"/>
        </w:rPr>
        <w:t>(lRoutes);</w:t>
      </w:r>
    </w:p>
    <w:p w14:paraId="0E26A1F6" w14:textId="77777777" w:rsidR="006874B4" w:rsidRPr="004D318B" w:rsidRDefault="006874B4" w:rsidP="006874B4">
      <w:pPr>
        <w:pStyle w:val="CodeBlock"/>
        <w:rPr>
          <w:color w:val="000000"/>
          <w:sz w:val="19"/>
          <w:szCs w:val="19"/>
          <w:highlight w:val="white"/>
        </w:rPr>
      </w:pPr>
      <w:r w:rsidRPr="005C4FC9">
        <w:rPr>
          <w:color w:val="000000"/>
          <w:sz w:val="19"/>
          <w:szCs w:val="19"/>
          <w:highlight w:val="white"/>
          <w:lang w:val="en-US"/>
        </w:rPr>
        <w:t xml:space="preserve">            </w:t>
      </w:r>
      <w:r w:rsidRPr="004D318B">
        <w:rPr>
          <w:color w:val="000000"/>
          <w:sz w:val="19"/>
          <w:szCs w:val="19"/>
          <w:highlight w:val="white"/>
        </w:rPr>
        <w:t>}</w:t>
      </w:r>
    </w:p>
    <w:p w14:paraId="7B201A6D" w14:textId="77777777" w:rsidR="006874B4" w:rsidRPr="004D318B" w:rsidRDefault="006874B4" w:rsidP="006874B4">
      <w:pPr>
        <w:pStyle w:val="CodeBlock"/>
        <w:rPr>
          <w:color w:val="000000"/>
          <w:sz w:val="19"/>
          <w:szCs w:val="19"/>
          <w:highlight w:val="white"/>
        </w:rPr>
      </w:pPr>
      <w:r w:rsidRPr="004D318B">
        <w:rPr>
          <w:color w:val="000000"/>
          <w:sz w:val="19"/>
          <w:szCs w:val="19"/>
          <w:highlight w:val="white"/>
        </w:rPr>
        <w:t xml:space="preserve">        }</w:t>
      </w:r>
    </w:p>
    <w:p w14:paraId="19A2D36B" w14:textId="77777777" w:rsidR="006874B4" w:rsidRPr="004D318B" w:rsidRDefault="006874B4" w:rsidP="006874B4">
      <w:pPr>
        <w:pStyle w:val="CodeBlock"/>
        <w:rPr>
          <w:sz w:val="19"/>
          <w:szCs w:val="19"/>
        </w:rPr>
      </w:pPr>
      <w:r w:rsidRPr="004D318B">
        <w:rPr>
          <w:color w:val="000000"/>
          <w:sz w:val="19"/>
          <w:szCs w:val="19"/>
          <w:highlight w:val="white"/>
        </w:rPr>
        <w:t xml:space="preserve">    }</w:t>
      </w:r>
      <w:r w:rsidRPr="004D318B">
        <w:rPr>
          <w:sz w:val="19"/>
          <w:szCs w:val="19"/>
        </w:rPr>
        <w:t xml:space="preserve"> </w:t>
      </w:r>
    </w:p>
    <w:p w14:paraId="16956140" w14:textId="77777777" w:rsidR="006874B4" w:rsidRPr="001E3D18" w:rsidRDefault="006874B4" w:rsidP="006874B4">
      <w:pPr>
        <w:pStyle w:val="Legenda"/>
      </w:pPr>
      <w:bookmarkStart w:id="151" w:name="_Toc365317844"/>
      <w:bookmarkStart w:id="152" w:name="_Toc372544137"/>
      <w:r>
        <w:t xml:space="preserve">Listagem </w:t>
      </w:r>
      <w:r>
        <w:fldChar w:fldCharType="begin"/>
      </w:r>
      <w:r>
        <w:instrText xml:space="preserve"> SEQ Listagem \* ARABIC </w:instrText>
      </w:r>
      <w:r>
        <w:fldChar w:fldCharType="separate"/>
      </w:r>
      <w:r w:rsidR="00A551CF">
        <w:rPr>
          <w:noProof/>
        </w:rPr>
        <w:t>17</w:t>
      </w:r>
      <w:r>
        <w:fldChar w:fldCharType="end"/>
      </w:r>
      <w:r>
        <w:t xml:space="preserve"> – Exemplo de filtro personalizado de tratamento de exceção</w:t>
      </w:r>
      <w:bookmarkEnd w:id="151"/>
      <w:bookmarkEnd w:id="152"/>
    </w:p>
    <w:p w14:paraId="7BC0A29F" w14:textId="77777777" w:rsidR="006874B4" w:rsidRDefault="006874B4" w:rsidP="006874B4"/>
    <w:p w14:paraId="282BADD1" w14:textId="77777777" w:rsidR="006874B4" w:rsidRDefault="006874B4" w:rsidP="006874B4">
      <w:pPr>
        <w:spacing w:before="0" w:after="200"/>
        <w:rPr>
          <w:rFonts w:eastAsiaTheme="minorHAnsi"/>
          <w:color w:val="008AC8"/>
          <w:sz w:val="32"/>
          <w:szCs w:val="36"/>
        </w:rPr>
      </w:pPr>
      <w:bookmarkStart w:id="153" w:name="_Toc364336850"/>
      <w:r>
        <w:br w:type="page"/>
      </w:r>
    </w:p>
    <w:p w14:paraId="2EB7EEBD" w14:textId="77777777" w:rsidR="006874B4" w:rsidRDefault="006874B4" w:rsidP="006874B4">
      <w:pPr>
        <w:pStyle w:val="Heading2Numbered"/>
        <w:spacing w:line="360" w:lineRule="auto"/>
        <w:jc w:val="both"/>
      </w:pPr>
      <w:bookmarkStart w:id="154" w:name="_Ref365287319"/>
      <w:bookmarkStart w:id="155" w:name="_Toc365361647"/>
      <w:bookmarkStart w:id="156" w:name="_Toc372543965"/>
      <w:bookmarkEnd w:id="153"/>
      <w:r>
        <w:lastRenderedPageBreak/>
        <w:t>Validações</w:t>
      </w:r>
      <w:bookmarkEnd w:id="154"/>
      <w:bookmarkEnd w:id="155"/>
      <w:bookmarkEnd w:id="156"/>
    </w:p>
    <w:p w14:paraId="614E8AE5" w14:textId="77777777" w:rsidR="006874B4" w:rsidRDefault="006874B4" w:rsidP="006874B4">
      <w:pPr>
        <w:pStyle w:val="Heading3Numbered"/>
        <w:spacing w:line="360" w:lineRule="auto"/>
        <w:ind w:left="936" w:hanging="936"/>
        <w:jc w:val="both"/>
      </w:pPr>
      <w:bookmarkStart w:id="157" w:name="_Toc365361648"/>
      <w:bookmarkStart w:id="158" w:name="_Toc372543966"/>
      <w:r>
        <w:t>Validações de entrada de dados</w:t>
      </w:r>
      <w:bookmarkEnd w:id="157"/>
      <w:bookmarkEnd w:id="158"/>
    </w:p>
    <w:p w14:paraId="1D3362E9" w14:textId="77777777" w:rsidR="006874B4" w:rsidRDefault="006874B4" w:rsidP="006874B4">
      <w:r>
        <w:t xml:space="preserve">Neste tópico, será demonstrado como utilizar atributos da biblioteca </w:t>
      </w:r>
      <w:r w:rsidRPr="00612AFD">
        <w:rPr>
          <w:i/>
        </w:rPr>
        <w:t>System.ComponentModel.DataAnnotations</w:t>
      </w:r>
      <w:r>
        <w:t xml:space="preserve"> para especificar as regras de validação a serem utilizadas nos atributos do </w:t>
      </w:r>
      <w:r>
        <w:rPr>
          <w:i/>
        </w:rPr>
        <w:t>model</w:t>
      </w:r>
      <w:r>
        <w:t>.</w:t>
      </w:r>
    </w:p>
    <w:p w14:paraId="576657D0" w14:textId="77777777" w:rsidR="006874B4" w:rsidRDefault="006874B4" w:rsidP="006874B4">
      <w:r>
        <w:t xml:space="preserve">Os atributos definem padrões comuns de validação, tais como tamanho de campo e verificação de obrigatoriedade de preenchimento, e podem ser utilizados com diversos tipos de </w:t>
      </w:r>
      <w:r>
        <w:rPr>
          <w:i/>
        </w:rPr>
        <w:t>data model</w:t>
      </w:r>
      <w:r>
        <w:t xml:space="preserve">, como por exemplo o Entity Framework, LINQ, entre outros. </w:t>
      </w:r>
    </w:p>
    <w:p w14:paraId="0C43B83B" w14:textId="77777777" w:rsidR="006874B4" w:rsidRDefault="006874B4" w:rsidP="006874B4">
      <w:r>
        <w:t xml:space="preserve">É possível também criar atributos personalizados adicionais utilizando a biblioteca </w:t>
      </w:r>
      <w:r w:rsidRPr="00612AFD">
        <w:rPr>
          <w:i/>
        </w:rPr>
        <w:t>DataAnnotations</w:t>
      </w:r>
      <w:r>
        <w:t>.</w:t>
      </w:r>
    </w:p>
    <w:p w14:paraId="1CFF77F7" w14:textId="77777777" w:rsidR="006874B4" w:rsidRDefault="006874B4" w:rsidP="006874B4">
      <w:pPr>
        <w:pStyle w:val="Note"/>
      </w:pPr>
      <w:r>
        <w:t xml:space="preserve">Para mais detalhes sobre a criação de atributos personalizados visite o link abaixo: </w:t>
      </w:r>
      <w:r>
        <w:br/>
      </w:r>
      <w:hyperlink r:id="rId46" w:history="1">
        <w:r w:rsidRPr="00F8500C">
          <w:rPr>
            <w:rStyle w:val="Hyperlink"/>
          </w:rPr>
          <w:t>http://msdn.microsoft.com/en-us/library/cc668224(v=vs.98).aspx</w:t>
        </w:r>
      </w:hyperlink>
    </w:p>
    <w:p w14:paraId="0FAA11FB" w14:textId="77777777" w:rsidR="006874B4" w:rsidRDefault="006874B4" w:rsidP="006874B4"/>
    <w:p w14:paraId="0A807618" w14:textId="77777777" w:rsidR="006874B4" w:rsidRDefault="006874B4" w:rsidP="006874B4">
      <w:r>
        <w:t xml:space="preserve">No exemplo do </w:t>
      </w:r>
      <w:r w:rsidRPr="0057114E">
        <w:rPr>
          <w:i/>
        </w:rPr>
        <w:t>model</w:t>
      </w:r>
      <w:r>
        <w:t xml:space="preserve"> “Produto”, suponha que se queira adicionar uma validação para que o campo “Nome” seja obrigatório e possua o tamanho de 50 caracteres.</w:t>
      </w:r>
    </w:p>
    <w:p w14:paraId="7D3F3B20" w14:textId="77777777" w:rsidR="006874B4" w:rsidRPr="003B1916" w:rsidRDefault="006874B4" w:rsidP="006874B4">
      <w:r>
        <w:t xml:space="preserve">Para implementar as validações, utilizamos os atributos </w:t>
      </w:r>
      <w:r w:rsidRPr="003B1916">
        <w:t>“StringLength(50)” e “Required”:</w:t>
      </w:r>
    </w:p>
    <w:p w14:paraId="7DCC349B" w14:textId="77777777" w:rsidR="006874B4" w:rsidRPr="000B1BC3" w:rsidRDefault="006874B4" w:rsidP="006874B4">
      <w:pPr>
        <w:pStyle w:val="HTMLCodeBlock"/>
        <w:rPr>
          <w:color w:val="000000"/>
          <w:highlight w:val="white"/>
        </w:rPr>
      </w:pPr>
      <w:r w:rsidRPr="003B1916">
        <w:rPr>
          <w:color w:val="000000"/>
          <w:highlight w:val="white"/>
          <w:lang w:val="pt-BR"/>
        </w:rPr>
        <w:t xml:space="preserve">    </w:t>
      </w:r>
      <w:r w:rsidRPr="000B1BC3">
        <w:rPr>
          <w:highlight w:val="white"/>
        </w:rPr>
        <w:t>public</w:t>
      </w:r>
      <w:r w:rsidRPr="000B1BC3">
        <w:rPr>
          <w:color w:val="000000"/>
          <w:highlight w:val="white"/>
        </w:rPr>
        <w:t xml:space="preserve"> </w:t>
      </w:r>
      <w:r w:rsidRPr="000B1BC3">
        <w:rPr>
          <w:highlight w:val="white"/>
        </w:rPr>
        <w:t>class</w:t>
      </w:r>
      <w:r w:rsidRPr="000B1BC3">
        <w:rPr>
          <w:color w:val="000000"/>
          <w:highlight w:val="white"/>
        </w:rPr>
        <w:t xml:space="preserve"> </w:t>
      </w:r>
      <w:r w:rsidRPr="000B1BC3">
        <w:rPr>
          <w:color w:val="2B91AF"/>
          <w:highlight w:val="white"/>
        </w:rPr>
        <w:t>Produto</w:t>
      </w:r>
    </w:p>
    <w:p w14:paraId="1E0B136D" w14:textId="77777777" w:rsidR="006874B4" w:rsidRPr="000B1BC3" w:rsidRDefault="006874B4" w:rsidP="006874B4">
      <w:pPr>
        <w:pStyle w:val="HTMLCodeBlock"/>
        <w:rPr>
          <w:color w:val="000000"/>
          <w:highlight w:val="white"/>
        </w:rPr>
      </w:pPr>
      <w:r w:rsidRPr="000B1BC3">
        <w:rPr>
          <w:color w:val="000000"/>
          <w:highlight w:val="white"/>
        </w:rPr>
        <w:t xml:space="preserve">    {</w:t>
      </w:r>
    </w:p>
    <w:p w14:paraId="29F4EC7A" w14:textId="77777777" w:rsidR="006874B4" w:rsidRPr="000B1BC3" w:rsidRDefault="006874B4" w:rsidP="006874B4">
      <w:pPr>
        <w:pStyle w:val="HTMLCodeBlock"/>
        <w:rPr>
          <w:color w:val="000000"/>
          <w:highlight w:val="white"/>
        </w:rPr>
      </w:pPr>
      <w:r w:rsidRPr="000B1BC3">
        <w:rPr>
          <w:color w:val="000000"/>
          <w:highlight w:val="white"/>
        </w:rPr>
        <w:t xml:space="preserve">        </w:t>
      </w:r>
      <w:r w:rsidRPr="000B1BC3">
        <w:rPr>
          <w:highlight w:val="white"/>
        </w:rPr>
        <w:t>public</w:t>
      </w:r>
      <w:r w:rsidRPr="000B1BC3">
        <w:rPr>
          <w:color w:val="000000"/>
          <w:highlight w:val="white"/>
        </w:rPr>
        <w:t xml:space="preserve"> </w:t>
      </w:r>
      <w:r w:rsidRPr="000B1BC3">
        <w:rPr>
          <w:highlight w:val="white"/>
        </w:rPr>
        <w:t>string</w:t>
      </w:r>
      <w:r w:rsidRPr="000B1BC3">
        <w:rPr>
          <w:color w:val="000000"/>
          <w:highlight w:val="white"/>
        </w:rPr>
        <w:t xml:space="preserve"> Id { </w:t>
      </w:r>
      <w:r w:rsidRPr="000B1BC3">
        <w:rPr>
          <w:highlight w:val="white"/>
        </w:rPr>
        <w:t>get</w:t>
      </w:r>
      <w:r w:rsidRPr="000B1BC3">
        <w:rPr>
          <w:color w:val="000000"/>
          <w:highlight w:val="white"/>
        </w:rPr>
        <w:t xml:space="preserve">; </w:t>
      </w:r>
      <w:r w:rsidRPr="000B1BC3">
        <w:rPr>
          <w:highlight w:val="white"/>
        </w:rPr>
        <w:t>set</w:t>
      </w:r>
      <w:r w:rsidRPr="000B1BC3">
        <w:rPr>
          <w:color w:val="000000"/>
          <w:highlight w:val="white"/>
        </w:rPr>
        <w:t>; }</w:t>
      </w:r>
    </w:p>
    <w:p w14:paraId="3420E0C8" w14:textId="77777777" w:rsidR="006874B4" w:rsidRPr="000B1BC3" w:rsidRDefault="006874B4" w:rsidP="006874B4">
      <w:pPr>
        <w:pStyle w:val="HTMLCodeBlock"/>
        <w:rPr>
          <w:color w:val="000000"/>
          <w:highlight w:val="white"/>
        </w:rPr>
      </w:pPr>
    </w:p>
    <w:p w14:paraId="6C5C380A" w14:textId="77777777" w:rsidR="006874B4" w:rsidRPr="000B1BC3" w:rsidRDefault="006874B4" w:rsidP="006874B4">
      <w:pPr>
        <w:pStyle w:val="HTMLCodeBlock"/>
        <w:rPr>
          <w:color w:val="000000"/>
          <w:highlight w:val="white"/>
        </w:rPr>
      </w:pPr>
      <w:r w:rsidRPr="000B1BC3">
        <w:rPr>
          <w:color w:val="000000"/>
          <w:highlight w:val="white"/>
        </w:rPr>
        <w:t xml:space="preserve">        [</w:t>
      </w:r>
      <w:r w:rsidRPr="000B1BC3">
        <w:rPr>
          <w:color w:val="2B91AF"/>
          <w:highlight w:val="white"/>
        </w:rPr>
        <w:t>StringLength</w:t>
      </w:r>
      <w:r w:rsidRPr="000B1BC3">
        <w:rPr>
          <w:color w:val="000000"/>
          <w:highlight w:val="white"/>
        </w:rPr>
        <w:t xml:space="preserve">(50), </w:t>
      </w:r>
      <w:r w:rsidRPr="000B1BC3">
        <w:rPr>
          <w:color w:val="2B91AF"/>
          <w:highlight w:val="white"/>
        </w:rPr>
        <w:t>Required</w:t>
      </w:r>
      <w:r w:rsidRPr="000B1BC3">
        <w:rPr>
          <w:color w:val="000000"/>
          <w:highlight w:val="white"/>
        </w:rPr>
        <w:t>]</w:t>
      </w:r>
    </w:p>
    <w:p w14:paraId="28DEBA3D" w14:textId="77777777" w:rsidR="006874B4" w:rsidRPr="000B1BC3" w:rsidRDefault="006874B4" w:rsidP="006874B4">
      <w:pPr>
        <w:pStyle w:val="HTMLCodeBlock"/>
        <w:rPr>
          <w:color w:val="000000"/>
          <w:highlight w:val="white"/>
        </w:rPr>
      </w:pPr>
      <w:r w:rsidRPr="000B1BC3">
        <w:rPr>
          <w:color w:val="000000"/>
          <w:highlight w:val="white"/>
        </w:rPr>
        <w:t xml:space="preserve">        </w:t>
      </w:r>
      <w:r w:rsidRPr="000B1BC3">
        <w:rPr>
          <w:highlight w:val="white"/>
        </w:rPr>
        <w:t>public</w:t>
      </w:r>
      <w:r w:rsidRPr="000B1BC3">
        <w:rPr>
          <w:color w:val="000000"/>
          <w:highlight w:val="white"/>
        </w:rPr>
        <w:t xml:space="preserve"> </w:t>
      </w:r>
      <w:r w:rsidRPr="000B1BC3">
        <w:rPr>
          <w:highlight w:val="white"/>
        </w:rPr>
        <w:t>string</w:t>
      </w:r>
      <w:r w:rsidRPr="000B1BC3">
        <w:rPr>
          <w:color w:val="000000"/>
          <w:highlight w:val="white"/>
        </w:rPr>
        <w:t xml:space="preserve"> Nome { </w:t>
      </w:r>
      <w:r w:rsidRPr="000B1BC3">
        <w:rPr>
          <w:highlight w:val="white"/>
        </w:rPr>
        <w:t>get</w:t>
      </w:r>
      <w:r w:rsidRPr="000B1BC3">
        <w:rPr>
          <w:color w:val="000000"/>
          <w:highlight w:val="white"/>
        </w:rPr>
        <w:t xml:space="preserve">; </w:t>
      </w:r>
      <w:r w:rsidRPr="000B1BC3">
        <w:rPr>
          <w:highlight w:val="white"/>
        </w:rPr>
        <w:t>set</w:t>
      </w:r>
      <w:r w:rsidRPr="000B1BC3">
        <w:rPr>
          <w:color w:val="000000"/>
          <w:highlight w:val="white"/>
        </w:rPr>
        <w:t>; }</w:t>
      </w:r>
    </w:p>
    <w:p w14:paraId="039B9180" w14:textId="77777777" w:rsidR="006874B4" w:rsidRPr="000B1BC3" w:rsidRDefault="006874B4" w:rsidP="006874B4">
      <w:pPr>
        <w:pStyle w:val="HTMLCodeBlock"/>
        <w:rPr>
          <w:color w:val="000000"/>
          <w:highlight w:val="white"/>
        </w:rPr>
      </w:pPr>
    </w:p>
    <w:p w14:paraId="02299F17" w14:textId="77777777" w:rsidR="006874B4" w:rsidRPr="000B1BC3" w:rsidRDefault="006874B4" w:rsidP="006874B4">
      <w:pPr>
        <w:pStyle w:val="HTMLCodeBlock"/>
        <w:rPr>
          <w:color w:val="000000"/>
          <w:highlight w:val="white"/>
        </w:rPr>
      </w:pPr>
      <w:r w:rsidRPr="000B1BC3">
        <w:rPr>
          <w:color w:val="000000"/>
          <w:highlight w:val="white"/>
        </w:rPr>
        <w:t xml:space="preserve">        </w:t>
      </w:r>
      <w:r w:rsidRPr="000B1BC3">
        <w:rPr>
          <w:highlight w:val="white"/>
        </w:rPr>
        <w:t>public</w:t>
      </w:r>
      <w:r w:rsidRPr="000B1BC3">
        <w:rPr>
          <w:color w:val="000000"/>
          <w:highlight w:val="white"/>
        </w:rPr>
        <w:t xml:space="preserve"> </w:t>
      </w:r>
      <w:r w:rsidRPr="000B1BC3">
        <w:rPr>
          <w:highlight w:val="white"/>
        </w:rPr>
        <w:t>string</w:t>
      </w:r>
      <w:r w:rsidRPr="000B1BC3">
        <w:rPr>
          <w:color w:val="000000"/>
          <w:highlight w:val="white"/>
        </w:rPr>
        <w:t xml:space="preserve"> Descricao { </w:t>
      </w:r>
      <w:r w:rsidRPr="000B1BC3">
        <w:rPr>
          <w:highlight w:val="white"/>
        </w:rPr>
        <w:t>get</w:t>
      </w:r>
      <w:r w:rsidRPr="000B1BC3">
        <w:rPr>
          <w:color w:val="000000"/>
          <w:highlight w:val="white"/>
        </w:rPr>
        <w:t xml:space="preserve">; </w:t>
      </w:r>
      <w:r w:rsidRPr="000B1BC3">
        <w:rPr>
          <w:highlight w:val="white"/>
        </w:rPr>
        <w:t>set</w:t>
      </w:r>
      <w:r w:rsidRPr="000B1BC3">
        <w:rPr>
          <w:color w:val="000000"/>
          <w:highlight w:val="white"/>
        </w:rPr>
        <w:t>; }</w:t>
      </w:r>
    </w:p>
    <w:p w14:paraId="11C8E2B1" w14:textId="77777777" w:rsidR="006874B4" w:rsidRPr="00AF6614" w:rsidRDefault="006874B4" w:rsidP="006874B4">
      <w:pPr>
        <w:pStyle w:val="HTMLCodeBlock"/>
        <w:rPr>
          <w:color w:val="000000"/>
          <w:highlight w:val="white"/>
          <w:lang w:val="pt-BR"/>
        </w:rPr>
      </w:pPr>
      <w:r w:rsidRPr="000B1BC3">
        <w:rPr>
          <w:color w:val="000000"/>
          <w:highlight w:val="white"/>
        </w:rPr>
        <w:t xml:space="preserve">    </w:t>
      </w:r>
      <w:r w:rsidRPr="00AF6614">
        <w:rPr>
          <w:color w:val="000000"/>
          <w:highlight w:val="white"/>
          <w:lang w:val="pt-BR"/>
        </w:rPr>
        <w:t>}</w:t>
      </w:r>
    </w:p>
    <w:p w14:paraId="62AD4FA8" w14:textId="3649A68F" w:rsidR="006874B4" w:rsidRPr="0057114E" w:rsidRDefault="006874B4" w:rsidP="006874B4">
      <w:pPr>
        <w:pStyle w:val="Legenda"/>
      </w:pPr>
      <w:bookmarkStart w:id="159" w:name="_Toc365317845"/>
      <w:bookmarkStart w:id="160" w:name="_Toc372544138"/>
      <w:r>
        <w:t xml:space="preserve">Listagem </w:t>
      </w:r>
      <w:r>
        <w:fldChar w:fldCharType="begin"/>
      </w:r>
      <w:r>
        <w:instrText xml:space="preserve"> SEQ Listagem \* ARABIC </w:instrText>
      </w:r>
      <w:r>
        <w:fldChar w:fldCharType="separate"/>
      </w:r>
      <w:r w:rsidR="00A551CF">
        <w:rPr>
          <w:noProof/>
        </w:rPr>
        <w:t>18</w:t>
      </w:r>
      <w:r>
        <w:fldChar w:fldCharType="end"/>
      </w:r>
      <w:r>
        <w:t xml:space="preserve"> – Atributos de validação</w:t>
      </w:r>
      <w:bookmarkEnd w:id="159"/>
      <w:bookmarkEnd w:id="160"/>
    </w:p>
    <w:p w14:paraId="2DD5C915" w14:textId="77777777" w:rsidR="006874B4" w:rsidRDefault="006874B4" w:rsidP="006874B4">
      <w:pPr>
        <w:spacing w:before="0" w:after="200"/>
      </w:pPr>
      <w:r>
        <w:br w:type="page"/>
      </w:r>
    </w:p>
    <w:p w14:paraId="7D8FF76D" w14:textId="77777777" w:rsidR="006874B4" w:rsidRDefault="006874B4" w:rsidP="006874B4">
      <w:r>
        <w:lastRenderedPageBreak/>
        <w:t xml:space="preserve">Como a </w:t>
      </w:r>
      <w:r w:rsidRPr="00D9593A">
        <w:rPr>
          <w:i/>
        </w:rPr>
        <w:t>view</w:t>
      </w:r>
      <w:r>
        <w:t xml:space="preserve"> “Index” do Controller Produto é tipada e está associada ao </w:t>
      </w:r>
      <w:r w:rsidRPr="00D9593A">
        <w:rPr>
          <w:i/>
        </w:rPr>
        <w:t>model</w:t>
      </w:r>
      <w:r>
        <w:t xml:space="preserve"> Produto, ao submeter a página, o ViewEngine identifica que existem validações associadas ao campo Nome do </w:t>
      </w:r>
      <w:r w:rsidRPr="00D9593A">
        <w:rPr>
          <w:i/>
        </w:rPr>
        <w:t>Model</w:t>
      </w:r>
      <w:r>
        <w:t xml:space="preserve">, tais como </w:t>
      </w:r>
      <w:r w:rsidRPr="00A27E66">
        <w:rPr>
          <w:b/>
          <w:i/>
        </w:rPr>
        <w:t>Required</w:t>
      </w:r>
      <w:r>
        <w:t xml:space="preserve"> e </w:t>
      </w:r>
      <w:r w:rsidRPr="00A27E66">
        <w:rPr>
          <w:b/>
          <w:i/>
        </w:rPr>
        <w:t>StringLength</w:t>
      </w:r>
      <w:r>
        <w:t>.</w:t>
      </w:r>
    </w:p>
    <w:p w14:paraId="171417C5" w14:textId="629AA272" w:rsidR="006874B4" w:rsidRDefault="006874B4" w:rsidP="006874B4">
      <w:r>
        <w:t>No lado do servidor essas validações são testadas</w:t>
      </w:r>
      <w:r w:rsidR="006F1F70">
        <w:t xml:space="preserve"> através da classe </w:t>
      </w:r>
      <w:r w:rsidR="006F1F70" w:rsidRPr="006F1F70">
        <w:rPr>
          <w:b/>
          <w:i/>
        </w:rPr>
        <w:t>ModelState</w:t>
      </w:r>
      <w:r>
        <w:t xml:space="preserve"> e caso falhem, as mensagens são exibidas conforme a imagem abaixo demonstra:</w:t>
      </w:r>
    </w:p>
    <w:p w14:paraId="78E0AE1D" w14:textId="77777777" w:rsidR="006874B4" w:rsidRDefault="006874B4" w:rsidP="006874B4">
      <w:pPr>
        <w:keepNext/>
        <w:jc w:val="center"/>
      </w:pPr>
      <w:r>
        <w:rPr>
          <w:noProof/>
          <w:lang w:eastAsia="pt-BR"/>
        </w:rPr>
        <w:drawing>
          <wp:inline distT="0" distB="0" distL="0" distR="0" wp14:anchorId="2FC5C5B8" wp14:editId="2133B0BD">
            <wp:extent cx="5732780" cy="298958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2989580"/>
                    </a:xfrm>
                    <a:prstGeom prst="rect">
                      <a:avLst/>
                    </a:prstGeom>
                    <a:noFill/>
                    <a:ln>
                      <a:noFill/>
                    </a:ln>
                  </pic:spPr>
                </pic:pic>
              </a:graphicData>
            </a:graphic>
          </wp:inline>
        </w:drawing>
      </w:r>
    </w:p>
    <w:p w14:paraId="5E848EA9" w14:textId="77777777" w:rsidR="006874B4" w:rsidRDefault="006874B4" w:rsidP="006874B4">
      <w:pPr>
        <w:pStyle w:val="Legenda"/>
        <w:rPr>
          <w:i/>
        </w:rPr>
      </w:pPr>
      <w:bookmarkStart w:id="161" w:name="_Toc365361680"/>
      <w:bookmarkStart w:id="162" w:name="_Toc372544059"/>
      <w:r>
        <w:t xml:space="preserve">Figura </w:t>
      </w:r>
      <w:r>
        <w:fldChar w:fldCharType="begin"/>
      </w:r>
      <w:r>
        <w:instrText xml:space="preserve"> SEQ Figura \* ARABIC </w:instrText>
      </w:r>
      <w:r>
        <w:fldChar w:fldCharType="separate"/>
      </w:r>
      <w:r w:rsidR="00A551CF">
        <w:rPr>
          <w:noProof/>
        </w:rPr>
        <w:t>16</w:t>
      </w:r>
      <w:r>
        <w:fldChar w:fldCharType="end"/>
      </w:r>
      <w:r>
        <w:t xml:space="preserve"> – Mensagens de validação no </w:t>
      </w:r>
      <w:r>
        <w:rPr>
          <w:i/>
        </w:rPr>
        <w:t>client.</w:t>
      </w:r>
      <w:bookmarkEnd w:id="161"/>
      <w:bookmarkEnd w:id="162"/>
    </w:p>
    <w:p w14:paraId="6F818AE2" w14:textId="77777777" w:rsidR="000810B0" w:rsidRPr="000810B0" w:rsidRDefault="000810B0" w:rsidP="000810B0"/>
    <w:p w14:paraId="1E61DA9D" w14:textId="77777777" w:rsidR="006874B4" w:rsidRDefault="006874B4" w:rsidP="006874B4">
      <w:pPr>
        <w:pStyle w:val="Note"/>
      </w:pPr>
      <w:r>
        <w:t xml:space="preserve">Para detalhamento dos diversos atributos de validação disponíveis, visite: </w:t>
      </w:r>
      <w:hyperlink r:id="rId48" w:anchor="inheritanceContinued" w:history="1">
        <w:r>
          <w:rPr>
            <w:rStyle w:val="Hyperlink"/>
          </w:rPr>
          <w:t>MSDN - DataAnnotations Attributes</w:t>
        </w:r>
      </w:hyperlink>
    </w:p>
    <w:p w14:paraId="427D2525" w14:textId="77777777" w:rsidR="006F1F70" w:rsidRDefault="006F1F70" w:rsidP="006874B4">
      <w:pPr>
        <w:spacing w:before="0" w:after="200"/>
      </w:pPr>
    </w:p>
    <w:p w14:paraId="6C03BF3B" w14:textId="77777777" w:rsidR="006F1F70" w:rsidRDefault="006F1F70" w:rsidP="006874B4">
      <w:pPr>
        <w:spacing w:before="0" w:after="200"/>
      </w:pPr>
    </w:p>
    <w:p w14:paraId="4456EC83" w14:textId="77777777" w:rsidR="006F1F70" w:rsidRDefault="006F1F70">
      <w:pPr>
        <w:spacing w:before="0" w:after="200"/>
      </w:pPr>
      <w:r>
        <w:br w:type="page"/>
      </w:r>
    </w:p>
    <w:p w14:paraId="102015F2" w14:textId="3D834413" w:rsidR="006F1F70" w:rsidRDefault="006F1F70" w:rsidP="006874B4">
      <w:pPr>
        <w:spacing w:before="0" w:after="200"/>
      </w:pPr>
      <w:r>
        <w:lastRenderedPageBreak/>
        <w:t xml:space="preserve">No lado do servidor, o acionamento da validação não é invocado automaticamente. Para isso, deve-se usar a classe </w:t>
      </w:r>
      <w:r w:rsidRPr="00043FCA">
        <w:rPr>
          <w:b/>
          <w:i/>
        </w:rPr>
        <w:t>ModelState</w:t>
      </w:r>
      <w:r>
        <w:t>, que executa as validações contidas no modelo (decoradas com os atributos de validações conforme demonstrado previamente):</w:t>
      </w:r>
    </w:p>
    <w:p w14:paraId="55BC27C5" w14:textId="77777777" w:rsidR="006F1F70" w:rsidRPr="005261C0" w:rsidRDefault="006F1F70" w:rsidP="006F1F70">
      <w:pPr>
        <w:pStyle w:val="HTMLCodeBlock"/>
        <w:rPr>
          <w:lang w:val="pt-BR"/>
        </w:rPr>
      </w:pPr>
    </w:p>
    <w:p w14:paraId="1CF5CBEE" w14:textId="77777777" w:rsidR="006F1F70" w:rsidRDefault="006F1F70" w:rsidP="006F1F70">
      <w:pPr>
        <w:pStyle w:val="HTMLCodeBlock"/>
        <w:rPr>
          <w:rFonts w:ascii="Consolas" w:hAnsi="Consolas"/>
          <w:color w:val="000000"/>
          <w:sz w:val="19"/>
          <w:highlight w:val="white"/>
        </w:rPr>
      </w:pPr>
      <w:r w:rsidRPr="005261C0">
        <w:rPr>
          <w:rFonts w:ascii="Consolas" w:hAnsi="Consolas"/>
          <w:color w:val="000000"/>
          <w:sz w:val="19"/>
          <w:highlight w:val="white"/>
          <w:lang w:val="pt-BR"/>
        </w:rPr>
        <w:t xml:space="preserve">        </w:t>
      </w:r>
      <w:r>
        <w:rPr>
          <w:rFonts w:ascii="Consolas" w:hAnsi="Consolas"/>
          <w:color w:val="000000"/>
          <w:sz w:val="19"/>
          <w:highlight w:val="white"/>
        </w:rPr>
        <w:t>[</w:t>
      </w:r>
      <w:r>
        <w:rPr>
          <w:rFonts w:ascii="Consolas" w:hAnsi="Consolas"/>
          <w:color w:val="2B91AF"/>
          <w:sz w:val="19"/>
          <w:highlight w:val="white"/>
        </w:rPr>
        <w:t>HttpPost</w:t>
      </w:r>
      <w:r>
        <w:rPr>
          <w:rFonts w:ascii="Consolas" w:hAnsi="Consolas"/>
          <w:color w:val="000000"/>
          <w:sz w:val="19"/>
          <w:highlight w:val="white"/>
        </w:rPr>
        <w:t>]</w:t>
      </w:r>
    </w:p>
    <w:p w14:paraId="1C9D3A29"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AllowAnonymous</w:t>
      </w:r>
      <w:r>
        <w:rPr>
          <w:rFonts w:ascii="Consolas" w:hAnsi="Consolas"/>
          <w:color w:val="000000"/>
          <w:sz w:val="19"/>
          <w:highlight w:val="white"/>
        </w:rPr>
        <w:t>]</w:t>
      </w:r>
    </w:p>
    <w:p w14:paraId="56CD026C"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ValidateAntiForgeryToken</w:t>
      </w:r>
      <w:r>
        <w:rPr>
          <w:rFonts w:ascii="Consolas" w:hAnsi="Consolas"/>
          <w:color w:val="000000"/>
          <w:sz w:val="19"/>
          <w:highlight w:val="white"/>
        </w:rPr>
        <w:t>]</w:t>
      </w:r>
    </w:p>
    <w:p w14:paraId="11E2C6AC"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color w:val="2B91AF"/>
          <w:sz w:val="19"/>
          <w:highlight w:val="white"/>
        </w:rPr>
        <w:t>ActionResult</w:t>
      </w:r>
      <w:r>
        <w:rPr>
          <w:rFonts w:ascii="Consolas" w:hAnsi="Consolas"/>
          <w:color w:val="000000"/>
          <w:sz w:val="19"/>
          <w:highlight w:val="white"/>
        </w:rPr>
        <w:t xml:space="preserve"> Register(</w:t>
      </w:r>
      <w:r>
        <w:rPr>
          <w:rFonts w:ascii="Consolas" w:hAnsi="Consolas"/>
          <w:color w:val="2B91AF"/>
          <w:sz w:val="19"/>
          <w:highlight w:val="white"/>
        </w:rPr>
        <w:t>RegisterModel</w:t>
      </w:r>
      <w:r>
        <w:rPr>
          <w:rFonts w:ascii="Consolas" w:hAnsi="Consolas"/>
          <w:color w:val="000000"/>
          <w:sz w:val="19"/>
          <w:highlight w:val="white"/>
        </w:rPr>
        <w:t xml:space="preserve"> model)</w:t>
      </w:r>
    </w:p>
    <w:p w14:paraId="43EC7B5E" w14:textId="77777777" w:rsidR="006F1F70" w:rsidRPr="005261C0" w:rsidRDefault="006F1F70" w:rsidP="006F1F70">
      <w:pPr>
        <w:pStyle w:val="HTMLCodeBlock"/>
        <w:rPr>
          <w:rFonts w:ascii="Consolas" w:hAnsi="Consolas"/>
          <w:color w:val="000000"/>
          <w:sz w:val="19"/>
          <w:highlight w:val="white"/>
          <w:lang w:val="pt-BR"/>
        </w:rPr>
      </w:pPr>
      <w:r>
        <w:rPr>
          <w:rFonts w:ascii="Consolas" w:hAnsi="Consolas"/>
          <w:color w:val="000000"/>
          <w:sz w:val="19"/>
          <w:highlight w:val="white"/>
        </w:rPr>
        <w:t xml:space="preserve">        </w:t>
      </w:r>
      <w:r w:rsidRPr="005261C0">
        <w:rPr>
          <w:rFonts w:ascii="Consolas" w:hAnsi="Consolas"/>
          <w:color w:val="000000"/>
          <w:sz w:val="19"/>
          <w:highlight w:val="white"/>
          <w:lang w:val="pt-BR"/>
        </w:rPr>
        <w:t>{</w:t>
      </w:r>
    </w:p>
    <w:p w14:paraId="6245988B" w14:textId="43FAA81E"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sz w:val="19"/>
          <w:highlight w:val="white"/>
          <w:lang w:val="pt-BR"/>
        </w:rPr>
        <w:t>if</w:t>
      </w:r>
      <w:r w:rsidRPr="005261C0">
        <w:rPr>
          <w:rFonts w:ascii="Consolas" w:hAnsi="Consolas"/>
          <w:color w:val="000000"/>
          <w:sz w:val="19"/>
          <w:highlight w:val="white"/>
          <w:lang w:val="pt-BR"/>
        </w:rPr>
        <w:t xml:space="preserve"> (ModelState.IsValid) </w:t>
      </w:r>
      <w:r w:rsidRPr="005261C0">
        <w:rPr>
          <w:rFonts w:ascii="Consolas" w:hAnsi="Consolas"/>
          <w:color w:val="008000"/>
          <w:sz w:val="19"/>
          <w:highlight w:val="white"/>
          <w:lang w:val="pt-BR"/>
        </w:rPr>
        <w:t>//checa se o modelo não erros de validação</w:t>
      </w:r>
    </w:p>
    <w:p w14:paraId="22F9ECB5"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p>
    <w:p w14:paraId="68FA97EB" w14:textId="39F9E6BC"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color w:val="008000"/>
          <w:sz w:val="19"/>
          <w:highlight w:val="white"/>
          <w:lang w:val="pt-BR"/>
        </w:rPr>
        <w:t>// Tenta registrar o usuário</w:t>
      </w:r>
    </w:p>
    <w:p w14:paraId="70A30D1A"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sz w:val="19"/>
          <w:highlight w:val="white"/>
          <w:lang w:val="pt-BR"/>
        </w:rPr>
        <w:t>try</w:t>
      </w:r>
    </w:p>
    <w:p w14:paraId="3A3A8C84"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p>
    <w:p w14:paraId="732D7758" w14:textId="77777777" w:rsidR="006F1F70" w:rsidRDefault="006F1F70" w:rsidP="006F1F70">
      <w:pPr>
        <w:pStyle w:val="HTMLCodeBlock"/>
        <w:rPr>
          <w:rFonts w:ascii="Consolas" w:hAnsi="Consolas"/>
          <w:color w:val="000000"/>
          <w:sz w:val="19"/>
          <w:highlight w:val="white"/>
        </w:rPr>
      </w:pPr>
      <w:r w:rsidRPr="005261C0">
        <w:rPr>
          <w:rFonts w:ascii="Consolas" w:hAnsi="Consolas"/>
          <w:color w:val="000000"/>
          <w:sz w:val="19"/>
          <w:highlight w:val="white"/>
          <w:lang w:val="pt-BR"/>
        </w:rPr>
        <w:t xml:space="preserve">                    </w:t>
      </w:r>
      <w:r>
        <w:rPr>
          <w:rFonts w:ascii="Consolas" w:hAnsi="Consolas"/>
          <w:color w:val="2B91AF"/>
          <w:sz w:val="19"/>
          <w:highlight w:val="white"/>
        </w:rPr>
        <w:t>WebSecurity</w:t>
      </w:r>
      <w:r>
        <w:rPr>
          <w:rFonts w:ascii="Consolas" w:hAnsi="Consolas"/>
          <w:color w:val="000000"/>
          <w:sz w:val="19"/>
          <w:highlight w:val="white"/>
        </w:rPr>
        <w:t>.CreateUserAndAccount(model.UserName, model.Password);</w:t>
      </w:r>
    </w:p>
    <w:p w14:paraId="3248718B"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WebSecurity</w:t>
      </w:r>
      <w:r>
        <w:rPr>
          <w:rFonts w:ascii="Consolas" w:hAnsi="Consolas"/>
          <w:color w:val="000000"/>
          <w:sz w:val="19"/>
          <w:highlight w:val="white"/>
        </w:rPr>
        <w:t>.Login(model.UserName, model.Password);</w:t>
      </w:r>
    </w:p>
    <w:p w14:paraId="20389DAA"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return</w:t>
      </w:r>
      <w:r>
        <w:rPr>
          <w:rFonts w:ascii="Consolas" w:hAnsi="Consolas"/>
          <w:color w:val="000000"/>
          <w:sz w:val="19"/>
          <w:highlight w:val="white"/>
        </w:rPr>
        <w:t xml:space="preserve"> RedirectToAction(</w:t>
      </w:r>
      <w:r>
        <w:rPr>
          <w:rFonts w:ascii="Consolas" w:hAnsi="Consolas"/>
          <w:color w:val="A31515"/>
          <w:sz w:val="19"/>
          <w:highlight w:val="white"/>
        </w:rPr>
        <w:t>"Index"</w:t>
      </w:r>
      <w:r>
        <w:rPr>
          <w:rFonts w:ascii="Consolas" w:hAnsi="Consolas"/>
          <w:color w:val="000000"/>
          <w:sz w:val="19"/>
          <w:highlight w:val="white"/>
        </w:rPr>
        <w:t xml:space="preserve">, </w:t>
      </w:r>
      <w:r>
        <w:rPr>
          <w:rFonts w:ascii="Consolas" w:hAnsi="Consolas"/>
          <w:color w:val="A31515"/>
          <w:sz w:val="19"/>
          <w:highlight w:val="white"/>
        </w:rPr>
        <w:t>"Home"</w:t>
      </w:r>
      <w:r>
        <w:rPr>
          <w:rFonts w:ascii="Consolas" w:hAnsi="Consolas"/>
          <w:color w:val="000000"/>
          <w:sz w:val="19"/>
          <w:highlight w:val="white"/>
        </w:rPr>
        <w:t>);</w:t>
      </w:r>
    </w:p>
    <w:p w14:paraId="37055721"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p>
    <w:p w14:paraId="62EC54B1" w14:textId="77777777" w:rsidR="006F1F70" w:rsidRDefault="006F1F70" w:rsidP="006F1F70">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catch</w:t>
      </w:r>
      <w:r>
        <w:rPr>
          <w:rFonts w:ascii="Consolas" w:hAnsi="Consolas"/>
          <w:color w:val="000000"/>
          <w:sz w:val="19"/>
          <w:highlight w:val="white"/>
        </w:rPr>
        <w:t xml:space="preserve"> (</w:t>
      </w:r>
      <w:r>
        <w:rPr>
          <w:rFonts w:ascii="Consolas" w:hAnsi="Consolas"/>
          <w:color w:val="2B91AF"/>
          <w:sz w:val="19"/>
          <w:highlight w:val="white"/>
        </w:rPr>
        <w:t>MembershipCreateUserException</w:t>
      </w:r>
      <w:r>
        <w:rPr>
          <w:rFonts w:ascii="Consolas" w:hAnsi="Consolas"/>
          <w:color w:val="000000"/>
          <w:sz w:val="19"/>
          <w:highlight w:val="white"/>
        </w:rPr>
        <w:t xml:space="preserve"> e)</w:t>
      </w:r>
    </w:p>
    <w:p w14:paraId="1F7A03FD" w14:textId="77777777" w:rsidR="006F1F70" w:rsidRPr="005261C0" w:rsidRDefault="006F1F70" w:rsidP="006F1F70">
      <w:pPr>
        <w:pStyle w:val="HTMLCodeBlock"/>
        <w:rPr>
          <w:rFonts w:ascii="Consolas" w:hAnsi="Consolas"/>
          <w:color w:val="000000"/>
          <w:sz w:val="19"/>
          <w:highlight w:val="white"/>
          <w:lang w:val="pt-BR"/>
        </w:rPr>
      </w:pPr>
      <w:r>
        <w:rPr>
          <w:rFonts w:ascii="Consolas" w:hAnsi="Consolas"/>
          <w:color w:val="000000"/>
          <w:sz w:val="19"/>
          <w:highlight w:val="white"/>
        </w:rPr>
        <w:t xml:space="preserve">                </w:t>
      </w:r>
      <w:r w:rsidRPr="005261C0">
        <w:rPr>
          <w:rFonts w:ascii="Consolas" w:hAnsi="Consolas"/>
          <w:color w:val="000000"/>
          <w:sz w:val="19"/>
          <w:highlight w:val="white"/>
          <w:lang w:val="pt-BR"/>
        </w:rPr>
        <w:t>{</w:t>
      </w:r>
    </w:p>
    <w:p w14:paraId="4B700A80" w14:textId="713A37FF" w:rsidR="00303E9A" w:rsidRPr="005261C0" w:rsidRDefault="00303E9A" w:rsidP="00303E9A">
      <w:pPr>
        <w:pStyle w:val="HTMLCodeBlock"/>
        <w:ind w:firstLine="720"/>
        <w:rPr>
          <w:rFonts w:ascii="Consolas" w:hAnsi="Consolas"/>
          <w:color w:val="000000"/>
          <w:sz w:val="19"/>
          <w:highlight w:val="white"/>
          <w:lang w:val="pt-BR"/>
        </w:rPr>
      </w:pPr>
      <w:r w:rsidRPr="005261C0">
        <w:rPr>
          <w:rFonts w:ascii="Consolas" w:hAnsi="Consolas"/>
          <w:color w:val="008000"/>
          <w:sz w:val="19"/>
          <w:highlight w:val="white"/>
          <w:lang w:val="pt-BR"/>
        </w:rPr>
        <w:t xml:space="preserve">             //adiciona erros personalizados à pilha de erros a ser exibidos na view</w:t>
      </w:r>
    </w:p>
    <w:p w14:paraId="26F7B3CA"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ModelState.AddModelError(</w:t>
      </w:r>
      <w:r w:rsidRPr="005261C0">
        <w:rPr>
          <w:rFonts w:ascii="Consolas" w:hAnsi="Consolas"/>
          <w:color w:val="A31515"/>
          <w:sz w:val="19"/>
          <w:highlight w:val="white"/>
          <w:lang w:val="pt-BR"/>
        </w:rPr>
        <w:t>""</w:t>
      </w:r>
      <w:r w:rsidRPr="005261C0">
        <w:rPr>
          <w:rFonts w:ascii="Consolas" w:hAnsi="Consolas"/>
          <w:color w:val="000000"/>
          <w:sz w:val="19"/>
          <w:highlight w:val="white"/>
          <w:lang w:val="pt-BR"/>
        </w:rPr>
        <w:t>, ErrorCodeToString(e.StatusCode));</w:t>
      </w:r>
    </w:p>
    <w:p w14:paraId="07B90CAD"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p>
    <w:p w14:paraId="6127F67A"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p>
    <w:p w14:paraId="552797E9" w14:textId="77777777" w:rsidR="006F1F70" w:rsidRPr="005261C0" w:rsidRDefault="006F1F70" w:rsidP="006F1F70">
      <w:pPr>
        <w:pStyle w:val="HTMLCodeBlock"/>
        <w:rPr>
          <w:rFonts w:ascii="Consolas" w:hAnsi="Consolas"/>
          <w:color w:val="000000"/>
          <w:sz w:val="19"/>
          <w:highlight w:val="white"/>
          <w:lang w:val="pt-BR"/>
        </w:rPr>
      </w:pPr>
    </w:p>
    <w:p w14:paraId="6AFBAD91" w14:textId="5AD91AA4"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color w:val="008000"/>
          <w:sz w:val="19"/>
          <w:highlight w:val="white"/>
          <w:lang w:val="pt-BR"/>
        </w:rPr>
        <w:t xml:space="preserve">// </w:t>
      </w:r>
      <w:r w:rsidR="00303E9A" w:rsidRPr="005261C0">
        <w:rPr>
          <w:rFonts w:ascii="Consolas" w:hAnsi="Consolas"/>
          <w:color w:val="008000"/>
          <w:sz w:val="19"/>
          <w:highlight w:val="white"/>
          <w:lang w:val="pt-BR"/>
        </w:rPr>
        <w:t>se chegou aqui, ocorreu algum erro, reexibe a view…</w:t>
      </w:r>
    </w:p>
    <w:p w14:paraId="543E9168" w14:textId="77777777" w:rsidR="006F1F70" w:rsidRPr="005261C0" w:rsidRDefault="006F1F70" w:rsidP="006F1F70">
      <w:pPr>
        <w:pStyle w:val="HTMLCodeBlock"/>
        <w:rPr>
          <w:rFonts w:ascii="Consolas" w:hAnsi="Consolas"/>
          <w:color w:val="000000"/>
          <w:sz w:val="19"/>
          <w:highlight w:val="white"/>
          <w:lang w:val="pt-BR"/>
        </w:rPr>
      </w:pPr>
      <w:r w:rsidRPr="005261C0">
        <w:rPr>
          <w:rFonts w:ascii="Consolas" w:hAnsi="Consolas"/>
          <w:color w:val="000000"/>
          <w:sz w:val="19"/>
          <w:highlight w:val="white"/>
          <w:lang w:val="pt-BR"/>
        </w:rPr>
        <w:t xml:space="preserve">            </w:t>
      </w:r>
      <w:r w:rsidRPr="005261C0">
        <w:rPr>
          <w:rFonts w:ascii="Consolas" w:hAnsi="Consolas"/>
          <w:sz w:val="19"/>
          <w:highlight w:val="white"/>
          <w:lang w:val="pt-BR"/>
        </w:rPr>
        <w:t>return</w:t>
      </w:r>
      <w:r w:rsidRPr="005261C0">
        <w:rPr>
          <w:rFonts w:ascii="Consolas" w:hAnsi="Consolas"/>
          <w:color w:val="000000"/>
          <w:sz w:val="19"/>
          <w:highlight w:val="white"/>
          <w:lang w:val="pt-BR"/>
        </w:rPr>
        <w:t xml:space="preserve"> View(model);</w:t>
      </w:r>
    </w:p>
    <w:p w14:paraId="2E4E83AA" w14:textId="7F5D14D3" w:rsidR="006F1F70" w:rsidRPr="005261C0" w:rsidRDefault="006F1F70" w:rsidP="006F1F70">
      <w:pPr>
        <w:pStyle w:val="HTMLCodeBlock"/>
        <w:rPr>
          <w:lang w:val="pt-BR"/>
        </w:rPr>
      </w:pPr>
      <w:r w:rsidRPr="005261C0">
        <w:rPr>
          <w:rFonts w:ascii="Consolas" w:hAnsi="Consolas"/>
          <w:color w:val="000000"/>
          <w:sz w:val="19"/>
          <w:highlight w:val="white"/>
          <w:lang w:val="pt-BR"/>
        </w:rPr>
        <w:t xml:space="preserve">        }</w:t>
      </w:r>
    </w:p>
    <w:p w14:paraId="30F4DEE2" w14:textId="77777777" w:rsidR="006F1F70" w:rsidRPr="005261C0" w:rsidRDefault="006F1F70" w:rsidP="006F1F70">
      <w:pPr>
        <w:pStyle w:val="HTMLCodeBlock"/>
        <w:rPr>
          <w:lang w:val="pt-BR"/>
        </w:rPr>
      </w:pPr>
    </w:p>
    <w:p w14:paraId="55E0303A" w14:textId="5D6DE813" w:rsidR="006F1F70" w:rsidRPr="0057114E" w:rsidRDefault="006F1F70" w:rsidP="006F1F70">
      <w:pPr>
        <w:pStyle w:val="Legenda"/>
      </w:pPr>
      <w:bookmarkStart w:id="163" w:name="_Toc372544139"/>
      <w:r>
        <w:t xml:space="preserve">Listagem </w:t>
      </w:r>
      <w:r>
        <w:fldChar w:fldCharType="begin"/>
      </w:r>
      <w:r>
        <w:instrText xml:space="preserve"> SEQ Listagem \* ARABIC </w:instrText>
      </w:r>
      <w:r>
        <w:fldChar w:fldCharType="separate"/>
      </w:r>
      <w:r>
        <w:rPr>
          <w:noProof/>
        </w:rPr>
        <w:t>18</w:t>
      </w:r>
      <w:r>
        <w:fldChar w:fldCharType="end"/>
      </w:r>
      <w:r>
        <w:t xml:space="preserve"> – </w:t>
      </w:r>
      <w:r w:rsidR="00043FCA">
        <w:t>Executando validação do lado do servidor através do ModelState</w:t>
      </w:r>
      <w:bookmarkEnd w:id="163"/>
    </w:p>
    <w:p w14:paraId="2B0C7E1F" w14:textId="726E3247" w:rsidR="006874B4" w:rsidRDefault="006874B4" w:rsidP="00F514A0">
      <w:pPr>
        <w:rPr>
          <w:rFonts w:eastAsiaTheme="minorHAnsi"/>
        </w:rPr>
      </w:pPr>
    </w:p>
    <w:p w14:paraId="70599C94" w14:textId="1568A819" w:rsidR="00043FCA" w:rsidRDefault="00043FCA" w:rsidP="00F514A0">
      <w:pPr>
        <w:rPr>
          <w:rFonts w:eastAsiaTheme="minorHAnsi"/>
        </w:rPr>
      </w:pPr>
      <w:r>
        <w:rPr>
          <w:rFonts w:eastAsiaTheme="minorHAnsi"/>
        </w:rPr>
        <w:t>Na View, os erros constantes na pilha de erros do ModelState serão exibidos pela view através do comando:</w:t>
      </w:r>
    </w:p>
    <w:p w14:paraId="040371CF" w14:textId="77777777" w:rsidR="00043FCA" w:rsidRPr="005261C0" w:rsidRDefault="00043FCA" w:rsidP="00043FCA">
      <w:pPr>
        <w:pStyle w:val="HTMLCodeBlock"/>
        <w:rPr>
          <w:highlight w:val="white"/>
          <w:lang w:val="pt-BR"/>
        </w:rPr>
      </w:pPr>
    </w:p>
    <w:p w14:paraId="1331C0CF" w14:textId="77777777" w:rsidR="00043FCA" w:rsidRDefault="00043FCA" w:rsidP="00043FCA">
      <w:pPr>
        <w:pStyle w:val="HTMLCodeBlock"/>
        <w:rPr>
          <w:highlight w:val="white"/>
        </w:rPr>
      </w:pPr>
      <w:r>
        <w:rPr>
          <w:highlight w:val="yellow"/>
        </w:rPr>
        <w:t>@</w:t>
      </w:r>
      <w:r>
        <w:rPr>
          <w:highlight w:val="white"/>
        </w:rPr>
        <w:t>using (Html.BeginForm()) {</w:t>
      </w:r>
    </w:p>
    <w:p w14:paraId="76BE77EC" w14:textId="77777777" w:rsidR="00043FCA" w:rsidRDefault="00043FCA" w:rsidP="00043FCA">
      <w:pPr>
        <w:pStyle w:val="HTMLCodeBlock"/>
        <w:rPr>
          <w:highlight w:val="white"/>
        </w:rPr>
      </w:pPr>
      <w:r>
        <w:rPr>
          <w:highlight w:val="white"/>
        </w:rPr>
        <w:t xml:space="preserve">    </w:t>
      </w:r>
      <w:r>
        <w:rPr>
          <w:highlight w:val="yellow"/>
        </w:rPr>
        <w:t>@</w:t>
      </w:r>
      <w:r>
        <w:rPr>
          <w:highlight w:val="white"/>
        </w:rPr>
        <w:t>Html.AntiForgeryToken()</w:t>
      </w:r>
    </w:p>
    <w:p w14:paraId="040B97D1" w14:textId="77777777" w:rsidR="00043FCA" w:rsidRPr="005261C0" w:rsidRDefault="00043FCA" w:rsidP="00043FCA">
      <w:pPr>
        <w:pStyle w:val="HTMLCodeBlock"/>
        <w:rPr>
          <w:highlight w:val="white"/>
          <w:lang w:val="pt-BR"/>
        </w:rPr>
      </w:pPr>
      <w:r>
        <w:rPr>
          <w:highlight w:val="white"/>
        </w:rPr>
        <w:t xml:space="preserve">    </w:t>
      </w:r>
      <w:r w:rsidRPr="005261C0">
        <w:rPr>
          <w:highlight w:val="yellow"/>
          <w:lang w:val="pt-BR"/>
        </w:rPr>
        <w:t>@</w:t>
      </w:r>
      <w:r w:rsidRPr="005261C0">
        <w:rPr>
          <w:highlight w:val="white"/>
          <w:lang w:val="pt-BR"/>
        </w:rPr>
        <w:t>Html.ValidationSummary()</w:t>
      </w:r>
    </w:p>
    <w:p w14:paraId="4BCBE2CD" w14:textId="77777777" w:rsidR="00043FCA" w:rsidRPr="005261C0" w:rsidRDefault="00043FCA" w:rsidP="00043FCA">
      <w:pPr>
        <w:pStyle w:val="HTMLCodeBlock"/>
        <w:rPr>
          <w:highlight w:val="white"/>
          <w:lang w:val="pt-BR"/>
        </w:rPr>
      </w:pPr>
    </w:p>
    <w:p w14:paraId="163A0540" w14:textId="452AA73F" w:rsidR="00043FCA" w:rsidRPr="0057114E" w:rsidRDefault="00043FCA" w:rsidP="00043FCA">
      <w:pPr>
        <w:pStyle w:val="Legenda"/>
      </w:pPr>
      <w:bookmarkStart w:id="164" w:name="_Toc372544140"/>
      <w:r>
        <w:t xml:space="preserve">Listagem </w:t>
      </w:r>
      <w:r>
        <w:fldChar w:fldCharType="begin"/>
      </w:r>
      <w:r>
        <w:instrText xml:space="preserve"> SEQ Listagem \* ARABIC </w:instrText>
      </w:r>
      <w:r>
        <w:fldChar w:fldCharType="separate"/>
      </w:r>
      <w:r>
        <w:rPr>
          <w:noProof/>
        </w:rPr>
        <w:t>18</w:t>
      </w:r>
      <w:r>
        <w:fldChar w:fldCharType="end"/>
      </w:r>
      <w:r>
        <w:t xml:space="preserve"> – Exibindo erros do ModelState na View</w:t>
      </w:r>
      <w:bookmarkEnd w:id="164"/>
    </w:p>
    <w:p w14:paraId="23C69C58" w14:textId="77777777" w:rsidR="00043FCA" w:rsidRDefault="00043FCA" w:rsidP="00F514A0">
      <w:pPr>
        <w:rPr>
          <w:rFonts w:eastAsiaTheme="minorHAnsi"/>
        </w:rPr>
      </w:pPr>
    </w:p>
    <w:p w14:paraId="4C5956E8" w14:textId="3C01CB96" w:rsidR="00F514A0" w:rsidRDefault="00F514A0" w:rsidP="00F514A0">
      <w:pPr>
        <w:rPr>
          <w:rFonts w:eastAsiaTheme="minorHAnsi"/>
        </w:rPr>
      </w:pPr>
      <w:r>
        <w:rPr>
          <w:rFonts w:eastAsiaTheme="minorHAnsi"/>
        </w:rPr>
        <w:t xml:space="preserve">Para mais detalhes, referencie essa url: </w:t>
      </w:r>
      <w:hyperlink r:id="rId49" w:history="1">
        <w:r>
          <w:rPr>
            <w:rStyle w:val="Hyperlink"/>
          </w:rPr>
          <w:t>http://msdn.microsoft.com/en-us/library/dd410404(v=vs.90).aspx</w:t>
        </w:r>
      </w:hyperlink>
      <w:r>
        <w:rPr>
          <w:rFonts w:eastAsiaTheme="minorHAnsi"/>
        </w:rPr>
        <w:t xml:space="preserve"> </w:t>
      </w:r>
    </w:p>
    <w:p w14:paraId="78B6B975" w14:textId="77777777" w:rsidR="00F514A0" w:rsidRDefault="00F514A0" w:rsidP="006874B4">
      <w:pPr>
        <w:spacing w:before="0" w:after="200"/>
        <w:rPr>
          <w:rFonts w:eastAsiaTheme="minorHAnsi"/>
          <w:color w:val="008AC8"/>
          <w:sz w:val="32"/>
          <w:szCs w:val="36"/>
        </w:rPr>
      </w:pPr>
    </w:p>
    <w:p w14:paraId="194F30DF" w14:textId="77777777" w:rsidR="006874B4" w:rsidRDefault="006874B4" w:rsidP="006874B4">
      <w:pPr>
        <w:pStyle w:val="Heading3Numbered"/>
        <w:spacing w:line="360" w:lineRule="auto"/>
        <w:ind w:left="936" w:hanging="936"/>
        <w:jc w:val="both"/>
      </w:pPr>
      <w:bookmarkStart w:id="165" w:name="_Toc365361649"/>
      <w:bookmarkStart w:id="166" w:name="_Toc372543967"/>
      <w:r>
        <w:lastRenderedPageBreak/>
        <w:t>Validações de Negócio</w:t>
      </w:r>
      <w:bookmarkEnd w:id="165"/>
      <w:bookmarkEnd w:id="166"/>
    </w:p>
    <w:p w14:paraId="0E12AB0A" w14:textId="77777777" w:rsidR="006874B4" w:rsidRDefault="006874B4" w:rsidP="006874B4">
      <w:r>
        <w:t>Em uma aplicação web, as validações de formatação feitas no cliente permitem que o dado seja tratado antes de ser enviado para o lado da aplicação que reside no servidor, entretanto, mesmo com os dados já validados, é necessário implementar novas validações das regras de negócio, para garantir que não houve modificação durante a transmissão.</w:t>
      </w:r>
    </w:p>
    <w:p w14:paraId="7D3851CE" w14:textId="77777777" w:rsidR="006874B4" w:rsidRDefault="006874B4" w:rsidP="006874B4">
      <w:r>
        <w:t>O ASP.NET MVC, possui mecanismos para criação de regras adicionais que são executadas no lado do servidor de aplicação.</w:t>
      </w:r>
    </w:p>
    <w:p w14:paraId="74A74E5C" w14:textId="77777777" w:rsidR="006874B4" w:rsidRDefault="006874B4" w:rsidP="006874B4">
      <w:r>
        <w:t xml:space="preserve">Para implementar esse tipo de validação, a interface </w:t>
      </w:r>
      <w:r w:rsidRPr="00B56541">
        <w:rPr>
          <w:i/>
        </w:rPr>
        <w:t>IValidatableObject</w:t>
      </w:r>
      <w:r>
        <w:t xml:space="preserve"> é implementada na criação do </w:t>
      </w:r>
      <w:r>
        <w:rPr>
          <w:i/>
        </w:rPr>
        <w:t>m</w:t>
      </w:r>
      <w:r w:rsidRPr="002A52E9">
        <w:rPr>
          <w:i/>
        </w:rPr>
        <w:t>odel</w:t>
      </w:r>
      <w:r>
        <w:t>.</w:t>
      </w:r>
    </w:p>
    <w:p w14:paraId="51760972" w14:textId="77777777" w:rsidR="006874B4" w:rsidRDefault="006874B4" w:rsidP="006874B4">
      <w:r>
        <w:t xml:space="preserve">A interface possui um único método, chamado </w:t>
      </w:r>
      <w:r>
        <w:rPr>
          <w:i/>
        </w:rPr>
        <w:t>Validate</w:t>
      </w:r>
      <w:r>
        <w:t xml:space="preserve"> que determina se o objeto que a implementa é válido. Ele retornará uma coleção derivada de </w:t>
      </w:r>
      <w:r w:rsidRPr="00B56541">
        <w:rPr>
          <w:i/>
        </w:rPr>
        <w:t>IEnumerable&lt;ValidationResult&gt;</w:t>
      </w:r>
    </w:p>
    <w:p w14:paraId="38553527" w14:textId="77777777" w:rsidR="006874B4" w:rsidRDefault="006874B4" w:rsidP="006874B4">
      <w:r>
        <w:t xml:space="preserve">O exemplo abaixo utiliza o </w:t>
      </w:r>
      <w:r w:rsidRPr="00A32EE7">
        <w:rPr>
          <w:i/>
        </w:rPr>
        <w:t>model</w:t>
      </w:r>
      <w:r>
        <w:t xml:space="preserve"> de usuário </w:t>
      </w:r>
      <w:r>
        <w:rPr>
          <w:i/>
        </w:rPr>
        <w:t>RegisterModel</w:t>
      </w:r>
      <w:r>
        <w:t xml:space="preserve"> do próprio </w:t>
      </w:r>
      <w:r w:rsidRPr="00B56541">
        <w:rPr>
          <w:i/>
        </w:rPr>
        <w:t>template</w:t>
      </w:r>
      <w:r>
        <w:t xml:space="preserve"> criado em uma aplicação Internet no ASP.NET MVC.</w:t>
      </w:r>
    </w:p>
    <w:p w14:paraId="37E4F1BC" w14:textId="77777777" w:rsidR="006874B4" w:rsidRDefault="006874B4" w:rsidP="006874B4">
      <w:r>
        <w:t xml:space="preserve">Na classe </w:t>
      </w:r>
      <w:r w:rsidRPr="00B56541">
        <w:rPr>
          <w:i/>
        </w:rPr>
        <w:t>AccountController.cs</w:t>
      </w:r>
      <w:r>
        <w:t>, a declaração foi alterada para implementar a interface e adicionar as regras de validação</w:t>
      </w:r>
    </w:p>
    <w:p w14:paraId="651A8798" w14:textId="77777777" w:rsidR="006874B4" w:rsidRDefault="006874B4" w:rsidP="00873F66">
      <w:pPr>
        <w:pStyle w:val="PargrafodaLista"/>
        <w:numPr>
          <w:ilvl w:val="0"/>
          <w:numId w:val="55"/>
        </w:numPr>
        <w:spacing w:line="360" w:lineRule="auto"/>
        <w:jc w:val="both"/>
      </w:pPr>
      <w:r>
        <w:t>Não aceitar usuários com tamanho inferior a 3 caracteres</w:t>
      </w:r>
    </w:p>
    <w:p w14:paraId="45D0CB4E" w14:textId="77777777" w:rsidR="006874B4" w:rsidRDefault="006874B4" w:rsidP="00873F66">
      <w:pPr>
        <w:pStyle w:val="PargrafodaLista"/>
        <w:numPr>
          <w:ilvl w:val="0"/>
          <w:numId w:val="55"/>
        </w:numPr>
        <w:spacing w:line="360" w:lineRule="auto"/>
        <w:jc w:val="both"/>
      </w:pPr>
      <w:r>
        <w:t xml:space="preserve">Não aceitar espaços no </w:t>
      </w:r>
      <w:r w:rsidRPr="001D6DF0">
        <w:rPr>
          <w:i/>
        </w:rPr>
        <w:t>UserName</w:t>
      </w:r>
    </w:p>
    <w:p w14:paraId="76143730" w14:textId="77777777" w:rsidR="006874B4" w:rsidRPr="001D6DF0" w:rsidRDefault="006874B4" w:rsidP="006874B4">
      <w:pPr>
        <w:pStyle w:val="CodeBlock"/>
        <w:rPr>
          <w:color w:val="000000"/>
          <w:highlight w:val="white"/>
          <w:lang w:val="en-US"/>
        </w:rPr>
      </w:pPr>
      <w:r w:rsidRPr="001D6DF0">
        <w:rPr>
          <w:color w:val="0000FF"/>
          <w:highlight w:val="white"/>
          <w:lang w:val="en-US"/>
        </w:rPr>
        <w:t>public</w:t>
      </w:r>
      <w:r w:rsidRPr="001D6DF0">
        <w:rPr>
          <w:color w:val="000000"/>
          <w:highlight w:val="white"/>
          <w:lang w:val="en-US"/>
        </w:rPr>
        <w:t xml:space="preserve"> </w:t>
      </w:r>
      <w:r w:rsidRPr="001D6DF0">
        <w:rPr>
          <w:color w:val="0000FF"/>
          <w:highlight w:val="white"/>
          <w:lang w:val="en-US"/>
        </w:rPr>
        <w:t>class</w:t>
      </w:r>
      <w:r w:rsidRPr="001D6DF0">
        <w:rPr>
          <w:color w:val="000000"/>
          <w:highlight w:val="white"/>
          <w:lang w:val="en-US"/>
        </w:rPr>
        <w:t xml:space="preserve"> </w:t>
      </w:r>
      <w:r w:rsidRPr="001D6DF0">
        <w:rPr>
          <w:highlight w:val="white"/>
          <w:lang w:val="en-US"/>
        </w:rPr>
        <w:t>RegisterModel</w:t>
      </w:r>
      <w:r w:rsidRPr="001D6DF0">
        <w:rPr>
          <w:color w:val="000000"/>
          <w:highlight w:val="white"/>
          <w:lang w:val="en-US"/>
        </w:rPr>
        <w:t xml:space="preserve"> : </w:t>
      </w:r>
      <w:r w:rsidRPr="001D6DF0">
        <w:rPr>
          <w:highlight w:val="white"/>
          <w:lang w:val="en-US"/>
        </w:rPr>
        <w:t>IValidatableObject</w:t>
      </w:r>
    </w:p>
    <w:p w14:paraId="00963410" w14:textId="77777777" w:rsidR="006874B4" w:rsidRPr="001D6DF0" w:rsidRDefault="006874B4" w:rsidP="006874B4">
      <w:pPr>
        <w:pStyle w:val="CodeBlock"/>
        <w:rPr>
          <w:color w:val="000000"/>
          <w:highlight w:val="white"/>
          <w:lang w:val="en-US"/>
        </w:rPr>
      </w:pPr>
      <w:r w:rsidRPr="001D6DF0">
        <w:rPr>
          <w:color w:val="000000"/>
          <w:highlight w:val="white"/>
          <w:lang w:val="en-US"/>
        </w:rPr>
        <w:t>{</w:t>
      </w:r>
    </w:p>
    <w:p w14:paraId="1D57F499" w14:textId="77777777" w:rsidR="006874B4" w:rsidRDefault="006874B4" w:rsidP="006874B4">
      <w:pPr>
        <w:pStyle w:val="CodeBlock"/>
        <w:rPr>
          <w:color w:val="BFBFBF" w:themeColor="background1" w:themeShade="BF"/>
          <w:highlight w:val="white"/>
          <w:lang w:val="en-US"/>
        </w:rPr>
      </w:pPr>
      <w:r>
        <w:rPr>
          <w:color w:val="BFBFBF" w:themeColor="background1" w:themeShade="BF"/>
          <w:highlight w:val="white"/>
          <w:lang w:val="en-US"/>
        </w:rPr>
        <w:t xml:space="preserve"> #region Properties…</w:t>
      </w:r>
    </w:p>
    <w:p w14:paraId="524F608F" w14:textId="77777777" w:rsidR="006874B4" w:rsidRPr="001D6DF0" w:rsidRDefault="006874B4" w:rsidP="006874B4">
      <w:pPr>
        <w:pStyle w:val="CodeBlock"/>
        <w:rPr>
          <w:color w:val="000000"/>
          <w:highlight w:val="white"/>
          <w:lang w:val="en-US"/>
        </w:rPr>
      </w:pPr>
    </w:p>
    <w:p w14:paraId="4A381E29" w14:textId="77777777" w:rsidR="006874B4" w:rsidRPr="001D6DF0" w:rsidRDefault="006874B4" w:rsidP="006874B4">
      <w:pPr>
        <w:pStyle w:val="CodeBlock"/>
        <w:rPr>
          <w:color w:val="000000"/>
          <w:highlight w:val="white"/>
          <w:lang w:val="en-US"/>
        </w:rPr>
      </w:pPr>
      <w:r w:rsidRPr="001D6DF0">
        <w:rPr>
          <w:color w:val="000000"/>
          <w:highlight w:val="white"/>
          <w:lang w:val="en-US"/>
        </w:rPr>
        <w:t xml:space="preserve">        </w:t>
      </w:r>
      <w:r w:rsidRPr="001D6DF0">
        <w:rPr>
          <w:color w:val="0000FF"/>
          <w:highlight w:val="white"/>
          <w:lang w:val="en-US"/>
        </w:rPr>
        <w:t>public</w:t>
      </w:r>
      <w:r w:rsidRPr="001D6DF0">
        <w:rPr>
          <w:color w:val="000000"/>
          <w:highlight w:val="white"/>
          <w:lang w:val="en-US"/>
        </w:rPr>
        <w:t xml:space="preserve"> </w:t>
      </w:r>
      <w:r w:rsidRPr="001D6DF0">
        <w:rPr>
          <w:highlight w:val="white"/>
          <w:lang w:val="en-US"/>
        </w:rPr>
        <w:t>IEnumerable</w:t>
      </w:r>
      <w:r w:rsidRPr="001D6DF0">
        <w:rPr>
          <w:color w:val="000000"/>
          <w:highlight w:val="white"/>
          <w:lang w:val="en-US"/>
        </w:rPr>
        <w:t>&lt;</w:t>
      </w:r>
      <w:r w:rsidRPr="001D6DF0">
        <w:rPr>
          <w:highlight w:val="white"/>
          <w:lang w:val="en-US"/>
        </w:rPr>
        <w:t>ValidationResult</w:t>
      </w:r>
      <w:r w:rsidRPr="001D6DF0">
        <w:rPr>
          <w:color w:val="000000"/>
          <w:highlight w:val="white"/>
          <w:lang w:val="en-US"/>
        </w:rPr>
        <w:t>&gt; Validate(</w:t>
      </w:r>
      <w:r w:rsidRPr="001D6DF0">
        <w:rPr>
          <w:highlight w:val="white"/>
          <w:lang w:val="en-US"/>
        </w:rPr>
        <w:t>ValidationContext</w:t>
      </w:r>
      <w:r w:rsidRPr="001D6DF0">
        <w:rPr>
          <w:color w:val="000000"/>
          <w:highlight w:val="white"/>
          <w:lang w:val="en-US"/>
        </w:rPr>
        <w:t xml:space="preserve"> validationContext)</w:t>
      </w:r>
    </w:p>
    <w:p w14:paraId="65E9E2B5" w14:textId="77777777" w:rsidR="006874B4" w:rsidRPr="001D6DF0" w:rsidRDefault="006874B4" w:rsidP="006874B4">
      <w:pPr>
        <w:pStyle w:val="CodeBlock"/>
        <w:rPr>
          <w:color w:val="000000"/>
          <w:highlight w:val="white"/>
          <w:lang w:val="en-US"/>
        </w:rPr>
      </w:pPr>
      <w:r w:rsidRPr="001D6DF0">
        <w:rPr>
          <w:color w:val="000000"/>
          <w:highlight w:val="white"/>
          <w:lang w:val="en-US"/>
        </w:rPr>
        <w:t xml:space="preserve">        {</w:t>
      </w:r>
    </w:p>
    <w:p w14:paraId="58AB3576" w14:textId="77777777" w:rsidR="006874B4" w:rsidRPr="001D6DF0" w:rsidRDefault="006874B4" w:rsidP="006874B4">
      <w:pPr>
        <w:pStyle w:val="CodeBlock"/>
        <w:rPr>
          <w:color w:val="000000"/>
          <w:highlight w:val="white"/>
          <w:lang w:val="en-US"/>
        </w:rPr>
      </w:pPr>
      <w:r w:rsidRPr="001D6DF0">
        <w:rPr>
          <w:color w:val="000000"/>
          <w:highlight w:val="white"/>
          <w:lang w:val="en-US"/>
        </w:rPr>
        <w:t xml:space="preserve">            </w:t>
      </w:r>
      <w:r w:rsidRPr="001D6DF0">
        <w:rPr>
          <w:color w:val="0000FF"/>
          <w:highlight w:val="white"/>
          <w:lang w:val="en-US"/>
        </w:rPr>
        <w:t>if</w:t>
      </w:r>
      <w:r w:rsidRPr="001D6DF0">
        <w:rPr>
          <w:color w:val="000000"/>
          <w:highlight w:val="white"/>
          <w:lang w:val="en-US"/>
        </w:rPr>
        <w:t xml:space="preserve"> (UserName.Length &lt; 3)</w:t>
      </w:r>
    </w:p>
    <w:p w14:paraId="3B2EC570" w14:textId="77777777" w:rsidR="006874B4" w:rsidRDefault="006874B4" w:rsidP="006874B4">
      <w:pPr>
        <w:pStyle w:val="CodeBlock"/>
        <w:rPr>
          <w:color w:val="000000"/>
          <w:highlight w:val="white"/>
        </w:rPr>
      </w:pPr>
      <w:r w:rsidRPr="00BA17D6">
        <w:rPr>
          <w:color w:val="000000"/>
          <w:highlight w:val="white"/>
        </w:rPr>
        <w:t xml:space="preserve">                </w:t>
      </w:r>
      <w:r>
        <w:rPr>
          <w:color w:val="0000FF"/>
          <w:highlight w:val="white"/>
        </w:rPr>
        <w:t>yield</w:t>
      </w:r>
      <w:r>
        <w:rPr>
          <w:color w:val="000000"/>
          <w:highlight w:val="white"/>
        </w:rPr>
        <w:t xml:space="preserve"> </w:t>
      </w:r>
      <w:r>
        <w:rPr>
          <w:color w:val="0000FF"/>
          <w:highlight w:val="white"/>
        </w:rPr>
        <w:t>return</w:t>
      </w:r>
      <w:r>
        <w:rPr>
          <w:color w:val="000000"/>
          <w:highlight w:val="white"/>
        </w:rPr>
        <w:t xml:space="preserve"> </w:t>
      </w:r>
      <w:r>
        <w:rPr>
          <w:color w:val="0000FF"/>
          <w:highlight w:val="white"/>
        </w:rPr>
        <w:t>new</w:t>
      </w:r>
      <w:r>
        <w:rPr>
          <w:color w:val="000000"/>
          <w:highlight w:val="white"/>
        </w:rPr>
        <w:t xml:space="preserve"> </w:t>
      </w:r>
      <w:r>
        <w:rPr>
          <w:highlight w:val="white"/>
        </w:rPr>
        <w:t>ValidationResult</w:t>
      </w:r>
      <w:r>
        <w:rPr>
          <w:color w:val="000000"/>
          <w:highlight w:val="white"/>
        </w:rPr>
        <w:t>(</w:t>
      </w:r>
      <w:r>
        <w:rPr>
          <w:color w:val="A31515"/>
          <w:highlight w:val="white"/>
        </w:rPr>
        <w:t>"Nome do usuário deve conter acima de 3 caracteres"</w:t>
      </w:r>
      <w:r>
        <w:rPr>
          <w:color w:val="000000"/>
          <w:highlight w:val="white"/>
        </w:rPr>
        <w:t>);</w:t>
      </w:r>
    </w:p>
    <w:p w14:paraId="0C591DCD" w14:textId="77777777" w:rsidR="006874B4" w:rsidRDefault="006874B4" w:rsidP="006874B4">
      <w:pPr>
        <w:pStyle w:val="CodeBlock"/>
        <w:rPr>
          <w:color w:val="000000"/>
          <w:highlight w:val="white"/>
        </w:rPr>
      </w:pPr>
      <w:r>
        <w:rPr>
          <w:color w:val="000000"/>
          <w:highlight w:val="white"/>
        </w:rPr>
        <w:t xml:space="preserve">            </w:t>
      </w:r>
      <w:r>
        <w:rPr>
          <w:color w:val="0000FF"/>
          <w:highlight w:val="white"/>
        </w:rPr>
        <w:t>if</w:t>
      </w:r>
      <w:r>
        <w:rPr>
          <w:color w:val="000000"/>
          <w:highlight w:val="white"/>
        </w:rPr>
        <w:t xml:space="preserve"> (UserName.Contains(</w:t>
      </w:r>
      <w:r>
        <w:rPr>
          <w:color w:val="A31515"/>
          <w:highlight w:val="white"/>
        </w:rPr>
        <w:t>" "</w:t>
      </w:r>
      <w:r>
        <w:rPr>
          <w:color w:val="000000"/>
          <w:highlight w:val="white"/>
        </w:rPr>
        <w:t>))</w:t>
      </w:r>
    </w:p>
    <w:p w14:paraId="51D8F938" w14:textId="77777777" w:rsidR="006874B4" w:rsidRDefault="006874B4" w:rsidP="006874B4">
      <w:pPr>
        <w:pStyle w:val="CodeBlock"/>
        <w:rPr>
          <w:color w:val="000000"/>
          <w:highlight w:val="white"/>
        </w:rPr>
      </w:pPr>
      <w:r>
        <w:rPr>
          <w:color w:val="000000"/>
          <w:highlight w:val="white"/>
        </w:rPr>
        <w:t xml:space="preserve">                </w:t>
      </w:r>
      <w:r>
        <w:rPr>
          <w:color w:val="0000FF"/>
          <w:highlight w:val="white"/>
        </w:rPr>
        <w:t>yield</w:t>
      </w:r>
      <w:r>
        <w:rPr>
          <w:color w:val="000000"/>
          <w:highlight w:val="white"/>
        </w:rPr>
        <w:t xml:space="preserve"> </w:t>
      </w:r>
      <w:r>
        <w:rPr>
          <w:color w:val="0000FF"/>
          <w:highlight w:val="white"/>
        </w:rPr>
        <w:t>return</w:t>
      </w:r>
      <w:r>
        <w:rPr>
          <w:color w:val="000000"/>
          <w:highlight w:val="white"/>
        </w:rPr>
        <w:t xml:space="preserve"> </w:t>
      </w:r>
      <w:r>
        <w:rPr>
          <w:color w:val="0000FF"/>
          <w:highlight w:val="white"/>
        </w:rPr>
        <w:t>new</w:t>
      </w:r>
      <w:r>
        <w:rPr>
          <w:color w:val="000000"/>
          <w:highlight w:val="white"/>
        </w:rPr>
        <w:t xml:space="preserve"> </w:t>
      </w:r>
      <w:r>
        <w:rPr>
          <w:highlight w:val="white"/>
        </w:rPr>
        <w:t>ValidationResult</w:t>
      </w:r>
      <w:r>
        <w:rPr>
          <w:color w:val="000000"/>
          <w:highlight w:val="white"/>
        </w:rPr>
        <w:t>(</w:t>
      </w:r>
      <w:r>
        <w:rPr>
          <w:color w:val="A31515"/>
          <w:highlight w:val="white"/>
        </w:rPr>
        <w:t>"Nome do usuário não pode conter espaços"</w:t>
      </w:r>
      <w:r>
        <w:rPr>
          <w:color w:val="000000"/>
          <w:highlight w:val="white"/>
        </w:rPr>
        <w:t>);</w:t>
      </w:r>
    </w:p>
    <w:p w14:paraId="0BDDB895" w14:textId="77777777" w:rsidR="006874B4" w:rsidRDefault="006874B4" w:rsidP="006874B4">
      <w:pPr>
        <w:pStyle w:val="CodeBlock"/>
        <w:rPr>
          <w:color w:val="000000"/>
          <w:highlight w:val="white"/>
        </w:rPr>
      </w:pPr>
      <w:r>
        <w:rPr>
          <w:color w:val="000000"/>
          <w:highlight w:val="white"/>
        </w:rPr>
        <w:t xml:space="preserve">        }</w:t>
      </w:r>
    </w:p>
    <w:p w14:paraId="53FEDA6F" w14:textId="77777777" w:rsidR="006874B4" w:rsidRDefault="006874B4" w:rsidP="006874B4">
      <w:pPr>
        <w:pStyle w:val="CodeBlock"/>
        <w:rPr>
          <w:color w:val="0000FF"/>
        </w:rPr>
      </w:pPr>
      <w:r>
        <w:rPr>
          <w:color w:val="000000"/>
          <w:highlight w:val="white"/>
        </w:rPr>
        <w:t>}</w:t>
      </w:r>
    </w:p>
    <w:p w14:paraId="730EB7E7" w14:textId="77777777" w:rsidR="006874B4" w:rsidRDefault="006874B4" w:rsidP="006874B4">
      <w:pPr>
        <w:pStyle w:val="Legenda"/>
        <w:rPr>
          <w:rFonts w:ascii="Consolas" w:hAnsi="Consolas" w:cs="Consolas"/>
          <w:color w:val="0000FF"/>
          <w:sz w:val="19"/>
          <w:szCs w:val="19"/>
        </w:rPr>
      </w:pPr>
      <w:bookmarkStart w:id="167" w:name="_Toc365317846"/>
      <w:bookmarkStart w:id="168" w:name="_Toc372544141"/>
      <w:r>
        <w:t xml:space="preserve">Listagem </w:t>
      </w:r>
      <w:r>
        <w:fldChar w:fldCharType="begin"/>
      </w:r>
      <w:r>
        <w:instrText xml:space="preserve"> SEQ Listagem \* ARABIC </w:instrText>
      </w:r>
      <w:r>
        <w:fldChar w:fldCharType="separate"/>
      </w:r>
      <w:r w:rsidR="00A551CF">
        <w:rPr>
          <w:noProof/>
        </w:rPr>
        <w:t>19</w:t>
      </w:r>
      <w:r>
        <w:fldChar w:fldCharType="end"/>
      </w:r>
      <w:r>
        <w:t xml:space="preserve"> – Implementando IValidatableObject</w:t>
      </w:r>
      <w:bookmarkEnd w:id="167"/>
      <w:bookmarkEnd w:id="168"/>
    </w:p>
    <w:p w14:paraId="549DF153" w14:textId="77777777" w:rsidR="000810B0" w:rsidRDefault="000810B0" w:rsidP="006874B4"/>
    <w:p w14:paraId="41E58D9A" w14:textId="77777777" w:rsidR="000810B0" w:rsidRDefault="000810B0">
      <w:pPr>
        <w:spacing w:before="0" w:after="200"/>
      </w:pPr>
      <w:r>
        <w:br w:type="page"/>
      </w:r>
    </w:p>
    <w:p w14:paraId="16B2021F" w14:textId="10FFD6F1" w:rsidR="006874B4" w:rsidRDefault="006874B4" w:rsidP="006874B4">
      <w:pPr>
        <w:rPr>
          <w:rFonts w:ascii="Consolas" w:hAnsi="Consolas" w:cs="Consolas"/>
          <w:color w:val="000000"/>
          <w:sz w:val="19"/>
          <w:szCs w:val="19"/>
        </w:rPr>
      </w:pPr>
      <w:r>
        <w:lastRenderedPageBreak/>
        <w:t xml:space="preserve">Os erros são acumulados em um objeto IEnumerable, que é interpretado nas </w:t>
      </w:r>
      <w:r w:rsidRPr="00D9593A">
        <w:rPr>
          <w:i/>
        </w:rPr>
        <w:t>views</w:t>
      </w:r>
      <w:r>
        <w:t xml:space="preserve"> através da chamada ao método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000000"/>
          <w:sz w:val="19"/>
          <w:szCs w:val="19"/>
        </w:rPr>
        <w:t>”</w:t>
      </w:r>
    </w:p>
    <w:p w14:paraId="460813A3" w14:textId="77777777" w:rsidR="006874B4" w:rsidRDefault="006874B4" w:rsidP="006874B4">
      <w:r>
        <w:t>Ao enviar o formulário, o resultado apresentado no navegador será o seguinte:</w:t>
      </w:r>
    </w:p>
    <w:p w14:paraId="3EE62CC8" w14:textId="77777777" w:rsidR="006874B4" w:rsidRDefault="006874B4" w:rsidP="006874B4"/>
    <w:p w14:paraId="787F3890" w14:textId="77777777" w:rsidR="00F44939" w:rsidRDefault="006874B4" w:rsidP="00F44939">
      <w:pPr>
        <w:keepNext/>
        <w:ind w:firstLine="720"/>
        <w:jc w:val="center"/>
      </w:pPr>
      <w:r>
        <w:rPr>
          <w:noProof/>
          <w:lang w:eastAsia="pt-BR"/>
        </w:rPr>
        <w:drawing>
          <wp:inline distT="0" distB="0" distL="0" distR="0" wp14:anchorId="7788C066" wp14:editId="5710069E">
            <wp:extent cx="2459736" cy="220370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9736" cy="2203704"/>
                    </a:xfrm>
                    <a:prstGeom prst="rect">
                      <a:avLst/>
                    </a:prstGeom>
                    <a:noFill/>
                    <a:ln>
                      <a:noFill/>
                    </a:ln>
                  </pic:spPr>
                </pic:pic>
              </a:graphicData>
            </a:graphic>
          </wp:inline>
        </w:drawing>
      </w:r>
    </w:p>
    <w:p w14:paraId="1F50C2F5" w14:textId="380D04D1" w:rsidR="006874B4" w:rsidRDefault="00F44939" w:rsidP="00F44939">
      <w:pPr>
        <w:pStyle w:val="Legenda"/>
      </w:pPr>
      <w:bookmarkStart w:id="169" w:name="_Toc372544060"/>
      <w:r>
        <w:t xml:space="preserve">Figura </w:t>
      </w:r>
      <w:r>
        <w:fldChar w:fldCharType="begin"/>
      </w:r>
      <w:r>
        <w:instrText xml:space="preserve"> SEQ Figura \* ARABIC </w:instrText>
      </w:r>
      <w:r>
        <w:fldChar w:fldCharType="separate"/>
      </w:r>
      <w:r w:rsidR="00A551CF">
        <w:rPr>
          <w:noProof/>
        </w:rPr>
        <w:t>17</w:t>
      </w:r>
      <w:r>
        <w:fldChar w:fldCharType="end"/>
      </w:r>
      <w:r>
        <w:t xml:space="preserve"> </w:t>
      </w:r>
      <w:r w:rsidRPr="0016284F">
        <w:t>Falha na validação realizada no lado do servidor</w:t>
      </w:r>
      <w:bookmarkEnd w:id="169"/>
    </w:p>
    <w:p w14:paraId="4A1FBE6D" w14:textId="77777777" w:rsidR="006874B4" w:rsidRDefault="006874B4" w:rsidP="006874B4">
      <w:pPr>
        <w:spacing w:before="0" w:after="200"/>
        <w:rPr>
          <w:rFonts w:eastAsiaTheme="minorHAnsi"/>
          <w:color w:val="008AC8"/>
          <w:sz w:val="32"/>
          <w:szCs w:val="36"/>
        </w:rPr>
      </w:pPr>
      <w:r>
        <w:br w:type="page"/>
      </w:r>
    </w:p>
    <w:p w14:paraId="3ED93CEE" w14:textId="77777777" w:rsidR="006874B4" w:rsidRPr="00D9593A" w:rsidRDefault="006874B4" w:rsidP="006874B4">
      <w:pPr>
        <w:pStyle w:val="Heading3Numbered"/>
        <w:spacing w:line="360" w:lineRule="auto"/>
        <w:ind w:left="936" w:hanging="936"/>
        <w:jc w:val="both"/>
      </w:pPr>
      <w:bookmarkStart w:id="170" w:name="_Toc365361650"/>
      <w:bookmarkStart w:id="171" w:name="_Toc372543968"/>
      <w:r w:rsidRPr="00D9593A">
        <w:lastRenderedPageBreak/>
        <w:t>Unobtrusive Client Validation</w:t>
      </w:r>
      <w:bookmarkEnd w:id="170"/>
      <w:bookmarkEnd w:id="171"/>
    </w:p>
    <w:p w14:paraId="2F034E6E" w14:textId="77777777" w:rsidR="006874B4" w:rsidRPr="00C926A6" w:rsidRDefault="006874B4" w:rsidP="006874B4">
      <w:pPr>
        <w:rPr>
          <w:rFonts w:eastAsiaTheme="minorHAnsi"/>
        </w:rPr>
      </w:pPr>
      <w:r>
        <w:rPr>
          <w:rFonts w:eastAsiaTheme="minorHAnsi"/>
        </w:rPr>
        <w:t xml:space="preserve">Até a versão 2 do ASP.NET MVC, o código gerado para validações do lado do cliente utilizava chamadas </w:t>
      </w:r>
      <w:r w:rsidRPr="00C926A6">
        <w:rPr>
          <w:rFonts w:eastAsiaTheme="minorHAnsi"/>
          <w:i/>
        </w:rPr>
        <w:t>Javascript</w:t>
      </w:r>
      <w:r>
        <w:rPr>
          <w:rFonts w:eastAsiaTheme="minorHAnsi"/>
        </w:rPr>
        <w:t xml:space="preserve"> e blocos JSON para realizar as chamadas AJAX no servidor.</w:t>
      </w:r>
    </w:p>
    <w:p w14:paraId="2CE48EE1" w14:textId="77777777" w:rsidR="006874B4" w:rsidRDefault="006874B4" w:rsidP="006874B4">
      <w:pPr>
        <w:rPr>
          <w:rFonts w:eastAsiaTheme="minorHAnsi"/>
        </w:rPr>
      </w:pPr>
      <w:r>
        <w:rPr>
          <w:rFonts w:eastAsiaTheme="minorHAnsi"/>
        </w:rPr>
        <w:t>A partir da versão 3 do ASP.NET MVC, é possível utilizar validação não obstrutiva no cliente. Esse tipo de validação permite a utilização de atributos HTML5 que as validações implementadas em cada campo do formulário, tornando o código gerado mais legível e mantendo os scripts externos ao código da página.</w:t>
      </w:r>
    </w:p>
    <w:p w14:paraId="574A1B10" w14:textId="77777777" w:rsidR="006874B4" w:rsidRDefault="006874B4" w:rsidP="006874B4">
      <w:pPr>
        <w:rPr>
          <w:rFonts w:eastAsiaTheme="minorHAnsi"/>
          <w:i/>
        </w:rPr>
      </w:pPr>
      <w:r>
        <w:rPr>
          <w:rFonts w:eastAsiaTheme="minorHAnsi"/>
        </w:rPr>
        <w:t xml:space="preserve">Para habilitar ou desabilitar, a seguinte seção deve ser alterada no arquivo </w:t>
      </w:r>
      <w:r w:rsidRPr="00C926A6">
        <w:rPr>
          <w:rFonts w:eastAsiaTheme="minorHAnsi"/>
          <w:i/>
        </w:rPr>
        <w:t>web.config</w:t>
      </w:r>
      <w:r>
        <w:rPr>
          <w:rFonts w:eastAsiaTheme="minorHAnsi"/>
          <w:i/>
        </w:rPr>
        <w:t>:</w:t>
      </w:r>
    </w:p>
    <w:p w14:paraId="50FD2009" w14:textId="77777777" w:rsidR="006874B4" w:rsidRPr="00C926A6" w:rsidRDefault="006874B4" w:rsidP="006874B4">
      <w:pPr>
        <w:pStyle w:val="CodeBlock"/>
        <w:rPr>
          <w:color w:val="000000"/>
          <w:highlight w:val="white"/>
          <w:lang w:val="en-US"/>
        </w:rPr>
      </w:pPr>
      <w:r w:rsidRPr="00C926A6">
        <w:rPr>
          <w:color w:val="0000FF"/>
          <w:highlight w:val="white"/>
          <w:lang w:val="en-US"/>
        </w:rPr>
        <w:t>&lt;</w:t>
      </w:r>
      <w:r w:rsidRPr="00C926A6">
        <w:rPr>
          <w:highlight w:val="white"/>
          <w:lang w:val="en-US"/>
        </w:rPr>
        <w:t>appSettings</w:t>
      </w:r>
      <w:r w:rsidRPr="00C926A6">
        <w:rPr>
          <w:color w:val="0000FF"/>
          <w:highlight w:val="white"/>
          <w:lang w:val="en-US"/>
        </w:rPr>
        <w:t>&gt;</w:t>
      </w:r>
    </w:p>
    <w:p w14:paraId="19C2D057" w14:textId="77777777" w:rsidR="006874B4" w:rsidRPr="00C926A6" w:rsidRDefault="006874B4" w:rsidP="006874B4">
      <w:pPr>
        <w:pStyle w:val="CodeBlock"/>
        <w:rPr>
          <w:color w:val="000000"/>
          <w:highlight w:val="white"/>
          <w:lang w:val="en-US"/>
        </w:rPr>
      </w:pPr>
      <w:r w:rsidRPr="00C926A6">
        <w:rPr>
          <w:color w:val="0000FF"/>
          <w:highlight w:val="white"/>
          <w:lang w:val="en-US"/>
        </w:rPr>
        <w:t xml:space="preserve">  &lt;</w:t>
      </w:r>
      <w:r w:rsidRPr="00C926A6">
        <w:rPr>
          <w:highlight w:val="white"/>
          <w:lang w:val="en-US"/>
        </w:rPr>
        <w:t>add</w:t>
      </w:r>
      <w:r w:rsidRPr="00C926A6">
        <w:rPr>
          <w:color w:val="0000FF"/>
          <w:highlight w:val="white"/>
          <w:lang w:val="en-US"/>
        </w:rPr>
        <w:t xml:space="preserve"> </w:t>
      </w:r>
      <w:r w:rsidRPr="00C926A6">
        <w:rPr>
          <w:color w:val="FF0000"/>
          <w:highlight w:val="white"/>
          <w:lang w:val="en-US"/>
        </w:rPr>
        <w:t>key</w:t>
      </w:r>
      <w:r w:rsidRPr="00C926A6">
        <w:rPr>
          <w:color w:val="0000FF"/>
          <w:highlight w:val="white"/>
          <w:lang w:val="en-US"/>
        </w:rPr>
        <w:t>=</w:t>
      </w:r>
      <w:r w:rsidRPr="00C926A6">
        <w:rPr>
          <w:color w:val="000000"/>
          <w:highlight w:val="white"/>
          <w:lang w:val="en-US"/>
        </w:rPr>
        <w:t>"</w:t>
      </w:r>
      <w:r w:rsidRPr="00C926A6">
        <w:rPr>
          <w:color w:val="0000FF"/>
          <w:highlight w:val="white"/>
          <w:lang w:val="en-US"/>
        </w:rPr>
        <w:t>ClientValidationEnabled</w:t>
      </w:r>
      <w:r w:rsidRPr="00C926A6">
        <w:rPr>
          <w:color w:val="000000"/>
          <w:highlight w:val="white"/>
          <w:lang w:val="en-US"/>
        </w:rPr>
        <w:t>"</w:t>
      </w:r>
      <w:r w:rsidRPr="00C926A6">
        <w:rPr>
          <w:color w:val="0000FF"/>
          <w:highlight w:val="white"/>
          <w:lang w:val="en-US"/>
        </w:rPr>
        <w:t xml:space="preserve"> </w:t>
      </w:r>
      <w:r w:rsidRPr="00C926A6">
        <w:rPr>
          <w:color w:val="FF0000"/>
          <w:highlight w:val="white"/>
          <w:lang w:val="en-US"/>
        </w:rPr>
        <w:t>value</w:t>
      </w:r>
      <w:r w:rsidRPr="00C926A6">
        <w:rPr>
          <w:color w:val="0000FF"/>
          <w:highlight w:val="white"/>
          <w:lang w:val="en-US"/>
        </w:rPr>
        <w:t>=</w:t>
      </w:r>
      <w:r w:rsidRPr="00C926A6">
        <w:rPr>
          <w:color w:val="000000"/>
          <w:highlight w:val="white"/>
          <w:lang w:val="en-US"/>
        </w:rPr>
        <w:t>"</w:t>
      </w:r>
      <w:r w:rsidRPr="00C926A6">
        <w:rPr>
          <w:color w:val="0000FF"/>
          <w:highlight w:val="white"/>
          <w:lang w:val="en-US"/>
        </w:rPr>
        <w:t>true</w:t>
      </w:r>
      <w:r w:rsidRPr="00C926A6">
        <w:rPr>
          <w:color w:val="000000"/>
          <w:highlight w:val="white"/>
          <w:lang w:val="en-US"/>
        </w:rPr>
        <w:t>"</w:t>
      </w:r>
      <w:r w:rsidRPr="00C926A6">
        <w:rPr>
          <w:color w:val="0000FF"/>
          <w:highlight w:val="white"/>
          <w:lang w:val="en-US"/>
        </w:rPr>
        <w:t xml:space="preserve"> /&gt;</w:t>
      </w:r>
    </w:p>
    <w:p w14:paraId="61BF4FA1" w14:textId="77777777" w:rsidR="006874B4" w:rsidRDefault="006874B4" w:rsidP="006874B4">
      <w:pPr>
        <w:pStyle w:val="CodeBlock"/>
        <w:rPr>
          <w:color w:val="0000FF"/>
          <w:lang w:val="en-US"/>
        </w:rPr>
      </w:pPr>
      <w:r w:rsidRPr="00C926A6">
        <w:rPr>
          <w:color w:val="0000FF"/>
          <w:highlight w:val="white"/>
          <w:lang w:val="en-US"/>
        </w:rPr>
        <w:t xml:space="preserve">  &lt;</w:t>
      </w:r>
      <w:r w:rsidRPr="00C926A6">
        <w:rPr>
          <w:highlight w:val="white"/>
          <w:lang w:val="en-US"/>
        </w:rPr>
        <w:t>add</w:t>
      </w:r>
      <w:r w:rsidRPr="00C926A6">
        <w:rPr>
          <w:color w:val="0000FF"/>
          <w:highlight w:val="white"/>
          <w:lang w:val="en-US"/>
        </w:rPr>
        <w:t xml:space="preserve"> </w:t>
      </w:r>
      <w:r w:rsidRPr="00C926A6">
        <w:rPr>
          <w:color w:val="FF0000"/>
          <w:highlight w:val="white"/>
          <w:lang w:val="en-US"/>
        </w:rPr>
        <w:t>key</w:t>
      </w:r>
      <w:r w:rsidRPr="00C926A6">
        <w:rPr>
          <w:color w:val="0000FF"/>
          <w:highlight w:val="white"/>
          <w:lang w:val="en-US"/>
        </w:rPr>
        <w:t>=</w:t>
      </w:r>
      <w:r w:rsidRPr="00C926A6">
        <w:rPr>
          <w:color w:val="000000"/>
          <w:highlight w:val="white"/>
          <w:lang w:val="en-US"/>
        </w:rPr>
        <w:t>"</w:t>
      </w:r>
      <w:r w:rsidRPr="00C926A6">
        <w:rPr>
          <w:color w:val="0000FF"/>
          <w:highlight w:val="white"/>
          <w:lang w:val="en-US"/>
        </w:rPr>
        <w:t>UnobtrusiveJavaScriptEnabled</w:t>
      </w:r>
      <w:r w:rsidRPr="00C926A6">
        <w:rPr>
          <w:color w:val="000000"/>
          <w:highlight w:val="white"/>
          <w:lang w:val="en-US"/>
        </w:rPr>
        <w:t>"</w:t>
      </w:r>
      <w:r w:rsidRPr="00C926A6">
        <w:rPr>
          <w:color w:val="0000FF"/>
          <w:highlight w:val="white"/>
          <w:lang w:val="en-US"/>
        </w:rPr>
        <w:t xml:space="preserve"> </w:t>
      </w:r>
      <w:r w:rsidRPr="00C926A6">
        <w:rPr>
          <w:color w:val="FF0000"/>
          <w:highlight w:val="white"/>
          <w:lang w:val="en-US"/>
        </w:rPr>
        <w:t>value</w:t>
      </w:r>
      <w:r w:rsidRPr="00C926A6">
        <w:rPr>
          <w:color w:val="0000FF"/>
          <w:highlight w:val="white"/>
          <w:lang w:val="en-US"/>
        </w:rPr>
        <w:t>=</w:t>
      </w:r>
      <w:r w:rsidRPr="00C926A6">
        <w:rPr>
          <w:color w:val="000000"/>
          <w:highlight w:val="white"/>
          <w:lang w:val="en-US"/>
        </w:rPr>
        <w:t>"</w:t>
      </w:r>
      <w:r w:rsidRPr="00C926A6">
        <w:rPr>
          <w:color w:val="0000FF"/>
          <w:highlight w:val="white"/>
          <w:lang w:val="en-US"/>
        </w:rPr>
        <w:t>true</w:t>
      </w:r>
      <w:r w:rsidRPr="00C926A6">
        <w:rPr>
          <w:color w:val="000000"/>
          <w:highlight w:val="white"/>
          <w:lang w:val="en-US"/>
        </w:rPr>
        <w:t>"</w:t>
      </w:r>
      <w:r w:rsidRPr="00C926A6">
        <w:rPr>
          <w:color w:val="0000FF"/>
          <w:highlight w:val="white"/>
          <w:lang w:val="en-US"/>
        </w:rPr>
        <w:t xml:space="preserve"> /&gt;</w:t>
      </w:r>
    </w:p>
    <w:p w14:paraId="035EABE8" w14:textId="77777777" w:rsidR="006874B4" w:rsidRPr="008B7E9D" w:rsidRDefault="006874B4" w:rsidP="006874B4">
      <w:pPr>
        <w:pStyle w:val="CodeBlock"/>
        <w:rPr>
          <w:rFonts w:eastAsiaTheme="minorHAnsi"/>
        </w:rPr>
      </w:pPr>
      <w:r w:rsidRPr="008B7E9D">
        <w:rPr>
          <w:color w:val="0000FF"/>
          <w:highlight w:val="white"/>
        </w:rPr>
        <w:t>&lt;/</w:t>
      </w:r>
      <w:r w:rsidRPr="008B7E9D">
        <w:rPr>
          <w:highlight w:val="white"/>
        </w:rPr>
        <w:t>appSettings</w:t>
      </w:r>
      <w:r w:rsidRPr="008B7E9D">
        <w:rPr>
          <w:color w:val="0000FF"/>
          <w:highlight w:val="white"/>
        </w:rPr>
        <w:t>&gt;</w:t>
      </w:r>
    </w:p>
    <w:p w14:paraId="61F5A3A5" w14:textId="77777777" w:rsidR="006874B4" w:rsidRPr="008B7E9D" w:rsidRDefault="006874B4" w:rsidP="006874B4">
      <w:pPr>
        <w:pStyle w:val="Legenda"/>
        <w:rPr>
          <w:rFonts w:eastAsiaTheme="minorHAnsi"/>
        </w:rPr>
      </w:pPr>
      <w:bookmarkStart w:id="172" w:name="_Toc365317848"/>
      <w:bookmarkStart w:id="173" w:name="_Toc372544142"/>
      <w:r w:rsidRPr="008B7E9D">
        <w:t xml:space="preserve">Listagem </w:t>
      </w:r>
      <w:r>
        <w:fldChar w:fldCharType="begin"/>
      </w:r>
      <w:r w:rsidRPr="008B7E9D">
        <w:instrText xml:space="preserve"> SEQ Listagem \* ARABIC </w:instrText>
      </w:r>
      <w:r>
        <w:fldChar w:fldCharType="separate"/>
      </w:r>
      <w:r w:rsidR="00A551CF">
        <w:rPr>
          <w:noProof/>
        </w:rPr>
        <w:t>20</w:t>
      </w:r>
      <w:r>
        <w:fldChar w:fldCharType="end"/>
      </w:r>
      <w:r w:rsidRPr="008B7E9D">
        <w:t xml:space="preserve"> – </w:t>
      </w:r>
      <w:r>
        <w:t>Habilitar/Desabilitar</w:t>
      </w:r>
      <w:r w:rsidRPr="008B7E9D">
        <w:t xml:space="preserve"> Unobtrusive Client Validation no </w:t>
      </w:r>
      <w:r w:rsidRPr="008B7E9D">
        <w:rPr>
          <w:i/>
        </w:rPr>
        <w:t>web.config</w:t>
      </w:r>
      <w:bookmarkEnd w:id="172"/>
      <w:bookmarkEnd w:id="173"/>
    </w:p>
    <w:p w14:paraId="2793CBE8" w14:textId="77777777" w:rsidR="006874B4" w:rsidRPr="00C926A6" w:rsidRDefault="006874B4" w:rsidP="006874B4">
      <w:pPr>
        <w:rPr>
          <w:rFonts w:eastAsiaTheme="minorHAnsi"/>
        </w:rPr>
      </w:pPr>
      <w:r w:rsidRPr="00C926A6">
        <w:rPr>
          <w:rFonts w:eastAsiaTheme="minorHAnsi"/>
        </w:rPr>
        <w:t>Ou, via código:</w:t>
      </w:r>
    </w:p>
    <w:p w14:paraId="6C024A63" w14:textId="77777777" w:rsidR="006874B4" w:rsidRPr="00C926A6" w:rsidRDefault="006874B4" w:rsidP="006874B4">
      <w:pPr>
        <w:pStyle w:val="CodeBlock"/>
        <w:rPr>
          <w:rFonts w:ascii="Times New Roman" w:hAnsi="Times New Roman" w:cs="Times New Roman"/>
          <w:sz w:val="24"/>
          <w:szCs w:val="24"/>
          <w:lang w:val="en-US" w:eastAsia="pt-BR"/>
        </w:rPr>
      </w:pPr>
      <w:r w:rsidRPr="00C926A6">
        <w:rPr>
          <w:lang w:val="en-US" w:eastAsia="pt-BR"/>
        </w:rPr>
        <w:t xml:space="preserve">HtmlHelper.ClientValidationEnabled = </w:t>
      </w:r>
      <w:r w:rsidRPr="00C926A6">
        <w:rPr>
          <w:color w:val="0000FF"/>
          <w:highlight w:val="white"/>
          <w:lang w:val="en-US"/>
        </w:rPr>
        <w:t>true</w:t>
      </w:r>
      <w:r w:rsidRPr="00C926A6">
        <w:rPr>
          <w:lang w:val="en-US" w:eastAsia="pt-BR"/>
        </w:rPr>
        <w:t>;</w:t>
      </w:r>
    </w:p>
    <w:p w14:paraId="2EECA044" w14:textId="77777777" w:rsidR="006874B4" w:rsidRPr="00C926A6" w:rsidRDefault="006874B4" w:rsidP="006874B4">
      <w:pPr>
        <w:pStyle w:val="CodeBlock"/>
        <w:rPr>
          <w:rFonts w:eastAsiaTheme="minorHAnsi"/>
          <w:lang w:val="en-US"/>
        </w:rPr>
      </w:pPr>
      <w:r w:rsidRPr="00C926A6">
        <w:rPr>
          <w:lang w:val="en-US" w:eastAsia="pt-BR"/>
        </w:rPr>
        <w:t xml:space="preserve">HtmlHelper.UnobtrusiveJavaScriptEnabled = </w:t>
      </w:r>
      <w:r w:rsidRPr="00C926A6">
        <w:rPr>
          <w:color w:val="0000FF"/>
          <w:highlight w:val="white"/>
          <w:lang w:val="en-US"/>
        </w:rPr>
        <w:t>true</w:t>
      </w:r>
      <w:r w:rsidRPr="00C926A6">
        <w:rPr>
          <w:lang w:val="en-US" w:eastAsia="pt-BR"/>
        </w:rPr>
        <w:t>;</w:t>
      </w:r>
    </w:p>
    <w:p w14:paraId="46CD248C" w14:textId="77777777" w:rsidR="006874B4" w:rsidRPr="00C926A6" w:rsidRDefault="006874B4" w:rsidP="006874B4">
      <w:pPr>
        <w:pStyle w:val="Legenda"/>
      </w:pPr>
      <w:bookmarkStart w:id="174" w:name="_Toc365317849"/>
      <w:bookmarkStart w:id="175" w:name="_Toc372544143"/>
      <w:r w:rsidRPr="00C926A6">
        <w:t xml:space="preserve">Listagem </w:t>
      </w:r>
      <w:r>
        <w:fldChar w:fldCharType="begin"/>
      </w:r>
      <w:r w:rsidRPr="00C926A6">
        <w:instrText xml:space="preserve"> SEQ Listagem \* ARABIC </w:instrText>
      </w:r>
      <w:r>
        <w:fldChar w:fldCharType="separate"/>
      </w:r>
      <w:r w:rsidR="00A551CF">
        <w:rPr>
          <w:noProof/>
        </w:rPr>
        <w:t>21</w:t>
      </w:r>
      <w:r>
        <w:fldChar w:fldCharType="end"/>
      </w:r>
      <w:r w:rsidRPr="00C926A6">
        <w:t xml:space="preserve"> – </w:t>
      </w:r>
      <w:r>
        <w:t xml:space="preserve">Habilitar/Desabilitar </w:t>
      </w:r>
      <w:r w:rsidRPr="00C926A6">
        <w:t>Unobtrusive Client Validation via código</w:t>
      </w:r>
      <w:bookmarkEnd w:id="174"/>
      <w:bookmarkEnd w:id="175"/>
    </w:p>
    <w:p w14:paraId="46FFF284" w14:textId="77777777" w:rsidR="006874B4" w:rsidRPr="00C926A6" w:rsidRDefault="006874B4" w:rsidP="006874B4">
      <w:pPr>
        <w:rPr>
          <w:rFonts w:eastAsiaTheme="minorHAnsi"/>
        </w:rPr>
      </w:pPr>
      <w:r>
        <w:rPr>
          <w:rFonts w:eastAsiaTheme="minorHAnsi"/>
        </w:rPr>
        <w:t xml:space="preserve">A validação não obstrutiva depende das bibliotecas </w:t>
      </w:r>
      <w:r w:rsidRPr="00C926A6">
        <w:rPr>
          <w:rFonts w:eastAsiaTheme="minorHAnsi"/>
          <w:i/>
        </w:rPr>
        <w:t>jQuery</w:t>
      </w:r>
      <w:r>
        <w:rPr>
          <w:rFonts w:eastAsiaTheme="minorHAnsi"/>
        </w:rPr>
        <w:t xml:space="preserve"> e </w:t>
      </w:r>
      <w:r>
        <w:rPr>
          <w:rFonts w:eastAsiaTheme="minorHAnsi"/>
          <w:i/>
        </w:rPr>
        <w:t>jQuery.Validate</w:t>
      </w:r>
      <w:r>
        <w:rPr>
          <w:rFonts w:eastAsiaTheme="minorHAnsi"/>
        </w:rPr>
        <w:t xml:space="preserve"> que por padrão são adicionadas ao um projeto.</w:t>
      </w:r>
    </w:p>
    <w:p w14:paraId="64077BC1" w14:textId="77777777" w:rsidR="006874B4" w:rsidRDefault="006874B4" w:rsidP="006874B4">
      <w:r>
        <w:t xml:space="preserve">Quando habilitada, a montagem de uma </w:t>
      </w:r>
      <w:r>
        <w:rPr>
          <w:i/>
        </w:rPr>
        <w:t>view</w:t>
      </w:r>
      <w:r>
        <w:t xml:space="preserve"> com anotações de validação, utilizará os atributos HTML5 em conjunto com chamadas jQuery. </w:t>
      </w:r>
    </w:p>
    <w:p w14:paraId="0E239819" w14:textId="77777777" w:rsidR="006874B4" w:rsidRDefault="006874B4" w:rsidP="006874B4">
      <w:r>
        <w:t>Quando houver algum tipo de anotação de validação em algum campo, o atributo “data-val=true” é anexado à respectiva tag.</w:t>
      </w:r>
    </w:p>
    <w:p w14:paraId="068EA9AA" w14:textId="77777777" w:rsidR="006874B4" w:rsidRPr="008B7E9D" w:rsidRDefault="006874B4" w:rsidP="006874B4">
      <w:pPr>
        <w:spacing w:before="0" w:after="200"/>
      </w:pPr>
      <w:r w:rsidRPr="008B7E9D">
        <w:br w:type="page"/>
      </w:r>
    </w:p>
    <w:p w14:paraId="2A0F832D" w14:textId="77777777" w:rsidR="006874B4" w:rsidRPr="00300888" w:rsidRDefault="006874B4" w:rsidP="006874B4">
      <w:r w:rsidRPr="00300888">
        <w:lastRenderedPageBreak/>
        <w:t>Ex:</w:t>
      </w:r>
    </w:p>
    <w:p w14:paraId="30281377" w14:textId="77777777" w:rsidR="006874B4" w:rsidRPr="00300888" w:rsidRDefault="006874B4" w:rsidP="006874B4">
      <w:pPr>
        <w:pStyle w:val="CodeBlock"/>
        <w:rPr>
          <w:rFonts w:eastAsiaTheme="minorHAnsi"/>
        </w:rPr>
      </w:pPr>
      <w:r w:rsidRPr="00300888">
        <w:rPr>
          <w:rFonts w:eastAsiaTheme="minorHAnsi"/>
        </w:rPr>
        <w:t>&lt;</w:t>
      </w:r>
      <w:r w:rsidRPr="00300888">
        <w:rPr>
          <w:rFonts w:eastAsiaTheme="minorHAnsi"/>
          <w:color w:val="3333FF"/>
        </w:rPr>
        <w:t>label</w:t>
      </w:r>
      <w:r w:rsidRPr="00300888">
        <w:rPr>
          <w:rFonts w:eastAsiaTheme="minorHAnsi"/>
        </w:rPr>
        <w:t xml:space="preserve"> for="Nome"&gt;Nome&lt;/</w:t>
      </w:r>
      <w:r w:rsidRPr="00300888">
        <w:rPr>
          <w:rFonts w:eastAsiaTheme="minorHAnsi"/>
          <w:color w:val="3333FF"/>
        </w:rPr>
        <w:t>label</w:t>
      </w:r>
      <w:r w:rsidRPr="00300888">
        <w:rPr>
          <w:rFonts w:eastAsiaTheme="minorHAnsi"/>
        </w:rPr>
        <w:t>&gt;</w:t>
      </w:r>
    </w:p>
    <w:p w14:paraId="0C7F85F7" w14:textId="77777777" w:rsidR="006874B4" w:rsidRPr="00300888" w:rsidRDefault="006874B4" w:rsidP="006874B4">
      <w:pPr>
        <w:pStyle w:val="CodeBlock"/>
        <w:rPr>
          <w:rFonts w:eastAsiaTheme="minorHAnsi"/>
        </w:rPr>
      </w:pPr>
      <w:r w:rsidRPr="00300888">
        <w:rPr>
          <w:rFonts w:eastAsiaTheme="minorHAnsi"/>
        </w:rPr>
        <w:t>&lt;</w:t>
      </w:r>
      <w:r w:rsidRPr="00300888">
        <w:rPr>
          <w:rFonts w:eastAsiaTheme="minorHAnsi"/>
          <w:color w:val="3333FF"/>
        </w:rPr>
        <w:t>input</w:t>
      </w:r>
      <w:r w:rsidRPr="00300888">
        <w:rPr>
          <w:rFonts w:eastAsiaTheme="minorHAnsi"/>
        </w:rPr>
        <w:t xml:space="preserve"> </w:t>
      </w:r>
      <w:r w:rsidRPr="00300888">
        <w:rPr>
          <w:rFonts w:eastAsiaTheme="minorHAnsi"/>
          <w:highlight w:val="yellow"/>
        </w:rPr>
        <w:t>data-val</w:t>
      </w:r>
      <w:r w:rsidRPr="00300888">
        <w:rPr>
          <w:rFonts w:eastAsiaTheme="minorHAnsi"/>
        </w:rPr>
        <w:t xml:space="preserve">="true" </w:t>
      </w:r>
      <w:r w:rsidRPr="00300888">
        <w:rPr>
          <w:rFonts w:eastAsiaTheme="minorHAnsi"/>
          <w:highlight w:val="yellow"/>
        </w:rPr>
        <w:t>data-val-required</w:t>
      </w:r>
      <w:r w:rsidRPr="00300888">
        <w:rPr>
          <w:rFonts w:eastAsiaTheme="minorHAnsi"/>
        </w:rPr>
        <w:t xml:space="preserve">="O campo Nome é </w:t>
      </w:r>
      <w:r>
        <w:rPr>
          <w:rFonts w:eastAsiaTheme="minorHAnsi"/>
        </w:rPr>
        <w:t>o</w:t>
      </w:r>
      <w:r w:rsidRPr="00300888">
        <w:rPr>
          <w:rFonts w:eastAsiaTheme="minorHAnsi"/>
        </w:rPr>
        <w:t>brigatório." id="</w:t>
      </w:r>
      <w:r>
        <w:rPr>
          <w:rFonts w:eastAsiaTheme="minorHAnsi"/>
        </w:rPr>
        <w:t>Nome</w:t>
      </w:r>
      <w:r w:rsidRPr="00300888">
        <w:rPr>
          <w:rFonts w:eastAsiaTheme="minorHAnsi"/>
        </w:rPr>
        <w:t>" name="FirstName" type="text" value="" /&gt;</w:t>
      </w:r>
    </w:p>
    <w:p w14:paraId="1342FE05" w14:textId="77777777" w:rsidR="006874B4" w:rsidRPr="00300888" w:rsidRDefault="006874B4" w:rsidP="006874B4">
      <w:pPr>
        <w:pStyle w:val="CodeBlock"/>
        <w:rPr>
          <w:rFonts w:eastAsiaTheme="minorHAnsi"/>
          <w:lang w:val="en-US"/>
        </w:rPr>
      </w:pPr>
      <w:r w:rsidRPr="00300888">
        <w:rPr>
          <w:rFonts w:eastAsiaTheme="minorHAnsi"/>
          <w:lang w:val="en-US"/>
        </w:rPr>
        <w:t>&lt;</w:t>
      </w:r>
      <w:r w:rsidRPr="00300888">
        <w:rPr>
          <w:rFonts w:eastAsiaTheme="minorHAnsi"/>
          <w:color w:val="3333FF"/>
          <w:lang w:val="en-US"/>
        </w:rPr>
        <w:t>span</w:t>
      </w:r>
      <w:r>
        <w:rPr>
          <w:rFonts w:eastAsiaTheme="minorHAnsi"/>
          <w:color w:val="3333FF"/>
          <w:lang w:val="en-US"/>
        </w:rPr>
        <w:t xml:space="preserve"> </w:t>
      </w:r>
      <w:r w:rsidRPr="00300888">
        <w:rPr>
          <w:rFonts w:eastAsiaTheme="minorHAnsi"/>
          <w:highlight w:val="yellow"/>
          <w:lang w:val="en-US"/>
        </w:rPr>
        <w:t>data-valmsg-for</w:t>
      </w:r>
      <w:r w:rsidRPr="00300888">
        <w:rPr>
          <w:rFonts w:eastAsiaTheme="minorHAnsi"/>
          <w:lang w:val="en-US"/>
        </w:rPr>
        <w:t xml:space="preserve">="Nome" </w:t>
      </w:r>
      <w:r w:rsidRPr="00300888">
        <w:rPr>
          <w:rFonts w:eastAsiaTheme="minorHAnsi"/>
          <w:highlight w:val="yellow"/>
          <w:lang w:val="en-US"/>
        </w:rPr>
        <w:t>data-valmsg-replace</w:t>
      </w:r>
      <w:r w:rsidRPr="00300888">
        <w:rPr>
          <w:rFonts w:eastAsiaTheme="minorHAnsi"/>
          <w:lang w:val="en-US"/>
        </w:rPr>
        <w:t>="true"&gt;&lt;/</w:t>
      </w:r>
      <w:r w:rsidRPr="00300888">
        <w:rPr>
          <w:rFonts w:eastAsiaTheme="minorHAnsi"/>
          <w:color w:val="3333FF"/>
          <w:lang w:val="en-US"/>
        </w:rPr>
        <w:t>span</w:t>
      </w:r>
      <w:r w:rsidRPr="00300888">
        <w:rPr>
          <w:rFonts w:eastAsiaTheme="minorHAnsi"/>
          <w:lang w:val="en-US"/>
        </w:rPr>
        <w:t>&gt;</w:t>
      </w:r>
    </w:p>
    <w:p w14:paraId="0C17BC84" w14:textId="77777777" w:rsidR="006874B4" w:rsidRPr="00300888" w:rsidRDefault="006874B4" w:rsidP="006874B4">
      <w:pPr>
        <w:pStyle w:val="Legenda"/>
        <w:rPr>
          <w:rFonts w:eastAsiaTheme="minorHAnsi"/>
        </w:rPr>
      </w:pPr>
      <w:bookmarkStart w:id="176" w:name="_Ref365283854"/>
      <w:bookmarkStart w:id="177" w:name="_Toc365317850"/>
      <w:bookmarkStart w:id="178" w:name="_Toc372544144"/>
      <w:r>
        <w:t xml:space="preserve">Listagem </w:t>
      </w:r>
      <w:r>
        <w:fldChar w:fldCharType="begin"/>
      </w:r>
      <w:r>
        <w:instrText xml:space="preserve"> SEQ Listagem \* ARABIC </w:instrText>
      </w:r>
      <w:r>
        <w:fldChar w:fldCharType="separate"/>
      </w:r>
      <w:r w:rsidR="00A551CF">
        <w:rPr>
          <w:noProof/>
        </w:rPr>
        <w:t>22</w:t>
      </w:r>
      <w:r>
        <w:fldChar w:fldCharType="end"/>
      </w:r>
      <w:bookmarkEnd w:id="176"/>
      <w:r>
        <w:t xml:space="preserve"> – HTML com atributos de validação</w:t>
      </w:r>
      <w:bookmarkEnd w:id="177"/>
      <w:bookmarkEnd w:id="178"/>
    </w:p>
    <w:p w14:paraId="05A7DE5C" w14:textId="77777777" w:rsidR="006874B4" w:rsidRDefault="006874B4" w:rsidP="006874B4">
      <w:r>
        <w:t xml:space="preserve">Os atributos em destaque na </w:t>
      </w:r>
      <w:r>
        <w:fldChar w:fldCharType="begin"/>
      </w:r>
      <w:r>
        <w:instrText xml:space="preserve"> REF _Ref365283854 \h </w:instrText>
      </w:r>
      <w:r>
        <w:fldChar w:fldCharType="separate"/>
      </w:r>
      <w:r w:rsidR="00A551CF">
        <w:t xml:space="preserve">Listagem </w:t>
      </w:r>
      <w:r w:rsidR="00A551CF">
        <w:rPr>
          <w:noProof/>
        </w:rPr>
        <w:t>22</w:t>
      </w:r>
      <w:r>
        <w:fldChar w:fldCharType="end"/>
      </w:r>
      <w:r>
        <w:t xml:space="preserve"> são interpretados por </w:t>
      </w:r>
      <w:r w:rsidRPr="00300888">
        <w:rPr>
          <w:i/>
        </w:rPr>
        <w:t>adapter</w:t>
      </w:r>
      <w:r>
        <w:rPr>
          <w:i/>
        </w:rPr>
        <w:t>s</w:t>
      </w:r>
      <w:r>
        <w:t xml:space="preserve"> implementados na biblioteca jQuery.Validate. </w:t>
      </w:r>
    </w:p>
    <w:p w14:paraId="140A3110" w14:textId="77777777" w:rsidR="006874B4" w:rsidRDefault="006874B4" w:rsidP="006874B4">
      <w:r>
        <w:t>As funções da biblioteca interpretarão os atributos ao carregar o documento e para cada regra de validação do cliente, um atributo é adicionado com data-val-rulename = "mensagem". Se o atributo for uma string vazia, a mensagem padrão será utilizada.</w:t>
      </w:r>
    </w:p>
    <w:p w14:paraId="6608EAC8" w14:textId="77777777" w:rsidR="006874B4" w:rsidRDefault="006874B4" w:rsidP="006874B4">
      <w:r>
        <w:t>Para cada parâmetro na regra de validação do cliente, um atributo é adicionado com data-val-rulename-paramname = "valor".</w:t>
      </w:r>
    </w:p>
    <w:p w14:paraId="7F23EECB" w14:textId="77777777" w:rsidR="006874B4" w:rsidRDefault="006874B4" w:rsidP="006874B4">
      <w:r>
        <w:t>Para cada chamada Html.ValidationMessage, o &lt;span&gt; gerado terá dados valmsg-for = "inputName" e data-valmsg-replace = "true / false" ligado a ele.</w:t>
      </w:r>
    </w:p>
    <w:p w14:paraId="208CD06B" w14:textId="77777777" w:rsidR="006874B4" w:rsidRDefault="006874B4" w:rsidP="006874B4">
      <w:r>
        <w:t>Se você chamar Html.ValidationSummary, o &lt;div&gt; gerado terá dados valmsg-summary = "true" aplicada a ele.</w:t>
      </w:r>
    </w:p>
    <w:p w14:paraId="55245749" w14:textId="77777777" w:rsidR="006874B4" w:rsidRDefault="006874B4" w:rsidP="006874B4">
      <w:r>
        <w:t xml:space="preserve">A biblioteca possui por padrão </w:t>
      </w:r>
      <w:r w:rsidRPr="00300888">
        <w:t>os</w:t>
      </w:r>
      <w:r>
        <w:t xml:space="preserve"> seguintes tipos de validação:</w:t>
      </w:r>
    </w:p>
    <w:tbl>
      <w:tblPr>
        <w:tblStyle w:val="Tabelacomgrade"/>
        <w:tblW w:w="0" w:type="auto"/>
        <w:tblLook w:val="04A0" w:firstRow="1" w:lastRow="0" w:firstColumn="1" w:lastColumn="0" w:noHBand="0" w:noVBand="1"/>
      </w:tblPr>
      <w:tblGrid>
        <w:gridCol w:w="4513"/>
        <w:gridCol w:w="4514"/>
      </w:tblGrid>
      <w:tr w:rsidR="006874B4" w14:paraId="5668FF04" w14:textId="77777777" w:rsidTr="006B353A">
        <w:trPr>
          <w:cnfStyle w:val="100000000000" w:firstRow="1" w:lastRow="0" w:firstColumn="0" w:lastColumn="0" w:oddVBand="0" w:evenVBand="0" w:oddHBand="0" w:evenHBand="0" w:firstRowFirstColumn="0" w:firstRowLastColumn="0" w:lastRowFirstColumn="0" w:lastRowLastColumn="0"/>
        </w:trPr>
        <w:tc>
          <w:tcPr>
            <w:tcW w:w="4513" w:type="dxa"/>
          </w:tcPr>
          <w:p w14:paraId="6E35711F" w14:textId="77777777" w:rsidR="006874B4" w:rsidRDefault="006874B4" w:rsidP="006B353A">
            <w:r>
              <w:t>Nome</w:t>
            </w:r>
          </w:p>
        </w:tc>
        <w:tc>
          <w:tcPr>
            <w:tcW w:w="4514" w:type="dxa"/>
          </w:tcPr>
          <w:p w14:paraId="134197CB" w14:textId="77777777" w:rsidR="006874B4" w:rsidRPr="004C3550" w:rsidRDefault="006874B4" w:rsidP="006B353A">
            <w:r w:rsidRPr="004C3550">
              <w:t xml:space="preserve">Descrição </w:t>
            </w:r>
          </w:p>
        </w:tc>
      </w:tr>
      <w:tr w:rsidR="006874B4" w:rsidRPr="00760419" w14:paraId="45C5B3B1" w14:textId="77777777" w:rsidTr="006B353A">
        <w:tc>
          <w:tcPr>
            <w:tcW w:w="4513" w:type="dxa"/>
          </w:tcPr>
          <w:p w14:paraId="150C261B" w14:textId="77777777" w:rsidR="006874B4" w:rsidRPr="00760419" w:rsidRDefault="006874B4" w:rsidP="006B353A">
            <w:pPr>
              <w:rPr>
                <w:lang w:val="en-US"/>
              </w:rPr>
            </w:pPr>
            <w:r>
              <w:t>data-val-</w:t>
            </w:r>
            <w:r w:rsidRPr="008D797E">
              <w:t xml:space="preserve">required </w:t>
            </w:r>
          </w:p>
        </w:tc>
        <w:tc>
          <w:tcPr>
            <w:tcW w:w="4514" w:type="dxa"/>
          </w:tcPr>
          <w:p w14:paraId="0E1E91A2" w14:textId="77777777" w:rsidR="006874B4" w:rsidRPr="004C3550" w:rsidRDefault="006874B4" w:rsidP="006B353A">
            <w:r w:rsidRPr="004C3550">
              <w:t>Requer a obrigatoriedade do campo</w:t>
            </w:r>
          </w:p>
        </w:tc>
      </w:tr>
      <w:tr w:rsidR="006874B4" w:rsidRPr="00760419" w14:paraId="182ED1B3" w14:textId="77777777" w:rsidTr="006B353A">
        <w:tc>
          <w:tcPr>
            <w:tcW w:w="4513" w:type="dxa"/>
          </w:tcPr>
          <w:p w14:paraId="4C8B5DD9" w14:textId="77777777" w:rsidR="006874B4" w:rsidRPr="00760419" w:rsidRDefault="006874B4" w:rsidP="006B353A">
            <w:pPr>
              <w:rPr>
                <w:lang w:val="en-US"/>
              </w:rPr>
            </w:pPr>
            <w:r>
              <w:t>data-val-</w:t>
            </w:r>
            <w:r w:rsidRPr="008D797E">
              <w:t xml:space="preserve">remote </w:t>
            </w:r>
          </w:p>
        </w:tc>
        <w:tc>
          <w:tcPr>
            <w:tcW w:w="4514" w:type="dxa"/>
          </w:tcPr>
          <w:p w14:paraId="199C31CA" w14:textId="77777777" w:rsidR="006874B4" w:rsidRPr="004C3550" w:rsidRDefault="006874B4" w:rsidP="006B353A">
            <w:r w:rsidRPr="004C3550">
              <w:t>Efetua requisição para validação remota</w:t>
            </w:r>
          </w:p>
        </w:tc>
      </w:tr>
      <w:tr w:rsidR="006874B4" w:rsidRPr="00760419" w14:paraId="471878EF" w14:textId="77777777" w:rsidTr="006B353A">
        <w:tc>
          <w:tcPr>
            <w:tcW w:w="4513" w:type="dxa"/>
          </w:tcPr>
          <w:p w14:paraId="572F8629" w14:textId="77777777" w:rsidR="006874B4" w:rsidRPr="00760419" w:rsidRDefault="006874B4" w:rsidP="006B353A">
            <w:pPr>
              <w:rPr>
                <w:lang w:val="en-US"/>
              </w:rPr>
            </w:pPr>
            <w:r>
              <w:t>data-val-</w:t>
            </w:r>
            <w:r w:rsidRPr="008D797E">
              <w:t xml:space="preserve">minlength </w:t>
            </w:r>
          </w:p>
        </w:tc>
        <w:tc>
          <w:tcPr>
            <w:tcW w:w="4514" w:type="dxa"/>
          </w:tcPr>
          <w:p w14:paraId="553AAD55" w14:textId="77777777" w:rsidR="006874B4" w:rsidRPr="004C3550" w:rsidRDefault="006874B4" w:rsidP="006B353A">
            <w:r w:rsidRPr="004C3550">
              <w:t>Tamanho mínimo válido</w:t>
            </w:r>
          </w:p>
        </w:tc>
      </w:tr>
      <w:tr w:rsidR="006874B4" w:rsidRPr="00760419" w14:paraId="1B41B323" w14:textId="77777777" w:rsidTr="006B353A">
        <w:tc>
          <w:tcPr>
            <w:tcW w:w="4513" w:type="dxa"/>
          </w:tcPr>
          <w:p w14:paraId="10E4479D" w14:textId="77777777" w:rsidR="006874B4" w:rsidRPr="00760419" w:rsidRDefault="006874B4" w:rsidP="006B353A">
            <w:pPr>
              <w:rPr>
                <w:lang w:val="en-US"/>
              </w:rPr>
            </w:pPr>
            <w:r>
              <w:t>data-val-</w:t>
            </w:r>
            <w:r w:rsidRPr="008D797E">
              <w:t xml:space="preserve">maxlength </w:t>
            </w:r>
          </w:p>
        </w:tc>
        <w:tc>
          <w:tcPr>
            <w:tcW w:w="4514" w:type="dxa"/>
          </w:tcPr>
          <w:p w14:paraId="209BFCE5" w14:textId="77777777" w:rsidR="006874B4" w:rsidRPr="004C3550" w:rsidRDefault="006874B4" w:rsidP="006B353A">
            <w:r w:rsidRPr="004C3550">
              <w:t>Tamanho máximo válido</w:t>
            </w:r>
          </w:p>
        </w:tc>
      </w:tr>
      <w:tr w:rsidR="006874B4" w:rsidRPr="00760419" w14:paraId="458BC436" w14:textId="77777777" w:rsidTr="006B353A">
        <w:tc>
          <w:tcPr>
            <w:tcW w:w="4513" w:type="dxa"/>
          </w:tcPr>
          <w:p w14:paraId="4282064E" w14:textId="77777777" w:rsidR="006874B4" w:rsidRPr="00760419" w:rsidRDefault="006874B4" w:rsidP="006B353A">
            <w:pPr>
              <w:rPr>
                <w:lang w:val="en-US"/>
              </w:rPr>
            </w:pPr>
            <w:r>
              <w:t>data-val-</w:t>
            </w:r>
            <w:r w:rsidRPr="008D797E">
              <w:t xml:space="preserve">rangelength </w:t>
            </w:r>
          </w:p>
        </w:tc>
        <w:tc>
          <w:tcPr>
            <w:tcW w:w="4514" w:type="dxa"/>
          </w:tcPr>
          <w:p w14:paraId="1138A7D8" w14:textId="77777777" w:rsidR="006874B4" w:rsidRPr="004C3550" w:rsidRDefault="006874B4" w:rsidP="006B353A">
            <w:r w:rsidRPr="004C3550">
              <w:t>Requer um intervalo de tamanho válido</w:t>
            </w:r>
          </w:p>
        </w:tc>
      </w:tr>
      <w:tr w:rsidR="006874B4" w:rsidRPr="00760419" w14:paraId="30E55FFF" w14:textId="77777777" w:rsidTr="006B353A">
        <w:tc>
          <w:tcPr>
            <w:tcW w:w="4513" w:type="dxa"/>
          </w:tcPr>
          <w:p w14:paraId="1DF3350B" w14:textId="77777777" w:rsidR="006874B4" w:rsidRPr="00760419" w:rsidRDefault="006874B4" w:rsidP="006B353A">
            <w:pPr>
              <w:rPr>
                <w:lang w:val="en-US"/>
              </w:rPr>
            </w:pPr>
            <w:r>
              <w:t>data-val-</w:t>
            </w:r>
            <w:r w:rsidRPr="008D797E">
              <w:t xml:space="preserve">min </w:t>
            </w:r>
          </w:p>
        </w:tc>
        <w:tc>
          <w:tcPr>
            <w:tcW w:w="4514" w:type="dxa"/>
          </w:tcPr>
          <w:p w14:paraId="1646B047" w14:textId="77777777" w:rsidR="006874B4" w:rsidRPr="004C3550" w:rsidRDefault="006874B4" w:rsidP="006B353A">
            <w:r w:rsidRPr="004C3550">
              <w:t>Requer um valor mínimo</w:t>
            </w:r>
          </w:p>
        </w:tc>
      </w:tr>
      <w:tr w:rsidR="006874B4" w:rsidRPr="00760419" w14:paraId="2493EADD" w14:textId="77777777" w:rsidTr="006B353A">
        <w:tc>
          <w:tcPr>
            <w:tcW w:w="4513" w:type="dxa"/>
          </w:tcPr>
          <w:p w14:paraId="6AA0890F" w14:textId="77777777" w:rsidR="006874B4" w:rsidRPr="00760419" w:rsidRDefault="006874B4" w:rsidP="006B353A">
            <w:pPr>
              <w:rPr>
                <w:lang w:val="en-US"/>
              </w:rPr>
            </w:pPr>
            <w:r>
              <w:t>data-val-</w:t>
            </w:r>
            <w:r w:rsidRPr="008D797E">
              <w:t xml:space="preserve">max </w:t>
            </w:r>
          </w:p>
        </w:tc>
        <w:tc>
          <w:tcPr>
            <w:tcW w:w="4514" w:type="dxa"/>
          </w:tcPr>
          <w:p w14:paraId="2BB6F2F8" w14:textId="77777777" w:rsidR="006874B4" w:rsidRPr="004C3550" w:rsidRDefault="006874B4" w:rsidP="006B353A">
            <w:r w:rsidRPr="004C3550">
              <w:t>Requer um valor máximo</w:t>
            </w:r>
          </w:p>
        </w:tc>
      </w:tr>
      <w:tr w:rsidR="006874B4" w:rsidRPr="00760419" w14:paraId="67B7C0F4" w14:textId="77777777" w:rsidTr="006B353A">
        <w:tc>
          <w:tcPr>
            <w:tcW w:w="4513" w:type="dxa"/>
          </w:tcPr>
          <w:p w14:paraId="59A5E0CC" w14:textId="77777777" w:rsidR="006874B4" w:rsidRPr="00760419" w:rsidRDefault="006874B4" w:rsidP="006B353A">
            <w:pPr>
              <w:rPr>
                <w:lang w:val="en-US"/>
              </w:rPr>
            </w:pPr>
            <w:r>
              <w:t>data-val-</w:t>
            </w:r>
            <w:r w:rsidRPr="008D797E">
              <w:t xml:space="preserve">range </w:t>
            </w:r>
          </w:p>
        </w:tc>
        <w:tc>
          <w:tcPr>
            <w:tcW w:w="4514" w:type="dxa"/>
          </w:tcPr>
          <w:p w14:paraId="4BADDB02" w14:textId="77777777" w:rsidR="006874B4" w:rsidRPr="004C3550" w:rsidRDefault="006874B4" w:rsidP="006B353A">
            <w:r w:rsidRPr="004C3550">
              <w:t>Requer um intervalo de valor</w:t>
            </w:r>
          </w:p>
        </w:tc>
      </w:tr>
      <w:tr w:rsidR="006874B4" w:rsidRPr="00760419" w14:paraId="4A6FAE41" w14:textId="77777777" w:rsidTr="006B353A">
        <w:tc>
          <w:tcPr>
            <w:tcW w:w="4513" w:type="dxa"/>
          </w:tcPr>
          <w:p w14:paraId="0F7239B2" w14:textId="77777777" w:rsidR="006874B4" w:rsidRPr="008D797E" w:rsidRDefault="006874B4" w:rsidP="006B353A">
            <w:r>
              <w:t>data-val-</w:t>
            </w:r>
            <w:r w:rsidRPr="00CB122B">
              <w:t xml:space="preserve">email </w:t>
            </w:r>
          </w:p>
        </w:tc>
        <w:tc>
          <w:tcPr>
            <w:tcW w:w="4514" w:type="dxa"/>
          </w:tcPr>
          <w:p w14:paraId="2C1C081B" w14:textId="77777777" w:rsidR="006874B4" w:rsidRPr="004C3550" w:rsidRDefault="006874B4" w:rsidP="006B353A">
            <w:r w:rsidRPr="004C3550">
              <w:t>Requer um e-mail com formato válido</w:t>
            </w:r>
          </w:p>
        </w:tc>
      </w:tr>
      <w:tr w:rsidR="006874B4" w:rsidRPr="00760419" w14:paraId="04F0AAE3" w14:textId="77777777" w:rsidTr="006B353A">
        <w:tc>
          <w:tcPr>
            <w:tcW w:w="4513" w:type="dxa"/>
          </w:tcPr>
          <w:p w14:paraId="397CC12A" w14:textId="77777777" w:rsidR="006874B4" w:rsidRPr="008D797E" w:rsidRDefault="006874B4" w:rsidP="006B353A">
            <w:r>
              <w:t>data-val-</w:t>
            </w:r>
            <w:r w:rsidRPr="00CB122B">
              <w:t xml:space="preserve">url </w:t>
            </w:r>
          </w:p>
        </w:tc>
        <w:tc>
          <w:tcPr>
            <w:tcW w:w="4514" w:type="dxa"/>
          </w:tcPr>
          <w:p w14:paraId="020B4207" w14:textId="77777777" w:rsidR="006874B4" w:rsidRPr="004C3550" w:rsidRDefault="006874B4" w:rsidP="006B353A">
            <w:r w:rsidRPr="004C3550">
              <w:t>Requer uma URL com formato válido</w:t>
            </w:r>
          </w:p>
        </w:tc>
      </w:tr>
      <w:tr w:rsidR="006874B4" w:rsidRPr="00760419" w14:paraId="778E990F" w14:textId="77777777" w:rsidTr="006B353A">
        <w:tc>
          <w:tcPr>
            <w:tcW w:w="4513" w:type="dxa"/>
          </w:tcPr>
          <w:p w14:paraId="1FD87D9E" w14:textId="77777777" w:rsidR="006874B4" w:rsidRPr="008D797E" w:rsidRDefault="006874B4" w:rsidP="006B353A">
            <w:r>
              <w:lastRenderedPageBreak/>
              <w:t>data-val-</w:t>
            </w:r>
            <w:r w:rsidRPr="00CB122B">
              <w:t xml:space="preserve">date </w:t>
            </w:r>
          </w:p>
        </w:tc>
        <w:tc>
          <w:tcPr>
            <w:tcW w:w="4514" w:type="dxa"/>
          </w:tcPr>
          <w:p w14:paraId="4F57D4E1" w14:textId="77777777" w:rsidR="006874B4" w:rsidRPr="004C3550" w:rsidRDefault="006874B4" w:rsidP="006B353A">
            <w:r w:rsidRPr="004C3550">
              <w:t>Requer uma data válida</w:t>
            </w:r>
          </w:p>
        </w:tc>
      </w:tr>
      <w:tr w:rsidR="006874B4" w:rsidRPr="00760419" w14:paraId="6C0CE3B7" w14:textId="77777777" w:rsidTr="006B353A">
        <w:tc>
          <w:tcPr>
            <w:tcW w:w="4513" w:type="dxa"/>
          </w:tcPr>
          <w:p w14:paraId="3492CA63" w14:textId="77777777" w:rsidR="006874B4" w:rsidRPr="008D797E" w:rsidRDefault="006874B4" w:rsidP="006B353A">
            <w:r>
              <w:t>data-val-</w:t>
            </w:r>
            <w:r w:rsidRPr="00CB122B">
              <w:t xml:space="preserve">dateISO </w:t>
            </w:r>
          </w:p>
        </w:tc>
        <w:tc>
          <w:tcPr>
            <w:tcW w:w="4514" w:type="dxa"/>
          </w:tcPr>
          <w:p w14:paraId="7E6B0E34" w14:textId="77777777" w:rsidR="006874B4" w:rsidRPr="004C3550" w:rsidRDefault="006874B4" w:rsidP="006B353A">
            <w:r w:rsidRPr="004C3550">
              <w:t>Requer uma data válida no formato ISSO</w:t>
            </w:r>
          </w:p>
        </w:tc>
      </w:tr>
      <w:tr w:rsidR="006874B4" w:rsidRPr="00760419" w14:paraId="790F0BD1" w14:textId="77777777" w:rsidTr="006B353A">
        <w:tc>
          <w:tcPr>
            <w:tcW w:w="4513" w:type="dxa"/>
          </w:tcPr>
          <w:p w14:paraId="4588C304" w14:textId="77777777" w:rsidR="006874B4" w:rsidRPr="008D797E" w:rsidRDefault="006874B4" w:rsidP="006B353A">
            <w:r>
              <w:t>data-val-</w:t>
            </w:r>
            <w:r w:rsidRPr="00CB122B">
              <w:t xml:space="preserve">number </w:t>
            </w:r>
          </w:p>
        </w:tc>
        <w:tc>
          <w:tcPr>
            <w:tcW w:w="4514" w:type="dxa"/>
          </w:tcPr>
          <w:p w14:paraId="2AAE3AB5" w14:textId="77777777" w:rsidR="006874B4" w:rsidRPr="004C3550" w:rsidRDefault="006874B4" w:rsidP="006B353A">
            <w:r w:rsidRPr="004C3550">
              <w:t>Requer um número decimal</w:t>
            </w:r>
          </w:p>
        </w:tc>
      </w:tr>
      <w:tr w:rsidR="006874B4" w:rsidRPr="00760419" w14:paraId="2CB7060D" w14:textId="77777777" w:rsidTr="006B353A">
        <w:tc>
          <w:tcPr>
            <w:tcW w:w="4513" w:type="dxa"/>
          </w:tcPr>
          <w:p w14:paraId="51453780" w14:textId="77777777" w:rsidR="006874B4" w:rsidRPr="008D797E" w:rsidRDefault="006874B4" w:rsidP="006B353A">
            <w:r>
              <w:t>data-val-</w:t>
            </w:r>
            <w:r w:rsidRPr="00CB122B">
              <w:t xml:space="preserve">digits </w:t>
            </w:r>
          </w:p>
        </w:tc>
        <w:tc>
          <w:tcPr>
            <w:tcW w:w="4514" w:type="dxa"/>
          </w:tcPr>
          <w:p w14:paraId="676F1CF6" w14:textId="77777777" w:rsidR="006874B4" w:rsidRPr="004C3550" w:rsidRDefault="006874B4" w:rsidP="006B353A">
            <w:r w:rsidRPr="004C3550">
              <w:t>Requer que o valor contenha somente dígitos</w:t>
            </w:r>
          </w:p>
        </w:tc>
      </w:tr>
      <w:tr w:rsidR="006874B4" w:rsidRPr="00760419" w14:paraId="558DC1EC" w14:textId="77777777" w:rsidTr="006B353A">
        <w:tc>
          <w:tcPr>
            <w:tcW w:w="4513" w:type="dxa"/>
          </w:tcPr>
          <w:p w14:paraId="046FDDCB" w14:textId="77777777" w:rsidR="006874B4" w:rsidRPr="008D797E" w:rsidRDefault="006874B4" w:rsidP="006B353A">
            <w:r>
              <w:t>data-val-</w:t>
            </w:r>
            <w:r w:rsidRPr="00CB122B">
              <w:t xml:space="preserve">creditcard </w:t>
            </w:r>
          </w:p>
        </w:tc>
        <w:tc>
          <w:tcPr>
            <w:tcW w:w="4514" w:type="dxa"/>
          </w:tcPr>
          <w:p w14:paraId="529C69A5" w14:textId="77777777" w:rsidR="006874B4" w:rsidRPr="004C3550" w:rsidRDefault="006874B4" w:rsidP="006B353A">
            <w:r w:rsidRPr="004C3550">
              <w:t>Requer um número de cartão de crédito válido</w:t>
            </w:r>
          </w:p>
        </w:tc>
      </w:tr>
      <w:tr w:rsidR="006874B4" w:rsidRPr="00760419" w14:paraId="7984503E" w14:textId="77777777" w:rsidTr="006B353A">
        <w:tc>
          <w:tcPr>
            <w:tcW w:w="4513" w:type="dxa"/>
          </w:tcPr>
          <w:p w14:paraId="3A55528D" w14:textId="77777777" w:rsidR="006874B4" w:rsidRPr="008D797E" w:rsidRDefault="006874B4" w:rsidP="006B353A">
            <w:r>
              <w:t>data-val-</w:t>
            </w:r>
            <w:r w:rsidRPr="00CB122B">
              <w:t xml:space="preserve">equalTo </w:t>
            </w:r>
          </w:p>
        </w:tc>
        <w:tc>
          <w:tcPr>
            <w:tcW w:w="4514" w:type="dxa"/>
          </w:tcPr>
          <w:p w14:paraId="764CC090" w14:textId="77777777" w:rsidR="006874B4" w:rsidRPr="004C3550" w:rsidRDefault="006874B4" w:rsidP="006B353A">
            <w:r w:rsidRPr="004C3550">
              <w:t>Verifica se um valor é igual a outro</w:t>
            </w:r>
          </w:p>
        </w:tc>
      </w:tr>
    </w:tbl>
    <w:p w14:paraId="64074525" w14:textId="77777777" w:rsidR="006874B4" w:rsidRDefault="006874B4" w:rsidP="006874B4">
      <w:pPr>
        <w:pStyle w:val="Legenda"/>
      </w:pPr>
      <w:bookmarkStart w:id="179" w:name="_Toc365361693"/>
      <w:bookmarkStart w:id="180" w:name="_Toc372544100"/>
      <w:r>
        <w:t xml:space="preserve">Tabela </w:t>
      </w:r>
      <w:r>
        <w:fldChar w:fldCharType="begin"/>
      </w:r>
      <w:r>
        <w:instrText xml:space="preserve"> SEQ Tabela \* ARABIC </w:instrText>
      </w:r>
      <w:r>
        <w:fldChar w:fldCharType="separate"/>
      </w:r>
      <w:r w:rsidR="00A551CF">
        <w:rPr>
          <w:noProof/>
        </w:rPr>
        <w:t>5</w:t>
      </w:r>
      <w:r>
        <w:fldChar w:fldCharType="end"/>
      </w:r>
      <w:r>
        <w:t xml:space="preserve"> – Tipos de validação embarcadas</w:t>
      </w:r>
      <w:bookmarkEnd w:id="179"/>
      <w:bookmarkEnd w:id="180"/>
    </w:p>
    <w:p w14:paraId="53A191AB" w14:textId="77777777" w:rsidR="008B293D" w:rsidRPr="008B293D" w:rsidRDefault="008B293D" w:rsidP="008B293D"/>
    <w:p w14:paraId="05F48891" w14:textId="77777777" w:rsidR="006874B4" w:rsidRDefault="006874B4" w:rsidP="006874B4">
      <w:r>
        <w:t xml:space="preserve">Além dessas validações, é possível implementar regras personalizadas. Para mais informações sobre regras personalizadas de validação utilizando </w:t>
      </w:r>
      <w:r>
        <w:rPr>
          <w:i/>
        </w:rPr>
        <w:t>unobtrusive client validation</w:t>
      </w:r>
      <w:r>
        <w:t xml:space="preserve">, visite o link </w:t>
      </w:r>
      <w:hyperlink r:id="rId51" w:history="1">
        <w:r w:rsidRPr="00B34057">
          <w:rPr>
            <w:rStyle w:val="Hyperlink"/>
          </w:rPr>
          <w:t>http://msdn.microsoft.com/en-us/gg618485</w:t>
        </w:r>
      </w:hyperlink>
    </w:p>
    <w:p w14:paraId="1127DA47" w14:textId="77777777" w:rsidR="006874B4" w:rsidRPr="00760419" w:rsidRDefault="006874B4" w:rsidP="006874B4"/>
    <w:p w14:paraId="3BA82BB7" w14:textId="77777777" w:rsidR="008B293D" w:rsidRDefault="008B293D">
      <w:pPr>
        <w:spacing w:before="0" w:after="200"/>
        <w:rPr>
          <w:rFonts w:eastAsiaTheme="minorHAnsi"/>
          <w:color w:val="008AC8"/>
          <w:sz w:val="28"/>
          <w:szCs w:val="28"/>
        </w:rPr>
      </w:pPr>
      <w:bookmarkStart w:id="181" w:name="_Toc365361651"/>
      <w:r>
        <w:br w:type="page"/>
      </w:r>
    </w:p>
    <w:p w14:paraId="40ED80BA" w14:textId="0EC1CB7D" w:rsidR="006874B4" w:rsidRDefault="006874B4" w:rsidP="006874B4">
      <w:pPr>
        <w:pStyle w:val="Heading3Numbered"/>
        <w:spacing w:line="360" w:lineRule="auto"/>
        <w:ind w:left="936" w:hanging="936"/>
        <w:jc w:val="both"/>
      </w:pPr>
      <w:bookmarkStart w:id="182" w:name="_Toc372543969"/>
      <w:r>
        <w:lastRenderedPageBreak/>
        <w:t xml:space="preserve">Interações com </w:t>
      </w:r>
      <w:r>
        <w:rPr>
          <w:i/>
        </w:rPr>
        <w:t>j</w:t>
      </w:r>
      <w:r w:rsidRPr="00D9593A">
        <w:rPr>
          <w:i/>
        </w:rPr>
        <w:t>Query</w:t>
      </w:r>
      <w:r>
        <w:rPr>
          <w:rStyle w:val="Refdenotaderodap"/>
          <w:i/>
        </w:rPr>
        <w:footnoteReference w:id="2"/>
      </w:r>
      <w:bookmarkEnd w:id="181"/>
      <w:bookmarkEnd w:id="182"/>
    </w:p>
    <w:p w14:paraId="72703C7B" w14:textId="77777777" w:rsidR="006874B4" w:rsidRDefault="006874B4" w:rsidP="006874B4">
      <w:r>
        <w:t>Ao criar um projeto ASP.NET MVC no Visual Studio, é possível observar em sua estrutura, uma pasta específica para scripts.</w:t>
      </w:r>
      <w:r w:rsidRPr="00F9707C">
        <w:t xml:space="preserve"> </w:t>
      </w:r>
      <w:r>
        <w:t xml:space="preserve">Entre elas, está o conjunto de bibliotecas do </w:t>
      </w:r>
      <w:r w:rsidRPr="00D9593A">
        <w:rPr>
          <w:i/>
        </w:rPr>
        <w:t>jQuery</w:t>
      </w:r>
      <w:r>
        <w:t>.</w:t>
      </w:r>
    </w:p>
    <w:p w14:paraId="56CD1D83" w14:textId="77777777" w:rsidR="006874B4" w:rsidRDefault="006874B4" w:rsidP="006874B4">
      <w:pPr>
        <w:keepNext/>
        <w:ind w:firstLine="720"/>
        <w:jc w:val="center"/>
      </w:pPr>
      <w:r>
        <w:rPr>
          <w:noProof/>
          <w:lang w:eastAsia="pt-BR"/>
        </w:rPr>
        <w:drawing>
          <wp:inline distT="0" distB="0" distL="0" distR="0" wp14:anchorId="37D07509" wp14:editId="1CDAD1F0">
            <wp:extent cx="1965960" cy="22677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65960" cy="2267712"/>
                    </a:xfrm>
                    <a:prstGeom prst="rect">
                      <a:avLst/>
                    </a:prstGeom>
                  </pic:spPr>
                </pic:pic>
              </a:graphicData>
            </a:graphic>
          </wp:inline>
        </w:drawing>
      </w:r>
    </w:p>
    <w:p w14:paraId="15F21AE9" w14:textId="77777777" w:rsidR="006874B4" w:rsidRDefault="006874B4" w:rsidP="006874B4">
      <w:pPr>
        <w:pStyle w:val="Legenda"/>
      </w:pPr>
      <w:bookmarkStart w:id="183" w:name="_Toc365361681"/>
      <w:bookmarkStart w:id="184" w:name="_Toc372544061"/>
      <w:r>
        <w:t xml:space="preserve">Figura </w:t>
      </w:r>
      <w:r>
        <w:fldChar w:fldCharType="begin"/>
      </w:r>
      <w:r>
        <w:instrText xml:space="preserve"> SEQ Figura \* ARABIC </w:instrText>
      </w:r>
      <w:r>
        <w:fldChar w:fldCharType="separate"/>
      </w:r>
      <w:r w:rsidR="00A551CF">
        <w:rPr>
          <w:noProof/>
        </w:rPr>
        <w:t>18</w:t>
      </w:r>
      <w:r>
        <w:fldChar w:fldCharType="end"/>
      </w:r>
      <w:r>
        <w:t xml:space="preserve"> – Bibliotecas </w:t>
      </w:r>
      <w:r w:rsidRPr="004C3550">
        <w:rPr>
          <w:i/>
        </w:rPr>
        <w:t>Javascript</w:t>
      </w:r>
      <w:r>
        <w:t xml:space="preserve"> adicionadas a um projeto ASP.NET MVC</w:t>
      </w:r>
      <w:bookmarkEnd w:id="183"/>
      <w:bookmarkEnd w:id="184"/>
    </w:p>
    <w:p w14:paraId="03FF1AD7" w14:textId="77777777" w:rsidR="006874B4" w:rsidRDefault="006874B4" w:rsidP="006874B4">
      <w:r>
        <w:t xml:space="preserve">O </w:t>
      </w:r>
      <w:r w:rsidRPr="00D9593A">
        <w:rPr>
          <w:i/>
        </w:rPr>
        <w:t>jQuery</w:t>
      </w:r>
      <w:r>
        <w:t xml:space="preserve"> é uma biblioteca que consolida diversas funções </w:t>
      </w:r>
      <w:r w:rsidRPr="00410ED6">
        <w:rPr>
          <w:i/>
        </w:rPr>
        <w:t>javascript</w:t>
      </w:r>
      <w:r>
        <w:t>, para oferecer:</w:t>
      </w:r>
    </w:p>
    <w:p w14:paraId="6CB55470" w14:textId="77777777" w:rsidR="006874B4" w:rsidRDefault="006874B4" w:rsidP="00873F66">
      <w:pPr>
        <w:pStyle w:val="PargrafodaLista"/>
        <w:numPr>
          <w:ilvl w:val="0"/>
          <w:numId w:val="52"/>
        </w:numPr>
        <w:spacing w:line="360" w:lineRule="auto"/>
        <w:jc w:val="both"/>
      </w:pPr>
      <w:r>
        <w:t>Compatibilidade entre os diversos navegadores (</w:t>
      </w:r>
      <w:r w:rsidRPr="00410ED6">
        <w:rPr>
          <w:i/>
        </w:rPr>
        <w:t>cross-browser)</w:t>
      </w:r>
      <w:r>
        <w:t>;</w:t>
      </w:r>
    </w:p>
    <w:p w14:paraId="03753E95" w14:textId="77777777" w:rsidR="006874B4" w:rsidRDefault="006874B4" w:rsidP="00873F66">
      <w:pPr>
        <w:pStyle w:val="PargrafodaLista"/>
        <w:numPr>
          <w:ilvl w:val="0"/>
          <w:numId w:val="52"/>
        </w:numPr>
        <w:spacing w:line="360" w:lineRule="auto"/>
        <w:jc w:val="both"/>
      </w:pPr>
      <w:r>
        <w:t>Reutilização de código;</w:t>
      </w:r>
    </w:p>
    <w:p w14:paraId="43EE9134" w14:textId="77777777" w:rsidR="006874B4" w:rsidRDefault="006874B4" w:rsidP="00873F66">
      <w:pPr>
        <w:pStyle w:val="PargrafodaLista"/>
        <w:numPr>
          <w:ilvl w:val="0"/>
          <w:numId w:val="52"/>
        </w:numPr>
        <w:spacing w:line="360" w:lineRule="auto"/>
        <w:jc w:val="both"/>
      </w:pPr>
      <w:r>
        <w:t>Interação entre controles HTML no cliente (</w:t>
      </w:r>
      <w:r w:rsidRPr="00410ED6">
        <w:rPr>
          <w:i/>
        </w:rPr>
        <w:t>animações, validações, pop-ups, tooltips etc.</w:t>
      </w:r>
      <w:r>
        <w:t>)</w:t>
      </w:r>
    </w:p>
    <w:p w14:paraId="32453EC6" w14:textId="77777777" w:rsidR="006874B4" w:rsidRDefault="006874B4" w:rsidP="006874B4">
      <w:r>
        <w:t xml:space="preserve">Para possibilitar a interação entre os controles HTML da interface, o </w:t>
      </w:r>
      <w:r w:rsidRPr="00D9593A">
        <w:rPr>
          <w:i/>
        </w:rPr>
        <w:t>jQuery</w:t>
      </w:r>
      <w:r>
        <w:t xml:space="preserve"> incorporou em sua principal função (de mesmo nome:</w:t>
      </w:r>
      <w:r w:rsidRPr="00D9593A">
        <w:rPr>
          <w:i/>
        </w:rPr>
        <w:t xml:space="preserve"> jQuery</w:t>
      </w:r>
      <w:r>
        <w:t xml:space="preserve">() ou simplesmente $()), o comando para resgatar os elementos de uma página e tratar os diversos eventos ocorridos no lado do cliente, ou ainda, combinar o tratamento dos eventos com requisições assíncronas (como verificar a disponibilidade de um </w:t>
      </w:r>
      <w:r w:rsidRPr="003753E1">
        <w:rPr>
          <w:i/>
        </w:rPr>
        <w:t>login</w:t>
      </w:r>
      <w:r>
        <w:t xml:space="preserve"> no servidor).</w:t>
      </w:r>
    </w:p>
    <w:p w14:paraId="25860554" w14:textId="77777777" w:rsidR="006874B4" w:rsidRDefault="006874B4" w:rsidP="006874B4">
      <w:r>
        <w:t xml:space="preserve">No exemplo a seguir, será demonstrado como alterar o conteúdo de uma </w:t>
      </w:r>
      <w:r w:rsidRPr="00EF5C79">
        <w:rPr>
          <w:i/>
        </w:rPr>
        <w:fldChar w:fldCharType="begin"/>
      </w:r>
      <w:r w:rsidRPr="00EF5C79">
        <w:rPr>
          <w:i/>
        </w:rPr>
        <w:instrText xml:space="preserve"> REF _Ref365279823 \h  \* MERGEFORMAT </w:instrText>
      </w:r>
      <w:r w:rsidRPr="00EF5C79">
        <w:rPr>
          <w:i/>
        </w:rPr>
      </w:r>
      <w:r w:rsidRPr="00EF5C79">
        <w:rPr>
          <w:i/>
        </w:rPr>
        <w:fldChar w:fldCharType="separate"/>
      </w:r>
      <w:r w:rsidR="00A551CF" w:rsidRPr="00A551CF">
        <w:rPr>
          <w:i/>
        </w:rPr>
        <w:t>Partial Views</w:t>
      </w:r>
      <w:r w:rsidRPr="00EF5C79">
        <w:rPr>
          <w:i/>
        </w:rPr>
        <w:fldChar w:fldCharType="end"/>
      </w:r>
      <w:r>
        <w:t xml:space="preserve"> com um conteúdo requisitado dinamicamente, através do </w:t>
      </w:r>
      <w:r w:rsidRPr="00D9593A">
        <w:rPr>
          <w:i/>
        </w:rPr>
        <w:t>jQuery</w:t>
      </w:r>
      <w:r>
        <w:t>.</w:t>
      </w:r>
    </w:p>
    <w:p w14:paraId="2187215D" w14:textId="77777777" w:rsidR="006874B4" w:rsidRDefault="006874B4" w:rsidP="006874B4">
      <w:r>
        <w:t xml:space="preserve">Para isso, utilizaremos o </w:t>
      </w:r>
      <w:r w:rsidRPr="00A32EE7">
        <w:rPr>
          <w:i/>
        </w:rPr>
        <w:t>model</w:t>
      </w:r>
      <w:r>
        <w:t xml:space="preserve"> “DicaDoDia” que possui apenas um Id e uma descrição.</w:t>
      </w:r>
    </w:p>
    <w:p w14:paraId="5817A8F4" w14:textId="77777777" w:rsidR="006874B4" w:rsidRDefault="006874B4" w:rsidP="006874B4">
      <w:r>
        <w:lastRenderedPageBreak/>
        <w:t>Também foram criados métodos para preencher com dados em memória:</w:t>
      </w:r>
    </w:p>
    <w:p w14:paraId="1EB96D03" w14:textId="61E199AE" w:rsidR="006874B4" w:rsidRDefault="006874B4" w:rsidP="006874B4">
      <w:pPr>
        <w:spacing w:before="0" w:after="200"/>
      </w:pPr>
    </w:p>
    <w:p w14:paraId="4A97D3CC" w14:textId="77777777" w:rsidR="006874B4" w:rsidRPr="00532E7E" w:rsidRDefault="006874B4" w:rsidP="006874B4">
      <w:pPr>
        <w:pStyle w:val="HTMLCodeBlock"/>
        <w:rPr>
          <w:color w:val="000000"/>
          <w:highlight w:val="white"/>
        </w:rPr>
      </w:pPr>
      <w:r w:rsidRPr="00532E7E">
        <w:rPr>
          <w:color w:val="000000"/>
          <w:highlight w:val="white"/>
          <w:lang w:val="pt-BR"/>
        </w:rPr>
        <w:t xml:space="preserve">    </w:t>
      </w:r>
      <w:r w:rsidRPr="00532E7E">
        <w:rPr>
          <w:highlight w:val="white"/>
        </w:rPr>
        <w:t>public</w:t>
      </w:r>
      <w:r w:rsidRPr="00532E7E">
        <w:rPr>
          <w:color w:val="000000"/>
          <w:highlight w:val="white"/>
        </w:rPr>
        <w:t xml:space="preserve"> </w:t>
      </w:r>
      <w:r w:rsidRPr="00532E7E">
        <w:rPr>
          <w:highlight w:val="white"/>
        </w:rPr>
        <w:t>class</w:t>
      </w:r>
      <w:r w:rsidRPr="00532E7E">
        <w:rPr>
          <w:color w:val="000000"/>
          <w:highlight w:val="white"/>
        </w:rPr>
        <w:t xml:space="preserve"> </w:t>
      </w:r>
      <w:r w:rsidRPr="00532E7E">
        <w:rPr>
          <w:color w:val="2B91AF"/>
          <w:highlight w:val="white"/>
        </w:rPr>
        <w:t>DicaDoDia</w:t>
      </w:r>
    </w:p>
    <w:p w14:paraId="3DA50C6E" w14:textId="77777777" w:rsidR="006874B4" w:rsidRPr="00532E7E" w:rsidRDefault="006874B4" w:rsidP="006874B4">
      <w:pPr>
        <w:pStyle w:val="HTMLCodeBlock"/>
        <w:rPr>
          <w:color w:val="000000"/>
          <w:highlight w:val="white"/>
        </w:rPr>
      </w:pPr>
      <w:r w:rsidRPr="00532E7E">
        <w:rPr>
          <w:color w:val="000000"/>
          <w:highlight w:val="white"/>
        </w:rPr>
        <w:t xml:space="preserve">    {</w:t>
      </w:r>
    </w:p>
    <w:p w14:paraId="7FDAB132"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public</w:t>
      </w:r>
      <w:r w:rsidRPr="00532E7E">
        <w:rPr>
          <w:color w:val="000000"/>
          <w:highlight w:val="white"/>
        </w:rPr>
        <w:t xml:space="preserve"> </w:t>
      </w:r>
      <w:r w:rsidRPr="00532E7E">
        <w:rPr>
          <w:highlight w:val="white"/>
        </w:rPr>
        <w:t>int</w:t>
      </w:r>
      <w:r w:rsidRPr="00532E7E">
        <w:rPr>
          <w:color w:val="000000"/>
          <w:highlight w:val="white"/>
        </w:rPr>
        <w:t xml:space="preserve"> Id { </w:t>
      </w:r>
      <w:r w:rsidRPr="00532E7E">
        <w:rPr>
          <w:highlight w:val="white"/>
        </w:rPr>
        <w:t>get</w:t>
      </w:r>
      <w:r w:rsidRPr="00532E7E">
        <w:rPr>
          <w:color w:val="000000"/>
          <w:highlight w:val="white"/>
        </w:rPr>
        <w:t xml:space="preserve">; </w:t>
      </w:r>
      <w:r w:rsidRPr="00532E7E">
        <w:rPr>
          <w:highlight w:val="white"/>
        </w:rPr>
        <w:t>set</w:t>
      </w:r>
      <w:r w:rsidRPr="00532E7E">
        <w:rPr>
          <w:color w:val="000000"/>
          <w:highlight w:val="white"/>
        </w:rPr>
        <w:t>; }</w:t>
      </w:r>
    </w:p>
    <w:p w14:paraId="03CCD82F"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public</w:t>
      </w:r>
      <w:r w:rsidRPr="00532E7E">
        <w:rPr>
          <w:color w:val="000000"/>
          <w:highlight w:val="white"/>
        </w:rPr>
        <w:t xml:space="preserve"> </w:t>
      </w:r>
      <w:r w:rsidRPr="00532E7E">
        <w:rPr>
          <w:highlight w:val="white"/>
        </w:rPr>
        <w:t>string</w:t>
      </w:r>
      <w:r w:rsidRPr="00532E7E">
        <w:rPr>
          <w:color w:val="000000"/>
          <w:highlight w:val="white"/>
        </w:rPr>
        <w:t xml:space="preserve"> Dica { </w:t>
      </w:r>
      <w:r w:rsidRPr="00532E7E">
        <w:rPr>
          <w:highlight w:val="white"/>
        </w:rPr>
        <w:t>get</w:t>
      </w:r>
      <w:r w:rsidRPr="00532E7E">
        <w:rPr>
          <w:color w:val="000000"/>
          <w:highlight w:val="white"/>
        </w:rPr>
        <w:t xml:space="preserve">; </w:t>
      </w:r>
      <w:r w:rsidRPr="00532E7E">
        <w:rPr>
          <w:highlight w:val="white"/>
        </w:rPr>
        <w:t>set</w:t>
      </w:r>
      <w:r w:rsidRPr="00532E7E">
        <w:rPr>
          <w:color w:val="000000"/>
          <w:highlight w:val="white"/>
        </w:rPr>
        <w:t>; }</w:t>
      </w:r>
    </w:p>
    <w:p w14:paraId="648E30DA"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public</w:t>
      </w:r>
      <w:r w:rsidRPr="00532E7E">
        <w:rPr>
          <w:color w:val="000000"/>
          <w:highlight w:val="white"/>
        </w:rPr>
        <w:t xml:space="preserve"> </w:t>
      </w:r>
      <w:r w:rsidRPr="00532E7E">
        <w:rPr>
          <w:highlight w:val="white"/>
        </w:rPr>
        <w:t>static</w:t>
      </w:r>
      <w:r w:rsidRPr="00532E7E">
        <w:rPr>
          <w:color w:val="000000"/>
          <w:highlight w:val="white"/>
        </w:rPr>
        <w:t xml:space="preserve"> </w:t>
      </w:r>
      <w:r w:rsidRPr="00532E7E">
        <w:rPr>
          <w:color w:val="2B91AF"/>
          <w:highlight w:val="white"/>
        </w:rPr>
        <w:t>List</w:t>
      </w:r>
      <w:r w:rsidRPr="00532E7E">
        <w:rPr>
          <w:color w:val="000000"/>
          <w:highlight w:val="white"/>
        </w:rPr>
        <w:t>&lt;</w:t>
      </w:r>
      <w:r w:rsidRPr="00532E7E">
        <w:rPr>
          <w:color w:val="2B91AF"/>
          <w:highlight w:val="white"/>
        </w:rPr>
        <w:t>DicaDoDia</w:t>
      </w:r>
      <w:r w:rsidRPr="00532E7E">
        <w:rPr>
          <w:color w:val="000000"/>
          <w:highlight w:val="white"/>
        </w:rPr>
        <w:t>&gt; Dicas()</w:t>
      </w:r>
    </w:p>
    <w:p w14:paraId="3DF51AB9" w14:textId="77777777" w:rsidR="006874B4" w:rsidRPr="00532E7E" w:rsidRDefault="006874B4" w:rsidP="006874B4">
      <w:pPr>
        <w:pStyle w:val="HTMLCodeBlock"/>
        <w:rPr>
          <w:color w:val="000000"/>
          <w:highlight w:val="white"/>
        </w:rPr>
      </w:pPr>
      <w:r w:rsidRPr="00532E7E">
        <w:rPr>
          <w:color w:val="000000"/>
          <w:highlight w:val="white"/>
        </w:rPr>
        <w:t xml:space="preserve">        {</w:t>
      </w:r>
    </w:p>
    <w:p w14:paraId="7F0F0AE3"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color w:val="2B91AF"/>
          <w:highlight w:val="white"/>
        </w:rPr>
        <w:t>List</w:t>
      </w:r>
      <w:r w:rsidRPr="00532E7E">
        <w:rPr>
          <w:color w:val="000000"/>
          <w:highlight w:val="white"/>
        </w:rPr>
        <w:t>&lt;</w:t>
      </w:r>
      <w:r w:rsidRPr="00532E7E">
        <w:rPr>
          <w:color w:val="2B91AF"/>
          <w:highlight w:val="white"/>
        </w:rPr>
        <w:t>DicaDoDia</w:t>
      </w:r>
      <w:r w:rsidRPr="00532E7E">
        <w:rPr>
          <w:color w:val="000000"/>
          <w:highlight w:val="white"/>
        </w:rPr>
        <w:t xml:space="preserve">&gt; dicas = </w:t>
      </w:r>
      <w:r w:rsidRPr="00532E7E">
        <w:rPr>
          <w:highlight w:val="white"/>
        </w:rPr>
        <w:t>new</w:t>
      </w:r>
      <w:r w:rsidRPr="00532E7E">
        <w:rPr>
          <w:color w:val="000000"/>
          <w:highlight w:val="white"/>
        </w:rPr>
        <w:t xml:space="preserve"> </w:t>
      </w:r>
      <w:r w:rsidRPr="00532E7E">
        <w:rPr>
          <w:color w:val="2B91AF"/>
          <w:highlight w:val="white"/>
        </w:rPr>
        <w:t>List</w:t>
      </w:r>
      <w:r w:rsidRPr="00532E7E">
        <w:rPr>
          <w:color w:val="000000"/>
          <w:highlight w:val="white"/>
        </w:rPr>
        <w:t>&lt;</w:t>
      </w:r>
      <w:r w:rsidRPr="00532E7E">
        <w:rPr>
          <w:color w:val="2B91AF"/>
          <w:highlight w:val="white"/>
        </w:rPr>
        <w:t>DicaDoDia</w:t>
      </w:r>
      <w:r w:rsidRPr="00532E7E">
        <w:rPr>
          <w:color w:val="000000"/>
          <w:highlight w:val="white"/>
        </w:rPr>
        <w:t>&gt;();</w:t>
      </w:r>
    </w:p>
    <w:p w14:paraId="7F21A4F1"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string</w:t>
      </w:r>
      <w:r w:rsidRPr="00532E7E">
        <w:rPr>
          <w:color w:val="000000"/>
          <w:highlight w:val="white"/>
        </w:rPr>
        <w:t xml:space="preserve">[] _dicas = </w:t>
      </w:r>
      <w:r w:rsidRPr="00532E7E">
        <w:rPr>
          <w:highlight w:val="white"/>
        </w:rPr>
        <w:t>new</w:t>
      </w:r>
      <w:r w:rsidRPr="00532E7E">
        <w:rPr>
          <w:color w:val="000000"/>
          <w:highlight w:val="white"/>
        </w:rPr>
        <w:t xml:space="preserve"> </w:t>
      </w:r>
      <w:r w:rsidRPr="00532E7E">
        <w:rPr>
          <w:highlight w:val="white"/>
        </w:rPr>
        <w:t>string</w:t>
      </w:r>
      <w:r w:rsidRPr="00532E7E">
        <w:rPr>
          <w:color w:val="000000"/>
          <w:highlight w:val="white"/>
        </w:rPr>
        <w:t xml:space="preserve">[] </w:t>
      </w:r>
    </w:p>
    <w:p w14:paraId="48C1A2C4" w14:textId="77777777" w:rsidR="006874B4" w:rsidRPr="0000392D" w:rsidRDefault="006874B4" w:rsidP="006874B4">
      <w:pPr>
        <w:pStyle w:val="HTMLCodeBlock"/>
        <w:rPr>
          <w:color w:val="000000"/>
          <w:highlight w:val="white"/>
          <w:lang w:val="pt-BR"/>
        </w:rPr>
      </w:pPr>
      <w:r w:rsidRPr="00532E7E">
        <w:rPr>
          <w:color w:val="000000"/>
          <w:highlight w:val="white"/>
        </w:rPr>
        <w:t xml:space="preserve">            </w:t>
      </w:r>
      <w:r w:rsidRPr="0000392D">
        <w:rPr>
          <w:color w:val="000000"/>
          <w:highlight w:val="white"/>
          <w:lang w:val="pt-BR"/>
        </w:rPr>
        <w:t>{</w:t>
      </w:r>
    </w:p>
    <w:p w14:paraId="478E24BA" w14:textId="77777777" w:rsidR="006874B4" w:rsidRPr="0000392D" w:rsidRDefault="006874B4" w:rsidP="006874B4">
      <w:pPr>
        <w:pStyle w:val="HTMLCodeBlock"/>
        <w:rPr>
          <w:color w:val="000000"/>
          <w:highlight w:val="white"/>
          <w:lang w:val="pt-BR"/>
        </w:rPr>
      </w:pPr>
      <w:r w:rsidRPr="0000392D">
        <w:rPr>
          <w:color w:val="000000"/>
          <w:highlight w:val="white"/>
          <w:lang w:val="pt-BR"/>
        </w:rPr>
        <w:t xml:space="preserve">                </w:t>
      </w:r>
      <w:r w:rsidRPr="0000392D">
        <w:rPr>
          <w:color w:val="A31515"/>
          <w:highlight w:val="white"/>
          <w:lang w:val="pt-BR"/>
        </w:rPr>
        <w:t>"Referencie os scripts no _layout.cshtml do projeto"</w:t>
      </w:r>
      <w:r w:rsidRPr="0000392D">
        <w:rPr>
          <w:color w:val="000000"/>
          <w:highlight w:val="white"/>
          <w:lang w:val="pt-BR"/>
        </w:rPr>
        <w:t>,</w:t>
      </w:r>
    </w:p>
    <w:p w14:paraId="3323C026" w14:textId="77777777" w:rsidR="006874B4" w:rsidRPr="0000392D" w:rsidRDefault="006874B4" w:rsidP="006874B4">
      <w:pPr>
        <w:pStyle w:val="HTMLCodeBlock"/>
        <w:rPr>
          <w:color w:val="000000"/>
          <w:highlight w:val="white"/>
          <w:lang w:val="pt-BR"/>
        </w:rPr>
      </w:pPr>
      <w:r w:rsidRPr="0000392D">
        <w:rPr>
          <w:color w:val="000000"/>
          <w:highlight w:val="white"/>
          <w:lang w:val="pt-BR"/>
        </w:rPr>
        <w:t xml:space="preserve">                </w:t>
      </w:r>
      <w:r w:rsidRPr="0000392D">
        <w:rPr>
          <w:color w:val="A31515"/>
          <w:highlight w:val="white"/>
          <w:lang w:val="pt-BR"/>
        </w:rPr>
        <w:t>"Utilize DataAnnotations para facilitar a validação dos dados"</w:t>
      </w:r>
      <w:r w:rsidRPr="0000392D">
        <w:rPr>
          <w:color w:val="000000"/>
          <w:highlight w:val="white"/>
          <w:lang w:val="pt-BR"/>
        </w:rPr>
        <w:t>,</w:t>
      </w:r>
    </w:p>
    <w:p w14:paraId="7D8F3DB4" w14:textId="77777777" w:rsidR="006874B4" w:rsidRPr="00532E7E" w:rsidRDefault="006874B4" w:rsidP="006874B4">
      <w:pPr>
        <w:pStyle w:val="HTMLCodeBlock"/>
        <w:rPr>
          <w:color w:val="000000"/>
          <w:highlight w:val="white"/>
        </w:rPr>
      </w:pPr>
      <w:r w:rsidRPr="0000392D">
        <w:rPr>
          <w:color w:val="000000"/>
          <w:highlight w:val="white"/>
          <w:lang w:val="pt-BR"/>
        </w:rPr>
        <w:t xml:space="preserve">            </w:t>
      </w:r>
      <w:r w:rsidRPr="00532E7E">
        <w:rPr>
          <w:color w:val="000000"/>
          <w:highlight w:val="white"/>
        </w:rPr>
        <w:t>};</w:t>
      </w:r>
    </w:p>
    <w:p w14:paraId="7B3F22AA"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for</w:t>
      </w:r>
      <w:r w:rsidRPr="00532E7E">
        <w:rPr>
          <w:color w:val="000000"/>
          <w:highlight w:val="white"/>
        </w:rPr>
        <w:t xml:space="preserve"> (</w:t>
      </w:r>
      <w:r w:rsidRPr="00532E7E">
        <w:rPr>
          <w:highlight w:val="white"/>
        </w:rPr>
        <w:t>int</w:t>
      </w:r>
      <w:r w:rsidRPr="00532E7E">
        <w:rPr>
          <w:color w:val="000000"/>
          <w:highlight w:val="white"/>
        </w:rPr>
        <w:t xml:space="preserve"> i = 0; i &lt;= _dicas.Length-1; i++)</w:t>
      </w:r>
    </w:p>
    <w:p w14:paraId="4021D2C3" w14:textId="77777777" w:rsidR="006874B4" w:rsidRPr="00532E7E" w:rsidRDefault="006874B4" w:rsidP="006874B4">
      <w:pPr>
        <w:pStyle w:val="HTMLCodeBlock"/>
        <w:rPr>
          <w:color w:val="000000"/>
          <w:highlight w:val="white"/>
        </w:rPr>
      </w:pPr>
      <w:r w:rsidRPr="00532E7E">
        <w:rPr>
          <w:color w:val="000000"/>
          <w:highlight w:val="white"/>
        </w:rPr>
        <w:t xml:space="preserve">            {</w:t>
      </w:r>
    </w:p>
    <w:p w14:paraId="6C9F582E" w14:textId="77777777" w:rsidR="006874B4" w:rsidRPr="00532E7E" w:rsidRDefault="006874B4" w:rsidP="006874B4">
      <w:pPr>
        <w:pStyle w:val="HTMLCodeBlock"/>
        <w:rPr>
          <w:color w:val="000000"/>
          <w:highlight w:val="white"/>
        </w:rPr>
      </w:pPr>
      <w:r w:rsidRPr="00532E7E">
        <w:rPr>
          <w:color w:val="000000"/>
          <w:highlight w:val="white"/>
        </w:rPr>
        <w:t xml:space="preserve">                dicas.Add((</w:t>
      </w:r>
      <w:r w:rsidRPr="00532E7E">
        <w:rPr>
          <w:highlight w:val="white"/>
        </w:rPr>
        <w:t>new</w:t>
      </w:r>
      <w:r w:rsidRPr="00532E7E">
        <w:rPr>
          <w:color w:val="000000"/>
          <w:highlight w:val="white"/>
        </w:rPr>
        <w:t xml:space="preserve"> </w:t>
      </w:r>
      <w:r w:rsidRPr="00532E7E">
        <w:rPr>
          <w:color w:val="2B91AF"/>
          <w:highlight w:val="white"/>
        </w:rPr>
        <w:t>DicaDoDia</w:t>
      </w:r>
      <w:r w:rsidRPr="00532E7E">
        <w:rPr>
          <w:color w:val="000000"/>
          <w:highlight w:val="white"/>
        </w:rPr>
        <w:t xml:space="preserve">(){Id=i, Dica = _dicas[i]}));    </w:t>
      </w:r>
    </w:p>
    <w:p w14:paraId="3806D8A5" w14:textId="77777777" w:rsidR="006874B4" w:rsidRPr="00532E7E" w:rsidRDefault="006874B4" w:rsidP="006874B4">
      <w:pPr>
        <w:pStyle w:val="HTMLCodeBlock"/>
        <w:rPr>
          <w:color w:val="000000"/>
          <w:highlight w:val="white"/>
        </w:rPr>
      </w:pPr>
      <w:r w:rsidRPr="00532E7E">
        <w:rPr>
          <w:color w:val="000000"/>
          <w:highlight w:val="white"/>
        </w:rPr>
        <w:t xml:space="preserve">            }</w:t>
      </w:r>
    </w:p>
    <w:p w14:paraId="79B1F633" w14:textId="77777777" w:rsidR="006874B4" w:rsidRPr="00532E7E" w:rsidRDefault="006874B4" w:rsidP="006874B4">
      <w:pPr>
        <w:pStyle w:val="HTMLCodeBlock"/>
        <w:rPr>
          <w:color w:val="000000"/>
          <w:highlight w:val="white"/>
        </w:rPr>
      </w:pPr>
    </w:p>
    <w:p w14:paraId="3B3EEE93" w14:textId="77777777" w:rsidR="006874B4" w:rsidRPr="00532E7E" w:rsidRDefault="006874B4" w:rsidP="006874B4">
      <w:pPr>
        <w:pStyle w:val="HTMLCodeBlock"/>
        <w:rPr>
          <w:color w:val="000000"/>
          <w:highlight w:val="white"/>
        </w:rPr>
      </w:pPr>
      <w:r w:rsidRPr="00532E7E">
        <w:rPr>
          <w:color w:val="000000"/>
          <w:highlight w:val="white"/>
        </w:rPr>
        <w:t xml:space="preserve">            </w:t>
      </w:r>
      <w:r w:rsidRPr="00532E7E">
        <w:rPr>
          <w:highlight w:val="white"/>
        </w:rPr>
        <w:t>return</w:t>
      </w:r>
      <w:r w:rsidRPr="00532E7E">
        <w:rPr>
          <w:color w:val="000000"/>
          <w:highlight w:val="white"/>
        </w:rPr>
        <w:t xml:space="preserve"> dicas;</w:t>
      </w:r>
    </w:p>
    <w:p w14:paraId="7853548A" w14:textId="77777777" w:rsidR="006874B4" w:rsidRPr="001C7973" w:rsidRDefault="006874B4" w:rsidP="006874B4">
      <w:pPr>
        <w:pStyle w:val="HTMLCodeBlock"/>
        <w:rPr>
          <w:color w:val="000000"/>
          <w:lang w:val="pt-BR"/>
        </w:rPr>
      </w:pPr>
      <w:r w:rsidRPr="0000392D">
        <w:rPr>
          <w:color w:val="000000"/>
          <w:highlight w:val="white"/>
        </w:rPr>
        <w:t xml:space="preserve">        </w:t>
      </w:r>
      <w:r w:rsidRPr="001C7973">
        <w:rPr>
          <w:color w:val="000000"/>
          <w:highlight w:val="white"/>
          <w:lang w:val="pt-BR"/>
        </w:rPr>
        <w:t>}</w:t>
      </w:r>
    </w:p>
    <w:p w14:paraId="2FDF3BDA" w14:textId="74EEAB9E" w:rsidR="006874B4" w:rsidRDefault="006874B4" w:rsidP="006874B4">
      <w:pPr>
        <w:pStyle w:val="Legenda"/>
      </w:pPr>
      <w:bookmarkStart w:id="185" w:name="_Toc365317851"/>
      <w:bookmarkStart w:id="186" w:name="_Toc372544145"/>
      <w:r>
        <w:t xml:space="preserve">Listagem </w:t>
      </w:r>
      <w:r>
        <w:fldChar w:fldCharType="begin"/>
      </w:r>
      <w:r>
        <w:instrText xml:space="preserve"> SEQ Listagem \* ARABIC </w:instrText>
      </w:r>
      <w:r>
        <w:fldChar w:fldCharType="separate"/>
      </w:r>
      <w:r w:rsidR="00A551CF">
        <w:rPr>
          <w:noProof/>
        </w:rPr>
        <w:t>23</w:t>
      </w:r>
      <w:r>
        <w:fldChar w:fldCharType="end"/>
      </w:r>
      <w:r>
        <w:t xml:space="preserve"> – </w:t>
      </w:r>
      <w:r>
        <w:rPr>
          <w:i/>
        </w:rPr>
        <w:t xml:space="preserve">Model </w:t>
      </w:r>
      <w:r w:rsidRPr="00B21C0A">
        <w:t>DicaDoDia</w:t>
      </w:r>
      <w:bookmarkEnd w:id="185"/>
      <w:bookmarkEnd w:id="186"/>
    </w:p>
    <w:p w14:paraId="1C330B1A" w14:textId="77777777" w:rsidR="00677C99" w:rsidRPr="00677C99" w:rsidRDefault="00677C99" w:rsidP="00677C99"/>
    <w:p w14:paraId="2AEC8F17" w14:textId="77777777" w:rsidR="00677C99" w:rsidRDefault="00677C99">
      <w:pPr>
        <w:spacing w:before="0" w:after="200"/>
      </w:pPr>
      <w:r>
        <w:br w:type="page"/>
      </w:r>
    </w:p>
    <w:p w14:paraId="2207EEA4" w14:textId="636B6AC9" w:rsidR="006874B4" w:rsidRDefault="006874B4" w:rsidP="006874B4">
      <w:r>
        <w:lastRenderedPageBreak/>
        <w:t xml:space="preserve">Em seguida, a seção que faz referência à </w:t>
      </w:r>
      <w:r w:rsidRPr="00C63C65">
        <w:rPr>
          <w:i/>
        </w:rPr>
        <w:t>Partial View</w:t>
      </w:r>
      <w:r>
        <w:rPr>
          <w:i/>
        </w:rPr>
        <w:t xml:space="preserve"> </w:t>
      </w:r>
      <w:r>
        <w:t xml:space="preserve">deve ser adicionada ao </w:t>
      </w:r>
      <w:r w:rsidRPr="00C63C65">
        <w:rPr>
          <w:i/>
        </w:rPr>
        <w:t>HomeController</w:t>
      </w:r>
      <w:r>
        <w:t>:</w:t>
      </w:r>
    </w:p>
    <w:p w14:paraId="255AD841" w14:textId="77777777" w:rsidR="006874B4" w:rsidRPr="00C63C65" w:rsidRDefault="006874B4" w:rsidP="006874B4">
      <w:pPr>
        <w:pStyle w:val="HTMLCodeBlock"/>
        <w:rPr>
          <w:color w:val="000000"/>
          <w:highlight w:val="white"/>
        </w:rPr>
      </w:pPr>
      <w:r w:rsidRPr="007E0A19">
        <w:rPr>
          <w:color w:val="000000"/>
          <w:highlight w:val="white"/>
          <w:lang w:val="pt-BR"/>
        </w:rPr>
        <w:t xml:space="preserve">    </w:t>
      </w:r>
      <w:r w:rsidRPr="00C63C65">
        <w:rPr>
          <w:highlight w:val="white"/>
        </w:rPr>
        <w:t>public</w:t>
      </w:r>
      <w:r w:rsidRPr="00C63C65">
        <w:rPr>
          <w:color w:val="000000"/>
          <w:highlight w:val="white"/>
        </w:rPr>
        <w:t xml:space="preserve"> </w:t>
      </w:r>
      <w:r w:rsidRPr="00C63C65">
        <w:rPr>
          <w:highlight w:val="white"/>
        </w:rPr>
        <w:t>class</w:t>
      </w:r>
      <w:r w:rsidRPr="00C63C65">
        <w:rPr>
          <w:color w:val="000000"/>
          <w:highlight w:val="white"/>
        </w:rPr>
        <w:t xml:space="preserve"> </w:t>
      </w:r>
      <w:r w:rsidRPr="00C63C65">
        <w:rPr>
          <w:highlight w:val="white"/>
        </w:rPr>
        <w:t>HomeController</w:t>
      </w:r>
      <w:r w:rsidRPr="00C63C65">
        <w:rPr>
          <w:color w:val="000000"/>
          <w:highlight w:val="white"/>
        </w:rPr>
        <w:t xml:space="preserve"> : </w:t>
      </w:r>
      <w:r w:rsidRPr="00C63C65">
        <w:rPr>
          <w:highlight w:val="white"/>
        </w:rPr>
        <w:t>Controller</w:t>
      </w:r>
    </w:p>
    <w:p w14:paraId="292704D0" w14:textId="77777777" w:rsidR="006874B4" w:rsidRPr="00C63C65" w:rsidRDefault="006874B4" w:rsidP="006874B4">
      <w:pPr>
        <w:pStyle w:val="HTMLCodeBlock"/>
        <w:rPr>
          <w:color w:val="000000"/>
          <w:highlight w:val="white"/>
        </w:rPr>
      </w:pPr>
      <w:r w:rsidRPr="00C63C65">
        <w:rPr>
          <w:color w:val="000000"/>
          <w:highlight w:val="white"/>
        </w:rPr>
        <w:t xml:space="preserve">    {</w:t>
      </w:r>
    </w:p>
    <w:p w14:paraId="58F0792D" w14:textId="77777777" w:rsidR="006874B4" w:rsidRPr="00A73554" w:rsidRDefault="006874B4" w:rsidP="006874B4">
      <w:pPr>
        <w:pStyle w:val="HTMLCodeBlock"/>
        <w:rPr>
          <w:color w:val="auto"/>
          <w:highlight w:val="white"/>
        </w:rPr>
      </w:pPr>
      <w:r w:rsidRPr="00A73554">
        <w:rPr>
          <w:color w:val="auto"/>
          <w:highlight w:val="white"/>
        </w:rPr>
        <w:t xml:space="preserve">        public ActionResult Index()</w:t>
      </w:r>
    </w:p>
    <w:p w14:paraId="1C65967B" w14:textId="77777777" w:rsidR="006874B4" w:rsidRPr="00A73554" w:rsidRDefault="006874B4" w:rsidP="006874B4">
      <w:pPr>
        <w:pStyle w:val="HTMLCodeBlock"/>
        <w:rPr>
          <w:color w:val="auto"/>
          <w:highlight w:val="white"/>
        </w:rPr>
      </w:pPr>
      <w:r w:rsidRPr="00A73554">
        <w:rPr>
          <w:color w:val="auto"/>
          <w:highlight w:val="white"/>
        </w:rPr>
        <w:t xml:space="preserve">        {</w:t>
      </w:r>
    </w:p>
    <w:p w14:paraId="004AAC14" w14:textId="77777777" w:rsidR="006874B4" w:rsidRPr="00A73554" w:rsidRDefault="006874B4" w:rsidP="006874B4">
      <w:pPr>
        <w:pStyle w:val="HTMLCodeBlock"/>
        <w:rPr>
          <w:color w:val="auto"/>
          <w:highlight w:val="white"/>
        </w:rPr>
      </w:pPr>
      <w:r w:rsidRPr="00A73554">
        <w:rPr>
          <w:color w:val="auto"/>
          <w:highlight w:val="white"/>
        </w:rPr>
        <w:t xml:space="preserve">            ViewBag.Message = "";</w:t>
      </w:r>
    </w:p>
    <w:p w14:paraId="4BB82201" w14:textId="77777777" w:rsidR="006874B4" w:rsidRPr="00A73554" w:rsidRDefault="006874B4" w:rsidP="006874B4">
      <w:pPr>
        <w:pStyle w:val="HTMLCodeBlock"/>
        <w:rPr>
          <w:color w:val="auto"/>
          <w:highlight w:val="white"/>
        </w:rPr>
      </w:pPr>
    </w:p>
    <w:p w14:paraId="71FD56AE" w14:textId="77777777" w:rsidR="006874B4" w:rsidRPr="00A73554" w:rsidRDefault="006874B4" w:rsidP="006874B4">
      <w:pPr>
        <w:pStyle w:val="HTMLCodeBlock"/>
        <w:rPr>
          <w:color w:val="auto"/>
          <w:highlight w:val="white"/>
        </w:rPr>
      </w:pPr>
      <w:r w:rsidRPr="00A73554">
        <w:rPr>
          <w:color w:val="auto"/>
          <w:highlight w:val="white"/>
        </w:rPr>
        <w:t xml:space="preserve">            return View();</w:t>
      </w:r>
    </w:p>
    <w:p w14:paraId="1EF34308" w14:textId="77777777" w:rsidR="006874B4" w:rsidRPr="00A73554" w:rsidRDefault="006874B4" w:rsidP="006874B4">
      <w:pPr>
        <w:pStyle w:val="HTMLCodeBlock"/>
        <w:rPr>
          <w:color w:val="auto"/>
          <w:highlight w:val="white"/>
        </w:rPr>
      </w:pPr>
      <w:r w:rsidRPr="00A73554">
        <w:rPr>
          <w:color w:val="auto"/>
          <w:highlight w:val="white"/>
        </w:rPr>
        <w:t xml:space="preserve">        }</w:t>
      </w:r>
    </w:p>
    <w:p w14:paraId="755F3A15" w14:textId="77777777" w:rsidR="006874B4" w:rsidRPr="00A73554" w:rsidRDefault="006874B4" w:rsidP="006874B4">
      <w:pPr>
        <w:pStyle w:val="HTMLCodeBlock"/>
        <w:rPr>
          <w:color w:val="auto"/>
          <w:highlight w:val="white"/>
        </w:rPr>
      </w:pPr>
    </w:p>
    <w:p w14:paraId="61442FF6" w14:textId="77777777" w:rsidR="006874B4" w:rsidRPr="00A73554" w:rsidRDefault="006874B4" w:rsidP="006874B4">
      <w:pPr>
        <w:pStyle w:val="HTMLCodeBlock"/>
        <w:rPr>
          <w:color w:val="auto"/>
          <w:highlight w:val="white"/>
        </w:rPr>
      </w:pPr>
      <w:r w:rsidRPr="00A73554">
        <w:rPr>
          <w:color w:val="auto"/>
          <w:highlight w:val="white"/>
        </w:rPr>
        <w:t xml:space="preserve">        public ActionResult About()</w:t>
      </w:r>
    </w:p>
    <w:p w14:paraId="0FF0E5C8" w14:textId="77777777" w:rsidR="006874B4" w:rsidRPr="00A73554" w:rsidRDefault="006874B4" w:rsidP="006874B4">
      <w:pPr>
        <w:pStyle w:val="HTMLCodeBlock"/>
        <w:rPr>
          <w:color w:val="auto"/>
          <w:highlight w:val="white"/>
        </w:rPr>
      </w:pPr>
      <w:r w:rsidRPr="00A73554">
        <w:rPr>
          <w:color w:val="auto"/>
          <w:highlight w:val="white"/>
        </w:rPr>
        <w:t xml:space="preserve">        {</w:t>
      </w:r>
    </w:p>
    <w:p w14:paraId="27ABF556" w14:textId="77777777" w:rsidR="006874B4" w:rsidRPr="00A73554" w:rsidRDefault="006874B4" w:rsidP="006874B4">
      <w:pPr>
        <w:pStyle w:val="HTMLCodeBlock"/>
        <w:rPr>
          <w:color w:val="auto"/>
          <w:highlight w:val="white"/>
        </w:rPr>
      </w:pPr>
      <w:r w:rsidRPr="00A73554">
        <w:rPr>
          <w:color w:val="auto"/>
          <w:highlight w:val="white"/>
        </w:rPr>
        <w:t xml:space="preserve">            ViewBag.Message = "Your app description page.";</w:t>
      </w:r>
    </w:p>
    <w:p w14:paraId="0AEFA941" w14:textId="77777777" w:rsidR="006874B4" w:rsidRPr="00A73554" w:rsidRDefault="006874B4" w:rsidP="006874B4">
      <w:pPr>
        <w:pStyle w:val="HTMLCodeBlock"/>
        <w:rPr>
          <w:color w:val="auto"/>
          <w:highlight w:val="white"/>
        </w:rPr>
      </w:pPr>
    </w:p>
    <w:p w14:paraId="273CE141" w14:textId="77777777" w:rsidR="006874B4" w:rsidRPr="00A73554" w:rsidRDefault="006874B4" w:rsidP="006874B4">
      <w:pPr>
        <w:pStyle w:val="HTMLCodeBlock"/>
        <w:rPr>
          <w:color w:val="auto"/>
          <w:highlight w:val="white"/>
        </w:rPr>
      </w:pPr>
      <w:r w:rsidRPr="00A73554">
        <w:rPr>
          <w:color w:val="auto"/>
          <w:highlight w:val="white"/>
        </w:rPr>
        <w:t xml:space="preserve">            return View();</w:t>
      </w:r>
    </w:p>
    <w:p w14:paraId="659A4EC1" w14:textId="77777777" w:rsidR="006874B4" w:rsidRPr="00A73554" w:rsidRDefault="006874B4" w:rsidP="006874B4">
      <w:pPr>
        <w:pStyle w:val="HTMLCodeBlock"/>
        <w:rPr>
          <w:color w:val="auto"/>
          <w:highlight w:val="white"/>
        </w:rPr>
      </w:pPr>
      <w:r w:rsidRPr="00A73554">
        <w:rPr>
          <w:color w:val="auto"/>
          <w:highlight w:val="white"/>
        </w:rPr>
        <w:t xml:space="preserve">        }</w:t>
      </w:r>
    </w:p>
    <w:p w14:paraId="6BCC41A4" w14:textId="77777777" w:rsidR="006874B4" w:rsidRPr="00A73554" w:rsidRDefault="006874B4" w:rsidP="006874B4">
      <w:pPr>
        <w:pStyle w:val="HTMLCodeBlock"/>
        <w:rPr>
          <w:color w:val="auto"/>
          <w:highlight w:val="white"/>
        </w:rPr>
      </w:pPr>
    </w:p>
    <w:p w14:paraId="15FF1044" w14:textId="77777777" w:rsidR="006874B4" w:rsidRPr="00A73554" w:rsidRDefault="006874B4" w:rsidP="006874B4">
      <w:pPr>
        <w:pStyle w:val="HTMLCodeBlock"/>
        <w:rPr>
          <w:color w:val="auto"/>
          <w:highlight w:val="white"/>
        </w:rPr>
      </w:pPr>
      <w:r w:rsidRPr="00A73554">
        <w:rPr>
          <w:color w:val="auto"/>
          <w:highlight w:val="white"/>
        </w:rPr>
        <w:t xml:space="preserve">        public ActionResult Contact()</w:t>
      </w:r>
    </w:p>
    <w:p w14:paraId="751FB287" w14:textId="77777777" w:rsidR="006874B4" w:rsidRPr="00A73554" w:rsidRDefault="006874B4" w:rsidP="006874B4">
      <w:pPr>
        <w:pStyle w:val="HTMLCodeBlock"/>
        <w:rPr>
          <w:color w:val="auto"/>
          <w:highlight w:val="white"/>
        </w:rPr>
      </w:pPr>
      <w:r w:rsidRPr="00A73554">
        <w:rPr>
          <w:color w:val="auto"/>
          <w:highlight w:val="white"/>
        </w:rPr>
        <w:t xml:space="preserve">        {</w:t>
      </w:r>
    </w:p>
    <w:p w14:paraId="5C10DD3A" w14:textId="77777777" w:rsidR="006874B4" w:rsidRPr="00A73554" w:rsidRDefault="006874B4" w:rsidP="006874B4">
      <w:pPr>
        <w:pStyle w:val="HTMLCodeBlock"/>
        <w:rPr>
          <w:color w:val="auto"/>
          <w:highlight w:val="white"/>
        </w:rPr>
      </w:pPr>
      <w:r w:rsidRPr="00A73554">
        <w:rPr>
          <w:color w:val="auto"/>
          <w:highlight w:val="white"/>
        </w:rPr>
        <w:t xml:space="preserve">            ViewBag.Message = "Your contact page.";</w:t>
      </w:r>
    </w:p>
    <w:p w14:paraId="0E03E166" w14:textId="77777777" w:rsidR="006874B4" w:rsidRPr="00A73554" w:rsidRDefault="006874B4" w:rsidP="006874B4">
      <w:pPr>
        <w:pStyle w:val="HTMLCodeBlock"/>
        <w:rPr>
          <w:color w:val="auto"/>
          <w:highlight w:val="white"/>
        </w:rPr>
      </w:pPr>
    </w:p>
    <w:p w14:paraId="45EACC0A" w14:textId="77777777" w:rsidR="006874B4" w:rsidRPr="00A73554" w:rsidRDefault="006874B4" w:rsidP="006874B4">
      <w:pPr>
        <w:pStyle w:val="HTMLCodeBlock"/>
        <w:rPr>
          <w:color w:val="auto"/>
          <w:highlight w:val="white"/>
        </w:rPr>
      </w:pPr>
      <w:r w:rsidRPr="00A73554">
        <w:rPr>
          <w:color w:val="auto"/>
          <w:highlight w:val="white"/>
        </w:rPr>
        <w:t xml:space="preserve">            return View();</w:t>
      </w:r>
    </w:p>
    <w:p w14:paraId="5BA26822" w14:textId="77777777" w:rsidR="006874B4" w:rsidRPr="00A73554" w:rsidRDefault="006874B4" w:rsidP="006874B4">
      <w:pPr>
        <w:pStyle w:val="HTMLCodeBlock"/>
        <w:rPr>
          <w:color w:val="auto"/>
          <w:highlight w:val="white"/>
        </w:rPr>
      </w:pPr>
      <w:r w:rsidRPr="00A73554">
        <w:rPr>
          <w:color w:val="auto"/>
          <w:highlight w:val="white"/>
        </w:rPr>
        <w:t xml:space="preserve">        }</w:t>
      </w:r>
    </w:p>
    <w:p w14:paraId="0081CBA7" w14:textId="77777777" w:rsidR="006874B4" w:rsidRPr="00C63C65" w:rsidRDefault="006874B4" w:rsidP="006874B4">
      <w:pPr>
        <w:pStyle w:val="HTMLCodeBlock"/>
        <w:rPr>
          <w:color w:val="000000"/>
          <w:highlight w:val="white"/>
        </w:rPr>
      </w:pPr>
    </w:p>
    <w:p w14:paraId="0E6E7D58" w14:textId="77777777" w:rsidR="006874B4" w:rsidRPr="00C63C65" w:rsidRDefault="006874B4" w:rsidP="006874B4">
      <w:pPr>
        <w:pStyle w:val="HTMLCodeBlock"/>
        <w:rPr>
          <w:color w:val="000000"/>
          <w:highlight w:val="white"/>
        </w:rPr>
      </w:pPr>
      <w:r w:rsidRPr="00C63C65">
        <w:rPr>
          <w:color w:val="000000"/>
          <w:highlight w:val="white"/>
        </w:rPr>
        <w:t xml:space="preserve">        </w:t>
      </w:r>
      <w:r w:rsidRPr="00C63C65">
        <w:rPr>
          <w:highlight w:val="white"/>
        </w:rPr>
        <w:t>public</w:t>
      </w:r>
      <w:r w:rsidRPr="00C63C65">
        <w:rPr>
          <w:color w:val="000000"/>
          <w:highlight w:val="white"/>
        </w:rPr>
        <w:t xml:space="preserve"> </w:t>
      </w:r>
      <w:r w:rsidRPr="00C63C65">
        <w:rPr>
          <w:highlight w:val="white"/>
        </w:rPr>
        <w:t>PartialViewResult</w:t>
      </w:r>
      <w:r w:rsidRPr="00C63C65">
        <w:rPr>
          <w:color w:val="000000"/>
          <w:highlight w:val="white"/>
        </w:rPr>
        <w:t xml:space="preserve"> DicaDoDia()</w:t>
      </w:r>
    </w:p>
    <w:p w14:paraId="3FCB4ADF" w14:textId="77777777" w:rsidR="006874B4" w:rsidRPr="001C7973" w:rsidRDefault="006874B4" w:rsidP="006874B4">
      <w:pPr>
        <w:pStyle w:val="HTMLCodeBlock"/>
        <w:rPr>
          <w:color w:val="000000"/>
          <w:highlight w:val="white"/>
          <w:lang w:val="pt-BR"/>
        </w:rPr>
      </w:pPr>
      <w:r w:rsidRPr="00C63C65">
        <w:rPr>
          <w:color w:val="000000"/>
          <w:highlight w:val="white"/>
        </w:rPr>
        <w:t xml:space="preserve">        </w:t>
      </w:r>
      <w:r w:rsidRPr="001C7973">
        <w:rPr>
          <w:color w:val="000000"/>
          <w:highlight w:val="white"/>
          <w:lang w:val="pt-BR"/>
        </w:rPr>
        <w:t>{</w:t>
      </w:r>
    </w:p>
    <w:p w14:paraId="7504314D" w14:textId="77777777" w:rsidR="006874B4" w:rsidRPr="007E0A19" w:rsidRDefault="006874B4" w:rsidP="006874B4">
      <w:pPr>
        <w:pStyle w:val="HTMLCodeBlock"/>
        <w:rPr>
          <w:color w:val="000000"/>
          <w:highlight w:val="white"/>
          <w:lang w:val="pt-BR"/>
        </w:rPr>
      </w:pPr>
      <w:r w:rsidRPr="001C7973">
        <w:rPr>
          <w:color w:val="000000"/>
          <w:highlight w:val="white"/>
          <w:lang w:val="pt-BR"/>
        </w:rPr>
        <w:t xml:space="preserve">            </w:t>
      </w:r>
      <w:r w:rsidRPr="007E0A19">
        <w:rPr>
          <w:highlight w:val="white"/>
          <w:lang w:val="pt-BR"/>
        </w:rPr>
        <w:t>return</w:t>
      </w:r>
      <w:r w:rsidRPr="007E0A19">
        <w:rPr>
          <w:color w:val="000000"/>
          <w:highlight w:val="white"/>
          <w:lang w:val="pt-BR"/>
        </w:rPr>
        <w:t xml:space="preserve"> PartialView();</w:t>
      </w:r>
    </w:p>
    <w:p w14:paraId="3CE448DD" w14:textId="77777777" w:rsidR="006874B4" w:rsidRPr="007E0A19" w:rsidRDefault="006874B4" w:rsidP="006874B4">
      <w:pPr>
        <w:pStyle w:val="HTMLCodeBlock"/>
        <w:rPr>
          <w:color w:val="000000"/>
          <w:highlight w:val="white"/>
          <w:lang w:val="pt-BR"/>
        </w:rPr>
      </w:pPr>
      <w:r w:rsidRPr="007E0A19">
        <w:rPr>
          <w:color w:val="000000"/>
          <w:highlight w:val="white"/>
          <w:lang w:val="pt-BR"/>
        </w:rPr>
        <w:t xml:space="preserve">        }</w:t>
      </w:r>
    </w:p>
    <w:p w14:paraId="1CCC23B9" w14:textId="77777777" w:rsidR="006874B4" w:rsidRPr="007E0A19" w:rsidRDefault="006874B4" w:rsidP="006874B4">
      <w:pPr>
        <w:pStyle w:val="HTMLCodeBlock"/>
        <w:rPr>
          <w:lang w:val="pt-BR"/>
        </w:rPr>
      </w:pPr>
      <w:r w:rsidRPr="007E0A19">
        <w:rPr>
          <w:color w:val="000000"/>
          <w:highlight w:val="white"/>
          <w:lang w:val="pt-BR"/>
        </w:rPr>
        <w:t xml:space="preserve">    }</w:t>
      </w:r>
    </w:p>
    <w:p w14:paraId="5E833716" w14:textId="7D986AB4" w:rsidR="006874B4" w:rsidRDefault="006874B4" w:rsidP="006874B4">
      <w:pPr>
        <w:pStyle w:val="Legenda"/>
        <w:rPr>
          <w:i/>
        </w:rPr>
      </w:pPr>
      <w:bookmarkStart w:id="187" w:name="_Toc365317852"/>
      <w:bookmarkStart w:id="188" w:name="_Toc372544146"/>
      <w:r>
        <w:t xml:space="preserve">Listagem </w:t>
      </w:r>
      <w:r>
        <w:fldChar w:fldCharType="begin"/>
      </w:r>
      <w:r>
        <w:instrText xml:space="preserve"> SEQ Listagem \* ARABIC </w:instrText>
      </w:r>
      <w:r>
        <w:fldChar w:fldCharType="separate"/>
      </w:r>
      <w:r w:rsidR="00A551CF">
        <w:rPr>
          <w:noProof/>
        </w:rPr>
        <w:t>24</w:t>
      </w:r>
      <w:r>
        <w:fldChar w:fldCharType="end"/>
      </w:r>
      <w:r>
        <w:t xml:space="preserve"> – Código do </w:t>
      </w:r>
      <w:r w:rsidRPr="007E0A19">
        <w:rPr>
          <w:i/>
        </w:rPr>
        <w:t>HomeController</w:t>
      </w:r>
      <w:bookmarkEnd w:id="187"/>
      <w:bookmarkEnd w:id="188"/>
    </w:p>
    <w:p w14:paraId="7A9818A4" w14:textId="77777777" w:rsidR="00677C99" w:rsidRDefault="00677C99" w:rsidP="006874B4"/>
    <w:p w14:paraId="6AE540C0" w14:textId="77777777" w:rsidR="006874B4" w:rsidRDefault="006874B4" w:rsidP="006874B4">
      <w:r>
        <w:t xml:space="preserve">Agora, é necessário criar uma </w:t>
      </w:r>
      <w:r w:rsidRPr="00B50AE4">
        <w:rPr>
          <w:i/>
        </w:rPr>
        <w:t>PartialView</w:t>
      </w:r>
      <w:r>
        <w:t xml:space="preserve"> para exibição dos dados.</w:t>
      </w:r>
    </w:p>
    <w:p w14:paraId="77F1E5F4" w14:textId="77777777" w:rsidR="006874B4" w:rsidRPr="00535B20" w:rsidRDefault="006874B4" w:rsidP="006874B4">
      <w:r>
        <w:t xml:space="preserve">Na </w:t>
      </w:r>
      <w:r>
        <w:rPr>
          <w:i/>
        </w:rPr>
        <w:t>PartialView</w:t>
      </w:r>
      <w:r>
        <w:t xml:space="preserve"> abaixo, é chamada a função GetDica implementada no próprio </w:t>
      </w:r>
      <w:r w:rsidRPr="009A4195">
        <w:rPr>
          <w:i/>
        </w:rPr>
        <w:t>model</w:t>
      </w:r>
      <w:r>
        <w:t xml:space="preserve"> como exemplo, e a dica retornada é exibida entre o parágrafo </w:t>
      </w:r>
      <w:r w:rsidRPr="00181D0D">
        <w:rPr>
          <w:i/>
        </w:rPr>
        <w:t>&lt;p&gt;</w:t>
      </w:r>
      <w:r>
        <w:t>.</w:t>
      </w:r>
    </w:p>
    <w:p w14:paraId="160FCA8A" w14:textId="77777777" w:rsidR="006874B4" w:rsidRPr="0012685E" w:rsidRDefault="006874B4" w:rsidP="006874B4">
      <w:pPr>
        <w:pStyle w:val="HTMLCodeBlock"/>
        <w:rPr>
          <w:lang w:val="pt-BR"/>
        </w:rPr>
      </w:pPr>
      <w:r w:rsidRPr="0012685E">
        <w:rPr>
          <w:highlight w:val="white"/>
          <w:lang w:val="pt-BR"/>
        </w:rPr>
        <w:t>&lt;</w:t>
      </w:r>
      <w:r w:rsidRPr="0012685E">
        <w:rPr>
          <w:color w:val="800000"/>
          <w:highlight w:val="white"/>
          <w:lang w:val="pt-BR"/>
        </w:rPr>
        <w:t>p</w:t>
      </w:r>
      <w:r w:rsidRPr="0012685E">
        <w:rPr>
          <w:highlight w:val="white"/>
          <w:lang w:val="pt-BR"/>
        </w:rPr>
        <w:t xml:space="preserve">&gt;Dica do dia: </w:t>
      </w:r>
      <w:r w:rsidRPr="0012685E">
        <w:rPr>
          <w:highlight w:val="yellow"/>
          <w:lang w:val="pt-BR"/>
        </w:rPr>
        <w:t>@</w:t>
      </w:r>
      <w:r w:rsidRPr="0012685E">
        <w:rPr>
          <w:highlight w:val="white"/>
          <w:lang w:val="pt-BR"/>
        </w:rPr>
        <w:t>MvcApplication5.Models.</w:t>
      </w:r>
      <w:r w:rsidRPr="0012685E">
        <w:rPr>
          <w:color w:val="2B91AF"/>
          <w:highlight w:val="white"/>
          <w:lang w:val="pt-BR"/>
        </w:rPr>
        <w:t>DicaDoDia</w:t>
      </w:r>
      <w:r w:rsidRPr="0012685E">
        <w:rPr>
          <w:highlight w:val="white"/>
          <w:lang w:val="pt-BR"/>
        </w:rPr>
        <w:t>.GetDica((new System.</w:t>
      </w:r>
      <w:r w:rsidRPr="0012685E">
        <w:rPr>
          <w:color w:val="2B91AF"/>
          <w:highlight w:val="white"/>
          <w:lang w:val="pt-BR"/>
        </w:rPr>
        <w:t>Random</w:t>
      </w:r>
      <w:r w:rsidRPr="0012685E">
        <w:rPr>
          <w:highlight w:val="white"/>
          <w:lang w:val="pt-BR"/>
        </w:rPr>
        <w:t>()).Next(0,3)).Dica&lt;/</w:t>
      </w:r>
      <w:r w:rsidRPr="0012685E">
        <w:rPr>
          <w:color w:val="800000"/>
          <w:highlight w:val="white"/>
          <w:lang w:val="pt-BR"/>
        </w:rPr>
        <w:t>p</w:t>
      </w:r>
      <w:r w:rsidRPr="0012685E">
        <w:rPr>
          <w:highlight w:val="white"/>
          <w:lang w:val="pt-BR"/>
        </w:rPr>
        <w:t>&gt;</w:t>
      </w:r>
    </w:p>
    <w:p w14:paraId="76D9BE36" w14:textId="10477A67" w:rsidR="006874B4" w:rsidRDefault="006874B4" w:rsidP="006874B4">
      <w:pPr>
        <w:pStyle w:val="Legenda"/>
      </w:pPr>
      <w:bookmarkStart w:id="189" w:name="_Toc365317853"/>
      <w:bookmarkStart w:id="190" w:name="_Toc372544147"/>
      <w:r>
        <w:t xml:space="preserve">Listagem </w:t>
      </w:r>
      <w:r>
        <w:fldChar w:fldCharType="begin"/>
      </w:r>
      <w:r>
        <w:instrText xml:space="preserve"> SEQ Listagem \* ARABIC </w:instrText>
      </w:r>
      <w:r>
        <w:fldChar w:fldCharType="separate"/>
      </w:r>
      <w:r w:rsidR="00A551CF">
        <w:rPr>
          <w:noProof/>
        </w:rPr>
        <w:t>25</w:t>
      </w:r>
      <w:r>
        <w:fldChar w:fldCharType="end"/>
      </w:r>
      <w:r>
        <w:t xml:space="preserve"> - </w:t>
      </w:r>
      <w:r w:rsidRPr="00733CEB">
        <w:rPr>
          <w:i/>
        </w:rPr>
        <w:t>Partial View</w:t>
      </w:r>
      <w:r>
        <w:t xml:space="preserve"> para exibição da dica</w:t>
      </w:r>
      <w:bookmarkEnd w:id="189"/>
      <w:bookmarkEnd w:id="190"/>
    </w:p>
    <w:p w14:paraId="74EF514D" w14:textId="77777777" w:rsidR="00677C99" w:rsidRPr="00677C99" w:rsidRDefault="00677C99" w:rsidP="00677C99"/>
    <w:p w14:paraId="35B50F87" w14:textId="77777777" w:rsidR="00677C99" w:rsidRDefault="00677C99">
      <w:pPr>
        <w:spacing w:before="0" w:after="200"/>
        <w:rPr>
          <w:rFonts w:eastAsiaTheme="minorHAnsi"/>
        </w:rPr>
      </w:pPr>
      <w:r>
        <w:rPr>
          <w:rFonts w:eastAsiaTheme="minorHAnsi"/>
        </w:rPr>
        <w:br w:type="page"/>
      </w:r>
    </w:p>
    <w:p w14:paraId="1A6312A8" w14:textId="4D7251B3" w:rsidR="006874B4" w:rsidRPr="003A1C31" w:rsidRDefault="006874B4" w:rsidP="006874B4">
      <w:pPr>
        <w:spacing w:before="0" w:after="200"/>
        <w:rPr>
          <w:rFonts w:eastAsiaTheme="minorHAnsi"/>
        </w:rPr>
      </w:pPr>
      <w:r w:rsidRPr="003A1C31">
        <w:rPr>
          <w:rFonts w:eastAsiaTheme="minorHAnsi"/>
        </w:rPr>
        <w:lastRenderedPageBreak/>
        <w:t xml:space="preserve">Posteriormente, o conteúdo da </w:t>
      </w:r>
      <w:r>
        <w:rPr>
          <w:rFonts w:eastAsiaTheme="minorHAnsi"/>
        </w:rPr>
        <w:fldChar w:fldCharType="begin"/>
      </w:r>
      <w:r>
        <w:rPr>
          <w:rFonts w:eastAsiaTheme="minorHAnsi"/>
        </w:rPr>
        <w:instrText xml:space="preserve"> REF _Ref364803017 \h </w:instrText>
      </w:r>
      <w:r>
        <w:rPr>
          <w:rFonts w:eastAsiaTheme="minorHAnsi"/>
        </w:rPr>
      </w:r>
      <w:r>
        <w:rPr>
          <w:rFonts w:eastAsiaTheme="minorHAnsi"/>
        </w:rPr>
        <w:fldChar w:fldCharType="separate"/>
      </w:r>
      <w:r w:rsidR="00A551CF">
        <w:t xml:space="preserve">Listagem </w:t>
      </w:r>
      <w:r w:rsidR="00A551CF">
        <w:rPr>
          <w:noProof/>
        </w:rPr>
        <w:t>26</w:t>
      </w:r>
      <w:r w:rsidR="00A551CF">
        <w:t xml:space="preserve"> – jQuery invocando o conteúdo de /Home/DicaDoDia</w:t>
      </w:r>
      <w:r>
        <w:rPr>
          <w:rFonts w:eastAsiaTheme="minorHAnsi"/>
        </w:rPr>
        <w:fldChar w:fldCharType="end"/>
      </w:r>
      <w:r>
        <w:rPr>
          <w:rFonts w:eastAsiaTheme="minorHAnsi"/>
        </w:rPr>
        <w:t xml:space="preserve"> é adicionado à view </w:t>
      </w:r>
      <w:r w:rsidRPr="00E46910">
        <w:rPr>
          <w:rFonts w:eastAsiaTheme="minorHAnsi"/>
          <w:i/>
        </w:rPr>
        <w:t>Index</w:t>
      </w:r>
      <w:r>
        <w:rPr>
          <w:rFonts w:eastAsiaTheme="minorHAnsi"/>
        </w:rPr>
        <w:t>.</w:t>
      </w:r>
      <w:r w:rsidRPr="00E46910">
        <w:rPr>
          <w:rFonts w:eastAsiaTheme="minorHAnsi"/>
          <w:i/>
        </w:rPr>
        <w:t>cshtml</w:t>
      </w:r>
      <w:r>
        <w:rPr>
          <w:rFonts w:eastAsiaTheme="minorHAnsi"/>
        </w:rPr>
        <w:t>:</w:t>
      </w:r>
    </w:p>
    <w:p w14:paraId="65CF8661" w14:textId="77777777" w:rsidR="006874B4" w:rsidRPr="00EC74C2" w:rsidRDefault="006874B4" w:rsidP="006874B4">
      <w:pPr>
        <w:pStyle w:val="HTMLCodeBlock"/>
        <w:rPr>
          <w:color w:val="000000"/>
          <w:highlight w:val="white"/>
        </w:rPr>
      </w:pPr>
      <w:r w:rsidRPr="003A1C31">
        <w:rPr>
          <w:color w:val="000000"/>
          <w:highlight w:val="white"/>
          <w:lang w:val="pt-BR"/>
        </w:rPr>
        <w:t xml:space="preserve">    </w:t>
      </w:r>
      <w:r w:rsidRPr="00EC74C2">
        <w:rPr>
          <w:highlight w:val="white"/>
        </w:rPr>
        <w:t>&lt;</w:t>
      </w:r>
      <w:r w:rsidRPr="00EC74C2">
        <w:rPr>
          <w:color w:val="800000"/>
          <w:highlight w:val="white"/>
        </w:rPr>
        <w:t>script</w:t>
      </w:r>
      <w:r w:rsidRPr="00EC74C2">
        <w:rPr>
          <w:color w:val="000000"/>
          <w:highlight w:val="white"/>
        </w:rPr>
        <w:t xml:space="preserve"> </w:t>
      </w:r>
      <w:r w:rsidRPr="00EC74C2">
        <w:rPr>
          <w:color w:val="FF0000"/>
          <w:highlight w:val="white"/>
        </w:rPr>
        <w:t>type</w:t>
      </w:r>
      <w:r w:rsidRPr="00EC74C2">
        <w:rPr>
          <w:highlight w:val="white"/>
        </w:rPr>
        <w:t>="text/javascript"&gt;</w:t>
      </w:r>
    </w:p>
    <w:p w14:paraId="65631ECA"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highlight w:val="white"/>
        </w:rPr>
        <w:t>function</w:t>
      </w:r>
      <w:r w:rsidRPr="00EC74C2">
        <w:rPr>
          <w:color w:val="000000"/>
          <w:highlight w:val="white"/>
        </w:rPr>
        <w:t xml:space="preserve"> buscadica() {</w:t>
      </w:r>
    </w:p>
    <w:p w14:paraId="26A10646" w14:textId="77777777" w:rsidR="006874B4" w:rsidRPr="00EC74C2" w:rsidRDefault="006874B4" w:rsidP="006874B4">
      <w:pPr>
        <w:pStyle w:val="HTMLCodeBlock"/>
        <w:rPr>
          <w:color w:val="000000"/>
          <w:highlight w:val="white"/>
        </w:rPr>
      </w:pPr>
      <w:r w:rsidRPr="00EC74C2">
        <w:rPr>
          <w:color w:val="000000"/>
          <w:highlight w:val="white"/>
        </w:rPr>
        <w:t xml:space="preserve">            $.ajax(</w:t>
      </w:r>
    </w:p>
    <w:p w14:paraId="0A7A6B92" w14:textId="77777777" w:rsidR="006874B4" w:rsidRPr="00EC74C2" w:rsidRDefault="006874B4" w:rsidP="006874B4">
      <w:pPr>
        <w:pStyle w:val="HTMLCodeBlock"/>
        <w:rPr>
          <w:color w:val="000000"/>
          <w:highlight w:val="white"/>
        </w:rPr>
      </w:pPr>
      <w:r w:rsidRPr="00EC74C2">
        <w:rPr>
          <w:color w:val="000000"/>
          <w:highlight w:val="white"/>
        </w:rPr>
        <w:t xml:space="preserve">            {</w:t>
      </w:r>
    </w:p>
    <w:p w14:paraId="157D861A" w14:textId="77777777" w:rsidR="006874B4" w:rsidRPr="00EC74C2" w:rsidRDefault="006874B4" w:rsidP="006874B4">
      <w:pPr>
        <w:pStyle w:val="HTMLCodeBlock"/>
        <w:rPr>
          <w:color w:val="000000"/>
          <w:highlight w:val="white"/>
        </w:rPr>
      </w:pPr>
      <w:r w:rsidRPr="00EC74C2">
        <w:rPr>
          <w:color w:val="000000"/>
          <w:highlight w:val="white"/>
        </w:rPr>
        <w:t xml:space="preserve">                type: </w:t>
      </w:r>
      <w:r w:rsidRPr="00EC74C2">
        <w:rPr>
          <w:color w:val="A31515"/>
          <w:highlight w:val="white"/>
        </w:rPr>
        <w:t>'GET'</w:t>
      </w:r>
      <w:r w:rsidRPr="00EC74C2">
        <w:rPr>
          <w:color w:val="000000"/>
          <w:highlight w:val="white"/>
        </w:rPr>
        <w:t>,</w:t>
      </w:r>
    </w:p>
    <w:p w14:paraId="0B8E408E" w14:textId="77777777" w:rsidR="006874B4" w:rsidRPr="00EC74C2" w:rsidRDefault="006874B4" w:rsidP="006874B4">
      <w:pPr>
        <w:pStyle w:val="HTMLCodeBlock"/>
        <w:rPr>
          <w:color w:val="000000"/>
          <w:highlight w:val="white"/>
        </w:rPr>
      </w:pPr>
      <w:r w:rsidRPr="00EC74C2">
        <w:rPr>
          <w:color w:val="000000"/>
          <w:highlight w:val="white"/>
        </w:rPr>
        <w:t xml:space="preserve">                url: </w:t>
      </w:r>
      <w:r w:rsidRPr="00EC74C2">
        <w:rPr>
          <w:color w:val="A31515"/>
          <w:highlight w:val="white"/>
        </w:rPr>
        <w:t>'/Home/DicaDoDia'</w:t>
      </w:r>
      <w:r w:rsidRPr="00EC74C2">
        <w:rPr>
          <w:color w:val="000000"/>
          <w:highlight w:val="white"/>
        </w:rPr>
        <w:t>,</w:t>
      </w:r>
    </w:p>
    <w:p w14:paraId="6B4F4866" w14:textId="77777777" w:rsidR="006874B4" w:rsidRPr="00EC74C2" w:rsidRDefault="006874B4" w:rsidP="006874B4">
      <w:pPr>
        <w:pStyle w:val="HTMLCodeBlock"/>
        <w:rPr>
          <w:color w:val="000000"/>
          <w:highlight w:val="white"/>
        </w:rPr>
      </w:pPr>
      <w:r w:rsidRPr="00EC74C2">
        <w:rPr>
          <w:color w:val="000000"/>
          <w:highlight w:val="white"/>
        </w:rPr>
        <w:t xml:space="preserve">                dataType: </w:t>
      </w:r>
      <w:r w:rsidRPr="00EC74C2">
        <w:rPr>
          <w:color w:val="A31515"/>
          <w:highlight w:val="white"/>
        </w:rPr>
        <w:t>'html'</w:t>
      </w:r>
      <w:r w:rsidRPr="00EC74C2">
        <w:rPr>
          <w:color w:val="000000"/>
          <w:highlight w:val="white"/>
        </w:rPr>
        <w:t>,</w:t>
      </w:r>
    </w:p>
    <w:p w14:paraId="5B994F77" w14:textId="77777777" w:rsidR="006874B4" w:rsidRPr="00EC74C2" w:rsidRDefault="006874B4" w:rsidP="006874B4">
      <w:pPr>
        <w:pStyle w:val="HTMLCodeBlock"/>
        <w:rPr>
          <w:color w:val="000000"/>
          <w:highlight w:val="white"/>
        </w:rPr>
      </w:pPr>
      <w:r w:rsidRPr="00EC74C2">
        <w:rPr>
          <w:color w:val="000000"/>
          <w:highlight w:val="white"/>
        </w:rPr>
        <w:t xml:space="preserve">                cache: </w:t>
      </w:r>
      <w:r w:rsidRPr="00EC74C2">
        <w:rPr>
          <w:highlight w:val="white"/>
        </w:rPr>
        <w:t>false</w:t>
      </w:r>
      <w:r w:rsidRPr="00EC74C2">
        <w:rPr>
          <w:color w:val="000000"/>
          <w:highlight w:val="white"/>
        </w:rPr>
        <w:t>,</w:t>
      </w:r>
    </w:p>
    <w:p w14:paraId="238A5CFA" w14:textId="77777777" w:rsidR="006874B4" w:rsidRPr="00EC74C2" w:rsidRDefault="006874B4" w:rsidP="006874B4">
      <w:pPr>
        <w:pStyle w:val="HTMLCodeBlock"/>
        <w:rPr>
          <w:color w:val="000000"/>
          <w:highlight w:val="white"/>
        </w:rPr>
      </w:pPr>
      <w:r w:rsidRPr="00EC74C2">
        <w:rPr>
          <w:color w:val="000000"/>
          <w:highlight w:val="white"/>
        </w:rPr>
        <w:t xml:space="preserve">                async: </w:t>
      </w:r>
      <w:r w:rsidRPr="00EC74C2">
        <w:rPr>
          <w:highlight w:val="white"/>
        </w:rPr>
        <w:t>true</w:t>
      </w:r>
      <w:r w:rsidRPr="00EC74C2">
        <w:rPr>
          <w:color w:val="000000"/>
          <w:highlight w:val="white"/>
        </w:rPr>
        <w:t>,</w:t>
      </w:r>
    </w:p>
    <w:p w14:paraId="0E1DA702" w14:textId="77777777" w:rsidR="006874B4" w:rsidRPr="00EC74C2" w:rsidRDefault="006874B4" w:rsidP="006874B4">
      <w:pPr>
        <w:pStyle w:val="HTMLCodeBlock"/>
        <w:rPr>
          <w:color w:val="000000"/>
          <w:highlight w:val="white"/>
        </w:rPr>
      </w:pPr>
      <w:r w:rsidRPr="00EC74C2">
        <w:rPr>
          <w:color w:val="000000"/>
          <w:highlight w:val="white"/>
        </w:rPr>
        <w:t xml:space="preserve">                success: </w:t>
      </w:r>
      <w:r w:rsidRPr="00EC74C2">
        <w:rPr>
          <w:highlight w:val="white"/>
        </w:rPr>
        <w:t>function</w:t>
      </w:r>
      <w:r w:rsidRPr="00EC74C2">
        <w:rPr>
          <w:color w:val="000000"/>
          <w:highlight w:val="white"/>
        </w:rPr>
        <w:t xml:space="preserve"> (data) {</w:t>
      </w:r>
    </w:p>
    <w:p w14:paraId="229CB672"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color w:val="A31515"/>
          <w:highlight w:val="white"/>
        </w:rPr>
        <w:t>'#dicaDoDia'</w:t>
      </w:r>
      <w:r w:rsidRPr="00EC74C2">
        <w:rPr>
          <w:color w:val="000000"/>
          <w:highlight w:val="white"/>
        </w:rPr>
        <w:t>).html(data);</w:t>
      </w:r>
    </w:p>
    <w:p w14:paraId="710FE829" w14:textId="77777777" w:rsidR="006874B4" w:rsidRPr="00EC74C2" w:rsidRDefault="006874B4" w:rsidP="006874B4">
      <w:pPr>
        <w:pStyle w:val="HTMLCodeBlock"/>
        <w:rPr>
          <w:color w:val="000000"/>
          <w:highlight w:val="white"/>
        </w:rPr>
      </w:pPr>
      <w:r w:rsidRPr="00EC74C2">
        <w:rPr>
          <w:color w:val="000000"/>
          <w:highlight w:val="white"/>
        </w:rPr>
        <w:t xml:space="preserve">                }</w:t>
      </w:r>
    </w:p>
    <w:p w14:paraId="0A4A684E" w14:textId="77777777" w:rsidR="006874B4" w:rsidRPr="00EC74C2" w:rsidRDefault="006874B4" w:rsidP="006874B4">
      <w:pPr>
        <w:pStyle w:val="HTMLCodeBlock"/>
        <w:rPr>
          <w:color w:val="000000"/>
          <w:highlight w:val="white"/>
        </w:rPr>
      </w:pPr>
      <w:r w:rsidRPr="00EC74C2">
        <w:rPr>
          <w:color w:val="000000"/>
          <w:highlight w:val="white"/>
        </w:rPr>
        <w:t xml:space="preserve">            });</w:t>
      </w:r>
    </w:p>
    <w:p w14:paraId="6390321B" w14:textId="77777777" w:rsidR="006874B4" w:rsidRPr="00EC74C2" w:rsidRDefault="006874B4" w:rsidP="006874B4">
      <w:pPr>
        <w:pStyle w:val="HTMLCodeBlock"/>
        <w:rPr>
          <w:color w:val="000000"/>
          <w:highlight w:val="white"/>
        </w:rPr>
      </w:pPr>
      <w:r w:rsidRPr="00EC74C2">
        <w:rPr>
          <w:color w:val="000000"/>
          <w:highlight w:val="white"/>
        </w:rPr>
        <w:t xml:space="preserve">        }</w:t>
      </w:r>
    </w:p>
    <w:p w14:paraId="2DDF115F"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highlight w:val="white"/>
        </w:rPr>
        <w:t>&lt;/</w:t>
      </w:r>
      <w:r w:rsidRPr="00EC74C2">
        <w:rPr>
          <w:color w:val="800000"/>
          <w:highlight w:val="white"/>
        </w:rPr>
        <w:t>script</w:t>
      </w:r>
      <w:r w:rsidRPr="00EC74C2">
        <w:rPr>
          <w:highlight w:val="white"/>
        </w:rPr>
        <w:t>&gt;</w:t>
      </w:r>
    </w:p>
    <w:p w14:paraId="61AA4200"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highlight w:val="white"/>
        </w:rPr>
        <w:t>&lt;</w:t>
      </w:r>
      <w:r w:rsidRPr="00EC74C2">
        <w:rPr>
          <w:color w:val="800000"/>
          <w:highlight w:val="white"/>
        </w:rPr>
        <w:t>div</w:t>
      </w:r>
      <w:r w:rsidRPr="00EC74C2">
        <w:rPr>
          <w:color w:val="000000"/>
          <w:highlight w:val="white"/>
        </w:rPr>
        <w:t xml:space="preserve"> </w:t>
      </w:r>
      <w:r w:rsidRPr="00EC74C2">
        <w:rPr>
          <w:color w:val="FF0000"/>
          <w:highlight w:val="white"/>
        </w:rPr>
        <w:t>id</w:t>
      </w:r>
      <w:r w:rsidRPr="00EC74C2">
        <w:rPr>
          <w:highlight w:val="white"/>
        </w:rPr>
        <w:t>="dicaDoDia"&gt;</w:t>
      </w:r>
    </w:p>
    <w:p w14:paraId="5BB2E7B2"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color w:val="000000"/>
          <w:highlight w:val="yellow"/>
        </w:rPr>
        <w:t>@{</w:t>
      </w:r>
    </w:p>
    <w:p w14:paraId="796F6E81" w14:textId="77777777" w:rsidR="006874B4" w:rsidRPr="00EC74C2" w:rsidRDefault="006874B4" w:rsidP="006874B4">
      <w:pPr>
        <w:pStyle w:val="HTMLCodeBlock"/>
        <w:rPr>
          <w:color w:val="000000"/>
          <w:highlight w:val="white"/>
        </w:rPr>
      </w:pPr>
      <w:r w:rsidRPr="00EC74C2">
        <w:rPr>
          <w:color w:val="000000"/>
          <w:highlight w:val="white"/>
        </w:rPr>
        <w:t xml:space="preserve">            Html.RenderPartial(</w:t>
      </w:r>
      <w:r w:rsidRPr="00EC74C2">
        <w:rPr>
          <w:color w:val="A31515"/>
          <w:highlight w:val="white"/>
        </w:rPr>
        <w:t>"DicaDoDia"</w:t>
      </w:r>
      <w:r w:rsidRPr="00EC74C2">
        <w:rPr>
          <w:color w:val="000000"/>
          <w:highlight w:val="white"/>
        </w:rPr>
        <w:t>);</w:t>
      </w:r>
    </w:p>
    <w:p w14:paraId="42EF38B5"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color w:val="000000"/>
          <w:highlight w:val="yellow"/>
        </w:rPr>
        <w:t>}</w:t>
      </w:r>
    </w:p>
    <w:p w14:paraId="6E5F5CAE"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highlight w:val="white"/>
        </w:rPr>
        <w:t>&lt;/</w:t>
      </w:r>
      <w:r w:rsidRPr="00EC74C2">
        <w:rPr>
          <w:color w:val="800000"/>
          <w:highlight w:val="white"/>
        </w:rPr>
        <w:t>div</w:t>
      </w:r>
      <w:r w:rsidRPr="00EC74C2">
        <w:rPr>
          <w:highlight w:val="white"/>
        </w:rPr>
        <w:t>&gt;</w:t>
      </w:r>
    </w:p>
    <w:p w14:paraId="5B7372C0"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highlight w:val="white"/>
        </w:rPr>
        <w:t>&lt;</w:t>
      </w:r>
      <w:r w:rsidRPr="00EC74C2">
        <w:rPr>
          <w:color w:val="800000"/>
          <w:highlight w:val="white"/>
        </w:rPr>
        <w:t>input</w:t>
      </w:r>
      <w:r w:rsidRPr="00EC74C2">
        <w:rPr>
          <w:color w:val="000000"/>
          <w:highlight w:val="white"/>
        </w:rPr>
        <w:t xml:space="preserve"> </w:t>
      </w:r>
      <w:r w:rsidRPr="00EC74C2">
        <w:rPr>
          <w:color w:val="FF0000"/>
          <w:highlight w:val="white"/>
        </w:rPr>
        <w:t>id</w:t>
      </w:r>
      <w:r w:rsidRPr="00EC74C2">
        <w:rPr>
          <w:highlight w:val="white"/>
        </w:rPr>
        <w:t>="btnNovaDica"</w:t>
      </w:r>
    </w:p>
    <w:p w14:paraId="77060D2F"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color w:val="FF0000"/>
          <w:highlight w:val="white"/>
        </w:rPr>
        <w:t>type</w:t>
      </w:r>
      <w:r w:rsidRPr="00EC74C2">
        <w:rPr>
          <w:highlight w:val="white"/>
        </w:rPr>
        <w:t>="button"</w:t>
      </w:r>
    </w:p>
    <w:p w14:paraId="3E34B152" w14:textId="77777777" w:rsidR="006874B4" w:rsidRPr="00EC74C2" w:rsidRDefault="006874B4" w:rsidP="006874B4">
      <w:pPr>
        <w:pStyle w:val="HTMLCodeBlock"/>
        <w:rPr>
          <w:color w:val="000000"/>
          <w:highlight w:val="white"/>
        </w:rPr>
      </w:pPr>
      <w:r w:rsidRPr="00EC74C2">
        <w:rPr>
          <w:color w:val="000000"/>
          <w:highlight w:val="white"/>
        </w:rPr>
        <w:t xml:space="preserve">        </w:t>
      </w:r>
      <w:r w:rsidRPr="00EC74C2">
        <w:rPr>
          <w:color w:val="FF0000"/>
          <w:highlight w:val="white"/>
        </w:rPr>
        <w:t>value</w:t>
      </w:r>
      <w:r w:rsidRPr="00EC74C2">
        <w:rPr>
          <w:highlight w:val="white"/>
        </w:rPr>
        <w:t>="Próxima Dica"</w:t>
      </w:r>
    </w:p>
    <w:p w14:paraId="06836A57" w14:textId="77777777" w:rsidR="006874B4" w:rsidRPr="007C55DE" w:rsidRDefault="006874B4" w:rsidP="006874B4">
      <w:pPr>
        <w:pStyle w:val="HTMLCodeBlock"/>
        <w:rPr>
          <w:rFonts w:eastAsiaTheme="minorHAnsi"/>
          <w:lang w:val="pt-BR"/>
        </w:rPr>
      </w:pPr>
      <w:r w:rsidRPr="00EC74C2">
        <w:rPr>
          <w:color w:val="000000"/>
          <w:highlight w:val="white"/>
        </w:rPr>
        <w:t xml:space="preserve">        </w:t>
      </w:r>
      <w:r w:rsidRPr="007C55DE">
        <w:rPr>
          <w:color w:val="FF0000"/>
          <w:highlight w:val="white"/>
          <w:lang w:val="pt-BR"/>
        </w:rPr>
        <w:t>onclick</w:t>
      </w:r>
      <w:r w:rsidRPr="007C55DE">
        <w:rPr>
          <w:highlight w:val="white"/>
          <w:lang w:val="pt-BR"/>
        </w:rPr>
        <w:t>="</w:t>
      </w:r>
      <w:r w:rsidRPr="007C55DE">
        <w:rPr>
          <w:color w:val="000000"/>
          <w:highlight w:val="white"/>
          <w:lang w:val="pt-BR"/>
        </w:rPr>
        <w:t>buscadica();</w:t>
      </w:r>
      <w:r w:rsidRPr="007C55DE">
        <w:rPr>
          <w:highlight w:val="white"/>
          <w:lang w:val="pt-BR"/>
        </w:rPr>
        <w:t>"</w:t>
      </w:r>
      <w:r w:rsidRPr="007C55DE">
        <w:rPr>
          <w:color w:val="000000"/>
          <w:highlight w:val="white"/>
          <w:lang w:val="pt-BR"/>
        </w:rPr>
        <w:t xml:space="preserve"> </w:t>
      </w:r>
      <w:r w:rsidRPr="007C55DE">
        <w:rPr>
          <w:highlight w:val="white"/>
          <w:lang w:val="pt-BR"/>
        </w:rPr>
        <w:t>/&gt;</w:t>
      </w:r>
    </w:p>
    <w:p w14:paraId="7A932D05" w14:textId="54D25A87" w:rsidR="006874B4" w:rsidRDefault="006874B4" w:rsidP="006874B4">
      <w:pPr>
        <w:pStyle w:val="Legenda"/>
      </w:pPr>
      <w:bookmarkStart w:id="191" w:name="_Ref364803017"/>
      <w:bookmarkStart w:id="192" w:name="_Toc365317854"/>
      <w:bookmarkStart w:id="193" w:name="_Toc372544148"/>
      <w:r>
        <w:t xml:space="preserve">Listagem </w:t>
      </w:r>
      <w:r>
        <w:fldChar w:fldCharType="begin"/>
      </w:r>
      <w:r>
        <w:instrText xml:space="preserve"> SEQ Listagem \* ARABIC </w:instrText>
      </w:r>
      <w:r>
        <w:fldChar w:fldCharType="separate"/>
      </w:r>
      <w:r w:rsidR="00A551CF">
        <w:rPr>
          <w:noProof/>
        </w:rPr>
        <w:t>26</w:t>
      </w:r>
      <w:r>
        <w:fldChar w:fldCharType="end"/>
      </w:r>
      <w:r>
        <w:t xml:space="preserve"> – jQuery invocando o conteúdo de /Home/DicaDoDia</w:t>
      </w:r>
      <w:bookmarkEnd w:id="191"/>
      <w:bookmarkEnd w:id="192"/>
      <w:bookmarkEnd w:id="193"/>
    </w:p>
    <w:p w14:paraId="51C2F107" w14:textId="77777777" w:rsidR="00677C99" w:rsidRPr="00677C99" w:rsidRDefault="00677C99" w:rsidP="00677C99"/>
    <w:p w14:paraId="7B331977" w14:textId="77777777" w:rsidR="006874B4" w:rsidRDefault="006874B4" w:rsidP="006874B4">
      <w:pPr>
        <w:spacing w:before="0" w:after="200"/>
        <w:jc w:val="center"/>
        <w:rPr>
          <w:rFonts w:eastAsiaTheme="minorHAnsi"/>
          <w:color w:val="008AC8"/>
          <w:sz w:val="32"/>
          <w:szCs w:val="36"/>
        </w:rPr>
      </w:pPr>
      <w:r>
        <w:rPr>
          <w:noProof/>
          <w:lang w:eastAsia="pt-BR"/>
        </w:rPr>
        <w:drawing>
          <wp:inline distT="0" distB="0" distL="0" distR="0" wp14:anchorId="0BA52CB5" wp14:editId="11B4A54E">
            <wp:extent cx="3857017" cy="18551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44" t="3359"/>
                    <a:stretch/>
                  </pic:blipFill>
                  <pic:spPr bwMode="auto">
                    <a:xfrm>
                      <a:off x="0" y="0"/>
                      <a:ext cx="3858293" cy="1855742"/>
                    </a:xfrm>
                    <a:prstGeom prst="rect">
                      <a:avLst/>
                    </a:prstGeom>
                    <a:ln>
                      <a:noFill/>
                    </a:ln>
                    <a:extLst>
                      <a:ext uri="{53640926-AAD7-44D8-BBD7-CCE9431645EC}">
                        <a14:shadowObscured xmlns:a14="http://schemas.microsoft.com/office/drawing/2010/main"/>
                      </a:ext>
                    </a:extLst>
                  </pic:spPr>
                </pic:pic>
              </a:graphicData>
            </a:graphic>
          </wp:inline>
        </w:drawing>
      </w:r>
    </w:p>
    <w:p w14:paraId="7264E5C9" w14:textId="77777777" w:rsidR="006874B4" w:rsidRDefault="006874B4" w:rsidP="006874B4">
      <w:pPr>
        <w:pStyle w:val="Legenda"/>
      </w:pPr>
      <w:bookmarkStart w:id="194" w:name="_Toc365361682"/>
      <w:bookmarkStart w:id="195" w:name="_Toc372544062"/>
      <w:r>
        <w:t xml:space="preserve">Figura </w:t>
      </w:r>
      <w:r>
        <w:fldChar w:fldCharType="begin"/>
      </w:r>
      <w:r>
        <w:instrText xml:space="preserve"> SEQ Figura \* ARABIC </w:instrText>
      </w:r>
      <w:r>
        <w:fldChar w:fldCharType="separate"/>
      </w:r>
      <w:r w:rsidR="00A551CF">
        <w:rPr>
          <w:noProof/>
        </w:rPr>
        <w:t>19</w:t>
      </w:r>
      <w:r>
        <w:fldChar w:fldCharType="end"/>
      </w:r>
      <w:r>
        <w:t xml:space="preserve"> – Visualização do resultado no browser</w:t>
      </w:r>
      <w:bookmarkEnd w:id="194"/>
      <w:bookmarkEnd w:id="195"/>
    </w:p>
    <w:p w14:paraId="23D03E17" w14:textId="77777777" w:rsidR="006874B4" w:rsidRDefault="006874B4" w:rsidP="006874B4">
      <w:pPr>
        <w:spacing w:before="0" w:after="200"/>
      </w:pPr>
    </w:p>
    <w:p w14:paraId="06EACBC1" w14:textId="77777777" w:rsidR="006874B4" w:rsidRDefault="006874B4" w:rsidP="006874B4">
      <w:pPr>
        <w:rPr>
          <w:rFonts w:eastAsiaTheme="minorHAnsi"/>
        </w:rPr>
      </w:pPr>
      <w:r>
        <w:rPr>
          <w:rFonts w:eastAsiaTheme="minorHAnsi"/>
        </w:rPr>
        <w:t xml:space="preserve">No conteúdo do Index.cshtml, a função </w:t>
      </w:r>
      <w:r w:rsidRPr="003B1A33">
        <w:rPr>
          <w:rFonts w:eastAsiaTheme="minorHAnsi"/>
          <w:i/>
        </w:rPr>
        <w:t>buscadica()</w:t>
      </w:r>
      <w:r>
        <w:rPr>
          <w:rFonts w:eastAsiaTheme="minorHAnsi"/>
        </w:rPr>
        <w:t xml:space="preserve"> realiza uma chamada à ação  “/Home/DicaDoDia” de maneira assíncrona, e o conteúdo da página é atualizado sem que haja envio de formulários ou </w:t>
      </w:r>
      <w:r>
        <w:rPr>
          <w:rFonts w:eastAsiaTheme="minorHAnsi"/>
          <w:i/>
        </w:rPr>
        <w:t>refresh</w:t>
      </w:r>
      <w:r>
        <w:rPr>
          <w:rFonts w:eastAsiaTheme="minorHAnsi"/>
        </w:rPr>
        <w:t>.</w:t>
      </w:r>
    </w:p>
    <w:p w14:paraId="789764F4" w14:textId="77777777" w:rsidR="006874B4" w:rsidRDefault="006874B4" w:rsidP="006874B4">
      <w:pPr>
        <w:rPr>
          <w:rFonts w:eastAsiaTheme="minorHAnsi"/>
          <w:i/>
        </w:rPr>
      </w:pPr>
      <w:r>
        <w:rPr>
          <w:rFonts w:eastAsiaTheme="minorHAnsi"/>
        </w:rPr>
        <w:lastRenderedPageBreak/>
        <w:t xml:space="preserve">Ao clicar no botão “Próxima Dica”, o conteúdo do HTML do </w:t>
      </w:r>
      <w:r w:rsidRPr="00EC74C2">
        <w:rPr>
          <w:rFonts w:eastAsiaTheme="minorHAnsi"/>
          <w:i/>
        </w:rPr>
        <w:t>&lt;div&gt;</w:t>
      </w:r>
      <w:r>
        <w:rPr>
          <w:rFonts w:eastAsiaTheme="minorHAnsi"/>
        </w:rPr>
        <w:t xml:space="preserve"> “dicaDoDia” é atualizado com o resultado do método “/Home/DicaDoDia” que no exemplo é uma código HTML tratado em uma </w:t>
      </w:r>
      <w:r w:rsidRPr="00D30FD4">
        <w:rPr>
          <w:rFonts w:eastAsiaTheme="minorHAnsi"/>
          <w:i/>
        </w:rPr>
        <w:t>partial view</w:t>
      </w:r>
      <w:r>
        <w:rPr>
          <w:rFonts w:eastAsiaTheme="minorHAnsi"/>
          <w:i/>
        </w:rPr>
        <w:t>.</w:t>
      </w:r>
    </w:p>
    <w:p w14:paraId="11F9A9D1" w14:textId="77777777" w:rsidR="00677C99" w:rsidRDefault="00677C99" w:rsidP="006874B4">
      <w:pPr>
        <w:rPr>
          <w:rFonts w:eastAsiaTheme="minorHAnsi"/>
          <w:i/>
        </w:rPr>
      </w:pPr>
    </w:p>
    <w:p w14:paraId="6308ED88" w14:textId="77777777" w:rsidR="006874B4" w:rsidRDefault="006874B4" w:rsidP="006874B4">
      <w:pPr>
        <w:pStyle w:val="Heading3Numbered"/>
        <w:spacing w:line="360" w:lineRule="auto"/>
        <w:ind w:left="936" w:hanging="936"/>
        <w:jc w:val="both"/>
      </w:pPr>
      <w:bookmarkStart w:id="196" w:name="_Toc365361652"/>
      <w:bookmarkStart w:id="197" w:name="_Toc372543970"/>
      <w:r>
        <w:t>Estrutura de dados com JSON</w:t>
      </w:r>
      <w:bookmarkEnd w:id="196"/>
      <w:bookmarkEnd w:id="197"/>
    </w:p>
    <w:p w14:paraId="688D7536" w14:textId="77777777" w:rsidR="006874B4" w:rsidRDefault="006874B4" w:rsidP="006874B4">
      <w:pPr>
        <w:rPr>
          <w:rFonts w:eastAsiaTheme="minorHAnsi"/>
        </w:rPr>
      </w:pPr>
      <w:r>
        <w:rPr>
          <w:rFonts w:eastAsiaTheme="minorHAnsi"/>
        </w:rPr>
        <w:t>JSON é uma estrutura de dados simplificada e otimizada para transferência de dados cada vez mais comum na internet.</w:t>
      </w:r>
    </w:p>
    <w:p w14:paraId="15D68DA8" w14:textId="77777777" w:rsidR="006874B4" w:rsidRDefault="006874B4" w:rsidP="006874B4">
      <w:pPr>
        <w:rPr>
          <w:rFonts w:eastAsiaTheme="minorHAnsi"/>
        </w:rPr>
      </w:pPr>
      <w:r>
        <w:rPr>
          <w:rFonts w:eastAsiaTheme="minorHAnsi"/>
        </w:rPr>
        <w:t>Ao contrário do XML (que também é uma estrutura de dados) utiliza menos caracteres para montar sua marcação e em certos casos é possível obter um documento até 80% menor.</w:t>
      </w:r>
    </w:p>
    <w:p w14:paraId="6305353B" w14:textId="77777777" w:rsidR="006874B4" w:rsidRDefault="006874B4" w:rsidP="006874B4">
      <w:pPr>
        <w:rPr>
          <w:rFonts w:eastAsiaTheme="minorHAnsi"/>
        </w:rPr>
      </w:pPr>
      <w:r>
        <w:rPr>
          <w:rFonts w:eastAsiaTheme="minorHAnsi"/>
        </w:rPr>
        <w:t>Exemplo de um documento XML:</w:t>
      </w:r>
    </w:p>
    <w:p w14:paraId="59D7F20C" w14:textId="77777777" w:rsidR="006874B4" w:rsidRDefault="006874B4" w:rsidP="006874B4">
      <w:pPr>
        <w:pStyle w:val="CodeBlock"/>
      </w:pPr>
      <w:r>
        <w:t>&lt;livros&gt;</w:t>
      </w:r>
    </w:p>
    <w:p w14:paraId="4C6D997D" w14:textId="77777777" w:rsidR="006874B4" w:rsidRDefault="006874B4" w:rsidP="006874B4">
      <w:pPr>
        <w:pStyle w:val="CodeBlock"/>
      </w:pPr>
      <w:r>
        <w:tab/>
        <w:t>&lt;livro&gt;</w:t>
      </w:r>
    </w:p>
    <w:p w14:paraId="23A6362A" w14:textId="77777777" w:rsidR="006874B4" w:rsidRDefault="006874B4" w:rsidP="006874B4">
      <w:pPr>
        <w:pStyle w:val="CodeBlock"/>
      </w:pPr>
      <w:r>
        <w:tab/>
      </w:r>
      <w:r>
        <w:tab/>
        <w:t>&lt;autor&gt;Paulo&lt;/autor&gt;</w:t>
      </w:r>
    </w:p>
    <w:p w14:paraId="3A78B65C" w14:textId="77777777" w:rsidR="006874B4" w:rsidRDefault="006874B4" w:rsidP="006874B4">
      <w:pPr>
        <w:pStyle w:val="CodeBlock"/>
      </w:pPr>
      <w:r>
        <w:tab/>
      </w:r>
      <w:r>
        <w:tab/>
        <w:t>&lt;titulo&gt;ASP.NET MVC&lt;/titulo&gt;</w:t>
      </w:r>
    </w:p>
    <w:p w14:paraId="43F8BDBD" w14:textId="77777777" w:rsidR="006874B4" w:rsidRDefault="006874B4" w:rsidP="006874B4">
      <w:pPr>
        <w:pStyle w:val="CodeBlock"/>
      </w:pPr>
      <w:r>
        <w:tab/>
        <w:t>&lt;/livro&gt;</w:t>
      </w:r>
    </w:p>
    <w:p w14:paraId="3893DF17" w14:textId="77777777" w:rsidR="006874B4" w:rsidRDefault="006874B4" w:rsidP="006874B4">
      <w:pPr>
        <w:pStyle w:val="CodeBlock"/>
      </w:pPr>
      <w:r>
        <w:t>&lt;/livros&gt;</w:t>
      </w:r>
    </w:p>
    <w:p w14:paraId="02AA52F9" w14:textId="77777777" w:rsidR="00677C99" w:rsidRDefault="00677C99" w:rsidP="006874B4">
      <w:pPr>
        <w:rPr>
          <w:rFonts w:eastAsiaTheme="minorHAnsi"/>
        </w:rPr>
      </w:pPr>
    </w:p>
    <w:p w14:paraId="1BE2509F" w14:textId="77777777" w:rsidR="006874B4" w:rsidRDefault="006874B4" w:rsidP="006874B4">
      <w:pPr>
        <w:rPr>
          <w:rFonts w:eastAsiaTheme="minorHAnsi"/>
        </w:rPr>
      </w:pPr>
      <w:r>
        <w:rPr>
          <w:rFonts w:eastAsiaTheme="minorHAnsi"/>
        </w:rPr>
        <w:t>Exemplo da mesma estrutura em JSON:</w:t>
      </w:r>
    </w:p>
    <w:p w14:paraId="543BA061" w14:textId="77777777" w:rsidR="006874B4" w:rsidRPr="00F33F1F" w:rsidRDefault="006874B4" w:rsidP="006874B4">
      <w:pPr>
        <w:pStyle w:val="CodeBlock"/>
      </w:pPr>
      <w:r w:rsidRPr="00F33F1F">
        <w:t>{</w:t>
      </w:r>
    </w:p>
    <w:p w14:paraId="0E84810F" w14:textId="77777777" w:rsidR="006874B4" w:rsidRPr="00F33F1F" w:rsidRDefault="006874B4" w:rsidP="006874B4">
      <w:pPr>
        <w:pStyle w:val="CodeBlock"/>
      </w:pPr>
      <w:r w:rsidRPr="00F33F1F">
        <w:t xml:space="preserve">  "livros": {</w:t>
      </w:r>
    </w:p>
    <w:p w14:paraId="0C57CB6F" w14:textId="77777777" w:rsidR="006874B4" w:rsidRPr="00F33F1F" w:rsidRDefault="006874B4" w:rsidP="006874B4">
      <w:pPr>
        <w:pStyle w:val="CodeBlock"/>
      </w:pPr>
      <w:r w:rsidRPr="00F33F1F">
        <w:t xml:space="preserve">    "livro": {</w:t>
      </w:r>
    </w:p>
    <w:p w14:paraId="1F241088" w14:textId="77777777" w:rsidR="006874B4" w:rsidRPr="00F33F1F" w:rsidRDefault="006874B4" w:rsidP="006874B4">
      <w:pPr>
        <w:pStyle w:val="CodeBlock"/>
      </w:pPr>
      <w:r w:rsidRPr="00F33F1F">
        <w:t xml:space="preserve">      "autor": "Paulo",</w:t>
      </w:r>
    </w:p>
    <w:p w14:paraId="459AF584" w14:textId="77777777" w:rsidR="006874B4" w:rsidRPr="00F33F1F" w:rsidRDefault="006874B4" w:rsidP="006874B4">
      <w:pPr>
        <w:pStyle w:val="CodeBlock"/>
      </w:pPr>
      <w:r w:rsidRPr="00F33F1F">
        <w:t xml:space="preserve">      "titulo": "ASP.NET MVC"</w:t>
      </w:r>
    </w:p>
    <w:p w14:paraId="64C9A710" w14:textId="77777777" w:rsidR="006874B4" w:rsidRPr="00F33F1F" w:rsidRDefault="006874B4" w:rsidP="006874B4">
      <w:pPr>
        <w:pStyle w:val="CodeBlock"/>
      </w:pPr>
      <w:r w:rsidRPr="00F33F1F">
        <w:t xml:space="preserve">    }</w:t>
      </w:r>
    </w:p>
    <w:p w14:paraId="271AF00C" w14:textId="77777777" w:rsidR="006874B4" w:rsidRPr="00F33F1F" w:rsidRDefault="006874B4" w:rsidP="006874B4">
      <w:pPr>
        <w:pStyle w:val="CodeBlock"/>
      </w:pPr>
      <w:r w:rsidRPr="00F33F1F">
        <w:t xml:space="preserve">  }</w:t>
      </w:r>
    </w:p>
    <w:p w14:paraId="4F77D107" w14:textId="77777777" w:rsidR="006874B4" w:rsidRDefault="006874B4" w:rsidP="006874B4">
      <w:pPr>
        <w:pStyle w:val="CodeBlock"/>
      </w:pPr>
      <w:r w:rsidRPr="00F33F1F">
        <w:t>}</w:t>
      </w:r>
    </w:p>
    <w:p w14:paraId="429ADD1F" w14:textId="77777777" w:rsidR="006874B4" w:rsidRDefault="006874B4" w:rsidP="006874B4">
      <w:pPr>
        <w:rPr>
          <w:rFonts w:eastAsiaTheme="minorHAnsi"/>
        </w:rPr>
      </w:pPr>
    </w:p>
    <w:p w14:paraId="4A21D776" w14:textId="77777777" w:rsidR="006874B4" w:rsidRDefault="006874B4" w:rsidP="006874B4">
      <w:pPr>
        <w:rPr>
          <w:rFonts w:eastAsiaTheme="minorHAnsi"/>
        </w:rPr>
      </w:pPr>
      <w:r>
        <w:rPr>
          <w:rFonts w:eastAsiaTheme="minorHAnsi"/>
        </w:rPr>
        <w:t>Por ser bem menor, o JSON passou a ser a estrutura de dados preferida para troca de dados entre o cliente jQuery e o lado do servidor ASP.NET MVC.</w:t>
      </w:r>
    </w:p>
    <w:p w14:paraId="0F53A49C" w14:textId="77777777" w:rsidR="006874B4" w:rsidRDefault="006874B4" w:rsidP="006874B4">
      <w:pPr>
        <w:rPr>
          <w:rFonts w:eastAsiaTheme="minorHAnsi"/>
        </w:rPr>
      </w:pPr>
      <w:r>
        <w:rPr>
          <w:rFonts w:eastAsiaTheme="minorHAnsi"/>
        </w:rPr>
        <w:t xml:space="preserve">Para retornar uma estrutura JSON a partir de um </w:t>
      </w:r>
      <w:r>
        <w:rPr>
          <w:rFonts w:eastAsiaTheme="minorHAnsi"/>
          <w:i/>
        </w:rPr>
        <w:t>c</w:t>
      </w:r>
      <w:r w:rsidRPr="00E633FE">
        <w:rPr>
          <w:rFonts w:eastAsiaTheme="minorHAnsi"/>
          <w:i/>
        </w:rPr>
        <w:t>ontroller</w:t>
      </w:r>
      <w:r>
        <w:rPr>
          <w:rFonts w:eastAsiaTheme="minorHAnsi"/>
        </w:rPr>
        <w:t>, proceda da seguinte maneira:</w:t>
      </w:r>
    </w:p>
    <w:p w14:paraId="16DEA6E0" w14:textId="77777777" w:rsidR="006874B4" w:rsidRPr="00032734" w:rsidRDefault="006874B4" w:rsidP="006874B4">
      <w:pPr>
        <w:pStyle w:val="CodeBlock"/>
        <w:rPr>
          <w:sz w:val="19"/>
          <w:szCs w:val="19"/>
          <w:highlight w:val="white"/>
        </w:rPr>
      </w:pPr>
      <w:r w:rsidRPr="00032734">
        <w:rPr>
          <w:sz w:val="19"/>
          <w:szCs w:val="19"/>
          <w:highlight w:val="white"/>
        </w:rPr>
        <w:lastRenderedPageBreak/>
        <w:t xml:space="preserve">        </w:t>
      </w:r>
      <w:r w:rsidRPr="00032734">
        <w:rPr>
          <w:color w:val="0000FF"/>
          <w:sz w:val="19"/>
          <w:szCs w:val="19"/>
          <w:highlight w:val="white"/>
        </w:rPr>
        <w:t>public</w:t>
      </w:r>
      <w:r w:rsidRPr="00032734">
        <w:rPr>
          <w:sz w:val="19"/>
          <w:szCs w:val="19"/>
          <w:highlight w:val="white"/>
        </w:rPr>
        <w:t xml:space="preserve"> </w:t>
      </w:r>
      <w:r w:rsidRPr="00032734">
        <w:rPr>
          <w:color w:val="2B91AF"/>
          <w:sz w:val="19"/>
          <w:szCs w:val="19"/>
          <w:highlight w:val="white"/>
        </w:rPr>
        <w:t>JsonResult</w:t>
      </w:r>
      <w:r w:rsidRPr="00032734">
        <w:rPr>
          <w:sz w:val="19"/>
          <w:szCs w:val="19"/>
          <w:highlight w:val="white"/>
        </w:rPr>
        <w:t xml:space="preserve"> ObterEstados()</w:t>
      </w:r>
    </w:p>
    <w:p w14:paraId="76B4ADAC" w14:textId="77777777" w:rsidR="006874B4" w:rsidRPr="00032734" w:rsidRDefault="006874B4" w:rsidP="006874B4">
      <w:pPr>
        <w:pStyle w:val="CodeBlock"/>
        <w:rPr>
          <w:sz w:val="19"/>
          <w:szCs w:val="19"/>
          <w:highlight w:val="white"/>
        </w:rPr>
      </w:pPr>
      <w:r w:rsidRPr="00032734">
        <w:rPr>
          <w:sz w:val="19"/>
          <w:szCs w:val="19"/>
          <w:highlight w:val="white"/>
        </w:rPr>
        <w:t xml:space="preserve">        {</w:t>
      </w:r>
    </w:p>
    <w:p w14:paraId="0C779892" w14:textId="77777777" w:rsidR="006874B4" w:rsidRPr="00032734" w:rsidRDefault="006874B4" w:rsidP="006874B4">
      <w:pPr>
        <w:pStyle w:val="CodeBlock"/>
        <w:rPr>
          <w:sz w:val="19"/>
          <w:szCs w:val="19"/>
          <w:highlight w:val="white"/>
        </w:rPr>
      </w:pPr>
      <w:r w:rsidRPr="00032734">
        <w:rPr>
          <w:sz w:val="19"/>
          <w:szCs w:val="19"/>
          <w:highlight w:val="white"/>
        </w:rPr>
        <w:t xml:space="preserve">            </w:t>
      </w:r>
      <w:r w:rsidRPr="00032734">
        <w:rPr>
          <w:color w:val="0000FF"/>
          <w:sz w:val="19"/>
          <w:szCs w:val="19"/>
          <w:highlight w:val="white"/>
        </w:rPr>
        <w:t>if</w:t>
      </w:r>
      <w:r w:rsidRPr="00032734">
        <w:rPr>
          <w:sz w:val="19"/>
          <w:szCs w:val="19"/>
          <w:highlight w:val="white"/>
        </w:rPr>
        <w:t xml:space="preserve"> (!Request.IsAjaxRequest()) </w:t>
      </w:r>
      <w:r w:rsidRPr="00032734">
        <w:rPr>
          <w:color w:val="0000FF"/>
          <w:sz w:val="19"/>
          <w:szCs w:val="19"/>
          <w:highlight w:val="white"/>
        </w:rPr>
        <w:t>throw</w:t>
      </w:r>
      <w:r w:rsidRPr="00032734">
        <w:rPr>
          <w:sz w:val="19"/>
          <w:szCs w:val="19"/>
          <w:highlight w:val="white"/>
        </w:rPr>
        <w:t xml:space="preserve"> </w:t>
      </w:r>
      <w:r w:rsidRPr="00032734">
        <w:rPr>
          <w:color w:val="0000FF"/>
          <w:sz w:val="19"/>
          <w:szCs w:val="19"/>
          <w:highlight w:val="white"/>
        </w:rPr>
        <w:t>new</w:t>
      </w:r>
      <w:r w:rsidRPr="00032734">
        <w:rPr>
          <w:sz w:val="19"/>
          <w:szCs w:val="19"/>
          <w:highlight w:val="white"/>
        </w:rPr>
        <w:t xml:space="preserve"> </w:t>
      </w:r>
      <w:r w:rsidRPr="00032734">
        <w:rPr>
          <w:color w:val="2B91AF"/>
          <w:sz w:val="19"/>
          <w:szCs w:val="19"/>
          <w:highlight w:val="white"/>
        </w:rPr>
        <w:t>InvalidOperationException</w:t>
      </w:r>
      <w:r w:rsidRPr="00032734">
        <w:rPr>
          <w:sz w:val="19"/>
          <w:szCs w:val="19"/>
          <w:highlight w:val="white"/>
        </w:rPr>
        <w:t>(</w:t>
      </w:r>
      <w:r w:rsidRPr="00032734">
        <w:rPr>
          <w:color w:val="A31515"/>
          <w:sz w:val="19"/>
          <w:szCs w:val="19"/>
          <w:highlight w:val="white"/>
        </w:rPr>
        <w:t>"Chamada válida apenas via ajax!"</w:t>
      </w:r>
      <w:r w:rsidRPr="00032734">
        <w:rPr>
          <w:sz w:val="19"/>
          <w:szCs w:val="19"/>
          <w:highlight w:val="white"/>
        </w:rPr>
        <w:t>);</w:t>
      </w:r>
    </w:p>
    <w:p w14:paraId="6324E0E5" w14:textId="77777777" w:rsidR="006874B4" w:rsidRPr="00032734" w:rsidRDefault="006874B4" w:rsidP="006874B4">
      <w:pPr>
        <w:pStyle w:val="CodeBlock"/>
        <w:rPr>
          <w:sz w:val="19"/>
          <w:szCs w:val="19"/>
          <w:highlight w:val="white"/>
        </w:rPr>
      </w:pPr>
    </w:p>
    <w:p w14:paraId="18D49273" w14:textId="77777777" w:rsidR="006874B4" w:rsidRPr="00032734" w:rsidRDefault="006874B4" w:rsidP="006874B4">
      <w:pPr>
        <w:pStyle w:val="CodeBlock"/>
        <w:rPr>
          <w:sz w:val="19"/>
          <w:szCs w:val="19"/>
          <w:highlight w:val="white"/>
        </w:rPr>
      </w:pPr>
      <w:r w:rsidRPr="00032734">
        <w:rPr>
          <w:sz w:val="19"/>
          <w:szCs w:val="19"/>
          <w:highlight w:val="white"/>
        </w:rPr>
        <w:t xml:space="preserve">            </w:t>
      </w:r>
      <w:r w:rsidRPr="00032734">
        <w:rPr>
          <w:color w:val="0000FF"/>
          <w:sz w:val="19"/>
          <w:szCs w:val="19"/>
          <w:highlight w:val="white"/>
        </w:rPr>
        <w:t>var</w:t>
      </w:r>
      <w:r w:rsidRPr="00032734">
        <w:rPr>
          <w:sz w:val="19"/>
          <w:szCs w:val="19"/>
          <w:highlight w:val="white"/>
        </w:rPr>
        <w:t xml:space="preserve"> lista = </w:t>
      </w:r>
      <w:r w:rsidRPr="00032734">
        <w:rPr>
          <w:color w:val="0000FF"/>
          <w:sz w:val="19"/>
          <w:szCs w:val="19"/>
          <w:highlight w:val="white"/>
        </w:rPr>
        <w:t>new</w:t>
      </w:r>
      <w:r w:rsidRPr="00032734">
        <w:rPr>
          <w:sz w:val="19"/>
          <w:szCs w:val="19"/>
          <w:highlight w:val="white"/>
        </w:rPr>
        <w:t xml:space="preserve"> </w:t>
      </w:r>
      <w:r w:rsidRPr="00032734">
        <w:rPr>
          <w:color w:val="0000FF"/>
          <w:sz w:val="19"/>
          <w:szCs w:val="19"/>
          <w:highlight w:val="white"/>
        </w:rPr>
        <w:t>object</w:t>
      </w:r>
      <w:r w:rsidRPr="00032734">
        <w:rPr>
          <w:sz w:val="19"/>
          <w:szCs w:val="19"/>
          <w:highlight w:val="white"/>
        </w:rPr>
        <w:t>[] {</w:t>
      </w:r>
      <w:r w:rsidRPr="00032734">
        <w:rPr>
          <w:color w:val="0000FF"/>
          <w:sz w:val="19"/>
          <w:szCs w:val="19"/>
          <w:highlight w:val="white"/>
        </w:rPr>
        <w:t>new</w:t>
      </w:r>
      <w:r w:rsidRPr="00032734">
        <w:rPr>
          <w:sz w:val="19"/>
          <w:szCs w:val="19"/>
          <w:highlight w:val="white"/>
        </w:rPr>
        <w:t xml:space="preserve"> {id = 1, nome = </w:t>
      </w:r>
      <w:r w:rsidRPr="00032734">
        <w:rPr>
          <w:color w:val="A31515"/>
          <w:sz w:val="19"/>
          <w:szCs w:val="19"/>
          <w:highlight w:val="white"/>
        </w:rPr>
        <w:t>"SP"</w:t>
      </w:r>
      <w:r w:rsidRPr="00032734">
        <w:rPr>
          <w:sz w:val="19"/>
          <w:szCs w:val="19"/>
          <w:highlight w:val="white"/>
        </w:rPr>
        <w:t xml:space="preserve">}, </w:t>
      </w:r>
      <w:r w:rsidRPr="00032734">
        <w:rPr>
          <w:color w:val="0000FF"/>
          <w:sz w:val="19"/>
          <w:szCs w:val="19"/>
          <w:highlight w:val="white"/>
        </w:rPr>
        <w:t>new</w:t>
      </w:r>
      <w:r w:rsidRPr="00032734">
        <w:rPr>
          <w:sz w:val="19"/>
          <w:szCs w:val="19"/>
          <w:highlight w:val="white"/>
        </w:rPr>
        <w:t xml:space="preserve"> {id = 2, nome = </w:t>
      </w:r>
      <w:r w:rsidRPr="00032734">
        <w:rPr>
          <w:color w:val="A31515"/>
          <w:sz w:val="19"/>
          <w:szCs w:val="19"/>
          <w:highlight w:val="white"/>
        </w:rPr>
        <w:t>"MG"</w:t>
      </w:r>
      <w:r w:rsidRPr="00032734">
        <w:rPr>
          <w:sz w:val="19"/>
          <w:szCs w:val="19"/>
          <w:highlight w:val="white"/>
        </w:rPr>
        <w:t>}};</w:t>
      </w:r>
    </w:p>
    <w:p w14:paraId="2E0316C7" w14:textId="77777777" w:rsidR="006874B4" w:rsidRPr="00032734" w:rsidRDefault="006874B4" w:rsidP="006874B4">
      <w:pPr>
        <w:pStyle w:val="CodeBlock"/>
        <w:rPr>
          <w:sz w:val="19"/>
          <w:szCs w:val="19"/>
          <w:highlight w:val="white"/>
        </w:rPr>
      </w:pPr>
      <w:r w:rsidRPr="00032734">
        <w:rPr>
          <w:sz w:val="19"/>
          <w:szCs w:val="19"/>
          <w:highlight w:val="white"/>
        </w:rPr>
        <w:t xml:space="preserve">            </w:t>
      </w:r>
    </w:p>
    <w:p w14:paraId="478D9155" w14:textId="77777777" w:rsidR="006874B4" w:rsidRPr="00A564AA" w:rsidRDefault="006874B4" w:rsidP="006874B4">
      <w:pPr>
        <w:pStyle w:val="CodeBlock"/>
        <w:rPr>
          <w:color w:val="000000"/>
          <w:sz w:val="19"/>
          <w:szCs w:val="19"/>
          <w:highlight w:val="white"/>
          <w:lang w:val="en-US"/>
        </w:rPr>
      </w:pPr>
      <w:r w:rsidRPr="00032734">
        <w:rPr>
          <w:sz w:val="19"/>
          <w:szCs w:val="19"/>
          <w:highlight w:val="white"/>
        </w:rPr>
        <w:t xml:space="preserve">            </w:t>
      </w:r>
      <w:r w:rsidRPr="00A564AA">
        <w:rPr>
          <w:color w:val="0000FF"/>
          <w:sz w:val="19"/>
          <w:szCs w:val="19"/>
          <w:highlight w:val="white"/>
          <w:lang w:val="en-US"/>
        </w:rPr>
        <w:t>return</w:t>
      </w:r>
      <w:r w:rsidRPr="00A564AA">
        <w:rPr>
          <w:color w:val="000000"/>
          <w:sz w:val="19"/>
          <w:szCs w:val="19"/>
          <w:highlight w:val="white"/>
          <w:lang w:val="en-US"/>
        </w:rPr>
        <w:t xml:space="preserve"> </w:t>
      </w:r>
      <w:r w:rsidRPr="00A564AA">
        <w:rPr>
          <w:color w:val="0000FF"/>
          <w:sz w:val="19"/>
          <w:szCs w:val="19"/>
          <w:highlight w:val="white"/>
          <w:lang w:val="en-US"/>
        </w:rPr>
        <w:t>new</w:t>
      </w:r>
      <w:r w:rsidRPr="00A564AA">
        <w:rPr>
          <w:color w:val="000000"/>
          <w:sz w:val="19"/>
          <w:szCs w:val="19"/>
          <w:highlight w:val="white"/>
          <w:lang w:val="en-US"/>
        </w:rPr>
        <w:t xml:space="preserve"> </w:t>
      </w:r>
      <w:r w:rsidRPr="00A564AA">
        <w:rPr>
          <w:color w:val="2B91AF"/>
          <w:sz w:val="19"/>
          <w:szCs w:val="19"/>
          <w:highlight w:val="white"/>
          <w:lang w:val="en-US"/>
        </w:rPr>
        <w:t>JsonResult</w:t>
      </w:r>
      <w:r w:rsidRPr="00A564AA">
        <w:rPr>
          <w:color w:val="000000"/>
          <w:sz w:val="19"/>
          <w:szCs w:val="19"/>
          <w:highlight w:val="white"/>
          <w:lang w:val="en-US"/>
        </w:rPr>
        <w:t xml:space="preserve"> {Data = lista, JsonRequestBehavior = </w:t>
      </w:r>
      <w:r w:rsidRPr="00A564AA">
        <w:rPr>
          <w:color w:val="2B91AF"/>
          <w:sz w:val="19"/>
          <w:szCs w:val="19"/>
          <w:highlight w:val="white"/>
          <w:lang w:val="en-US"/>
        </w:rPr>
        <w:t>JsonRequestBehavior</w:t>
      </w:r>
      <w:r w:rsidRPr="00A564AA">
        <w:rPr>
          <w:color w:val="000000"/>
          <w:sz w:val="19"/>
          <w:szCs w:val="19"/>
          <w:highlight w:val="white"/>
          <w:lang w:val="en-US"/>
        </w:rPr>
        <w:t>.AllowGet};</w:t>
      </w:r>
    </w:p>
    <w:p w14:paraId="1D0D36D5" w14:textId="77777777" w:rsidR="006874B4" w:rsidRPr="00032734" w:rsidRDefault="006874B4" w:rsidP="006874B4">
      <w:pPr>
        <w:pStyle w:val="CodeBlock"/>
        <w:rPr>
          <w:rFonts w:eastAsiaTheme="minorHAnsi"/>
          <w:sz w:val="19"/>
          <w:szCs w:val="19"/>
        </w:rPr>
      </w:pPr>
      <w:r w:rsidRPr="00A564AA">
        <w:rPr>
          <w:sz w:val="19"/>
          <w:szCs w:val="19"/>
          <w:highlight w:val="white"/>
          <w:lang w:val="en-US"/>
        </w:rPr>
        <w:t xml:space="preserve">        </w:t>
      </w:r>
      <w:r w:rsidRPr="00032734">
        <w:rPr>
          <w:sz w:val="19"/>
          <w:szCs w:val="19"/>
          <w:highlight w:val="white"/>
        </w:rPr>
        <w:t>}</w:t>
      </w:r>
    </w:p>
    <w:p w14:paraId="6B323BF4" w14:textId="0025C13E" w:rsidR="00677C99" w:rsidRDefault="00677C99" w:rsidP="00677C99">
      <w:pPr>
        <w:pStyle w:val="Legenda"/>
      </w:pPr>
      <w:bookmarkStart w:id="198" w:name="_Toc372544149"/>
      <w:r>
        <w:t xml:space="preserve">Listagem </w:t>
      </w:r>
      <w:r>
        <w:fldChar w:fldCharType="begin"/>
      </w:r>
      <w:r>
        <w:instrText xml:space="preserve"> SEQ Listagem \* ARABIC </w:instrText>
      </w:r>
      <w:r>
        <w:fldChar w:fldCharType="separate"/>
      </w:r>
      <w:r w:rsidR="00A551CF">
        <w:rPr>
          <w:noProof/>
        </w:rPr>
        <w:t>27</w:t>
      </w:r>
      <w:r>
        <w:fldChar w:fldCharType="end"/>
      </w:r>
      <w:r>
        <w:t xml:space="preserve"> – Ação que retorna uma estrutura Json</w:t>
      </w:r>
      <w:bookmarkEnd w:id="198"/>
    </w:p>
    <w:p w14:paraId="1EFD51C3" w14:textId="77777777" w:rsidR="006874B4" w:rsidRDefault="006874B4" w:rsidP="006874B4">
      <w:pPr>
        <w:rPr>
          <w:rFonts w:eastAsiaTheme="minorHAnsi"/>
        </w:rPr>
      </w:pPr>
    </w:p>
    <w:p w14:paraId="77366B25" w14:textId="77777777" w:rsidR="006874B4" w:rsidRDefault="006874B4" w:rsidP="006874B4">
      <w:pPr>
        <w:rPr>
          <w:rFonts w:eastAsiaTheme="minorHAnsi"/>
        </w:rPr>
      </w:pPr>
      <w:r>
        <w:rPr>
          <w:rFonts w:eastAsiaTheme="minorHAnsi"/>
        </w:rPr>
        <w:t>Para consumir essa ação via cliente JQuery, este é o código sugerido:</w:t>
      </w:r>
    </w:p>
    <w:p w14:paraId="7DB96B51" w14:textId="77777777" w:rsidR="006874B4" w:rsidRPr="00A564AA" w:rsidRDefault="006874B4" w:rsidP="006874B4">
      <w:pPr>
        <w:pStyle w:val="CodeBlock"/>
        <w:rPr>
          <w:lang w:val="en-US" w:eastAsia="pt-BR"/>
        </w:rPr>
      </w:pPr>
      <w:r w:rsidRPr="00A564AA">
        <w:rPr>
          <w:lang w:val="en-US" w:eastAsia="pt-BR"/>
        </w:rPr>
        <w:t>$(</w:t>
      </w:r>
      <w:r w:rsidRPr="00A564AA">
        <w:rPr>
          <w:color w:val="0000FF"/>
          <w:lang w:val="en-US" w:eastAsia="pt-BR"/>
        </w:rPr>
        <w:t>function</w:t>
      </w:r>
      <w:r w:rsidRPr="00A564AA">
        <w:rPr>
          <w:lang w:val="en-US" w:eastAsia="pt-BR"/>
        </w:rPr>
        <w:t xml:space="preserve"> () {</w:t>
      </w:r>
    </w:p>
    <w:p w14:paraId="4D56EC73" w14:textId="77777777" w:rsidR="006874B4" w:rsidRPr="00A564AA" w:rsidRDefault="006874B4" w:rsidP="006874B4">
      <w:pPr>
        <w:pStyle w:val="CodeBlock"/>
        <w:rPr>
          <w:rFonts w:ascii="Consolas" w:hAnsi="Consolas" w:cs="Consolas"/>
          <w:color w:val="000000"/>
          <w:highlight w:val="white"/>
          <w:lang w:val="en-US"/>
        </w:rPr>
      </w:pPr>
      <w:r w:rsidRPr="00A564AA">
        <w:rPr>
          <w:rFonts w:ascii="Consolas" w:hAnsi="Consolas" w:cs="Consolas"/>
          <w:color w:val="000000"/>
          <w:highlight w:val="white"/>
          <w:lang w:val="en-US"/>
        </w:rPr>
        <w:t xml:space="preserve">     $.getJSON(</w:t>
      </w:r>
      <w:r w:rsidRPr="00A564AA">
        <w:rPr>
          <w:rFonts w:ascii="Consolas" w:hAnsi="Consolas" w:cs="Consolas"/>
          <w:color w:val="A31515"/>
          <w:highlight w:val="white"/>
          <w:lang w:val="en-US"/>
        </w:rPr>
        <w:t>"/Home/ObterEstados"</w:t>
      </w:r>
      <w:r w:rsidRPr="00A564AA">
        <w:rPr>
          <w:rFonts w:ascii="Consolas" w:hAnsi="Consolas" w:cs="Consolas"/>
          <w:color w:val="000000"/>
          <w:highlight w:val="white"/>
          <w:lang w:val="en-US"/>
        </w:rPr>
        <w:t xml:space="preserve">, </w:t>
      </w:r>
      <w:r w:rsidRPr="00A564AA">
        <w:rPr>
          <w:rFonts w:ascii="Consolas" w:hAnsi="Consolas" w:cs="Consolas"/>
          <w:color w:val="0000FF"/>
          <w:highlight w:val="white"/>
          <w:lang w:val="en-US"/>
        </w:rPr>
        <w:t>null</w:t>
      </w:r>
      <w:r w:rsidRPr="00A564AA">
        <w:rPr>
          <w:rFonts w:ascii="Consolas" w:hAnsi="Consolas" w:cs="Consolas"/>
          <w:color w:val="000000"/>
          <w:highlight w:val="white"/>
          <w:lang w:val="en-US"/>
        </w:rPr>
        <w:t xml:space="preserve">, </w:t>
      </w:r>
      <w:r w:rsidRPr="00A564AA">
        <w:rPr>
          <w:rFonts w:ascii="Consolas" w:hAnsi="Consolas" w:cs="Consolas"/>
          <w:color w:val="0000FF"/>
          <w:highlight w:val="white"/>
          <w:lang w:val="en-US"/>
        </w:rPr>
        <w:t>function</w:t>
      </w:r>
      <w:r w:rsidRPr="00A564AA">
        <w:rPr>
          <w:rFonts w:ascii="Consolas" w:hAnsi="Consolas" w:cs="Consolas"/>
          <w:color w:val="000000"/>
          <w:highlight w:val="white"/>
          <w:lang w:val="en-US"/>
        </w:rPr>
        <w:t>(data) {</w:t>
      </w:r>
    </w:p>
    <w:p w14:paraId="1AB9D285" w14:textId="77777777" w:rsidR="006874B4" w:rsidRDefault="006874B4" w:rsidP="006874B4">
      <w:pPr>
        <w:pStyle w:val="CodeBlock"/>
        <w:rPr>
          <w:rFonts w:ascii="Consolas" w:hAnsi="Consolas" w:cs="Consolas"/>
          <w:color w:val="000000"/>
          <w:highlight w:val="white"/>
        </w:rPr>
      </w:pPr>
      <w:r w:rsidRPr="00A564AA">
        <w:rPr>
          <w:rFonts w:ascii="Consolas" w:hAnsi="Consolas" w:cs="Consolas"/>
          <w:color w:val="000000"/>
          <w:highlight w:val="white"/>
          <w:lang w:val="en-US"/>
        </w:rPr>
        <w:t xml:space="preserve">        </w:t>
      </w:r>
      <w:r>
        <w:rPr>
          <w:rFonts w:ascii="Consolas" w:hAnsi="Consolas" w:cs="Consolas"/>
          <w:color w:val="0000FF"/>
          <w:highlight w:val="white"/>
        </w:rPr>
        <w:t>var</w:t>
      </w:r>
      <w:r>
        <w:rPr>
          <w:rFonts w:ascii="Consolas" w:hAnsi="Consolas" w:cs="Consolas"/>
          <w:color w:val="000000"/>
          <w:highlight w:val="white"/>
        </w:rPr>
        <w:t xml:space="preserve"> div = $(</w:t>
      </w:r>
      <w:r>
        <w:rPr>
          <w:rFonts w:ascii="Consolas" w:hAnsi="Consolas" w:cs="Consolas"/>
          <w:color w:val="A31515"/>
          <w:highlight w:val="white"/>
        </w:rPr>
        <w:t>'#ajaxDiv'</w:t>
      </w:r>
      <w:r>
        <w:rPr>
          <w:rFonts w:ascii="Consolas" w:hAnsi="Consolas" w:cs="Consolas"/>
          <w:color w:val="000000"/>
          <w:highlight w:val="white"/>
        </w:rPr>
        <w:t>);</w:t>
      </w:r>
    </w:p>
    <w:p w14:paraId="65CDEA84" w14:textId="77777777" w:rsidR="006874B4" w:rsidRDefault="006874B4" w:rsidP="006874B4">
      <w:pPr>
        <w:pStyle w:val="CodeBlock"/>
        <w:rPr>
          <w:rFonts w:ascii="Consolas" w:hAnsi="Consolas" w:cs="Consolas"/>
          <w:color w:val="000000"/>
          <w:highlight w:val="white"/>
        </w:rPr>
      </w:pPr>
      <w:r>
        <w:rPr>
          <w:rFonts w:ascii="Consolas" w:hAnsi="Consolas" w:cs="Consolas"/>
          <w:color w:val="000000"/>
          <w:highlight w:val="white"/>
        </w:rPr>
        <w:t xml:space="preserve">        div.html(</w:t>
      </w:r>
      <w:r>
        <w:rPr>
          <w:rFonts w:ascii="Consolas" w:hAnsi="Consolas" w:cs="Consolas"/>
          <w:color w:val="A31515"/>
          <w:highlight w:val="white"/>
        </w:rPr>
        <w:t>"&lt;br/&gt; "</w:t>
      </w:r>
      <w:r>
        <w:rPr>
          <w:rFonts w:ascii="Consolas" w:hAnsi="Consolas" w:cs="Consolas"/>
          <w:color w:val="000000"/>
          <w:highlight w:val="white"/>
        </w:rPr>
        <w:t xml:space="preserve"> + </w:t>
      </w:r>
      <w:r>
        <w:rPr>
          <w:rFonts w:ascii="Consolas" w:hAnsi="Consolas" w:cs="Consolas"/>
          <w:color w:val="A31515"/>
          <w:highlight w:val="white"/>
        </w:rPr>
        <w:t>"Estados obtidos: "</w:t>
      </w:r>
      <w:r>
        <w:rPr>
          <w:rFonts w:ascii="Consolas" w:hAnsi="Consolas" w:cs="Consolas"/>
          <w:color w:val="000000"/>
          <w:highlight w:val="white"/>
        </w:rPr>
        <w:t xml:space="preserve"> + </w:t>
      </w:r>
      <w:r>
        <w:rPr>
          <w:rFonts w:ascii="Consolas" w:hAnsi="Consolas" w:cs="Consolas"/>
          <w:color w:val="A31515"/>
          <w:highlight w:val="white"/>
        </w:rPr>
        <w:t>"&lt;br/&gt;"</w:t>
      </w:r>
      <w:r>
        <w:rPr>
          <w:rFonts w:ascii="Consolas" w:hAnsi="Consolas" w:cs="Consolas"/>
          <w:color w:val="000000"/>
          <w:highlight w:val="white"/>
        </w:rPr>
        <w:t>);</w:t>
      </w:r>
    </w:p>
    <w:p w14:paraId="27AABE9E" w14:textId="77777777" w:rsidR="006874B4" w:rsidRPr="00A564AA" w:rsidRDefault="006874B4" w:rsidP="006874B4">
      <w:pPr>
        <w:pStyle w:val="CodeBlock"/>
        <w:rPr>
          <w:rFonts w:ascii="Consolas" w:hAnsi="Consolas" w:cs="Consolas"/>
          <w:color w:val="000000"/>
          <w:highlight w:val="white"/>
          <w:lang w:val="en-US"/>
        </w:rPr>
      </w:pPr>
      <w:r>
        <w:rPr>
          <w:rFonts w:ascii="Consolas" w:hAnsi="Consolas" w:cs="Consolas"/>
          <w:color w:val="000000"/>
          <w:highlight w:val="white"/>
        </w:rPr>
        <w:t xml:space="preserve">        </w:t>
      </w:r>
      <w:r w:rsidRPr="00A564AA">
        <w:rPr>
          <w:rFonts w:ascii="Consolas" w:hAnsi="Consolas" w:cs="Consolas"/>
          <w:color w:val="000000"/>
          <w:highlight w:val="white"/>
          <w:lang w:val="en-US"/>
        </w:rPr>
        <w:t xml:space="preserve">$.each(data, </w:t>
      </w:r>
      <w:r w:rsidRPr="00A564AA">
        <w:rPr>
          <w:rFonts w:ascii="Consolas" w:hAnsi="Consolas" w:cs="Consolas"/>
          <w:color w:val="0000FF"/>
          <w:highlight w:val="white"/>
          <w:lang w:val="en-US"/>
        </w:rPr>
        <w:t>function</w:t>
      </w:r>
      <w:r w:rsidRPr="00A564AA">
        <w:rPr>
          <w:rFonts w:ascii="Consolas" w:hAnsi="Consolas" w:cs="Consolas"/>
          <w:color w:val="000000"/>
          <w:highlight w:val="white"/>
          <w:lang w:val="en-US"/>
        </w:rPr>
        <w:t>(i, item) {</w:t>
      </w:r>
    </w:p>
    <w:p w14:paraId="5C5F861E" w14:textId="77777777" w:rsidR="006874B4" w:rsidRDefault="006874B4" w:rsidP="006874B4">
      <w:pPr>
        <w:pStyle w:val="CodeBlock"/>
        <w:rPr>
          <w:rFonts w:ascii="Consolas" w:hAnsi="Consolas" w:cs="Consolas"/>
          <w:color w:val="000000"/>
          <w:highlight w:val="white"/>
        </w:rPr>
      </w:pPr>
      <w:r w:rsidRPr="00A564AA">
        <w:rPr>
          <w:rFonts w:ascii="Consolas" w:hAnsi="Consolas" w:cs="Consolas"/>
          <w:color w:val="000000"/>
          <w:highlight w:val="white"/>
          <w:lang w:val="en-US"/>
        </w:rPr>
        <w:t xml:space="preserve">            </w:t>
      </w:r>
      <w:r>
        <w:rPr>
          <w:rFonts w:ascii="Consolas" w:hAnsi="Consolas" w:cs="Consolas"/>
          <w:color w:val="000000"/>
          <w:highlight w:val="white"/>
        </w:rPr>
        <w:t>printEstado(div, item);</w:t>
      </w:r>
    </w:p>
    <w:p w14:paraId="57A91B1E" w14:textId="77777777" w:rsidR="006874B4" w:rsidRDefault="006874B4" w:rsidP="006874B4">
      <w:pPr>
        <w:pStyle w:val="CodeBlock"/>
        <w:rPr>
          <w:rFonts w:ascii="Consolas" w:hAnsi="Consolas" w:cs="Consolas"/>
          <w:color w:val="000000"/>
          <w:highlight w:val="white"/>
        </w:rPr>
      </w:pPr>
      <w:r>
        <w:rPr>
          <w:rFonts w:ascii="Consolas" w:hAnsi="Consolas" w:cs="Consolas"/>
          <w:color w:val="000000"/>
          <w:highlight w:val="white"/>
        </w:rPr>
        <w:t xml:space="preserve">        });</w:t>
      </w:r>
    </w:p>
    <w:p w14:paraId="0D822F29" w14:textId="77777777" w:rsidR="006874B4" w:rsidRDefault="006874B4" w:rsidP="006874B4">
      <w:pPr>
        <w:pStyle w:val="CodeBlock"/>
        <w:rPr>
          <w:lang w:eastAsia="pt-BR"/>
        </w:rPr>
      </w:pPr>
      <w:r>
        <w:rPr>
          <w:rFonts w:ascii="Consolas" w:hAnsi="Consolas" w:cs="Consolas"/>
          <w:color w:val="000000"/>
          <w:highlight w:val="white"/>
        </w:rPr>
        <w:t xml:space="preserve">    });</w:t>
      </w:r>
    </w:p>
    <w:p w14:paraId="5657E287" w14:textId="77777777" w:rsidR="006874B4" w:rsidRPr="00032734" w:rsidRDefault="006874B4" w:rsidP="006874B4">
      <w:pPr>
        <w:pStyle w:val="CodeBlock"/>
        <w:rPr>
          <w:lang w:eastAsia="pt-BR"/>
        </w:rPr>
      </w:pPr>
      <w:r w:rsidRPr="00032734">
        <w:rPr>
          <w:lang w:eastAsia="pt-BR"/>
        </w:rPr>
        <w:t>});</w:t>
      </w:r>
    </w:p>
    <w:p w14:paraId="7586B441" w14:textId="73C004FB" w:rsidR="00677C99" w:rsidRDefault="00677C99" w:rsidP="00677C99">
      <w:pPr>
        <w:pStyle w:val="Legenda"/>
      </w:pPr>
      <w:bookmarkStart w:id="199" w:name="_Toc372544150"/>
      <w:r>
        <w:t xml:space="preserve">Listagem </w:t>
      </w:r>
      <w:r>
        <w:fldChar w:fldCharType="begin"/>
      </w:r>
      <w:r>
        <w:instrText xml:space="preserve"> SEQ Listagem \* ARABIC </w:instrText>
      </w:r>
      <w:r>
        <w:fldChar w:fldCharType="separate"/>
      </w:r>
      <w:r w:rsidR="00A551CF">
        <w:rPr>
          <w:noProof/>
        </w:rPr>
        <w:t>28</w:t>
      </w:r>
      <w:r>
        <w:fldChar w:fldCharType="end"/>
      </w:r>
      <w:r>
        <w:t xml:space="preserve"> – Trecho de JQuery (javascript) que consome uma ação Json</w:t>
      </w:r>
      <w:bookmarkEnd w:id="199"/>
    </w:p>
    <w:p w14:paraId="049A3C73" w14:textId="77777777" w:rsidR="006874B4" w:rsidRDefault="006874B4" w:rsidP="006874B4">
      <w:pPr>
        <w:rPr>
          <w:rFonts w:eastAsiaTheme="minorHAnsi"/>
        </w:rPr>
      </w:pPr>
    </w:p>
    <w:p w14:paraId="267875A7" w14:textId="1ED4900E" w:rsidR="00677C99" w:rsidRDefault="00677C99" w:rsidP="006874B4">
      <w:pPr>
        <w:rPr>
          <w:rFonts w:eastAsiaTheme="minorHAnsi"/>
        </w:rPr>
      </w:pPr>
    </w:p>
    <w:p w14:paraId="2C0DAE5E" w14:textId="77777777" w:rsidR="006874B4" w:rsidRPr="00D30FD4" w:rsidRDefault="006874B4" w:rsidP="006874B4">
      <w:pPr>
        <w:rPr>
          <w:rFonts w:eastAsiaTheme="minorHAnsi"/>
        </w:rPr>
      </w:pPr>
    </w:p>
    <w:p w14:paraId="23E71488" w14:textId="77777777" w:rsidR="006874B4" w:rsidRDefault="006874B4" w:rsidP="006874B4">
      <w:pPr>
        <w:spacing w:before="0" w:after="200"/>
        <w:rPr>
          <w:rFonts w:eastAsiaTheme="minorHAnsi"/>
          <w:color w:val="008AC8"/>
          <w:sz w:val="32"/>
          <w:szCs w:val="36"/>
        </w:rPr>
      </w:pPr>
      <w:bookmarkStart w:id="200" w:name="_Ref365287193"/>
      <w:bookmarkStart w:id="201" w:name="_Toc365361653"/>
      <w:r>
        <w:br w:type="page"/>
      </w:r>
    </w:p>
    <w:p w14:paraId="730B6AB6" w14:textId="77777777" w:rsidR="006874B4" w:rsidRPr="00810E60" w:rsidRDefault="006874B4" w:rsidP="006874B4">
      <w:pPr>
        <w:pStyle w:val="Heading2Numbered"/>
        <w:spacing w:line="360" w:lineRule="auto"/>
        <w:jc w:val="both"/>
      </w:pPr>
      <w:bookmarkStart w:id="202" w:name="_Toc372543971"/>
      <w:r w:rsidRPr="00810E60">
        <w:lastRenderedPageBreak/>
        <w:t>Segurança</w:t>
      </w:r>
      <w:r w:rsidRPr="002B7EC3">
        <w:t xml:space="preserve"> </w:t>
      </w:r>
      <w:r>
        <w:t>no ASP.NET MVC</w:t>
      </w:r>
      <w:bookmarkEnd w:id="200"/>
      <w:bookmarkEnd w:id="201"/>
      <w:bookmarkEnd w:id="202"/>
    </w:p>
    <w:p w14:paraId="1809C8FF" w14:textId="77777777" w:rsidR="006874B4" w:rsidRDefault="006874B4" w:rsidP="006874B4">
      <w:r w:rsidRPr="00D33FBC">
        <w:t xml:space="preserve">Neste tópico </w:t>
      </w:r>
      <w:r>
        <w:t xml:space="preserve">serão tratadas as maneiras de </w:t>
      </w:r>
      <w:r w:rsidRPr="00D33FBC">
        <w:t xml:space="preserve">lidar com perfis de usuário, autenticação </w:t>
      </w:r>
      <w:r>
        <w:t>e as maneiras de manter uma aplicação ASP.NET segura.</w:t>
      </w:r>
    </w:p>
    <w:p w14:paraId="4A70A24C" w14:textId="77777777" w:rsidR="006874B4" w:rsidRDefault="006874B4" w:rsidP="006874B4">
      <w:r>
        <w:t>O ponto de partida para implementar uma aplicação de forma segura é a autenticação. Ao implementá-la, é possível verificar a identidade do usuário da aplicação.</w:t>
      </w:r>
    </w:p>
    <w:p w14:paraId="5E0F1845" w14:textId="77777777" w:rsidR="006874B4" w:rsidRDefault="006874B4" w:rsidP="006874B4">
      <w:r>
        <w:t>Para que seja possível realizar o controle por perfil de usuário, é necessário realizar um estudo para determinar os perfis de uso e efetuar as devidas atribuições aos usuários.</w:t>
      </w:r>
    </w:p>
    <w:p w14:paraId="04230708" w14:textId="77777777" w:rsidR="006874B4" w:rsidRDefault="006874B4" w:rsidP="006874B4">
      <w:r>
        <w:t>As três maneiras mais comuns de identificar um usuário no ASP.NET são:</w:t>
      </w:r>
    </w:p>
    <w:p w14:paraId="4ED169F7" w14:textId="77777777" w:rsidR="006874B4" w:rsidRDefault="006874B4" w:rsidP="00873F66">
      <w:pPr>
        <w:pStyle w:val="PargrafodaLista"/>
        <w:numPr>
          <w:ilvl w:val="0"/>
          <w:numId w:val="53"/>
        </w:numPr>
        <w:spacing w:line="360" w:lineRule="auto"/>
        <w:jc w:val="both"/>
      </w:pPr>
      <w:r w:rsidRPr="004C3550">
        <w:rPr>
          <w:i/>
        </w:rPr>
        <w:t>Forms Authentication</w:t>
      </w:r>
      <w:r>
        <w:t>: Neste método, a aplicação deve oferecer um formulário para que o usuário insira suas informações de identidade, como login e senha, e essas serão persistidas contra uma base de dados.</w:t>
      </w:r>
    </w:p>
    <w:p w14:paraId="52DAFB13" w14:textId="77777777" w:rsidR="006874B4" w:rsidRDefault="006874B4" w:rsidP="00873F66">
      <w:pPr>
        <w:pStyle w:val="PargrafodaLista"/>
        <w:numPr>
          <w:ilvl w:val="0"/>
          <w:numId w:val="53"/>
        </w:numPr>
        <w:spacing w:line="360" w:lineRule="auto"/>
        <w:jc w:val="both"/>
      </w:pPr>
      <w:r w:rsidRPr="004C3550">
        <w:rPr>
          <w:i/>
        </w:rPr>
        <w:t>OpenID</w:t>
      </w:r>
      <w:r>
        <w:t xml:space="preserve"> ou </w:t>
      </w:r>
      <w:r w:rsidRPr="004C3550">
        <w:rPr>
          <w:i/>
        </w:rPr>
        <w:t>OAuth</w:t>
      </w:r>
      <w:r>
        <w:t xml:space="preserve">: São padrões abertos de autenticação e autorização. Neste método, o usuário não precisa possuir uma identidade na sua aplicação. O usuário realiza a autenticação remotamente em uma base terceirizada, como o Windows Live ID ou o Facebook, e em seguida é gerado um </w:t>
      </w:r>
      <w:r>
        <w:rPr>
          <w:i/>
        </w:rPr>
        <w:t>token</w:t>
      </w:r>
      <w:r>
        <w:t xml:space="preserve"> de autenticação que assegura a identidade do usuário.</w:t>
      </w:r>
    </w:p>
    <w:p w14:paraId="35DEF9A5" w14:textId="77777777" w:rsidR="006874B4" w:rsidRDefault="006874B4" w:rsidP="00873F66">
      <w:pPr>
        <w:pStyle w:val="PargrafodaLista"/>
        <w:numPr>
          <w:ilvl w:val="0"/>
          <w:numId w:val="53"/>
        </w:numPr>
        <w:spacing w:line="360" w:lineRule="auto"/>
        <w:jc w:val="both"/>
      </w:pPr>
      <w:r w:rsidRPr="004C3550">
        <w:rPr>
          <w:i/>
        </w:rPr>
        <w:t>Windows Authentication</w:t>
      </w:r>
      <w:r>
        <w:t xml:space="preserve">: Normalmente utilizada para aplicações na Intranet, pois utiliza componentes baseados no </w:t>
      </w:r>
      <w:r w:rsidRPr="009043F7">
        <w:rPr>
          <w:i/>
        </w:rPr>
        <w:t>Active Directory</w:t>
      </w:r>
      <w:r>
        <w:t xml:space="preserve">. Também é conhecida como autenticação integrada, pois quando um usuário está </w:t>
      </w:r>
      <w:r w:rsidRPr="004C3550">
        <w:t>logado</w:t>
      </w:r>
      <w:r>
        <w:t xml:space="preserve"> em um domínio, a aplicação utilizará das mesmas credenciais.</w:t>
      </w:r>
    </w:p>
    <w:p w14:paraId="461BFE71" w14:textId="77777777" w:rsidR="006874B4" w:rsidRDefault="006874B4" w:rsidP="006874B4">
      <w:pPr>
        <w:spacing w:before="0" w:after="200"/>
      </w:pPr>
      <w:r>
        <w:br w:type="page"/>
      </w:r>
    </w:p>
    <w:p w14:paraId="3AFD042D" w14:textId="77777777" w:rsidR="006874B4" w:rsidRDefault="006874B4" w:rsidP="006874B4">
      <w:r>
        <w:lastRenderedPageBreak/>
        <w:t xml:space="preserve">Ao desenvolver uma aplicação ASP.NET MVC, é necessário decidir qual o tipo de </w:t>
      </w:r>
      <w:r w:rsidRPr="002B7EC3">
        <w:t>autenticação</w:t>
      </w:r>
      <w:r>
        <w:t xml:space="preserve"> adequado para cada aplicação. </w:t>
      </w:r>
    </w:p>
    <w:p w14:paraId="179604FF" w14:textId="77777777" w:rsidR="006874B4" w:rsidRDefault="006874B4" w:rsidP="006874B4">
      <w:r>
        <w:t>A tabela abaixo demonstra as recomendações de autenticação por tipo de aplicação:</w:t>
      </w:r>
    </w:p>
    <w:tbl>
      <w:tblPr>
        <w:tblStyle w:val="Tabelacomgrade"/>
        <w:tblW w:w="0" w:type="auto"/>
        <w:tblLook w:val="04A0" w:firstRow="1" w:lastRow="0" w:firstColumn="1" w:lastColumn="0" w:noHBand="0" w:noVBand="1"/>
      </w:tblPr>
      <w:tblGrid>
        <w:gridCol w:w="1800"/>
        <w:gridCol w:w="7227"/>
      </w:tblGrid>
      <w:tr w:rsidR="006874B4" w14:paraId="1492E526" w14:textId="77777777" w:rsidTr="006B353A">
        <w:trPr>
          <w:cnfStyle w:val="100000000000" w:firstRow="1" w:lastRow="0" w:firstColumn="0" w:lastColumn="0" w:oddVBand="0" w:evenVBand="0" w:oddHBand="0" w:evenHBand="0" w:firstRowFirstColumn="0" w:firstRowLastColumn="0" w:lastRowFirstColumn="0" w:lastRowLastColumn="0"/>
        </w:trPr>
        <w:tc>
          <w:tcPr>
            <w:tcW w:w="1800" w:type="dxa"/>
          </w:tcPr>
          <w:p w14:paraId="714A6B86" w14:textId="77777777" w:rsidR="006874B4" w:rsidRDefault="006874B4" w:rsidP="006B353A">
            <w:pPr>
              <w:jc w:val="center"/>
            </w:pPr>
            <w:r>
              <w:t>Tipo de Autenticação</w:t>
            </w:r>
          </w:p>
        </w:tc>
        <w:tc>
          <w:tcPr>
            <w:tcW w:w="7227" w:type="dxa"/>
          </w:tcPr>
          <w:p w14:paraId="4F0BD90F" w14:textId="77777777" w:rsidR="006874B4" w:rsidRDefault="006874B4" w:rsidP="006B353A">
            <w:r>
              <w:t>Quando utilizar</w:t>
            </w:r>
          </w:p>
        </w:tc>
      </w:tr>
      <w:tr w:rsidR="006874B4" w14:paraId="3FC1FC18" w14:textId="77777777" w:rsidTr="006B353A">
        <w:tc>
          <w:tcPr>
            <w:tcW w:w="1800" w:type="dxa"/>
          </w:tcPr>
          <w:p w14:paraId="626DAE55" w14:textId="77777777" w:rsidR="006874B4" w:rsidRDefault="006874B4" w:rsidP="006B353A">
            <w:pPr>
              <w:jc w:val="center"/>
            </w:pPr>
            <w:r>
              <w:t>Forms Authentication</w:t>
            </w:r>
          </w:p>
          <w:p w14:paraId="24C5D051" w14:textId="77777777" w:rsidR="006874B4" w:rsidRDefault="006874B4" w:rsidP="006B353A">
            <w:pPr>
              <w:jc w:val="center"/>
            </w:pPr>
          </w:p>
        </w:tc>
        <w:tc>
          <w:tcPr>
            <w:tcW w:w="7227" w:type="dxa"/>
          </w:tcPr>
          <w:p w14:paraId="53D57A4F" w14:textId="77777777" w:rsidR="006874B4" w:rsidRDefault="006874B4" w:rsidP="006B353A">
            <w:r>
              <w:t>Caso seja necessário ter controle sob a persistência das informações do usuário e não se sabe a plataforma de acesso à qual está sendo originado o acesso à aplicação, essa é a forma mais flexível de tratar a autenticação, pois permite controle de todo o contexto de autenticação no próprio código. Deve ser utilizada sob protocolo seguro (HTTPS), caso contrário, a captura dos pacotes de rede pode revelar facilmente os dados de usuário/senha enviados.</w:t>
            </w:r>
          </w:p>
        </w:tc>
      </w:tr>
      <w:tr w:rsidR="006874B4" w14:paraId="4F472CCF" w14:textId="77777777" w:rsidTr="006B353A">
        <w:tc>
          <w:tcPr>
            <w:tcW w:w="1800" w:type="dxa"/>
          </w:tcPr>
          <w:p w14:paraId="0FF104EE" w14:textId="77777777" w:rsidR="006874B4" w:rsidRDefault="006874B4" w:rsidP="006B353A">
            <w:pPr>
              <w:jc w:val="center"/>
            </w:pPr>
            <w:r>
              <w:t>OpenID / OAuth</w:t>
            </w:r>
          </w:p>
        </w:tc>
        <w:tc>
          <w:tcPr>
            <w:tcW w:w="7227" w:type="dxa"/>
          </w:tcPr>
          <w:p w14:paraId="2C56DAA1" w14:textId="77777777" w:rsidR="006874B4" w:rsidRDefault="006874B4" w:rsidP="006B353A">
            <w:r>
              <w:t>Quando uma aplicação possui interação com outros serviços da web como redes sociais ou blogs ou se não houver a necessidade de armazenar informações detalhadas sobre o acesso de um usuário, ou mesmo, não valha a pena guardar essas informações por conta de um acesso esporádico.</w:t>
            </w:r>
          </w:p>
          <w:p w14:paraId="1B0E26DC" w14:textId="77777777" w:rsidR="006874B4" w:rsidRDefault="006874B4" w:rsidP="006B353A">
            <w:r>
              <w:t xml:space="preserve">No OpenID/OAuth as informações cadastrais do usuário ficam sob controle de terceiros. </w:t>
            </w:r>
          </w:p>
          <w:p w14:paraId="08F58DA2" w14:textId="77777777" w:rsidR="006874B4" w:rsidRDefault="006874B4" w:rsidP="006B353A">
            <w:r>
              <w:t>Isso significa que não há controle absoluto e comprovado de identificação do usuário, portanto, não é recomendado para acesso a informações corporativas sensíveis.</w:t>
            </w:r>
          </w:p>
        </w:tc>
      </w:tr>
      <w:tr w:rsidR="006874B4" w14:paraId="21F79AC1" w14:textId="77777777" w:rsidTr="006B353A">
        <w:tc>
          <w:tcPr>
            <w:tcW w:w="1800" w:type="dxa"/>
          </w:tcPr>
          <w:p w14:paraId="788EDA70" w14:textId="77777777" w:rsidR="006874B4" w:rsidRDefault="006874B4" w:rsidP="006B353A">
            <w:pPr>
              <w:jc w:val="center"/>
            </w:pPr>
            <w:r>
              <w:t>Windows Authentication</w:t>
            </w:r>
          </w:p>
        </w:tc>
        <w:tc>
          <w:tcPr>
            <w:tcW w:w="7227" w:type="dxa"/>
          </w:tcPr>
          <w:p w14:paraId="1B5EE158" w14:textId="77777777" w:rsidR="006874B4" w:rsidRDefault="006874B4" w:rsidP="006B353A">
            <w:r>
              <w:t>Utilizar em aplicações é voltada para o uso em Intranet, na qual o usuário se autentica através do Active Directory, pois se existe a possibilidade de acesso externo a uma aplicação, deve ser considerado o grau de controle sobre as informações dos usuários.</w:t>
            </w:r>
          </w:p>
        </w:tc>
      </w:tr>
    </w:tbl>
    <w:p w14:paraId="32F890EA" w14:textId="77777777" w:rsidR="006874B4" w:rsidRDefault="006874B4" w:rsidP="006874B4">
      <w:pPr>
        <w:pStyle w:val="Legenda"/>
      </w:pPr>
      <w:bookmarkStart w:id="203" w:name="_Toc365361694"/>
      <w:bookmarkStart w:id="204" w:name="_Toc372544101"/>
      <w:r>
        <w:t xml:space="preserve">Tabela </w:t>
      </w:r>
      <w:r>
        <w:fldChar w:fldCharType="begin"/>
      </w:r>
      <w:r>
        <w:instrText xml:space="preserve"> SEQ Tabela \* ARABIC </w:instrText>
      </w:r>
      <w:r>
        <w:fldChar w:fldCharType="separate"/>
      </w:r>
      <w:r w:rsidR="00A551CF">
        <w:rPr>
          <w:noProof/>
        </w:rPr>
        <w:t>6</w:t>
      </w:r>
      <w:r>
        <w:fldChar w:fldCharType="end"/>
      </w:r>
      <w:r>
        <w:t xml:space="preserve"> – Métodos de autenticação de uma aplicação ASP.NET</w:t>
      </w:r>
      <w:bookmarkEnd w:id="203"/>
      <w:bookmarkEnd w:id="204"/>
      <w:r>
        <w:tab/>
      </w:r>
    </w:p>
    <w:p w14:paraId="04DC40B2" w14:textId="77777777" w:rsidR="006874B4" w:rsidRDefault="006874B4" w:rsidP="006874B4">
      <w:pPr>
        <w:rPr>
          <w:rFonts w:eastAsiaTheme="minorHAnsi"/>
          <w:color w:val="008AC8"/>
          <w:sz w:val="32"/>
          <w:szCs w:val="36"/>
        </w:rPr>
      </w:pPr>
      <w:bookmarkStart w:id="205" w:name="_Toc365361654"/>
    </w:p>
    <w:p w14:paraId="10AA9E6B" w14:textId="77777777" w:rsidR="006874B4" w:rsidRDefault="006874B4" w:rsidP="006874B4">
      <w:pPr>
        <w:spacing w:before="0" w:after="200"/>
        <w:rPr>
          <w:rFonts w:eastAsiaTheme="minorHAnsi"/>
          <w:color w:val="008AC8"/>
          <w:sz w:val="32"/>
          <w:szCs w:val="36"/>
        </w:rPr>
      </w:pPr>
      <w:r>
        <w:br w:type="page"/>
      </w:r>
    </w:p>
    <w:p w14:paraId="7C8C39B9" w14:textId="77777777" w:rsidR="006874B4" w:rsidRDefault="006874B4" w:rsidP="006874B4">
      <w:pPr>
        <w:pStyle w:val="Heading3Numbered"/>
        <w:spacing w:line="360" w:lineRule="auto"/>
        <w:ind w:left="936" w:hanging="936"/>
        <w:jc w:val="both"/>
      </w:pPr>
      <w:bookmarkStart w:id="206" w:name="_Toc372543972"/>
      <w:r>
        <w:lastRenderedPageBreak/>
        <w:t>Prevenção a ataque de XSS</w:t>
      </w:r>
      <w:bookmarkEnd w:id="206"/>
    </w:p>
    <w:p w14:paraId="2A8F59A8" w14:textId="77777777" w:rsidR="006874B4" w:rsidRDefault="006874B4" w:rsidP="006874B4">
      <w:r w:rsidRPr="00F35CD2">
        <w:t>XSS é um ataque no qual script malicioso é injetado na sessão de navegação de um usuário,</w:t>
      </w:r>
      <w:r>
        <w:t xml:space="preserve"> geralmente sem o conhecimento dele</w:t>
      </w:r>
      <w:r w:rsidRPr="00F35CD2">
        <w:t xml:space="preserve">. </w:t>
      </w:r>
      <w:r>
        <w:t>U</w:t>
      </w:r>
      <w:r w:rsidRPr="00F35CD2">
        <w:t>m atacante posta mensagens de script malicioso que ele pode fazer com que o navegador execute, este script é executado no contexto da sessão da vítima, permitindo essencialmente o atacante fazer o que quiser com o DOM, inclusive mostrando diálogos de login falsos ou roubar cookies. Tal ataque poderia até mesmo instalar um key logger HTML na página atual para enviar continuamente textos digitados na janela para um site remoto.</w:t>
      </w:r>
      <w:r>
        <w:t xml:space="preserve"> Em uma caixa de texto, um usuário malicioso pode inserir código javascript, que, sem o devido cuidado pode manipular elementos de nossa interface, como demonstrado na imagem em que um script exibe uma mensagem de alerta na tela, sem o consentimento do site:</w:t>
      </w:r>
    </w:p>
    <w:p w14:paraId="586F47CA" w14:textId="77777777" w:rsidR="006874B4" w:rsidRPr="0077235E" w:rsidRDefault="006874B4" w:rsidP="006874B4">
      <w:pPr>
        <w:rPr>
          <w:lang w:val="en-US"/>
        </w:rPr>
      </w:pPr>
      <w:r w:rsidRPr="0077235E">
        <w:rPr>
          <w:lang w:val="en-US"/>
        </w:rPr>
        <w:t>&lt;script type=’text/javascript’&gt;alert(‘ok’)&lt;/script&gt;</w:t>
      </w:r>
    </w:p>
    <w:p w14:paraId="4021EE58" w14:textId="77777777" w:rsidR="006874B4" w:rsidRDefault="006874B4" w:rsidP="006874B4">
      <w:pPr>
        <w:keepNext/>
        <w:jc w:val="center"/>
      </w:pPr>
      <w:r>
        <w:rPr>
          <w:noProof/>
          <w:lang w:eastAsia="pt-BR"/>
        </w:rPr>
        <w:drawing>
          <wp:inline distT="0" distB="0" distL="0" distR="0" wp14:anchorId="49C3565C" wp14:editId="5A364EE4">
            <wp:extent cx="2987040" cy="24003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7040" cy="2400300"/>
                    </a:xfrm>
                    <a:prstGeom prst="rect">
                      <a:avLst/>
                    </a:prstGeom>
                    <a:noFill/>
                    <a:ln>
                      <a:noFill/>
                    </a:ln>
                  </pic:spPr>
                </pic:pic>
              </a:graphicData>
            </a:graphic>
          </wp:inline>
        </w:drawing>
      </w:r>
    </w:p>
    <w:p w14:paraId="70C17743" w14:textId="77777777" w:rsidR="006874B4" w:rsidRDefault="006874B4" w:rsidP="006874B4">
      <w:pPr>
        <w:pStyle w:val="Legenda"/>
      </w:pPr>
      <w:bookmarkStart w:id="207" w:name="_Toc372544063"/>
      <w:r>
        <w:t xml:space="preserve">Figura </w:t>
      </w:r>
      <w:r>
        <w:fldChar w:fldCharType="begin"/>
      </w:r>
      <w:r>
        <w:instrText xml:space="preserve"> SEQ Figura \* ARABIC </w:instrText>
      </w:r>
      <w:r>
        <w:fldChar w:fldCharType="separate"/>
      </w:r>
      <w:r w:rsidR="00A551CF">
        <w:rPr>
          <w:noProof/>
        </w:rPr>
        <w:t>20</w:t>
      </w:r>
      <w:r>
        <w:fldChar w:fldCharType="end"/>
      </w:r>
      <w:r>
        <w:t xml:space="preserve"> Script malicioso injetado na página que explora uma falha (XSS)</w:t>
      </w:r>
      <w:bookmarkEnd w:id="207"/>
    </w:p>
    <w:p w14:paraId="4909489D" w14:textId="77777777" w:rsidR="006874B4" w:rsidRDefault="006874B4" w:rsidP="006874B4"/>
    <w:p w14:paraId="043391DF" w14:textId="77777777" w:rsidR="006874B4" w:rsidRDefault="006874B4" w:rsidP="006874B4">
      <w:r>
        <w:t>O ASP.NET MVC já contempla mecanismos nativos de prevenção à XSS sem que o desenvolvedor tome nenhuma ação.</w:t>
      </w:r>
    </w:p>
    <w:p w14:paraId="496FBB87" w14:textId="77777777" w:rsidR="006874B4" w:rsidRDefault="006874B4" w:rsidP="006874B4">
      <w:r>
        <w:t>O ASP.NET MVC evita que tags HTML ou scripts sejam enviados como POST nativamente. Se tais conteúdos forem enviados, um erro é disparado porque o mecanismo de validação de input é ligado por padrão (atributo ValidateInput). Para autorizar o envio de tais elementos, você deve decorar a ação de seu controller de modo a realizar a permissão explicita, tal como demonstrado na listagem abaixo:</w:t>
      </w:r>
    </w:p>
    <w:p w14:paraId="5E7A07A0" w14:textId="77777777" w:rsidR="006874B4" w:rsidRPr="0077235E" w:rsidRDefault="006874B4" w:rsidP="006874B4">
      <w:pPr>
        <w:pStyle w:val="CodeBlock"/>
        <w:rPr>
          <w:b/>
          <w:highlight w:val="white"/>
          <w:lang w:val="en-US"/>
        </w:rPr>
      </w:pPr>
      <w:r w:rsidRPr="00A97447">
        <w:rPr>
          <w:b/>
          <w:highlight w:val="white"/>
        </w:rPr>
        <w:lastRenderedPageBreak/>
        <w:t xml:space="preserve">        </w:t>
      </w:r>
      <w:r w:rsidRPr="0077235E">
        <w:rPr>
          <w:b/>
          <w:highlight w:val="white"/>
          <w:lang w:val="en-US"/>
        </w:rPr>
        <w:t>[</w:t>
      </w:r>
      <w:r w:rsidRPr="0077235E">
        <w:rPr>
          <w:b/>
          <w:color w:val="2B91AF"/>
          <w:highlight w:val="white"/>
          <w:lang w:val="en-US"/>
        </w:rPr>
        <w:t>ValidateInput</w:t>
      </w:r>
      <w:r w:rsidRPr="0077235E">
        <w:rPr>
          <w:b/>
          <w:highlight w:val="white"/>
          <w:lang w:val="en-US"/>
        </w:rPr>
        <w:t>(</w:t>
      </w:r>
      <w:r w:rsidRPr="0077235E">
        <w:rPr>
          <w:b/>
          <w:color w:val="0000FF"/>
          <w:highlight w:val="white"/>
          <w:lang w:val="en-US"/>
        </w:rPr>
        <w:t>false</w:t>
      </w:r>
      <w:r w:rsidRPr="0077235E">
        <w:rPr>
          <w:b/>
          <w:highlight w:val="white"/>
          <w:lang w:val="en-US"/>
        </w:rPr>
        <w:t>)]</w:t>
      </w:r>
    </w:p>
    <w:p w14:paraId="0A838050" w14:textId="77777777" w:rsidR="006874B4" w:rsidRPr="0077235E" w:rsidRDefault="006874B4" w:rsidP="006874B4">
      <w:pPr>
        <w:pStyle w:val="CodeBlock"/>
        <w:rPr>
          <w:highlight w:val="white"/>
          <w:lang w:val="en-US"/>
        </w:rPr>
      </w:pPr>
      <w:r w:rsidRPr="0077235E">
        <w:rPr>
          <w:highlight w:val="white"/>
          <w:lang w:val="en-US"/>
        </w:rPr>
        <w:t xml:space="preserve">        [</w:t>
      </w:r>
      <w:r w:rsidRPr="0077235E">
        <w:rPr>
          <w:color w:val="2B91AF"/>
          <w:highlight w:val="white"/>
          <w:lang w:val="en-US"/>
        </w:rPr>
        <w:t>HttpPost</w:t>
      </w:r>
      <w:r w:rsidRPr="0077235E">
        <w:rPr>
          <w:highlight w:val="white"/>
          <w:lang w:val="en-US"/>
        </w:rPr>
        <w:t>]</w:t>
      </w:r>
    </w:p>
    <w:p w14:paraId="71DE21D9" w14:textId="77777777" w:rsidR="006874B4" w:rsidRPr="0077235E" w:rsidRDefault="006874B4" w:rsidP="006874B4">
      <w:pPr>
        <w:pStyle w:val="CodeBlock"/>
        <w:rPr>
          <w:highlight w:val="white"/>
          <w:lang w:val="en-US"/>
        </w:rPr>
      </w:pPr>
      <w:r w:rsidRPr="0077235E">
        <w:rPr>
          <w:highlight w:val="white"/>
          <w:lang w:val="en-US"/>
        </w:rPr>
        <w:t xml:space="preserve">        </w:t>
      </w:r>
      <w:r w:rsidRPr="0077235E">
        <w:rPr>
          <w:color w:val="0000FF"/>
          <w:highlight w:val="white"/>
          <w:lang w:val="en-US"/>
        </w:rPr>
        <w:t>public</w:t>
      </w:r>
      <w:r w:rsidRPr="0077235E">
        <w:rPr>
          <w:highlight w:val="white"/>
          <w:lang w:val="en-US"/>
        </w:rPr>
        <w:t xml:space="preserve"> </w:t>
      </w:r>
      <w:r w:rsidRPr="0077235E">
        <w:rPr>
          <w:color w:val="2B91AF"/>
          <w:highlight w:val="white"/>
          <w:lang w:val="en-US"/>
        </w:rPr>
        <w:t>ActionResult</w:t>
      </w:r>
      <w:r w:rsidRPr="0077235E">
        <w:rPr>
          <w:highlight w:val="white"/>
          <w:lang w:val="en-US"/>
        </w:rPr>
        <w:t xml:space="preserve"> AntiXSSAllowHtmlExposed(</w:t>
      </w:r>
      <w:r w:rsidRPr="0077235E">
        <w:rPr>
          <w:color w:val="2B91AF"/>
          <w:highlight w:val="white"/>
          <w:lang w:val="en-US"/>
        </w:rPr>
        <w:t>FormCollection</w:t>
      </w:r>
      <w:r w:rsidRPr="0077235E">
        <w:rPr>
          <w:highlight w:val="white"/>
          <w:lang w:val="en-US"/>
        </w:rPr>
        <w:t xml:space="preserve"> form)</w:t>
      </w:r>
    </w:p>
    <w:p w14:paraId="71C58926" w14:textId="77777777" w:rsidR="006874B4" w:rsidRDefault="006874B4" w:rsidP="006874B4">
      <w:pPr>
        <w:pStyle w:val="CodeBlock"/>
        <w:rPr>
          <w:highlight w:val="white"/>
        </w:rPr>
      </w:pPr>
      <w:r w:rsidRPr="0077235E">
        <w:rPr>
          <w:highlight w:val="white"/>
          <w:lang w:val="en-US"/>
        </w:rPr>
        <w:t xml:space="preserve">        </w:t>
      </w:r>
      <w:r>
        <w:rPr>
          <w:highlight w:val="white"/>
        </w:rPr>
        <w:t>{</w:t>
      </w:r>
    </w:p>
    <w:p w14:paraId="422B78CE" w14:textId="77777777" w:rsidR="006874B4" w:rsidRDefault="006874B4" w:rsidP="006874B4">
      <w:pPr>
        <w:pStyle w:val="CodeBlock"/>
        <w:rPr>
          <w:highlight w:val="white"/>
        </w:rPr>
      </w:pPr>
      <w:r>
        <w:rPr>
          <w:highlight w:val="white"/>
        </w:rPr>
        <w:t xml:space="preserve">            ViewBag.Resultado = form[</w:t>
      </w:r>
      <w:r>
        <w:rPr>
          <w:color w:val="A31515"/>
          <w:highlight w:val="white"/>
        </w:rPr>
        <w:t>"txtAntiXss"</w:t>
      </w:r>
      <w:r>
        <w:rPr>
          <w:highlight w:val="white"/>
        </w:rPr>
        <w:t xml:space="preserve">]; </w:t>
      </w:r>
      <w:r>
        <w:rPr>
          <w:color w:val="008000"/>
          <w:highlight w:val="white"/>
        </w:rPr>
        <w:t>//VEJA NO ANTIXSS.CSHTML QUE PARA EVITAR O ENCODING AUTOMATICO, TEM QUE FORÇAR, OU SEJA, JÁ É PROTEGIDO CONTRA ANTIXSS POR PADRÃO</w:t>
      </w:r>
    </w:p>
    <w:p w14:paraId="18C6565F" w14:textId="77777777" w:rsidR="006874B4" w:rsidRDefault="006874B4" w:rsidP="006874B4">
      <w:pPr>
        <w:pStyle w:val="CodeBlock"/>
        <w:rPr>
          <w:highlight w:val="white"/>
        </w:rPr>
      </w:pPr>
      <w:r>
        <w:rPr>
          <w:highlight w:val="white"/>
        </w:rPr>
        <w:t xml:space="preserve">            </w:t>
      </w:r>
      <w:r>
        <w:rPr>
          <w:color w:val="0000FF"/>
          <w:highlight w:val="white"/>
        </w:rPr>
        <w:t>return</w:t>
      </w:r>
      <w:r>
        <w:rPr>
          <w:highlight w:val="white"/>
        </w:rPr>
        <w:t xml:space="preserve"> View(</w:t>
      </w:r>
      <w:r>
        <w:rPr>
          <w:color w:val="A31515"/>
          <w:highlight w:val="white"/>
        </w:rPr>
        <w:t>"AntiXSS"</w:t>
      </w:r>
      <w:r>
        <w:rPr>
          <w:highlight w:val="white"/>
        </w:rPr>
        <w:t>);</w:t>
      </w:r>
    </w:p>
    <w:p w14:paraId="0BEC44B2" w14:textId="77777777" w:rsidR="006874B4" w:rsidRDefault="006874B4" w:rsidP="006874B4">
      <w:pPr>
        <w:pStyle w:val="CodeBlock"/>
      </w:pPr>
      <w:r>
        <w:rPr>
          <w:highlight w:val="white"/>
        </w:rPr>
        <w:t xml:space="preserve">        }</w:t>
      </w:r>
    </w:p>
    <w:p w14:paraId="02140D66" w14:textId="77777777" w:rsidR="006874B4" w:rsidRPr="0057114E" w:rsidRDefault="006874B4" w:rsidP="006874B4">
      <w:pPr>
        <w:pStyle w:val="Legenda"/>
      </w:pPr>
      <w:bookmarkStart w:id="208" w:name="_Toc372544151"/>
      <w:r>
        <w:t xml:space="preserve">Listagem </w:t>
      </w:r>
      <w:r>
        <w:fldChar w:fldCharType="begin"/>
      </w:r>
      <w:r>
        <w:instrText xml:space="preserve"> SEQ Listagem \* ARABIC </w:instrText>
      </w:r>
      <w:r>
        <w:fldChar w:fldCharType="separate"/>
      </w:r>
      <w:r w:rsidR="00A551CF">
        <w:rPr>
          <w:noProof/>
        </w:rPr>
        <w:t>29</w:t>
      </w:r>
      <w:r>
        <w:fldChar w:fldCharType="end"/>
      </w:r>
      <w:r>
        <w:t xml:space="preserve"> – ValidateInput(false) permite o envio de tags html e scripts</w:t>
      </w:r>
      <w:bookmarkEnd w:id="208"/>
    </w:p>
    <w:p w14:paraId="5652C663" w14:textId="77777777" w:rsidR="006874B4" w:rsidRDefault="006874B4" w:rsidP="006874B4"/>
    <w:p w14:paraId="4091B6FB" w14:textId="77777777" w:rsidR="006874B4" w:rsidRDefault="006874B4" w:rsidP="006874B4">
      <w:r>
        <w:t>O ASP.NET, através do Razor, também realiza nativamente o encoding de tags html e scripts ao renderizar a página. Isso evita que scripts retornados pela aplicação sejam interpretados e executados pelo browser. Entretanto, caso seu requisito de negócio exige que tags html ou scripts sejam renderizados, e evitar que o Razor realize encoding automático, proceda da seguinte forma:</w:t>
      </w:r>
    </w:p>
    <w:p w14:paraId="3125A50F" w14:textId="77777777" w:rsidR="006874B4" w:rsidRDefault="006874B4" w:rsidP="006874B4">
      <w:pPr>
        <w:pStyle w:val="CodeBlock"/>
        <w:rPr>
          <w:color w:val="000000"/>
          <w:highlight w:val="white"/>
        </w:rPr>
      </w:pPr>
      <w:r>
        <w:rPr>
          <w:color w:val="000000"/>
          <w:highlight w:val="white"/>
        </w:rPr>
        <w:t xml:space="preserve">        </w:t>
      </w:r>
      <w:r w:rsidRPr="0077235E">
        <w:rPr>
          <w:color w:val="0000FF"/>
          <w:highlight w:val="white"/>
          <w:lang w:val="en-US"/>
        </w:rPr>
        <w:t>&lt;</w:t>
      </w:r>
      <w:r w:rsidRPr="0077235E">
        <w:rPr>
          <w:color w:val="800000"/>
          <w:highlight w:val="white"/>
          <w:lang w:val="en-US"/>
        </w:rPr>
        <w:t>span</w:t>
      </w:r>
      <w:r w:rsidRPr="0077235E">
        <w:rPr>
          <w:color w:val="000000"/>
          <w:highlight w:val="white"/>
          <w:lang w:val="en-US"/>
        </w:rPr>
        <w:t xml:space="preserve"> </w:t>
      </w:r>
      <w:r w:rsidRPr="0077235E">
        <w:rPr>
          <w:color w:val="FF0000"/>
          <w:highlight w:val="white"/>
          <w:lang w:val="en-US"/>
        </w:rPr>
        <w:t>id</w:t>
      </w:r>
      <w:r w:rsidRPr="0077235E">
        <w:rPr>
          <w:color w:val="0000FF"/>
          <w:highlight w:val="white"/>
          <w:lang w:val="en-US"/>
        </w:rPr>
        <w:t>="txtResultadoAntiXss"&gt;</w:t>
      </w:r>
      <w:r w:rsidRPr="0077235E">
        <w:rPr>
          <w:color w:val="000000"/>
          <w:highlight w:val="yellow"/>
          <w:lang w:val="en-US"/>
        </w:rPr>
        <w:t>@</w:t>
      </w:r>
      <w:r w:rsidRPr="0077235E">
        <w:rPr>
          <w:color w:val="000000"/>
          <w:highlight w:val="white"/>
          <w:lang w:val="en-US"/>
        </w:rPr>
        <w:t>Html.Raw(ViewBag.Resultado)</w:t>
      </w:r>
      <w:r w:rsidRPr="0077235E">
        <w:rPr>
          <w:color w:val="0000FF"/>
          <w:highlight w:val="white"/>
          <w:lang w:val="en-US"/>
        </w:rPr>
        <w:t>&lt;/</w:t>
      </w:r>
      <w:r w:rsidRPr="0077235E">
        <w:rPr>
          <w:color w:val="800000"/>
          <w:highlight w:val="white"/>
          <w:lang w:val="en-US"/>
        </w:rPr>
        <w:t>span</w:t>
      </w:r>
      <w:r w:rsidRPr="0077235E">
        <w:rPr>
          <w:color w:val="0000FF"/>
          <w:highlight w:val="white"/>
          <w:lang w:val="en-US"/>
        </w:rPr>
        <w:t>&gt;</w:t>
      </w:r>
      <w:r w:rsidRPr="0077235E">
        <w:rPr>
          <w:color w:val="000000"/>
          <w:highlight w:val="white"/>
          <w:lang w:val="en-US"/>
        </w:rPr>
        <w:t xml:space="preserve"> </w:t>
      </w:r>
      <w:r w:rsidRPr="0077235E">
        <w:rPr>
          <w:highlight w:val="white"/>
          <w:lang w:val="en-US"/>
        </w:rPr>
        <w:t xml:space="preserve">&lt;!-- </w:t>
      </w:r>
      <w:r>
        <w:rPr>
          <w:highlight w:val="white"/>
        </w:rPr>
        <w:t>ESTOU FORÇANDO ENVIAR O RESULTADO SEM ENCODING - POIS É PROTEGIDO CONTRA ANTIXSS POR PADRAO --&gt;</w:t>
      </w:r>
    </w:p>
    <w:p w14:paraId="0C39FD2E" w14:textId="77777777" w:rsidR="006874B4" w:rsidRPr="0057114E" w:rsidRDefault="006874B4" w:rsidP="006874B4">
      <w:pPr>
        <w:pStyle w:val="Legenda"/>
      </w:pPr>
      <w:bookmarkStart w:id="209" w:name="_Toc372544152"/>
      <w:r>
        <w:t xml:space="preserve">Listagem </w:t>
      </w:r>
      <w:r>
        <w:fldChar w:fldCharType="begin"/>
      </w:r>
      <w:r>
        <w:instrText xml:space="preserve"> SEQ Listagem \* ARABIC </w:instrText>
      </w:r>
      <w:r>
        <w:fldChar w:fldCharType="separate"/>
      </w:r>
      <w:r w:rsidR="00A551CF">
        <w:rPr>
          <w:noProof/>
        </w:rPr>
        <w:t>30</w:t>
      </w:r>
      <w:r>
        <w:fldChar w:fldCharType="end"/>
      </w:r>
      <w:r>
        <w:t xml:space="preserve"> – Html.Raw permite a renderização de tags html e scripts sem encoding</w:t>
      </w:r>
      <w:bookmarkEnd w:id="209"/>
    </w:p>
    <w:p w14:paraId="27B28130" w14:textId="77777777" w:rsidR="006874B4" w:rsidRPr="005B48C1" w:rsidRDefault="006874B4" w:rsidP="006874B4"/>
    <w:p w14:paraId="0612E01D" w14:textId="77777777" w:rsidR="006874B4" w:rsidRDefault="006874B4" w:rsidP="006874B4">
      <w:pPr>
        <w:spacing w:before="0" w:after="200"/>
        <w:rPr>
          <w:rFonts w:eastAsiaTheme="minorHAnsi"/>
          <w:color w:val="008AC8"/>
          <w:sz w:val="32"/>
          <w:szCs w:val="36"/>
        </w:rPr>
      </w:pPr>
      <w:r>
        <w:br w:type="page"/>
      </w:r>
    </w:p>
    <w:p w14:paraId="1D2C6B90" w14:textId="77777777" w:rsidR="006874B4" w:rsidRDefault="006874B4" w:rsidP="006874B4">
      <w:pPr>
        <w:pStyle w:val="Heading3Numbered"/>
        <w:spacing w:line="360" w:lineRule="auto"/>
        <w:ind w:left="936" w:hanging="936"/>
        <w:jc w:val="both"/>
      </w:pPr>
      <w:bookmarkStart w:id="210" w:name="_Toc372543973"/>
      <w:r>
        <w:lastRenderedPageBreak/>
        <w:t>Prevenção a ataque de XSRF/CSRF</w:t>
      </w:r>
      <w:bookmarkEnd w:id="205"/>
      <w:bookmarkEnd w:id="210"/>
    </w:p>
    <w:p w14:paraId="3BFE839D" w14:textId="32D8AEF4" w:rsidR="006874B4" w:rsidRDefault="006874B4" w:rsidP="008B293D">
      <w:pPr>
        <w:jc w:val="both"/>
      </w:pPr>
      <w:r>
        <w:t>XSRF ou CSRF é um acrônimo para “</w:t>
      </w:r>
      <w:r w:rsidRPr="00EA39F2">
        <w:rPr>
          <w:i/>
        </w:rPr>
        <w:t>Cross-site Request Forgery</w:t>
      </w:r>
      <w:r>
        <w:rPr>
          <w:i/>
        </w:rPr>
        <w:t>”</w:t>
      </w:r>
      <w:r w:rsidRPr="00EA39F2">
        <w:t xml:space="preserve"> é um ataque contra aplicações web em que um site malicioso podem influenciar a interação entre um cliente e um navegador web site confiável por esse browser. </w:t>
      </w:r>
      <w:r>
        <w:t>Para exemplificar, considere que efetua transações bancárias através de Internet Banking.</w:t>
      </w:r>
      <w:r w:rsidR="008B293D">
        <w:t xml:space="preserve"> </w:t>
      </w:r>
      <w:r>
        <w:t xml:space="preserve">Ao efetuar o </w:t>
      </w:r>
      <w:r w:rsidRPr="00A30590">
        <w:rPr>
          <w:i/>
        </w:rPr>
        <w:t>logon</w:t>
      </w:r>
      <w:r>
        <w:t xml:space="preserve"> no site, a aplicação guarda um </w:t>
      </w:r>
      <w:r>
        <w:rPr>
          <w:i/>
        </w:rPr>
        <w:t>cookie</w:t>
      </w:r>
      <w:r>
        <w:t xml:space="preserve"> para verificar a identidade desse usuário ao longo da navegação.</w:t>
      </w:r>
      <w:r w:rsidR="008B293D">
        <w:t xml:space="preserve"> </w:t>
      </w:r>
      <w:r>
        <w:t>Ocorre que o usuário pode abrir um website qualquer que contenha um formulário malicioso que irá simular a identidade para submeter requisições não desejadas pelo usuário.</w:t>
      </w:r>
      <w:r w:rsidR="008B293D">
        <w:t xml:space="preserve"> Esse código </w:t>
      </w:r>
      <w:r>
        <w:t>pode ser embutido em eventos de controles, como um clique de botão.</w:t>
      </w:r>
      <w:r w:rsidR="008B293D">
        <w:t xml:space="preserve"> </w:t>
      </w:r>
      <w:r>
        <w:t xml:space="preserve">Para implementar essa prevenção, primeiramente, </w:t>
      </w:r>
      <w:r w:rsidR="008B293D">
        <w:t>deve-se</w:t>
      </w:r>
      <w:r>
        <w:t xml:space="preserve"> decorar o ação do </w:t>
      </w:r>
      <w:r w:rsidRPr="00A30590">
        <w:rPr>
          <w:i/>
        </w:rPr>
        <w:t>controller</w:t>
      </w:r>
      <w:r>
        <w:t xml:space="preserve"> com o atributo de validação </w:t>
      </w:r>
      <w:r>
        <w:rPr>
          <w:rFonts w:ascii="Consolas" w:hAnsi="Consolas" w:cs="Consolas"/>
          <w:color w:val="000000"/>
          <w:sz w:val="19"/>
          <w:szCs w:val="19"/>
          <w:highlight w:val="white"/>
        </w:rPr>
        <w:t>[</w:t>
      </w:r>
      <w:r>
        <w:rPr>
          <w:rFonts w:ascii="Consolas" w:hAnsi="Consolas" w:cs="Consolas"/>
          <w:color w:val="2B91AF"/>
          <w:sz w:val="19"/>
          <w:szCs w:val="19"/>
          <w:highlight w:val="white"/>
        </w:rPr>
        <w:t>ValidateAntiForgeryToken</w:t>
      </w:r>
      <w:r>
        <w:rPr>
          <w:rFonts w:ascii="Consolas" w:hAnsi="Consolas" w:cs="Consolas"/>
          <w:color w:val="000000"/>
          <w:sz w:val="19"/>
          <w:szCs w:val="19"/>
          <w:highlight w:val="white"/>
        </w:rPr>
        <w:t>]</w:t>
      </w:r>
      <w:r w:rsidRPr="00C74DFD">
        <w:t xml:space="preserve">. </w:t>
      </w:r>
    </w:p>
    <w:p w14:paraId="2E0BE931" w14:textId="77777777" w:rsidR="006874B4" w:rsidRPr="007141D9" w:rsidRDefault="006874B4" w:rsidP="006874B4">
      <w:pPr>
        <w:pStyle w:val="CodeBlock"/>
        <w:rPr>
          <w:highlight w:val="white"/>
          <w:lang w:val="en-US"/>
        </w:rPr>
      </w:pPr>
      <w:r w:rsidRPr="00C74DFD">
        <w:rPr>
          <w:highlight w:val="white"/>
        </w:rPr>
        <w:t xml:space="preserve">        </w:t>
      </w:r>
      <w:r w:rsidRPr="007141D9">
        <w:rPr>
          <w:highlight w:val="white"/>
          <w:lang w:val="en-US"/>
        </w:rPr>
        <w:t>[</w:t>
      </w:r>
      <w:r w:rsidRPr="007141D9">
        <w:rPr>
          <w:color w:val="2B91AF"/>
          <w:highlight w:val="white"/>
          <w:lang w:val="en-US"/>
        </w:rPr>
        <w:t>HttpPost</w:t>
      </w:r>
      <w:r w:rsidRPr="007141D9">
        <w:rPr>
          <w:highlight w:val="white"/>
          <w:lang w:val="en-US"/>
        </w:rPr>
        <w:t>]</w:t>
      </w:r>
    </w:p>
    <w:p w14:paraId="19FDB766" w14:textId="77777777" w:rsidR="006874B4" w:rsidRPr="00A97447" w:rsidRDefault="006874B4" w:rsidP="006874B4">
      <w:pPr>
        <w:pStyle w:val="CodeBlock"/>
        <w:rPr>
          <w:b/>
          <w:highlight w:val="white"/>
          <w:lang w:val="en-US"/>
        </w:rPr>
      </w:pPr>
      <w:r w:rsidRPr="00A97447">
        <w:rPr>
          <w:b/>
          <w:highlight w:val="white"/>
          <w:lang w:val="en-US"/>
        </w:rPr>
        <w:t xml:space="preserve">        [</w:t>
      </w:r>
      <w:r w:rsidRPr="00A97447">
        <w:rPr>
          <w:b/>
          <w:color w:val="2B91AF"/>
          <w:highlight w:val="white"/>
          <w:lang w:val="en-US"/>
        </w:rPr>
        <w:t>ValidateAntiForgeryToken</w:t>
      </w:r>
      <w:r w:rsidRPr="00A97447">
        <w:rPr>
          <w:b/>
          <w:highlight w:val="white"/>
          <w:lang w:val="en-US"/>
        </w:rPr>
        <w:t>]</w:t>
      </w:r>
    </w:p>
    <w:p w14:paraId="3571792E" w14:textId="77777777" w:rsidR="006874B4" w:rsidRPr="007141D9" w:rsidRDefault="006874B4" w:rsidP="006874B4">
      <w:pPr>
        <w:pStyle w:val="CodeBlock"/>
        <w:rPr>
          <w:highlight w:val="white"/>
          <w:lang w:val="en-US"/>
        </w:rPr>
      </w:pPr>
      <w:r w:rsidRPr="007141D9">
        <w:rPr>
          <w:highlight w:val="white"/>
          <w:lang w:val="en-US"/>
        </w:rPr>
        <w:t xml:space="preserve">        </w:t>
      </w:r>
      <w:r w:rsidRPr="007141D9">
        <w:rPr>
          <w:color w:val="0000FF"/>
          <w:highlight w:val="white"/>
          <w:lang w:val="en-US"/>
        </w:rPr>
        <w:t>public</w:t>
      </w:r>
      <w:r w:rsidRPr="007141D9">
        <w:rPr>
          <w:highlight w:val="white"/>
          <w:lang w:val="en-US"/>
        </w:rPr>
        <w:t xml:space="preserve"> </w:t>
      </w:r>
      <w:r w:rsidRPr="007141D9">
        <w:rPr>
          <w:color w:val="2B91AF"/>
          <w:highlight w:val="white"/>
          <w:lang w:val="en-US"/>
        </w:rPr>
        <w:t>ActionResult</w:t>
      </w:r>
      <w:r w:rsidRPr="007141D9">
        <w:rPr>
          <w:highlight w:val="white"/>
          <w:lang w:val="en-US"/>
        </w:rPr>
        <w:t xml:space="preserve"> Cadastro(</w:t>
      </w:r>
      <w:r w:rsidRPr="007141D9">
        <w:rPr>
          <w:color w:val="2B91AF"/>
          <w:highlight w:val="white"/>
          <w:lang w:val="en-US"/>
        </w:rPr>
        <w:t>DicaDoDia</w:t>
      </w:r>
      <w:r w:rsidRPr="007141D9">
        <w:rPr>
          <w:highlight w:val="white"/>
          <w:lang w:val="en-US"/>
        </w:rPr>
        <w:t xml:space="preserve"> _dica)</w:t>
      </w:r>
    </w:p>
    <w:p w14:paraId="5D42AB3B" w14:textId="77777777" w:rsidR="006874B4" w:rsidRDefault="006874B4" w:rsidP="006874B4">
      <w:pPr>
        <w:pStyle w:val="CodeBlock"/>
        <w:rPr>
          <w:highlight w:val="white"/>
        </w:rPr>
      </w:pPr>
      <w:r w:rsidRPr="007141D9">
        <w:rPr>
          <w:highlight w:val="white"/>
          <w:lang w:val="en-US"/>
        </w:rPr>
        <w:t xml:space="preserve">        </w:t>
      </w:r>
      <w:r>
        <w:rPr>
          <w:highlight w:val="white"/>
        </w:rPr>
        <w:t>{</w:t>
      </w:r>
    </w:p>
    <w:p w14:paraId="61AFE83F" w14:textId="77777777" w:rsidR="006874B4" w:rsidRDefault="006874B4" w:rsidP="006874B4">
      <w:pPr>
        <w:pStyle w:val="CodeBlock"/>
        <w:rPr>
          <w:highlight w:val="white"/>
        </w:rPr>
      </w:pPr>
      <w:r>
        <w:rPr>
          <w:highlight w:val="white"/>
        </w:rPr>
        <w:t xml:space="preserve">            </w:t>
      </w:r>
      <w:r>
        <w:rPr>
          <w:color w:val="0000FF"/>
          <w:highlight w:val="white"/>
        </w:rPr>
        <w:t>return</w:t>
      </w:r>
      <w:r>
        <w:rPr>
          <w:highlight w:val="white"/>
        </w:rPr>
        <w:t xml:space="preserve"> View(); </w:t>
      </w:r>
    </w:p>
    <w:p w14:paraId="346DB5B8" w14:textId="77777777" w:rsidR="006874B4" w:rsidRDefault="006874B4" w:rsidP="006874B4">
      <w:pPr>
        <w:pStyle w:val="CodeBlock"/>
      </w:pPr>
      <w:r>
        <w:rPr>
          <w:highlight w:val="white"/>
        </w:rPr>
        <w:t xml:space="preserve">        }</w:t>
      </w:r>
    </w:p>
    <w:p w14:paraId="6FE11ED8" w14:textId="77777777" w:rsidR="006874B4" w:rsidRPr="00C74DFD" w:rsidRDefault="006874B4" w:rsidP="006874B4">
      <w:pPr>
        <w:pStyle w:val="Legenda"/>
      </w:pPr>
      <w:bookmarkStart w:id="211" w:name="_Toc365317855"/>
      <w:bookmarkStart w:id="212" w:name="_Toc372544153"/>
      <w:r>
        <w:t xml:space="preserve">Listagem </w:t>
      </w:r>
      <w:r>
        <w:fldChar w:fldCharType="begin"/>
      </w:r>
      <w:r>
        <w:instrText xml:space="preserve"> SEQ Listagem \* ARABIC </w:instrText>
      </w:r>
      <w:r>
        <w:fldChar w:fldCharType="separate"/>
      </w:r>
      <w:r w:rsidR="00A551CF">
        <w:rPr>
          <w:noProof/>
        </w:rPr>
        <w:t>31</w:t>
      </w:r>
      <w:r>
        <w:fldChar w:fldCharType="end"/>
      </w:r>
      <w:r>
        <w:t xml:space="preserve"> – Atributo na ação de post do </w:t>
      </w:r>
      <w:r w:rsidRPr="00D62762">
        <w:rPr>
          <w:i/>
        </w:rPr>
        <w:t>controller</w:t>
      </w:r>
      <w:bookmarkEnd w:id="211"/>
      <w:bookmarkEnd w:id="212"/>
    </w:p>
    <w:p w14:paraId="2A693DDB" w14:textId="77777777" w:rsidR="006874B4" w:rsidRPr="00C74DFD" w:rsidRDefault="006874B4" w:rsidP="006874B4">
      <w:pPr>
        <w:rPr>
          <w:highlight w:val="white"/>
        </w:rPr>
      </w:pPr>
      <w:r>
        <w:rPr>
          <w:highlight w:val="white"/>
        </w:rPr>
        <w:t xml:space="preserve">A </w:t>
      </w:r>
      <w:r w:rsidRPr="006F0A84">
        <w:rPr>
          <w:highlight w:val="white"/>
        </w:rPr>
        <w:t>regra de validação requer que seja definido um cookie exclusivo por usuário, e isso é implementado na</w:t>
      </w:r>
      <w:r>
        <w:rPr>
          <w:highlight w:val="white"/>
        </w:rPr>
        <w:t xml:space="preserve"> </w:t>
      </w:r>
      <w:r w:rsidRPr="00C74DFD">
        <w:rPr>
          <w:i/>
          <w:highlight w:val="white"/>
        </w:rPr>
        <w:t>View</w:t>
      </w:r>
      <w:r>
        <w:rPr>
          <w:highlight w:val="white"/>
        </w:rPr>
        <w:t xml:space="preserve"> através de uma função “@Html.AntiForgeryToken()”:</w:t>
      </w:r>
    </w:p>
    <w:p w14:paraId="2276B7ED" w14:textId="77777777" w:rsidR="006874B4" w:rsidRPr="00BA17D6" w:rsidRDefault="006874B4" w:rsidP="006874B4">
      <w:pPr>
        <w:pStyle w:val="CodeBlock"/>
        <w:rPr>
          <w:highlight w:val="white"/>
          <w:lang w:val="en-US"/>
        </w:rPr>
      </w:pPr>
      <w:r w:rsidRPr="00BA17D6">
        <w:rPr>
          <w:highlight w:val="white"/>
          <w:lang w:val="en-US"/>
        </w:rPr>
        <w:t>(...)</w:t>
      </w:r>
    </w:p>
    <w:p w14:paraId="3F7ACFDF" w14:textId="77777777" w:rsidR="006874B4" w:rsidRPr="00BA17D6" w:rsidRDefault="006874B4" w:rsidP="006874B4">
      <w:pPr>
        <w:pStyle w:val="CodeBlock"/>
        <w:rPr>
          <w:color w:val="000000"/>
          <w:highlight w:val="white"/>
          <w:lang w:val="en-US"/>
        </w:rPr>
      </w:pPr>
      <w:r w:rsidRPr="00BA17D6">
        <w:rPr>
          <w:highlight w:val="white"/>
          <w:lang w:val="en-US"/>
        </w:rPr>
        <w:t>&lt;</w:t>
      </w:r>
      <w:r w:rsidRPr="00BA17D6">
        <w:rPr>
          <w:color w:val="800000"/>
          <w:highlight w:val="white"/>
          <w:lang w:val="en-US"/>
        </w:rPr>
        <w:t>h2</w:t>
      </w:r>
      <w:r w:rsidRPr="00BA17D6">
        <w:rPr>
          <w:highlight w:val="white"/>
          <w:lang w:val="en-US"/>
        </w:rPr>
        <w:t>&gt;</w:t>
      </w:r>
      <w:r w:rsidRPr="00BA17D6">
        <w:rPr>
          <w:color w:val="000000"/>
          <w:highlight w:val="white"/>
          <w:lang w:val="en-US"/>
        </w:rPr>
        <w:t>Cadastro</w:t>
      </w:r>
      <w:r w:rsidRPr="00BA17D6">
        <w:rPr>
          <w:highlight w:val="white"/>
          <w:lang w:val="en-US"/>
        </w:rPr>
        <w:t>&lt;/</w:t>
      </w:r>
      <w:r w:rsidRPr="00BA17D6">
        <w:rPr>
          <w:color w:val="800000"/>
          <w:highlight w:val="white"/>
          <w:lang w:val="en-US"/>
        </w:rPr>
        <w:t>h2</w:t>
      </w:r>
      <w:r w:rsidRPr="00BA17D6">
        <w:rPr>
          <w:highlight w:val="white"/>
          <w:lang w:val="en-US"/>
        </w:rPr>
        <w:t>&gt;</w:t>
      </w:r>
    </w:p>
    <w:p w14:paraId="65857081" w14:textId="77777777" w:rsidR="006874B4" w:rsidRPr="00A611A9" w:rsidRDefault="006874B4" w:rsidP="006874B4">
      <w:pPr>
        <w:pStyle w:val="CodeBlock"/>
        <w:rPr>
          <w:color w:val="000000"/>
          <w:highlight w:val="white"/>
          <w:lang w:val="en-US"/>
        </w:rPr>
      </w:pPr>
      <w:r w:rsidRPr="00A611A9">
        <w:rPr>
          <w:color w:val="000000"/>
          <w:highlight w:val="yellow"/>
          <w:lang w:val="en-US"/>
        </w:rPr>
        <w:t>@</w:t>
      </w:r>
      <w:r w:rsidRPr="00A611A9">
        <w:rPr>
          <w:highlight w:val="white"/>
          <w:lang w:val="en-US"/>
        </w:rPr>
        <w:t>using</w:t>
      </w:r>
      <w:r w:rsidRPr="00A611A9">
        <w:rPr>
          <w:color w:val="000000"/>
          <w:highlight w:val="white"/>
          <w:lang w:val="en-US"/>
        </w:rPr>
        <w:t xml:space="preserve"> (Html.BeginForm()){</w:t>
      </w:r>
    </w:p>
    <w:p w14:paraId="4B3A048A" w14:textId="77777777" w:rsidR="006874B4" w:rsidRPr="00A611A9" w:rsidRDefault="006874B4" w:rsidP="006874B4">
      <w:pPr>
        <w:pStyle w:val="CodeBlock"/>
        <w:rPr>
          <w:color w:val="000000"/>
          <w:highlight w:val="white"/>
          <w:lang w:val="en-US"/>
        </w:rPr>
      </w:pPr>
      <w:r w:rsidRPr="00A611A9">
        <w:rPr>
          <w:color w:val="000000"/>
          <w:highlight w:val="white"/>
          <w:lang w:val="en-US"/>
        </w:rPr>
        <w:t xml:space="preserve">    </w:t>
      </w:r>
      <w:r w:rsidRPr="00A611A9">
        <w:rPr>
          <w:color w:val="000000"/>
          <w:highlight w:val="yellow"/>
          <w:lang w:val="en-US"/>
        </w:rPr>
        <w:t>@</w:t>
      </w:r>
      <w:r w:rsidRPr="00A611A9">
        <w:rPr>
          <w:color w:val="000000"/>
          <w:highlight w:val="white"/>
          <w:lang w:val="en-US"/>
        </w:rPr>
        <w:t>Html.ValidationSummary(</w:t>
      </w:r>
      <w:r w:rsidRPr="00A611A9">
        <w:rPr>
          <w:highlight w:val="white"/>
          <w:lang w:val="en-US"/>
        </w:rPr>
        <w:t>true</w:t>
      </w:r>
      <w:r w:rsidRPr="00A611A9">
        <w:rPr>
          <w:color w:val="000000"/>
          <w:highlight w:val="white"/>
          <w:lang w:val="en-US"/>
        </w:rPr>
        <w:t>)</w:t>
      </w:r>
    </w:p>
    <w:p w14:paraId="0BCD0FC2" w14:textId="77777777" w:rsidR="006874B4" w:rsidRPr="00A97447" w:rsidRDefault="006874B4" w:rsidP="006874B4">
      <w:pPr>
        <w:pStyle w:val="CodeBlock"/>
        <w:rPr>
          <w:b/>
          <w:color w:val="000000"/>
          <w:highlight w:val="white"/>
          <w:lang w:val="en-US"/>
        </w:rPr>
      </w:pPr>
      <w:r w:rsidRPr="00A97447">
        <w:rPr>
          <w:b/>
          <w:color w:val="000000"/>
          <w:highlight w:val="white"/>
          <w:lang w:val="en-US"/>
        </w:rPr>
        <w:t xml:space="preserve">    </w:t>
      </w:r>
      <w:r w:rsidRPr="00A97447">
        <w:rPr>
          <w:b/>
          <w:color w:val="000000"/>
          <w:highlight w:val="yellow"/>
          <w:lang w:val="en-US"/>
        </w:rPr>
        <w:t>@</w:t>
      </w:r>
      <w:r w:rsidRPr="00A97447">
        <w:rPr>
          <w:b/>
          <w:color w:val="000000"/>
          <w:highlight w:val="white"/>
          <w:lang w:val="en-US"/>
        </w:rPr>
        <w:t>Html.AntiForgeryToken()</w:t>
      </w:r>
    </w:p>
    <w:p w14:paraId="54E22EFC" w14:textId="77777777" w:rsidR="006874B4" w:rsidRPr="00A611A9" w:rsidRDefault="006874B4" w:rsidP="006874B4">
      <w:pPr>
        <w:pStyle w:val="CodeBlock"/>
        <w:rPr>
          <w:color w:val="000000"/>
          <w:highlight w:val="white"/>
          <w:lang w:val="en-US"/>
        </w:rPr>
      </w:pPr>
      <w:r w:rsidRPr="00A611A9">
        <w:rPr>
          <w:color w:val="000000"/>
          <w:highlight w:val="white"/>
          <w:lang w:val="en-US"/>
        </w:rPr>
        <w:t xml:space="preserve">    </w:t>
      </w:r>
      <w:r w:rsidRPr="00A611A9">
        <w:rPr>
          <w:highlight w:val="white"/>
          <w:lang w:val="en-US"/>
        </w:rPr>
        <w:t>&lt;</w:t>
      </w:r>
      <w:r w:rsidRPr="00A611A9">
        <w:rPr>
          <w:color w:val="800000"/>
          <w:highlight w:val="white"/>
          <w:lang w:val="en-US"/>
        </w:rPr>
        <w:t>fieldset</w:t>
      </w:r>
      <w:r w:rsidRPr="00A611A9">
        <w:rPr>
          <w:highlight w:val="white"/>
          <w:lang w:val="en-US"/>
        </w:rPr>
        <w:t>&gt;</w:t>
      </w:r>
    </w:p>
    <w:p w14:paraId="04316B84" w14:textId="77777777" w:rsidR="006874B4" w:rsidRPr="00A611A9" w:rsidRDefault="006874B4" w:rsidP="006874B4">
      <w:pPr>
        <w:pStyle w:val="CodeBlock"/>
        <w:rPr>
          <w:color w:val="000000"/>
          <w:highlight w:val="white"/>
          <w:lang w:val="en-US"/>
        </w:rPr>
      </w:pPr>
      <w:r w:rsidRPr="00A611A9">
        <w:rPr>
          <w:color w:val="000000"/>
          <w:highlight w:val="white"/>
          <w:lang w:val="en-US"/>
        </w:rPr>
        <w:t xml:space="preserve">        </w:t>
      </w:r>
      <w:r w:rsidRPr="00A611A9">
        <w:rPr>
          <w:highlight w:val="white"/>
          <w:lang w:val="en-US"/>
        </w:rPr>
        <w:t>&lt;</w:t>
      </w:r>
      <w:r w:rsidRPr="00A611A9">
        <w:rPr>
          <w:color w:val="800000"/>
          <w:highlight w:val="white"/>
          <w:lang w:val="en-US"/>
        </w:rPr>
        <w:t>legend</w:t>
      </w:r>
      <w:r w:rsidRPr="00A611A9">
        <w:rPr>
          <w:highlight w:val="white"/>
          <w:lang w:val="en-US"/>
        </w:rPr>
        <w:t>&gt;</w:t>
      </w:r>
      <w:r w:rsidRPr="00A611A9">
        <w:rPr>
          <w:color w:val="000000"/>
          <w:highlight w:val="white"/>
          <w:lang w:val="en-US"/>
        </w:rPr>
        <w:t>Dica</w:t>
      </w:r>
      <w:r w:rsidRPr="00A611A9">
        <w:rPr>
          <w:highlight w:val="white"/>
          <w:lang w:val="en-US"/>
        </w:rPr>
        <w:t>&lt;/</w:t>
      </w:r>
      <w:r w:rsidRPr="00A611A9">
        <w:rPr>
          <w:color w:val="800000"/>
          <w:highlight w:val="white"/>
          <w:lang w:val="en-US"/>
        </w:rPr>
        <w:t>legend</w:t>
      </w:r>
      <w:r w:rsidRPr="00A611A9">
        <w:rPr>
          <w:highlight w:val="white"/>
          <w:lang w:val="en-US"/>
        </w:rPr>
        <w:t>&gt;</w:t>
      </w:r>
    </w:p>
    <w:p w14:paraId="76F664FE" w14:textId="77777777" w:rsidR="006874B4" w:rsidRPr="00A611A9" w:rsidRDefault="006874B4" w:rsidP="006874B4">
      <w:pPr>
        <w:pStyle w:val="CodeBlock"/>
        <w:rPr>
          <w:color w:val="000000"/>
          <w:highlight w:val="white"/>
          <w:lang w:val="en-US"/>
        </w:rPr>
      </w:pPr>
      <w:r w:rsidRPr="00A611A9">
        <w:rPr>
          <w:color w:val="000000"/>
          <w:highlight w:val="white"/>
          <w:lang w:val="en-US"/>
        </w:rPr>
        <w:t xml:space="preserve">        </w:t>
      </w:r>
      <w:r w:rsidRPr="00A611A9">
        <w:rPr>
          <w:highlight w:val="white"/>
          <w:lang w:val="en-US"/>
        </w:rPr>
        <w:t>&lt;</w:t>
      </w:r>
      <w:r w:rsidRPr="00A611A9">
        <w:rPr>
          <w:color w:val="800000"/>
          <w:highlight w:val="white"/>
          <w:lang w:val="en-US"/>
        </w:rPr>
        <w:t>div</w:t>
      </w:r>
      <w:r w:rsidRPr="00A611A9">
        <w:rPr>
          <w:color w:val="000000"/>
          <w:highlight w:val="white"/>
          <w:lang w:val="en-US"/>
        </w:rPr>
        <w:t xml:space="preserve"> </w:t>
      </w:r>
      <w:r w:rsidRPr="00A611A9">
        <w:rPr>
          <w:color w:val="FF0000"/>
          <w:highlight w:val="white"/>
          <w:lang w:val="en-US"/>
        </w:rPr>
        <w:t>class</w:t>
      </w:r>
      <w:r w:rsidRPr="00A611A9">
        <w:rPr>
          <w:highlight w:val="white"/>
          <w:lang w:val="en-US"/>
        </w:rPr>
        <w:t>="editor-label"&gt;</w:t>
      </w:r>
    </w:p>
    <w:p w14:paraId="658D4D65" w14:textId="77777777" w:rsidR="006874B4" w:rsidRDefault="006874B4" w:rsidP="006874B4">
      <w:pPr>
        <w:pStyle w:val="CodeBlock"/>
        <w:rPr>
          <w:color w:val="000000"/>
          <w:highlight w:val="white"/>
        </w:rPr>
      </w:pPr>
      <w:r w:rsidRPr="00A611A9">
        <w:rPr>
          <w:color w:val="000000"/>
          <w:highlight w:val="white"/>
          <w:lang w:val="en-US"/>
        </w:rPr>
        <w:t xml:space="preserve">            </w:t>
      </w:r>
      <w:r>
        <w:rPr>
          <w:color w:val="000000"/>
          <w:highlight w:val="yellow"/>
        </w:rPr>
        <w:t>@</w:t>
      </w:r>
      <w:r>
        <w:rPr>
          <w:color w:val="000000"/>
          <w:highlight w:val="white"/>
        </w:rPr>
        <w:t>Html.LabelFor(model =&gt; model.Dica)</w:t>
      </w:r>
    </w:p>
    <w:p w14:paraId="78DF15E5" w14:textId="77777777" w:rsidR="006874B4" w:rsidRDefault="006874B4" w:rsidP="006874B4">
      <w:pPr>
        <w:pStyle w:val="CodeBlock"/>
      </w:pPr>
      <w:r>
        <w:rPr>
          <w:color w:val="000000"/>
          <w:highlight w:val="white"/>
        </w:rPr>
        <w:t xml:space="preserve">        </w:t>
      </w:r>
      <w:r>
        <w:rPr>
          <w:highlight w:val="white"/>
        </w:rPr>
        <w:t>&lt;/</w:t>
      </w:r>
      <w:r>
        <w:rPr>
          <w:color w:val="800000"/>
          <w:highlight w:val="white"/>
        </w:rPr>
        <w:t>div</w:t>
      </w:r>
      <w:r>
        <w:rPr>
          <w:highlight w:val="white"/>
        </w:rPr>
        <w:t>&gt;</w:t>
      </w:r>
    </w:p>
    <w:p w14:paraId="2157FC36" w14:textId="77777777" w:rsidR="006874B4" w:rsidRPr="00A30590" w:rsidRDefault="006874B4" w:rsidP="006874B4">
      <w:pPr>
        <w:pStyle w:val="CodeBlock"/>
      </w:pPr>
      <w:r>
        <w:t>(...)</w:t>
      </w:r>
    </w:p>
    <w:p w14:paraId="47736D92" w14:textId="77777777" w:rsidR="006874B4" w:rsidRDefault="006874B4" w:rsidP="006874B4">
      <w:pPr>
        <w:pStyle w:val="Legenda"/>
      </w:pPr>
      <w:bookmarkStart w:id="213" w:name="_Toc365317856"/>
      <w:bookmarkStart w:id="214" w:name="_Toc372544154"/>
      <w:r>
        <w:t xml:space="preserve">Listagem </w:t>
      </w:r>
      <w:r>
        <w:fldChar w:fldCharType="begin"/>
      </w:r>
      <w:r>
        <w:instrText xml:space="preserve"> SEQ Listagem \* ARABIC </w:instrText>
      </w:r>
      <w:r>
        <w:fldChar w:fldCharType="separate"/>
      </w:r>
      <w:r w:rsidR="00A551CF">
        <w:rPr>
          <w:noProof/>
        </w:rPr>
        <w:t>32</w:t>
      </w:r>
      <w:r>
        <w:fldChar w:fldCharType="end"/>
      </w:r>
      <w:r>
        <w:t xml:space="preserve"> – Html.AntiForgeryToken() no formulário.</w:t>
      </w:r>
      <w:bookmarkEnd w:id="213"/>
      <w:bookmarkEnd w:id="214"/>
    </w:p>
    <w:p w14:paraId="441CBDEB" w14:textId="77777777" w:rsidR="006874B4" w:rsidRDefault="006874B4" w:rsidP="006874B4">
      <w:r>
        <w:t xml:space="preserve">A chamada @Html.AntiForgeryToken() implementa um controle escondido no formulário capaz de armazenar um valor criptografado </w:t>
      </w:r>
      <w:r w:rsidRPr="007912BC">
        <w:rPr>
          <w:u w:val="single"/>
        </w:rPr>
        <w:t>(</w:t>
      </w:r>
      <w:r w:rsidRPr="007912BC">
        <w:rPr>
          <w:i/>
        </w:rPr>
        <w:t>__RequestVerificationToken</w:t>
      </w:r>
      <w:r>
        <w:rPr>
          <w:i/>
        </w:rPr>
        <w:t>)</w:t>
      </w:r>
      <w:r>
        <w:t xml:space="preserve">. Esse valor também é adicionado a um </w:t>
      </w:r>
      <w:r w:rsidRPr="007912BC">
        <w:rPr>
          <w:i/>
        </w:rPr>
        <w:t>cookie</w:t>
      </w:r>
      <w:r>
        <w:t xml:space="preserve"> na sessão do usuário. Quando um formulário é enviado para processamento (POST), a aplicação irá verificar se o valor do cookie corresponde ao valor do </w:t>
      </w:r>
      <w:r w:rsidRPr="007912BC">
        <w:rPr>
          <w:i/>
        </w:rPr>
        <w:t>token</w:t>
      </w:r>
      <w:r>
        <w:t xml:space="preserve"> de verificação do formulário. Caso não seja, a aplicação irá gerar um erro, impedindo a ação.</w:t>
      </w:r>
    </w:p>
    <w:p w14:paraId="1DAEABE7" w14:textId="77777777" w:rsidR="006874B4" w:rsidRDefault="006874B4" w:rsidP="006874B4">
      <w:pPr>
        <w:spacing w:before="0" w:after="200"/>
        <w:rPr>
          <w:rFonts w:eastAsiaTheme="minorHAnsi"/>
          <w:color w:val="008AC8"/>
          <w:sz w:val="32"/>
          <w:szCs w:val="36"/>
        </w:rPr>
      </w:pPr>
      <w:bookmarkStart w:id="215" w:name="_Toc365361655"/>
      <w:r>
        <w:br w:type="page"/>
      </w:r>
    </w:p>
    <w:p w14:paraId="510573FD" w14:textId="77777777" w:rsidR="006874B4" w:rsidRDefault="006874B4" w:rsidP="006874B4">
      <w:pPr>
        <w:pStyle w:val="Heading3Numbered"/>
        <w:spacing w:line="360" w:lineRule="auto"/>
        <w:ind w:left="936" w:hanging="936"/>
        <w:jc w:val="both"/>
      </w:pPr>
      <w:bookmarkStart w:id="216" w:name="_Toc372543974"/>
      <w:r>
        <w:lastRenderedPageBreak/>
        <w:t>OAuth</w:t>
      </w:r>
      <w:bookmarkEnd w:id="215"/>
      <w:bookmarkEnd w:id="216"/>
    </w:p>
    <w:p w14:paraId="593F9E28" w14:textId="77777777" w:rsidR="006874B4" w:rsidRDefault="006874B4" w:rsidP="006874B4">
      <w:pPr>
        <w:rPr>
          <w:i/>
        </w:rPr>
      </w:pPr>
      <w:r>
        <w:t xml:space="preserve">O método de autenticação por </w:t>
      </w:r>
      <w:r w:rsidRPr="004C3550">
        <w:rPr>
          <w:i/>
        </w:rPr>
        <w:t>OAuth</w:t>
      </w:r>
      <w:r>
        <w:t xml:space="preserve"> permite que seja realizado o controle de acesso de usuários sem que haja gerenciamento das informações pela aplicação. Ao invés disso, utiliza-se algum serviço externo como </w:t>
      </w:r>
      <w:r w:rsidRPr="006F0A84">
        <w:rPr>
          <w:i/>
        </w:rPr>
        <w:t>Microsoft Live ID</w:t>
      </w:r>
      <w:r>
        <w:t xml:space="preserve">, </w:t>
      </w:r>
      <w:r>
        <w:rPr>
          <w:i/>
        </w:rPr>
        <w:t xml:space="preserve">Twitter </w:t>
      </w:r>
      <w:r w:rsidRPr="00C15386">
        <w:t>ou</w:t>
      </w:r>
      <w:r>
        <w:rPr>
          <w:i/>
        </w:rPr>
        <w:t xml:space="preserve"> Facebook.</w:t>
      </w:r>
    </w:p>
    <w:p w14:paraId="78A337EC" w14:textId="77777777" w:rsidR="006874B4" w:rsidRDefault="006874B4" w:rsidP="006874B4">
      <w:r>
        <w:t xml:space="preserve">Dependendo da aplicação, o </w:t>
      </w:r>
      <w:r w:rsidRPr="004C3550">
        <w:rPr>
          <w:i/>
        </w:rPr>
        <w:t>OAuth</w:t>
      </w:r>
      <w:r>
        <w:t xml:space="preserve"> torna o gerenciamento dessas informações mais prático para o usuário final, pois não será necessário lembrar de mais um nome de usuário e senha para acesso a aplicação.</w:t>
      </w:r>
    </w:p>
    <w:p w14:paraId="28A55F4F" w14:textId="77777777" w:rsidR="006874B4" w:rsidRDefault="006874B4" w:rsidP="006874B4">
      <w:r>
        <w:t xml:space="preserve">A comportamento do </w:t>
      </w:r>
      <w:r w:rsidRPr="004C3550">
        <w:rPr>
          <w:i/>
        </w:rPr>
        <w:t>OAuth</w:t>
      </w:r>
      <w:r>
        <w:t xml:space="preserve"> em uma aplicação MVC é similar ao do </w:t>
      </w:r>
      <w:r w:rsidRPr="004C3550">
        <w:rPr>
          <w:i/>
        </w:rPr>
        <w:t>Forms Authentication</w:t>
      </w:r>
      <w:r>
        <w:t xml:space="preserve">, que utiliza </w:t>
      </w:r>
      <w:r w:rsidRPr="00CE565D">
        <w:rPr>
          <w:i/>
        </w:rPr>
        <w:t>cookies</w:t>
      </w:r>
      <w:r>
        <w:t xml:space="preserve"> e redirecionamentos para persistir a autenticação.</w:t>
      </w:r>
    </w:p>
    <w:p w14:paraId="6B4615DD" w14:textId="77777777" w:rsidR="006874B4" w:rsidRDefault="006874B4" w:rsidP="006874B4">
      <w:r>
        <w:t>Para configurar a autenticação por OAuth, em primeiro lugar, deve-se configurar esse tipo de autenticação no evento de inicialização da aplicação.</w:t>
      </w:r>
    </w:p>
    <w:p w14:paraId="7AC1BA04" w14:textId="77777777" w:rsidR="006874B4" w:rsidRPr="00646A1E" w:rsidRDefault="006874B4" w:rsidP="006874B4">
      <w:r w:rsidRPr="00646A1E">
        <w:t xml:space="preserve">No evento </w:t>
      </w:r>
      <w:r w:rsidRPr="00646A1E">
        <w:rPr>
          <w:i/>
        </w:rPr>
        <w:t>Application_Start()</w:t>
      </w:r>
      <w:r w:rsidRPr="00646A1E">
        <w:t>,</w:t>
      </w:r>
      <w:r>
        <w:t>é chamado</w:t>
      </w:r>
      <w:r w:rsidRPr="00646A1E">
        <w:t xml:space="preserve"> o método </w:t>
      </w:r>
      <w:r>
        <w:t>AuthConfig.</w:t>
      </w:r>
      <w:r w:rsidRPr="00646A1E">
        <w:t>RegisterAuth()</w:t>
      </w:r>
      <w:r>
        <w:t>:</w:t>
      </w:r>
    </w:p>
    <w:p w14:paraId="750A19AB" w14:textId="77777777" w:rsidR="006874B4" w:rsidRPr="00CE565D" w:rsidRDefault="006874B4" w:rsidP="006874B4">
      <w:pPr>
        <w:pStyle w:val="CodeBlock"/>
        <w:rPr>
          <w:color w:val="000000"/>
          <w:highlight w:val="white"/>
          <w:lang w:val="en-US"/>
        </w:rPr>
      </w:pPr>
      <w:r w:rsidRPr="00646A1E">
        <w:rPr>
          <w:color w:val="000000"/>
          <w:highlight w:val="white"/>
        </w:rPr>
        <w:t xml:space="preserve">    </w:t>
      </w:r>
      <w:r w:rsidRPr="00CE565D">
        <w:rPr>
          <w:color w:val="0000FF"/>
          <w:highlight w:val="white"/>
          <w:lang w:val="en-US"/>
        </w:rPr>
        <w:t>public</w:t>
      </w:r>
      <w:r w:rsidRPr="00CE565D">
        <w:rPr>
          <w:color w:val="000000"/>
          <w:highlight w:val="white"/>
          <w:lang w:val="en-US"/>
        </w:rPr>
        <w:t xml:space="preserve"> </w:t>
      </w:r>
      <w:r w:rsidRPr="00CE565D">
        <w:rPr>
          <w:color w:val="0000FF"/>
          <w:highlight w:val="white"/>
          <w:lang w:val="en-US"/>
        </w:rPr>
        <w:t>class</w:t>
      </w:r>
      <w:r w:rsidRPr="00CE565D">
        <w:rPr>
          <w:color w:val="000000"/>
          <w:highlight w:val="white"/>
          <w:lang w:val="en-US"/>
        </w:rPr>
        <w:t xml:space="preserve"> </w:t>
      </w:r>
      <w:r w:rsidRPr="00CE565D">
        <w:rPr>
          <w:color w:val="4BACC6" w:themeColor="accent5"/>
          <w:highlight w:val="white"/>
          <w:lang w:val="en-US"/>
        </w:rPr>
        <w:t xml:space="preserve">MvcApplication </w:t>
      </w:r>
      <w:r w:rsidRPr="00CE565D">
        <w:rPr>
          <w:color w:val="000000"/>
          <w:highlight w:val="white"/>
          <w:lang w:val="en-US"/>
        </w:rPr>
        <w:t>: System.Web.</w:t>
      </w:r>
      <w:r w:rsidRPr="00CE565D">
        <w:rPr>
          <w:color w:val="4BACC6" w:themeColor="accent5"/>
          <w:highlight w:val="white"/>
          <w:lang w:val="en-US"/>
        </w:rPr>
        <w:t>HttpApplication</w:t>
      </w:r>
    </w:p>
    <w:p w14:paraId="1F87BCD2" w14:textId="77777777" w:rsidR="006874B4" w:rsidRPr="00CE565D" w:rsidRDefault="006874B4" w:rsidP="006874B4">
      <w:pPr>
        <w:pStyle w:val="CodeBlock"/>
        <w:rPr>
          <w:color w:val="000000"/>
          <w:highlight w:val="white"/>
          <w:lang w:val="en-US"/>
        </w:rPr>
      </w:pPr>
      <w:r w:rsidRPr="00CE565D">
        <w:rPr>
          <w:color w:val="000000"/>
          <w:highlight w:val="white"/>
          <w:lang w:val="en-US"/>
        </w:rPr>
        <w:t xml:space="preserve">    {</w:t>
      </w:r>
    </w:p>
    <w:p w14:paraId="356375F8" w14:textId="77777777" w:rsidR="006874B4" w:rsidRPr="00CE565D" w:rsidRDefault="006874B4" w:rsidP="006874B4">
      <w:pPr>
        <w:pStyle w:val="CodeBlock"/>
        <w:rPr>
          <w:color w:val="000000"/>
          <w:highlight w:val="white"/>
          <w:lang w:val="en-US"/>
        </w:rPr>
      </w:pPr>
      <w:r w:rsidRPr="00CE565D">
        <w:rPr>
          <w:color w:val="000000"/>
          <w:highlight w:val="white"/>
          <w:lang w:val="en-US"/>
        </w:rPr>
        <w:t xml:space="preserve">        </w:t>
      </w:r>
      <w:r w:rsidRPr="00CE565D">
        <w:rPr>
          <w:color w:val="0000FF"/>
          <w:highlight w:val="white"/>
          <w:lang w:val="en-US"/>
        </w:rPr>
        <w:t>protected</w:t>
      </w:r>
      <w:r w:rsidRPr="00CE565D">
        <w:rPr>
          <w:color w:val="000000"/>
          <w:highlight w:val="white"/>
          <w:lang w:val="en-US"/>
        </w:rPr>
        <w:t xml:space="preserve"> </w:t>
      </w:r>
      <w:r w:rsidRPr="00CE565D">
        <w:rPr>
          <w:color w:val="0000FF"/>
          <w:highlight w:val="white"/>
          <w:lang w:val="en-US"/>
        </w:rPr>
        <w:t>void</w:t>
      </w:r>
      <w:r w:rsidRPr="00CE565D">
        <w:rPr>
          <w:color w:val="000000"/>
          <w:highlight w:val="white"/>
          <w:lang w:val="en-US"/>
        </w:rPr>
        <w:t xml:space="preserve"> Application_Start()</w:t>
      </w:r>
    </w:p>
    <w:p w14:paraId="43B16EFB" w14:textId="77777777" w:rsidR="006874B4" w:rsidRPr="00CE565D" w:rsidRDefault="006874B4" w:rsidP="006874B4">
      <w:pPr>
        <w:pStyle w:val="CodeBlock"/>
        <w:rPr>
          <w:color w:val="000000"/>
          <w:highlight w:val="white"/>
          <w:lang w:val="en-US"/>
        </w:rPr>
      </w:pPr>
      <w:r w:rsidRPr="00CE565D">
        <w:rPr>
          <w:color w:val="000000"/>
          <w:highlight w:val="white"/>
          <w:lang w:val="en-US"/>
        </w:rPr>
        <w:t xml:space="preserve">        {</w:t>
      </w:r>
    </w:p>
    <w:p w14:paraId="08FB5C64" w14:textId="77777777" w:rsidR="006874B4" w:rsidRPr="00CE565D" w:rsidRDefault="006874B4" w:rsidP="006874B4">
      <w:pPr>
        <w:pStyle w:val="CodeBlock"/>
        <w:rPr>
          <w:color w:val="A6A6A6" w:themeColor="background1" w:themeShade="A6"/>
          <w:highlight w:val="white"/>
          <w:lang w:val="en-US"/>
        </w:rPr>
      </w:pPr>
      <w:r w:rsidRPr="00CE565D">
        <w:rPr>
          <w:color w:val="A6A6A6" w:themeColor="background1" w:themeShade="A6"/>
          <w:highlight w:val="white"/>
          <w:lang w:val="en-US"/>
        </w:rPr>
        <w:t xml:space="preserve">            AreaRegistration.RegisterAllAreas();</w:t>
      </w:r>
    </w:p>
    <w:p w14:paraId="2E142D90" w14:textId="77777777" w:rsidR="006874B4" w:rsidRPr="00CE565D" w:rsidRDefault="006874B4" w:rsidP="006874B4">
      <w:pPr>
        <w:pStyle w:val="CodeBlock"/>
        <w:rPr>
          <w:color w:val="A6A6A6" w:themeColor="background1" w:themeShade="A6"/>
          <w:highlight w:val="white"/>
          <w:lang w:val="en-US"/>
        </w:rPr>
      </w:pPr>
    </w:p>
    <w:p w14:paraId="5724C0DB" w14:textId="77777777" w:rsidR="006874B4" w:rsidRPr="00CE565D" w:rsidRDefault="006874B4" w:rsidP="006874B4">
      <w:pPr>
        <w:pStyle w:val="CodeBlock"/>
        <w:rPr>
          <w:color w:val="A6A6A6" w:themeColor="background1" w:themeShade="A6"/>
          <w:highlight w:val="white"/>
          <w:lang w:val="en-US"/>
        </w:rPr>
      </w:pPr>
      <w:r w:rsidRPr="00CE565D">
        <w:rPr>
          <w:color w:val="A6A6A6" w:themeColor="background1" w:themeShade="A6"/>
          <w:highlight w:val="white"/>
          <w:lang w:val="en-US"/>
        </w:rPr>
        <w:t xml:space="preserve">            WebApiConfig.Register(GlobalConfiguration.Configuration);</w:t>
      </w:r>
    </w:p>
    <w:p w14:paraId="38077FB4" w14:textId="77777777" w:rsidR="006874B4" w:rsidRPr="00CE565D" w:rsidRDefault="006874B4" w:rsidP="006874B4">
      <w:pPr>
        <w:pStyle w:val="CodeBlock"/>
        <w:rPr>
          <w:color w:val="A6A6A6" w:themeColor="background1" w:themeShade="A6"/>
          <w:highlight w:val="white"/>
          <w:lang w:val="en-US"/>
        </w:rPr>
      </w:pPr>
      <w:r w:rsidRPr="00CE565D">
        <w:rPr>
          <w:color w:val="A6A6A6" w:themeColor="background1" w:themeShade="A6"/>
          <w:highlight w:val="white"/>
          <w:lang w:val="en-US"/>
        </w:rPr>
        <w:t xml:space="preserve">            FilterConfig.RegisterGlobalFilters(GlobalFilters.Filters);</w:t>
      </w:r>
    </w:p>
    <w:p w14:paraId="12BAF6AF" w14:textId="77777777" w:rsidR="006874B4" w:rsidRPr="00CE565D" w:rsidRDefault="006874B4" w:rsidP="006874B4">
      <w:pPr>
        <w:pStyle w:val="CodeBlock"/>
        <w:rPr>
          <w:color w:val="A6A6A6" w:themeColor="background1" w:themeShade="A6"/>
          <w:highlight w:val="white"/>
          <w:lang w:val="en-US"/>
        </w:rPr>
      </w:pPr>
      <w:r w:rsidRPr="00CE565D">
        <w:rPr>
          <w:color w:val="A6A6A6" w:themeColor="background1" w:themeShade="A6"/>
          <w:highlight w:val="white"/>
          <w:lang w:val="en-US"/>
        </w:rPr>
        <w:t xml:space="preserve">            RouteConfig.RegisterRoutes(RouteTable.Routes);</w:t>
      </w:r>
    </w:p>
    <w:p w14:paraId="29964655" w14:textId="77777777" w:rsidR="006874B4" w:rsidRPr="00CE565D" w:rsidRDefault="006874B4" w:rsidP="006874B4">
      <w:pPr>
        <w:pStyle w:val="CodeBlock"/>
        <w:rPr>
          <w:color w:val="A6A6A6" w:themeColor="background1" w:themeShade="A6"/>
          <w:highlight w:val="white"/>
          <w:lang w:val="en-US"/>
        </w:rPr>
      </w:pPr>
      <w:r w:rsidRPr="00CE565D">
        <w:rPr>
          <w:color w:val="A6A6A6" w:themeColor="background1" w:themeShade="A6"/>
          <w:highlight w:val="white"/>
          <w:lang w:val="en-US"/>
        </w:rPr>
        <w:t xml:space="preserve">            BundleConfig.RegisterBundles(BundleTable.Bundles);</w:t>
      </w:r>
    </w:p>
    <w:p w14:paraId="0514EB8C" w14:textId="77777777" w:rsidR="006874B4" w:rsidRDefault="006874B4" w:rsidP="006874B4">
      <w:pPr>
        <w:pStyle w:val="CodeBlock"/>
        <w:rPr>
          <w:color w:val="000000"/>
          <w:highlight w:val="white"/>
        </w:rPr>
      </w:pPr>
      <w:r w:rsidRPr="00BA17D6">
        <w:rPr>
          <w:color w:val="000000"/>
          <w:highlight w:val="white"/>
          <w:lang w:val="en-US"/>
        </w:rPr>
        <w:t xml:space="preserve">            </w:t>
      </w:r>
      <w:r w:rsidRPr="00CE565D">
        <w:rPr>
          <w:color w:val="4BACC6" w:themeColor="accent5"/>
          <w:highlight w:val="white"/>
        </w:rPr>
        <w:t>AuthConfig</w:t>
      </w:r>
      <w:r>
        <w:rPr>
          <w:color w:val="000000"/>
          <w:highlight w:val="white"/>
        </w:rPr>
        <w:t>.RegisterAuth();</w:t>
      </w:r>
    </w:p>
    <w:p w14:paraId="0E9D03F9" w14:textId="77777777" w:rsidR="006874B4" w:rsidRDefault="006874B4" w:rsidP="006874B4">
      <w:pPr>
        <w:pStyle w:val="CodeBlock"/>
        <w:rPr>
          <w:color w:val="000000"/>
          <w:highlight w:val="white"/>
        </w:rPr>
      </w:pPr>
      <w:r>
        <w:rPr>
          <w:color w:val="000000"/>
          <w:highlight w:val="white"/>
        </w:rPr>
        <w:t xml:space="preserve">        }</w:t>
      </w:r>
    </w:p>
    <w:p w14:paraId="38AE1E15" w14:textId="77777777" w:rsidR="006874B4" w:rsidRPr="00CE565D" w:rsidRDefault="006874B4" w:rsidP="006874B4">
      <w:pPr>
        <w:pStyle w:val="CodeBlock"/>
      </w:pPr>
      <w:r>
        <w:rPr>
          <w:color w:val="000000"/>
          <w:highlight w:val="white"/>
        </w:rPr>
        <w:t xml:space="preserve">    }</w:t>
      </w:r>
    </w:p>
    <w:p w14:paraId="0AC4CF11" w14:textId="77777777" w:rsidR="006874B4" w:rsidRPr="00CE565D" w:rsidRDefault="006874B4" w:rsidP="006874B4">
      <w:pPr>
        <w:pStyle w:val="Legenda"/>
      </w:pPr>
      <w:bookmarkStart w:id="217" w:name="_Toc365317857"/>
      <w:bookmarkStart w:id="218" w:name="_Toc372544155"/>
      <w:r>
        <w:t xml:space="preserve">Listagem </w:t>
      </w:r>
      <w:r>
        <w:fldChar w:fldCharType="begin"/>
      </w:r>
      <w:r>
        <w:instrText xml:space="preserve"> SEQ Listagem \* ARABIC </w:instrText>
      </w:r>
      <w:r>
        <w:fldChar w:fldCharType="separate"/>
      </w:r>
      <w:r w:rsidR="00A551CF">
        <w:rPr>
          <w:noProof/>
        </w:rPr>
        <w:t>33</w:t>
      </w:r>
      <w:r>
        <w:fldChar w:fldCharType="end"/>
      </w:r>
      <w:r>
        <w:t xml:space="preserve"> – Chamada RegisterAuth() na inicialização da aplicação</w:t>
      </w:r>
      <w:bookmarkEnd w:id="217"/>
      <w:bookmarkEnd w:id="218"/>
    </w:p>
    <w:p w14:paraId="3B4884EF" w14:textId="77777777" w:rsidR="006874B4" w:rsidRDefault="006874B4" w:rsidP="006874B4">
      <w:r>
        <w:t>Quando uma aplicação é criada, o conteúdo do método já prevê a implementação, entretanto o código inicialmente é comentado.</w:t>
      </w:r>
    </w:p>
    <w:p w14:paraId="6820A2C8" w14:textId="77777777" w:rsidR="006874B4" w:rsidRPr="00BE53B2" w:rsidRDefault="006874B4" w:rsidP="006874B4">
      <w:pPr>
        <w:pStyle w:val="CodeBlock"/>
        <w:rPr>
          <w:color w:val="000000"/>
          <w:highlight w:val="white"/>
          <w:lang w:val="en-US"/>
        </w:rPr>
      </w:pPr>
      <w:r w:rsidRPr="00BE53B2">
        <w:rPr>
          <w:color w:val="000000"/>
          <w:highlight w:val="white"/>
        </w:rPr>
        <w:lastRenderedPageBreak/>
        <w:t xml:space="preserve">    </w:t>
      </w:r>
      <w:r w:rsidRPr="00BE53B2">
        <w:rPr>
          <w:color w:val="0070C0"/>
          <w:highlight w:val="white"/>
          <w:lang w:val="en-US"/>
        </w:rPr>
        <w:t xml:space="preserve">public static class </w:t>
      </w:r>
      <w:r w:rsidRPr="00BE53B2">
        <w:rPr>
          <w:color w:val="2B91AF"/>
          <w:highlight w:val="white"/>
          <w:lang w:val="en-US"/>
        </w:rPr>
        <w:t>AuthConfig</w:t>
      </w:r>
    </w:p>
    <w:p w14:paraId="4711CA51"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p>
    <w:p w14:paraId="108B6257"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70C0"/>
          <w:highlight w:val="white"/>
          <w:lang w:val="en-US"/>
        </w:rPr>
        <w:t xml:space="preserve">public static void </w:t>
      </w:r>
      <w:r w:rsidRPr="00BE53B2">
        <w:rPr>
          <w:color w:val="000000"/>
          <w:highlight w:val="white"/>
          <w:lang w:val="en-US"/>
        </w:rPr>
        <w:t>RegisterAuth()</w:t>
      </w:r>
    </w:p>
    <w:p w14:paraId="4E486012"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p>
    <w:p w14:paraId="499A82C8"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To let users of this site log in using their accounts from other sites such as Microsoft, Facebook, and Twitter,</w:t>
      </w:r>
    </w:p>
    <w:p w14:paraId="4798103E"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you must update this site. For more information visit http://go.microsoft.com/fwlink/?LinkID=252166</w:t>
      </w:r>
    </w:p>
    <w:p w14:paraId="2FB3EF58"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//OAuthWebSecurity.RegisterMicrosoftClient(</w:t>
      </w:r>
    </w:p>
    <w:p w14:paraId="24F1CE20"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clientId: "",</w:t>
      </w:r>
    </w:p>
    <w:p w14:paraId="6B7D5C37"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clientSecret: "");</w:t>
      </w:r>
    </w:p>
    <w:p w14:paraId="4347ABD5" w14:textId="77777777" w:rsidR="006874B4" w:rsidRPr="00BE53B2" w:rsidRDefault="006874B4" w:rsidP="006874B4">
      <w:pPr>
        <w:pStyle w:val="CodeBlock"/>
        <w:rPr>
          <w:color w:val="000000"/>
          <w:highlight w:val="white"/>
          <w:lang w:val="en-US"/>
        </w:rPr>
      </w:pPr>
    </w:p>
    <w:p w14:paraId="2F97DBFA"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//OAuthWebSecurity.RegisterTwitterClient(</w:t>
      </w:r>
    </w:p>
    <w:p w14:paraId="6FDED83D"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consumerKey: "",</w:t>
      </w:r>
    </w:p>
    <w:p w14:paraId="531A94DE"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consumerSecret: "");</w:t>
      </w:r>
    </w:p>
    <w:p w14:paraId="3DCDFA77" w14:textId="77777777" w:rsidR="006874B4" w:rsidRPr="00BE53B2" w:rsidRDefault="006874B4" w:rsidP="006874B4">
      <w:pPr>
        <w:pStyle w:val="CodeBlock"/>
        <w:rPr>
          <w:color w:val="000000"/>
          <w:highlight w:val="white"/>
          <w:lang w:val="en-US"/>
        </w:rPr>
      </w:pPr>
    </w:p>
    <w:p w14:paraId="220E7DB3"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//OAuthWebSecurity.RegisterFacebookClient(</w:t>
      </w:r>
    </w:p>
    <w:p w14:paraId="20F90708" w14:textId="77777777" w:rsidR="006874B4" w:rsidRPr="00BE53B2" w:rsidRDefault="006874B4" w:rsidP="006874B4">
      <w:pPr>
        <w:pStyle w:val="CodeBlock"/>
        <w:rPr>
          <w:color w:val="000000"/>
          <w:highlight w:val="white"/>
          <w:lang w:val="en-US"/>
        </w:rPr>
      </w:pPr>
      <w:r w:rsidRPr="00BE53B2">
        <w:rPr>
          <w:color w:val="000000"/>
          <w:highlight w:val="white"/>
          <w:lang w:val="en-US"/>
        </w:rPr>
        <w:t xml:space="preserve">            </w:t>
      </w:r>
      <w:r w:rsidRPr="00BE53B2">
        <w:rPr>
          <w:color w:val="008000"/>
          <w:highlight w:val="white"/>
          <w:lang w:val="en-US"/>
        </w:rPr>
        <w:t>//    appId: "",</w:t>
      </w:r>
    </w:p>
    <w:p w14:paraId="0C8F90EE" w14:textId="77777777" w:rsidR="006874B4" w:rsidRDefault="006874B4" w:rsidP="006874B4">
      <w:pPr>
        <w:pStyle w:val="CodeBlock"/>
        <w:rPr>
          <w:color w:val="000000"/>
          <w:highlight w:val="white"/>
        </w:rPr>
      </w:pPr>
      <w:r w:rsidRPr="00BE53B2">
        <w:rPr>
          <w:color w:val="000000"/>
          <w:highlight w:val="white"/>
          <w:lang w:val="en-US"/>
        </w:rPr>
        <w:t xml:space="preserve">            </w:t>
      </w:r>
      <w:r>
        <w:rPr>
          <w:color w:val="008000"/>
          <w:highlight w:val="white"/>
        </w:rPr>
        <w:t>//    appSecret: "");</w:t>
      </w:r>
    </w:p>
    <w:p w14:paraId="7AB7B7D3" w14:textId="77777777" w:rsidR="006874B4" w:rsidRDefault="006874B4" w:rsidP="006874B4">
      <w:pPr>
        <w:pStyle w:val="CodeBlock"/>
        <w:rPr>
          <w:color w:val="000000"/>
          <w:highlight w:val="white"/>
        </w:rPr>
      </w:pPr>
      <w:r>
        <w:rPr>
          <w:color w:val="000000"/>
          <w:highlight w:val="white"/>
        </w:rPr>
        <w:t xml:space="preserve">            </w:t>
      </w:r>
      <w:r>
        <w:rPr>
          <w:color w:val="008000"/>
          <w:highlight w:val="white"/>
        </w:rPr>
        <w:t>//OAuthWebSecurity.RegisterGoogleClient();</w:t>
      </w:r>
    </w:p>
    <w:p w14:paraId="751410C9" w14:textId="77777777" w:rsidR="006874B4" w:rsidRPr="00BE53B2" w:rsidRDefault="006874B4" w:rsidP="006874B4">
      <w:pPr>
        <w:pStyle w:val="CodeBlock"/>
        <w:rPr>
          <w:highlight w:val="white"/>
        </w:rPr>
      </w:pPr>
      <w:r w:rsidRPr="00BE53B2">
        <w:rPr>
          <w:highlight w:val="white"/>
        </w:rPr>
        <w:t xml:space="preserve">        }</w:t>
      </w:r>
    </w:p>
    <w:p w14:paraId="1DD4E808" w14:textId="77777777" w:rsidR="006874B4" w:rsidRPr="00BE53B2" w:rsidRDefault="006874B4" w:rsidP="006874B4">
      <w:pPr>
        <w:pStyle w:val="CodeBlock"/>
        <w:rPr>
          <w:highlight w:val="white"/>
        </w:rPr>
      </w:pPr>
      <w:r w:rsidRPr="00BE53B2">
        <w:rPr>
          <w:highlight w:val="white"/>
        </w:rPr>
        <w:t xml:space="preserve">    }</w:t>
      </w:r>
    </w:p>
    <w:p w14:paraId="0BD63BDF" w14:textId="77777777" w:rsidR="006874B4" w:rsidRPr="00BE53B2" w:rsidRDefault="006874B4" w:rsidP="006874B4">
      <w:pPr>
        <w:pStyle w:val="CodeBlock"/>
      </w:pPr>
      <w:r w:rsidRPr="00BE53B2">
        <w:rPr>
          <w:highlight w:val="white"/>
        </w:rPr>
        <w:t>}</w:t>
      </w:r>
      <w:r w:rsidRPr="00BE53B2">
        <w:t xml:space="preserve"> </w:t>
      </w:r>
    </w:p>
    <w:p w14:paraId="34C39FFF" w14:textId="77777777" w:rsidR="006874B4" w:rsidRDefault="006874B4" w:rsidP="006874B4">
      <w:pPr>
        <w:pStyle w:val="Legenda"/>
      </w:pPr>
      <w:bookmarkStart w:id="219" w:name="_Toc365317858"/>
      <w:bookmarkStart w:id="220" w:name="_Toc372544156"/>
      <w:r>
        <w:t xml:space="preserve">Listagem </w:t>
      </w:r>
      <w:r>
        <w:fldChar w:fldCharType="begin"/>
      </w:r>
      <w:r>
        <w:instrText xml:space="preserve"> SEQ Listagem \* ARABIC </w:instrText>
      </w:r>
      <w:r>
        <w:fldChar w:fldCharType="separate"/>
      </w:r>
      <w:r w:rsidR="00A551CF">
        <w:rPr>
          <w:noProof/>
        </w:rPr>
        <w:t>34</w:t>
      </w:r>
      <w:r>
        <w:fldChar w:fldCharType="end"/>
      </w:r>
      <w:r>
        <w:t xml:space="preserve"> – Código inicial do método RegisterAuth</w:t>
      </w:r>
      <w:bookmarkEnd w:id="219"/>
      <w:bookmarkEnd w:id="220"/>
    </w:p>
    <w:p w14:paraId="4FDDC623" w14:textId="77777777" w:rsidR="006874B4" w:rsidRDefault="006874B4" w:rsidP="006874B4">
      <w:r>
        <w:t>Antes de utilizar esse método, é necessário registrar a aplicação para que seja reconhecida por cada um dos serviços.</w:t>
      </w:r>
    </w:p>
    <w:p w14:paraId="0A071804" w14:textId="77777777" w:rsidR="006874B4" w:rsidRDefault="006874B4" w:rsidP="006874B4">
      <w:r>
        <w:t xml:space="preserve">Uma vez registradas, basta remover as barras de comentário do método e preencher os parâmetros necessários por cada um dos serviços. </w:t>
      </w:r>
    </w:p>
    <w:p w14:paraId="4D310920" w14:textId="77777777" w:rsidR="006874B4" w:rsidRDefault="006874B4" w:rsidP="006874B4">
      <w:pPr>
        <w:spacing w:before="0" w:after="200"/>
        <w:rPr>
          <w:rFonts w:eastAsiaTheme="minorHAnsi"/>
          <w:color w:val="008AC8"/>
          <w:sz w:val="32"/>
          <w:szCs w:val="36"/>
        </w:rPr>
      </w:pPr>
      <w:bookmarkStart w:id="221" w:name="_Toc365361656"/>
      <w:r>
        <w:br w:type="page"/>
      </w:r>
    </w:p>
    <w:p w14:paraId="6D37E8E3" w14:textId="77777777" w:rsidR="006874B4" w:rsidRDefault="006874B4" w:rsidP="006874B4">
      <w:pPr>
        <w:pStyle w:val="Heading3Numbered"/>
        <w:spacing w:line="360" w:lineRule="auto"/>
        <w:ind w:left="936" w:hanging="936"/>
        <w:jc w:val="both"/>
      </w:pPr>
      <w:bookmarkStart w:id="222" w:name="_Toc372543975"/>
      <w:r>
        <w:lastRenderedPageBreak/>
        <w:t>Usando Forms Authentication</w:t>
      </w:r>
      <w:bookmarkEnd w:id="221"/>
      <w:bookmarkEnd w:id="222"/>
    </w:p>
    <w:p w14:paraId="14EE4B9F" w14:textId="77777777" w:rsidR="006874B4" w:rsidRDefault="006874B4" w:rsidP="006874B4">
      <w:r>
        <w:t xml:space="preserve">Ao criar uma aplicação o ASP.NET MVC pode adicionar automaticamente os </w:t>
      </w:r>
      <w:r w:rsidRPr="00A32EE7">
        <w:rPr>
          <w:i/>
        </w:rPr>
        <w:t>model</w:t>
      </w:r>
      <w:r>
        <w:t xml:space="preserve">s, </w:t>
      </w:r>
      <w:r w:rsidRPr="006E2C7D">
        <w:rPr>
          <w:i/>
        </w:rPr>
        <w:t>views</w:t>
      </w:r>
      <w:r>
        <w:t xml:space="preserve"> e </w:t>
      </w:r>
      <w:r w:rsidRPr="006E2C7D">
        <w:rPr>
          <w:i/>
        </w:rPr>
        <w:t>controllers</w:t>
      </w:r>
      <w:r>
        <w:t xml:space="preserve"> utilizados para realizar o controle de acesso e autorização dos usuários.</w:t>
      </w:r>
    </w:p>
    <w:p w14:paraId="14D7CFAE" w14:textId="77777777" w:rsidR="006874B4" w:rsidRDefault="006874B4" w:rsidP="006874B4">
      <w:r>
        <w:t xml:space="preserve">A funcionalidade permite criar usuários, efetuar </w:t>
      </w:r>
      <w:r w:rsidRPr="00DB4DF4">
        <w:rPr>
          <w:i/>
        </w:rPr>
        <w:t>logon</w:t>
      </w:r>
      <w:r>
        <w:t xml:space="preserve"> e </w:t>
      </w:r>
      <w:r w:rsidRPr="00DB4DF4">
        <w:rPr>
          <w:i/>
        </w:rPr>
        <w:t>logoff</w:t>
      </w:r>
      <w:r>
        <w:t xml:space="preserve"> e alterar a senha, o que é suficiente para gerenciar o acesso à maioria das aplicações.</w:t>
      </w:r>
    </w:p>
    <w:p w14:paraId="3647138A" w14:textId="77777777" w:rsidR="006874B4" w:rsidRDefault="006874B4" w:rsidP="006874B4">
      <w:r>
        <w:t xml:space="preserve">Para criar uma aplicação com esses controles, basta criar um novo projeto do tipo </w:t>
      </w:r>
      <w:r w:rsidRPr="00D05CCD">
        <w:rPr>
          <w:i/>
        </w:rPr>
        <w:t>Internet Application</w:t>
      </w:r>
      <w:r>
        <w:rPr>
          <w:i/>
        </w:rPr>
        <w:t>:</w:t>
      </w:r>
    </w:p>
    <w:p w14:paraId="5FC559FE" w14:textId="77777777" w:rsidR="006874B4" w:rsidRDefault="006874B4" w:rsidP="006874B4">
      <w:pPr>
        <w:keepNext/>
        <w:jc w:val="center"/>
      </w:pPr>
      <w:r>
        <w:rPr>
          <w:noProof/>
          <w:lang w:eastAsia="pt-BR"/>
        </w:rPr>
        <w:drawing>
          <wp:inline distT="0" distB="0" distL="0" distR="0" wp14:anchorId="31A4C698" wp14:editId="707D6B73">
            <wp:extent cx="3017520" cy="3063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7520" cy="3063240"/>
                    </a:xfrm>
                    <a:prstGeom prst="rect">
                      <a:avLst/>
                    </a:prstGeom>
                    <a:noFill/>
                    <a:ln>
                      <a:noFill/>
                    </a:ln>
                  </pic:spPr>
                </pic:pic>
              </a:graphicData>
            </a:graphic>
          </wp:inline>
        </w:drawing>
      </w:r>
    </w:p>
    <w:p w14:paraId="311A3C57" w14:textId="77777777" w:rsidR="006874B4" w:rsidRDefault="006874B4" w:rsidP="006874B4">
      <w:pPr>
        <w:pStyle w:val="Legenda"/>
        <w:rPr>
          <w:i/>
        </w:rPr>
      </w:pPr>
      <w:bookmarkStart w:id="223" w:name="_Toc365361683"/>
      <w:bookmarkStart w:id="224" w:name="_Toc372544064"/>
      <w:r>
        <w:t xml:space="preserve">Figura </w:t>
      </w:r>
      <w:r>
        <w:fldChar w:fldCharType="begin"/>
      </w:r>
      <w:r>
        <w:instrText xml:space="preserve"> SEQ Figura \* ARABIC </w:instrText>
      </w:r>
      <w:r>
        <w:fldChar w:fldCharType="separate"/>
      </w:r>
      <w:r w:rsidR="00A551CF">
        <w:rPr>
          <w:noProof/>
        </w:rPr>
        <w:t>21</w:t>
      </w:r>
      <w:r>
        <w:fldChar w:fldCharType="end"/>
      </w:r>
      <w:r>
        <w:t xml:space="preserve"> – Novo projeto </w:t>
      </w:r>
      <w:r>
        <w:rPr>
          <w:i/>
        </w:rPr>
        <w:t>Internet Application</w:t>
      </w:r>
      <w:bookmarkEnd w:id="223"/>
      <w:bookmarkEnd w:id="224"/>
    </w:p>
    <w:p w14:paraId="5689B1FE" w14:textId="77777777" w:rsidR="006874B4" w:rsidRDefault="006874B4" w:rsidP="006874B4"/>
    <w:p w14:paraId="7B7E35AF" w14:textId="77777777" w:rsidR="006874B4" w:rsidRDefault="006874B4" w:rsidP="006874B4">
      <w:pPr>
        <w:spacing w:before="0" w:after="200"/>
      </w:pPr>
      <w:r>
        <w:br w:type="page"/>
      </w:r>
    </w:p>
    <w:p w14:paraId="33DE87AA" w14:textId="77777777" w:rsidR="006874B4" w:rsidRDefault="006874B4" w:rsidP="006874B4">
      <w:r>
        <w:lastRenderedPageBreak/>
        <w:t xml:space="preserve">Os </w:t>
      </w:r>
      <w:r w:rsidRPr="00D05CCD">
        <w:rPr>
          <w:i/>
        </w:rPr>
        <w:t>models, views e control</w:t>
      </w:r>
      <w:r>
        <w:rPr>
          <w:i/>
        </w:rPr>
        <w:t>l</w:t>
      </w:r>
      <w:r w:rsidRPr="00D05CCD">
        <w:rPr>
          <w:i/>
        </w:rPr>
        <w:t>e</w:t>
      </w:r>
      <w:r>
        <w:rPr>
          <w:i/>
        </w:rPr>
        <w:t>r</w:t>
      </w:r>
      <w:r w:rsidRPr="00D05CCD">
        <w:rPr>
          <w:i/>
        </w:rPr>
        <w:t>s</w:t>
      </w:r>
      <w:r>
        <w:t xml:space="preserve"> para gerenciamento de usuários são adicionados ao projeto.</w:t>
      </w:r>
    </w:p>
    <w:p w14:paraId="7B075FCB" w14:textId="77777777" w:rsidR="006874B4" w:rsidRDefault="006874B4" w:rsidP="006874B4">
      <w:pPr>
        <w:keepNext/>
        <w:jc w:val="center"/>
      </w:pPr>
      <w:r>
        <w:rPr>
          <w:noProof/>
          <w:lang w:eastAsia="pt-BR"/>
        </w:rPr>
        <w:drawing>
          <wp:inline distT="0" distB="0" distL="0" distR="0" wp14:anchorId="173E149F" wp14:editId="169006D4">
            <wp:extent cx="1537580" cy="2395076"/>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3606" cy="2404463"/>
                    </a:xfrm>
                    <a:prstGeom prst="rect">
                      <a:avLst/>
                    </a:prstGeom>
                    <a:noFill/>
                    <a:ln>
                      <a:noFill/>
                    </a:ln>
                  </pic:spPr>
                </pic:pic>
              </a:graphicData>
            </a:graphic>
          </wp:inline>
        </w:drawing>
      </w:r>
    </w:p>
    <w:p w14:paraId="64F2E32F" w14:textId="77777777" w:rsidR="006874B4" w:rsidRDefault="006874B4" w:rsidP="006874B4">
      <w:pPr>
        <w:pStyle w:val="Legenda"/>
        <w:rPr>
          <w:i/>
        </w:rPr>
      </w:pPr>
      <w:bookmarkStart w:id="225" w:name="_Toc365361684"/>
      <w:bookmarkStart w:id="226" w:name="_Toc372544065"/>
      <w:r>
        <w:t xml:space="preserve">Figura </w:t>
      </w:r>
      <w:r>
        <w:fldChar w:fldCharType="begin"/>
      </w:r>
      <w:r>
        <w:instrText xml:space="preserve"> SEQ Figura \* ARABIC </w:instrText>
      </w:r>
      <w:r>
        <w:fldChar w:fldCharType="separate"/>
      </w:r>
      <w:r w:rsidR="00A551CF">
        <w:rPr>
          <w:noProof/>
        </w:rPr>
        <w:t>22</w:t>
      </w:r>
      <w:r>
        <w:fldChar w:fldCharType="end"/>
      </w:r>
      <w:r>
        <w:t xml:space="preserve"> – </w:t>
      </w:r>
      <w:r>
        <w:rPr>
          <w:i/>
        </w:rPr>
        <w:t>Models, Views e Controllers de Forms Authentication adicionados ao projeto</w:t>
      </w:r>
      <w:bookmarkEnd w:id="225"/>
      <w:bookmarkEnd w:id="226"/>
    </w:p>
    <w:p w14:paraId="55026667" w14:textId="77777777" w:rsidR="006874B4" w:rsidRPr="00DB4DF4" w:rsidRDefault="006874B4" w:rsidP="006874B4">
      <w:r>
        <w:t xml:space="preserve">As imagens abaixo demonstram relacionados à autenticação </w:t>
      </w:r>
      <w:r w:rsidRPr="00DB4DF4">
        <w:rPr>
          <w:i/>
        </w:rPr>
        <w:t xml:space="preserve">Windows </w:t>
      </w:r>
      <w:r>
        <w:rPr>
          <w:i/>
        </w:rPr>
        <w:t>F</w:t>
      </w:r>
      <w:r w:rsidRPr="00DB4DF4">
        <w:rPr>
          <w:i/>
        </w:rPr>
        <w:t>orms</w:t>
      </w:r>
      <w:r>
        <w:rPr>
          <w:i/>
        </w:rPr>
        <w:t xml:space="preserve"> </w:t>
      </w:r>
      <w:r>
        <w:t>na aplicação:</w:t>
      </w:r>
    </w:p>
    <w:p w14:paraId="581F5F93" w14:textId="77777777" w:rsidR="006874B4" w:rsidRPr="00454CEB" w:rsidRDefault="006874B4" w:rsidP="006874B4">
      <w:pPr>
        <w:keepNext/>
      </w:pPr>
      <w:r w:rsidRPr="00454CEB">
        <w:rPr>
          <w:i/>
        </w:rPr>
        <w:t>Controller</w:t>
      </w:r>
      <w:r w:rsidRPr="00454CEB">
        <w:t xml:space="preserve">: </w:t>
      </w:r>
      <w:r w:rsidRPr="00454CEB">
        <w:rPr>
          <w:b/>
        </w:rPr>
        <w:t>Home</w:t>
      </w:r>
    </w:p>
    <w:p w14:paraId="46A2624B" w14:textId="77777777" w:rsidR="006874B4" w:rsidRPr="00454CEB" w:rsidRDefault="006874B4" w:rsidP="006874B4">
      <w:pPr>
        <w:keepNext/>
      </w:pPr>
      <w:r w:rsidRPr="00454CEB">
        <w:rPr>
          <w:i/>
        </w:rPr>
        <w:t>Action</w:t>
      </w:r>
      <w:r w:rsidRPr="00454CEB">
        <w:t xml:space="preserve">: </w:t>
      </w:r>
      <w:r w:rsidRPr="00454CEB">
        <w:rPr>
          <w:b/>
        </w:rPr>
        <w:t>Index</w:t>
      </w:r>
    </w:p>
    <w:p w14:paraId="5EA1B38E" w14:textId="77777777" w:rsidR="006874B4" w:rsidRDefault="006874B4" w:rsidP="006874B4">
      <w:pPr>
        <w:keepNext/>
        <w:jc w:val="center"/>
      </w:pPr>
      <w:r>
        <w:rPr>
          <w:noProof/>
          <w:lang w:eastAsia="pt-BR"/>
        </w:rPr>
        <w:drawing>
          <wp:inline distT="0" distB="0" distL="0" distR="0" wp14:anchorId="657642DB" wp14:editId="2E62A3CC">
            <wp:extent cx="5727700" cy="13525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352550"/>
                    </a:xfrm>
                    <a:prstGeom prst="rect">
                      <a:avLst/>
                    </a:prstGeom>
                    <a:noFill/>
                    <a:ln>
                      <a:noFill/>
                    </a:ln>
                  </pic:spPr>
                </pic:pic>
              </a:graphicData>
            </a:graphic>
          </wp:inline>
        </w:drawing>
      </w:r>
    </w:p>
    <w:p w14:paraId="7C724665" w14:textId="77777777" w:rsidR="006874B4" w:rsidRDefault="006874B4" w:rsidP="006874B4">
      <w:pPr>
        <w:pStyle w:val="Legenda"/>
      </w:pPr>
      <w:bookmarkStart w:id="227" w:name="_Toc365361685"/>
      <w:bookmarkStart w:id="228" w:name="_Toc372544066"/>
      <w:r>
        <w:t xml:space="preserve">Figura </w:t>
      </w:r>
      <w:r>
        <w:fldChar w:fldCharType="begin"/>
      </w:r>
      <w:r>
        <w:instrText xml:space="preserve"> SEQ Figura \* ARABIC </w:instrText>
      </w:r>
      <w:r>
        <w:fldChar w:fldCharType="separate"/>
      </w:r>
      <w:r w:rsidR="00A551CF">
        <w:rPr>
          <w:noProof/>
        </w:rPr>
        <w:t>23</w:t>
      </w:r>
      <w:r>
        <w:fldChar w:fldCharType="end"/>
      </w:r>
      <w:r>
        <w:t xml:space="preserve"> – </w:t>
      </w:r>
      <w:r w:rsidRPr="00DB4DF4">
        <w:rPr>
          <w:i/>
        </w:rPr>
        <w:t>Partial View</w:t>
      </w:r>
      <w:r>
        <w:t xml:space="preserve"> de login referenciada no layout</w:t>
      </w:r>
      <w:bookmarkEnd w:id="227"/>
      <w:bookmarkEnd w:id="228"/>
    </w:p>
    <w:p w14:paraId="47037B8A" w14:textId="77777777" w:rsidR="006874B4" w:rsidRDefault="006874B4" w:rsidP="006874B4">
      <w:pPr>
        <w:spacing w:before="0" w:after="200"/>
        <w:rPr>
          <w:i/>
        </w:rPr>
      </w:pPr>
    </w:p>
    <w:p w14:paraId="6BA737DE" w14:textId="77777777" w:rsidR="006874B4" w:rsidRPr="003749AA" w:rsidRDefault="006874B4" w:rsidP="00873F66">
      <w:pPr>
        <w:pStyle w:val="PargrafodaLista"/>
        <w:keepNext/>
        <w:numPr>
          <w:ilvl w:val="0"/>
          <w:numId w:val="54"/>
        </w:numPr>
        <w:spacing w:line="360" w:lineRule="auto"/>
        <w:rPr>
          <w:b/>
        </w:rPr>
      </w:pPr>
      <w:r w:rsidRPr="003749AA">
        <w:lastRenderedPageBreak/>
        <w:t>Registro de usuário</w:t>
      </w:r>
      <w:r w:rsidRPr="003749AA">
        <w:rPr>
          <w:b/>
        </w:rPr>
        <w:t xml:space="preserve"> (/Account/Register)</w:t>
      </w:r>
    </w:p>
    <w:p w14:paraId="09173E95" w14:textId="77777777" w:rsidR="006874B4" w:rsidRDefault="006874B4" w:rsidP="006874B4">
      <w:pPr>
        <w:keepNext/>
      </w:pPr>
    </w:p>
    <w:p w14:paraId="5BC88237" w14:textId="77777777" w:rsidR="006874B4" w:rsidRDefault="006874B4" w:rsidP="006874B4">
      <w:pPr>
        <w:keepNext/>
        <w:spacing w:before="0" w:after="200"/>
        <w:jc w:val="center"/>
      </w:pPr>
      <w:r>
        <w:rPr>
          <w:noProof/>
          <w:lang w:eastAsia="pt-BR"/>
        </w:rPr>
        <w:drawing>
          <wp:inline distT="0" distB="0" distL="0" distR="0" wp14:anchorId="78FC67F9" wp14:editId="1932861B">
            <wp:extent cx="2450592" cy="2569464"/>
            <wp:effectExtent l="0" t="0" r="698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0592" cy="2569464"/>
                    </a:xfrm>
                    <a:prstGeom prst="rect">
                      <a:avLst/>
                    </a:prstGeom>
                  </pic:spPr>
                </pic:pic>
              </a:graphicData>
            </a:graphic>
          </wp:inline>
        </w:drawing>
      </w:r>
    </w:p>
    <w:p w14:paraId="363858A4" w14:textId="77777777" w:rsidR="006874B4" w:rsidRDefault="006874B4" w:rsidP="006874B4">
      <w:pPr>
        <w:pStyle w:val="Legenda"/>
      </w:pPr>
      <w:bookmarkStart w:id="229" w:name="_Toc365361686"/>
      <w:bookmarkStart w:id="230" w:name="_Toc372544067"/>
      <w:r>
        <w:t xml:space="preserve">Figura </w:t>
      </w:r>
      <w:r>
        <w:fldChar w:fldCharType="begin"/>
      </w:r>
      <w:r>
        <w:instrText xml:space="preserve"> SEQ Figura \* ARABIC </w:instrText>
      </w:r>
      <w:r>
        <w:fldChar w:fldCharType="separate"/>
      </w:r>
      <w:r w:rsidR="00A551CF">
        <w:rPr>
          <w:noProof/>
        </w:rPr>
        <w:t>24</w:t>
      </w:r>
      <w:r>
        <w:fldChar w:fldCharType="end"/>
      </w:r>
      <w:r>
        <w:t xml:space="preserve"> – Registro/criação de novo usuário</w:t>
      </w:r>
      <w:bookmarkEnd w:id="229"/>
      <w:bookmarkEnd w:id="230"/>
    </w:p>
    <w:p w14:paraId="2AAD4B32" w14:textId="77777777" w:rsidR="006874B4" w:rsidRDefault="006874B4" w:rsidP="006874B4">
      <w:pPr>
        <w:keepNext/>
        <w:rPr>
          <w:b/>
        </w:rPr>
      </w:pPr>
    </w:p>
    <w:p w14:paraId="552A78CE" w14:textId="77777777" w:rsidR="006874B4" w:rsidRPr="003749AA" w:rsidRDefault="006874B4" w:rsidP="00873F66">
      <w:pPr>
        <w:pStyle w:val="PargrafodaLista"/>
        <w:keepNext/>
        <w:numPr>
          <w:ilvl w:val="0"/>
          <w:numId w:val="54"/>
        </w:numPr>
        <w:spacing w:line="360" w:lineRule="auto"/>
        <w:rPr>
          <w:b/>
        </w:rPr>
      </w:pPr>
      <w:r w:rsidRPr="003749AA">
        <w:t>Login de usuário</w:t>
      </w:r>
      <w:r w:rsidRPr="003749AA">
        <w:rPr>
          <w:b/>
        </w:rPr>
        <w:t xml:space="preserve"> (/Account/Login)</w:t>
      </w:r>
    </w:p>
    <w:p w14:paraId="59696727" w14:textId="77777777" w:rsidR="006874B4" w:rsidRDefault="006874B4" w:rsidP="006874B4">
      <w:pPr>
        <w:keepNext/>
        <w:jc w:val="center"/>
      </w:pPr>
      <w:r>
        <w:rPr>
          <w:noProof/>
          <w:lang w:eastAsia="pt-BR"/>
        </w:rPr>
        <w:drawing>
          <wp:inline distT="0" distB="0" distL="0" distR="0" wp14:anchorId="22CA3CA0" wp14:editId="424F67BD">
            <wp:extent cx="2450592" cy="2569464"/>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50592" cy="2569464"/>
                    </a:xfrm>
                    <a:prstGeom prst="rect">
                      <a:avLst/>
                    </a:prstGeom>
                  </pic:spPr>
                </pic:pic>
              </a:graphicData>
            </a:graphic>
          </wp:inline>
        </w:drawing>
      </w:r>
    </w:p>
    <w:p w14:paraId="3BA727B9" w14:textId="77777777" w:rsidR="006874B4" w:rsidRPr="00FE7A5D" w:rsidRDefault="006874B4" w:rsidP="006874B4">
      <w:pPr>
        <w:pStyle w:val="Legenda"/>
      </w:pPr>
      <w:bookmarkStart w:id="231" w:name="_Toc365361687"/>
      <w:bookmarkStart w:id="232" w:name="_Toc372544068"/>
      <w:r w:rsidRPr="00FE7A5D">
        <w:t xml:space="preserve">Figura </w:t>
      </w:r>
      <w:r>
        <w:fldChar w:fldCharType="begin"/>
      </w:r>
      <w:r w:rsidRPr="00FE7A5D">
        <w:instrText xml:space="preserve"> SEQ Figura \* ARABIC </w:instrText>
      </w:r>
      <w:r>
        <w:fldChar w:fldCharType="separate"/>
      </w:r>
      <w:r w:rsidR="00A551CF">
        <w:rPr>
          <w:noProof/>
        </w:rPr>
        <w:t>25</w:t>
      </w:r>
      <w:r>
        <w:fldChar w:fldCharType="end"/>
      </w:r>
      <w:r w:rsidRPr="00FE7A5D">
        <w:t xml:space="preserve"> - Login</w:t>
      </w:r>
      <w:bookmarkEnd w:id="231"/>
      <w:bookmarkEnd w:id="232"/>
    </w:p>
    <w:p w14:paraId="16ABB4E8" w14:textId="77777777" w:rsidR="006874B4" w:rsidRDefault="006874B4" w:rsidP="006874B4">
      <w:pPr>
        <w:spacing w:before="0" w:after="200"/>
      </w:pPr>
      <w:r>
        <w:br w:type="page"/>
      </w:r>
    </w:p>
    <w:p w14:paraId="5447F3CF" w14:textId="77777777" w:rsidR="006874B4" w:rsidRDefault="006874B4" w:rsidP="006874B4">
      <w:r>
        <w:lastRenderedPageBreak/>
        <w:t>Gerenciamento de usuário</w:t>
      </w:r>
    </w:p>
    <w:p w14:paraId="676129A2" w14:textId="77777777" w:rsidR="006874B4" w:rsidRDefault="006874B4" w:rsidP="006874B4">
      <w:r w:rsidRPr="003749AA">
        <w:rPr>
          <w:b/>
        </w:rPr>
        <w:t>(/Account/</w:t>
      </w:r>
      <w:r>
        <w:rPr>
          <w:b/>
        </w:rPr>
        <w:t>Manage</w:t>
      </w:r>
      <w:r w:rsidRPr="003749AA">
        <w:rPr>
          <w:b/>
        </w:rPr>
        <w:t>)</w:t>
      </w:r>
    </w:p>
    <w:p w14:paraId="1587191A" w14:textId="77777777" w:rsidR="006874B4" w:rsidRDefault="006874B4" w:rsidP="006874B4">
      <w:pPr>
        <w:keepNext/>
        <w:jc w:val="center"/>
      </w:pPr>
      <w:r>
        <w:rPr>
          <w:noProof/>
          <w:lang w:eastAsia="pt-BR"/>
        </w:rPr>
        <w:drawing>
          <wp:inline distT="0" distB="0" distL="0" distR="0" wp14:anchorId="4E256480" wp14:editId="7B4BA4C2">
            <wp:extent cx="5029200" cy="36667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29200" cy="3666744"/>
                    </a:xfrm>
                    <a:prstGeom prst="rect">
                      <a:avLst/>
                    </a:prstGeom>
                  </pic:spPr>
                </pic:pic>
              </a:graphicData>
            </a:graphic>
          </wp:inline>
        </w:drawing>
      </w:r>
    </w:p>
    <w:p w14:paraId="7ADAA779" w14:textId="77777777" w:rsidR="006874B4" w:rsidRPr="00DB4DF4" w:rsidRDefault="006874B4" w:rsidP="006874B4">
      <w:pPr>
        <w:pStyle w:val="Legenda"/>
      </w:pPr>
      <w:bookmarkStart w:id="233" w:name="_Toc365361688"/>
      <w:bookmarkStart w:id="234" w:name="_Toc372544069"/>
      <w:r>
        <w:t xml:space="preserve">Figura </w:t>
      </w:r>
      <w:r>
        <w:fldChar w:fldCharType="begin"/>
      </w:r>
      <w:r>
        <w:instrText xml:space="preserve"> SEQ Figura \* ARABIC </w:instrText>
      </w:r>
      <w:r>
        <w:fldChar w:fldCharType="separate"/>
      </w:r>
      <w:r w:rsidR="00A551CF">
        <w:rPr>
          <w:noProof/>
        </w:rPr>
        <w:t>26</w:t>
      </w:r>
      <w:r>
        <w:fldChar w:fldCharType="end"/>
      </w:r>
      <w:r>
        <w:t xml:space="preserve"> – Gerenciamento de usuário</w:t>
      </w:r>
      <w:bookmarkEnd w:id="233"/>
      <w:bookmarkEnd w:id="234"/>
    </w:p>
    <w:p w14:paraId="3157D388" w14:textId="77777777" w:rsidR="006874B4" w:rsidRDefault="006874B4" w:rsidP="006874B4">
      <w:pPr>
        <w:spacing w:before="0" w:after="200"/>
        <w:jc w:val="center"/>
        <w:rPr>
          <w:rFonts w:eastAsiaTheme="minorHAnsi"/>
          <w:color w:val="008AC8"/>
          <w:sz w:val="32"/>
          <w:szCs w:val="36"/>
        </w:rPr>
      </w:pPr>
      <w:r>
        <w:br w:type="page"/>
      </w:r>
    </w:p>
    <w:p w14:paraId="115AC494" w14:textId="77777777" w:rsidR="006874B4" w:rsidRDefault="006874B4" w:rsidP="006874B4">
      <w:pPr>
        <w:pStyle w:val="Heading3Numbered"/>
        <w:spacing w:line="360" w:lineRule="auto"/>
        <w:ind w:left="936" w:hanging="936"/>
        <w:jc w:val="both"/>
        <w:rPr>
          <w:i/>
        </w:rPr>
      </w:pPr>
      <w:bookmarkStart w:id="235" w:name="_Toc365361657"/>
      <w:bookmarkStart w:id="236" w:name="_Toc372543976"/>
      <w:r>
        <w:lastRenderedPageBreak/>
        <w:t xml:space="preserve">Segurança via Filtro </w:t>
      </w:r>
      <w:r w:rsidRPr="003749AA">
        <w:rPr>
          <w:i/>
        </w:rPr>
        <w:t>Authorize</w:t>
      </w:r>
      <w:bookmarkEnd w:id="235"/>
      <w:bookmarkEnd w:id="236"/>
    </w:p>
    <w:p w14:paraId="62340FC5" w14:textId="77777777" w:rsidR="006874B4" w:rsidRDefault="006874B4" w:rsidP="006874B4">
      <w:pPr>
        <w:rPr>
          <w:i/>
        </w:rPr>
      </w:pPr>
      <w:r>
        <w:t xml:space="preserve">Após autenticação, o acesso a determinadas funcionalidades da aplicação pode ser restringido com a utilização do filtro </w:t>
      </w:r>
      <w:r>
        <w:rPr>
          <w:i/>
        </w:rPr>
        <w:t xml:space="preserve">Authorize. </w:t>
      </w:r>
    </w:p>
    <w:p w14:paraId="0D67DAE0" w14:textId="77777777" w:rsidR="007C1B57" w:rsidRDefault="007C1B57" w:rsidP="006874B4">
      <w:r>
        <w:t xml:space="preserve">Pode ser utilizado de três formas: </w:t>
      </w:r>
    </w:p>
    <w:p w14:paraId="588B59A7" w14:textId="316078C1" w:rsidR="007C1B57" w:rsidRDefault="007C1B57" w:rsidP="007C1B57">
      <w:r w:rsidRPr="007C1B57">
        <w:rPr>
          <w:b/>
        </w:rPr>
        <w:t>Na Ação</w:t>
      </w:r>
      <w:r>
        <w:t>: a ação decorada irá requerer autenticação</w:t>
      </w:r>
    </w:p>
    <w:p w14:paraId="13263BFB" w14:textId="0848A790" w:rsidR="007C1B57" w:rsidRDefault="007C1B57" w:rsidP="006874B4">
      <w:r w:rsidRPr="007C1B57">
        <w:rPr>
          <w:b/>
        </w:rPr>
        <w:t>No Controlador</w:t>
      </w:r>
      <w:r>
        <w:t>: todas as ações do controlador irão requerer autenticação</w:t>
      </w:r>
    </w:p>
    <w:p w14:paraId="6947E6D2" w14:textId="73051D94" w:rsidR="007C1B57" w:rsidRDefault="007C1B57" w:rsidP="006874B4">
      <w:r w:rsidRPr="007C1B57">
        <w:rPr>
          <w:b/>
        </w:rPr>
        <w:t>Global</w:t>
      </w:r>
      <w:r>
        <w:t>: todas as ações de todos os Controladores irão requerer autenticação</w:t>
      </w:r>
    </w:p>
    <w:p w14:paraId="58E16CF8" w14:textId="77777777" w:rsidR="007C1B57" w:rsidRDefault="007C1B57" w:rsidP="006874B4"/>
    <w:p w14:paraId="024DE6A4" w14:textId="51987F44" w:rsidR="006874B4" w:rsidRPr="008B7E9D" w:rsidRDefault="007C1B57" w:rsidP="006874B4">
      <w:r>
        <w:t>Em nível de Ação,</w:t>
      </w:r>
      <w:r w:rsidR="006874B4">
        <w:t xml:space="preserve"> basta decorar a ação ou o </w:t>
      </w:r>
      <w:r w:rsidR="006874B4">
        <w:rPr>
          <w:i/>
        </w:rPr>
        <w:t>controller</w:t>
      </w:r>
      <w:r w:rsidR="006874B4">
        <w:t xml:space="preserve"> com o atributo [Authorize], e o acesso será permitido apenas a usuários autenticados.</w:t>
      </w:r>
    </w:p>
    <w:p w14:paraId="0195CE8A" w14:textId="77777777" w:rsidR="006874B4" w:rsidRPr="007650DD" w:rsidRDefault="006874B4" w:rsidP="006874B4">
      <w:pPr>
        <w:rPr>
          <w:lang w:val="en-US"/>
        </w:rPr>
      </w:pPr>
      <w:r w:rsidRPr="008B7E9D">
        <w:rPr>
          <w:lang w:val="en-US"/>
        </w:rPr>
        <w:t>Exemplo</w:t>
      </w:r>
      <w:r w:rsidRPr="007650DD">
        <w:rPr>
          <w:lang w:val="en-US"/>
        </w:rPr>
        <w:t>:</w:t>
      </w:r>
    </w:p>
    <w:p w14:paraId="6B213702" w14:textId="77777777" w:rsidR="006874B4" w:rsidRPr="007650DD" w:rsidRDefault="006874B4" w:rsidP="006874B4">
      <w:pPr>
        <w:pStyle w:val="CodeBlock"/>
        <w:rPr>
          <w:color w:val="000000"/>
          <w:highlight w:val="white"/>
          <w:lang w:val="en-US"/>
        </w:rPr>
      </w:pPr>
      <w:r w:rsidRPr="007650DD">
        <w:rPr>
          <w:color w:val="000000"/>
          <w:highlight w:val="white"/>
          <w:lang w:val="en-US"/>
        </w:rPr>
        <w:t xml:space="preserve">        [</w:t>
      </w:r>
      <w:r w:rsidRPr="007650DD">
        <w:rPr>
          <w:b/>
          <w:color w:val="4BACC6" w:themeColor="accent5"/>
          <w:highlight w:val="white"/>
          <w:lang w:val="en-US"/>
        </w:rPr>
        <w:t>Authorize</w:t>
      </w:r>
      <w:r w:rsidRPr="007650DD">
        <w:rPr>
          <w:color w:val="000000"/>
          <w:highlight w:val="white"/>
          <w:lang w:val="en-US"/>
        </w:rPr>
        <w:t>]</w:t>
      </w:r>
    </w:p>
    <w:p w14:paraId="7448455F" w14:textId="77777777" w:rsidR="006874B4" w:rsidRPr="007650DD" w:rsidRDefault="006874B4" w:rsidP="006874B4">
      <w:pPr>
        <w:pStyle w:val="CodeBlock"/>
        <w:rPr>
          <w:color w:val="000000"/>
          <w:highlight w:val="white"/>
          <w:lang w:val="en-US"/>
        </w:rPr>
      </w:pPr>
      <w:r w:rsidRPr="007650DD">
        <w:rPr>
          <w:color w:val="000000"/>
          <w:highlight w:val="white"/>
          <w:lang w:val="en-US"/>
        </w:rPr>
        <w:t xml:space="preserve">        </w:t>
      </w:r>
      <w:r w:rsidRPr="007650DD">
        <w:rPr>
          <w:color w:val="0000FF"/>
          <w:highlight w:val="white"/>
          <w:lang w:val="en-US"/>
        </w:rPr>
        <w:t>public</w:t>
      </w:r>
      <w:r w:rsidRPr="007650DD">
        <w:rPr>
          <w:color w:val="000000"/>
          <w:highlight w:val="white"/>
          <w:lang w:val="en-US"/>
        </w:rPr>
        <w:t xml:space="preserve"> </w:t>
      </w:r>
      <w:r w:rsidRPr="007650DD">
        <w:rPr>
          <w:highlight w:val="white"/>
          <w:lang w:val="en-US"/>
        </w:rPr>
        <w:t>ActionResult</w:t>
      </w:r>
      <w:r w:rsidRPr="007650DD">
        <w:rPr>
          <w:color w:val="000000"/>
          <w:highlight w:val="white"/>
          <w:lang w:val="en-US"/>
        </w:rPr>
        <w:t xml:space="preserve"> </w:t>
      </w:r>
      <w:r>
        <w:rPr>
          <w:color w:val="000000"/>
          <w:highlight w:val="white"/>
          <w:lang w:val="en-US"/>
        </w:rPr>
        <w:t>Teste</w:t>
      </w:r>
      <w:r w:rsidRPr="007650DD">
        <w:rPr>
          <w:color w:val="000000"/>
          <w:highlight w:val="white"/>
          <w:lang w:val="en-US"/>
        </w:rPr>
        <w:t>()</w:t>
      </w:r>
    </w:p>
    <w:p w14:paraId="139A5210" w14:textId="77777777" w:rsidR="006874B4" w:rsidRPr="00BA17D6" w:rsidRDefault="006874B4" w:rsidP="006874B4">
      <w:pPr>
        <w:pStyle w:val="CodeBlock"/>
        <w:rPr>
          <w:color w:val="000000"/>
          <w:highlight w:val="white"/>
        </w:rPr>
      </w:pPr>
      <w:r w:rsidRPr="007650DD">
        <w:rPr>
          <w:color w:val="000000"/>
          <w:highlight w:val="white"/>
          <w:lang w:val="en-US"/>
        </w:rPr>
        <w:t xml:space="preserve">        </w:t>
      </w:r>
      <w:r w:rsidRPr="00BA17D6">
        <w:rPr>
          <w:color w:val="000000"/>
          <w:highlight w:val="white"/>
        </w:rPr>
        <w:t>{</w:t>
      </w:r>
    </w:p>
    <w:p w14:paraId="224AEFBA" w14:textId="77777777" w:rsidR="006874B4" w:rsidRDefault="006874B4" w:rsidP="006874B4">
      <w:pPr>
        <w:pStyle w:val="CodeBlock"/>
        <w:rPr>
          <w:color w:val="000000"/>
          <w:highlight w:val="white"/>
        </w:rPr>
      </w:pPr>
      <w:r w:rsidRPr="00C03F46">
        <w:rPr>
          <w:color w:val="000000"/>
          <w:highlight w:val="white"/>
        </w:rPr>
        <w:t xml:space="preserve">            </w:t>
      </w:r>
      <w:r>
        <w:rPr>
          <w:color w:val="0000FF"/>
          <w:highlight w:val="white"/>
        </w:rPr>
        <w:t>return</w:t>
      </w:r>
      <w:r>
        <w:rPr>
          <w:color w:val="000000"/>
          <w:highlight w:val="white"/>
        </w:rPr>
        <w:t xml:space="preserve"> View();</w:t>
      </w:r>
    </w:p>
    <w:p w14:paraId="2FDB8A16" w14:textId="77777777" w:rsidR="006874B4" w:rsidRDefault="006874B4" w:rsidP="006874B4">
      <w:pPr>
        <w:pStyle w:val="CodeBlock"/>
      </w:pPr>
      <w:r>
        <w:rPr>
          <w:color w:val="000000"/>
          <w:highlight w:val="white"/>
        </w:rPr>
        <w:t xml:space="preserve">        }</w:t>
      </w:r>
    </w:p>
    <w:p w14:paraId="144D4DD4" w14:textId="77777777" w:rsidR="006874B4" w:rsidRDefault="006874B4" w:rsidP="006874B4">
      <w:pPr>
        <w:pStyle w:val="Legenda"/>
      </w:pPr>
      <w:bookmarkStart w:id="237" w:name="_Toc365317859"/>
      <w:bookmarkStart w:id="238" w:name="_Toc372544157"/>
      <w:r>
        <w:t xml:space="preserve">Listagem </w:t>
      </w:r>
      <w:r>
        <w:fldChar w:fldCharType="begin"/>
      </w:r>
      <w:r>
        <w:instrText xml:space="preserve"> SEQ Listagem \* ARABIC </w:instrText>
      </w:r>
      <w:r>
        <w:fldChar w:fldCharType="separate"/>
      </w:r>
      <w:r w:rsidR="00A551CF">
        <w:rPr>
          <w:noProof/>
        </w:rPr>
        <w:t>35</w:t>
      </w:r>
      <w:r>
        <w:fldChar w:fldCharType="end"/>
      </w:r>
      <w:r>
        <w:t xml:space="preserve"> – Filtro Authorize</w:t>
      </w:r>
      <w:bookmarkEnd w:id="237"/>
      <w:bookmarkEnd w:id="238"/>
    </w:p>
    <w:p w14:paraId="4BA87532" w14:textId="77777777" w:rsidR="007C1B57" w:rsidRPr="007C1B57" w:rsidRDefault="007C1B57" w:rsidP="007C1B57"/>
    <w:p w14:paraId="74AF7DB4" w14:textId="77777777" w:rsidR="006874B4" w:rsidRDefault="006874B4" w:rsidP="006874B4">
      <w:pPr>
        <w:rPr>
          <w:i/>
        </w:rPr>
      </w:pPr>
      <w:r>
        <w:t xml:space="preserve">Se um usuário tentar acessar a ação Teste sem estar </w:t>
      </w:r>
      <w:r w:rsidRPr="00041A39">
        <w:rPr>
          <w:i/>
        </w:rPr>
        <w:t>logado</w:t>
      </w:r>
      <w:r>
        <w:t xml:space="preserve">, o ASP.NET MVC irá redirecioná-lo para a ação de login que pode ser configurada no arquivo </w:t>
      </w:r>
      <w:r>
        <w:rPr>
          <w:i/>
        </w:rPr>
        <w:t>web.config:</w:t>
      </w:r>
    </w:p>
    <w:p w14:paraId="0B764B5E" w14:textId="77777777" w:rsidR="006874B4" w:rsidRDefault="006874B4" w:rsidP="006874B4">
      <w:pPr>
        <w:pStyle w:val="CodeBlock"/>
        <w:rPr>
          <w:color w:val="0000FF"/>
          <w:highlight w:val="white"/>
          <w:lang w:val="en-US"/>
        </w:rPr>
      </w:pPr>
      <w:r w:rsidRPr="00BA17D6">
        <w:rPr>
          <w:color w:val="0000FF"/>
          <w:highlight w:val="white"/>
        </w:rPr>
        <w:t xml:space="preserve">    </w:t>
      </w:r>
      <w:r>
        <w:rPr>
          <w:color w:val="0000FF"/>
          <w:highlight w:val="white"/>
          <w:lang w:val="en-US"/>
        </w:rPr>
        <w:t>(…)</w:t>
      </w:r>
    </w:p>
    <w:p w14:paraId="54361B0E" w14:textId="77777777" w:rsidR="006874B4" w:rsidRPr="00041A39" w:rsidRDefault="006874B4" w:rsidP="006874B4">
      <w:pPr>
        <w:pStyle w:val="CodeBlock"/>
        <w:rPr>
          <w:color w:val="000000"/>
          <w:highlight w:val="white"/>
          <w:lang w:val="en-US"/>
        </w:rPr>
      </w:pPr>
      <w:r>
        <w:rPr>
          <w:color w:val="0000FF"/>
          <w:highlight w:val="white"/>
          <w:lang w:val="en-US"/>
        </w:rPr>
        <w:t xml:space="preserve">    </w:t>
      </w:r>
      <w:r w:rsidRPr="00041A39">
        <w:rPr>
          <w:color w:val="0000FF"/>
          <w:highlight w:val="white"/>
          <w:lang w:val="en-US"/>
        </w:rPr>
        <w:t>&lt;</w:t>
      </w:r>
      <w:r w:rsidRPr="00041A39">
        <w:rPr>
          <w:highlight w:val="white"/>
          <w:lang w:val="en-US"/>
        </w:rPr>
        <w:t>authentication</w:t>
      </w:r>
      <w:r w:rsidRPr="00041A39">
        <w:rPr>
          <w:color w:val="0000FF"/>
          <w:highlight w:val="white"/>
          <w:lang w:val="en-US"/>
        </w:rPr>
        <w:t xml:space="preserve"> </w:t>
      </w:r>
      <w:r w:rsidRPr="00041A39">
        <w:rPr>
          <w:color w:val="FF0000"/>
          <w:highlight w:val="white"/>
          <w:lang w:val="en-US"/>
        </w:rPr>
        <w:t>mode</w:t>
      </w:r>
      <w:r w:rsidRPr="00041A39">
        <w:rPr>
          <w:color w:val="0000FF"/>
          <w:highlight w:val="white"/>
          <w:lang w:val="en-US"/>
        </w:rPr>
        <w:t>=</w:t>
      </w:r>
      <w:r w:rsidRPr="00041A39">
        <w:rPr>
          <w:color w:val="000000"/>
          <w:highlight w:val="white"/>
          <w:lang w:val="en-US"/>
        </w:rPr>
        <w:t>"</w:t>
      </w:r>
      <w:r w:rsidRPr="00041A39">
        <w:rPr>
          <w:color w:val="0000FF"/>
          <w:highlight w:val="white"/>
          <w:lang w:val="en-US"/>
        </w:rPr>
        <w:t>Forms</w:t>
      </w:r>
      <w:r w:rsidRPr="00041A39">
        <w:rPr>
          <w:color w:val="000000"/>
          <w:highlight w:val="white"/>
          <w:lang w:val="en-US"/>
        </w:rPr>
        <w:t>"</w:t>
      </w:r>
      <w:r w:rsidRPr="00041A39">
        <w:rPr>
          <w:color w:val="0000FF"/>
          <w:highlight w:val="white"/>
          <w:lang w:val="en-US"/>
        </w:rPr>
        <w:t>&gt;</w:t>
      </w:r>
    </w:p>
    <w:p w14:paraId="3AB8D3FC" w14:textId="77777777" w:rsidR="006874B4" w:rsidRPr="00041A39" w:rsidRDefault="006874B4" w:rsidP="006874B4">
      <w:pPr>
        <w:pStyle w:val="CodeBlock"/>
        <w:rPr>
          <w:color w:val="000000"/>
          <w:highlight w:val="white"/>
          <w:lang w:val="en-US"/>
        </w:rPr>
      </w:pPr>
      <w:r w:rsidRPr="00041A39">
        <w:rPr>
          <w:color w:val="0000FF"/>
          <w:highlight w:val="white"/>
          <w:lang w:val="en-US"/>
        </w:rPr>
        <w:t xml:space="preserve">      &lt;</w:t>
      </w:r>
      <w:r w:rsidRPr="00041A39">
        <w:rPr>
          <w:highlight w:val="white"/>
          <w:lang w:val="en-US"/>
        </w:rPr>
        <w:t>forms</w:t>
      </w:r>
      <w:r w:rsidRPr="00041A39">
        <w:rPr>
          <w:color w:val="0000FF"/>
          <w:highlight w:val="white"/>
          <w:lang w:val="en-US"/>
        </w:rPr>
        <w:t xml:space="preserve"> </w:t>
      </w:r>
      <w:r w:rsidRPr="00041A39">
        <w:rPr>
          <w:color w:val="FF0000"/>
          <w:highlight w:val="white"/>
          <w:lang w:val="en-US"/>
        </w:rPr>
        <w:t>loginUrl</w:t>
      </w:r>
      <w:r w:rsidRPr="00041A39">
        <w:rPr>
          <w:color w:val="0000FF"/>
          <w:highlight w:val="white"/>
          <w:lang w:val="en-US"/>
        </w:rPr>
        <w:t>=</w:t>
      </w:r>
      <w:r w:rsidRPr="00041A39">
        <w:rPr>
          <w:color w:val="000000"/>
          <w:highlight w:val="white"/>
          <w:lang w:val="en-US"/>
        </w:rPr>
        <w:t>"</w:t>
      </w:r>
      <w:r w:rsidRPr="00041A39">
        <w:rPr>
          <w:color w:val="0000FF"/>
          <w:highlight w:val="white"/>
          <w:lang w:val="en-US"/>
        </w:rPr>
        <w:t>~/Account/Login</w:t>
      </w:r>
      <w:r w:rsidRPr="00041A39">
        <w:rPr>
          <w:color w:val="000000"/>
          <w:highlight w:val="white"/>
          <w:lang w:val="en-US"/>
        </w:rPr>
        <w:t>"</w:t>
      </w:r>
      <w:r w:rsidRPr="00041A39">
        <w:rPr>
          <w:color w:val="0000FF"/>
          <w:highlight w:val="white"/>
          <w:lang w:val="en-US"/>
        </w:rPr>
        <w:t xml:space="preserve"> </w:t>
      </w:r>
      <w:r w:rsidRPr="00041A39">
        <w:rPr>
          <w:color w:val="FF0000"/>
          <w:highlight w:val="white"/>
          <w:lang w:val="en-US"/>
        </w:rPr>
        <w:t>timeout</w:t>
      </w:r>
      <w:r w:rsidRPr="00041A39">
        <w:rPr>
          <w:color w:val="0000FF"/>
          <w:highlight w:val="white"/>
          <w:lang w:val="en-US"/>
        </w:rPr>
        <w:t>=</w:t>
      </w:r>
      <w:r w:rsidRPr="00041A39">
        <w:rPr>
          <w:color w:val="000000"/>
          <w:highlight w:val="white"/>
          <w:lang w:val="en-US"/>
        </w:rPr>
        <w:t>"</w:t>
      </w:r>
      <w:r w:rsidRPr="00041A39">
        <w:rPr>
          <w:color w:val="0000FF"/>
          <w:highlight w:val="white"/>
          <w:lang w:val="en-US"/>
        </w:rPr>
        <w:t>2880</w:t>
      </w:r>
      <w:r w:rsidRPr="00041A39">
        <w:rPr>
          <w:color w:val="000000"/>
          <w:highlight w:val="white"/>
          <w:lang w:val="en-US"/>
        </w:rPr>
        <w:t>"</w:t>
      </w:r>
      <w:r w:rsidRPr="00041A39">
        <w:rPr>
          <w:color w:val="0000FF"/>
          <w:highlight w:val="white"/>
          <w:lang w:val="en-US"/>
        </w:rPr>
        <w:t xml:space="preserve"> /&gt;</w:t>
      </w:r>
    </w:p>
    <w:p w14:paraId="5FA9339A" w14:textId="77777777" w:rsidR="006874B4" w:rsidRPr="004834E3" w:rsidRDefault="006874B4" w:rsidP="006874B4">
      <w:pPr>
        <w:pStyle w:val="CodeBlock"/>
        <w:rPr>
          <w:color w:val="0000FF"/>
          <w:lang w:val="en-US"/>
        </w:rPr>
      </w:pPr>
      <w:r w:rsidRPr="00041A39">
        <w:rPr>
          <w:color w:val="0000FF"/>
          <w:highlight w:val="white"/>
          <w:lang w:val="en-US"/>
        </w:rPr>
        <w:t xml:space="preserve">    </w:t>
      </w:r>
      <w:r w:rsidRPr="004834E3">
        <w:rPr>
          <w:color w:val="0000FF"/>
          <w:highlight w:val="white"/>
          <w:lang w:val="en-US"/>
        </w:rPr>
        <w:t>&lt;/</w:t>
      </w:r>
      <w:r w:rsidRPr="004834E3">
        <w:rPr>
          <w:highlight w:val="white"/>
          <w:lang w:val="en-US"/>
        </w:rPr>
        <w:t>authentication</w:t>
      </w:r>
      <w:r w:rsidRPr="004834E3">
        <w:rPr>
          <w:color w:val="0000FF"/>
          <w:highlight w:val="white"/>
          <w:lang w:val="en-US"/>
        </w:rPr>
        <w:t>&gt;</w:t>
      </w:r>
    </w:p>
    <w:p w14:paraId="792D789A" w14:textId="77777777" w:rsidR="006874B4" w:rsidRPr="004834E3" w:rsidRDefault="006874B4" w:rsidP="006874B4">
      <w:pPr>
        <w:pStyle w:val="CodeBlock"/>
        <w:rPr>
          <w:i/>
          <w:lang w:val="en-US"/>
        </w:rPr>
      </w:pPr>
      <w:r w:rsidRPr="004834E3">
        <w:rPr>
          <w:color w:val="0000FF"/>
          <w:highlight w:val="white"/>
          <w:lang w:val="en-US"/>
        </w:rPr>
        <w:t xml:space="preserve">    (…)</w:t>
      </w:r>
    </w:p>
    <w:p w14:paraId="6078AE18" w14:textId="77777777" w:rsidR="006874B4" w:rsidRPr="005261C0" w:rsidRDefault="006874B4" w:rsidP="006874B4">
      <w:pPr>
        <w:pStyle w:val="Legenda"/>
        <w:rPr>
          <w:lang w:val="en-US"/>
        </w:rPr>
      </w:pPr>
      <w:bookmarkStart w:id="239" w:name="_Toc365317860"/>
      <w:bookmarkStart w:id="240" w:name="_Toc372544158"/>
      <w:r w:rsidRPr="005261C0">
        <w:rPr>
          <w:lang w:val="en-US"/>
        </w:rPr>
        <w:t xml:space="preserve">Listagem </w:t>
      </w:r>
      <w:r>
        <w:fldChar w:fldCharType="begin"/>
      </w:r>
      <w:r w:rsidRPr="005261C0">
        <w:rPr>
          <w:lang w:val="en-US"/>
        </w:rPr>
        <w:instrText xml:space="preserve"> SEQ Listagem \* ARABIC </w:instrText>
      </w:r>
      <w:r>
        <w:fldChar w:fldCharType="separate"/>
      </w:r>
      <w:r w:rsidR="00A551CF" w:rsidRPr="005261C0">
        <w:rPr>
          <w:noProof/>
          <w:lang w:val="en-US"/>
        </w:rPr>
        <w:t>36</w:t>
      </w:r>
      <w:r>
        <w:fldChar w:fldCharType="end"/>
      </w:r>
      <w:r w:rsidRPr="005261C0">
        <w:rPr>
          <w:lang w:val="en-US"/>
        </w:rPr>
        <w:t xml:space="preserve"> – Web.config: Ação de login</w:t>
      </w:r>
      <w:bookmarkEnd w:id="239"/>
      <w:bookmarkEnd w:id="240"/>
      <w:r w:rsidRPr="005261C0">
        <w:rPr>
          <w:lang w:val="en-US"/>
        </w:rPr>
        <w:t xml:space="preserve"> </w:t>
      </w:r>
    </w:p>
    <w:p w14:paraId="2A0D5A0C" w14:textId="77777777" w:rsidR="007C1B57" w:rsidRPr="005261C0" w:rsidRDefault="007C1B57" w:rsidP="007C1B57">
      <w:pPr>
        <w:rPr>
          <w:lang w:val="en-US"/>
        </w:rPr>
      </w:pPr>
    </w:p>
    <w:p w14:paraId="10BBBC31" w14:textId="77777777" w:rsidR="006874B4" w:rsidRPr="005261C0" w:rsidRDefault="006874B4" w:rsidP="007C1B57">
      <w:pPr>
        <w:pStyle w:val="CodeBlock"/>
        <w:rPr>
          <w:lang w:val="en-US"/>
        </w:rPr>
      </w:pPr>
    </w:p>
    <w:p w14:paraId="13F95F00" w14:textId="77777777" w:rsidR="007C1B57" w:rsidRPr="004834E3" w:rsidRDefault="007C1B57" w:rsidP="007C1B57">
      <w:pPr>
        <w:pStyle w:val="CodeBlock"/>
        <w:rPr>
          <w:rFonts w:ascii="Consolas" w:hAnsi="Consolas" w:cs="Consolas"/>
          <w:color w:val="000000"/>
          <w:sz w:val="19"/>
          <w:szCs w:val="19"/>
          <w:highlight w:val="white"/>
          <w:lang w:val="en-US"/>
        </w:rPr>
      </w:pPr>
      <w:r w:rsidRPr="005261C0">
        <w:rPr>
          <w:rFonts w:ascii="Consolas" w:hAnsi="Consolas" w:cs="Consolas"/>
          <w:color w:val="000000"/>
          <w:sz w:val="19"/>
          <w:szCs w:val="19"/>
          <w:highlight w:val="white"/>
          <w:lang w:val="en-US"/>
        </w:rPr>
        <w:t xml:space="preserve">    </w:t>
      </w:r>
      <w:r w:rsidRPr="004834E3">
        <w:rPr>
          <w:rFonts w:ascii="Consolas" w:hAnsi="Consolas" w:cs="Consolas"/>
          <w:color w:val="0000FF"/>
          <w:sz w:val="19"/>
          <w:szCs w:val="19"/>
          <w:highlight w:val="white"/>
          <w:lang w:val="en-US"/>
        </w:rPr>
        <w:t>public</w:t>
      </w:r>
      <w:r w:rsidRPr="004834E3">
        <w:rPr>
          <w:rFonts w:ascii="Consolas" w:hAnsi="Consolas" w:cs="Consolas"/>
          <w:color w:val="000000"/>
          <w:sz w:val="19"/>
          <w:szCs w:val="19"/>
          <w:highlight w:val="white"/>
          <w:lang w:val="en-US"/>
        </w:rPr>
        <w:t xml:space="preserve"> </w:t>
      </w:r>
      <w:r w:rsidRPr="004834E3">
        <w:rPr>
          <w:rFonts w:ascii="Consolas" w:hAnsi="Consolas" w:cs="Consolas"/>
          <w:color w:val="0000FF"/>
          <w:sz w:val="19"/>
          <w:szCs w:val="19"/>
          <w:highlight w:val="white"/>
          <w:lang w:val="en-US"/>
        </w:rPr>
        <w:t>class</w:t>
      </w:r>
      <w:r w:rsidRPr="004834E3">
        <w:rPr>
          <w:rFonts w:ascii="Consolas" w:hAnsi="Consolas" w:cs="Consolas"/>
          <w:color w:val="000000"/>
          <w:sz w:val="19"/>
          <w:szCs w:val="19"/>
          <w:highlight w:val="white"/>
          <w:lang w:val="en-US"/>
        </w:rPr>
        <w:t xml:space="preserve"> </w:t>
      </w:r>
      <w:r w:rsidRPr="004834E3">
        <w:rPr>
          <w:rFonts w:ascii="Consolas" w:hAnsi="Consolas" w:cs="Consolas"/>
          <w:color w:val="2B91AF"/>
          <w:sz w:val="19"/>
          <w:szCs w:val="19"/>
          <w:highlight w:val="white"/>
          <w:lang w:val="en-US"/>
        </w:rPr>
        <w:t>FilterConfig</w:t>
      </w:r>
    </w:p>
    <w:p w14:paraId="60BE49C5" w14:textId="77777777" w:rsidR="007C1B57" w:rsidRPr="004834E3" w:rsidRDefault="007C1B57" w:rsidP="007C1B57">
      <w:pPr>
        <w:pStyle w:val="CodeBlock"/>
        <w:rPr>
          <w:rFonts w:ascii="Consolas" w:hAnsi="Consolas" w:cs="Consolas"/>
          <w:color w:val="000000"/>
          <w:sz w:val="19"/>
          <w:szCs w:val="19"/>
          <w:highlight w:val="white"/>
          <w:lang w:val="en-US"/>
        </w:rPr>
      </w:pPr>
      <w:r w:rsidRPr="004834E3">
        <w:rPr>
          <w:rFonts w:ascii="Consolas" w:hAnsi="Consolas" w:cs="Consolas"/>
          <w:color w:val="000000"/>
          <w:sz w:val="19"/>
          <w:szCs w:val="19"/>
          <w:highlight w:val="white"/>
          <w:lang w:val="en-US"/>
        </w:rPr>
        <w:t xml:space="preserve">    {</w:t>
      </w:r>
    </w:p>
    <w:p w14:paraId="7F20E6B0" w14:textId="77777777" w:rsidR="007C1B57" w:rsidRPr="004834E3" w:rsidRDefault="007C1B57" w:rsidP="007C1B57">
      <w:pPr>
        <w:pStyle w:val="CodeBlock"/>
        <w:rPr>
          <w:rFonts w:ascii="Consolas" w:hAnsi="Consolas" w:cs="Consolas"/>
          <w:color w:val="000000"/>
          <w:sz w:val="19"/>
          <w:szCs w:val="19"/>
          <w:highlight w:val="white"/>
          <w:lang w:val="en-US"/>
        </w:rPr>
      </w:pPr>
      <w:r w:rsidRPr="004834E3">
        <w:rPr>
          <w:rFonts w:ascii="Consolas" w:hAnsi="Consolas" w:cs="Consolas"/>
          <w:color w:val="000000"/>
          <w:sz w:val="19"/>
          <w:szCs w:val="19"/>
          <w:highlight w:val="white"/>
          <w:lang w:val="en-US"/>
        </w:rPr>
        <w:t xml:space="preserve">        </w:t>
      </w:r>
      <w:r w:rsidRPr="004834E3">
        <w:rPr>
          <w:rFonts w:ascii="Consolas" w:hAnsi="Consolas" w:cs="Consolas"/>
          <w:color w:val="0000FF"/>
          <w:sz w:val="19"/>
          <w:szCs w:val="19"/>
          <w:highlight w:val="white"/>
          <w:lang w:val="en-US"/>
        </w:rPr>
        <w:t>public</w:t>
      </w:r>
      <w:r w:rsidRPr="004834E3">
        <w:rPr>
          <w:rFonts w:ascii="Consolas" w:hAnsi="Consolas" w:cs="Consolas"/>
          <w:color w:val="000000"/>
          <w:sz w:val="19"/>
          <w:szCs w:val="19"/>
          <w:highlight w:val="white"/>
          <w:lang w:val="en-US"/>
        </w:rPr>
        <w:t xml:space="preserve"> </w:t>
      </w:r>
      <w:r w:rsidRPr="004834E3">
        <w:rPr>
          <w:rFonts w:ascii="Consolas" w:hAnsi="Consolas" w:cs="Consolas"/>
          <w:color w:val="0000FF"/>
          <w:sz w:val="19"/>
          <w:szCs w:val="19"/>
          <w:highlight w:val="white"/>
          <w:lang w:val="en-US"/>
        </w:rPr>
        <w:t>static</w:t>
      </w:r>
      <w:r w:rsidRPr="004834E3">
        <w:rPr>
          <w:rFonts w:ascii="Consolas" w:hAnsi="Consolas" w:cs="Consolas"/>
          <w:color w:val="000000"/>
          <w:sz w:val="19"/>
          <w:szCs w:val="19"/>
          <w:highlight w:val="white"/>
          <w:lang w:val="en-US"/>
        </w:rPr>
        <w:t xml:space="preserve"> </w:t>
      </w:r>
      <w:r w:rsidRPr="004834E3">
        <w:rPr>
          <w:rFonts w:ascii="Consolas" w:hAnsi="Consolas" w:cs="Consolas"/>
          <w:color w:val="0000FF"/>
          <w:sz w:val="19"/>
          <w:szCs w:val="19"/>
          <w:highlight w:val="white"/>
          <w:lang w:val="en-US"/>
        </w:rPr>
        <w:t>void</w:t>
      </w:r>
      <w:r w:rsidRPr="004834E3">
        <w:rPr>
          <w:rFonts w:ascii="Consolas" w:hAnsi="Consolas" w:cs="Consolas"/>
          <w:color w:val="000000"/>
          <w:sz w:val="19"/>
          <w:szCs w:val="19"/>
          <w:highlight w:val="white"/>
          <w:lang w:val="en-US"/>
        </w:rPr>
        <w:t xml:space="preserve"> RegisterGlobalFilters(</w:t>
      </w:r>
      <w:r w:rsidRPr="004834E3">
        <w:rPr>
          <w:rFonts w:ascii="Consolas" w:hAnsi="Consolas" w:cs="Consolas"/>
          <w:color w:val="2B91AF"/>
          <w:sz w:val="19"/>
          <w:szCs w:val="19"/>
          <w:highlight w:val="white"/>
          <w:lang w:val="en-US"/>
        </w:rPr>
        <w:t>GlobalFilterCollection</w:t>
      </w:r>
      <w:r w:rsidRPr="004834E3">
        <w:rPr>
          <w:rFonts w:ascii="Consolas" w:hAnsi="Consolas" w:cs="Consolas"/>
          <w:color w:val="000000"/>
          <w:sz w:val="19"/>
          <w:szCs w:val="19"/>
          <w:highlight w:val="white"/>
          <w:lang w:val="en-US"/>
        </w:rPr>
        <w:t xml:space="preserve"> filters)</w:t>
      </w:r>
    </w:p>
    <w:p w14:paraId="2C3EE779" w14:textId="77777777" w:rsidR="007C1B57" w:rsidRDefault="007C1B57" w:rsidP="007C1B57">
      <w:pPr>
        <w:pStyle w:val="CodeBlock"/>
        <w:rPr>
          <w:rFonts w:ascii="Consolas" w:hAnsi="Consolas" w:cs="Consolas"/>
          <w:color w:val="000000"/>
          <w:sz w:val="19"/>
          <w:szCs w:val="19"/>
          <w:highlight w:val="white"/>
        </w:rPr>
      </w:pPr>
      <w:r w:rsidRPr="004834E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0442D86A" w14:textId="77777777" w:rsidR="007C1B57" w:rsidRDefault="007C1B57" w:rsidP="007C1B5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filters.Add(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AuthorizeAttribute</w:t>
      </w:r>
      <w:r>
        <w:rPr>
          <w:rFonts w:ascii="Consolas" w:hAnsi="Consolas" w:cs="Consolas"/>
          <w:color w:val="000000"/>
          <w:sz w:val="19"/>
          <w:szCs w:val="19"/>
          <w:highlight w:val="white"/>
        </w:rPr>
        <w:t>());</w:t>
      </w:r>
    </w:p>
    <w:p w14:paraId="13750A9D" w14:textId="66498B51" w:rsidR="007C1B57" w:rsidRDefault="007C1B57" w:rsidP="007C1B5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24F40B" w14:textId="77777777" w:rsidR="007C1B57" w:rsidRDefault="007C1B57" w:rsidP="007C1B5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3D0611" w14:textId="00B2F6A8" w:rsidR="007C1B57" w:rsidRDefault="007C1B57" w:rsidP="007C1B57">
      <w:pPr>
        <w:pStyle w:val="CodeBlock"/>
      </w:pPr>
      <w:r>
        <w:rPr>
          <w:rFonts w:ascii="Consolas" w:hAnsi="Consolas" w:cs="Consolas"/>
          <w:color w:val="000000"/>
          <w:sz w:val="19"/>
          <w:szCs w:val="19"/>
          <w:highlight w:val="white"/>
        </w:rPr>
        <w:t xml:space="preserve">    }</w:t>
      </w:r>
    </w:p>
    <w:p w14:paraId="06000F2D" w14:textId="77777777" w:rsidR="007C1B57" w:rsidRDefault="007C1B57" w:rsidP="007C1B57">
      <w:pPr>
        <w:pStyle w:val="CodeBlock"/>
      </w:pPr>
    </w:p>
    <w:p w14:paraId="4AC3FDF3" w14:textId="22C9F65B" w:rsidR="007C1B57" w:rsidRDefault="007C1B57" w:rsidP="007C1B57">
      <w:pPr>
        <w:pStyle w:val="Legenda"/>
      </w:pPr>
      <w:bookmarkStart w:id="241" w:name="_Toc372544159"/>
      <w:r>
        <w:t xml:space="preserve">Listagem </w:t>
      </w:r>
      <w:r>
        <w:fldChar w:fldCharType="begin"/>
      </w:r>
      <w:r>
        <w:instrText xml:space="preserve"> SEQ Listagem \* ARABIC </w:instrText>
      </w:r>
      <w:r>
        <w:fldChar w:fldCharType="separate"/>
      </w:r>
      <w:r w:rsidR="00A551CF">
        <w:rPr>
          <w:noProof/>
        </w:rPr>
        <w:t>37</w:t>
      </w:r>
      <w:r>
        <w:fldChar w:fldCharType="end"/>
      </w:r>
      <w:r>
        <w:t xml:space="preserve"> – Filtro de Autorização configurado globalmente</w:t>
      </w:r>
      <w:bookmarkEnd w:id="241"/>
      <w:r>
        <w:t xml:space="preserve"> </w:t>
      </w:r>
    </w:p>
    <w:p w14:paraId="2B72D7EC" w14:textId="77777777" w:rsidR="007C1B57" w:rsidRDefault="007C1B57" w:rsidP="007C1B57"/>
    <w:p w14:paraId="0D2F65BE" w14:textId="77777777" w:rsidR="006874B4" w:rsidRDefault="006874B4" w:rsidP="006874B4">
      <w:pPr>
        <w:pStyle w:val="NoteTitle"/>
      </w:pPr>
      <w:r>
        <w:t>Nota</w:t>
      </w:r>
    </w:p>
    <w:p w14:paraId="6E5ED781" w14:textId="34C2A3A9" w:rsidR="006874B4" w:rsidRPr="00AA405A" w:rsidRDefault="006874B4" w:rsidP="006874B4">
      <w:pPr>
        <w:pStyle w:val="Note"/>
      </w:pPr>
      <w:r>
        <w:t>Quando um atributo [</w:t>
      </w:r>
      <w:r w:rsidRPr="007C1B57">
        <w:rPr>
          <w:b/>
        </w:rPr>
        <w:t>Authorize</w:t>
      </w:r>
      <w:r>
        <w:t xml:space="preserve">] é utilizado em um </w:t>
      </w:r>
      <w:r w:rsidR="007C1B57">
        <w:rPr>
          <w:i/>
        </w:rPr>
        <w:t>Controlador ou Globalmente</w:t>
      </w:r>
      <w:r>
        <w:t>, é possível criar exceções de acesso para as ações através do atributo [</w:t>
      </w:r>
      <w:r w:rsidRPr="007C1B57">
        <w:rPr>
          <w:b/>
        </w:rPr>
        <w:t>AllowAnonymous</w:t>
      </w:r>
      <w:r>
        <w:t>]</w:t>
      </w:r>
    </w:p>
    <w:p w14:paraId="477E5385" w14:textId="77777777" w:rsidR="006874B4" w:rsidRDefault="006874B4" w:rsidP="006874B4"/>
    <w:p w14:paraId="5456DF45" w14:textId="77777777" w:rsidR="006874B4" w:rsidRDefault="006874B4" w:rsidP="006874B4">
      <w:r>
        <w:t xml:space="preserve">O filtro </w:t>
      </w:r>
      <w:r w:rsidRPr="007650DD">
        <w:rPr>
          <w:i/>
        </w:rPr>
        <w:t>Authorize</w:t>
      </w:r>
      <w:r>
        <w:t xml:space="preserve"> também permite que sejam especificados quais os usuários ou grupos/perfis terão permissão de acesso a determinada ação do </w:t>
      </w:r>
      <w:r w:rsidRPr="00041A39">
        <w:rPr>
          <w:i/>
        </w:rPr>
        <w:t>controller</w:t>
      </w:r>
      <w:r>
        <w:t>.</w:t>
      </w:r>
    </w:p>
    <w:p w14:paraId="23C03E9F" w14:textId="77777777" w:rsidR="006874B4" w:rsidRDefault="006874B4" w:rsidP="006874B4">
      <w:r>
        <w:t>Por exemplo: para dar acesso a usuários determinados, utiliza-se o parâmetro “Users”:</w:t>
      </w:r>
    </w:p>
    <w:p w14:paraId="212F2A76" w14:textId="77777777" w:rsidR="006874B4" w:rsidRPr="0015704A" w:rsidRDefault="006874B4" w:rsidP="006874B4">
      <w:pPr>
        <w:pStyle w:val="CodeBlock"/>
        <w:rPr>
          <w:color w:val="000000"/>
          <w:highlight w:val="white"/>
          <w:lang w:val="en-US"/>
        </w:rPr>
      </w:pPr>
      <w:r>
        <w:rPr>
          <w:color w:val="000000"/>
          <w:highlight w:val="white"/>
        </w:rPr>
        <w:t xml:space="preserve">        </w:t>
      </w:r>
      <w:r w:rsidRPr="0015704A">
        <w:rPr>
          <w:color w:val="000000"/>
          <w:highlight w:val="white"/>
          <w:lang w:val="en-US"/>
        </w:rPr>
        <w:t>[</w:t>
      </w:r>
      <w:r w:rsidRPr="0015704A">
        <w:rPr>
          <w:color w:val="2B91AF"/>
          <w:highlight w:val="white"/>
          <w:lang w:val="en-US"/>
        </w:rPr>
        <w:t>Authorize</w:t>
      </w:r>
      <w:r w:rsidRPr="0015704A">
        <w:rPr>
          <w:color w:val="000000"/>
          <w:highlight w:val="white"/>
          <w:lang w:val="en-US"/>
        </w:rPr>
        <w:t>(Users=</w:t>
      </w:r>
      <w:r w:rsidRPr="0015704A">
        <w:rPr>
          <w:highlight w:val="white"/>
          <w:lang w:val="en-US"/>
        </w:rPr>
        <w:t>"usuario1, usuario2,...,usuario</w:t>
      </w:r>
      <w:r>
        <w:rPr>
          <w:highlight w:val="white"/>
          <w:lang w:val="en-US"/>
        </w:rPr>
        <w:t>N</w:t>
      </w:r>
      <w:r w:rsidRPr="0015704A">
        <w:rPr>
          <w:highlight w:val="white"/>
          <w:lang w:val="en-US"/>
        </w:rPr>
        <w:t>"</w:t>
      </w:r>
      <w:r w:rsidRPr="0015704A">
        <w:rPr>
          <w:color w:val="000000"/>
          <w:highlight w:val="white"/>
          <w:lang w:val="en-US"/>
        </w:rPr>
        <w:t>)]</w:t>
      </w:r>
    </w:p>
    <w:p w14:paraId="297CBC66" w14:textId="77777777" w:rsidR="006874B4" w:rsidRPr="0015704A" w:rsidRDefault="006874B4" w:rsidP="006874B4">
      <w:pPr>
        <w:pStyle w:val="CodeBlock"/>
        <w:rPr>
          <w:color w:val="000000"/>
          <w:highlight w:val="white"/>
          <w:lang w:val="en-US"/>
        </w:rPr>
      </w:pPr>
      <w:r w:rsidRPr="0015704A">
        <w:rPr>
          <w:color w:val="000000"/>
          <w:highlight w:val="white"/>
          <w:lang w:val="en-US"/>
        </w:rPr>
        <w:t xml:space="preserve">        </w:t>
      </w:r>
    </w:p>
    <w:p w14:paraId="31544C21" w14:textId="77777777" w:rsidR="006874B4" w:rsidRPr="00BA17D6" w:rsidRDefault="006874B4" w:rsidP="006874B4">
      <w:pPr>
        <w:pStyle w:val="CodeBlock"/>
        <w:rPr>
          <w:color w:val="000000"/>
          <w:highlight w:val="white"/>
          <w:lang w:val="en-US"/>
        </w:rPr>
      </w:pPr>
      <w:r w:rsidRPr="0015704A">
        <w:rPr>
          <w:color w:val="000000"/>
          <w:highlight w:val="white"/>
          <w:lang w:val="en-US"/>
        </w:rPr>
        <w:t xml:space="preserve">        </w:t>
      </w:r>
      <w:r w:rsidRPr="00BA17D6">
        <w:rPr>
          <w:color w:val="0000FF"/>
          <w:highlight w:val="white"/>
          <w:lang w:val="en-US"/>
        </w:rPr>
        <w:t>public</w:t>
      </w:r>
      <w:r w:rsidRPr="00BA17D6">
        <w:rPr>
          <w:color w:val="000000"/>
          <w:highlight w:val="white"/>
          <w:lang w:val="en-US"/>
        </w:rPr>
        <w:t xml:space="preserve"> </w:t>
      </w:r>
      <w:r w:rsidRPr="00BA17D6">
        <w:rPr>
          <w:color w:val="2B91AF"/>
          <w:highlight w:val="white"/>
          <w:lang w:val="en-US"/>
        </w:rPr>
        <w:t>ActionResult</w:t>
      </w:r>
      <w:r w:rsidRPr="00BA17D6">
        <w:rPr>
          <w:color w:val="000000"/>
          <w:highlight w:val="white"/>
          <w:lang w:val="en-US"/>
        </w:rPr>
        <w:t xml:space="preserve"> Test()</w:t>
      </w:r>
    </w:p>
    <w:p w14:paraId="09F954E0" w14:textId="77777777" w:rsidR="006874B4" w:rsidRPr="00BA17D6" w:rsidRDefault="006874B4" w:rsidP="006874B4">
      <w:pPr>
        <w:pStyle w:val="CodeBlock"/>
        <w:rPr>
          <w:color w:val="000000"/>
          <w:highlight w:val="white"/>
          <w:lang w:val="en-US"/>
        </w:rPr>
      </w:pPr>
      <w:r w:rsidRPr="00BA17D6">
        <w:rPr>
          <w:color w:val="000000"/>
          <w:highlight w:val="white"/>
          <w:lang w:val="en-US"/>
        </w:rPr>
        <w:t xml:space="preserve">        {</w:t>
      </w:r>
    </w:p>
    <w:p w14:paraId="3D39C268" w14:textId="77777777" w:rsidR="006874B4" w:rsidRPr="00BA17D6" w:rsidRDefault="006874B4" w:rsidP="006874B4">
      <w:pPr>
        <w:pStyle w:val="CodeBlock"/>
        <w:rPr>
          <w:color w:val="000000"/>
          <w:highlight w:val="white"/>
          <w:lang w:val="en-US"/>
        </w:rPr>
      </w:pPr>
      <w:r w:rsidRPr="00BA17D6">
        <w:rPr>
          <w:color w:val="000000"/>
          <w:highlight w:val="white"/>
          <w:lang w:val="en-US"/>
        </w:rPr>
        <w:t xml:space="preserve">            </w:t>
      </w:r>
      <w:r w:rsidRPr="00BA17D6">
        <w:rPr>
          <w:color w:val="0000FF"/>
          <w:highlight w:val="white"/>
          <w:lang w:val="en-US"/>
        </w:rPr>
        <w:t>return</w:t>
      </w:r>
      <w:r w:rsidRPr="00BA17D6">
        <w:rPr>
          <w:color w:val="000000"/>
          <w:highlight w:val="white"/>
          <w:lang w:val="en-US"/>
        </w:rPr>
        <w:t xml:space="preserve"> View();</w:t>
      </w:r>
    </w:p>
    <w:p w14:paraId="6BE3EFFD" w14:textId="77777777" w:rsidR="006874B4" w:rsidRDefault="006874B4" w:rsidP="006874B4">
      <w:pPr>
        <w:pStyle w:val="CodeBlock"/>
      </w:pPr>
      <w:r w:rsidRPr="00BA17D6">
        <w:rPr>
          <w:color w:val="000000"/>
          <w:highlight w:val="white"/>
          <w:lang w:val="en-US"/>
        </w:rPr>
        <w:t xml:space="preserve">        </w:t>
      </w:r>
      <w:r>
        <w:rPr>
          <w:color w:val="000000"/>
          <w:highlight w:val="white"/>
        </w:rPr>
        <w:t>}</w:t>
      </w:r>
    </w:p>
    <w:p w14:paraId="227A9F71" w14:textId="77777777" w:rsidR="006874B4" w:rsidRDefault="006874B4" w:rsidP="006874B4">
      <w:pPr>
        <w:pStyle w:val="Legenda"/>
      </w:pPr>
      <w:bookmarkStart w:id="242" w:name="_Toc365317861"/>
      <w:bookmarkStart w:id="243" w:name="_Toc372544160"/>
      <w:r>
        <w:t xml:space="preserve">Listagem </w:t>
      </w:r>
      <w:r>
        <w:fldChar w:fldCharType="begin"/>
      </w:r>
      <w:r>
        <w:instrText xml:space="preserve"> SEQ Listagem \* ARABIC </w:instrText>
      </w:r>
      <w:r>
        <w:fldChar w:fldCharType="separate"/>
      </w:r>
      <w:r w:rsidR="00A551CF">
        <w:rPr>
          <w:noProof/>
        </w:rPr>
        <w:t>38</w:t>
      </w:r>
      <w:r>
        <w:fldChar w:fldCharType="end"/>
      </w:r>
      <w:r>
        <w:t xml:space="preserve"> – Parâmetro Users</w:t>
      </w:r>
      <w:bookmarkEnd w:id="242"/>
      <w:bookmarkEnd w:id="243"/>
    </w:p>
    <w:p w14:paraId="5543867E" w14:textId="77777777" w:rsidR="006874B4" w:rsidRPr="0015704A" w:rsidRDefault="006874B4" w:rsidP="006874B4">
      <w:r>
        <w:t>Também é possível gerenciar grupos de usuários através do parâmetro “Roles”</w:t>
      </w:r>
    </w:p>
    <w:p w14:paraId="1A8B84D0" w14:textId="77777777" w:rsidR="006874B4" w:rsidRDefault="006874B4" w:rsidP="006874B4">
      <w:pPr>
        <w:pStyle w:val="CodeBlock"/>
        <w:rPr>
          <w:color w:val="000000"/>
          <w:highlight w:val="white"/>
        </w:rPr>
      </w:pPr>
      <w:r>
        <w:rPr>
          <w:color w:val="000000"/>
          <w:highlight w:val="white"/>
        </w:rPr>
        <w:t xml:space="preserve">        [</w:t>
      </w:r>
      <w:r>
        <w:rPr>
          <w:color w:val="2B91AF"/>
          <w:highlight w:val="white"/>
        </w:rPr>
        <w:t>Authorize</w:t>
      </w:r>
      <w:r>
        <w:rPr>
          <w:color w:val="000000"/>
          <w:highlight w:val="white"/>
        </w:rPr>
        <w:t>(Roles=</w:t>
      </w:r>
      <w:r>
        <w:rPr>
          <w:highlight w:val="white"/>
        </w:rPr>
        <w:t>"administradores,grupo1,grupo2,...,grupoN"</w:t>
      </w:r>
      <w:r>
        <w:rPr>
          <w:color w:val="000000"/>
          <w:highlight w:val="white"/>
        </w:rPr>
        <w:t>]</w:t>
      </w:r>
    </w:p>
    <w:p w14:paraId="7572EEC2" w14:textId="77777777" w:rsidR="006874B4" w:rsidRPr="0015704A" w:rsidRDefault="006874B4" w:rsidP="006874B4">
      <w:pPr>
        <w:pStyle w:val="CodeBlock"/>
        <w:rPr>
          <w:color w:val="000000"/>
          <w:highlight w:val="white"/>
          <w:lang w:val="en-US"/>
        </w:rPr>
      </w:pPr>
      <w:r>
        <w:rPr>
          <w:color w:val="000000"/>
          <w:highlight w:val="white"/>
        </w:rPr>
        <w:t xml:space="preserve">        </w:t>
      </w:r>
      <w:r w:rsidRPr="0015704A">
        <w:rPr>
          <w:color w:val="0000FF"/>
          <w:highlight w:val="white"/>
          <w:lang w:val="en-US"/>
        </w:rPr>
        <w:t>public</w:t>
      </w:r>
      <w:r w:rsidRPr="0015704A">
        <w:rPr>
          <w:color w:val="000000"/>
          <w:highlight w:val="white"/>
          <w:lang w:val="en-US"/>
        </w:rPr>
        <w:t xml:space="preserve"> </w:t>
      </w:r>
      <w:r w:rsidRPr="0015704A">
        <w:rPr>
          <w:color w:val="2B91AF"/>
          <w:highlight w:val="white"/>
          <w:lang w:val="en-US"/>
        </w:rPr>
        <w:t>ActionResult</w:t>
      </w:r>
      <w:r w:rsidRPr="0015704A">
        <w:rPr>
          <w:color w:val="000000"/>
          <w:highlight w:val="white"/>
          <w:lang w:val="en-US"/>
        </w:rPr>
        <w:t xml:space="preserve"> Test()</w:t>
      </w:r>
    </w:p>
    <w:p w14:paraId="553E8874" w14:textId="77777777" w:rsidR="006874B4" w:rsidRPr="0015704A" w:rsidRDefault="006874B4" w:rsidP="006874B4">
      <w:pPr>
        <w:pStyle w:val="CodeBlock"/>
        <w:rPr>
          <w:color w:val="000000"/>
          <w:highlight w:val="white"/>
          <w:lang w:val="en-US"/>
        </w:rPr>
      </w:pPr>
      <w:r w:rsidRPr="0015704A">
        <w:rPr>
          <w:color w:val="000000"/>
          <w:highlight w:val="white"/>
          <w:lang w:val="en-US"/>
        </w:rPr>
        <w:t xml:space="preserve">        {</w:t>
      </w:r>
    </w:p>
    <w:p w14:paraId="5B05AD45" w14:textId="77777777" w:rsidR="006874B4" w:rsidRPr="0015704A" w:rsidRDefault="006874B4" w:rsidP="006874B4">
      <w:pPr>
        <w:pStyle w:val="CodeBlock"/>
        <w:rPr>
          <w:color w:val="000000"/>
          <w:highlight w:val="white"/>
          <w:lang w:val="en-US"/>
        </w:rPr>
      </w:pPr>
      <w:r w:rsidRPr="0015704A">
        <w:rPr>
          <w:color w:val="000000"/>
          <w:highlight w:val="white"/>
          <w:lang w:val="en-US"/>
        </w:rPr>
        <w:t xml:space="preserve">            </w:t>
      </w:r>
      <w:r w:rsidRPr="0015704A">
        <w:rPr>
          <w:color w:val="0000FF"/>
          <w:highlight w:val="white"/>
          <w:lang w:val="en-US"/>
        </w:rPr>
        <w:t>return</w:t>
      </w:r>
      <w:r w:rsidRPr="0015704A">
        <w:rPr>
          <w:color w:val="000000"/>
          <w:highlight w:val="white"/>
          <w:lang w:val="en-US"/>
        </w:rPr>
        <w:t xml:space="preserve"> View();</w:t>
      </w:r>
    </w:p>
    <w:p w14:paraId="03D515D3" w14:textId="77777777" w:rsidR="006874B4" w:rsidRPr="00BA17D6" w:rsidRDefault="006874B4" w:rsidP="006874B4">
      <w:pPr>
        <w:pStyle w:val="CodeBlock"/>
      </w:pPr>
      <w:r w:rsidRPr="0015704A">
        <w:rPr>
          <w:color w:val="000000"/>
          <w:highlight w:val="white"/>
          <w:lang w:val="en-US"/>
        </w:rPr>
        <w:t xml:space="preserve">        </w:t>
      </w:r>
      <w:r w:rsidRPr="00BA17D6">
        <w:rPr>
          <w:color w:val="000000"/>
          <w:highlight w:val="white"/>
        </w:rPr>
        <w:t>}</w:t>
      </w:r>
    </w:p>
    <w:p w14:paraId="20B2E664" w14:textId="77777777" w:rsidR="006874B4" w:rsidRPr="00BA17D6" w:rsidRDefault="006874B4" w:rsidP="006874B4">
      <w:pPr>
        <w:pStyle w:val="Legenda"/>
      </w:pPr>
      <w:bookmarkStart w:id="244" w:name="_Toc365317862"/>
      <w:bookmarkStart w:id="245" w:name="_Toc372544161"/>
      <w:r w:rsidRPr="00BA17D6">
        <w:t xml:space="preserve">Listagem </w:t>
      </w:r>
      <w:r>
        <w:fldChar w:fldCharType="begin"/>
      </w:r>
      <w:r w:rsidRPr="00BA17D6">
        <w:instrText xml:space="preserve"> SEQ Listagem \* ARABIC </w:instrText>
      </w:r>
      <w:r>
        <w:fldChar w:fldCharType="separate"/>
      </w:r>
      <w:r w:rsidR="00A551CF">
        <w:rPr>
          <w:noProof/>
        </w:rPr>
        <w:t>39</w:t>
      </w:r>
      <w:r>
        <w:fldChar w:fldCharType="end"/>
      </w:r>
      <w:r w:rsidRPr="00BA17D6">
        <w:t xml:space="preserve"> – Parâmetro Roles</w:t>
      </w:r>
      <w:bookmarkEnd w:id="244"/>
      <w:bookmarkEnd w:id="245"/>
    </w:p>
    <w:p w14:paraId="0A3D60A6" w14:textId="77777777" w:rsidR="006874B4" w:rsidRPr="00BA17D6" w:rsidRDefault="006874B4" w:rsidP="006874B4"/>
    <w:p w14:paraId="6FB17D5E" w14:textId="77777777" w:rsidR="006874B4" w:rsidRDefault="006874B4" w:rsidP="006874B4">
      <w:r>
        <w:t xml:space="preserve">O gerenciamento dos perfis depende de uma tabela com os roles específicos. </w:t>
      </w:r>
    </w:p>
    <w:p w14:paraId="7FF5107E" w14:textId="77777777" w:rsidR="00F24859" w:rsidRDefault="00F24859">
      <w:pPr>
        <w:spacing w:before="0" w:after="200"/>
      </w:pPr>
      <w:r>
        <w:br w:type="page"/>
      </w:r>
    </w:p>
    <w:p w14:paraId="072380C7" w14:textId="52C23842" w:rsidR="006874B4" w:rsidRDefault="006874B4" w:rsidP="006874B4">
      <w:pPr>
        <w:rPr>
          <w:i/>
        </w:rPr>
      </w:pPr>
      <w:r>
        <w:lastRenderedPageBreak/>
        <w:t xml:space="preserve">A funcionalidade não vem habilitada por padrão na criação de uma nova aplicação ASP.NET MVC, devendo portanto, ser habilitada explicitamente no arquivo </w:t>
      </w:r>
      <w:r>
        <w:rPr>
          <w:i/>
        </w:rPr>
        <w:t>web.config.</w:t>
      </w:r>
    </w:p>
    <w:p w14:paraId="78100F0F" w14:textId="77777777" w:rsidR="006874B4" w:rsidRDefault="006874B4" w:rsidP="006874B4">
      <w:pPr>
        <w:rPr>
          <w:rFonts w:ascii="Consolas" w:hAnsi="Consolas" w:cs="Consolas"/>
          <w:color w:val="000000"/>
          <w:sz w:val="19"/>
          <w:szCs w:val="19"/>
          <w:highlight w:val="white"/>
        </w:rPr>
      </w:pPr>
    </w:p>
    <w:p w14:paraId="1B1E9834" w14:textId="77777777" w:rsidR="006874B4" w:rsidRPr="00A1644B" w:rsidRDefault="006874B4" w:rsidP="006874B4">
      <w:pPr>
        <w:pStyle w:val="CodeBlock"/>
        <w:rPr>
          <w:color w:val="000000"/>
          <w:highlight w:val="white"/>
          <w:lang w:val="en-US"/>
        </w:rPr>
      </w:pPr>
      <w:r>
        <w:rPr>
          <w:color w:val="0000FF"/>
          <w:highlight w:val="white"/>
        </w:rPr>
        <w:tab/>
      </w:r>
      <w:r w:rsidRPr="00A1644B">
        <w:rPr>
          <w:color w:val="0000FF"/>
          <w:highlight w:val="white"/>
        </w:rPr>
        <w:t xml:space="preserve">  </w:t>
      </w:r>
      <w:r w:rsidRPr="00A1644B">
        <w:rPr>
          <w:color w:val="0000FF"/>
          <w:highlight w:val="white"/>
          <w:lang w:val="en-US"/>
        </w:rPr>
        <w:t>&lt;</w:t>
      </w:r>
      <w:r w:rsidRPr="00A1644B">
        <w:rPr>
          <w:color w:val="A31515"/>
          <w:highlight w:val="white"/>
          <w:lang w:val="en-US"/>
        </w:rPr>
        <w:t>roleManager</w:t>
      </w:r>
      <w:r w:rsidRPr="00A1644B">
        <w:rPr>
          <w:color w:val="0000FF"/>
          <w:highlight w:val="white"/>
          <w:lang w:val="en-US"/>
        </w:rPr>
        <w:t xml:space="preserve"> </w:t>
      </w:r>
      <w:r w:rsidRPr="00A1644B">
        <w:rPr>
          <w:highlight w:val="white"/>
          <w:lang w:val="en-US"/>
        </w:rPr>
        <w:t>enabled</w:t>
      </w:r>
      <w:r w:rsidRPr="00A1644B">
        <w:rPr>
          <w:color w:val="0000FF"/>
          <w:highlight w:val="white"/>
          <w:lang w:val="en-US"/>
        </w:rPr>
        <w:t>=</w:t>
      </w:r>
      <w:r w:rsidRPr="00A1644B">
        <w:rPr>
          <w:color w:val="000000"/>
          <w:highlight w:val="white"/>
          <w:lang w:val="en-US"/>
        </w:rPr>
        <w:t>"</w:t>
      </w:r>
      <w:r w:rsidRPr="00A1644B">
        <w:rPr>
          <w:color w:val="0000FF"/>
          <w:highlight w:val="white"/>
          <w:lang w:val="en-US"/>
        </w:rPr>
        <w:t>true</w:t>
      </w:r>
      <w:r w:rsidRPr="00A1644B">
        <w:rPr>
          <w:color w:val="000000"/>
          <w:highlight w:val="white"/>
          <w:lang w:val="en-US"/>
        </w:rPr>
        <w:t>"</w:t>
      </w:r>
      <w:r w:rsidRPr="00A1644B">
        <w:rPr>
          <w:color w:val="0000FF"/>
          <w:highlight w:val="white"/>
          <w:lang w:val="en-US"/>
        </w:rPr>
        <w:t xml:space="preserve"> </w:t>
      </w:r>
      <w:r w:rsidRPr="00A1644B">
        <w:rPr>
          <w:highlight w:val="white"/>
          <w:lang w:val="en-US"/>
        </w:rPr>
        <w:t>defaultProvider</w:t>
      </w:r>
      <w:r w:rsidRPr="00A1644B">
        <w:rPr>
          <w:color w:val="0000FF"/>
          <w:highlight w:val="white"/>
          <w:lang w:val="en-US"/>
        </w:rPr>
        <w:t>=</w:t>
      </w:r>
      <w:r w:rsidRPr="00A1644B">
        <w:rPr>
          <w:color w:val="000000"/>
          <w:highlight w:val="white"/>
          <w:lang w:val="en-US"/>
        </w:rPr>
        <w:t>"</w:t>
      </w:r>
      <w:r w:rsidRPr="00A1644B">
        <w:rPr>
          <w:color w:val="0000FF"/>
          <w:highlight w:val="white"/>
          <w:lang w:val="en-US"/>
        </w:rPr>
        <w:t>simple</w:t>
      </w:r>
      <w:r w:rsidRPr="00A1644B">
        <w:rPr>
          <w:color w:val="000000"/>
          <w:highlight w:val="white"/>
          <w:lang w:val="en-US"/>
        </w:rPr>
        <w:t>"</w:t>
      </w:r>
      <w:r w:rsidRPr="00A1644B">
        <w:rPr>
          <w:color w:val="0000FF"/>
          <w:highlight w:val="white"/>
          <w:lang w:val="en-US"/>
        </w:rPr>
        <w:t>&gt;</w:t>
      </w:r>
    </w:p>
    <w:p w14:paraId="7FC1D023" w14:textId="77777777" w:rsidR="006874B4" w:rsidRPr="00A1644B" w:rsidRDefault="006874B4" w:rsidP="006874B4">
      <w:pPr>
        <w:pStyle w:val="CodeBlock"/>
        <w:rPr>
          <w:color w:val="000000"/>
          <w:highlight w:val="white"/>
          <w:lang w:val="en-US"/>
        </w:rPr>
      </w:pPr>
      <w:r w:rsidRPr="00A1644B">
        <w:rPr>
          <w:color w:val="0000FF"/>
          <w:highlight w:val="white"/>
          <w:lang w:val="en-US"/>
        </w:rPr>
        <w:tab/>
      </w:r>
      <w:r w:rsidRPr="00A1644B">
        <w:rPr>
          <w:color w:val="0000FF"/>
          <w:highlight w:val="white"/>
          <w:lang w:val="en-US"/>
        </w:rPr>
        <w:tab/>
        <w:t xml:space="preserve">  &lt;</w:t>
      </w:r>
      <w:r w:rsidRPr="00A1644B">
        <w:rPr>
          <w:color w:val="A31515"/>
          <w:highlight w:val="white"/>
          <w:lang w:val="en-US"/>
        </w:rPr>
        <w:t>providers</w:t>
      </w:r>
      <w:r w:rsidRPr="00A1644B">
        <w:rPr>
          <w:color w:val="0000FF"/>
          <w:highlight w:val="white"/>
          <w:lang w:val="en-US"/>
        </w:rPr>
        <w:t>&gt;</w:t>
      </w:r>
    </w:p>
    <w:p w14:paraId="495AD955" w14:textId="77777777" w:rsidR="006874B4" w:rsidRPr="00A1644B" w:rsidRDefault="006874B4" w:rsidP="006874B4">
      <w:pPr>
        <w:pStyle w:val="CodeBlock"/>
        <w:rPr>
          <w:color w:val="000000"/>
          <w:highlight w:val="white"/>
          <w:lang w:val="en-US"/>
        </w:rPr>
      </w:pPr>
      <w:r w:rsidRPr="00A1644B">
        <w:rPr>
          <w:color w:val="0000FF"/>
          <w:highlight w:val="white"/>
          <w:lang w:val="en-US"/>
        </w:rPr>
        <w:tab/>
      </w:r>
      <w:r w:rsidRPr="00A1644B">
        <w:rPr>
          <w:color w:val="0000FF"/>
          <w:highlight w:val="white"/>
          <w:lang w:val="en-US"/>
        </w:rPr>
        <w:tab/>
      </w:r>
      <w:r w:rsidRPr="00A1644B">
        <w:rPr>
          <w:color w:val="0000FF"/>
          <w:highlight w:val="white"/>
          <w:lang w:val="en-US"/>
        </w:rPr>
        <w:tab/>
        <w:t xml:space="preserve">  &lt;</w:t>
      </w:r>
      <w:r w:rsidRPr="00A1644B">
        <w:rPr>
          <w:color w:val="A31515"/>
          <w:highlight w:val="white"/>
          <w:lang w:val="en-US"/>
        </w:rPr>
        <w:t>clear</w:t>
      </w:r>
      <w:r w:rsidRPr="00A1644B">
        <w:rPr>
          <w:color w:val="0000FF"/>
          <w:highlight w:val="white"/>
          <w:lang w:val="en-US"/>
        </w:rPr>
        <w:t>/&gt;</w:t>
      </w:r>
    </w:p>
    <w:p w14:paraId="3D506D38" w14:textId="77777777" w:rsidR="006874B4" w:rsidRPr="00F331F9" w:rsidRDefault="006874B4" w:rsidP="006874B4">
      <w:pPr>
        <w:pStyle w:val="CodeBlock"/>
        <w:rPr>
          <w:color w:val="000000"/>
          <w:highlight w:val="white"/>
          <w:lang w:val="en-US"/>
        </w:rPr>
      </w:pPr>
      <w:r w:rsidRPr="00A1644B">
        <w:rPr>
          <w:color w:val="0000FF"/>
          <w:highlight w:val="white"/>
          <w:lang w:val="en-US"/>
        </w:rPr>
        <w:tab/>
      </w:r>
      <w:r w:rsidRPr="00A1644B">
        <w:rPr>
          <w:color w:val="0000FF"/>
          <w:highlight w:val="white"/>
          <w:lang w:val="en-US"/>
        </w:rPr>
        <w:tab/>
      </w:r>
      <w:r w:rsidRPr="00A1644B">
        <w:rPr>
          <w:color w:val="0000FF"/>
          <w:highlight w:val="white"/>
          <w:lang w:val="en-US"/>
        </w:rPr>
        <w:tab/>
        <w:t xml:space="preserve">  &lt;</w:t>
      </w:r>
      <w:r w:rsidRPr="00A1644B">
        <w:rPr>
          <w:color w:val="A31515"/>
          <w:highlight w:val="white"/>
          <w:lang w:val="en-US"/>
        </w:rPr>
        <w:t>add</w:t>
      </w:r>
      <w:r w:rsidRPr="00A1644B">
        <w:rPr>
          <w:color w:val="0000FF"/>
          <w:highlight w:val="white"/>
          <w:lang w:val="en-US"/>
        </w:rPr>
        <w:t xml:space="preserve"> </w:t>
      </w:r>
      <w:r w:rsidRPr="00A1644B">
        <w:rPr>
          <w:highlight w:val="white"/>
          <w:lang w:val="en-US"/>
        </w:rPr>
        <w:t>name</w:t>
      </w:r>
      <w:r w:rsidRPr="00A1644B">
        <w:rPr>
          <w:color w:val="0000FF"/>
          <w:highlight w:val="white"/>
          <w:lang w:val="en-US"/>
        </w:rPr>
        <w:t xml:space="preserve"> = </w:t>
      </w:r>
      <w:r w:rsidRPr="00A1644B">
        <w:rPr>
          <w:color w:val="000000"/>
          <w:highlight w:val="white"/>
          <w:lang w:val="en-US"/>
        </w:rPr>
        <w:t>"</w:t>
      </w:r>
      <w:r>
        <w:rPr>
          <w:color w:val="0000FF"/>
          <w:highlight w:val="white"/>
          <w:lang w:val="en-US"/>
        </w:rPr>
        <w:t>meuProvider</w:t>
      </w:r>
      <w:r w:rsidRPr="00A1644B">
        <w:rPr>
          <w:color w:val="000000"/>
          <w:highlight w:val="white"/>
          <w:lang w:val="en-US"/>
        </w:rPr>
        <w:t>"</w:t>
      </w:r>
      <w:r w:rsidRPr="00A1644B">
        <w:rPr>
          <w:color w:val="0000FF"/>
          <w:highlight w:val="white"/>
          <w:lang w:val="en-US"/>
        </w:rPr>
        <w:t xml:space="preserve"> </w:t>
      </w:r>
      <w:r w:rsidRPr="00A1644B">
        <w:rPr>
          <w:highlight w:val="white"/>
          <w:lang w:val="en-US"/>
        </w:rPr>
        <w:t>type</w:t>
      </w:r>
      <w:r w:rsidRPr="00A1644B">
        <w:rPr>
          <w:color w:val="0000FF"/>
          <w:highlight w:val="white"/>
          <w:lang w:val="en-US"/>
        </w:rPr>
        <w:t>=</w:t>
      </w:r>
      <w:r w:rsidRPr="00A1644B">
        <w:rPr>
          <w:color w:val="000000"/>
          <w:highlight w:val="white"/>
          <w:lang w:val="en-US"/>
        </w:rPr>
        <w:t>"</w:t>
      </w:r>
      <w:r w:rsidRPr="00F331F9">
        <w:rPr>
          <w:color w:val="0000FF"/>
          <w:highlight w:val="white"/>
          <w:lang w:val="en-US"/>
        </w:rPr>
        <w:t>Namespace.</w:t>
      </w:r>
      <w:r>
        <w:rPr>
          <w:color w:val="0000FF"/>
          <w:highlight w:val="white"/>
          <w:lang w:val="en-US"/>
        </w:rPr>
        <w:t>Provider</w:t>
      </w:r>
      <w:r w:rsidRPr="00F331F9">
        <w:rPr>
          <w:color w:val="000000"/>
          <w:highlight w:val="white"/>
          <w:lang w:val="en-US"/>
        </w:rPr>
        <w:t>"</w:t>
      </w:r>
      <w:r w:rsidRPr="00F331F9">
        <w:rPr>
          <w:color w:val="0000FF"/>
          <w:highlight w:val="white"/>
          <w:lang w:val="en-US"/>
        </w:rPr>
        <w:t>/&gt;</w:t>
      </w:r>
    </w:p>
    <w:p w14:paraId="517AC0EE" w14:textId="77777777" w:rsidR="006874B4" w:rsidRDefault="006874B4" w:rsidP="006874B4">
      <w:pPr>
        <w:pStyle w:val="CodeBlock"/>
        <w:rPr>
          <w:color w:val="000000"/>
          <w:highlight w:val="white"/>
        </w:rPr>
      </w:pPr>
      <w:r w:rsidRPr="00F331F9">
        <w:rPr>
          <w:color w:val="0000FF"/>
          <w:highlight w:val="white"/>
          <w:lang w:val="en-US"/>
        </w:rPr>
        <w:tab/>
      </w:r>
      <w:r w:rsidRPr="00F331F9">
        <w:rPr>
          <w:color w:val="0000FF"/>
          <w:highlight w:val="white"/>
          <w:lang w:val="en-US"/>
        </w:rPr>
        <w:tab/>
        <w:t xml:space="preserve">  </w:t>
      </w:r>
      <w:r>
        <w:rPr>
          <w:color w:val="0000FF"/>
          <w:highlight w:val="white"/>
        </w:rPr>
        <w:t>&lt;/</w:t>
      </w:r>
      <w:r>
        <w:rPr>
          <w:color w:val="A31515"/>
          <w:highlight w:val="white"/>
        </w:rPr>
        <w:t>providers</w:t>
      </w:r>
      <w:r>
        <w:rPr>
          <w:color w:val="0000FF"/>
          <w:highlight w:val="white"/>
        </w:rPr>
        <w:t>&gt;</w:t>
      </w:r>
    </w:p>
    <w:p w14:paraId="6D483E27" w14:textId="77777777" w:rsidR="006874B4" w:rsidRPr="00A1644B" w:rsidRDefault="006874B4" w:rsidP="006874B4">
      <w:pPr>
        <w:pStyle w:val="CodeBlock"/>
      </w:pPr>
      <w:r>
        <w:rPr>
          <w:color w:val="0000FF"/>
          <w:highlight w:val="white"/>
        </w:rPr>
        <w:tab/>
        <w:t xml:space="preserve">  &lt;/</w:t>
      </w:r>
      <w:r>
        <w:rPr>
          <w:color w:val="A31515"/>
          <w:highlight w:val="white"/>
        </w:rPr>
        <w:t>roleManager</w:t>
      </w:r>
      <w:r>
        <w:rPr>
          <w:color w:val="0000FF"/>
          <w:highlight w:val="white"/>
        </w:rPr>
        <w:t>&gt;</w:t>
      </w:r>
    </w:p>
    <w:p w14:paraId="07855A41" w14:textId="77777777" w:rsidR="006874B4" w:rsidRDefault="006874B4" w:rsidP="006874B4">
      <w:pPr>
        <w:pStyle w:val="Legenda"/>
        <w:rPr>
          <w:i/>
        </w:rPr>
      </w:pPr>
      <w:bookmarkStart w:id="246" w:name="_Toc365317863"/>
      <w:bookmarkStart w:id="247" w:name="_Toc372544162"/>
      <w:r>
        <w:t xml:space="preserve">Listagem </w:t>
      </w:r>
      <w:r>
        <w:fldChar w:fldCharType="begin"/>
      </w:r>
      <w:r>
        <w:instrText xml:space="preserve"> SEQ Listagem \* ARABIC </w:instrText>
      </w:r>
      <w:r>
        <w:fldChar w:fldCharType="separate"/>
      </w:r>
      <w:r w:rsidR="00A551CF">
        <w:rPr>
          <w:noProof/>
        </w:rPr>
        <w:t>40</w:t>
      </w:r>
      <w:r>
        <w:fldChar w:fldCharType="end"/>
      </w:r>
      <w:r>
        <w:t xml:space="preserve"> – habilitando role</w:t>
      </w:r>
      <w:r w:rsidRPr="008B7E9D">
        <w:t xml:space="preserve"> </w:t>
      </w:r>
      <w:r w:rsidRPr="008B7E9D">
        <w:rPr>
          <w:i/>
        </w:rPr>
        <w:t>providers</w:t>
      </w:r>
      <w:bookmarkEnd w:id="246"/>
      <w:bookmarkEnd w:id="247"/>
    </w:p>
    <w:p w14:paraId="2C1D923C" w14:textId="59F49B49" w:rsidR="00F24859" w:rsidRDefault="00F24859" w:rsidP="00F24859"/>
    <w:p w14:paraId="46F8087A" w14:textId="77777777" w:rsidR="006874B4" w:rsidRPr="00F70E33" w:rsidRDefault="006874B4" w:rsidP="006874B4">
      <w:pPr>
        <w:rPr>
          <w:rFonts w:eastAsiaTheme="minorHAnsi"/>
        </w:rPr>
      </w:pPr>
      <w:r>
        <w:rPr>
          <w:rFonts w:eastAsiaTheme="minorHAnsi"/>
        </w:rPr>
        <w:t>O ASP.NET MVC oferece suporte nativo e um</w:t>
      </w:r>
      <w:r w:rsidRPr="008B7E9D">
        <w:rPr>
          <w:rFonts w:eastAsiaTheme="minorHAnsi"/>
        </w:rPr>
        <w:t xml:space="preserve"> provider</w:t>
      </w:r>
      <w:r>
        <w:rPr>
          <w:rFonts w:eastAsiaTheme="minorHAnsi"/>
        </w:rPr>
        <w:t xml:space="preserve"> de roles padrão, chamado </w:t>
      </w:r>
      <w:r w:rsidRPr="008B7E9D">
        <w:rPr>
          <w:rFonts w:eastAsiaTheme="minorHAnsi"/>
          <w:i/>
        </w:rPr>
        <w:t>SimpleRoleProvider</w:t>
      </w:r>
      <w:r>
        <w:rPr>
          <w:rFonts w:eastAsiaTheme="minorHAnsi"/>
        </w:rPr>
        <w:t xml:space="preserve">, que utiliza </w:t>
      </w:r>
      <w:r>
        <w:rPr>
          <w:rFonts w:eastAsiaTheme="minorHAnsi"/>
          <w:i/>
        </w:rPr>
        <w:t>Entity Framework</w:t>
      </w:r>
      <w:r>
        <w:rPr>
          <w:rFonts w:eastAsiaTheme="minorHAnsi"/>
        </w:rPr>
        <w:t xml:space="preserve"> para criação dos usuários e perfis em tabelas locais definidas na conexão padrão da aplicação, mas é comum que as informações de associação de usuário a perfis se encontrem em uma fonte de dados diferente, não suportada pelo </w:t>
      </w:r>
      <w:r w:rsidRPr="00F70E33">
        <w:rPr>
          <w:rFonts w:eastAsiaTheme="minorHAnsi"/>
          <w:i/>
        </w:rPr>
        <w:t>SimpleRoleProvider</w:t>
      </w:r>
      <w:r>
        <w:rPr>
          <w:rFonts w:eastAsiaTheme="minorHAnsi"/>
          <w:i/>
        </w:rPr>
        <w:t>.</w:t>
      </w:r>
    </w:p>
    <w:p w14:paraId="346A104E" w14:textId="77777777" w:rsidR="006874B4" w:rsidRDefault="006874B4" w:rsidP="006874B4">
      <w:pPr>
        <w:rPr>
          <w:rFonts w:eastAsiaTheme="minorHAnsi"/>
        </w:rPr>
      </w:pPr>
      <w:r>
        <w:rPr>
          <w:rFonts w:eastAsiaTheme="minorHAnsi"/>
        </w:rPr>
        <w:t xml:space="preserve">Para aproveitar a capacidade nativa do .NET Framework, a classe abstrata </w:t>
      </w:r>
      <w:r>
        <w:rPr>
          <w:rFonts w:eastAsiaTheme="minorHAnsi"/>
          <w:i/>
        </w:rPr>
        <w:t xml:space="preserve">RoleProvider </w:t>
      </w:r>
      <w:r>
        <w:rPr>
          <w:rFonts w:eastAsiaTheme="minorHAnsi"/>
        </w:rPr>
        <w:t xml:space="preserve">deve ser implementada como classe base do </w:t>
      </w:r>
      <w:r w:rsidRPr="00E630B0">
        <w:rPr>
          <w:rFonts w:eastAsiaTheme="minorHAnsi"/>
          <w:i/>
        </w:rPr>
        <w:t>provider</w:t>
      </w:r>
      <w:r>
        <w:rPr>
          <w:rFonts w:eastAsiaTheme="minorHAnsi"/>
        </w:rPr>
        <w:t xml:space="preserve"> personalizado. </w:t>
      </w:r>
    </w:p>
    <w:p w14:paraId="64004DF6" w14:textId="77777777" w:rsidR="006874B4" w:rsidRDefault="006874B4" w:rsidP="006874B4">
      <w:pPr>
        <w:rPr>
          <w:rFonts w:eastAsiaTheme="minorHAnsi"/>
        </w:rPr>
      </w:pPr>
      <w:r>
        <w:rPr>
          <w:rFonts w:eastAsiaTheme="minorHAnsi"/>
        </w:rPr>
        <w:t xml:space="preserve">Utilizando esse recurso, o ASP.NET irá interpretar as anotações implementadas através de filtros de segurança e realizar a chamada os métodos do </w:t>
      </w:r>
      <w:r w:rsidRPr="00E630B0">
        <w:rPr>
          <w:rFonts w:eastAsiaTheme="minorHAnsi"/>
          <w:i/>
        </w:rPr>
        <w:t>provider</w:t>
      </w:r>
      <w:r>
        <w:rPr>
          <w:rFonts w:eastAsiaTheme="minorHAnsi"/>
        </w:rPr>
        <w:t xml:space="preserve"> de maneira automática.</w:t>
      </w:r>
    </w:p>
    <w:p w14:paraId="7ABBB719" w14:textId="77777777" w:rsidR="006874B4" w:rsidRDefault="006874B4" w:rsidP="006874B4">
      <w:pPr>
        <w:keepNext/>
        <w:jc w:val="center"/>
      </w:pPr>
      <w:r>
        <w:rPr>
          <w:noProof/>
          <w:lang w:eastAsia="pt-BR"/>
        </w:rPr>
        <w:drawing>
          <wp:inline distT="0" distB="0" distL="0" distR="0" wp14:anchorId="4CAB7E48" wp14:editId="1FFCA449">
            <wp:extent cx="987552" cy="2139696"/>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87552" cy="2139696"/>
                    </a:xfrm>
                    <a:prstGeom prst="rect">
                      <a:avLst/>
                    </a:prstGeom>
                  </pic:spPr>
                </pic:pic>
              </a:graphicData>
            </a:graphic>
          </wp:inline>
        </w:drawing>
      </w:r>
    </w:p>
    <w:p w14:paraId="0E6C2708" w14:textId="77777777" w:rsidR="006874B4" w:rsidRDefault="006874B4" w:rsidP="006874B4">
      <w:pPr>
        <w:pStyle w:val="Legenda"/>
        <w:rPr>
          <w:i/>
        </w:rPr>
      </w:pPr>
      <w:bookmarkStart w:id="248" w:name="_Toc365361689"/>
      <w:bookmarkStart w:id="249" w:name="_Toc372544070"/>
      <w:r>
        <w:t xml:space="preserve">Figura </w:t>
      </w:r>
      <w:r>
        <w:fldChar w:fldCharType="begin"/>
      </w:r>
      <w:r>
        <w:instrText xml:space="preserve"> SEQ Figura \* ARABIC </w:instrText>
      </w:r>
      <w:r>
        <w:fldChar w:fldCharType="separate"/>
      </w:r>
      <w:r w:rsidR="00A551CF">
        <w:rPr>
          <w:noProof/>
        </w:rPr>
        <w:t>27</w:t>
      </w:r>
      <w:r>
        <w:fldChar w:fldCharType="end"/>
      </w:r>
      <w:r>
        <w:t xml:space="preserve"> – Classe abstrata </w:t>
      </w:r>
      <w:r w:rsidRPr="00BF68DB">
        <w:rPr>
          <w:i/>
        </w:rPr>
        <w:t>RoleProvider</w:t>
      </w:r>
      <w:bookmarkEnd w:id="248"/>
      <w:bookmarkEnd w:id="249"/>
    </w:p>
    <w:p w14:paraId="44A2A708" w14:textId="77777777" w:rsidR="006874B4" w:rsidRDefault="006874B4" w:rsidP="006874B4">
      <w:r>
        <w:t>Assim, o desenvolvedor da aplicação consegue implementar cada um dos métodos da maneira que desejar, sem perder as funcionalidades oferecidas pelo mecanismo do ASP.NET.</w:t>
      </w:r>
    </w:p>
    <w:p w14:paraId="2EEEB6B3" w14:textId="77777777" w:rsidR="006874B4" w:rsidRPr="00F70E33" w:rsidRDefault="006874B4" w:rsidP="006874B4"/>
    <w:p w14:paraId="338AB151" w14:textId="5E89F771" w:rsidR="006874B4" w:rsidRDefault="006874B4">
      <w:pPr>
        <w:spacing w:before="0" w:after="200"/>
        <w:rPr>
          <w:rFonts w:eastAsiaTheme="minorHAnsi"/>
          <w:color w:val="008AC8"/>
          <w:spacing w:val="10"/>
          <w:sz w:val="36"/>
          <w:szCs w:val="48"/>
        </w:rPr>
      </w:pPr>
      <w:r>
        <w:br w:type="page"/>
      </w:r>
    </w:p>
    <w:p w14:paraId="27EB241A" w14:textId="416AA6B8" w:rsidR="009647DB" w:rsidRDefault="009647DB" w:rsidP="5B934592">
      <w:pPr>
        <w:pStyle w:val="Heading1Numbered"/>
      </w:pPr>
      <w:bookmarkStart w:id="250" w:name="_Toc372543977"/>
      <w:r w:rsidRPr="004F192E">
        <w:lastRenderedPageBreak/>
        <w:t>Recomendações</w:t>
      </w:r>
      <w:bookmarkEnd w:id="23"/>
      <w:bookmarkEnd w:id="250"/>
    </w:p>
    <w:p w14:paraId="39D642A1" w14:textId="77777777" w:rsidR="00AB1A29" w:rsidRPr="0020496F" w:rsidRDefault="00AB1A29" w:rsidP="5B934592">
      <w:pPr>
        <w:pStyle w:val="Heading2Numbered"/>
      </w:pPr>
      <w:bookmarkStart w:id="251" w:name="_Toc353269684"/>
      <w:bookmarkStart w:id="252" w:name="_Toc354637861"/>
      <w:bookmarkStart w:id="253" w:name="_Toc354765320"/>
      <w:bookmarkStart w:id="254" w:name="_Toc372543978"/>
      <w:bookmarkStart w:id="255" w:name="OLE_LINK7"/>
      <w:bookmarkStart w:id="256" w:name="OLE_LINK8"/>
      <w:bookmarkStart w:id="257" w:name="_Toc353269698"/>
      <w:r w:rsidRPr="0020496F">
        <w:t>Acessibilidade</w:t>
      </w:r>
      <w:bookmarkStart w:id="258" w:name="_Toc353269685"/>
      <w:bookmarkEnd w:id="251"/>
      <w:r w:rsidRPr="0020496F">
        <w:t xml:space="preserve"> – WCAG 2.0</w:t>
      </w:r>
      <w:bookmarkEnd w:id="252"/>
      <w:bookmarkEnd w:id="253"/>
      <w:bookmarkEnd w:id="254"/>
    </w:p>
    <w:p w14:paraId="6BC6E1F8" w14:textId="77777777" w:rsidR="00AB1A29" w:rsidRDefault="00AB1A29" w:rsidP="5B934592">
      <w:pPr>
        <w:pStyle w:val="Heading3Numbered"/>
      </w:pPr>
      <w:bookmarkStart w:id="259" w:name="_Toc354765321"/>
      <w:bookmarkStart w:id="260" w:name="_Toc372543979"/>
      <w:bookmarkEnd w:id="255"/>
      <w:bookmarkEnd w:id="256"/>
      <w:r>
        <w:t>O que é Acessibilidade Web?</w:t>
      </w:r>
      <w:bookmarkEnd w:id="259"/>
      <w:bookmarkEnd w:id="260"/>
    </w:p>
    <w:p w14:paraId="47D7CBDF" w14:textId="77777777" w:rsidR="00AB1A29" w:rsidRDefault="00AB1A29" w:rsidP="5B934592">
      <w:r>
        <w:t>A acessibilidade Web significa que pessoas com necessidades especiais podem perceber, entender, navegar e interagir com a Web e também podem contribuir com a mesma. Inclui também o grupo de pessoas do grupo da melhor idade, as quais as habilidades mudam com o decorrer do tempo.</w:t>
      </w:r>
    </w:p>
    <w:p w14:paraId="3CB50FB1" w14:textId="77777777" w:rsidR="00AB1A29" w:rsidRDefault="00AB1A29" w:rsidP="5B934592">
      <w:r>
        <w:t>Neste contexto, o consórcio W3C desenvolveu um conjunto de regras conhecidas como WCAG que listam uma série de recomendações, categorizadas pelo seu grau de importância e visam orientar o desenvolvedor em como as páginas WEB devem ser desenvolvidas para que estas se tornem acessíveis.</w:t>
      </w:r>
    </w:p>
    <w:p w14:paraId="0927BF70" w14:textId="05F864D0" w:rsidR="00AB1A29" w:rsidRDefault="00393513" w:rsidP="5B934592">
      <w:r>
        <w:t>Atualmente, o</w:t>
      </w:r>
      <w:r w:rsidR="00AB1A29">
        <w:t xml:space="preserve"> WCAG se encontra na versão 2.0, a qual sucede seu pre</w:t>
      </w:r>
      <w:r w:rsidR="00274DC6">
        <w:t>de</w:t>
      </w:r>
      <w:r w:rsidR="00AB1A29">
        <w:t xml:space="preserve">cessor WCAG 1.0, </w:t>
      </w:r>
      <w:r w:rsidR="00AB1A29" w:rsidRPr="0020496F">
        <w:t xml:space="preserve">publicado como uma recomendação W3C em maio de 1999. Embora seja possível estar em conformidade com a WCAG 1.0 ou WCAG 2.0 (ou ambas), o W3C recomenda que seja utilizada como as diretrizes encontradas </w:t>
      </w:r>
      <w:r w:rsidR="00AB1A29">
        <w:t>na versão mais recente.</w:t>
      </w:r>
    </w:p>
    <w:p w14:paraId="54E7DFC3" w14:textId="614D328F" w:rsidR="00AB1A29" w:rsidRDefault="00AB1A29" w:rsidP="5B934592">
      <w:r>
        <w:t xml:space="preserve">As próximas seções visam </w:t>
      </w:r>
      <w:r w:rsidR="00393513">
        <w:t>enumerar</w:t>
      </w:r>
      <w:r>
        <w:t xml:space="preserve"> os principais pontos de atenção em relação as recomendações de acessibilidade e como o ASP.NET deve ser configurado ou utilizado para atende-las.</w:t>
      </w:r>
    </w:p>
    <w:p w14:paraId="7003AAD4" w14:textId="77777777" w:rsidR="00042D9B" w:rsidRDefault="00042D9B">
      <w:pPr>
        <w:spacing w:before="0" w:after="200"/>
        <w:rPr>
          <w:rFonts w:eastAsiaTheme="minorHAnsi"/>
          <w:color w:val="008AC8"/>
          <w:sz w:val="28"/>
          <w:szCs w:val="28"/>
        </w:rPr>
      </w:pPr>
      <w:bookmarkStart w:id="261" w:name="_Toc354765322"/>
      <w:bookmarkStart w:id="262" w:name="_Toc354637862"/>
      <w:bookmarkStart w:id="263" w:name="_Toc354765323"/>
      <w:bookmarkEnd w:id="258"/>
      <w:bookmarkEnd w:id="261"/>
      <w:r>
        <w:br w:type="page"/>
      </w:r>
    </w:p>
    <w:p w14:paraId="5E801EE5" w14:textId="37FC9598" w:rsidR="00AB1A29" w:rsidRPr="0020496F" w:rsidRDefault="00AB1A29" w:rsidP="5B934592">
      <w:pPr>
        <w:pStyle w:val="Heading3Numbered"/>
      </w:pPr>
      <w:bookmarkStart w:id="264" w:name="_Toc372543980"/>
      <w:r w:rsidRPr="0020496F">
        <w:lastRenderedPageBreak/>
        <w:t>Prover textos alternativos aos elementos visuais</w:t>
      </w:r>
      <w:bookmarkEnd w:id="262"/>
      <w:bookmarkEnd w:id="263"/>
      <w:bookmarkEnd w:id="264"/>
      <w:r w:rsidRPr="0020496F">
        <w:t xml:space="preserve"> </w:t>
      </w:r>
    </w:p>
    <w:p w14:paraId="742E15F9" w14:textId="77777777" w:rsidR="00AB1A29" w:rsidRDefault="00AB1A29" w:rsidP="5B934592">
      <w:r w:rsidRPr="0020496F">
        <w:t>Leitores de tela não conseguem diferenciar elementos visuais em uma página Web e texto. Recomenda-se prover uma descrição a elementos visuais na página, como imagens, conforme a classificação abaixo.</w:t>
      </w:r>
    </w:p>
    <w:p w14:paraId="562F7329" w14:textId="2F6C142B" w:rsidR="00260BCF" w:rsidRDefault="00260BCF" w:rsidP="5B934592"/>
    <w:p w14:paraId="5BA67E23" w14:textId="77777777" w:rsidR="00AB1A29" w:rsidRDefault="00AB1A29" w:rsidP="5B934592">
      <w:pPr>
        <w:pStyle w:val="Identado"/>
      </w:pPr>
      <w:r w:rsidRPr="0020496F">
        <w:t>Imagens informativas</w:t>
      </w:r>
    </w:p>
    <w:p w14:paraId="10B790E1"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1D41F496" w14:textId="77777777" w:rsidR="00AB1A29" w:rsidRPr="0020496F" w:rsidRDefault="00AB1A29" w:rsidP="5B934592">
      <w:r w:rsidRPr="0020496F">
        <w:t>Imagens que passam uma informação ao usuário. O conteúdo do texto alternativo deve informar conteúdo do elemento gráfico. Por exemplo, se a imagem representar um ícone (lente de aumento) para executar uma busca, está deveria se chamar “Busca” e não “Lente de aumento”</w:t>
      </w:r>
    </w:p>
    <w:p w14:paraId="0650D93D" w14:textId="77777777" w:rsidR="00AB1A29" w:rsidRPr="0020496F" w:rsidRDefault="00AB1A29" w:rsidP="5B934592">
      <w:pPr>
        <w:spacing w:line="240" w:lineRule="auto"/>
        <w:ind w:left="720" w:hanging="360"/>
        <w:rPr>
          <w:sz w:val="20"/>
        </w:rPr>
      </w:pPr>
    </w:p>
    <w:p w14:paraId="3F039FFD" w14:textId="745B4DA8" w:rsidR="00AB1A29" w:rsidRPr="0020496F" w:rsidRDefault="00AB1A29" w:rsidP="002041B7">
      <w:pPr>
        <w:rPr>
          <w:sz w:val="20"/>
        </w:rPr>
      </w:pPr>
      <w:r w:rsidRPr="0020496F">
        <w:t xml:space="preserve">No </w:t>
      </w:r>
      <w:r w:rsidRPr="00FD7FCB">
        <w:rPr>
          <w:b/>
        </w:rPr>
        <w:t>ASP.NET</w:t>
      </w:r>
      <w:r w:rsidR="002041B7" w:rsidRPr="00FD7FCB">
        <w:rPr>
          <w:b/>
        </w:rPr>
        <w:t xml:space="preserve"> Web Forms</w:t>
      </w:r>
      <w:r w:rsidRPr="0020496F">
        <w:t xml:space="preserve">, os controles </w:t>
      </w:r>
      <w:r w:rsidRPr="0020496F">
        <w:rPr>
          <w:b/>
        </w:rPr>
        <w:t>Image</w:t>
      </w:r>
      <w:r w:rsidRPr="0020496F">
        <w:t xml:space="preserve">, </w:t>
      </w:r>
      <w:r w:rsidRPr="0020496F">
        <w:rPr>
          <w:b/>
        </w:rPr>
        <w:t>ImageButton</w:t>
      </w:r>
      <w:r w:rsidRPr="0020496F">
        <w:t xml:space="preserve"> e </w:t>
      </w:r>
      <w:r w:rsidRPr="0020496F">
        <w:rPr>
          <w:b/>
        </w:rPr>
        <w:t>ImageMap</w:t>
      </w:r>
      <w:r w:rsidRPr="0020496F">
        <w:t xml:space="preserve"> possuem a propriedade </w:t>
      </w:r>
      <w:r w:rsidRPr="0020496F">
        <w:rPr>
          <w:b/>
          <w:i/>
        </w:rPr>
        <w:t>AlternateText</w:t>
      </w:r>
      <w:r w:rsidRPr="0020496F">
        <w:t xml:space="preserve"> e deve ser preenchido conforme necessidade.</w:t>
      </w:r>
    </w:p>
    <w:p w14:paraId="091D791E" w14:textId="77777777" w:rsidR="00AB1A29" w:rsidRDefault="00AB1A29" w:rsidP="5B934592">
      <w:pPr>
        <w:pStyle w:val="CodeBlock"/>
        <w:rPr>
          <w:rStyle w:val="code"/>
          <w:rFonts w:eastAsiaTheme="minorEastAsia"/>
        </w:rPr>
      </w:pPr>
    </w:p>
    <w:p w14:paraId="4ABC1CF5" w14:textId="77777777" w:rsidR="00AB1A29" w:rsidRPr="0020496F" w:rsidRDefault="00AB1A29" w:rsidP="5B934592">
      <w:pPr>
        <w:pStyle w:val="CodeBlock"/>
        <w:rPr>
          <w:rStyle w:val="code"/>
          <w:rFonts w:eastAsiaTheme="minorEastAsia"/>
        </w:rPr>
      </w:pPr>
      <w:bookmarkStart w:id="265" w:name="OLE_LINK20"/>
      <w:bookmarkStart w:id="266" w:name="OLE_LINK21"/>
      <w:bookmarkStart w:id="267" w:name="OLE_LINK22"/>
      <w:r w:rsidRPr="00795B34">
        <w:rPr>
          <w:rFonts w:ascii="Consolas" w:hAnsi="Consolas" w:cs="Consolas"/>
          <w:color w:val="0000FF"/>
          <w:sz w:val="19"/>
          <w:szCs w:val="19"/>
          <w:highlight w:val="white"/>
        </w:rPr>
        <w:t>&lt;</w:t>
      </w:r>
      <w:r w:rsidRPr="00795B34">
        <w:rPr>
          <w:rFonts w:ascii="Consolas" w:hAnsi="Consolas" w:cs="Consolas"/>
          <w:color w:val="800000"/>
          <w:sz w:val="19"/>
          <w:szCs w:val="19"/>
          <w:highlight w:val="white"/>
        </w:rPr>
        <w:t>asp</w:t>
      </w:r>
      <w:r w:rsidRPr="00795B34">
        <w:rPr>
          <w:rFonts w:ascii="Consolas" w:hAnsi="Consolas" w:cs="Consolas"/>
          <w:color w:val="0000FF"/>
          <w:sz w:val="19"/>
          <w:szCs w:val="19"/>
          <w:highlight w:val="white"/>
        </w:rPr>
        <w:t>:</w:t>
      </w:r>
      <w:r w:rsidRPr="00795B34">
        <w:rPr>
          <w:rFonts w:ascii="Consolas" w:hAnsi="Consolas" w:cs="Consolas"/>
          <w:color w:val="800000"/>
          <w:sz w:val="19"/>
          <w:szCs w:val="19"/>
          <w:highlight w:val="white"/>
        </w:rPr>
        <w:t>Image</w:t>
      </w:r>
      <w:r w:rsidRPr="00795B34">
        <w:rPr>
          <w:rFonts w:ascii="Consolas" w:hAnsi="Consolas" w:cs="Consolas"/>
          <w:color w:val="000000"/>
          <w:sz w:val="19"/>
          <w:szCs w:val="19"/>
          <w:highlight w:val="white"/>
        </w:rPr>
        <w:t xml:space="preserve"> </w:t>
      </w:r>
      <w:r w:rsidRPr="00795B34">
        <w:rPr>
          <w:rFonts w:ascii="Consolas" w:hAnsi="Consolas" w:cs="Consolas"/>
          <w:color w:val="FF0000"/>
          <w:sz w:val="19"/>
          <w:szCs w:val="19"/>
          <w:highlight w:val="white"/>
        </w:rPr>
        <w:t>ImageUrl</w:t>
      </w:r>
      <w:r w:rsidRPr="00795B34">
        <w:rPr>
          <w:rFonts w:ascii="Consolas" w:hAnsi="Consolas" w:cs="Consolas"/>
          <w:color w:val="0000FF"/>
          <w:sz w:val="19"/>
          <w:szCs w:val="19"/>
          <w:highlight w:val="white"/>
        </w:rPr>
        <w:t>="Products23.gif"</w:t>
      </w:r>
      <w:r w:rsidRPr="00795B34">
        <w:rPr>
          <w:rFonts w:ascii="Consolas" w:hAnsi="Consolas" w:cs="Consolas"/>
          <w:color w:val="000000"/>
          <w:sz w:val="19"/>
          <w:szCs w:val="19"/>
          <w:highlight w:val="white"/>
        </w:rPr>
        <w:t xml:space="preserve"> </w:t>
      </w:r>
      <w:r w:rsidRPr="00795B34">
        <w:rPr>
          <w:rFonts w:ascii="Consolas" w:hAnsi="Consolas" w:cs="Consolas"/>
          <w:color w:val="FF0000"/>
          <w:sz w:val="19"/>
          <w:szCs w:val="19"/>
          <w:highlight w:val="white"/>
        </w:rPr>
        <w:t>AlternateText</w:t>
      </w:r>
      <w:r w:rsidRPr="00795B34">
        <w:rPr>
          <w:rFonts w:ascii="Consolas" w:hAnsi="Consolas" w:cs="Consolas"/>
          <w:color w:val="0000FF"/>
          <w:sz w:val="19"/>
          <w:szCs w:val="19"/>
          <w:highlight w:val="white"/>
        </w:rPr>
        <w:t>="Imagem dos Produtos"</w:t>
      </w:r>
      <w:r w:rsidRPr="00795B34">
        <w:rPr>
          <w:rFonts w:ascii="Consolas" w:hAnsi="Consolas" w:cs="Consolas"/>
          <w:color w:val="000000"/>
          <w:sz w:val="19"/>
          <w:szCs w:val="19"/>
          <w:highlight w:val="white"/>
        </w:rPr>
        <w:t xml:space="preserve"> </w:t>
      </w:r>
      <w:r w:rsidRPr="00795B34">
        <w:rPr>
          <w:rFonts w:ascii="Consolas" w:hAnsi="Consolas" w:cs="Consolas"/>
          <w:color w:val="FF0000"/>
          <w:sz w:val="19"/>
          <w:szCs w:val="19"/>
          <w:highlight w:val="white"/>
        </w:rPr>
        <w:t>runat</w:t>
      </w:r>
      <w:r w:rsidRPr="00795B34">
        <w:rPr>
          <w:rFonts w:ascii="Consolas" w:hAnsi="Consolas" w:cs="Consolas"/>
          <w:color w:val="0000FF"/>
          <w:sz w:val="19"/>
          <w:szCs w:val="19"/>
          <w:highlight w:val="white"/>
        </w:rPr>
        <w:t>="server"</w:t>
      </w:r>
      <w:r w:rsidRPr="00795B34">
        <w:rPr>
          <w:rFonts w:ascii="Consolas" w:hAnsi="Consolas" w:cs="Consolas"/>
          <w:color w:val="000000"/>
          <w:sz w:val="19"/>
          <w:szCs w:val="19"/>
          <w:highlight w:val="white"/>
        </w:rPr>
        <w:t xml:space="preserve"> </w:t>
      </w:r>
      <w:r w:rsidRPr="00795B34">
        <w:rPr>
          <w:rFonts w:ascii="Consolas" w:hAnsi="Consolas" w:cs="Consolas"/>
          <w:color w:val="0000FF"/>
          <w:sz w:val="19"/>
          <w:szCs w:val="19"/>
          <w:highlight w:val="white"/>
        </w:rPr>
        <w:t>/&gt;</w:t>
      </w:r>
      <w:bookmarkEnd w:id="265"/>
      <w:bookmarkEnd w:id="266"/>
      <w:bookmarkEnd w:id="267"/>
      <w:r w:rsidRPr="0020496F">
        <w:rPr>
          <w:rStyle w:val="code"/>
          <w:rFonts w:eastAsiaTheme="minorEastAsia"/>
        </w:rPr>
        <w:br/>
      </w:r>
    </w:p>
    <w:p w14:paraId="181D7490" w14:textId="77777777" w:rsidR="002041B7" w:rsidRDefault="002041B7" w:rsidP="002041B7"/>
    <w:p w14:paraId="4845E689" w14:textId="6EA669BF" w:rsidR="002041B7" w:rsidRDefault="002041B7" w:rsidP="002041B7">
      <w:r>
        <w:t xml:space="preserve">No </w:t>
      </w:r>
      <w:r w:rsidRPr="00FD7FCB">
        <w:rPr>
          <w:b/>
        </w:rPr>
        <w:t>ASP.NET MVC</w:t>
      </w:r>
      <w:r>
        <w:t>, essa informação deve ser adicionada à propriedade alt do elemento html conforme demonstrado abaixo:</w:t>
      </w:r>
    </w:p>
    <w:p w14:paraId="0273248C" w14:textId="77777777" w:rsidR="002041B7" w:rsidRDefault="002041B7" w:rsidP="002041B7">
      <w:pPr>
        <w:pStyle w:val="CodeBlock"/>
        <w:rPr>
          <w:rStyle w:val="code"/>
          <w:rFonts w:eastAsiaTheme="minorEastAsia"/>
        </w:rPr>
      </w:pPr>
    </w:p>
    <w:p w14:paraId="164DCB68" w14:textId="5D557B20" w:rsidR="002041B7" w:rsidRPr="0020496F" w:rsidRDefault="002041B7" w:rsidP="002041B7">
      <w:pPr>
        <w:pStyle w:val="CodeBlock"/>
        <w:rPr>
          <w:rStyle w:val="code"/>
          <w:rFonts w:eastAsiaTheme="minorEastAsia"/>
        </w:rPr>
      </w:pPr>
      <w:r>
        <w:rPr>
          <w:rFonts w:ascii="Consolas" w:hAnsi="Consolas" w:cs="Consolas"/>
          <w:color w:val="0000FF"/>
          <w:sz w:val="20"/>
          <w:szCs w:val="20"/>
          <w:lang w:val="en-US"/>
        </w:rPr>
        <w:t>&lt;</w:t>
      </w:r>
      <w:r>
        <w:rPr>
          <w:rFonts w:ascii="Consolas" w:hAnsi="Consolas" w:cs="Consolas"/>
          <w:color w:val="A31515"/>
          <w:sz w:val="20"/>
          <w:szCs w:val="20"/>
          <w:lang w:val="en-US"/>
        </w:rPr>
        <w:t>img</w:t>
      </w:r>
      <w:r>
        <w:rPr>
          <w:rFonts w:ascii="Consolas" w:hAnsi="Consolas" w:cs="Consolas"/>
          <w:sz w:val="20"/>
          <w:szCs w:val="20"/>
          <w:lang w:val="en-US"/>
        </w:rPr>
        <w:t xml:space="preserve"> </w:t>
      </w:r>
      <w:r w:rsidR="00FD7FCB">
        <w:rPr>
          <w:rFonts w:ascii="Consolas" w:hAnsi="Consolas" w:cs="Consolas"/>
          <w:sz w:val="20"/>
          <w:szCs w:val="20"/>
          <w:lang w:val="en-US"/>
        </w:rPr>
        <w:t>s</w:t>
      </w:r>
      <w:r>
        <w:rPr>
          <w:rFonts w:ascii="Consolas" w:hAnsi="Consolas" w:cs="Consolas"/>
          <w:color w:val="FF0000"/>
          <w:sz w:val="20"/>
          <w:szCs w:val="20"/>
          <w:lang w:val="en-US"/>
        </w:rPr>
        <w:t>rc</w:t>
      </w:r>
      <w:r>
        <w:rPr>
          <w:rFonts w:ascii="Consolas" w:hAnsi="Consolas" w:cs="Consolas"/>
          <w:color w:val="0000FF"/>
          <w:sz w:val="20"/>
          <w:szCs w:val="20"/>
          <w:lang w:val="en-US"/>
        </w:rPr>
        <w:t>="Products23.gif"</w:t>
      </w:r>
      <w:r>
        <w:rPr>
          <w:rFonts w:ascii="Consolas" w:hAnsi="Consolas" w:cs="Consolas"/>
          <w:sz w:val="20"/>
          <w:szCs w:val="20"/>
          <w:lang w:val="en-US"/>
        </w:rPr>
        <w:t xml:space="preserve"> </w:t>
      </w:r>
      <w:r>
        <w:rPr>
          <w:rFonts w:ascii="Consolas" w:hAnsi="Consolas" w:cs="Consolas"/>
          <w:color w:val="FF0000"/>
          <w:sz w:val="20"/>
          <w:szCs w:val="20"/>
          <w:lang w:val="en-US"/>
        </w:rPr>
        <w:t>alt</w:t>
      </w:r>
      <w:r>
        <w:rPr>
          <w:rFonts w:ascii="Consolas" w:hAnsi="Consolas" w:cs="Consolas"/>
          <w:color w:val="0000FF"/>
          <w:sz w:val="20"/>
          <w:szCs w:val="20"/>
          <w:lang w:val="en-US"/>
        </w:rPr>
        <w:t>="Imagem dos Produtos"</w:t>
      </w:r>
      <w:r>
        <w:rPr>
          <w:rFonts w:ascii="Consolas" w:hAnsi="Consolas" w:cs="Consolas"/>
          <w:sz w:val="20"/>
          <w:szCs w:val="20"/>
          <w:lang w:val="en-US"/>
        </w:rPr>
        <w:t xml:space="preserve"> </w:t>
      </w:r>
      <w:r>
        <w:rPr>
          <w:rFonts w:ascii="Consolas" w:hAnsi="Consolas" w:cs="Consolas"/>
          <w:color w:val="0000FF"/>
          <w:sz w:val="20"/>
          <w:szCs w:val="20"/>
          <w:lang w:val="en-US"/>
        </w:rPr>
        <w:t>/&gt;</w:t>
      </w:r>
      <w:r w:rsidRPr="0020496F">
        <w:rPr>
          <w:rStyle w:val="code"/>
          <w:rFonts w:eastAsiaTheme="minorEastAsia"/>
        </w:rPr>
        <w:br/>
      </w:r>
    </w:p>
    <w:p w14:paraId="3362C182" w14:textId="77777777" w:rsidR="002041B7" w:rsidRDefault="002041B7" w:rsidP="002041B7"/>
    <w:p w14:paraId="3CFF17FE" w14:textId="3CA9F35B" w:rsidR="002041B7" w:rsidRDefault="002041B7" w:rsidP="002041B7">
      <w:r>
        <w:t xml:space="preserve"> </w:t>
      </w:r>
    </w:p>
    <w:p w14:paraId="11162EEE" w14:textId="77777777" w:rsidR="00042D9B" w:rsidRDefault="00042D9B">
      <w:pPr>
        <w:spacing w:before="0" w:after="200"/>
        <w:rPr>
          <w:rFonts w:eastAsiaTheme="minorHAnsi"/>
          <w:color w:val="008AC8"/>
          <w:sz w:val="24"/>
        </w:rPr>
      </w:pPr>
      <w:r>
        <w:br w:type="page"/>
      </w:r>
    </w:p>
    <w:p w14:paraId="2DAFD186" w14:textId="15AFB742" w:rsidR="00AB1A29" w:rsidRDefault="00AB1A29" w:rsidP="5B934592">
      <w:pPr>
        <w:pStyle w:val="Identado"/>
      </w:pPr>
      <w:r w:rsidRPr="0020496F">
        <w:lastRenderedPageBreak/>
        <w:t>Imagens decorativas</w:t>
      </w:r>
    </w:p>
    <w:p w14:paraId="445D9803"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4D05D872" w14:textId="77777777" w:rsidR="00AB1A29" w:rsidRPr="0020496F" w:rsidRDefault="00AB1A29" w:rsidP="5B934592">
      <w:r w:rsidRPr="0020496F">
        <w:t xml:space="preserve">Imagens que não possuem nenhum caráter informativo. Exemplo: Imagem que fazem parte do layout. O Atributo </w:t>
      </w:r>
      <w:r w:rsidRPr="0020496F">
        <w:rPr>
          <w:b/>
        </w:rPr>
        <w:t>alt</w:t>
      </w:r>
      <w:r w:rsidRPr="0020496F">
        <w:t xml:space="preserve"> deve estar vazio e visível.</w:t>
      </w:r>
    </w:p>
    <w:p w14:paraId="744D744A" w14:textId="77777777" w:rsidR="00AB1A29" w:rsidRPr="0020496F" w:rsidRDefault="00AB1A29" w:rsidP="5B934592">
      <w:pPr>
        <w:spacing w:line="240" w:lineRule="auto"/>
        <w:ind w:left="720" w:hanging="360"/>
        <w:rPr>
          <w:rStyle w:val="code"/>
          <w:rFonts w:ascii="Courier New" w:hAnsi="Courier New" w:cs="Courier New"/>
        </w:rPr>
      </w:pPr>
    </w:p>
    <w:p w14:paraId="5A7323C8" w14:textId="77777777" w:rsidR="00AB1A29" w:rsidRPr="0020496F" w:rsidRDefault="00AB1A29" w:rsidP="5B934592">
      <w:pPr>
        <w:pStyle w:val="CodeBlock"/>
        <w:jc w:val="center"/>
        <w:rPr>
          <w:rStyle w:val="code"/>
        </w:rPr>
      </w:pPr>
      <w:r w:rsidRPr="0020496F">
        <w:rPr>
          <w:rStyle w:val="code"/>
        </w:rPr>
        <w:br/>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img</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src</w:t>
      </w:r>
      <w:r w:rsidRPr="009B484F">
        <w:rPr>
          <w:rFonts w:ascii="Consolas" w:hAnsi="Consolas" w:cs="Consolas"/>
          <w:color w:val="0000FF"/>
          <w:sz w:val="19"/>
          <w:szCs w:val="19"/>
          <w:highlight w:val="white"/>
        </w:rPr>
        <w:t>="PageDivider.gif"</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alt</w:t>
      </w:r>
      <w:r w:rsidRPr="009B484F">
        <w:rPr>
          <w:rFonts w:ascii="Consolas" w:hAnsi="Consolas" w:cs="Consolas"/>
          <w:color w:val="0000FF"/>
          <w:sz w:val="19"/>
          <w:szCs w:val="19"/>
          <w:highlight w:val="white"/>
        </w:rPr>
        <w:t>=""</w:t>
      </w: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/&gt;</w:t>
      </w:r>
      <w:r w:rsidRPr="0020496F">
        <w:rPr>
          <w:rStyle w:val="code"/>
        </w:rPr>
        <w:br/>
      </w:r>
    </w:p>
    <w:p w14:paraId="0E3094E3" w14:textId="77777777" w:rsidR="00AB1A29" w:rsidRPr="0020496F" w:rsidRDefault="00AB1A29" w:rsidP="5B934592">
      <w:r w:rsidRPr="0020496F">
        <w:tab/>
      </w:r>
    </w:p>
    <w:p w14:paraId="78CC8B26" w14:textId="6A9F4A6A" w:rsidR="00AB1A29" w:rsidRPr="0020496F" w:rsidRDefault="00AB1A29" w:rsidP="5B934592">
      <w:r w:rsidRPr="0020496F">
        <w:t xml:space="preserve">No </w:t>
      </w:r>
      <w:r w:rsidRPr="0020496F">
        <w:rPr>
          <w:b/>
        </w:rPr>
        <w:t>ASP.NET</w:t>
      </w:r>
      <w:r w:rsidR="00FD7FCB">
        <w:rPr>
          <w:b/>
        </w:rPr>
        <w:t xml:space="preserve"> Web Forms</w:t>
      </w:r>
      <w:r w:rsidRPr="0020496F">
        <w:t xml:space="preserve">, é importante ajustar o valor </w:t>
      </w:r>
      <w:r w:rsidRPr="0020496F">
        <w:rPr>
          <w:b/>
          <w:i/>
        </w:rPr>
        <w:t>GenerateEmptyAlternateText</w:t>
      </w:r>
      <w:r w:rsidRPr="0020496F">
        <w:t xml:space="preserve"> para </w:t>
      </w:r>
      <w:r w:rsidRPr="0020496F">
        <w:rPr>
          <w:b/>
        </w:rPr>
        <w:t>True</w:t>
      </w:r>
      <w:r w:rsidRPr="0020496F">
        <w:t xml:space="preserve"> para que o atributo </w:t>
      </w:r>
      <w:r w:rsidRPr="0020496F">
        <w:rPr>
          <w:b/>
        </w:rPr>
        <w:t>alt</w:t>
      </w:r>
      <w:r w:rsidRPr="0020496F">
        <w:t xml:space="preserve"> esteja visível no HTML gerado.</w:t>
      </w:r>
    </w:p>
    <w:p w14:paraId="5A0323F8" w14:textId="77777777" w:rsidR="00AB1A29" w:rsidRPr="0020496F" w:rsidRDefault="00AB1A29" w:rsidP="5B934592"/>
    <w:p w14:paraId="4587C1FA" w14:textId="77777777" w:rsidR="00AB1A29" w:rsidRDefault="00AB1A29" w:rsidP="5B934592">
      <w:pPr>
        <w:pStyle w:val="CodeBlock"/>
        <w:rPr>
          <w:rStyle w:val="code"/>
        </w:rPr>
      </w:pPr>
    </w:p>
    <w:p w14:paraId="04296858" w14:textId="77777777" w:rsidR="00AB1A29" w:rsidRPr="009B484F" w:rsidRDefault="00AB1A29" w:rsidP="5B934592">
      <w:pPr>
        <w:pStyle w:val="CodeBlock"/>
        <w:rPr>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Image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ImageUrl</w:t>
      </w:r>
      <w:r>
        <w:rPr>
          <w:rFonts w:ascii="Consolas" w:hAnsi="Consolas" w:cs="Consolas"/>
          <w:color w:val="0000FF"/>
          <w:sz w:val="19"/>
          <w:szCs w:val="19"/>
          <w:highlight w:val="white"/>
          <w:lang w:val="en-US"/>
        </w:rPr>
        <w:t>="PageDivider.gif"</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GenerateEmptyAlternateText</w:t>
      </w:r>
      <w:r>
        <w:rPr>
          <w:rFonts w:ascii="Consolas" w:hAnsi="Consolas" w:cs="Consolas"/>
          <w:color w:val="0000FF"/>
          <w:sz w:val="19"/>
          <w:szCs w:val="19"/>
          <w:highlight w:val="white"/>
          <w:lang w:val="en-US"/>
        </w:rPr>
        <w:t>="true"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r w:rsidRPr="009B484F">
        <w:rPr>
          <w:rStyle w:val="code"/>
          <w:lang w:val="en-US"/>
        </w:rPr>
        <w:br/>
      </w:r>
    </w:p>
    <w:p w14:paraId="17BC6A7E" w14:textId="367BAAA6" w:rsidR="00FD7FCB" w:rsidRPr="00795B34" w:rsidRDefault="00FD7FCB" w:rsidP="5B934592">
      <w:pPr>
        <w:spacing w:before="0" w:after="200"/>
        <w:rPr>
          <w:lang w:val="en-US"/>
        </w:rPr>
      </w:pPr>
    </w:p>
    <w:p w14:paraId="2ECAD5DF" w14:textId="68FDD98B" w:rsidR="00FD7FCB" w:rsidRDefault="00FD7FCB" w:rsidP="5B934592">
      <w:pPr>
        <w:spacing w:before="0" w:after="200"/>
      </w:pPr>
      <w:r>
        <w:t xml:space="preserve">No </w:t>
      </w:r>
      <w:r w:rsidRPr="00FD7FCB">
        <w:rPr>
          <w:b/>
        </w:rPr>
        <w:t>ASP.NET MVC</w:t>
      </w:r>
      <w:r>
        <w:t>, nenhuma providência</w:t>
      </w:r>
      <w:r w:rsidR="00042D9B">
        <w:t xml:space="preserve"> especial</w:t>
      </w:r>
      <w:r>
        <w:t xml:space="preserve"> é necessária.</w:t>
      </w:r>
    </w:p>
    <w:p w14:paraId="7BF6A40A" w14:textId="77777777" w:rsidR="00FD7FCB" w:rsidRDefault="00FD7FCB" w:rsidP="5B934592">
      <w:pPr>
        <w:spacing w:before="0" w:after="200"/>
        <w:rPr>
          <w:rFonts w:eastAsiaTheme="minorHAnsi"/>
          <w:color w:val="008AC8"/>
          <w:sz w:val="24"/>
        </w:rPr>
      </w:pPr>
    </w:p>
    <w:p w14:paraId="3405BB9F" w14:textId="77777777" w:rsidR="00042D9B" w:rsidRDefault="00042D9B">
      <w:pPr>
        <w:spacing w:before="0" w:after="200"/>
        <w:rPr>
          <w:rFonts w:eastAsiaTheme="minorHAnsi"/>
          <w:color w:val="008AC8"/>
          <w:sz w:val="24"/>
        </w:rPr>
      </w:pPr>
      <w:r>
        <w:br w:type="page"/>
      </w:r>
    </w:p>
    <w:p w14:paraId="38E10D54" w14:textId="74E944EA" w:rsidR="00AB1A29" w:rsidRDefault="00AB1A29" w:rsidP="5B934592">
      <w:pPr>
        <w:pStyle w:val="Identado"/>
      </w:pPr>
      <w:r w:rsidRPr="0020496F">
        <w:lastRenderedPageBreak/>
        <w:t>Imagens complexas</w:t>
      </w:r>
    </w:p>
    <w:p w14:paraId="2C2AD827"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644151F3" w14:textId="77777777" w:rsidR="00FD7FCB" w:rsidRDefault="00AB1A29" w:rsidP="5B934592">
      <w:r w:rsidRPr="0020496F">
        <w:t xml:space="preserve">A utilização do atributo </w:t>
      </w:r>
      <w:r w:rsidRPr="0020496F">
        <w:rPr>
          <w:b/>
        </w:rPr>
        <w:t xml:space="preserve">Alt </w:t>
      </w:r>
      <w:r w:rsidRPr="0020496F">
        <w:t xml:space="preserve">é destinada a descrição curta do elemento. Em alguns casos, por exemplo, uma imagem representando a posição financeira da empresa, necessita de maior explicação no descritivo. </w:t>
      </w:r>
    </w:p>
    <w:p w14:paraId="2D46C500" w14:textId="77777777" w:rsidR="00FD7FCB" w:rsidRDefault="00FD7FCB" w:rsidP="5B934592"/>
    <w:p w14:paraId="2CC92982" w14:textId="18CCAC4E" w:rsidR="00AB1A29" w:rsidRPr="0020496F" w:rsidRDefault="00FD7FCB" w:rsidP="5B934592">
      <w:pPr>
        <w:rPr>
          <w:b/>
        </w:rPr>
      </w:pPr>
      <w:r>
        <w:t xml:space="preserve">No </w:t>
      </w:r>
      <w:r w:rsidRPr="00FD7FCB">
        <w:rPr>
          <w:b/>
        </w:rPr>
        <w:t>ASP.Net MVC</w:t>
      </w:r>
      <w:r>
        <w:t xml:space="preserve"> r</w:t>
      </w:r>
      <w:r w:rsidR="00AB1A29" w:rsidRPr="0020496F">
        <w:t xml:space="preserve">ecomenda-se o uso do atributo </w:t>
      </w:r>
      <w:r w:rsidR="00AB1A29" w:rsidRPr="0020496F">
        <w:rPr>
          <w:b/>
        </w:rPr>
        <w:t>longdesc</w:t>
      </w:r>
      <w:r>
        <w:rPr>
          <w:b/>
        </w:rPr>
        <w:t>:</w:t>
      </w:r>
    </w:p>
    <w:p w14:paraId="3C4A1979" w14:textId="77777777" w:rsidR="00AB1A29" w:rsidRPr="0020496F" w:rsidRDefault="00AB1A29" w:rsidP="5B934592">
      <w:pPr>
        <w:spacing w:line="240" w:lineRule="auto"/>
        <w:ind w:left="360"/>
        <w:rPr>
          <w:b/>
          <w:sz w:val="20"/>
        </w:rPr>
      </w:pPr>
    </w:p>
    <w:p w14:paraId="01C0081C" w14:textId="77777777" w:rsidR="00AB1A29" w:rsidRDefault="00AB1A29" w:rsidP="5B934592">
      <w:pPr>
        <w:pStyle w:val="CodeBlock"/>
        <w:rPr>
          <w:rStyle w:val="code"/>
        </w:rPr>
      </w:pPr>
    </w:p>
    <w:p w14:paraId="3F03C2C9" w14:textId="77777777" w:rsidR="00AB1A29" w:rsidRDefault="00AB1A29" w:rsidP="5B934592">
      <w:pPr>
        <w:pStyle w:val="CodeBlock"/>
        <w:rPr>
          <w:rStyle w:val="code"/>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img</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src</w:t>
      </w:r>
      <w:r w:rsidRPr="00795B34">
        <w:rPr>
          <w:rFonts w:ascii="Consolas" w:hAnsi="Consolas" w:cs="Consolas"/>
          <w:color w:val="0000FF"/>
          <w:sz w:val="19"/>
          <w:szCs w:val="19"/>
          <w:highlight w:val="white"/>
          <w:lang w:val="en-US"/>
        </w:rPr>
        <w:t>="OrgChart.gif"</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alt</w:t>
      </w:r>
      <w:r w:rsidRPr="00795B34">
        <w:rPr>
          <w:rFonts w:ascii="Consolas" w:hAnsi="Consolas" w:cs="Consolas"/>
          <w:color w:val="0000FF"/>
          <w:sz w:val="19"/>
          <w:szCs w:val="19"/>
          <w:highlight w:val="white"/>
          <w:lang w:val="en-US"/>
        </w:rPr>
        <w:t>="Company Organization Chart"</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longdesc</w:t>
      </w:r>
      <w:r w:rsidRPr="00795B34">
        <w:rPr>
          <w:rFonts w:ascii="Consolas" w:hAnsi="Consolas" w:cs="Consolas"/>
          <w:color w:val="0000FF"/>
          <w:sz w:val="19"/>
          <w:szCs w:val="19"/>
          <w:highlight w:val="white"/>
          <w:lang w:val="en-US"/>
        </w:rPr>
        <w:t>="</w:t>
      </w:r>
      <w:r w:rsidRPr="00795B34">
        <w:rPr>
          <w:rFonts w:ascii="Consolas" w:hAnsi="Consolas" w:cs="Consolas"/>
          <w:color w:val="0000FF"/>
          <w:sz w:val="19"/>
          <w:szCs w:val="19"/>
          <w:lang w:val="en-US"/>
        </w:rPr>
        <w:t xml:space="preserve">Lorem ipsum dolor sit amet, consectetur adipiscing elit. </w:t>
      </w:r>
      <w:r w:rsidRPr="009B484F">
        <w:rPr>
          <w:rFonts w:ascii="Consolas" w:hAnsi="Consolas" w:cs="Consolas"/>
          <w:color w:val="0000FF"/>
          <w:sz w:val="19"/>
          <w:szCs w:val="19"/>
        </w:rPr>
        <w:t>Nulla vel varius tortor</w:t>
      </w:r>
      <w:r w:rsidRPr="009B484F">
        <w:rPr>
          <w:rFonts w:ascii="Consolas" w:hAnsi="Consolas" w:cs="Consolas"/>
          <w:color w:val="0000FF"/>
          <w:sz w:val="19"/>
          <w:szCs w:val="19"/>
          <w:highlight w:val="white"/>
        </w:rPr>
        <w:t>"</w:t>
      </w: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/&gt;</w:t>
      </w:r>
    </w:p>
    <w:p w14:paraId="0E545DBC" w14:textId="77777777" w:rsidR="00AB1A29" w:rsidRPr="0020496F" w:rsidRDefault="00AB1A29" w:rsidP="5B934592">
      <w:pPr>
        <w:pStyle w:val="CodeBlock"/>
        <w:rPr>
          <w:rStyle w:val="code"/>
        </w:rPr>
      </w:pPr>
    </w:p>
    <w:p w14:paraId="559CAF11" w14:textId="77777777" w:rsidR="00AB1A29" w:rsidRDefault="00AB1A29" w:rsidP="5B934592"/>
    <w:p w14:paraId="76F4FABC" w14:textId="5E56D385" w:rsidR="00AB1A29" w:rsidRPr="0020496F" w:rsidRDefault="00AB1A29" w:rsidP="5B934592">
      <w:r w:rsidRPr="0020496F">
        <w:t xml:space="preserve">No </w:t>
      </w:r>
      <w:r w:rsidRPr="0020496F">
        <w:rPr>
          <w:b/>
        </w:rPr>
        <w:t>ASP.Net</w:t>
      </w:r>
      <w:r w:rsidR="00FD7FCB">
        <w:rPr>
          <w:b/>
        </w:rPr>
        <w:t xml:space="preserve"> Web Forms</w:t>
      </w:r>
      <w:r w:rsidRPr="0020496F">
        <w:t xml:space="preserve">, utilize a propriedade </w:t>
      </w:r>
      <w:r w:rsidRPr="0020496F">
        <w:rPr>
          <w:b/>
          <w:i/>
        </w:rPr>
        <w:t>DescriptionUrl</w:t>
      </w:r>
      <w:r w:rsidR="00FD7FCB">
        <w:t>:</w:t>
      </w:r>
    </w:p>
    <w:p w14:paraId="2F43FD27" w14:textId="77777777" w:rsidR="00AB1A29" w:rsidRPr="0020496F" w:rsidRDefault="00AB1A29" w:rsidP="5B934592">
      <w:pPr>
        <w:spacing w:line="240" w:lineRule="auto"/>
        <w:ind w:left="360"/>
        <w:rPr>
          <w:sz w:val="20"/>
        </w:rPr>
      </w:pPr>
    </w:p>
    <w:p w14:paraId="5E538893" w14:textId="77777777" w:rsidR="00AB1A29" w:rsidRDefault="00AB1A29" w:rsidP="5B934592">
      <w:pPr>
        <w:pStyle w:val="CodeBlock"/>
        <w:rPr>
          <w:rStyle w:val="code"/>
          <w:rFonts w:eastAsiaTheme="minorEastAsia"/>
        </w:rPr>
      </w:pPr>
    </w:p>
    <w:p w14:paraId="45AB4D36" w14:textId="77777777" w:rsidR="00AB1A29" w:rsidRDefault="00AB1A29" w:rsidP="5B934592">
      <w:pPr>
        <w:pStyle w:val="CodeBlock"/>
        <w:rPr>
          <w:rStyle w:val="code"/>
          <w:rFonts w:eastAsiaTheme="minorEastAsia"/>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asp</w:t>
      </w:r>
      <w:r w:rsidRPr="00795B34">
        <w:rPr>
          <w:rFonts w:ascii="Consolas" w:hAnsi="Consolas" w:cs="Consolas"/>
          <w:color w:val="0000FF"/>
          <w:sz w:val="19"/>
          <w:szCs w:val="19"/>
          <w:highlight w:val="white"/>
          <w:lang w:val="en-US"/>
        </w:rPr>
        <w:t>:</w:t>
      </w:r>
      <w:r w:rsidRPr="00795B34">
        <w:rPr>
          <w:rFonts w:ascii="Consolas" w:hAnsi="Consolas" w:cs="Consolas"/>
          <w:color w:val="800000"/>
          <w:sz w:val="19"/>
          <w:szCs w:val="19"/>
          <w:highlight w:val="white"/>
          <w:lang w:val="en-US"/>
        </w:rPr>
        <w:t>Image</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ImageUrl</w:t>
      </w:r>
      <w:r w:rsidRPr="00795B34">
        <w:rPr>
          <w:rFonts w:ascii="Consolas" w:hAnsi="Consolas" w:cs="Consolas"/>
          <w:color w:val="0000FF"/>
          <w:sz w:val="19"/>
          <w:szCs w:val="19"/>
          <w:highlight w:val="white"/>
          <w:lang w:val="en-US"/>
        </w:rPr>
        <w:t>="OrgChart.gif"</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AlternateText</w:t>
      </w:r>
      <w:r w:rsidRPr="00795B34">
        <w:rPr>
          <w:rFonts w:ascii="Consolas" w:hAnsi="Consolas" w:cs="Consolas"/>
          <w:color w:val="0000FF"/>
          <w:sz w:val="19"/>
          <w:szCs w:val="19"/>
          <w:highlight w:val="white"/>
          <w:lang w:val="en-US"/>
        </w:rPr>
        <w:t>="Company Organization Chart"</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DescriptionUrl</w:t>
      </w:r>
      <w:r w:rsidRPr="00795B34">
        <w:rPr>
          <w:rFonts w:ascii="Consolas" w:hAnsi="Consolas" w:cs="Consolas"/>
          <w:color w:val="0000FF"/>
          <w:sz w:val="19"/>
          <w:szCs w:val="19"/>
          <w:highlight w:val="white"/>
          <w:lang w:val="en-US"/>
        </w:rPr>
        <w:t>="</w:t>
      </w:r>
      <w:r w:rsidRPr="00795B34">
        <w:rPr>
          <w:rFonts w:ascii="Consolas" w:hAnsi="Consolas" w:cs="Consolas"/>
          <w:color w:val="0000FF"/>
          <w:sz w:val="19"/>
          <w:szCs w:val="19"/>
          <w:lang w:val="en-US"/>
        </w:rPr>
        <w:t xml:space="preserve">Lorem ipsum dolor sit amet, consectetur adipiscing elit. </w:t>
      </w:r>
      <w:r w:rsidRPr="004B5006">
        <w:rPr>
          <w:rFonts w:ascii="Consolas" w:hAnsi="Consolas" w:cs="Consolas"/>
          <w:color w:val="0000FF"/>
          <w:sz w:val="19"/>
          <w:szCs w:val="19"/>
          <w:lang w:val="en-US"/>
        </w:rPr>
        <w:t>Nulla vel varius tortor</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p w14:paraId="57BDFA57" w14:textId="77777777" w:rsidR="00AB1A29" w:rsidRPr="0020496F" w:rsidRDefault="00AB1A29" w:rsidP="5B934592">
      <w:pPr>
        <w:pStyle w:val="CodeBlock"/>
        <w:rPr>
          <w:rStyle w:val="code"/>
          <w:rFonts w:eastAsiaTheme="minorEastAsia"/>
        </w:rPr>
      </w:pPr>
    </w:p>
    <w:p w14:paraId="61AFA2DF" w14:textId="10886A4A" w:rsidR="00AB1A29" w:rsidRDefault="00AB1A29" w:rsidP="5B934592">
      <w:pPr>
        <w:spacing w:line="240" w:lineRule="auto"/>
        <w:ind w:left="360"/>
        <w:rPr>
          <w:rFonts w:eastAsiaTheme="majorEastAsia" w:cstheme="majorBidi"/>
          <w:bCs/>
          <w:iCs/>
          <w:color w:val="008AC8"/>
          <w:sz w:val="24"/>
        </w:rPr>
      </w:pPr>
      <w:r w:rsidRPr="0020496F">
        <w:rPr>
          <w:sz w:val="20"/>
        </w:rPr>
        <w:t xml:space="preserve"> </w:t>
      </w:r>
    </w:p>
    <w:p w14:paraId="6EC8EA3E" w14:textId="77777777" w:rsidR="00FD7FCB" w:rsidRDefault="00FD7FCB">
      <w:pPr>
        <w:spacing w:before="0" w:after="200"/>
        <w:rPr>
          <w:rFonts w:eastAsiaTheme="minorHAnsi"/>
          <w:color w:val="008AC8"/>
          <w:sz w:val="24"/>
        </w:rPr>
      </w:pPr>
      <w:r>
        <w:br w:type="page"/>
      </w:r>
    </w:p>
    <w:p w14:paraId="2A082572" w14:textId="43FD7D9E" w:rsidR="00AB1A29" w:rsidRDefault="00AB1A29" w:rsidP="5B934592">
      <w:pPr>
        <w:pStyle w:val="Identado"/>
      </w:pPr>
      <w:r w:rsidRPr="0020496F">
        <w:lastRenderedPageBreak/>
        <w:t>Outras considerações</w:t>
      </w:r>
    </w:p>
    <w:p w14:paraId="6AAF137B"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1591577D" w14:textId="77777777" w:rsidR="00AB1A29" w:rsidRPr="0020496F" w:rsidRDefault="00AB1A29" w:rsidP="5B934592">
      <w:pPr>
        <w:rPr>
          <w:b/>
        </w:rPr>
      </w:pPr>
      <w:r w:rsidRPr="0020496F">
        <w:t xml:space="preserve">As seguintes considerações abaixo dizem respeito ao preenchimento da propriedade </w:t>
      </w:r>
      <w:r w:rsidRPr="0020496F">
        <w:rPr>
          <w:b/>
        </w:rPr>
        <w:t xml:space="preserve">alt </w:t>
      </w:r>
    </w:p>
    <w:p w14:paraId="03D61E6C" w14:textId="77777777" w:rsidR="00AB1A29" w:rsidRDefault="00AB1A29" w:rsidP="004D35D1">
      <w:pPr>
        <w:pStyle w:val="PargrafodaLista"/>
        <w:numPr>
          <w:ilvl w:val="0"/>
          <w:numId w:val="30"/>
        </w:numPr>
      </w:pPr>
      <w:r w:rsidRPr="0020496F">
        <w:t>Mantenha o texto alternativo curto e claro – Evite verbos. Recomenda-se no uma descrição entre 7 e 90 caracteres. O texto deve orientar as pessoas que não conseguem visualizar a imagem o propósito da imagem na aplicação</w:t>
      </w:r>
    </w:p>
    <w:p w14:paraId="4859B7B4" w14:textId="77777777" w:rsidR="00AB1A29" w:rsidRPr="0020496F" w:rsidRDefault="00AB1A29" w:rsidP="5B934592">
      <w:pPr>
        <w:pStyle w:val="PargrafodaLista"/>
        <w:numPr>
          <w:ilvl w:val="0"/>
          <w:numId w:val="0"/>
        </w:numPr>
        <w:ind w:left="360"/>
      </w:pPr>
    </w:p>
    <w:p w14:paraId="34E93D26" w14:textId="77777777" w:rsidR="00AB1A29" w:rsidRDefault="00AB1A29" w:rsidP="004D35D1">
      <w:pPr>
        <w:pStyle w:val="PargrafodaLista"/>
        <w:numPr>
          <w:ilvl w:val="0"/>
          <w:numId w:val="30"/>
        </w:numPr>
      </w:pPr>
      <w:r w:rsidRPr="0020496F">
        <w:t xml:space="preserve">Se a imagem foi um </w:t>
      </w:r>
      <w:r w:rsidRPr="00393513">
        <w:rPr>
          <w:b/>
        </w:rPr>
        <w:t>HyperLink</w:t>
      </w:r>
      <w:r w:rsidRPr="0020496F">
        <w:t>, descreva o destino ou o propósito do link e não a imagem</w:t>
      </w:r>
    </w:p>
    <w:p w14:paraId="72DB9C97" w14:textId="77777777" w:rsidR="00AB1A29" w:rsidRPr="0020496F" w:rsidRDefault="00AB1A29" w:rsidP="5B934592">
      <w:pPr>
        <w:pStyle w:val="PargrafodaLista"/>
        <w:numPr>
          <w:ilvl w:val="0"/>
          <w:numId w:val="0"/>
        </w:numPr>
        <w:ind w:left="720"/>
      </w:pPr>
    </w:p>
    <w:p w14:paraId="6E133920" w14:textId="77777777" w:rsidR="00AB1A29" w:rsidRDefault="00AB1A29" w:rsidP="004D35D1">
      <w:pPr>
        <w:pStyle w:val="PargrafodaLista"/>
        <w:numPr>
          <w:ilvl w:val="0"/>
          <w:numId w:val="30"/>
        </w:numPr>
      </w:pPr>
      <w:r w:rsidRPr="0020496F">
        <w:t>Para Imagens Link, não adicione frases como “Clique aqui para...“ ou quando não houver link, adicionar o texto “Figura de...”</w:t>
      </w:r>
    </w:p>
    <w:p w14:paraId="72836C98" w14:textId="77777777" w:rsidR="00AB1A29" w:rsidRPr="0020496F" w:rsidRDefault="00AB1A29" w:rsidP="5B934592">
      <w:pPr>
        <w:pStyle w:val="PargrafodaLista"/>
        <w:numPr>
          <w:ilvl w:val="0"/>
          <w:numId w:val="0"/>
        </w:numPr>
        <w:ind w:left="720"/>
      </w:pPr>
    </w:p>
    <w:p w14:paraId="36E9F9AE" w14:textId="77777777" w:rsidR="00AB1A29" w:rsidRPr="0020496F" w:rsidRDefault="00AB1A29" w:rsidP="004D35D1">
      <w:pPr>
        <w:pStyle w:val="PargrafodaLista"/>
        <w:numPr>
          <w:ilvl w:val="0"/>
          <w:numId w:val="30"/>
        </w:numPr>
      </w:pPr>
      <w:r w:rsidRPr="0020496F">
        <w:t xml:space="preserve">De preferência de iniciar a descrição com uma palavra chave, por exemplo “tempo” ao invés de “O tempo”. Alguns leitores de tela possuem o recurso de gerar uma tabela com links e possibilita acessa-los pela primeira letra. </w:t>
      </w:r>
    </w:p>
    <w:p w14:paraId="491C68CB" w14:textId="77777777" w:rsidR="00AB1A29" w:rsidRPr="0020496F" w:rsidRDefault="00AB1A29" w:rsidP="5B934592">
      <w:pPr>
        <w:pStyle w:val="PargrafodaLista"/>
        <w:numPr>
          <w:ilvl w:val="0"/>
          <w:numId w:val="0"/>
        </w:numPr>
        <w:ind w:left="720"/>
        <w:rPr>
          <w:sz w:val="20"/>
        </w:rPr>
      </w:pPr>
    </w:p>
    <w:p w14:paraId="05E0801B" w14:textId="41470902" w:rsidR="00AB1A29" w:rsidRDefault="00AB1A29" w:rsidP="5B934592">
      <w:pPr>
        <w:spacing w:before="0" w:after="200"/>
        <w:rPr>
          <w:rFonts w:eastAsiaTheme="minorHAnsi"/>
          <w:color w:val="008AC8"/>
          <w:sz w:val="28"/>
          <w:szCs w:val="28"/>
        </w:rPr>
      </w:pPr>
      <w:bookmarkStart w:id="268" w:name="_Toc354637863"/>
      <w:r>
        <w:br w:type="page"/>
      </w:r>
    </w:p>
    <w:p w14:paraId="109F4D86" w14:textId="5D84BFA6" w:rsidR="00AB1A29" w:rsidRDefault="00AB1A29" w:rsidP="5B934592">
      <w:pPr>
        <w:pStyle w:val="Heading3Numbered"/>
      </w:pPr>
      <w:bookmarkStart w:id="269" w:name="_Toc354765324"/>
      <w:bookmarkStart w:id="270" w:name="_Toc372543981"/>
      <w:r w:rsidRPr="0020496F">
        <w:lastRenderedPageBreak/>
        <w:t>Organize a estrutura de apresentação</w:t>
      </w:r>
      <w:bookmarkEnd w:id="268"/>
      <w:bookmarkEnd w:id="269"/>
      <w:bookmarkEnd w:id="270"/>
    </w:p>
    <w:p w14:paraId="4A6DCC9F" w14:textId="77777777" w:rsidR="00AB1A29" w:rsidRDefault="00AB1A29" w:rsidP="5B934592">
      <w:pPr>
        <w:pStyle w:val="Identado"/>
      </w:pPr>
      <w:r w:rsidRPr="0020496F">
        <w:t>HTML Headers (H1-H6)</w:t>
      </w:r>
    </w:p>
    <w:p w14:paraId="00D7750B"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714FB96A" w14:textId="77777777" w:rsidR="00AB1A29" w:rsidRPr="0020496F" w:rsidRDefault="00AB1A29" w:rsidP="5B934592">
      <w:r w:rsidRPr="0020496F">
        <w:t xml:space="preserve">Utilize apropriadamente as TAGS de </w:t>
      </w:r>
      <w:r w:rsidRPr="0020496F">
        <w:rPr>
          <w:b/>
        </w:rPr>
        <w:t>Heading</w:t>
      </w:r>
      <w:r w:rsidRPr="0020496F">
        <w:t xml:space="preserve"> para destacar cabeçalhos. Leitores de tela são baseados na estrutura do HTML para executar a ação e principalmente baseiam-se nos </w:t>
      </w:r>
      <w:r w:rsidRPr="0020496F">
        <w:rPr>
          <w:b/>
        </w:rPr>
        <w:t>Headings</w:t>
      </w:r>
      <w:r w:rsidRPr="0020496F">
        <w:t xml:space="preserve"> para a navegação hierárquica.</w:t>
      </w:r>
    </w:p>
    <w:p w14:paraId="1A89068E" w14:textId="77777777" w:rsidR="00AB1A29" w:rsidRDefault="00AB1A29" w:rsidP="5B934592">
      <w:r w:rsidRPr="0020496F">
        <w:t xml:space="preserve">No exemplo abaixo, seguindo a hierarquia definida pelos </w:t>
      </w:r>
      <w:r w:rsidRPr="0020496F">
        <w:rPr>
          <w:b/>
        </w:rPr>
        <w:t>Headings</w:t>
      </w:r>
      <w:r w:rsidRPr="0020496F">
        <w:t>, o conteúdo “Stock Market up today” tem maior relevância de conteúdo do que o “</w:t>
      </w:r>
      <w:r w:rsidRPr="004B5006">
        <w:rPr>
          <w:i/>
        </w:rPr>
        <w:t>Site Navigation</w:t>
      </w:r>
      <w:r w:rsidRPr="0020496F">
        <w:t xml:space="preserve">” ou </w:t>
      </w:r>
      <w:r w:rsidRPr="004B5006">
        <w:rPr>
          <w:i/>
        </w:rPr>
        <w:t>“Related Links”</w:t>
      </w:r>
    </w:p>
    <w:p w14:paraId="15CD308F" w14:textId="77777777" w:rsidR="00AB1A29" w:rsidRPr="0020496F" w:rsidRDefault="00AB1A29" w:rsidP="5B934592"/>
    <w:p w14:paraId="7BCC8F8C" w14:textId="77777777" w:rsidR="00AB1A29" w:rsidRDefault="00AB1A29" w:rsidP="5B934592">
      <w:pPr>
        <w:pStyle w:val="CodeBlock"/>
      </w:pPr>
    </w:p>
    <w:p w14:paraId="71ABF78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6D42DD43"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title</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Stock Market Up Today</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title</w:t>
      </w:r>
      <w:r>
        <w:rPr>
          <w:rFonts w:ascii="Consolas" w:hAnsi="Consolas" w:cs="Consolas"/>
          <w:color w:val="0000FF"/>
          <w:sz w:val="19"/>
          <w:szCs w:val="19"/>
          <w:highlight w:val="white"/>
          <w:lang w:val="en-US"/>
        </w:rPr>
        <w:t>&gt;</w:t>
      </w:r>
    </w:p>
    <w:p w14:paraId="392F459B"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658E254C" w14:textId="77777777" w:rsidR="00AB1A29" w:rsidRDefault="00AB1A29" w:rsidP="5B934592">
      <w:pPr>
        <w:pStyle w:val="CodeBlock"/>
        <w:rPr>
          <w:rFonts w:ascii="Consolas" w:hAnsi="Consolas" w:cs="Consolas"/>
          <w:color w:val="000000"/>
          <w:sz w:val="19"/>
          <w:szCs w:val="19"/>
          <w:highlight w:val="white"/>
          <w:lang w:val="en-US"/>
        </w:rPr>
      </w:pPr>
    </w:p>
    <w:p w14:paraId="1939B438"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body</w:t>
      </w:r>
      <w:r>
        <w:rPr>
          <w:rFonts w:ascii="Consolas" w:hAnsi="Consolas" w:cs="Consolas"/>
          <w:color w:val="0000FF"/>
          <w:sz w:val="19"/>
          <w:szCs w:val="19"/>
          <w:highlight w:val="white"/>
          <w:lang w:val="en-US"/>
        </w:rPr>
        <w:t>&gt;</w:t>
      </w:r>
    </w:p>
    <w:p w14:paraId="55C3997D" w14:textId="77777777" w:rsidR="00AB1A29" w:rsidRDefault="00AB1A29" w:rsidP="5B934592">
      <w:pPr>
        <w:pStyle w:val="CodeBlock"/>
        <w:rPr>
          <w:rFonts w:ascii="Consolas" w:hAnsi="Consolas" w:cs="Consolas"/>
          <w:color w:val="000000"/>
          <w:sz w:val="19"/>
          <w:szCs w:val="19"/>
          <w:highlight w:val="white"/>
          <w:lang w:val="en-US"/>
        </w:rPr>
      </w:pPr>
    </w:p>
    <w:p w14:paraId="4BE445B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6400"/>
          <w:sz w:val="19"/>
          <w:szCs w:val="19"/>
          <w:highlight w:val="white"/>
          <w:lang w:val="en-US"/>
        </w:rPr>
        <w:t>&lt;!-- left nav --&gt;</w:t>
      </w:r>
    </w:p>
    <w:p w14:paraId="0F549B7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class</w:t>
      </w:r>
      <w:r>
        <w:rPr>
          <w:rFonts w:ascii="Consolas" w:hAnsi="Consolas" w:cs="Consolas"/>
          <w:color w:val="0000FF"/>
          <w:sz w:val="19"/>
          <w:szCs w:val="19"/>
          <w:highlight w:val="white"/>
          <w:lang w:val="en-US"/>
        </w:rPr>
        <w:t>="left-nav"&gt;</w:t>
      </w:r>
    </w:p>
    <w:p w14:paraId="3BDCC6F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h2</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Site Navigation</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h2</w:t>
      </w:r>
      <w:r>
        <w:rPr>
          <w:rFonts w:ascii="Consolas" w:hAnsi="Consolas" w:cs="Consolas"/>
          <w:color w:val="0000FF"/>
          <w:sz w:val="19"/>
          <w:szCs w:val="19"/>
          <w:highlight w:val="white"/>
          <w:lang w:val="en-US"/>
        </w:rPr>
        <w:t>&gt;</w:t>
      </w:r>
    </w:p>
    <w:p w14:paraId="1FCB0945"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6400"/>
          <w:sz w:val="19"/>
          <w:szCs w:val="19"/>
          <w:highlight w:val="white"/>
          <w:lang w:val="en-US"/>
        </w:rPr>
        <w:t>&lt;!-- content here --&gt;</w:t>
      </w:r>
    </w:p>
    <w:p w14:paraId="4B2F4D5E"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FF"/>
          <w:sz w:val="19"/>
          <w:szCs w:val="19"/>
          <w:highlight w:val="white"/>
          <w:lang w:val="en-US"/>
        </w:rPr>
        <w:t>&gt;</w:t>
      </w:r>
    </w:p>
    <w:p w14:paraId="70B7FCEA" w14:textId="77777777" w:rsidR="00AB1A29" w:rsidRDefault="00AB1A29" w:rsidP="5B934592">
      <w:pPr>
        <w:pStyle w:val="CodeBlock"/>
        <w:rPr>
          <w:rFonts w:ascii="Consolas" w:hAnsi="Consolas" w:cs="Consolas"/>
          <w:color w:val="000000"/>
          <w:sz w:val="19"/>
          <w:szCs w:val="19"/>
          <w:highlight w:val="white"/>
          <w:lang w:val="en-US"/>
        </w:rPr>
      </w:pPr>
    </w:p>
    <w:p w14:paraId="5D6EA12E"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6400"/>
          <w:sz w:val="19"/>
          <w:szCs w:val="19"/>
          <w:highlight w:val="white"/>
          <w:lang w:val="en-US"/>
        </w:rPr>
        <w:t>&lt;!-- main contents --&gt;</w:t>
      </w:r>
    </w:p>
    <w:p w14:paraId="782A4B6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class</w:t>
      </w:r>
      <w:r>
        <w:rPr>
          <w:rFonts w:ascii="Consolas" w:hAnsi="Consolas" w:cs="Consolas"/>
          <w:color w:val="0000FF"/>
          <w:sz w:val="19"/>
          <w:szCs w:val="19"/>
          <w:highlight w:val="white"/>
          <w:lang w:val="en-US"/>
        </w:rPr>
        <w:t>="main"&gt;</w:t>
      </w:r>
    </w:p>
    <w:p w14:paraId="099CC67B"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h1</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Stock Market up today</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h1</w:t>
      </w:r>
      <w:r>
        <w:rPr>
          <w:rFonts w:ascii="Consolas" w:hAnsi="Consolas" w:cs="Consolas"/>
          <w:color w:val="0000FF"/>
          <w:sz w:val="19"/>
          <w:szCs w:val="19"/>
          <w:highlight w:val="white"/>
          <w:lang w:val="en-US"/>
        </w:rPr>
        <w:t>&gt;</w:t>
      </w:r>
    </w:p>
    <w:p w14:paraId="5E77188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6400"/>
          <w:sz w:val="19"/>
          <w:szCs w:val="19"/>
          <w:highlight w:val="white"/>
          <w:lang w:val="en-US"/>
        </w:rPr>
        <w:t>&lt;!-- article text here --&gt;</w:t>
      </w:r>
    </w:p>
    <w:p w14:paraId="19F5B81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FF"/>
          <w:sz w:val="19"/>
          <w:szCs w:val="19"/>
          <w:highlight w:val="white"/>
          <w:lang w:val="en-US"/>
        </w:rPr>
        <w:t>&gt;</w:t>
      </w:r>
    </w:p>
    <w:p w14:paraId="02A3D5D3" w14:textId="77777777" w:rsidR="00AB1A29" w:rsidRDefault="00AB1A29" w:rsidP="5B934592">
      <w:pPr>
        <w:pStyle w:val="CodeBlock"/>
        <w:rPr>
          <w:rFonts w:ascii="Consolas" w:hAnsi="Consolas" w:cs="Consolas"/>
          <w:color w:val="000000"/>
          <w:sz w:val="19"/>
          <w:szCs w:val="19"/>
          <w:highlight w:val="white"/>
          <w:lang w:val="en-US"/>
        </w:rPr>
      </w:pPr>
    </w:p>
    <w:p w14:paraId="624EAB1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6400"/>
          <w:sz w:val="19"/>
          <w:szCs w:val="19"/>
          <w:highlight w:val="white"/>
          <w:lang w:val="en-US"/>
        </w:rPr>
        <w:t>&lt;!-- right panel --&gt;</w:t>
      </w:r>
    </w:p>
    <w:p w14:paraId="7F07387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class</w:t>
      </w:r>
      <w:r>
        <w:rPr>
          <w:rFonts w:ascii="Consolas" w:hAnsi="Consolas" w:cs="Consolas"/>
          <w:color w:val="0000FF"/>
          <w:sz w:val="19"/>
          <w:szCs w:val="19"/>
          <w:highlight w:val="white"/>
          <w:lang w:val="en-US"/>
        </w:rPr>
        <w:t>="left-nav"&gt;</w:t>
      </w:r>
    </w:p>
    <w:p w14:paraId="530F637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h2</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Related links</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h2</w:t>
      </w:r>
      <w:r>
        <w:rPr>
          <w:rFonts w:ascii="Consolas" w:hAnsi="Consolas" w:cs="Consolas"/>
          <w:color w:val="0000FF"/>
          <w:sz w:val="19"/>
          <w:szCs w:val="19"/>
          <w:highlight w:val="white"/>
          <w:lang w:val="en-US"/>
        </w:rPr>
        <w:t>&gt;</w:t>
      </w:r>
    </w:p>
    <w:p w14:paraId="106875EC" w14:textId="77777777" w:rsidR="00AB1A29" w:rsidRPr="00843046" w:rsidRDefault="00AB1A29" w:rsidP="5B934592">
      <w:pPr>
        <w:pStyle w:val="CodeBlock"/>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sidRPr="00843046">
        <w:rPr>
          <w:rFonts w:ascii="Consolas" w:hAnsi="Consolas" w:cs="Consolas"/>
          <w:color w:val="006400"/>
          <w:sz w:val="19"/>
          <w:szCs w:val="19"/>
          <w:highlight w:val="white"/>
        </w:rPr>
        <w:t>&lt;!-- content here --&gt;</w:t>
      </w:r>
    </w:p>
    <w:p w14:paraId="1280AB77" w14:textId="77777777" w:rsidR="00AB1A29" w:rsidRPr="009B484F" w:rsidRDefault="00AB1A29" w:rsidP="5B934592">
      <w:pPr>
        <w:pStyle w:val="CodeBlock"/>
        <w:rPr>
          <w:rFonts w:ascii="Consolas" w:hAnsi="Consolas" w:cs="Consolas"/>
          <w:color w:val="000000"/>
          <w:sz w:val="19"/>
          <w:szCs w:val="19"/>
          <w:highlight w:val="white"/>
        </w:rPr>
      </w:pPr>
      <w:r w:rsidRPr="00843046">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div</w:t>
      </w:r>
      <w:r w:rsidRPr="009B484F">
        <w:rPr>
          <w:rFonts w:ascii="Consolas" w:hAnsi="Consolas" w:cs="Consolas"/>
          <w:color w:val="0000FF"/>
          <w:sz w:val="19"/>
          <w:szCs w:val="19"/>
          <w:highlight w:val="white"/>
        </w:rPr>
        <w:t>&gt;</w:t>
      </w:r>
    </w:p>
    <w:p w14:paraId="6D3EA7B4" w14:textId="77777777" w:rsidR="00AB1A29" w:rsidRPr="0020496F" w:rsidRDefault="00AB1A29" w:rsidP="5B934592">
      <w:pPr>
        <w:pStyle w:val="CodeBlock"/>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body</w:t>
      </w:r>
      <w:r w:rsidRPr="009B484F">
        <w:rPr>
          <w:rFonts w:ascii="Consolas" w:hAnsi="Consolas" w:cs="Consolas"/>
          <w:color w:val="0000FF"/>
          <w:sz w:val="19"/>
          <w:szCs w:val="19"/>
          <w:highlight w:val="white"/>
        </w:rPr>
        <w:t>&gt;</w:t>
      </w:r>
    </w:p>
    <w:p w14:paraId="17B49C6E" w14:textId="77777777" w:rsidR="00AB1A29" w:rsidRPr="0020496F" w:rsidRDefault="00AB1A29" w:rsidP="5B934592">
      <w:pPr>
        <w:pStyle w:val="CodeBlock"/>
        <w:rPr>
          <w:b/>
          <w:color w:val="548DD4" w:themeColor="text2" w:themeTint="99"/>
        </w:rPr>
      </w:pPr>
    </w:p>
    <w:p w14:paraId="06E1DB24" w14:textId="0494ADB9" w:rsidR="00AB1A29" w:rsidRDefault="002D4115" w:rsidP="5B934592">
      <w:pPr>
        <w:pStyle w:val="Legenda"/>
        <w:rPr>
          <w:rFonts w:eastAsiaTheme="majorEastAsia" w:cstheme="majorBidi"/>
          <w:bCs w:val="0"/>
          <w:iCs/>
          <w:sz w:val="24"/>
        </w:rPr>
      </w:pPr>
      <w:bookmarkStart w:id="271" w:name="_Toc372544163"/>
      <w:r>
        <w:t xml:space="preserve">Listagem </w:t>
      </w:r>
      <w:r>
        <w:fldChar w:fldCharType="begin"/>
      </w:r>
      <w:r>
        <w:instrText xml:space="preserve"> SEQ Listagem \* ARABIC </w:instrText>
      </w:r>
      <w:r>
        <w:fldChar w:fldCharType="separate"/>
      </w:r>
      <w:r w:rsidR="00A551CF">
        <w:rPr>
          <w:noProof/>
        </w:rPr>
        <w:t>41</w:t>
      </w:r>
      <w:r>
        <w:fldChar w:fldCharType="end"/>
      </w:r>
      <w:r>
        <w:t xml:space="preserve"> </w:t>
      </w:r>
      <w:r w:rsidRPr="00CC455F">
        <w:t>Código de exemplo de uma hierarquia de Headers</w:t>
      </w:r>
      <w:bookmarkEnd w:id="271"/>
      <w:r>
        <w:t xml:space="preserve"> </w:t>
      </w:r>
      <w:r w:rsidR="00AB1A29">
        <w:br w:type="page"/>
      </w:r>
    </w:p>
    <w:p w14:paraId="21A0A9E1" w14:textId="77777777" w:rsidR="00AB1A29" w:rsidRPr="0020496F" w:rsidRDefault="00AB1A29" w:rsidP="5B934592">
      <w:pPr>
        <w:pStyle w:val="Identado"/>
      </w:pPr>
      <w:r w:rsidRPr="0020496F">
        <w:lastRenderedPageBreak/>
        <w:t>Utilize tabelas para apresentar dados tabulares.</w:t>
      </w:r>
    </w:p>
    <w:p w14:paraId="16F0AF2F" w14:textId="77777777" w:rsidR="00FD7FCB" w:rsidRPr="00FD7FCB" w:rsidRDefault="00FD7FCB" w:rsidP="00FD7FCB">
      <w:pPr>
        <w:rPr>
          <w:b/>
        </w:rPr>
      </w:pPr>
      <w:r w:rsidRPr="00FD7FCB">
        <w:rPr>
          <w:b/>
        </w:rPr>
        <w:t xml:space="preserve">Aplica-se a: </w:t>
      </w:r>
      <w:r>
        <w:rPr>
          <w:b/>
        </w:rPr>
        <w:t>WEB FORMS</w:t>
      </w:r>
      <w:r w:rsidRPr="00FD7FCB">
        <w:rPr>
          <w:b/>
        </w:rPr>
        <w:t xml:space="preserve"> e MVC</w:t>
      </w:r>
    </w:p>
    <w:p w14:paraId="2BA1E040" w14:textId="69FE8637" w:rsidR="00AB1A29" w:rsidRPr="0020496F" w:rsidRDefault="00AB1A29" w:rsidP="5B934592">
      <w:r w:rsidRPr="0020496F">
        <w:t xml:space="preserve">É recomendado que as tabelas somente sejam utilizadas apresentar </w:t>
      </w:r>
      <w:r w:rsidRPr="0020496F">
        <w:rPr>
          <w:b/>
        </w:rPr>
        <w:t>dados tabulares</w:t>
      </w:r>
      <w:r w:rsidRPr="0020496F">
        <w:t xml:space="preserve">. Controles e outros elementos de páginas devem ser organizados no layout com </w:t>
      </w:r>
      <w:r w:rsidRPr="0020496F">
        <w:rPr>
          <w:b/>
        </w:rPr>
        <w:t>CSS (Tab</w:t>
      </w:r>
      <w:r w:rsidR="00871B38">
        <w:rPr>
          <w:b/>
        </w:rPr>
        <w:t>l</w:t>
      </w:r>
      <w:r w:rsidRPr="0020496F">
        <w:rPr>
          <w:b/>
        </w:rPr>
        <w:t>eless).</w:t>
      </w:r>
    </w:p>
    <w:p w14:paraId="7C24C3F9" w14:textId="77777777" w:rsidR="00AB1A29" w:rsidRPr="0020496F" w:rsidRDefault="00AB1A29" w:rsidP="5B934592">
      <w:r w:rsidRPr="0020496F">
        <w:t xml:space="preserve">Entretanto, as tabelas em </w:t>
      </w:r>
      <w:r w:rsidRPr="004B5006">
        <w:rPr>
          <w:b/>
        </w:rPr>
        <w:t>HTML</w:t>
      </w:r>
      <w:r w:rsidRPr="0020496F">
        <w:t xml:space="preserve"> precisam ser bem </w:t>
      </w:r>
      <w:r>
        <w:t>estruturadas</w:t>
      </w:r>
      <w:r w:rsidRPr="0020496F">
        <w:t xml:space="preserve"> para que os leitores de tela identifiquem seus principais elementos básico como </w:t>
      </w:r>
      <w:r w:rsidRPr="0020496F">
        <w:rPr>
          <w:b/>
        </w:rPr>
        <w:t>Linhas</w:t>
      </w:r>
      <w:r w:rsidRPr="0020496F">
        <w:t xml:space="preserve"> e </w:t>
      </w:r>
      <w:r w:rsidRPr="0020496F">
        <w:rPr>
          <w:b/>
        </w:rPr>
        <w:t>Colunas</w:t>
      </w:r>
      <w:r w:rsidRPr="0020496F">
        <w:t xml:space="preserve"> e saiba interpretar os dados contidos nas células. Para isso, faz-se necessário utilizar alguns atributos para que tais elementos sejam identificados.</w:t>
      </w:r>
    </w:p>
    <w:p w14:paraId="297F27A9" w14:textId="77777777" w:rsidR="00AB1A29" w:rsidRDefault="00AB1A29" w:rsidP="5B934592"/>
    <w:tbl>
      <w:tblPr>
        <w:tblStyle w:val="Tabelacomgrade"/>
        <w:tblW w:w="0" w:type="auto"/>
        <w:tblLook w:val="04A0" w:firstRow="1" w:lastRow="0" w:firstColumn="1" w:lastColumn="0" w:noHBand="0" w:noVBand="1"/>
      </w:tblPr>
      <w:tblGrid>
        <w:gridCol w:w="1620"/>
        <w:gridCol w:w="7740"/>
      </w:tblGrid>
      <w:tr w:rsidR="00AB1A29" w:rsidRPr="0020496F" w14:paraId="073673CC" w14:textId="77777777" w:rsidTr="5B934592">
        <w:trPr>
          <w:cnfStyle w:val="100000000000" w:firstRow="1" w:lastRow="0" w:firstColumn="0" w:lastColumn="0" w:oddVBand="0" w:evenVBand="0" w:oddHBand="0" w:evenHBand="0" w:firstRowFirstColumn="0" w:firstRowLastColumn="0" w:lastRowFirstColumn="0" w:lastRowLastColumn="0"/>
        </w:trPr>
        <w:tc>
          <w:tcPr>
            <w:tcW w:w="1620" w:type="dxa"/>
          </w:tcPr>
          <w:p w14:paraId="0E215025" w14:textId="77777777" w:rsidR="00AB1A29" w:rsidRPr="0020496F" w:rsidRDefault="00AB1A29" w:rsidP="5B934592">
            <w:r w:rsidRPr="0020496F">
              <w:t>Atributo</w:t>
            </w:r>
          </w:p>
        </w:tc>
        <w:tc>
          <w:tcPr>
            <w:tcW w:w="7740" w:type="dxa"/>
          </w:tcPr>
          <w:p w14:paraId="2F0C5570" w14:textId="77777777" w:rsidR="00AB1A29" w:rsidRPr="0020496F" w:rsidRDefault="00AB1A29" w:rsidP="5B934592">
            <w:r w:rsidRPr="0020496F">
              <w:t>Finalidade</w:t>
            </w:r>
          </w:p>
        </w:tc>
      </w:tr>
      <w:tr w:rsidR="00AB1A29" w:rsidRPr="0020496F" w14:paraId="1D20EFFF" w14:textId="77777777" w:rsidTr="5B934592">
        <w:tc>
          <w:tcPr>
            <w:tcW w:w="1620" w:type="dxa"/>
          </w:tcPr>
          <w:p w14:paraId="4F04FEDF" w14:textId="77777777" w:rsidR="00AB1A29" w:rsidRPr="0020496F" w:rsidRDefault="00AB1A29" w:rsidP="5B934592">
            <w:r w:rsidRPr="0020496F">
              <w:t>Thead e TH</w:t>
            </w:r>
          </w:p>
        </w:tc>
        <w:tc>
          <w:tcPr>
            <w:tcW w:w="7740" w:type="dxa"/>
          </w:tcPr>
          <w:p w14:paraId="5C49FAA2" w14:textId="5A395AE5" w:rsidR="00AB1A29" w:rsidRPr="00AD388A" w:rsidRDefault="00AB1A29" w:rsidP="5B934592">
            <w:r w:rsidRPr="0020496F">
              <w:t xml:space="preserve">Associar as linhas de uma tabela </w:t>
            </w:r>
            <w:r w:rsidR="00AD388A">
              <w:t>com seus respectivos cabeçalhos</w:t>
            </w:r>
            <w:r w:rsidRPr="0020496F">
              <w:rPr>
                <w:i/>
              </w:rPr>
              <w:t xml:space="preserve"> </w:t>
            </w:r>
          </w:p>
        </w:tc>
      </w:tr>
      <w:tr w:rsidR="00AB1A29" w:rsidRPr="0020496F" w14:paraId="3E03363D" w14:textId="77777777" w:rsidTr="5B934592">
        <w:tc>
          <w:tcPr>
            <w:tcW w:w="1620" w:type="dxa"/>
          </w:tcPr>
          <w:p w14:paraId="13A3C6A2" w14:textId="77777777" w:rsidR="00AB1A29" w:rsidRPr="0020496F" w:rsidRDefault="00AB1A29" w:rsidP="5B934592">
            <w:r w:rsidRPr="0020496F">
              <w:t>Scope</w:t>
            </w:r>
          </w:p>
        </w:tc>
        <w:tc>
          <w:tcPr>
            <w:tcW w:w="7740" w:type="dxa"/>
          </w:tcPr>
          <w:p w14:paraId="01E15EEC" w14:textId="4A6C9EE3" w:rsidR="00AB1A29" w:rsidRPr="00AD388A" w:rsidRDefault="00AB1A29" w:rsidP="5B934592">
            <w:r w:rsidRPr="0020496F">
              <w:t xml:space="preserve">É utilizado em conjunto com a tag </w:t>
            </w:r>
            <w:r w:rsidRPr="0020496F">
              <w:rPr>
                <w:b/>
              </w:rPr>
              <w:t>th</w:t>
            </w:r>
            <w:r w:rsidRPr="0020496F">
              <w:t xml:space="preserve"> e indica s</w:t>
            </w:r>
            <w:r w:rsidR="00AD388A">
              <w:t>e ela faz parte de um cabeçalho</w:t>
            </w:r>
          </w:p>
        </w:tc>
      </w:tr>
      <w:tr w:rsidR="00AB1A29" w:rsidRPr="0020496F" w14:paraId="3C3E3DFF" w14:textId="77777777" w:rsidTr="5B934592">
        <w:tc>
          <w:tcPr>
            <w:tcW w:w="1620" w:type="dxa"/>
          </w:tcPr>
          <w:p w14:paraId="1C449CF9" w14:textId="77777777" w:rsidR="00AB1A29" w:rsidRPr="0020496F" w:rsidRDefault="00AB1A29" w:rsidP="5B934592">
            <w:r w:rsidRPr="0020496F">
              <w:t>Summary</w:t>
            </w:r>
          </w:p>
        </w:tc>
        <w:tc>
          <w:tcPr>
            <w:tcW w:w="7740" w:type="dxa"/>
          </w:tcPr>
          <w:p w14:paraId="0F46ADFD" w14:textId="77777777" w:rsidR="00AB1A29" w:rsidRPr="0020496F" w:rsidRDefault="00AB1A29" w:rsidP="5B934592">
            <w:r w:rsidRPr="0020496F">
              <w:t>O atributo deve informar o objetivo da tabela. Informe uma descrição, como no exemplo abaixo:</w:t>
            </w:r>
          </w:p>
          <w:p w14:paraId="3F62615F" w14:textId="77357874" w:rsidR="00AB1A29" w:rsidRPr="00AD388A" w:rsidRDefault="00AB1A29" w:rsidP="5B934592">
            <w:r w:rsidRPr="0020496F">
              <w:t>“As colunas de cabeçalho no topo da tabela representa os meses do primeiro trimestre e as linhas, na primeira coluna, representam as sem</w:t>
            </w:r>
            <w:r w:rsidR="00AD388A">
              <w:t>anas de cada mês.”</w:t>
            </w:r>
          </w:p>
        </w:tc>
      </w:tr>
    </w:tbl>
    <w:p w14:paraId="3ADD3A3A" w14:textId="52C981AB" w:rsidR="00AB1A29" w:rsidRPr="0020496F" w:rsidRDefault="00AB1A29" w:rsidP="5B934592">
      <w:pPr>
        <w:pStyle w:val="Legenda"/>
      </w:pPr>
      <w:bookmarkStart w:id="272" w:name="_Toc354735917"/>
      <w:bookmarkStart w:id="273" w:name="_Toc372544102"/>
      <w:r>
        <w:t xml:space="preserve">Tabela </w:t>
      </w:r>
      <w:r>
        <w:fldChar w:fldCharType="begin"/>
      </w:r>
      <w:r>
        <w:instrText xml:space="preserve"> SEQ Tabela \* ARABIC </w:instrText>
      </w:r>
      <w:r>
        <w:fldChar w:fldCharType="separate"/>
      </w:r>
      <w:r w:rsidR="00A551CF">
        <w:rPr>
          <w:noProof/>
        </w:rPr>
        <w:t>7</w:t>
      </w:r>
      <w:r>
        <w:fldChar w:fldCharType="end"/>
      </w:r>
      <w:r>
        <w:t xml:space="preserve"> Atributos relevantes para se construir uma tabela acessíveis</w:t>
      </w:r>
      <w:bookmarkEnd w:id="272"/>
      <w:bookmarkEnd w:id="273"/>
    </w:p>
    <w:p w14:paraId="3702179E" w14:textId="77777777" w:rsidR="00260BCF" w:rsidRDefault="00260BCF" w:rsidP="5B934592">
      <w:pPr>
        <w:spacing w:before="0" w:after="200"/>
      </w:pPr>
      <w:r>
        <w:br w:type="page"/>
      </w:r>
    </w:p>
    <w:p w14:paraId="2F07EC0D" w14:textId="5A061936" w:rsidR="00AB1A29" w:rsidRDefault="00AB1A29" w:rsidP="5B934592">
      <w:r w:rsidRPr="0020496F">
        <w:lastRenderedPageBreak/>
        <w:t>O código abaixo exemplifica uma tabela com os atributos necessários para ser considerada acessível:</w:t>
      </w:r>
    </w:p>
    <w:p w14:paraId="5DF782DE" w14:textId="77777777" w:rsidR="00AB1A29" w:rsidRPr="0020496F" w:rsidRDefault="00AB1A29" w:rsidP="5B934592"/>
    <w:p w14:paraId="5389A63F" w14:textId="77777777" w:rsidR="00AB1A29" w:rsidRDefault="00AB1A29" w:rsidP="5B934592">
      <w:pPr>
        <w:pStyle w:val="CodeBlock"/>
        <w:rPr>
          <w:rFonts w:ascii="Consolas" w:hAnsi="Consolas" w:cs="Consolas"/>
          <w:color w:val="0000FF"/>
          <w:sz w:val="19"/>
          <w:szCs w:val="19"/>
          <w:highlight w:val="white"/>
          <w:lang w:val="en-US"/>
        </w:rPr>
      </w:pPr>
      <w:r w:rsidRPr="009B484F">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table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border</w:t>
      </w:r>
      <w:r>
        <w:rPr>
          <w:rFonts w:ascii="Consolas" w:hAnsi="Consolas" w:cs="Consolas"/>
          <w:color w:val="0000FF"/>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cellpadding</w:t>
      </w:r>
      <w:r>
        <w:rPr>
          <w:rFonts w:ascii="Consolas" w:hAnsi="Consolas" w:cs="Consolas"/>
          <w:color w:val="0000FF"/>
          <w:sz w:val="19"/>
          <w:szCs w:val="19"/>
          <w:highlight w:val="white"/>
          <w:lang w:val="en-US"/>
        </w:rPr>
        <w:t>="5"</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cellspacing</w:t>
      </w:r>
      <w:r>
        <w:rPr>
          <w:rFonts w:ascii="Consolas" w:hAnsi="Consolas" w:cs="Consolas"/>
          <w:color w:val="0000FF"/>
          <w:sz w:val="19"/>
          <w:szCs w:val="19"/>
          <w:highlight w:val="white"/>
          <w:lang w:val="en-US"/>
        </w:rPr>
        <w:t>="1"</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summary</w:t>
      </w:r>
      <w:r>
        <w:rPr>
          <w:rFonts w:ascii="Consolas" w:hAnsi="Consolas" w:cs="Consolas"/>
          <w:color w:val="0000FF"/>
          <w:sz w:val="19"/>
          <w:szCs w:val="19"/>
          <w:highlight w:val="white"/>
          <w:lang w:val="en-US"/>
        </w:rPr>
        <w:t xml:space="preserve">="A table that </w:t>
      </w:r>
    </w:p>
    <w:p w14:paraId="62BB9713" w14:textId="77777777" w:rsidR="00AB1A29" w:rsidRDefault="00AB1A29" w:rsidP="5B934592">
      <w:pPr>
        <w:pStyle w:val="CodeBlock"/>
        <w:rPr>
          <w:rFonts w:ascii="Consolas" w:hAnsi="Consolas" w:cs="Consolas"/>
          <w:color w:val="0000FF"/>
          <w:sz w:val="19"/>
          <w:szCs w:val="19"/>
          <w:highlight w:val="white"/>
          <w:lang w:val="en-US"/>
        </w:rPr>
      </w:pPr>
      <w:r>
        <w:rPr>
          <w:rFonts w:ascii="Consolas" w:hAnsi="Consolas" w:cs="Consolas"/>
          <w:color w:val="0000FF"/>
          <w:sz w:val="19"/>
          <w:szCs w:val="19"/>
          <w:highlight w:val="white"/>
          <w:lang w:val="en-US"/>
        </w:rPr>
        <w:t xml:space="preserve">has the department in the first column, the employee name in the second </w:t>
      </w:r>
    </w:p>
    <w:p w14:paraId="519FAC1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column, and the employee's phone extension in the last column."&gt;</w:t>
      </w:r>
    </w:p>
    <w:p w14:paraId="7599AF5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caption</w:t>
      </w:r>
      <w:r>
        <w:rPr>
          <w:rFonts w:ascii="Consolas" w:hAnsi="Consolas" w:cs="Consolas"/>
          <w:color w:val="0000FF"/>
          <w:sz w:val="19"/>
          <w:szCs w:val="19"/>
          <w:highlight w:val="white"/>
          <w:lang w:val="en-US"/>
        </w:rPr>
        <w:t>&gt;</w:t>
      </w:r>
    </w:p>
    <w:p w14:paraId="23E7A2C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Employee Extensions and Departments</w:t>
      </w:r>
    </w:p>
    <w:p w14:paraId="085C529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caption</w:t>
      </w:r>
      <w:r>
        <w:rPr>
          <w:rFonts w:ascii="Consolas" w:hAnsi="Consolas" w:cs="Consolas"/>
          <w:color w:val="0000FF"/>
          <w:sz w:val="19"/>
          <w:szCs w:val="19"/>
          <w:highlight w:val="white"/>
          <w:lang w:val="en-US"/>
        </w:rPr>
        <w:t>&gt;</w:t>
      </w:r>
    </w:p>
    <w:p w14:paraId="58D8F10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15A262C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Department Name</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p>
    <w:p w14:paraId="11B4DEC4"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Employee Name</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p>
    <w:p w14:paraId="62D2B09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Phone Extension</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th</w:t>
      </w:r>
      <w:r>
        <w:rPr>
          <w:rFonts w:ascii="Consolas" w:hAnsi="Consolas" w:cs="Consolas"/>
          <w:color w:val="0000FF"/>
          <w:sz w:val="19"/>
          <w:szCs w:val="19"/>
          <w:highlight w:val="white"/>
          <w:lang w:val="en-US"/>
        </w:rPr>
        <w:t>&gt;</w:t>
      </w:r>
    </w:p>
    <w:p w14:paraId="47CD4ADA"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29BD574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5FCAF119"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="d1"</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axis</w:t>
      </w:r>
      <w:r>
        <w:rPr>
          <w:rFonts w:ascii="Consolas" w:hAnsi="Consolas" w:cs="Consolas"/>
          <w:color w:val="0000FF"/>
          <w:sz w:val="19"/>
          <w:szCs w:val="19"/>
          <w:highlight w:val="white"/>
          <w:lang w:val="en-US"/>
        </w:rPr>
        <w:t>="department"&gt;</w:t>
      </w:r>
      <w:r>
        <w:rPr>
          <w:rFonts w:ascii="Consolas" w:hAnsi="Consolas" w:cs="Consolas"/>
          <w:color w:val="000000"/>
          <w:sz w:val="19"/>
          <w:szCs w:val="19"/>
          <w:highlight w:val="white"/>
          <w:lang w:val="en-US"/>
        </w:rPr>
        <w:t>Shipping</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07903AE8"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="d1"</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="empl1"&gt;</w:t>
      </w:r>
      <w:r>
        <w:rPr>
          <w:rFonts w:ascii="Consolas" w:hAnsi="Consolas" w:cs="Consolas"/>
          <w:color w:val="000000"/>
          <w:sz w:val="19"/>
          <w:szCs w:val="19"/>
          <w:highlight w:val="white"/>
          <w:lang w:val="en-US"/>
        </w:rPr>
        <w:t>John Smith</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43307C3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="empl1"&gt;</w:t>
      </w:r>
      <w:r>
        <w:rPr>
          <w:rFonts w:ascii="Consolas" w:hAnsi="Consolas" w:cs="Consolas"/>
          <w:color w:val="000000"/>
          <w:sz w:val="19"/>
          <w:szCs w:val="19"/>
          <w:highlight w:val="white"/>
          <w:lang w:val="en-US"/>
        </w:rPr>
        <w:t>543</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3619608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069A11F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5FB0C7B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="d2"</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axis</w:t>
      </w:r>
      <w:r>
        <w:rPr>
          <w:rFonts w:ascii="Consolas" w:hAnsi="Consolas" w:cs="Consolas"/>
          <w:color w:val="0000FF"/>
          <w:sz w:val="19"/>
          <w:szCs w:val="19"/>
          <w:highlight w:val="white"/>
          <w:lang w:val="en-US"/>
        </w:rPr>
        <w:t>="department"&gt;</w:t>
      </w:r>
      <w:r>
        <w:rPr>
          <w:rFonts w:ascii="Consolas" w:hAnsi="Consolas" w:cs="Consolas"/>
          <w:color w:val="000000"/>
          <w:sz w:val="19"/>
          <w:szCs w:val="19"/>
          <w:highlight w:val="white"/>
          <w:lang w:val="en-US"/>
        </w:rPr>
        <w:t>Receiving</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1BE98E4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="d2"</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="empl2"&gt;</w:t>
      </w:r>
      <w:r>
        <w:rPr>
          <w:rFonts w:ascii="Consolas" w:hAnsi="Consolas" w:cs="Consolas"/>
          <w:color w:val="000000"/>
          <w:sz w:val="19"/>
          <w:szCs w:val="19"/>
          <w:highlight w:val="white"/>
          <w:lang w:val="en-US"/>
        </w:rPr>
        <w:t>Lee Johnson</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6A04A78A"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="empl2"&gt;</w:t>
      </w:r>
      <w:r>
        <w:rPr>
          <w:rFonts w:ascii="Consolas" w:hAnsi="Consolas" w:cs="Consolas"/>
          <w:color w:val="000000"/>
          <w:sz w:val="19"/>
          <w:szCs w:val="19"/>
          <w:highlight w:val="white"/>
          <w:lang w:val="en-US"/>
        </w:rPr>
        <w:t>123</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4F9C403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3859153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4C909E0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="d3"</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axis</w:t>
      </w:r>
      <w:r>
        <w:rPr>
          <w:rFonts w:ascii="Consolas" w:hAnsi="Consolas" w:cs="Consolas"/>
          <w:color w:val="0000FF"/>
          <w:sz w:val="19"/>
          <w:szCs w:val="19"/>
          <w:highlight w:val="white"/>
          <w:lang w:val="en-US"/>
        </w:rPr>
        <w:t>="department"&gt;</w:t>
      </w:r>
      <w:r>
        <w:rPr>
          <w:rFonts w:ascii="Consolas" w:hAnsi="Consolas" w:cs="Consolas"/>
          <w:color w:val="000000"/>
          <w:sz w:val="19"/>
          <w:szCs w:val="19"/>
          <w:highlight w:val="white"/>
          <w:lang w:val="en-US"/>
        </w:rPr>
        <w:t>Accounting</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630B365A"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="d3"</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="empl3"&gt;</w:t>
      </w:r>
      <w:r>
        <w:rPr>
          <w:rFonts w:ascii="Consolas" w:hAnsi="Consolas" w:cs="Consolas"/>
          <w:color w:val="000000"/>
          <w:sz w:val="19"/>
          <w:szCs w:val="19"/>
          <w:highlight w:val="white"/>
          <w:lang w:val="en-US"/>
        </w:rPr>
        <w:t>Sharon Jones</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4031034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headers</w:t>
      </w:r>
      <w:r>
        <w:rPr>
          <w:rFonts w:ascii="Consolas" w:hAnsi="Consolas" w:cs="Consolas"/>
          <w:color w:val="0000FF"/>
          <w:sz w:val="19"/>
          <w:szCs w:val="19"/>
          <w:highlight w:val="white"/>
          <w:lang w:val="en-US"/>
        </w:rPr>
        <w:t>="empl3"&gt;</w:t>
      </w:r>
      <w:r>
        <w:rPr>
          <w:rFonts w:ascii="Consolas" w:hAnsi="Consolas" w:cs="Consolas"/>
          <w:color w:val="000000"/>
          <w:sz w:val="19"/>
          <w:szCs w:val="19"/>
          <w:highlight w:val="white"/>
          <w:lang w:val="en-US"/>
        </w:rPr>
        <w:t>222</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td</w:t>
      </w:r>
      <w:r>
        <w:rPr>
          <w:rFonts w:ascii="Consolas" w:hAnsi="Consolas" w:cs="Consolas"/>
          <w:color w:val="0000FF"/>
          <w:sz w:val="19"/>
          <w:szCs w:val="19"/>
          <w:highlight w:val="white"/>
          <w:lang w:val="en-US"/>
        </w:rPr>
        <w:t>&gt;</w:t>
      </w:r>
    </w:p>
    <w:p w14:paraId="335843F7"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tr</w:t>
      </w:r>
      <w:r>
        <w:rPr>
          <w:rFonts w:ascii="Consolas" w:hAnsi="Consolas" w:cs="Consolas"/>
          <w:color w:val="0000FF"/>
          <w:sz w:val="19"/>
          <w:szCs w:val="19"/>
          <w:highlight w:val="white"/>
          <w:lang w:val="en-US"/>
        </w:rPr>
        <w:t>&gt;</w:t>
      </w:r>
    </w:p>
    <w:p w14:paraId="5C342DE6" w14:textId="77777777" w:rsidR="00AB1A29" w:rsidRPr="0020496F" w:rsidRDefault="00AB1A29" w:rsidP="5B934592">
      <w:pPr>
        <w:pStyle w:val="CodeBlock"/>
      </w:pPr>
      <w:r>
        <w:rPr>
          <w:rFonts w:ascii="Consolas" w:hAnsi="Consolas" w:cs="Consolas"/>
          <w:color w:val="000000"/>
          <w:sz w:val="19"/>
          <w:szCs w:val="19"/>
          <w:highlight w:val="white"/>
          <w:lang w:val="en-US"/>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table</w:t>
      </w:r>
      <w:r w:rsidRPr="009B484F">
        <w:rPr>
          <w:rFonts w:ascii="Consolas" w:hAnsi="Consolas" w:cs="Consolas"/>
          <w:color w:val="0000FF"/>
          <w:sz w:val="19"/>
          <w:szCs w:val="19"/>
          <w:highlight w:val="white"/>
        </w:rPr>
        <w:t>&gt;</w:t>
      </w:r>
    </w:p>
    <w:p w14:paraId="58D1C238" w14:textId="704AFB4E" w:rsidR="00AB1A29" w:rsidRPr="0020496F" w:rsidRDefault="00393513" w:rsidP="5B934592">
      <w:pPr>
        <w:pStyle w:val="Legenda"/>
        <w:rPr>
          <w:b/>
          <w:color w:val="548DD4" w:themeColor="text2" w:themeTint="99"/>
          <w:sz w:val="20"/>
        </w:rPr>
      </w:pPr>
      <w:bookmarkStart w:id="274" w:name="_Toc372544164"/>
      <w:r>
        <w:t xml:space="preserve">Listagem </w:t>
      </w:r>
      <w:r>
        <w:fldChar w:fldCharType="begin"/>
      </w:r>
      <w:r>
        <w:instrText xml:space="preserve"> SEQ Listagem \* ARABIC </w:instrText>
      </w:r>
      <w:r>
        <w:fldChar w:fldCharType="separate"/>
      </w:r>
      <w:r w:rsidR="00A551CF">
        <w:rPr>
          <w:noProof/>
        </w:rPr>
        <w:t>42</w:t>
      </w:r>
      <w:r>
        <w:fldChar w:fldCharType="end"/>
      </w:r>
      <w:r>
        <w:t xml:space="preserve"> </w:t>
      </w:r>
      <w:r w:rsidR="00AD388A">
        <w:rPr>
          <w:noProof/>
        </w:rPr>
        <w:t>Exemplo de um código HMTL com os atributos HTML para acessibilidade</w:t>
      </w:r>
      <w:bookmarkEnd w:id="274"/>
    </w:p>
    <w:p w14:paraId="16C49454" w14:textId="77777777" w:rsidR="00260BCF" w:rsidRDefault="00260BCF" w:rsidP="5B934592">
      <w:pPr>
        <w:spacing w:before="0" w:after="200"/>
        <w:rPr>
          <w:rFonts w:eastAsiaTheme="minorHAnsi"/>
          <w:color w:val="008AC8"/>
          <w:sz w:val="24"/>
        </w:rPr>
      </w:pPr>
      <w:r>
        <w:br w:type="page"/>
      </w:r>
    </w:p>
    <w:p w14:paraId="6B819EC3" w14:textId="71F5315F" w:rsidR="00AB1A29" w:rsidRPr="0020496F" w:rsidRDefault="00AB1A29" w:rsidP="5B934592">
      <w:pPr>
        <w:pStyle w:val="Identado"/>
      </w:pPr>
      <w:r w:rsidRPr="0020496F">
        <w:lastRenderedPageBreak/>
        <w:t>Processar controles ASP.NET</w:t>
      </w:r>
      <w:r w:rsidR="00FD7FCB">
        <w:t xml:space="preserve"> Web Forms</w:t>
      </w:r>
      <w:r w:rsidRPr="0020496F">
        <w:t xml:space="preserve"> sem tabelas</w:t>
      </w:r>
    </w:p>
    <w:p w14:paraId="3F8FAAF0" w14:textId="142DD6E8" w:rsidR="00EC7454" w:rsidRPr="00FD7FCB" w:rsidRDefault="00EC7454" w:rsidP="00EC7454">
      <w:pPr>
        <w:rPr>
          <w:b/>
        </w:rPr>
      </w:pPr>
      <w:r w:rsidRPr="00FD7FCB">
        <w:rPr>
          <w:b/>
        </w:rPr>
        <w:t xml:space="preserve">Aplica-se a: </w:t>
      </w:r>
      <w:r>
        <w:rPr>
          <w:b/>
        </w:rPr>
        <w:t>WEB FORMS</w:t>
      </w:r>
    </w:p>
    <w:p w14:paraId="66B4972C" w14:textId="30380FD2" w:rsidR="00AB1A29" w:rsidRDefault="00AB1A29" w:rsidP="5B934592">
      <w:r w:rsidRPr="0020496F">
        <w:t xml:space="preserve">Alguns controles </w:t>
      </w:r>
      <w:r w:rsidRPr="0020496F">
        <w:rPr>
          <w:b/>
        </w:rPr>
        <w:t>ASP.NET</w:t>
      </w:r>
      <w:r w:rsidR="00FD7FCB">
        <w:rPr>
          <w:b/>
        </w:rPr>
        <w:t xml:space="preserve"> Web Forms</w:t>
      </w:r>
      <w:r w:rsidR="003B41A3">
        <w:t xml:space="preserve"> são processados na página </w:t>
      </w:r>
      <w:r w:rsidRPr="0020496F">
        <w:t xml:space="preserve">dentro de tabelas, deixando a página fora de conformidade com os padrões de acessibilidade, já que tabelas são criadas para </w:t>
      </w:r>
      <w:r>
        <w:t>armazenar</w:t>
      </w:r>
      <w:r w:rsidR="003B41A3">
        <w:t xml:space="preserve"> dados </w:t>
      </w:r>
      <w:r w:rsidRPr="0020496F">
        <w:t>tabulares.</w:t>
      </w:r>
      <w:r w:rsidR="00FD7FCB">
        <w:t xml:space="preserve"> Tais recursos são dispensáveis no ASP.NET MVC pois a estrutura do conteúdo html é realizada manualmente, sem a ajuda de controles.</w:t>
      </w:r>
    </w:p>
    <w:p w14:paraId="7869DCBB" w14:textId="334CE350" w:rsidR="00AB1A29" w:rsidRPr="0020496F" w:rsidRDefault="00AB1A29" w:rsidP="5B934592">
      <w:r w:rsidRPr="0020496F">
        <w:t>A tabela abaixo informa como ajustar os controles</w:t>
      </w:r>
      <w:r w:rsidR="00FD7FCB">
        <w:t xml:space="preserve"> ASP.NET Web Forms</w:t>
      </w:r>
      <w:r w:rsidRPr="0020496F">
        <w:t xml:space="preserve"> para </w:t>
      </w:r>
      <w:r w:rsidR="00393513">
        <w:t>não processarem dentro de tabelas</w:t>
      </w:r>
      <w:r w:rsidRPr="0020496F">
        <w:t>.</w:t>
      </w:r>
    </w:p>
    <w:p w14:paraId="1045DD4F" w14:textId="77777777" w:rsidR="00AB1A29" w:rsidRPr="0020496F" w:rsidRDefault="00AB1A29" w:rsidP="5B934592">
      <w:pPr>
        <w:spacing w:line="240" w:lineRule="auto"/>
        <w:rPr>
          <w:sz w:val="20"/>
        </w:rPr>
      </w:pPr>
    </w:p>
    <w:tbl>
      <w:tblPr>
        <w:tblStyle w:val="Tabelacomgrade"/>
        <w:tblW w:w="0" w:type="auto"/>
        <w:tblLook w:val="04A0" w:firstRow="1" w:lastRow="0" w:firstColumn="1" w:lastColumn="0" w:noHBand="0" w:noVBand="1"/>
      </w:tblPr>
      <w:tblGrid>
        <w:gridCol w:w="3060"/>
        <w:gridCol w:w="6300"/>
      </w:tblGrid>
      <w:tr w:rsidR="00AB1A29" w:rsidRPr="0020496F" w14:paraId="5CF69FCE" w14:textId="77777777" w:rsidTr="5B934592">
        <w:trPr>
          <w:cnfStyle w:val="100000000000" w:firstRow="1" w:lastRow="0" w:firstColumn="0" w:lastColumn="0" w:oddVBand="0" w:evenVBand="0" w:oddHBand="0" w:evenHBand="0" w:firstRowFirstColumn="0" w:firstRowLastColumn="0" w:lastRowFirstColumn="0" w:lastRowLastColumn="0"/>
        </w:trPr>
        <w:tc>
          <w:tcPr>
            <w:tcW w:w="3060" w:type="dxa"/>
          </w:tcPr>
          <w:p w14:paraId="6347DE6A" w14:textId="77777777" w:rsidR="00AB1A29" w:rsidRPr="0020496F" w:rsidRDefault="00AB1A29" w:rsidP="5B934592">
            <w:pPr>
              <w:rPr>
                <w:sz w:val="20"/>
              </w:rPr>
            </w:pPr>
            <w:r w:rsidRPr="0020496F">
              <w:rPr>
                <w:sz w:val="20"/>
              </w:rPr>
              <w:t>Controles</w:t>
            </w:r>
          </w:p>
        </w:tc>
        <w:tc>
          <w:tcPr>
            <w:tcW w:w="6300" w:type="dxa"/>
          </w:tcPr>
          <w:p w14:paraId="572C639F" w14:textId="77777777" w:rsidR="00AB1A29" w:rsidRPr="0020496F" w:rsidRDefault="00AB1A29" w:rsidP="5B934592">
            <w:pPr>
              <w:rPr>
                <w:sz w:val="20"/>
              </w:rPr>
            </w:pPr>
            <w:r w:rsidRPr="0020496F">
              <w:rPr>
                <w:sz w:val="20"/>
              </w:rPr>
              <w:t>Descrição</w:t>
            </w:r>
          </w:p>
        </w:tc>
      </w:tr>
      <w:tr w:rsidR="00AB1A29" w:rsidRPr="0020496F" w14:paraId="10C10920" w14:textId="77777777" w:rsidTr="5B934592">
        <w:tc>
          <w:tcPr>
            <w:tcW w:w="3060" w:type="dxa"/>
          </w:tcPr>
          <w:p w14:paraId="7C5D81E4" w14:textId="77777777" w:rsidR="00AB1A29" w:rsidRPr="009B484F" w:rsidRDefault="00AB1A29" w:rsidP="5B934592">
            <w:pPr>
              <w:rPr>
                <w:lang w:val="en-US"/>
              </w:rPr>
            </w:pPr>
            <w:r w:rsidRPr="009B484F">
              <w:rPr>
                <w:lang w:val="en-US"/>
              </w:rPr>
              <w:t>FormView</w:t>
            </w:r>
          </w:p>
          <w:p w14:paraId="2A4D02C9" w14:textId="77777777" w:rsidR="00AB1A29" w:rsidRPr="009B484F" w:rsidRDefault="00AB1A29" w:rsidP="5B934592">
            <w:pPr>
              <w:rPr>
                <w:lang w:val="en-US"/>
              </w:rPr>
            </w:pPr>
            <w:r w:rsidRPr="009B484F">
              <w:rPr>
                <w:lang w:val="en-US"/>
              </w:rPr>
              <w:t>Login</w:t>
            </w:r>
          </w:p>
          <w:p w14:paraId="6770B5B4" w14:textId="77777777" w:rsidR="00AB1A29" w:rsidRPr="009B484F" w:rsidRDefault="00AB1A29" w:rsidP="5B934592">
            <w:pPr>
              <w:rPr>
                <w:lang w:val="en-US"/>
              </w:rPr>
            </w:pPr>
            <w:r w:rsidRPr="009B484F">
              <w:rPr>
                <w:lang w:val="en-US"/>
              </w:rPr>
              <w:t>PasswordRecovery</w:t>
            </w:r>
          </w:p>
          <w:p w14:paraId="69F7AEAD" w14:textId="77777777" w:rsidR="00AB1A29" w:rsidRPr="009B484F" w:rsidRDefault="00AB1A29" w:rsidP="5B934592">
            <w:pPr>
              <w:rPr>
                <w:lang w:val="en-US"/>
              </w:rPr>
            </w:pPr>
            <w:r w:rsidRPr="009B484F">
              <w:rPr>
                <w:lang w:val="en-US"/>
              </w:rPr>
              <w:t>ChangePassword</w:t>
            </w:r>
          </w:p>
          <w:p w14:paraId="5DF51F74" w14:textId="77777777" w:rsidR="00AB1A29" w:rsidRPr="009B484F" w:rsidRDefault="00AB1A29" w:rsidP="5B934592">
            <w:pPr>
              <w:rPr>
                <w:lang w:val="en-US"/>
              </w:rPr>
            </w:pPr>
            <w:r w:rsidRPr="009B484F">
              <w:rPr>
                <w:lang w:val="en-US"/>
              </w:rPr>
              <w:t>Wizard</w:t>
            </w:r>
          </w:p>
          <w:p w14:paraId="1FC4819B" w14:textId="77777777" w:rsidR="00AB1A29" w:rsidRPr="009B484F" w:rsidRDefault="00AB1A29" w:rsidP="5B934592">
            <w:pPr>
              <w:rPr>
                <w:lang w:val="en-US"/>
              </w:rPr>
            </w:pPr>
            <w:r w:rsidRPr="009B484F">
              <w:rPr>
                <w:lang w:val="en-US"/>
              </w:rPr>
              <w:t>CreateUserWizard</w:t>
            </w:r>
          </w:p>
        </w:tc>
        <w:tc>
          <w:tcPr>
            <w:tcW w:w="6300" w:type="dxa"/>
          </w:tcPr>
          <w:p w14:paraId="50ACD054" w14:textId="27687B52" w:rsidR="00AB1A29" w:rsidRPr="0020496F" w:rsidRDefault="00AB1A29" w:rsidP="5B934592">
            <w:r w:rsidRPr="0020496F">
              <w:t xml:space="preserve">Por padrão, estes controles são </w:t>
            </w:r>
            <w:r w:rsidR="002B50F6">
              <w:t>processados</w:t>
            </w:r>
            <w:r w:rsidR="002B50F6" w:rsidRPr="0020496F">
              <w:t xml:space="preserve"> </w:t>
            </w:r>
            <w:r w:rsidRPr="0020496F">
              <w:t xml:space="preserve">dentro de marcações TABLE. Para mudar este padrão, ajuste a propriedade </w:t>
            </w:r>
            <w:r w:rsidRPr="004B5006">
              <w:rPr>
                <w:b/>
              </w:rPr>
              <w:t>RenderOuterTable</w:t>
            </w:r>
            <w:r w:rsidRPr="0020496F">
              <w:t xml:space="preserve"> para false</w:t>
            </w:r>
          </w:p>
        </w:tc>
      </w:tr>
      <w:tr w:rsidR="00AB1A29" w:rsidRPr="0020496F" w14:paraId="5BE29FCE" w14:textId="77777777" w:rsidTr="5B934592">
        <w:tc>
          <w:tcPr>
            <w:tcW w:w="3060" w:type="dxa"/>
          </w:tcPr>
          <w:p w14:paraId="5887C599" w14:textId="77777777" w:rsidR="00AB1A29" w:rsidRPr="0020496F" w:rsidRDefault="00AB1A29" w:rsidP="5B934592">
            <w:r w:rsidRPr="0020496F">
              <w:t>CheckBoxList</w:t>
            </w:r>
          </w:p>
          <w:p w14:paraId="6BB46887" w14:textId="77777777" w:rsidR="00AB1A29" w:rsidRPr="0020496F" w:rsidRDefault="00AB1A29" w:rsidP="5B934592">
            <w:r w:rsidRPr="0020496F">
              <w:t>RadioButtonList</w:t>
            </w:r>
          </w:p>
        </w:tc>
        <w:tc>
          <w:tcPr>
            <w:tcW w:w="6300" w:type="dxa"/>
          </w:tcPr>
          <w:p w14:paraId="031AFD1B" w14:textId="77777777" w:rsidR="00AB1A29" w:rsidRPr="0020496F" w:rsidRDefault="00AB1A29" w:rsidP="5B934592">
            <w:r w:rsidRPr="0020496F">
              <w:t xml:space="preserve">Ajuste a propriedade </w:t>
            </w:r>
            <w:r w:rsidRPr="004B5006">
              <w:rPr>
                <w:b/>
              </w:rPr>
              <w:t>RepeatLayout</w:t>
            </w:r>
            <w:r w:rsidRPr="0020496F">
              <w:t xml:space="preserve"> para </w:t>
            </w:r>
            <w:r w:rsidRPr="004B5006">
              <w:rPr>
                <w:b/>
              </w:rPr>
              <w:t>UnorderedList</w:t>
            </w:r>
            <w:r w:rsidRPr="0020496F">
              <w:t xml:space="preserve"> ou </w:t>
            </w:r>
            <w:r w:rsidRPr="004B5006">
              <w:rPr>
                <w:b/>
              </w:rPr>
              <w:t>OrderedList</w:t>
            </w:r>
          </w:p>
          <w:p w14:paraId="3D6CA43D" w14:textId="77777777" w:rsidR="00AB1A29" w:rsidRPr="0020496F" w:rsidRDefault="00AB1A29" w:rsidP="5B934592">
            <w:r w:rsidRPr="0020496F">
              <w:t>Entretanto, existem algumas limitações nesta ação:</w:t>
            </w:r>
          </w:p>
          <w:p w14:paraId="0BE5912E" w14:textId="77777777" w:rsidR="00AB1A29" w:rsidRPr="0020496F" w:rsidRDefault="00AB1A29" w:rsidP="5B934592">
            <w:r w:rsidRPr="0020496F">
              <w:t>A direção do layout deve ser vertical</w:t>
            </w:r>
          </w:p>
          <w:p w14:paraId="00FF541A" w14:textId="77777777" w:rsidR="00AB1A29" w:rsidRPr="0020496F" w:rsidRDefault="00AB1A29" w:rsidP="5B934592">
            <w:r w:rsidRPr="0020496F">
              <w:t>Não é possível especificar múltiplas colunas</w:t>
            </w:r>
          </w:p>
          <w:p w14:paraId="5E4A1A5F" w14:textId="77777777" w:rsidR="00AB1A29" w:rsidRPr="0020496F" w:rsidRDefault="00AB1A29" w:rsidP="5B934592">
            <w:r w:rsidRPr="002B50F6">
              <w:rPr>
                <w:b/>
              </w:rPr>
              <w:t>Headers</w:t>
            </w:r>
            <w:r w:rsidRPr="0020496F">
              <w:t xml:space="preserve">, </w:t>
            </w:r>
            <w:r w:rsidRPr="002B50F6">
              <w:rPr>
                <w:b/>
              </w:rPr>
              <w:t>Footers</w:t>
            </w:r>
            <w:r w:rsidRPr="0020496F">
              <w:t xml:space="preserve"> e </w:t>
            </w:r>
            <w:r w:rsidRPr="002B50F6">
              <w:rPr>
                <w:b/>
              </w:rPr>
              <w:t>Separators</w:t>
            </w:r>
            <w:r w:rsidRPr="0020496F">
              <w:t xml:space="preserve"> não são suportados</w:t>
            </w:r>
          </w:p>
        </w:tc>
      </w:tr>
      <w:tr w:rsidR="00AB1A29" w:rsidRPr="0020496F" w14:paraId="04A517B2" w14:textId="77777777" w:rsidTr="5B934592">
        <w:tc>
          <w:tcPr>
            <w:tcW w:w="3060" w:type="dxa"/>
          </w:tcPr>
          <w:p w14:paraId="2019795B" w14:textId="77777777" w:rsidR="00AB1A29" w:rsidRPr="0020496F" w:rsidRDefault="00AB1A29" w:rsidP="5B934592">
            <w:r w:rsidRPr="0020496F">
              <w:t>Menu</w:t>
            </w:r>
          </w:p>
          <w:p w14:paraId="0C515188" w14:textId="77777777" w:rsidR="00AB1A29" w:rsidRPr="0020496F" w:rsidRDefault="00AB1A29" w:rsidP="5B934592"/>
        </w:tc>
        <w:tc>
          <w:tcPr>
            <w:tcW w:w="6300" w:type="dxa"/>
          </w:tcPr>
          <w:p w14:paraId="26B18E19" w14:textId="77777777" w:rsidR="00AB1A29" w:rsidRPr="0020496F" w:rsidRDefault="00AB1A29" w:rsidP="5B934592">
            <w:pPr>
              <w:keepNext/>
            </w:pPr>
            <w:r w:rsidRPr="0020496F">
              <w:t>Por padrão, o controle gera HTML compatível com os requisitos de acessibilidade. WCAG e ARIA</w:t>
            </w:r>
          </w:p>
        </w:tc>
      </w:tr>
    </w:tbl>
    <w:p w14:paraId="4C8ACD7F" w14:textId="6E4FC92F" w:rsidR="00AB1A29" w:rsidRDefault="00AB1A29" w:rsidP="5B934592">
      <w:pPr>
        <w:pStyle w:val="Legenda"/>
      </w:pPr>
      <w:bookmarkStart w:id="275" w:name="_Toc354735918"/>
      <w:bookmarkStart w:id="276" w:name="_Toc372544103"/>
      <w:r>
        <w:t xml:space="preserve">Tabela </w:t>
      </w:r>
      <w:r>
        <w:fldChar w:fldCharType="begin"/>
      </w:r>
      <w:r>
        <w:instrText xml:space="preserve"> SEQ Tabela \* ARABIC </w:instrText>
      </w:r>
      <w:r>
        <w:fldChar w:fldCharType="separate"/>
      </w:r>
      <w:r w:rsidR="00A551CF">
        <w:rPr>
          <w:noProof/>
        </w:rPr>
        <w:t>8</w:t>
      </w:r>
      <w:r>
        <w:fldChar w:fldCharType="end"/>
      </w:r>
      <w:r>
        <w:t xml:space="preserve"> Controles ASP.Net Web Forms e configurações para acessibilidade</w:t>
      </w:r>
      <w:bookmarkEnd w:id="275"/>
      <w:bookmarkEnd w:id="276"/>
    </w:p>
    <w:p w14:paraId="3DE226C0" w14:textId="77777777" w:rsidR="002A7903" w:rsidRDefault="002A7903" w:rsidP="5B934592"/>
    <w:p w14:paraId="03FA6612" w14:textId="437976AE" w:rsidR="00AB1A29" w:rsidRDefault="002A7903" w:rsidP="5B934592">
      <w:r>
        <w:t>Outros controles ASP.NET</w:t>
      </w:r>
      <w:r w:rsidR="00FD7FCB">
        <w:t xml:space="preserve"> Web Forms</w:t>
      </w:r>
      <w:r>
        <w:t xml:space="preserve"> e suas configurações para acessibilidade podem ser encontrados na seção </w:t>
      </w:r>
      <w:r w:rsidRPr="002A7903">
        <w:rPr>
          <w:b/>
        </w:rPr>
        <w:t>Referências</w:t>
      </w:r>
      <w:r>
        <w:t xml:space="preserve"> deste guia.</w:t>
      </w:r>
    </w:p>
    <w:p w14:paraId="5DFC8890" w14:textId="77777777" w:rsidR="00260BCF" w:rsidRDefault="00260BCF" w:rsidP="5B934592">
      <w:pPr>
        <w:spacing w:before="0" w:after="200"/>
        <w:rPr>
          <w:rFonts w:eastAsiaTheme="minorHAnsi"/>
          <w:color w:val="008AC8"/>
          <w:sz w:val="24"/>
        </w:rPr>
      </w:pPr>
      <w:r>
        <w:br w:type="page"/>
      </w:r>
    </w:p>
    <w:p w14:paraId="3B8FAD69" w14:textId="537581AC" w:rsidR="00AB1A29" w:rsidRPr="0020496F" w:rsidRDefault="00871B38" w:rsidP="5B934592">
      <w:pPr>
        <w:pStyle w:val="Identado"/>
      </w:pPr>
      <w:r>
        <w:lastRenderedPageBreak/>
        <w:t>Crie</w:t>
      </w:r>
      <w:r w:rsidRPr="0020496F">
        <w:t xml:space="preserve"> </w:t>
      </w:r>
      <w:r w:rsidR="00AB1A29" w:rsidRPr="0020496F">
        <w:t>atalhos para conteúdo</w:t>
      </w:r>
    </w:p>
    <w:p w14:paraId="42BB4042" w14:textId="77777777" w:rsidR="00EC7454" w:rsidRPr="00FD7FCB" w:rsidRDefault="00EC7454" w:rsidP="00EC7454">
      <w:pPr>
        <w:rPr>
          <w:b/>
        </w:rPr>
      </w:pPr>
      <w:r w:rsidRPr="00FD7FCB">
        <w:rPr>
          <w:b/>
        </w:rPr>
        <w:t xml:space="preserve">Aplica-se a: </w:t>
      </w:r>
      <w:r>
        <w:rPr>
          <w:b/>
        </w:rPr>
        <w:t>WEB FORMS</w:t>
      </w:r>
      <w:r w:rsidRPr="00FD7FCB">
        <w:rPr>
          <w:b/>
        </w:rPr>
        <w:t xml:space="preserve"> e MVC</w:t>
      </w:r>
    </w:p>
    <w:p w14:paraId="11FC749B" w14:textId="52F1EFF8" w:rsidR="00AB1A29" w:rsidRPr="0020496F" w:rsidRDefault="00AB1A29" w:rsidP="5B934592">
      <w:r w:rsidRPr="0020496F">
        <w:t>Levando-se em consideração que as páginas possuem uma estrutura de navegação no topo de cada uma delas, faz-se necessário disponibilizar um atalho para o conteúdo principal, conforme exemplo abaixo</w:t>
      </w:r>
      <w:r w:rsidR="00EC7454">
        <w:t xml:space="preserve"> em </w:t>
      </w:r>
      <w:r w:rsidR="00EC7454" w:rsidRPr="00EC7454">
        <w:rPr>
          <w:b/>
        </w:rPr>
        <w:t>ASP.NET MVC</w:t>
      </w:r>
      <w:r w:rsidRPr="0020496F">
        <w:t xml:space="preserve">. </w:t>
      </w:r>
      <w:r w:rsidR="002A7903">
        <w:br/>
      </w:r>
    </w:p>
    <w:p w14:paraId="1D122186" w14:textId="77777777" w:rsidR="00AB1A29" w:rsidRDefault="00AB1A29" w:rsidP="5B934592">
      <w:pPr>
        <w:pStyle w:val="CodeBlock"/>
      </w:pPr>
    </w:p>
    <w:p w14:paraId="5B9CC288"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a</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href</w:t>
      </w:r>
      <w:r w:rsidRPr="009B484F">
        <w:rPr>
          <w:rFonts w:ascii="Consolas" w:hAnsi="Consolas" w:cs="Consolas"/>
          <w:color w:val="0000FF"/>
          <w:sz w:val="19"/>
          <w:szCs w:val="19"/>
          <w:highlight w:val="white"/>
        </w:rPr>
        <w:t>="#skip"&gt;</w:t>
      </w:r>
    </w:p>
    <w:p w14:paraId="27DFC5BB"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img</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src</w:t>
      </w:r>
      <w:r w:rsidRPr="009B484F">
        <w:rPr>
          <w:rFonts w:ascii="Consolas" w:hAnsi="Consolas" w:cs="Consolas"/>
          <w:color w:val="0000FF"/>
          <w:sz w:val="19"/>
          <w:szCs w:val="19"/>
          <w:highlight w:val="white"/>
        </w:rPr>
        <w:t>="images/spacer10.gif"</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alt</w:t>
      </w:r>
      <w:r w:rsidRPr="009B484F">
        <w:rPr>
          <w:rFonts w:ascii="Consolas" w:hAnsi="Consolas" w:cs="Consolas"/>
          <w:color w:val="0000FF"/>
          <w:sz w:val="19"/>
          <w:szCs w:val="19"/>
          <w:highlight w:val="white"/>
        </w:rPr>
        <w:t>="Vá para o conteúdo principal"</w:t>
      </w: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/&gt;</w:t>
      </w:r>
    </w:p>
    <w:p w14:paraId="4EB1671B"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a</w:t>
      </w:r>
      <w:r w:rsidRPr="009B484F">
        <w:rPr>
          <w:rFonts w:ascii="Consolas" w:hAnsi="Consolas" w:cs="Consolas"/>
          <w:color w:val="0000FF"/>
          <w:sz w:val="19"/>
          <w:szCs w:val="19"/>
          <w:highlight w:val="white"/>
        </w:rPr>
        <w:t>&gt;</w:t>
      </w:r>
    </w:p>
    <w:p w14:paraId="06CD5E4A"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p</w:t>
      </w:r>
      <w:r w:rsidRPr="009B484F">
        <w:rPr>
          <w:rFonts w:ascii="Consolas" w:hAnsi="Consolas" w:cs="Consolas"/>
          <w:color w:val="0000FF"/>
          <w:sz w:val="19"/>
          <w:szCs w:val="19"/>
          <w:highlight w:val="white"/>
        </w:rPr>
        <w:t>&gt;</w:t>
      </w:r>
    </w:p>
    <w:p w14:paraId="0FA6EA71"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a</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name</w:t>
      </w:r>
      <w:r w:rsidRPr="009B484F">
        <w:rPr>
          <w:rFonts w:ascii="Consolas" w:hAnsi="Consolas" w:cs="Consolas"/>
          <w:color w:val="0000FF"/>
          <w:sz w:val="19"/>
          <w:szCs w:val="19"/>
          <w:highlight w:val="white"/>
        </w:rPr>
        <w:t>="skip"</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id</w:t>
      </w:r>
      <w:r w:rsidRPr="009B484F">
        <w:rPr>
          <w:rFonts w:ascii="Consolas" w:hAnsi="Consolas" w:cs="Consolas"/>
          <w:color w:val="0000FF"/>
          <w:sz w:val="19"/>
          <w:szCs w:val="19"/>
          <w:highlight w:val="white"/>
        </w:rPr>
        <w:t>="skip"&gt;&lt;/</w:t>
      </w:r>
      <w:r w:rsidRPr="009B484F">
        <w:rPr>
          <w:rFonts w:ascii="Consolas" w:hAnsi="Consolas" w:cs="Consolas"/>
          <w:color w:val="800000"/>
          <w:sz w:val="19"/>
          <w:szCs w:val="19"/>
          <w:highlight w:val="white"/>
        </w:rPr>
        <w:t>a</w:t>
      </w:r>
      <w:r w:rsidRPr="009B484F">
        <w:rPr>
          <w:rFonts w:ascii="Consolas" w:hAnsi="Consolas" w:cs="Consolas"/>
          <w:color w:val="0000FF"/>
          <w:sz w:val="19"/>
          <w:szCs w:val="19"/>
          <w:highlight w:val="white"/>
        </w:rPr>
        <w:t>&gt;</w:t>
      </w:r>
    </w:p>
    <w:p w14:paraId="117CB550" w14:textId="77777777" w:rsidR="00AB1A29" w:rsidRDefault="00AB1A29" w:rsidP="5B934592">
      <w:pPr>
        <w:pStyle w:val="CodeBlock"/>
        <w:rPr>
          <w:rFonts w:ascii="Consolas" w:hAnsi="Consolas" w:cs="Consolas"/>
          <w:color w:val="000000"/>
          <w:sz w:val="19"/>
          <w:szCs w:val="19"/>
          <w:highlight w:val="white"/>
          <w:lang w:val="en-US"/>
        </w:rPr>
      </w:pPr>
      <w:r w:rsidRPr="009B484F">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Lorem ipsum dolor sit amet, consectetur adipiscing elit...</w:t>
      </w:r>
    </w:p>
    <w:p w14:paraId="784483BE" w14:textId="77777777" w:rsidR="00AB1A29" w:rsidRDefault="00AB1A29" w:rsidP="5B934592">
      <w:pPr>
        <w:pStyle w:val="CodeBlock"/>
      </w:pPr>
      <w:r>
        <w:rPr>
          <w:rFonts w:ascii="Consolas" w:hAnsi="Consolas" w:cs="Consolas"/>
          <w:color w:val="000000"/>
          <w:sz w:val="19"/>
          <w:szCs w:val="19"/>
          <w:highlight w:val="white"/>
          <w:lang w:val="en-US"/>
        </w:rPr>
        <w:t xml:space="preserve">    </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p</w:t>
      </w:r>
      <w:r w:rsidRPr="009B484F">
        <w:rPr>
          <w:rFonts w:ascii="Consolas" w:hAnsi="Consolas" w:cs="Consolas"/>
          <w:color w:val="0000FF"/>
          <w:sz w:val="19"/>
          <w:szCs w:val="19"/>
          <w:highlight w:val="white"/>
        </w:rPr>
        <w:t>&gt;</w:t>
      </w:r>
      <w:r w:rsidRPr="009B484F">
        <w:rPr>
          <w:rFonts w:ascii="Consolas" w:hAnsi="Consolas" w:cs="Consolas"/>
          <w:color w:val="0000FF"/>
          <w:sz w:val="19"/>
          <w:szCs w:val="19"/>
        </w:rPr>
        <w:br/>
      </w:r>
    </w:p>
    <w:p w14:paraId="603117BB" w14:textId="77777777" w:rsidR="00AB1A29" w:rsidRPr="0020496F" w:rsidRDefault="00AB1A29" w:rsidP="5B934592">
      <w:pPr>
        <w:rPr>
          <w:sz w:val="20"/>
        </w:rPr>
      </w:pPr>
      <w:r w:rsidRPr="0020496F">
        <w:rPr>
          <w:sz w:val="20"/>
        </w:rPr>
        <w:tab/>
      </w:r>
    </w:p>
    <w:p w14:paraId="56684483" w14:textId="77777777" w:rsidR="00AB1A29" w:rsidRPr="0020496F" w:rsidRDefault="00AB1A29" w:rsidP="5B934592">
      <w:r w:rsidRPr="0020496F">
        <w:t>Essa recomendação visa auxiliar os usuários de leitores de telas a terem uma forma de passar a leitura do menu de navegação e ir direto ao próximo conteúdo abaixo do mesmo.</w:t>
      </w:r>
    </w:p>
    <w:p w14:paraId="79193EC9" w14:textId="546505F9" w:rsidR="00AB1A29" w:rsidRPr="0020496F" w:rsidRDefault="00AB1A29" w:rsidP="5B934592">
      <w:r w:rsidRPr="0020496F">
        <w:br/>
        <w:t xml:space="preserve">Os seguintes controles </w:t>
      </w:r>
      <w:r w:rsidRPr="0020496F">
        <w:rPr>
          <w:b/>
        </w:rPr>
        <w:t>ASP.NET</w:t>
      </w:r>
      <w:r w:rsidR="00EC7454">
        <w:rPr>
          <w:b/>
        </w:rPr>
        <w:t xml:space="preserve"> Web Forms</w:t>
      </w:r>
      <w:r w:rsidRPr="0020496F">
        <w:t xml:space="preserve"> implementam de forma automática um hyperlink escondido para pular todo o bloco de links de navegação: Menu, </w:t>
      </w:r>
      <w:r w:rsidRPr="0020496F">
        <w:rPr>
          <w:b/>
        </w:rPr>
        <w:t>TreeView</w:t>
      </w:r>
      <w:r w:rsidRPr="0020496F">
        <w:t xml:space="preserve">, </w:t>
      </w:r>
      <w:r w:rsidRPr="0020496F">
        <w:rPr>
          <w:b/>
        </w:rPr>
        <w:t>SiteMapPath</w:t>
      </w:r>
      <w:r w:rsidRPr="0020496F">
        <w:t xml:space="preserve">, </w:t>
      </w:r>
      <w:r w:rsidRPr="0020496F">
        <w:rPr>
          <w:b/>
        </w:rPr>
        <w:t>Wizard</w:t>
      </w:r>
      <w:r w:rsidRPr="0020496F">
        <w:t xml:space="preserve">, </w:t>
      </w:r>
      <w:r w:rsidRPr="0020496F">
        <w:rPr>
          <w:b/>
        </w:rPr>
        <w:t xml:space="preserve">CreateUserWizard. </w:t>
      </w:r>
      <w:r w:rsidRPr="0020496F">
        <w:t xml:space="preserve">Abaixo, um exemplo de código gerado pelo </w:t>
      </w:r>
      <w:r w:rsidRPr="0020496F">
        <w:rPr>
          <w:b/>
        </w:rPr>
        <w:t>ASP.NET</w:t>
      </w:r>
    </w:p>
    <w:p w14:paraId="588AA61F" w14:textId="77777777" w:rsidR="00AB1A29" w:rsidRDefault="00AB1A29" w:rsidP="5B934592">
      <w:pPr>
        <w:rPr>
          <w:rFonts w:ascii="Courier New" w:eastAsia="Courier New" w:hAnsi="Courier New" w:cs="Courier New"/>
          <w:sz w:val="16"/>
          <w:szCs w:val="16"/>
        </w:rPr>
      </w:pPr>
    </w:p>
    <w:p w14:paraId="5A13CBE7" w14:textId="77777777" w:rsidR="00AB1A29" w:rsidRDefault="00AB1A29" w:rsidP="5B934592">
      <w:pPr>
        <w:pStyle w:val="CodeBlock"/>
      </w:pPr>
    </w:p>
    <w:p w14:paraId="44823230"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a</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href</w:t>
      </w:r>
      <w:r w:rsidRPr="009B484F">
        <w:rPr>
          <w:rFonts w:ascii="Consolas" w:hAnsi="Consolas" w:cs="Consolas"/>
          <w:color w:val="0000FF"/>
          <w:sz w:val="19"/>
          <w:szCs w:val="19"/>
          <w:highlight w:val="white"/>
        </w:rPr>
        <w:t>="#Menu1_SkipLink"</w:t>
      </w:r>
      <w:r w:rsidRPr="009B484F">
        <w:rPr>
          <w:rFonts w:ascii="Consolas" w:hAnsi="Consolas" w:cs="Consolas"/>
          <w:color w:val="000000"/>
          <w:sz w:val="19"/>
          <w:szCs w:val="19"/>
          <w:highlight w:val="white"/>
        </w:rPr>
        <w:t xml:space="preserve"> </w:t>
      </w:r>
      <w:r w:rsidRPr="009B484F">
        <w:rPr>
          <w:rFonts w:ascii="Consolas" w:hAnsi="Consolas" w:cs="Consolas"/>
          <w:color w:val="FF0000"/>
          <w:sz w:val="19"/>
          <w:szCs w:val="19"/>
          <w:highlight w:val="white"/>
        </w:rPr>
        <w:t>style</w:t>
      </w:r>
      <w:r w:rsidRPr="009B484F">
        <w:rPr>
          <w:rFonts w:ascii="Consolas" w:hAnsi="Consolas" w:cs="Consolas"/>
          <w:color w:val="0000FF"/>
          <w:sz w:val="19"/>
          <w:szCs w:val="19"/>
          <w:highlight w:val="white"/>
        </w:rPr>
        <w:t>="</w:t>
      </w:r>
      <w:r w:rsidRPr="009B484F">
        <w:rPr>
          <w:rFonts w:ascii="Consolas" w:hAnsi="Consolas" w:cs="Consolas"/>
          <w:color w:val="FF0000"/>
          <w:sz w:val="19"/>
          <w:szCs w:val="19"/>
          <w:highlight w:val="white"/>
        </w:rPr>
        <w:t>position</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absolute</w:t>
      </w:r>
      <w:r w:rsidRPr="009B484F">
        <w:rPr>
          <w:rFonts w:ascii="Consolas" w:hAnsi="Consolas" w:cs="Consolas"/>
          <w:color w:val="000000"/>
          <w:sz w:val="19"/>
          <w:szCs w:val="19"/>
          <w:highlight w:val="white"/>
        </w:rPr>
        <w:t>;</w:t>
      </w:r>
      <w:r w:rsidRPr="009B484F">
        <w:rPr>
          <w:rFonts w:ascii="Consolas" w:hAnsi="Consolas" w:cs="Consolas"/>
          <w:color w:val="FF0000"/>
          <w:sz w:val="19"/>
          <w:szCs w:val="19"/>
          <w:highlight w:val="white"/>
        </w:rPr>
        <w:t>left</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-10000px</w:t>
      </w:r>
      <w:r w:rsidRPr="009B484F">
        <w:rPr>
          <w:rFonts w:ascii="Consolas" w:hAnsi="Consolas" w:cs="Consolas"/>
          <w:color w:val="000000"/>
          <w:sz w:val="19"/>
          <w:szCs w:val="19"/>
          <w:highlight w:val="white"/>
        </w:rPr>
        <w:t>;</w:t>
      </w:r>
      <w:r w:rsidRPr="009B484F">
        <w:rPr>
          <w:rFonts w:ascii="Consolas" w:hAnsi="Consolas" w:cs="Consolas"/>
          <w:color w:val="FF0000"/>
          <w:sz w:val="19"/>
          <w:szCs w:val="19"/>
          <w:highlight w:val="white"/>
        </w:rPr>
        <w:t>top</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auto</w:t>
      </w:r>
      <w:r w:rsidRPr="009B484F">
        <w:rPr>
          <w:rFonts w:ascii="Consolas" w:hAnsi="Consolas" w:cs="Consolas"/>
          <w:color w:val="000000"/>
          <w:sz w:val="19"/>
          <w:szCs w:val="19"/>
          <w:highlight w:val="white"/>
        </w:rPr>
        <w:t>;</w:t>
      </w:r>
      <w:r w:rsidRPr="009B484F">
        <w:rPr>
          <w:rFonts w:ascii="Consolas" w:hAnsi="Consolas" w:cs="Consolas"/>
          <w:color w:val="FF0000"/>
          <w:sz w:val="19"/>
          <w:szCs w:val="19"/>
          <w:highlight w:val="white"/>
        </w:rPr>
        <w:t>width</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1px</w:t>
      </w:r>
      <w:r w:rsidRPr="009B484F">
        <w:rPr>
          <w:rFonts w:ascii="Consolas" w:hAnsi="Consolas" w:cs="Consolas"/>
          <w:color w:val="000000"/>
          <w:sz w:val="19"/>
          <w:szCs w:val="19"/>
          <w:highlight w:val="white"/>
        </w:rPr>
        <w:t>;</w:t>
      </w:r>
      <w:r w:rsidRPr="009B484F">
        <w:rPr>
          <w:rFonts w:ascii="Consolas" w:hAnsi="Consolas" w:cs="Consolas"/>
          <w:color w:val="FF0000"/>
          <w:sz w:val="19"/>
          <w:szCs w:val="19"/>
          <w:highlight w:val="white"/>
        </w:rPr>
        <w:t>height</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1px</w:t>
      </w:r>
      <w:r w:rsidRPr="009B484F">
        <w:rPr>
          <w:rFonts w:ascii="Consolas" w:hAnsi="Consolas" w:cs="Consolas"/>
          <w:color w:val="000000"/>
          <w:sz w:val="19"/>
          <w:szCs w:val="19"/>
          <w:highlight w:val="white"/>
        </w:rPr>
        <w:t>;</w:t>
      </w:r>
      <w:r w:rsidRPr="009B484F">
        <w:rPr>
          <w:rFonts w:ascii="Consolas" w:hAnsi="Consolas" w:cs="Consolas"/>
          <w:color w:val="FF0000"/>
          <w:sz w:val="19"/>
          <w:szCs w:val="19"/>
          <w:highlight w:val="white"/>
        </w:rPr>
        <w:t>overflow</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hidden</w:t>
      </w:r>
      <w:r w:rsidRPr="009B484F">
        <w:rPr>
          <w:rFonts w:ascii="Consolas" w:hAnsi="Consolas" w:cs="Consolas"/>
          <w:color w:val="000000"/>
          <w:sz w:val="19"/>
          <w:szCs w:val="19"/>
          <w:highlight w:val="white"/>
        </w:rPr>
        <w:t>;</w:t>
      </w:r>
      <w:r w:rsidRPr="009B484F">
        <w:rPr>
          <w:rFonts w:ascii="Consolas" w:hAnsi="Consolas" w:cs="Consolas"/>
          <w:color w:val="0000FF"/>
          <w:sz w:val="19"/>
          <w:szCs w:val="19"/>
          <w:highlight w:val="white"/>
        </w:rPr>
        <w:t>"&gt;</w:t>
      </w:r>
      <w:r w:rsidRPr="009B484F">
        <w:rPr>
          <w:rFonts w:ascii="Consolas" w:hAnsi="Consolas" w:cs="Consolas"/>
          <w:color w:val="000000"/>
          <w:sz w:val="19"/>
          <w:szCs w:val="19"/>
          <w:highlight w:val="white"/>
        </w:rPr>
        <w:t>Skip Navigation Links</w:t>
      </w:r>
      <w:r w:rsidRPr="009B484F">
        <w:rPr>
          <w:rFonts w:ascii="Consolas" w:hAnsi="Consolas" w:cs="Consolas"/>
          <w:color w:val="0000FF"/>
          <w:sz w:val="19"/>
          <w:szCs w:val="19"/>
          <w:highlight w:val="white"/>
        </w:rPr>
        <w:t>&lt;/</w:t>
      </w:r>
      <w:r w:rsidRPr="009B484F">
        <w:rPr>
          <w:rFonts w:ascii="Consolas" w:hAnsi="Consolas" w:cs="Consolas"/>
          <w:color w:val="800000"/>
          <w:sz w:val="19"/>
          <w:szCs w:val="19"/>
          <w:highlight w:val="white"/>
        </w:rPr>
        <w:t>a</w:t>
      </w:r>
      <w:r w:rsidRPr="009B484F">
        <w:rPr>
          <w:rFonts w:ascii="Consolas" w:hAnsi="Consolas" w:cs="Consolas"/>
          <w:color w:val="0000FF"/>
          <w:sz w:val="19"/>
          <w:szCs w:val="19"/>
          <w:highlight w:val="white"/>
        </w:rPr>
        <w:t>&gt;</w:t>
      </w:r>
    </w:p>
    <w:p w14:paraId="51CC2A09" w14:textId="77777777" w:rsidR="00AB1A29" w:rsidRDefault="00AB1A29" w:rsidP="5B934592">
      <w:pPr>
        <w:pStyle w:val="CodeBlock"/>
      </w:pPr>
      <w:r w:rsidRPr="009B484F">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="Menu1"&gt;</w:t>
      </w:r>
      <w:r>
        <w:rPr>
          <w:rFonts w:ascii="Consolas" w:hAnsi="Consolas" w:cs="Consolas"/>
          <w:color w:val="0000FF"/>
          <w:sz w:val="19"/>
          <w:szCs w:val="19"/>
          <w:lang w:val="en-US"/>
        </w:rPr>
        <w:br/>
      </w:r>
    </w:p>
    <w:p w14:paraId="69BEC762" w14:textId="77777777" w:rsidR="00EC7454" w:rsidRDefault="00EC7454" w:rsidP="5B934592">
      <w:pPr>
        <w:spacing w:before="0" w:after="200"/>
      </w:pPr>
    </w:p>
    <w:p w14:paraId="6C193577" w14:textId="4A2FA3A3" w:rsidR="00260BCF" w:rsidRDefault="00260BCF" w:rsidP="5B934592">
      <w:pPr>
        <w:spacing w:before="0" w:after="200"/>
      </w:pPr>
    </w:p>
    <w:p w14:paraId="42A30E41" w14:textId="77777777" w:rsidR="00EC7454" w:rsidRDefault="00EC7454" w:rsidP="5B934592">
      <w:pPr>
        <w:spacing w:before="0" w:after="200"/>
        <w:rPr>
          <w:rFonts w:eastAsiaTheme="minorHAnsi"/>
          <w:color w:val="008AC8"/>
          <w:sz w:val="24"/>
        </w:rPr>
      </w:pPr>
    </w:p>
    <w:p w14:paraId="1F5D013D" w14:textId="77777777" w:rsidR="00EC7454" w:rsidRDefault="00EC7454">
      <w:pPr>
        <w:spacing w:before="0" w:after="200"/>
        <w:rPr>
          <w:rFonts w:eastAsiaTheme="minorHAnsi"/>
          <w:color w:val="008AC8"/>
          <w:sz w:val="24"/>
        </w:rPr>
      </w:pPr>
      <w:r>
        <w:br w:type="page"/>
      </w:r>
    </w:p>
    <w:p w14:paraId="5836C105" w14:textId="19424BA7" w:rsidR="00AB1A29" w:rsidRDefault="00AB1A29" w:rsidP="5B934592">
      <w:pPr>
        <w:pStyle w:val="Identado"/>
      </w:pPr>
      <w:r w:rsidRPr="0020496F">
        <w:lastRenderedPageBreak/>
        <w:t>Atenção na descrição de hyperlinks</w:t>
      </w:r>
    </w:p>
    <w:p w14:paraId="10CFA7A5"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4797BF92" w14:textId="77777777" w:rsidR="00AB1A29" w:rsidRDefault="00AB1A29" w:rsidP="5B934592">
      <w:r w:rsidRPr="0020496F">
        <w:t xml:space="preserve">Quando for necessário adicionar um hyperlink a um texto, </w:t>
      </w:r>
      <w:r>
        <w:t xml:space="preserve">algumas construções </w:t>
      </w:r>
      <w:r w:rsidRPr="005C6A90">
        <w:rPr>
          <w:u w:val="single"/>
        </w:rPr>
        <w:t>NÃO ATENDEM</w:t>
      </w:r>
      <w:r>
        <w:t xml:space="preserve"> os padrões acessíveis, conforme abaixo</w:t>
      </w:r>
      <w:r w:rsidRPr="0020496F">
        <w:t>:</w:t>
      </w:r>
    </w:p>
    <w:p w14:paraId="239D2D51" w14:textId="77777777" w:rsidR="00AB1A29" w:rsidRPr="0020496F" w:rsidRDefault="00AB1A29" w:rsidP="5B934592"/>
    <w:p w14:paraId="5FE037C4" w14:textId="77777777" w:rsidR="00AB1A29" w:rsidRPr="0020496F" w:rsidRDefault="00AB1A29" w:rsidP="5B934592">
      <w:pPr>
        <w:jc w:val="center"/>
        <w:rPr>
          <w:b/>
          <w:color w:val="548DD4" w:themeColor="text2" w:themeTint="99"/>
        </w:rPr>
      </w:pPr>
      <w:r w:rsidRPr="0020496F">
        <w:rPr>
          <w:b/>
          <w:color w:val="FF0000"/>
        </w:rPr>
        <w:t>“</w:t>
      </w:r>
      <w:r w:rsidRPr="0020496F">
        <w:rPr>
          <w:b/>
          <w:color w:val="FF0000"/>
          <w:u w:val="single"/>
        </w:rPr>
        <w:t>Clique aqui</w:t>
      </w:r>
      <w:r w:rsidRPr="0020496F">
        <w:rPr>
          <w:b/>
          <w:color w:val="FF0000"/>
        </w:rPr>
        <w:t>”</w:t>
      </w:r>
      <w:r w:rsidRPr="0020496F">
        <w:rPr>
          <w:b/>
        </w:rPr>
        <w:t xml:space="preserve"> para visualizar o memorando</w:t>
      </w:r>
      <w:r>
        <w:rPr>
          <w:b/>
        </w:rPr>
        <w:t xml:space="preserve"> </w:t>
      </w:r>
    </w:p>
    <w:p w14:paraId="37C85503" w14:textId="46F77F06" w:rsidR="00AB1A29" w:rsidRDefault="00AB1A29" w:rsidP="5B934592"/>
    <w:p w14:paraId="1B7222C4" w14:textId="77777777" w:rsidR="00AB1A29" w:rsidRPr="0020496F" w:rsidRDefault="00AB1A29" w:rsidP="5B934592">
      <w:pPr>
        <w:spacing w:before="0" w:after="200"/>
      </w:pPr>
      <w:r w:rsidRPr="0020496F">
        <w:t xml:space="preserve">Alguns leitores de tela possuem a capacidade selecionar todos os hyperlinks de uma página e organiza-los em forma de lista para centralizar a navegação. No caso citado acima, não seria possível compreender para onde o link direciona. </w:t>
      </w:r>
    </w:p>
    <w:p w14:paraId="04AC8868" w14:textId="05E60C76" w:rsidR="00AB1A29" w:rsidRPr="0020496F" w:rsidRDefault="00AB1A29" w:rsidP="5B934592">
      <w:r w:rsidRPr="0020496F">
        <w:t xml:space="preserve">Para evitar a situação, </w:t>
      </w:r>
      <w:r w:rsidRPr="005C6A90">
        <w:rPr>
          <w:b/>
          <w:u w:val="single"/>
        </w:rPr>
        <w:t>é recomendado</w:t>
      </w:r>
      <w:r w:rsidRPr="0020496F">
        <w:t xml:space="preserve"> alterar </w:t>
      </w:r>
      <w:r>
        <w:t xml:space="preserve">a estrutura do </w:t>
      </w:r>
      <w:r w:rsidRPr="0020496F">
        <w:t>link para que se torne mais descritivo</w:t>
      </w:r>
      <w:r>
        <w:t>, como exemplo abaixo.</w:t>
      </w:r>
      <w:r w:rsidRPr="0020496F">
        <w:br/>
      </w:r>
    </w:p>
    <w:p w14:paraId="69F9B108" w14:textId="77777777" w:rsidR="00AB1A29" w:rsidRPr="0020496F" w:rsidRDefault="00AB1A29" w:rsidP="5B934592">
      <w:pPr>
        <w:jc w:val="center"/>
        <w:rPr>
          <w:b/>
          <w:color w:val="FF0000"/>
          <w:u w:val="single"/>
        </w:rPr>
      </w:pPr>
      <w:r w:rsidRPr="0020496F">
        <w:rPr>
          <w:b/>
          <w:color w:val="FF0000"/>
          <w:u w:val="single"/>
        </w:rPr>
        <w:t>“Clique aqui” para visualizar o memorando</w:t>
      </w:r>
    </w:p>
    <w:p w14:paraId="2B09630A" w14:textId="77777777" w:rsidR="00AB1A29" w:rsidRPr="0020496F" w:rsidRDefault="00AB1A29" w:rsidP="5B934592">
      <w:pPr>
        <w:spacing w:line="240" w:lineRule="auto"/>
        <w:ind w:left="720" w:hanging="360"/>
        <w:rPr>
          <w:b/>
          <w:color w:val="548DD4" w:themeColor="text2" w:themeTint="99"/>
          <w:sz w:val="20"/>
        </w:rPr>
      </w:pPr>
      <w:bookmarkStart w:id="277" w:name="_Toc353269686"/>
    </w:p>
    <w:p w14:paraId="22293606" w14:textId="77777777" w:rsidR="00AB1A29" w:rsidRPr="0020496F" w:rsidRDefault="00AB1A29" w:rsidP="5B934592">
      <w:pPr>
        <w:pStyle w:val="Identado"/>
      </w:pPr>
      <w:r w:rsidRPr="0020496F">
        <w:t>Associar rótulos (labels) aos campos do formulário</w:t>
      </w:r>
    </w:p>
    <w:p w14:paraId="036BF2AC" w14:textId="77777777" w:rsidR="00EC7454" w:rsidRPr="00FD7FCB" w:rsidRDefault="00EC7454" w:rsidP="00EC7454">
      <w:pPr>
        <w:rPr>
          <w:b/>
        </w:rPr>
      </w:pPr>
      <w:r w:rsidRPr="00FD7FCB">
        <w:rPr>
          <w:b/>
        </w:rPr>
        <w:t xml:space="preserve">Aplica-se a: </w:t>
      </w:r>
      <w:r>
        <w:rPr>
          <w:b/>
        </w:rPr>
        <w:t>WEB FORMS</w:t>
      </w:r>
      <w:r w:rsidRPr="00FD7FCB">
        <w:rPr>
          <w:b/>
        </w:rPr>
        <w:t xml:space="preserve"> e MVC</w:t>
      </w:r>
    </w:p>
    <w:p w14:paraId="4FE0A346" w14:textId="58659FA5" w:rsidR="00EC7454" w:rsidRDefault="00AB1A29" w:rsidP="5B934592">
      <w:r w:rsidRPr="0020496F">
        <w:t xml:space="preserve">Os campos de um formulário necessitam de uma rótulo que os descreva. </w:t>
      </w:r>
      <w:r w:rsidR="00EC7454">
        <w:t xml:space="preserve">Isso pode ser feito através do atributo </w:t>
      </w:r>
      <w:r w:rsidR="00EC7454" w:rsidRPr="00EC7454">
        <w:rPr>
          <w:b/>
        </w:rPr>
        <w:t>for</w:t>
      </w:r>
      <w:r w:rsidR="00EC7454">
        <w:t xml:space="preserve"> do HTML, onde ele deve conter o </w:t>
      </w:r>
      <w:r w:rsidR="00EC7454" w:rsidRPr="00EC7454">
        <w:rPr>
          <w:b/>
        </w:rPr>
        <w:t>id</w:t>
      </w:r>
      <w:r w:rsidR="00EC7454">
        <w:t xml:space="preserve"> do controle sendo descrito por ele, conforme demonstrado no </w:t>
      </w:r>
      <w:r w:rsidR="00EC7454" w:rsidRPr="00EC7454">
        <w:rPr>
          <w:b/>
        </w:rPr>
        <w:t>ASP.NET MVC</w:t>
      </w:r>
      <w:r w:rsidR="00EC7454">
        <w:t xml:space="preserve"> a seguir:</w:t>
      </w:r>
      <w:r w:rsidR="00EC7454">
        <w:br/>
      </w:r>
    </w:p>
    <w:p w14:paraId="7AB82D1D" w14:textId="10AD0543" w:rsidR="00EC7454" w:rsidRPr="00A028ED" w:rsidRDefault="00EC7454" w:rsidP="00EC7454">
      <w:pPr>
        <w:pStyle w:val="CodeBlock"/>
        <w:rPr>
          <w:rFonts w:ascii="Consolas" w:hAnsi="Consolas" w:cs="Consolas"/>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for</w:t>
      </w:r>
      <w:r w:rsidRPr="00A028ED">
        <w:rPr>
          <w:rFonts w:ascii="Consolas" w:hAnsi="Consolas" w:cs="Consolas"/>
          <w:sz w:val="19"/>
          <w:szCs w:val="19"/>
          <w:lang w:val="en-US"/>
        </w:rPr>
        <w:t xml:space="preserve">="MainContent_txtFirstName" </w:t>
      </w:r>
      <w:r w:rsidRPr="00A028ED">
        <w:rPr>
          <w:rFonts w:ascii="Consolas" w:hAnsi="Consolas" w:cs="Consolas"/>
          <w:color w:val="FF0000"/>
          <w:sz w:val="19"/>
          <w:szCs w:val="19"/>
          <w:lang w:val="en-US"/>
        </w:rPr>
        <w:t>id</w:t>
      </w:r>
      <w:r w:rsidRPr="00A028ED">
        <w:rPr>
          <w:rFonts w:ascii="Consolas" w:hAnsi="Consolas" w:cs="Consolas"/>
          <w:sz w:val="19"/>
          <w:szCs w:val="19"/>
          <w:lang w:val="en-US"/>
        </w:rPr>
        <w:t>="MainContent_Label1"&gt;First Name&lt;/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&gt;, </w:t>
      </w:r>
    </w:p>
    <w:p w14:paraId="06A7BE41" w14:textId="77777777" w:rsidR="00EC7454" w:rsidRPr="00A028ED" w:rsidRDefault="00EC7454" w:rsidP="00EC7454">
      <w:pPr>
        <w:pStyle w:val="CodeBlock"/>
        <w:rPr>
          <w:rFonts w:ascii="Consolas" w:hAnsi="Consolas" w:cs="Consolas"/>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for</w:t>
      </w:r>
      <w:r w:rsidRPr="00A028ED">
        <w:rPr>
          <w:rFonts w:ascii="Consolas" w:hAnsi="Consolas" w:cs="Consolas"/>
          <w:sz w:val="19"/>
          <w:szCs w:val="19"/>
          <w:lang w:val="en-US"/>
        </w:rPr>
        <w:t xml:space="preserve">="MainContent_txtLastName" </w:t>
      </w:r>
      <w:r w:rsidRPr="00A028ED">
        <w:rPr>
          <w:rFonts w:ascii="Consolas" w:hAnsi="Consolas" w:cs="Consolas"/>
          <w:color w:val="FF0000"/>
          <w:sz w:val="19"/>
          <w:szCs w:val="19"/>
          <w:lang w:val="en-US"/>
        </w:rPr>
        <w:t>id</w:t>
      </w:r>
      <w:r w:rsidRPr="00A028ED">
        <w:rPr>
          <w:rFonts w:ascii="Consolas" w:hAnsi="Consolas" w:cs="Consolas"/>
          <w:sz w:val="19"/>
          <w:szCs w:val="19"/>
          <w:lang w:val="en-US"/>
        </w:rPr>
        <w:t>="MainContent_Label2"&gt;Last Name&lt;/</w:t>
      </w:r>
      <w:r w:rsidRPr="00A028ED">
        <w:rPr>
          <w:rFonts w:ascii="Consolas" w:hAnsi="Consolas" w:cs="Consolas"/>
          <w:color w:val="A31515"/>
          <w:sz w:val="19"/>
          <w:szCs w:val="19"/>
          <w:lang w:val="en-US"/>
        </w:rPr>
        <w:t>label</w:t>
      </w:r>
      <w:r w:rsidRPr="00A028ED">
        <w:rPr>
          <w:rFonts w:ascii="Consolas" w:hAnsi="Consolas" w:cs="Consolas"/>
          <w:sz w:val="19"/>
          <w:szCs w:val="19"/>
          <w:lang w:val="en-US"/>
        </w:rPr>
        <w:t>&gt;:</w:t>
      </w:r>
    </w:p>
    <w:p w14:paraId="6C3A7BE2" w14:textId="4A6D3BEE" w:rsidR="00EC7454" w:rsidRPr="00A028ED" w:rsidRDefault="00EC7454" w:rsidP="00EC7454">
      <w:pPr>
        <w:pStyle w:val="CodeBlock"/>
        <w:rPr>
          <w:rFonts w:ascii="Consolas" w:hAnsi="Consolas" w:cs="Consolas"/>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input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name</w:t>
      </w:r>
      <w:r w:rsidRPr="00A028ED">
        <w:rPr>
          <w:rFonts w:ascii="Consolas" w:hAnsi="Consolas" w:cs="Consolas"/>
          <w:sz w:val="19"/>
          <w:szCs w:val="19"/>
          <w:lang w:val="en-US"/>
        </w:rPr>
        <w:t xml:space="preserve">="txtFirstName" </w:t>
      </w:r>
      <w:r w:rsidRPr="00A028ED">
        <w:rPr>
          <w:rFonts w:ascii="Consolas" w:hAnsi="Consolas" w:cs="Consolas"/>
          <w:color w:val="FF0000"/>
          <w:sz w:val="19"/>
          <w:szCs w:val="19"/>
          <w:lang w:val="en-US"/>
        </w:rPr>
        <w:t>type</w:t>
      </w:r>
      <w:r w:rsidRPr="00A028ED">
        <w:rPr>
          <w:rFonts w:ascii="Consolas" w:hAnsi="Consolas" w:cs="Consolas"/>
          <w:sz w:val="19"/>
          <w:szCs w:val="19"/>
          <w:lang w:val="en-US"/>
        </w:rPr>
        <w:t xml:space="preserve">="text" </w:t>
      </w:r>
      <w:r w:rsidRPr="00A028ED">
        <w:rPr>
          <w:rFonts w:ascii="Consolas" w:hAnsi="Consolas" w:cs="Consolas"/>
          <w:color w:val="FF0000"/>
          <w:sz w:val="19"/>
          <w:szCs w:val="19"/>
          <w:lang w:val="en-US"/>
        </w:rPr>
        <w:t>id</w:t>
      </w:r>
      <w:r w:rsidRPr="00A028ED">
        <w:rPr>
          <w:rFonts w:ascii="Consolas" w:hAnsi="Consolas" w:cs="Consolas"/>
          <w:sz w:val="19"/>
          <w:szCs w:val="19"/>
          <w:lang w:val="en-US"/>
        </w:rPr>
        <w:t>="MainContent_txtFirstName" /&gt;</w:t>
      </w:r>
    </w:p>
    <w:p w14:paraId="1AAF76C1" w14:textId="4A68CE36" w:rsidR="00EC7454" w:rsidRPr="00A028ED" w:rsidRDefault="00EC7454" w:rsidP="00EC7454">
      <w:pPr>
        <w:pStyle w:val="CodeBlock"/>
        <w:rPr>
          <w:rFonts w:ascii="Consolas" w:hAnsi="Consolas" w:cs="Consolas"/>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input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name</w:t>
      </w:r>
      <w:r w:rsidRPr="00A028ED">
        <w:rPr>
          <w:rFonts w:ascii="Consolas" w:hAnsi="Consolas" w:cs="Consolas"/>
          <w:sz w:val="19"/>
          <w:szCs w:val="19"/>
          <w:lang w:val="en-US"/>
        </w:rPr>
        <w:t xml:space="preserve">=" txtLastName" </w:t>
      </w:r>
      <w:r w:rsidRPr="00A028ED">
        <w:rPr>
          <w:rFonts w:ascii="Consolas" w:hAnsi="Consolas" w:cs="Consolas"/>
          <w:color w:val="FF0000"/>
          <w:sz w:val="19"/>
          <w:szCs w:val="19"/>
          <w:lang w:val="en-US"/>
        </w:rPr>
        <w:t>type</w:t>
      </w:r>
      <w:r w:rsidRPr="00A028ED">
        <w:rPr>
          <w:rFonts w:ascii="Consolas" w:hAnsi="Consolas" w:cs="Consolas"/>
          <w:sz w:val="19"/>
          <w:szCs w:val="19"/>
          <w:lang w:val="en-US"/>
        </w:rPr>
        <w:t xml:space="preserve">="text" </w:t>
      </w:r>
      <w:r w:rsidRPr="00A028ED">
        <w:rPr>
          <w:rFonts w:ascii="Consolas" w:hAnsi="Consolas" w:cs="Consolas"/>
          <w:color w:val="FF0000"/>
          <w:sz w:val="19"/>
          <w:szCs w:val="19"/>
          <w:lang w:val="en-US"/>
        </w:rPr>
        <w:t>id</w:t>
      </w:r>
      <w:r w:rsidRPr="00A028ED">
        <w:rPr>
          <w:rFonts w:ascii="Consolas" w:hAnsi="Consolas" w:cs="Consolas"/>
          <w:sz w:val="19"/>
          <w:szCs w:val="19"/>
          <w:lang w:val="en-US"/>
        </w:rPr>
        <w:t>="MainContent_txtLastName" /&gt;</w:t>
      </w:r>
    </w:p>
    <w:p w14:paraId="4FE1BFD9" w14:textId="77777777" w:rsidR="00EC7454" w:rsidRPr="00795B34" w:rsidRDefault="00EC7454" w:rsidP="5B934592">
      <w:pPr>
        <w:rPr>
          <w:lang w:val="en-US"/>
        </w:rPr>
      </w:pPr>
    </w:p>
    <w:p w14:paraId="1F287648" w14:textId="77777777" w:rsidR="00EC7454" w:rsidRPr="00795B34" w:rsidRDefault="00EC7454" w:rsidP="5B934592">
      <w:pPr>
        <w:rPr>
          <w:lang w:val="en-US"/>
        </w:rPr>
      </w:pPr>
    </w:p>
    <w:p w14:paraId="51826BFA" w14:textId="77777777" w:rsidR="00EC7454" w:rsidRPr="00795B34" w:rsidRDefault="00EC7454">
      <w:pPr>
        <w:spacing w:before="0" w:after="200"/>
        <w:rPr>
          <w:lang w:val="en-US"/>
        </w:rPr>
      </w:pPr>
      <w:r w:rsidRPr="00795B34">
        <w:rPr>
          <w:lang w:val="en-US"/>
        </w:rPr>
        <w:br w:type="page"/>
      </w:r>
    </w:p>
    <w:p w14:paraId="00DD0D7A" w14:textId="6E4E6B97" w:rsidR="00AB1A29" w:rsidRDefault="00EC7454" w:rsidP="5B934592">
      <w:pPr>
        <w:rPr>
          <w:sz w:val="20"/>
        </w:rPr>
      </w:pPr>
      <w:r>
        <w:lastRenderedPageBreak/>
        <w:t xml:space="preserve">No </w:t>
      </w:r>
      <w:r w:rsidRPr="00EC7454">
        <w:rPr>
          <w:b/>
        </w:rPr>
        <w:t>ASP.NET Web Forms</w:t>
      </w:r>
      <w:r>
        <w:t xml:space="preserve">, isso pode ser feito através da propriedade </w:t>
      </w:r>
      <w:r w:rsidRPr="00EC7454">
        <w:rPr>
          <w:b/>
        </w:rPr>
        <w:t>AssociatedControlID</w:t>
      </w:r>
      <w:r>
        <w:t xml:space="preserve"> do controle Label, conforme demonstrado abaixo.</w:t>
      </w:r>
      <w:r>
        <w:rPr>
          <w:b/>
        </w:rPr>
        <w:t xml:space="preserve"> </w:t>
      </w:r>
    </w:p>
    <w:p w14:paraId="3B5ABE63" w14:textId="77777777" w:rsidR="00AB1A29" w:rsidRDefault="00AB1A29" w:rsidP="5B934592">
      <w:pPr>
        <w:rPr>
          <w:sz w:val="20"/>
        </w:rPr>
      </w:pPr>
    </w:p>
    <w:p w14:paraId="2346B73B" w14:textId="77777777" w:rsidR="00AB1A29" w:rsidRDefault="00AB1A29" w:rsidP="5B934592">
      <w:pPr>
        <w:pStyle w:val="CodeBlock"/>
      </w:pPr>
    </w:p>
    <w:p w14:paraId="6AF01A83" w14:textId="77777777" w:rsidR="00AB1A29" w:rsidRDefault="00AB1A29" w:rsidP="5B934592">
      <w:pPr>
        <w:pStyle w:val="CodeBlock"/>
        <w:rPr>
          <w:rFonts w:ascii="Consolas" w:hAnsi="Consolas" w:cs="Consolas"/>
          <w:color w:val="000000"/>
          <w:sz w:val="19"/>
          <w:szCs w:val="19"/>
          <w:highlight w:val="white"/>
          <w:lang w:val="en-US"/>
        </w:rPr>
      </w:pPr>
      <w:bookmarkStart w:id="278" w:name="OLE_LINK23"/>
      <w:bookmarkStart w:id="279" w:name="OLE_LINK24"/>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AssociatedControlID</w:t>
      </w:r>
      <w:r>
        <w:rPr>
          <w:rFonts w:ascii="Consolas" w:hAnsi="Consolas" w:cs="Consolas"/>
          <w:color w:val="0000FF"/>
          <w:sz w:val="19"/>
          <w:szCs w:val="19"/>
          <w:highlight w:val="white"/>
          <w:lang w:val="en-US"/>
        </w:rPr>
        <w:t>="txtFirstName"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="server"&gt;</w:t>
      </w:r>
      <w:r>
        <w:rPr>
          <w:rFonts w:ascii="Consolas" w:hAnsi="Consolas" w:cs="Consolas"/>
          <w:color w:val="000000"/>
          <w:sz w:val="19"/>
          <w:szCs w:val="19"/>
          <w:highlight w:val="white"/>
          <w:lang w:val="en-US"/>
        </w:rPr>
        <w:t>First Name</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 xml:space="preserve">, </w:t>
      </w:r>
    </w:p>
    <w:p w14:paraId="183609C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AssociatedControlID</w:t>
      </w:r>
      <w:r>
        <w:rPr>
          <w:rFonts w:ascii="Consolas" w:hAnsi="Consolas" w:cs="Consolas"/>
          <w:color w:val="0000FF"/>
          <w:sz w:val="19"/>
          <w:szCs w:val="19"/>
          <w:highlight w:val="white"/>
          <w:lang w:val="en-US"/>
        </w:rPr>
        <w:t>="txtLastName"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="server"&gt;</w:t>
      </w:r>
      <w:r>
        <w:rPr>
          <w:rFonts w:ascii="Consolas" w:hAnsi="Consolas" w:cs="Consolas"/>
          <w:color w:val="000000"/>
          <w:sz w:val="19"/>
          <w:szCs w:val="19"/>
          <w:highlight w:val="white"/>
          <w:lang w:val="en-US"/>
        </w:rPr>
        <w:t>Last Name</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w:t>
      </w:r>
    </w:p>
    <w:p w14:paraId="6C20F5D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TextBox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="txtFirstName"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p w14:paraId="478368C8" w14:textId="093B7F90" w:rsidR="00AB1A29" w:rsidRPr="009B484F" w:rsidRDefault="00AB1A29" w:rsidP="5B934592">
      <w:pPr>
        <w:pStyle w:val="CodeBlock"/>
        <w:rPr>
          <w:b/>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TextBox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="txtLastName"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bookmarkEnd w:id="278"/>
      <w:bookmarkEnd w:id="279"/>
      <w:r w:rsidR="00126020">
        <w:rPr>
          <w:rFonts w:ascii="Consolas" w:hAnsi="Consolas" w:cs="Consolas"/>
          <w:color w:val="0000FF"/>
          <w:sz w:val="19"/>
          <w:szCs w:val="19"/>
          <w:lang w:val="en-US"/>
        </w:rPr>
        <w:br/>
      </w:r>
    </w:p>
    <w:p w14:paraId="06BAACE6" w14:textId="77777777" w:rsidR="00EC7454" w:rsidRPr="00795B34" w:rsidRDefault="00EC7454" w:rsidP="5B934592">
      <w:pPr>
        <w:spacing w:before="0" w:after="200"/>
        <w:rPr>
          <w:lang w:val="en-US"/>
        </w:rPr>
      </w:pPr>
    </w:p>
    <w:p w14:paraId="1E092DD9" w14:textId="619D1ED7" w:rsidR="00AB1A29" w:rsidRPr="0020496F" w:rsidRDefault="00A028ED" w:rsidP="5B934592">
      <w:r>
        <w:t xml:space="preserve">No </w:t>
      </w:r>
      <w:r w:rsidRPr="00A028ED">
        <w:rPr>
          <w:b/>
        </w:rPr>
        <w:t>ASP.NET Web Forms</w:t>
      </w:r>
      <w:r>
        <w:t>, p</w:t>
      </w:r>
      <w:r w:rsidR="00AB1A29" w:rsidRPr="0020496F">
        <w:t xml:space="preserve">ara os </w:t>
      </w:r>
      <w:r w:rsidR="00EC7454">
        <w:t>controles</w:t>
      </w:r>
      <w:r w:rsidR="00AB1A29" w:rsidRPr="0020496F">
        <w:t xml:space="preserve"> </w:t>
      </w:r>
      <w:r w:rsidR="00AB1A29" w:rsidRPr="0020496F">
        <w:rPr>
          <w:b/>
        </w:rPr>
        <w:t>CheckBox</w:t>
      </w:r>
      <w:r w:rsidR="00AB1A29" w:rsidRPr="0020496F">
        <w:t xml:space="preserve">, </w:t>
      </w:r>
      <w:r w:rsidR="00AB1A29" w:rsidRPr="0020496F">
        <w:rPr>
          <w:b/>
        </w:rPr>
        <w:t>RadioButton</w:t>
      </w:r>
      <w:r w:rsidR="00AB1A29" w:rsidRPr="0020496F">
        <w:t xml:space="preserve">, </w:t>
      </w:r>
      <w:r w:rsidR="00AB1A29" w:rsidRPr="0020496F">
        <w:rPr>
          <w:b/>
        </w:rPr>
        <w:t>CheckBoxList</w:t>
      </w:r>
      <w:r w:rsidR="00AB1A29" w:rsidRPr="0020496F">
        <w:t xml:space="preserve">, </w:t>
      </w:r>
      <w:r w:rsidR="00AB1A29" w:rsidRPr="0020496F">
        <w:rPr>
          <w:b/>
        </w:rPr>
        <w:t>RadioButtonList</w:t>
      </w:r>
      <w:r w:rsidR="00AB1A29" w:rsidRPr="0020496F">
        <w:t xml:space="preserve">, que também renderizam o elemento </w:t>
      </w:r>
      <w:r w:rsidR="00AB1A29" w:rsidRPr="0020496F">
        <w:rPr>
          <w:b/>
        </w:rPr>
        <w:t xml:space="preserve">Label, </w:t>
      </w:r>
      <w:r w:rsidR="00AB1A29" w:rsidRPr="0020496F">
        <w:t xml:space="preserve">utilize a propriedade </w:t>
      </w:r>
      <w:r w:rsidR="00AB1A29" w:rsidRPr="0020496F">
        <w:rPr>
          <w:b/>
        </w:rPr>
        <w:t xml:space="preserve">Text </w:t>
      </w:r>
      <w:r w:rsidR="00AB1A29" w:rsidRPr="0020496F">
        <w:t>ao invés de incluir o texto entre as tags do controle, conforme exemplo abaixo:</w:t>
      </w:r>
    </w:p>
    <w:p w14:paraId="61309547" w14:textId="77777777" w:rsidR="00AB1A29" w:rsidRPr="0020496F" w:rsidRDefault="00AB1A29" w:rsidP="5B934592">
      <w:pPr>
        <w:spacing w:line="240" w:lineRule="auto"/>
        <w:ind w:left="360"/>
        <w:rPr>
          <w:sz w:val="20"/>
        </w:rPr>
      </w:pPr>
    </w:p>
    <w:p w14:paraId="1FDBAE85" w14:textId="77777777" w:rsidR="00AB1A29" w:rsidRPr="009B484F" w:rsidRDefault="00AB1A29" w:rsidP="5B934592">
      <w:pPr>
        <w:pStyle w:val="CodeBlock"/>
        <w:jc w:val="center"/>
        <w:rPr>
          <w:sz w:val="20"/>
          <w:lang w:val="en-US"/>
        </w:rPr>
      </w:pPr>
      <w:r w:rsidRPr="00CD1188">
        <w:rPr>
          <w:rStyle w:val="code"/>
          <w:lang w:val="en-US"/>
        </w:rPr>
        <w:br/>
      </w:r>
      <w:bookmarkStart w:id="280" w:name="OLE_LINK25"/>
      <w:bookmarkStart w:id="281" w:name="OLE_LINK26"/>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CheckBox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text</w:t>
      </w:r>
      <w:r>
        <w:rPr>
          <w:rFonts w:ascii="Consolas" w:hAnsi="Consolas" w:cs="Consolas"/>
          <w:color w:val="0000FF"/>
          <w:sz w:val="19"/>
          <w:szCs w:val="19"/>
          <w:highlight w:val="white"/>
          <w:lang w:val="en-US"/>
        </w:rPr>
        <w:t>="Include Gift Wrap"</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bookmarkEnd w:id="280"/>
      <w:bookmarkEnd w:id="281"/>
      <w:r w:rsidRPr="009B484F">
        <w:rPr>
          <w:rStyle w:val="code"/>
          <w:lang w:val="en-US"/>
        </w:rPr>
        <w:br/>
      </w:r>
    </w:p>
    <w:p w14:paraId="49C2E31B" w14:textId="171490D3" w:rsidR="00AB1A29" w:rsidRDefault="00AB1A29" w:rsidP="00EC7454">
      <w:pPr>
        <w:spacing w:line="240" w:lineRule="auto"/>
        <w:rPr>
          <w:b/>
          <w:color w:val="548DD4" w:themeColor="text2" w:themeTint="99"/>
          <w:sz w:val="20"/>
          <w:lang w:val="en-US"/>
        </w:rPr>
      </w:pPr>
    </w:p>
    <w:p w14:paraId="0B9CBD3D" w14:textId="31E133B3" w:rsidR="00EC7454" w:rsidRDefault="00EC7454" w:rsidP="00EC7454">
      <w:pPr>
        <w:spacing w:line="240" w:lineRule="auto"/>
      </w:pPr>
      <w:r w:rsidRPr="00A028ED">
        <w:t xml:space="preserve">No </w:t>
      </w:r>
      <w:r w:rsidRPr="00A028ED">
        <w:rPr>
          <w:b/>
        </w:rPr>
        <w:t>ASP.NET MVC</w:t>
      </w:r>
      <w:r w:rsidRPr="00A028ED">
        <w:t>, proceda da seguinte forma:</w:t>
      </w:r>
    </w:p>
    <w:p w14:paraId="1E526770" w14:textId="77777777" w:rsidR="00A028ED" w:rsidRPr="00A028ED" w:rsidRDefault="00A028ED" w:rsidP="00EC7454">
      <w:pPr>
        <w:spacing w:line="240" w:lineRule="auto"/>
      </w:pPr>
    </w:p>
    <w:p w14:paraId="583826D4" w14:textId="1C731D0E" w:rsidR="00A028ED" w:rsidRPr="00A028ED" w:rsidRDefault="00EC7454" w:rsidP="00A028ED">
      <w:pPr>
        <w:pStyle w:val="CodeBlock"/>
        <w:rPr>
          <w:rFonts w:ascii="Consolas" w:hAnsi="Consolas" w:cs="Consolas"/>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input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id</w:t>
      </w:r>
      <w:r w:rsidRPr="00A028ED">
        <w:rPr>
          <w:rFonts w:ascii="Consolas" w:hAnsi="Consolas" w:cs="Consolas"/>
          <w:sz w:val="19"/>
          <w:szCs w:val="19"/>
          <w:lang w:val="en-US"/>
        </w:rPr>
        <w:t xml:space="preserve">="CheckBox1" </w:t>
      </w:r>
      <w:r w:rsidRPr="00A028ED">
        <w:rPr>
          <w:rFonts w:ascii="Consolas" w:hAnsi="Consolas" w:cs="Consolas"/>
          <w:color w:val="FF0000"/>
          <w:sz w:val="19"/>
          <w:szCs w:val="19"/>
          <w:lang w:val="en-US"/>
        </w:rPr>
        <w:t>type</w:t>
      </w:r>
      <w:r w:rsidRPr="00A028ED">
        <w:rPr>
          <w:rFonts w:ascii="Consolas" w:hAnsi="Consolas" w:cs="Consolas"/>
          <w:sz w:val="19"/>
          <w:szCs w:val="19"/>
          <w:lang w:val="en-US"/>
        </w:rPr>
        <w:t xml:space="preserve">="checkbox" </w:t>
      </w:r>
      <w:r w:rsidRPr="00A028ED">
        <w:rPr>
          <w:rFonts w:ascii="Consolas" w:hAnsi="Consolas" w:cs="Consolas"/>
          <w:color w:val="FF0000"/>
          <w:sz w:val="19"/>
          <w:szCs w:val="19"/>
          <w:lang w:val="en-US"/>
        </w:rPr>
        <w:t>name</w:t>
      </w:r>
      <w:r w:rsidRPr="00A028ED">
        <w:rPr>
          <w:rFonts w:ascii="Consolas" w:hAnsi="Consolas" w:cs="Consolas"/>
          <w:sz w:val="19"/>
          <w:szCs w:val="19"/>
          <w:lang w:val="en-US"/>
        </w:rPr>
        <w:t>="CheckBox1" /&gt;</w:t>
      </w:r>
    </w:p>
    <w:p w14:paraId="7D68A079" w14:textId="00DB1962" w:rsidR="00EC7454" w:rsidRPr="00A028ED" w:rsidRDefault="00EC7454" w:rsidP="00A028ED">
      <w:pPr>
        <w:pStyle w:val="CodeBlock"/>
        <w:rPr>
          <w:rFonts w:ascii="Consolas" w:hAnsi="Consolas" w:cs="Consolas"/>
          <w:color w:val="548DD4" w:themeColor="text2" w:themeTint="99"/>
          <w:sz w:val="19"/>
          <w:szCs w:val="19"/>
          <w:lang w:val="en-US"/>
        </w:rPr>
      </w:pPr>
      <w:r w:rsidRPr="00A028ED">
        <w:rPr>
          <w:rFonts w:ascii="Consolas" w:hAnsi="Consolas" w:cs="Consolas"/>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for</w:t>
      </w:r>
      <w:r w:rsidRPr="00A028ED">
        <w:rPr>
          <w:rFonts w:ascii="Consolas" w:hAnsi="Consolas" w:cs="Consolas"/>
          <w:sz w:val="19"/>
          <w:szCs w:val="19"/>
          <w:lang w:val="en-US"/>
        </w:rPr>
        <w:t>="CheckBox1"&gt;Include Gift Wrap&lt;/</w:t>
      </w:r>
      <w:r w:rsidRPr="00A028ED">
        <w:rPr>
          <w:rFonts w:ascii="Consolas" w:hAnsi="Consolas" w:cs="Consolas"/>
          <w:color w:val="A31515"/>
          <w:sz w:val="19"/>
          <w:szCs w:val="19"/>
          <w:lang w:val="en-US"/>
        </w:rPr>
        <w:t>label</w:t>
      </w:r>
      <w:r w:rsidRPr="00A028ED">
        <w:rPr>
          <w:rFonts w:ascii="Consolas" w:hAnsi="Consolas" w:cs="Consolas"/>
          <w:sz w:val="19"/>
          <w:szCs w:val="19"/>
          <w:lang w:val="en-US"/>
        </w:rPr>
        <w:t>&gt;</w:t>
      </w:r>
    </w:p>
    <w:p w14:paraId="7D32BD46" w14:textId="77777777" w:rsidR="00A028ED" w:rsidRPr="00795B34" w:rsidRDefault="00A028ED" w:rsidP="00042D9B">
      <w:pPr>
        <w:rPr>
          <w:lang w:val="en-US"/>
        </w:rPr>
      </w:pPr>
    </w:p>
    <w:p w14:paraId="1C1E4FC1" w14:textId="77777777" w:rsidR="00AB1A29" w:rsidRPr="0020496F" w:rsidRDefault="00AB1A29" w:rsidP="5B934592">
      <w:pPr>
        <w:pStyle w:val="Identado"/>
      </w:pPr>
      <w:r w:rsidRPr="0020496F">
        <w:t>Informe sobre ações automáticas em formulários</w:t>
      </w:r>
    </w:p>
    <w:p w14:paraId="09E5EE26" w14:textId="21042816" w:rsidR="00A028ED" w:rsidRPr="00FD7FCB" w:rsidRDefault="00A028ED" w:rsidP="00A028ED">
      <w:pPr>
        <w:rPr>
          <w:b/>
        </w:rPr>
      </w:pPr>
      <w:r w:rsidRPr="00FD7FCB">
        <w:rPr>
          <w:b/>
        </w:rPr>
        <w:t xml:space="preserve">Aplica-se a: </w:t>
      </w:r>
      <w:r>
        <w:rPr>
          <w:b/>
        </w:rPr>
        <w:t>WEB FORMS</w:t>
      </w:r>
    </w:p>
    <w:p w14:paraId="51E6592F" w14:textId="3DD642E7" w:rsidR="00AB1A29" w:rsidRPr="0020496F" w:rsidRDefault="00AB1A29" w:rsidP="5B934592">
      <w:pPr>
        <w:rPr>
          <w:b/>
        </w:rPr>
      </w:pPr>
      <w:r w:rsidRPr="0020496F">
        <w:t xml:space="preserve">Alguns formulários executam um </w:t>
      </w:r>
      <w:r w:rsidRPr="0020496F">
        <w:rPr>
          <w:b/>
        </w:rPr>
        <w:t>PostBack</w:t>
      </w:r>
      <w:r w:rsidRPr="0020496F">
        <w:t xml:space="preserve"> em determinadas ações, por exemplo, ao selecionar um valor em uma caixa de seleção. No </w:t>
      </w:r>
      <w:r w:rsidRPr="0020496F">
        <w:rPr>
          <w:b/>
        </w:rPr>
        <w:t>ASP.NET</w:t>
      </w:r>
      <w:r w:rsidR="00A028ED">
        <w:rPr>
          <w:b/>
        </w:rPr>
        <w:t xml:space="preserve"> Web Forms</w:t>
      </w:r>
      <w:r w:rsidRPr="0020496F">
        <w:t xml:space="preserve"> esse comportamento acontece com a propriedade </w:t>
      </w:r>
      <w:r w:rsidRPr="0020496F">
        <w:rPr>
          <w:b/>
        </w:rPr>
        <w:t>AutoPostBack.</w:t>
      </w:r>
    </w:p>
    <w:p w14:paraId="288246D0" w14:textId="77777777" w:rsidR="00AB1A29" w:rsidRPr="0020496F" w:rsidRDefault="00AB1A29" w:rsidP="5B934592">
      <w:pPr>
        <w:rPr>
          <w:b/>
        </w:rPr>
      </w:pPr>
      <w:r w:rsidRPr="0020496F">
        <w:t xml:space="preserve">Nesses casos, </w:t>
      </w:r>
      <w:r w:rsidRPr="005C34EE">
        <w:rPr>
          <w:b/>
        </w:rPr>
        <w:t>é recomendado que seja adicionada uma descrição ao controle</w:t>
      </w:r>
      <w:r w:rsidRPr="0020496F">
        <w:t xml:space="preserve"> explicando seu comportamento a ser clicado</w:t>
      </w:r>
      <w:r>
        <w:t xml:space="preserve"> ou receber alguma alteração.</w:t>
      </w:r>
    </w:p>
    <w:p w14:paraId="28E36265" w14:textId="77777777" w:rsidR="00AB1A29" w:rsidRDefault="00AB1A29" w:rsidP="5B934592">
      <w:pPr>
        <w:spacing w:before="0" w:after="200"/>
        <w:rPr>
          <w:rFonts w:eastAsiaTheme="minorHAnsi"/>
          <w:color w:val="008AC8"/>
          <w:sz w:val="28"/>
          <w:szCs w:val="28"/>
        </w:rPr>
      </w:pPr>
      <w:bookmarkStart w:id="282" w:name="_Toc354637864"/>
      <w:r>
        <w:br w:type="page"/>
      </w:r>
    </w:p>
    <w:p w14:paraId="36428573" w14:textId="77777777" w:rsidR="00AB1A29" w:rsidRPr="0020496F" w:rsidRDefault="00AB1A29" w:rsidP="5B934592">
      <w:pPr>
        <w:pStyle w:val="Heading3Numbered"/>
      </w:pPr>
      <w:bookmarkStart w:id="283" w:name="_Toc354765325"/>
      <w:bookmarkStart w:id="284" w:name="_Toc372543982"/>
      <w:r w:rsidRPr="0020496F">
        <w:lastRenderedPageBreak/>
        <w:t>Ajuste os elementos do formulário para que sejam navegáveis pela tecla TAB</w:t>
      </w:r>
      <w:bookmarkEnd w:id="282"/>
      <w:bookmarkEnd w:id="283"/>
      <w:bookmarkEnd w:id="284"/>
    </w:p>
    <w:p w14:paraId="0373CE0C"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31064E91" w14:textId="159F8720" w:rsidR="00AB1A29" w:rsidRPr="0020496F" w:rsidRDefault="00AB1A29" w:rsidP="5B934592">
      <w:r w:rsidRPr="0020496F">
        <w:t>Para os usuários de leito</w:t>
      </w:r>
      <w:r w:rsidR="00A028ED">
        <w:t>re</w:t>
      </w:r>
      <w:r w:rsidRPr="0020496F">
        <w:t xml:space="preserve">s de tela, a utilização da tela </w:t>
      </w:r>
      <w:r w:rsidRPr="005C34EE">
        <w:rPr>
          <w:b/>
        </w:rPr>
        <w:t>TAB</w:t>
      </w:r>
      <w:r w:rsidRPr="0020496F">
        <w:t xml:space="preserve"> é essencial para a navegação entre os campos de um formulário. Desta forma, o formulário pode ser acessado somente pelo uso do teclado</w:t>
      </w:r>
    </w:p>
    <w:p w14:paraId="5A00D695" w14:textId="65EDC08F" w:rsidR="00AB1A29" w:rsidRDefault="00AB1A29" w:rsidP="5B934592">
      <w:r w:rsidRPr="0020496F">
        <w:t xml:space="preserve">No </w:t>
      </w:r>
      <w:r w:rsidRPr="0020496F">
        <w:rPr>
          <w:b/>
        </w:rPr>
        <w:t>ASP.NET</w:t>
      </w:r>
      <w:r w:rsidR="00A028ED">
        <w:rPr>
          <w:b/>
        </w:rPr>
        <w:t xml:space="preserve"> Web Forms</w:t>
      </w:r>
      <w:r w:rsidRPr="0020496F">
        <w:rPr>
          <w:b/>
        </w:rPr>
        <w:t xml:space="preserve">, </w:t>
      </w:r>
      <w:r w:rsidRPr="0020496F">
        <w:t xml:space="preserve">é possível utilizar a propriedade </w:t>
      </w:r>
      <w:r w:rsidRPr="0020496F">
        <w:rPr>
          <w:b/>
        </w:rPr>
        <w:t>Tabindex</w:t>
      </w:r>
      <w:r w:rsidRPr="0020496F">
        <w:t xml:space="preserve"> para informar qual ordem o formulário deve ser navegado.</w:t>
      </w:r>
      <w:r w:rsidRPr="0020496F">
        <w:br/>
      </w:r>
    </w:p>
    <w:p w14:paraId="6D34FE06" w14:textId="77777777" w:rsidR="00AB1A29" w:rsidRDefault="00AB1A29" w:rsidP="5B934592">
      <w:pPr>
        <w:pStyle w:val="CodeBlock"/>
      </w:pPr>
      <w:bookmarkStart w:id="285" w:name="OLE_LINK27"/>
      <w:bookmarkStart w:id="286" w:name="OLE_LINK28"/>
    </w:p>
    <w:p w14:paraId="25021B9A" w14:textId="670F83DB" w:rsidR="00AB1A29" w:rsidRDefault="00A028ED" w:rsidP="00A028ED">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rPr>
        <w:t xml:space="preserve">    </w:t>
      </w:r>
      <w:r w:rsidR="00AB1A29">
        <w:rPr>
          <w:rFonts w:ascii="Consolas" w:hAnsi="Consolas" w:cs="Consolas"/>
          <w:color w:val="0000FF"/>
          <w:sz w:val="19"/>
          <w:szCs w:val="19"/>
          <w:highlight w:val="white"/>
          <w:lang w:val="en-US"/>
        </w:rPr>
        <w:t>&lt;</w:t>
      </w:r>
      <w:r w:rsidR="00AB1A29">
        <w:rPr>
          <w:rFonts w:ascii="Consolas" w:hAnsi="Consolas" w:cs="Consolas"/>
          <w:color w:val="800000"/>
          <w:sz w:val="19"/>
          <w:szCs w:val="19"/>
          <w:highlight w:val="white"/>
          <w:lang w:val="en-US"/>
        </w:rPr>
        <w:t>asp</w:t>
      </w:r>
      <w:r w:rsidR="00AB1A29">
        <w:rPr>
          <w:rFonts w:ascii="Consolas" w:hAnsi="Consolas" w:cs="Consolas"/>
          <w:color w:val="0000FF"/>
          <w:sz w:val="19"/>
          <w:szCs w:val="19"/>
          <w:highlight w:val="white"/>
          <w:lang w:val="en-US"/>
        </w:rPr>
        <w:t>:</w:t>
      </w:r>
      <w:r w:rsidR="00AB1A29">
        <w:rPr>
          <w:rFonts w:ascii="Consolas" w:hAnsi="Consolas" w:cs="Consolas"/>
          <w:color w:val="800000"/>
          <w:sz w:val="19"/>
          <w:szCs w:val="19"/>
          <w:highlight w:val="white"/>
          <w:lang w:val="en-US"/>
        </w:rPr>
        <w:t>label</w:t>
      </w:r>
      <w:r w:rsidR="00AB1A29">
        <w:rPr>
          <w:rFonts w:ascii="Consolas" w:hAnsi="Consolas" w:cs="Consolas"/>
          <w:color w:val="000000"/>
          <w:sz w:val="19"/>
          <w:szCs w:val="19"/>
          <w:highlight w:val="white"/>
          <w:lang w:val="en-US"/>
        </w:rPr>
        <w:t xml:space="preserve"> </w:t>
      </w:r>
      <w:r w:rsidR="00AB1A29">
        <w:rPr>
          <w:rFonts w:ascii="Consolas" w:hAnsi="Consolas" w:cs="Consolas"/>
          <w:color w:val="FF0000"/>
          <w:sz w:val="19"/>
          <w:szCs w:val="19"/>
          <w:highlight w:val="white"/>
          <w:lang w:val="en-US"/>
        </w:rPr>
        <w:t>id</w:t>
      </w:r>
      <w:r w:rsidR="00AB1A29">
        <w:rPr>
          <w:rFonts w:ascii="Consolas" w:hAnsi="Consolas" w:cs="Consolas"/>
          <w:color w:val="0000FF"/>
          <w:sz w:val="19"/>
          <w:szCs w:val="19"/>
          <w:highlight w:val="white"/>
          <w:lang w:val="en-US"/>
        </w:rPr>
        <w:t>="Label1"</w:t>
      </w:r>
      <w:r w:rsidR="00AB1A29">
        <w:rPr>
          <w:rFonts w:ascii="Consolas" w:hAnsi="Consolas" w:cs="Consolas"/>
          <w:color w:val="000000"/>
          <w:sz w:val="19"/>
          <w:szCs w:val="19"/>
          <w:highlight w:val="white"/>
          <w:lang w:val="en-US"/>
        </w:rPr>
        <w:t xml:space="preserve"> </w:t>
      </w:r>
      <w:r w:rsidR="00AB1A29">
        <w:rPr>
          <w:rFonts w:ascii="Consolas" w:hAnsi="Consolas" w:cs="Consolas"/>
          <w:color w:val="FF0000"/>
          <w:sz w:val="19"/>
          <w:szCs w:val="19"/>
          <w:highlight w:val="white"/>
          <w:lang w:val="en-US"/>
        </w:rPr>
        <w:t>associatedcontrolid</w:t>
      </w:r>
      <w:r w:rsidR="00AB1A29">
        <w:rPr>
          <w:rFonts w:ascii="Consolas" w:hAnsi="Consolas" w:cs="Consolas"/>
          <w:color w:val="0000FF"/>
          <w:sz w:val="19"/>
          <w:szCs w:val="19"/>
          <w:highlight w:val="white"/>
          <w:lang w:val="en-US"/>
        </w:rPr>
        <w:t>="txtFirstName"</w:t>
      </w:r>
      <w:r w:rsidR="00AB1A29">
        <w:rPr>
          <w:rFonts w:ascii="Consolas" w:hAnsi="Consolas" w:cs="Consolas"/>
          <w:color w:val="000000"/>
          <w:sz w:val="19"/>
          <w:szCs w:val="19"/>
          <w:highlight w:val="white"/>
          <w:lang w:val="en-US"/>
        </w:rPr>
        <w:t xml:space="preserve"> </w:t>
      </w:r>
      <w:r w:rsidR="00AB1A29">
        <w:rPr>
          <w:rFonts w:ascii="Consolas" w:hAnsi="Consolas" w:cs="Consolas"/>
          <w:color w:val="FF0000"/>
          <w:sz w:val="19"/>
          <w:szCs w:val="19"/>
          <w:highlight w:val="white"/>
          <w:lang w:val="en-US"/>
        </w:rPr>
        <w:t>tabindex</w:t>
      </w:r>
      <w:r w:rsidR="00AB1A29">
        <w:rPr>
          <w:rFonts w:ascii="Consolas" w:hAnsi="Consolas" w:cs="Consolas"/>
          <w:color w:val="0000FF"/>
          <w:sz w:val="19"/>
          <w:szCs w:val="19"/>
          <w:highlight w:val="white"/>
          <w:lang w:val="en-US"/>
        </w:rPr>
        <w:t>="1"</w:t>
      </w:r>
      <w:r w:rsidR="00AB1A29">
        <w:rPr>
          <w:rFonts w:ascii="Consolas" w:hAnsi="Consolas" w:cs="Consolas"/>
          <w:color w:val="000000"/>
          <w:sz w:val="19"/>
          <w:szCs w:val="19"/>
          <w:highlight w:val="white"/>
          <w:lang w:val="en-US"/>
        </w:rPr>
        <w:t xml:space="preserve"> </w:t>
      </w:r>
      <w:r w:rsidR="00AB1A29">
        <w:rPr>
          <w:rFonts w:ascii="Consolas" w:hAnsi="Consolas" w:cs="Consolas"/>
          <w:color w:val="FF0000"/>
          <w:sz w:val="19"/>
          <w:szCs w:val="19"/>
          <w:highlight w:val="white"/>
          <w:lang w:val="en-US"/>
        </w:rPr>
        <w:t>runat</w:t>
      </w:r>
      <w:r w:rsidR="00AB1A29">
        <w:rPr>
          <w:rFonts w:ascii="Consolas" w:hAnsi="Consolas" w:cs="Consolas"/>
          <w:color w:val="0000FF"/>
          <w:sz w:val="19"/>
          <w:szCs w:val="19"/>
          <w:highlight w:val="white"/>
          <w:lang w:val="en-US"/>
        </w:rPr>
        <w:t>="server"&gt;</w:t>
      </w:r>
    </w:p>
    <w:p w14:paraId="5CE99A51" w14:textId="5CEB1739" w:rsidR="00AB1A29" w:rsidRDefault="00A028ED"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00AB1A29">
        <w:rPr>
          <w:rFonts w:ascii="Consolas" w:hAnsi="Consolas" w:cs="Consolas"/>
          <w:color w:val="0000FF"/>
          <w:sz w:val="19"/>
          <w:szCs w:val="19"/>
          <w:highlight w:val="white"/>
          <w:lang w:val="en-US"/>
        </w:rPr>
        <w:t>&lt;</w:t>
      </w:r>
      <w:r w:rsidR="00AB1A29">
        <w:rPr>
          <w:rFonts w:ascii="Consolas" w:hAnsi="Consolas" w:cs="Consolas"/>
          <w:color w:val="800000"/>
          <w:sz w:val="19"/>
          <w:szCs w:val="19"/>
          <w:highlight w:val="white"/>
          <w:lang w:val="en-US"/>
        </w:rPr>
        <w:t>u</w:t>
      </w:r>
      <w:r w:rsidR="00AB1A29">
        <w:rPr>
          <w:rFonts w:ascii="Consolas" w:hAnsi="Consolas" w:cs="Consolas"/>
          <w:color w:val="0000FF"/>
          <w:sz w:val="19"/>
          <w:szCs w:val="19"/>
          <w:highlight w:val="white"/>
          <w:lang w:val="en-US"/>
        </w:rPr>
        <w:t>&gt;</w:t>
      </w:r>
      <w:r w:rsidR="00AB1A29">
        <w:rPr>
          <w:rFonts w:ascii="Consolas" w:hAnsi="Consolas" w:cs="Consolas"/>
          <w:color w:val="000000"/>
          <w:sz w:val="19"/>
          <w:szCs w:val="19"/>
          <w:highlight w:val="white"/>
          <w:lang w:val="en-US"/>
        </w:rPr>
        <w:t>F</w:t>
      </w:r>
      <w:r w:rsidR="00AB1A29">
        <w:rPr>
          <w:rFonts w:ascii="Consolas" w:hAnsi="Consolas" w:cs="Consolas"/>
          <w:color w:val="0000FF"/>
          <w:sz w:val="19"/>
          <w:szCs w:val="19"/>
          <w:highlight w:val="white"/>
          <w:lang w:val="en-US"/>
        </w:rPr>
        <w:t>&lt;/</w:t>
      </w:r>
      <w:r w:rsidR="00AB1A29">
        <w:rPr>
          <w:rFonts w:ascii="Consolas" w:hAnsi="Consolas" w:cs="Consolas"/>
          <w:color w:val="800000"/>
          <w:sz w:val="19"/>
          <w:szCs w:val="19"/>
          <w:highlight w:val="white"/>
          <w:lang w:val="en-US"/>
        </w:rPr>
        <w:t>u</w:t>
      </w:r>
      <w:r w:rsidR="00AB1A29">
        <w:rPr>
          <w:rFonts w:ascii="Consolas" w:hAnsi="Consolas" w:cs="Consolas"/>
          <w:color w:val="0000FF"/>
          <w:sz w:val="19"/>
          <w:szCs w:val="19"/>
          <w:highlight w:val="white"/>
          <w:lang w:val="en-US"/>
        </w:rPr>
        <w:t>&gt;</w:t>
      </w:r>
      <w:r w:rsidR="00AB1A29">
        <w:rPr>
          <w:rFonts w:ascii="Consolas" w:hAnsi="Consolas" w:cs="Consolas"/>
          <w:color w:val="000000"/>
          <w:sz w:val="19"/>
          <w:szCs w:val="19"/>
          <w:highlight w:val="white"/>
          <w:lang w:val="en-US"/>
        </w:rPr>
        <w:t>irst Name</w:t>
      </w:r>
    </w:p>
    <w:p w14:paraId="08D1F82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FF"/>
          <w:sz w:val="19"/>
          <w:szCs w:val="19"/>
          <w:highlight w:val="white"/>
          <w:lang w:val="en-US"/>
        </w:rPr>
        <w:t>&gt;</w:t>
      </w:r>
    </w:p>
    <w:p w14:paraId="7A2AE5FB"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textbox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="txtFirstName"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p w14:paraId="5AC5D64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br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p w14:paraId="72B9500E"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="Label2"</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associatedcontrolid</w:t>
      </w:r>
      <w:r>
        <w:rPr>
          <w:rFonts w:ascii="Consolas" w:hAnsi="Consolas" w:cs="Consolas"/>
          <w:color w:val="0000FF"/>
          <w:sz w:val="19"/>
          <w:szCs w:val="19"/>
          <w:highlight w:val="white"/>
          <w:lang w:val="en-US"/>
        </w:rPr>
        <w:t>="txtLastName"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tabindex</w:t>
      </w:r>
      <w:r>
        <w:rPr>
          <w:rFonts w:ascii="Consolas" w:hAnsi="Consolas" w:cs="Consolas"/>
          <w:color w:val="0000FF"/>
          <w:sz w:val="19"/>
          <w:szCs w:val="19"/>
          <w:highlight w:val="white"/>
          <w:lang w:val="en-US"/>
        </w:rPr>
        <w:t>="2"</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="server"&gt;</w:t>
      </w:r>
    </w:p>
    <w:p w14:paraId="4A411E2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u</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L</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u</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ast Name</w:t>
      </w:r>
    </w:p>
    <w:p w14:paraId="3F2D80F9"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label</w:t>
      </w:r>
      <w:r>
        <w:rPr>
          <w:rFonts w:ascii="Consolas" w:hAnsi="Consolas" w:cs="Consolas"/>
          <w:color w:val="0000FF"/>
          <w:sz w:val="19"/>
          <w:szCs w:val="19"/>
          <w:highlight w:val="white"/>
          <w:lang w:val="en-US"/>
        </w:rPr>
        <w:t>&gt;</w:t>
      </w:r>
    </w:p>
    <w:p w14:paraId="4FB9B802" w14:textId="77777777" w:rsidR="00AB1A29" w:rsidRPr="009B484F" w:rsidRDefault="00AB1A29" w:rsidP="5B934592">
      <w:pPr>
        <w:pStyle w:val="CodeBlock"/>
        <w:rPr>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textbox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="txtLastName"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bookmarkEnd w:id="285"/>
    <w:bookmarkEnd w:id="286"/>
    <w:p w14:paraId="22D4FF9E" w14:textId="77777777" w:rsidR="00AB1A29" w:rsidRPr="009B484F" w:rsidRDefault="00AB1A29" w:rsidP="5B934592">
      <w:pPr>
        <w:pStyle w:val="CodeBlock"/>
        <w:rPr>
          <w:lang w:val="en-US"/>
        </w:rPr>
      </w:pPr>
    </w:p>
    <w:p w14:paraId="6D011280" w14:textId="162A089C" w:rsidR="00A028ED" w:rsidRPr="00795B34" w:rsidRDefault="00A028ED" w:rsidP="00A028ED">
      <w:pPr>
        <w:rPr>
          <w:lang w:val="en-US"/>
        </w:rPr>
      </w:pPr>
      <w:bookmarkStart w:id="287" w:name="_Toc354637865"/>
      <w:bookmarkStart w:id="288" w:name="_Toc354765326"/>
    </w:p>
    <w:p w14:paraId="30409A0F" w14:textId="07A60003" w:rsidR="00A028ED" w:rsidRDefault="00A028ED" w:rsidP="00A028ED">
      <w:r>
        <w:t xml:space="preserve">No </w:t>
      </w:r>
      <w:r w:rsidRPr="00A028ED">
        <w:rPr>
          <w:b/>
        </w:rPr>
        <w:t>ASP.NET MVC</w:t>
      </w:r>
      <w:r>
        <w:t xml:space="preserve"> basta atribuir o tabindex à propriedade nativa, conforme demonstrado abaixo:</w:t>
      </w:r>
    </w:p>
    <w:p w14:paraId="168BA945" w14:textId="77777777" w:rsidR="00A028ED" w:rsidRPr="00795B34" w:rsidRDefault="00A028ED" w:rsidP="00A028ED">
      <w:pPr>
        <w:pStyle w:val="CodeBlock"/>
        <w:rPr>
          <w:rFonts w:ascii="Consolas" w:hAnsi="Consolas" w:cs="Consolas"/>
          <w:sz w:val="19"/>
          <w:szCs w:val="19"/>
        </w:rPr>
      </w:pPr>
    </w:p>
    <w:p w14:paraId="374E555C" w14:textId="77777777" w:rsidR="00A028ED" w:rsidRPr="00A028ED" w:rsidRDefault="00A028ED" w:rsidP="00A028ED">
      <w:pPr>
        <w:pStyle w:val="CodeBlock"/>
        <w:rPr>
          <w:rFonts w:ascii="Consolas" w:hAnsi="Consolas" w:cs="Consolas"/>
          <w:sz w:val="19"/>
          <w:szCs w:val="19"/>
          <w:lang w:val="en-US"/>
        </w:rPr>
      </w:pPr>
      <w:r w:rsidRPr="00795B34">
        <w:rPr>
          <w:rFonts w:ascii="Consolas" w:hAnsi="Consolas" w:cs="Consolas"/>
          <w:sz w:val="19"/>
          <w:szCs w:val="19"/>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for</w:t>
      </w:r>
      <w:r w:rsidRPr="00A028ED">
        <w:rPr>
          <w:rFonts w:ascii="Consolas" w:hAnsi="Consolas" w:cs="Consolas"/>
          <w:color w:val="0000FF"/>
          <w:sz w:val="19"/>
          <w:szCs w:val="19"/>
          <w:lang w:val="en-US"/>
        </w:rPr>
        <w:t>="MainContent_txtFirstName"</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id</w:t>
      </w:r>
      <w:r w:rsidRPr="00A028ED">
        <w:rPr>
          <w:rFonts w:ascii="Consolas" w:hAnsi="Consolas" w:cs="Consolas"/>
          <w:color w:val="0000FF"/>
          <w:sz w:val="19"/>
          <w:szCs w:val="19"/>
          <w:lang w:val="en-US"/>
        </w:rPr>
        <w:t>="MainContent_Label1"</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tabindex</w:t>
      </w:r>
      <w:r w:rsidRPr="00A028ED">
        <w:rPr>
          <w:rFonts w:ascii="Consolas" w:hAnsi="Consolas" w:cs="Consolas"/>
          <w:color w:val="0000FF"/>
          <w:sz w:val="19"/>
          <w:szCs w:val="19"/>
          <w:lang w:val="en-US"/>
        </w:rPr>
        <w:t>="1"&gt;</w:t>
      </w:r>
    </w:p>
    <w:p w14:paraId="532D8E60"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u</w:t>
      </w:r>
      <w:r w:rsidRPr="00A028ED">
        <w:rPr>
          <w:rFonts w:ascii="Consolas" w:hAnsi="Consolas" w:cs="Consolas"/>
          <w:color w:val="0000FF"/>
          <w:sz w:val="19"/>
          <w:szCs w:val="19"/>
          <w:lang w:val="en-US"/>
        </w:rPr>
        <w:t>&gt;</w:t>
      </w:r>
      <w:r w:rsidRPr="00A028ED">
        <w:rPr>
          <w:rFonts w:ascii="Consolas" w:hAnsi="Consolas" w:cs="Consolas"/>
          <w:sz w:val="19"/>
          <w:szCs w:val="19"/>
          <w:lang w:val="en-US"/>
        </w:rPr>
        <w:t>F</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u</w:t>
      </w:r>
      <w:r w:rsidRPr="00A028ED">
        <w:rPr>
          <w:rFonts w:ascii="Consolas" w:hAnsi="Consolas" w:cs="Consolas"/>
          <w:color w:val="0000FF"/>
          <w:sz w:val="19"/>
          <w:szCs w:val="19"/>
          <w:lang w:val="en-US"/>
        </w:rPr>
        <w:t>&gt;</w:t>
      </w:r>
      <w:r w:rsidRPr="00A028ED">
        <w:rPr>
          <w:rFonts w:ascii="Consolas" w:hAnsi="Consolas" w:cs="Consolas"/>
          <w:sz w:val="19"/>
          <w:szCs w:val="19"/>
          <w:lang w:val="en-US"/>
        </w:rPr>
        <w:t>irst Name</w:t>
      </w:r>
    </w:p>
    <w:p w14:paraId="15BBDE8E"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color w:val="0000FF"/>
          <w:sz w:val="19"/>
          <w:szCs w:val="19"/>
          <w:lang w:val="en-US"/>
        </w:rPr>
        <w:t>&gt;</w:t>
      </w:r>
    </w:p>
    <w:p w14:paraId="6355B3B8"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input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name</w:t>
      </w:r>
      <w:r w:rsidRPr="00A028ED">
        <w:rPr>
          <w:rFonts w:ascii="Consolas" w:hAnsi="Consolas" w:cs="Consolas"/>
          <w:color w:val="0000FF"/>
          <w:sz w:val="19"/>
          <w:szCs w:val="19"/>
          <w:lang w:val="en-US"/>
        </w:rPr>
        <w:t>="ctl00$MainContent$txtFirstName"</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type</w:t>
      </w:r>
      <w:r w:rsidRPr="00A028ED">
        <w:rPr>
          <w:rFonts w:ascii="Consolas" w:hAnsi="Consolas" w:cs="Consolas"/>
          <w:color w:val="0000FF"/>
          <w:sz w:val="19"/>
          <w:szCs w:val="19"/>
          <w:lang w:val="en-US"/>
        </w:rPr>
        <w:t>="text"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id</w:t>
      </w:r>
      <w:r w:rsidRPr="00A028ED">
        <w:rPr>
          <w:rFonts w:ascii="Consolas" w:hAnsi="Consolas" w:cs="Consolas"/>
          <w:color w:val="0000FF"/>
          <w:sz w:val="19"/>
          <w:szCs w:val="19"/>
          <w:lang w:val="en-US"/>
        </w:rPr>
        <w:t>="MainContent_txtFirstName"</w:t>
      </w: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/&gt;</w:t>
      </w:r>
    </w:p>
    <w:p w14:paraId="69DC7448"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br</w:t>
      </w: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/&gt;</w:t>
      </w:r>
    </w:p>
    <w:p w14:paraId="4965D136"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for</w:t>
      </w:r>
      <w:r w:rsidRPr="00A028ED">
        <w:rPr>
          <w:rFonts w:ascii="Consolas" w:hAnsi="Consolas" w:cs="Consolas"/>
          <w:color w:val="0000FF"/>
          <w:sz w:val="19"/>
          <w:szCs w:val="19"/>
          <w:lang w:val="en-US"/>
        </w:rPr>
        <w:t>="MainContent_txtLastName"</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id</w:t>
      </w:r>
      <w:r w:rsidRPr="00A028ED">
        <w:rPr>
          <w:rFonts w:ascii="Consolas" w:hAnsi="Consolas" w:cs="Consolas"/>
          <w:color w:val="0000FF"/>
          <w:sz w:val="19"/>
          <w:szCs w:val="19"/>
          <w:lang w:val="en-US"/>
        </w:rPr>
        <w:t>="MainContent_Label2"</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tabindex</w:t>
      </w:r>
      <w:r w:rsidRPr="00A028ED">
        <w:rPr>
          <w:rFonts w:ascii="Consolas" w:hAnsi="Consolas" w:cs="Consolas"/>
          <w:color w:val="0000FF"/>
          <w:sz w:val="19"/>
          <w:szCs w:val="19"/>
          <w:lang w:val="en-US"/>
        </w:rPr>
        <w:t>="2"&gt;</w:t>
      </w:r>
    </w:p>
    <w:p w14:paraId="6217E366"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u</w:t>
      </w:r>
      <w:r w:rsidRPr="00A028ED">
        <w:rPr>
          <w:rFonts w:ascii="Consolas" w:hAnsi="Consolas" w:cs="Consolas"/>
          <w:color w:val="0000FF"/>
          <w:sz w:val="19"/>
          <w:szCs w:val="19"/>
          <w:lang w:val="en-US"/>
        </w:rPr>
        <w:t>&gt;</w:t>
      </w:r>
      <w:r w:rsidRPr="00A028ED">
        <w:rPr>
          <w:rFonts w:ascii="Consolas" w:hAnsi="Consolas" w:cs="Consolas"/>
          <w:sz w:val="19"/>
          <w:szCs w:val="19"/>
          <w:lang w:val="en-US"/>
        </w:rPr>
        <w:t>L</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u</w:t>
      </w:r>
      <w:r w:rsidRPr="00A028ED">
        <w:rPr>
          <w:rFonts w:ascii="Consolas" w:hAnsi="Consolas" w:cs="Consolas"/>
          <w:color w:val="0000FF"/>
          <w:sz w:val="19"/>
          <w:szCs w:val="19"/>
          <w:lang w:val="en-US"/>
        </w:rPr>
        <w:t>&gt;</w:t>
      </w:r>
      <w:r w:rsidRPr="00A028ED">
        <w:rPr>
          <w:rFonts w:ascii="Consolas" w:hAnsi="Consolas" w:cs="Consolas"/>
          <w:sz w:val="19"/>
          <w:szCs w:val="19"/>
          <w:lang w:val="en-US"/>
        </w:rPr>
        <w:t>ast Name</w:t>
      </w:r>
    </w:p>
    <w:p w14:paraId="497BB7A4"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label</w:t>
      </w:r>
      <w:r w:rsidRPr="00A028ED">
        <w:rPr>
          <w:rFonts w:ascii="Consolas" w:hAnsi="Consolas" w:cs="Consolas"/>
          <w:color w:val="0000FF"/>
          <w:sz w:val="19"/>
          <w:szCs w:val="19"/>
          <w:lang w:val="en-US"/>
        </w:rPr>
        <w:t>&gt;</w:t>
      </w:r>
    </w:p>
    <w:p w14:paraId="2A40E486" w14:textId="77777777" w:rsidR="00A028ED" w:rsidRPr="00A028ED" w:rsidRDefault="00A028ED" w:rsidP="00A028ED">
      <w:pPr>
        <w:pStyle w:val="CodeBlock"/>
        <w:rPr>
          <w:rFonts w:ascii="Consolas" w:hAnsi="Consolas" w:cs="Consolas"/>
          <w:sz w:val="19"/>
          <w:szCs w:val="19"/>
          <w:lang w:val="en-US"/>
        </w:rPr>
      </w:pP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&lt;</w:t>
      </w:r>
      <w:r w:rsidRPr="00A028ED">
        <w:rPr>
          <w:rFonts w:ascii="Consolas" w:hAnsi="Consolas" w:cs="Consolas"/>
          <w:color w:val="A31515"/>
          <w:sz w:val="19"/>
          <w:szCs w:val="19"/>
          <w:lang w:val="en-US"/>
        </w:rPr>
        <w:t>input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name</w:t>
      </w:r>
      <w:r w:rsidRPr="00A028ED">
        <w:rPr>
          <w:rFonts w:ascii="Consolas" w:hAnsi="Consolas" w:cs="Consolas"/>
          <w:color w:val="0000FF"/>
          <w:sz w:val="19"/>
          <w:szCs w:val="19"/>
          <w:lang w:val="en-US"/>
        </w:rPr>
        <w:t>="ctl00$MainContent$txtLastName"</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type</w:t>
      </w:r>
      <w:r w:rsidRPr="00A028ED">
        <w:rPr>
          <w:rFonts w:ascii="Consolas" w:hAnsi="Consolas" w:cs="Consolas"/>
          <w:color w:val="0000FF"/>
          <w:sz w:val="19"/>
          <w:szCs w:val="19"/>
          <w:lang w:val="en-US"/>
        </w:rPr>
        <w:t>="text"</w:t>
      </w:r>
      <w:r w:rsidRPr="00A028ED">
        <w:rPr>
          <w:rFonts w:ascii="Consolas" w:hAnsi="Consolas" w:cs="Consolas"/>
          <w:sz w:val="19"/>
          <w:szCs w:val="19"/>
          <w:lang w:val="en-US"/>
        </w:rPr>
        <w:t xml:space="preserve"> </w:t>
      </w:r>
      <w:r w:rsidRPr="00A028ED">
        <w:rPr>
          <w:rFonts w:ascii="Consolas" w:hAnsi="Consolas" w:cs="Consolas"/>
          <w:color w:val="FF0000"/>
          <w:sz w:val="19"/>
          <w:szCs w:val="19"/>
          <w:lang w:val="en-US"/>
        </w:rPr>
        <w:t>id</w:t>
      </w:r>
      <w:r w:rsidRPr="00A028ED">
        <w:rPr>
          <w:rFonts w:ascii="Consolas" w:hAnsi="Consolas" w:cs="Consolas"/>
          <w:color w:val="0000FF"/>
          <w:sz w:val="19"/>
          <w:szCs w:val="19"/>
          <w:lang w:val="en-US"/>
        </w:rPr>
        <w:t>="MainContent_txtLastName"</w:t>
      </w:r>
      <w:r w:rsidRPr="00A028ED">
        <w:rPr>
          <w:rFonts w:ascii="Consolas" w:hAnsi="Consolas" w:cs="Consolas"/>
          <w:sz w:val="19"/>
          <w:szCs w:val="19"/>
          <w:lang w:val="en-US"/>
        </w:rPr>
        <w:t xml:space="preserve"> </w:t>
      </w:r>
      <w:r w:rsidRPr="00A028ED">
        <w:rPr>
          <w:rFonts w:ascii="Consolas" w:hAnsi="Consolas" w:cs="Consolas"/>
          <w:color w:val="0000FF"/>
          <w:sz w:val="19"/>
          <w:szCs w:val="19"/>
          <w:lang w:val="en-US"/>
        </w:rPr>
        <w:t>/&gt;</w:t>
      </w:r>
    </w:p>
    <w:p w14:paraId="2D99FDAF" w14:textId="77777777" w:rsidR="00A028ED" w:rsidRPr="00795B34" w:rsidRDefault="00A028ED" w:rsidP="00A028ED">
      <w:pPr>
        <w:pStyle w:val="CodeBlock"/>
        <w:rPr>
          <w:rFonts w:ascii="Consolas" w:hAnsi="Consolas" w:cs="Consolas"/>
          <w:sz w:val="19"/>
          <w:szCs w:val="19"/>
          <w:lang w:val="en-US"/>
        </w:rPr>
      </w:pPr>
    </w:p>
    <w:p w14:paraId="58F04F96" w14:textId="77777777" w:rsidR="00A028ED" w:rsidRPr="00795B34" w:rsidRDefault="00A028ED" w:rsidP="00A028ED">
      <w:pPr>
        <w:rPr>
          <w:lang w:val="en-US"/>
        </w:rPr>
      </w:pPr>
    </w:p>
    <w:p w14:paraId="605F1089" w14:textId="77777777" w:rsidR="00AB1A29" w:rsidRPr="0020496F" w:rsidRDefault="00AB1A29" w:rsidP="5B934592">
      <w:pPr>
        <w:pStyle w:val="Heading3Numbered"/>
      </w:pPr>
      <w:bookmarkStart w:id="289" w:name="_Toc372543983"/>
      <w:r w:rsidRPr="0020496F">
        <w:lastRenderedPageBreak/>
        <w:t>Informe o idioma do web site</w:t>
      </w:r>
      <w:bookmarkEnd w:id="277"/>
      <w:bookmarkEnd w:id="287"/>
      <w:bookmarkEnd w:id="288"/>
      <w:bookmarkEnd w:id="289"/>
    </w:p>
    <w:p w14:paraId="79B999C0"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3A0A4431" w14:textId="430EB143" w:rsidR="00AB1A29" w:rsidRPr="0020496F" w:rsidRDefault="00AB1A29" w:rsidP="5B934592">
      <w:r w:rsidRPr="0020496F">
        <w:t xml:space="preserve">Para as páginas, preferencialmente na </w:t>
      </w:r>
      <w:r w:rsidRPr="0020496F">
        <w:rPr>
          <w:b/>
        </w:rPr>
        <w:t>Master Page</w:t>
      </w:r>
      <w:r w:rsidR="00A028ED">
        <w:rPr>
          <w:b/>
        </w:rPr>
        <w:t xml:space="preserve"> (Web Forms ou MVC)</w:t>
      </w:r>
      <w:r w:rsidRPr="0020496F">
        <w:rPr>
          <w:b/>
        </w:rPr>
        <w:t xml:space="preserve">, </w:t>
      </w:r>
      <w:r w:rsidRPr="0020496F">
        <w:t xml:space="preserve">é recomendado que seja informado o atributo </w:t>
      </w:r>
      <w:r w:rsidRPr="0020496F">
        <w:rPr>
          <w:b/>
        </w:rPr>
        <w:t xml:space="preserve">lang. </w:t>
      </w:r>
      <w:r w:rsidRPr="0020496F">
        <w:t>Quando o mesmo não é informado, alguns leitores executam suas tarefas baseados na linguagem definida pelo browser do usuário.</w:t>
      </w:r>
    </w:p>
    <w:p w14:paraId="36E6DF46" w14:textId="77777777" w:rsidR="00AB1A29" w:rsidRPr="0020496F" w:rsidRDefault="00AB1A29" w:rsidP="5B934592"/>
    <w:p w14:paraId="5210413E" w14:textId="77777777" w:rsidR="00AB1A29" w:rsidRPr="009B484F" w:rsidRDefault="00AB1A29" w:rsidP="5B934592">
      <w:pPr>
        <w:pStyle w:val="CodeBlock"/>
        <w:jc w:val="center"/>
        <w:rPr>
          <w:lang w:val="en-US"/>
        </w:rPr>
      </w:pPr>
      <w:r w:rsidRPr="00CD1188">
        <w:br/>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html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xmlns</w:t>
      </w:r>
      <w:r>
        <w:rPr>
          <w:rFonts w:ascii="Consolas" w:hAnsi="Consolas" w:cs="Consolas"/>
          <w:color w:val="0000FF"/>
          <w:sz w:val="19"/>
          <w:szCs w:val="19"/>
          <w:highlight w:val="white"/>
          <w:lang w:val="en-US"/>
        </w:rPr>
        <w:t>="http://www.w3.org/1999/xhtml"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lang</w:t>
      </w:r>
      <w:r>
        <w:rPr>
          <w:rFonts w:ascii="Consolas" w:hAnsi="Consolas" w:cs="Consolas"/>
          <w:color w:val="0000FF"/>
          <w:sz w:val="19"/>
          <w:szCs w:val="19"/>
          <w:highlight w:val="white"/>
          <w:lang w:val="en-US"/>
        </w:rPr>
        <w:t>="pt-br"&gt;</w:t>
      </w:r>
    </w:p>
    <w:p w14:paraId="54A3C5EF" w14:textId="77777777" w:rsidR="00AB1A29" w:rsidRPr="009B484F" w:rsidRDefault="00AB1A29" w:rsidP="5B934592">
      <w:pPr>
        <w:pStyle w:val="CodeBlock"/>
        <w:jc w:val="center"/>
        <w:rPr>
          <w:lang w:val="en-US"/>
        </w:rPr>
      </w:pPr>
      <w:bookmarkStart w:id="290" w:name="_Toc353269688"/>
    </w:p>
    <w:p w14:paraId="2B09DCA8" w14:textId="77777777" w:rsidR="00260BCF" w:rsidRPr="00795B34" w:rsidRDefault="00260BCF" w:rsidP="5B934592">
      <w:pPr>
        <w:spacing w:before="0" w:after="200"/>
        <w:rPr>
          <w:rFonts w:eastAsiaTheme="minorHAnsi"/>
          <w:color w:val="008AC8"/>
          <w:sz w:val="28"/>
          <w:szCs w:val="28"/>
          <w:lang w:val="en-US"/>
        </w:rPr>
      </w:pPr>
      <w:bookmarkStart w:id="291" w:name="_Toc354765327"/>
      <w:bookmarkStart w:id="292" w:name="_Toc354637866"/>
      <w:r w:rsidRPr="00795B34">
        <w:rPr>
          <w:lang w:val="en-US"/>
        </w:rPr>
        <w:br w:type="page"/>
      </w:r>
    </w:p>
    <w:p w14:paraId="458A3565" w14:textId="0A531054" w:rsidR="00AB1A29" w:rsidRDefault="00AB1A29" w:rsidP="5B934592">
      <w:pPr>
        <w:pStyle w:val="Heading3Numbered"/>
      </w:pPr>
      <w:bookmarkStart w:id="293" w:name="_Toc372543984"/>
      <w:r>
        <w:lastRenderedPageBreak/>
        <w:t>Padrão ARIA e as recomendações</w:t>
      </w:r>
      <w:bookmarkEnd w:id="291"/>
      <w:bookmarkEnd w:id="293"/>
    </w:p>
    <w:p w14:paraId="2FA62D2D"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2BB730C1" w14:textId="77777777" w:rsidR="002B50F6" w:rsidRPr="00DF383C" w:rsidRDefault="002B50F6" w:rsidP="5B934592">
      <w:pPr>
        <w:pStyle w:val="Heading4Num"/>
      </w:pPr>
      <w:r w:rsidRPr="00DF383C">
        <w:t>Conceito</w:t>
      </w:r>
    </w:p>
    <w:p w14:paraId="2DD63641" w14:textId="7540F173" w:rsidR="002B50F6" w:rsidRPr="00DF383C" w:rsidRDefault="002B50F6" w:rsidP="5B934592">
      <w:r w:rsidRPr="00DF383C">
        <w:rPr>
          <w:b/>
        </w:rPr>
        <w:t>Acessible Rich Internet Application Suite</w:t>
      </w:r>
      <w:r w:rsidRPr="00DF383C">
        <w:t xml:space="preserve">, ou </w:t>
      </w:r>
      <w:r w:rsidRPr="00DF383C">
        <w:rPr>
          <w:b/>
        </w:rPr>
        <w:t>ARIA</w:t>
      </w:r>
      <w:r w:rsidRPr="00DF383C">
        <w:t xml:space="preserve">, assim como o </w:t>
      </w:r>
      <w:r w:rsidRPr="00DF383C">
        <w:rPr>
          <w:b/>
        </w:rPr>
        <w:t>WCAG</w:t>
      </w:r>
      <w:r w:rsidRPr="00DF383C">
        <w:t xml:space="preserve">, define uma série de ações para tornar o conteúdo e aplicações Web mais acessíveis. A maior diferença entre os dois modelos citados neste documento é a área de atuação. Enquanto o </w:t>
      </w:r>
      <w:r w:rsidRPr="00DF383C">
        <w:rPr>
          <w:b/>
        </w:rPr>
        <w:t>WCAG</w:t>
      </w:r>
      <w:r w:rsidRPr="00DF383C">
        <w:t xml:space="preserve"> apresenta a maneira com que os controles </w:t>
      </w:r>
      <w:r w:rsidRPr="00DF383C">
        <w:rPr>
          <w:b/>
        </w:rPr>
        <w:t>HTML</w:t>
      </w:r>
      <w:r w:rsidRPr="00DF383C">
        <w:t xml:space="preserve"> devem ser criados, no padrão </w:t>
      </w:r>
      <w:r w:rsidRPr="00DF383C">
        <w:rPr>
          <w:b/>
        </w:rPr>
        <w:t>ARIA</w:t>
      </w:r>
      <w:r w:rsidRPr="00DF383C">
        <w:t xml:space="preserve">, seu foco é no conteúdo dinâmico e nas interfaces avançadas, desenvolvidas com </w:t>
      </w:r>
      <w:r w:rsidRPr="002B50F6">
        <w:rPr>
          <w:b/>
        </w:rPr>
        <w:t>Ajax</w:t>
      </w:r>
      <w:r w:rsidRPr="00DF383C">
        <w:t xml:space="preserve">, </w:t>
      </w:r>
      <w:r w:rsidR="00260BCF">
        <w:rPr>
          <w:b/>
        </w:rPr>
        <w:t>JavaScript</w:t>
      </w:r>
      <w:r w:rsidRPr="00DF383C">
        <w:t xml:space="preserve"> e </w:t>
      </w:r>
      <w:r w:rsidRPr="002B50F6">
        <w:rPr>
          <w:b/>
        </w:rPr>
        <w:t>HTML</w:t>
      </w:r>
      <w:r w:rsidRPr="00DF383C">
        <w:t>.</w:t>
      </w:r>
    </w:p>
    <w:p w14:paraId="0DEC22CC" w14:textId="77777777" w:rsidR="002B50F6" w:rsidRPr="00DF383C" w:rsidRDefault="002B50F6" w:rsidP="5B934592">
      <w:r w:rsidRPr="00DF383C">
        <w:br/>
        <w:t xml:space="preserve">Para o entendimento do surgimento do padrão, confira o exemplo de botão abaixo no padrão </w:t>
      </w:r>
      <w:r w:rsidRPr="00DF383C">
        <w:rPr>
          <w:b/>
        </w:rPr>
        <w:t>WCAG</w:t>
      </w:r>
      <w:r w:rsidRPr="00DF383C">
        <w:t>:</w:t>
      </w:r>
    </w:p>
    <w:p w14:paraId="36FFB504" w14:textId="77777777" w:rsidR="002B50F6" w:rsidRPr="00DF383C" w:rsidRDefault="002B50F6" w:rsidP="5B934592">
      <w:pPr>
        <w:pStyle w:val="CodeBlock"/>
        <w:rPr>
          <w:highlight w:val="white"/>
        </w:rPr>
      </w:pPr>
    </w:p>
    <w:p w14:paraId="0AD02A2E" w14:textId="77777777" w:rsidR="002B50F6" w:rsidRPr="00DF383C" w:rsidRDefault="002B50F6" w:rsidP="5B934592">
      <w:pPr>
        <w:pStyle w:val="CodeBlock"/>
        <w:jc w:val="center"/>
        <w:rPr>
          <w:rFonts w:ascii="Consolas" w:hAnsi="Consolas" w:cs="Consolas"/>
          <w:sz w:val="19"/>
          <w:szCs w:val="19"/>
        </w:rPr>
      </w:pPr>
      <w:r w:rsidRPr="00DF383C">
        <w:rPr>
          <w:rFonts w:ascii="Consolas" w:hAnsi="Consolas" w:cs="Consolas"/>
          <w:sz w:val="19"/>
          <w:szCs w:val="19"/>
          <w:highlight w:val="white"/>
        </w:rPr>
        <w:t>&lt;</w:t>
      </w:r>
      <w:r w:rsidRPr="00DF383C">
        <w:rPr>
          <w:rFonts w:ascii="Consolas" w:hAnsi="Consolas" w:cs="Consolas"/>
          <w:color w:val="800000"/>
          <w:sz w:val="19"/>
          <w:szCs w:val="19"/>
          <w:highlight w:val="white"/>
        </w:rPr>
        <w:t>button</w:t>
      </w:r>
      <w:r w:rsidRPr="00DF383C">
        <w:rPr>
          <w:rFonts w:ascii="Consolas" w:hAnsi="Consolas" w:cs="Consolas"/>
          <w:color w:val="000000"/>
          <w:sz w:val="19"/>
          <w:szCs w:val="19"/>
          <w:highlight w:val="white"/>
        </w:rPr>
        <w:t xml:space="preserve"> </w:t>
      </w:r>
      <w:r w:rsidRPr="00DF383C">
        <w:rPr>
          <w:rFonts w:ascii="Consolas" w:hAnsi="Consolas" w:cs="Consolas"/>
          <w:color w:val="FF0000"/>
          <w:sz w:val="19"/>
          <w:szCs w:val="19"/>
          <w:highlight w:val="white"/>
        </w:rPr>
        <w:t>name</w:t>
      </w:r>
      <w:r w:rsidRPr="00DF383C">
        <w:rPr>
          <w:rFonts w:ascii="Consolas" w:hAnsi="Consolas" w:cs="Consolas"/>
          <w:sz w:val="19"/>
          <w:szCs w:val="19"/>
          <w:highlight w:val="white"/>
        </w:rPr>
        <w:t>="button"&gt;</w:t>
      </w:r>
      <w:r w:rsidRPr="00DF383C">
        <w:rPr>
          <w:rFonts w:ascii="Consolas" w:hAnsi="Consolas" w:cs="Consolas"/>
          <w:color w:val="000000"/>
          <w:sz w:val="19"/>
          <w:szCs w:val="19"/>
          <w:highlight w:val="white"/>
        </w:rPr>
        <w:t>Clique para submeter o formulário</w:t>
      </w:r>
      <w:r w:rsidRPr="00DF383C">
        <w:rPr>
          <w:rFonts w:ascii="Consolas" w:hAnsi="Consolas" w:cs="Consolas"/>
          <w:sz w:val="19"/>
          <w:szCs w:val="19"/>
          <w:highlight w:val="white"/>
        </w:rPr>
        <w:t>&lt;/</w:t>
      </w:r>
      <w:r w:rsidRPr="00DF383C">
        <w:rPr>
          <w:rFonts w:ascii="Consolas" w:hAnsi="Consolas" w:cs="Consolas"/>
          <w:color w:val="800000"/>
          <w:sz w:val="19"/>
          <w:szCs w:val="19"/>
          <w:highlight w:val="white"/>
        </w:rPr>
        <w:t>button</w:t>
      </w:r>
      <w:r w:rsidRPr="00DF383C">
        <w:rPr>
          <w:rFonts w:ascii="Consolas" w:hAnsi="Consolas" w:cs="Consolas"/>
          <w:sz w:val="19"/>
          <w:szCs w:val="19"/>
          <w:highlight w:val="white"/>
        </w:rPr>
        <w:t>&gt;</w:t>
      </w:r>
    </w:p>
    <w:p w14:paraId="6EEEE460" w14:textId="77777777" w:rsidR="002B50F6" w:rsidRPr="00DF383C" w:rsidRDefault="002B50F6" w:rsidP="5B934592">
      <w:pPr>
        <w:pStyle w:val="CodeBlock"/>
      </w:pPr>
    </w:p>
    <w:p w14:paraId="7554EFCB" w14:textId="77777777" w:rsidR="002B50F6" w:rsidRDefault="002B50F6" w:rsidP="5B934592"/>
    <w:p w14:paraId="5DBC2385" w14:textId="77777777" w:rsidR="002B50F6" w:rsidRPr="00DF383C" w:rsidRDefault="002B50F6" w:rsidP="5B934592">
      <w:r w:rsidRPr="00DF383C">
        <w:t>O mesmo botão poderia ser representado também da seguinte maneira:</w:t>
      </w:r>
    </w:p>
    <w:p w14:paraId="15AB8DD8" w14:textId="77777777" w:rsidR="002B50F6" w:rsidRPr="00DF383C" w:rsidRDefault="002B50F6" w:rsidP="5B934592">
      <w:pPr>
        <w:pStyle w:val="CodeBlock"/>
        <w:rPr>
          <w:rFonts w:ascii="Consolas" w:hAnsi="Consolas" w:cs="Consolas"/>
          <w:sz w:val="19"/>
          <w:szCs w:val="19"/>
          <w:highlight w:val="white"/>
        </w:rPr>
      </w:pPr>
    </w:p>
    <w:p w14:paraId="716D59DA" w14:textId="77777777" w:rsidR="002B50F6" w:rsidRPr="00795B34" w:rsidRDefault="002B50F6" w:rsidP="5B934592">
      <w:pPr>
        <w:pStyle w:val="CodeBlock"/>
        <w:rPr>
          <w:rFonts w:ascii="Consolas" w:hAnsi="Consolas" w:cs="Consolas"/>
          <w:sz w:val="19"/>
          <w:szCs w:val="19"/>
          <w:highlight w:val="white"/>
          <w:lang w:val="en-US"/>
        </w:rPr>
      </w:pPr>
      <w:r w:rsidRPr="00DF383C">
        <w:rPr>
          <w:rFonts w:ascii="Consolas" w:hAnsi="Consolas" w:cs="Consolas"/>
          <w:sz w:val="19"/>
          <w:szCs w:val="19"/>
          <w:highlight w:val="white"/>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div</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tabindex</w:t>
      </w:r>
      <w:r w:rsidRPr="00795B34">
        <w:rPr>
          <w:rFonts w:ascii="Consolas" w:hAnsi="Consolas" w:cs="Consolas"/>
          <w:color w:val="0000FF"/>
          <w:sz w:val="19"/>
          <w:szCs w:val="19"/>
          <w:highlight w:val="white"/>
          <w:lang w:val="en-US"/>
        </w:rPr>
        <w:t>="0"</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="v-button"</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aria-labelledby</w:t>
      </w:r>
      <w:r w:rsidRPr="00795B34">
        <w:rPr>
          <w:rFonts w:ascii="Consolas" w:hAnsi="Consolas" w:cs="Consolas"/>
          <w:color w:val="0000FF"/>
          <w:sz w:val="19"/>
          <w:szCs w:val="19"/>
          <w:highlight w:val="white"/>
          <w:lang w:val="en-US"/>
        </w:rPr>
        <w:t>="UniqueID"&gt;</w:t>
      </w:r>
    </w:p>
    <w:p w14:paraId="0B1CFDDB" w14:textId="77777777" w:rsidR="002B50F6" w:rsidRPr="00795B34" w:rsidRDefault="002B50F6" w:rsidP="5B934592">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span</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="v-button-wrap"&gt;</w:t>
      </w:r>
    </w:p>
    <w:p w14:paraId="72435F32" w14:textId="77777777" w:rsidR="002B50F6" w:rsidRPr="00795B34" w:rsidRDefault="002B50F6" w:rsidP="5B934592">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img</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alt</w:t>
      </w:r>
      <w:r w:rsidRPr="00795B34">
        <w:rPr>
          <w:rFonts w:ascii="Consolas" w:hAnsi="Consolas" w:cs="Consolas"/>
          <w:color w:val="0000FF"/>
          <w:sz w:val="19"/>
          <w:szCs w:val="19"/>
          <w:highlight w:val="white"/>
          <w:lang w:val="en-US"/>
        </w:rPr>
        <w:t>=""</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="v-icon"</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src</w:t>
      </w:r>
      <w:r w:rsidRPr="00795B34">
        <w:rPr>
          <w:rFonts w:ascii="Consolas" w:hAnsi="Consolas" w:cs="Consolas"/>
          <w:color w:val="0000FF"/>
          <w:sz w:val="19"/>
          <w:szCs w:val="19"/>
          <w:highlight w:val="white"/>
          <w:lang w:val="en-US"/>
        </w:rPr>
        <w:t>="/path/action_submit.gif"</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onclick</w:t>
      </w:r>
      <w:r w:rsidRPr="00795B34">
        <w:rPr>
          <w:rFonts w:ascii="Consolas" w:hAnsi="Consolas" w:cs="Consolas"/>
          <w:color w:val="0000FF"/>
          <w:sz w:val="19"/>
          <w:szCs w:val="19"/>
          <w:highlight w:val="white"/>
          <w:lang w:val="en-US"/>
        </w:rPr>
        <w:t>="acao()"/&gt;</w:t>
      </w:r>
    </w:p>
    <w:p w14:paraId="1DA7FA8D" w14:textId="77777777" w:rsidR="002B50F6" w:rsidRPr="00795B34" w:rsidRDefault="002B50F6" w:rsidP="5B934592">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span</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id</w:t>
      </w:r>
      <w:r w:rsidRPr="00795B34">
        <w:rPr>
          <w:rFonts w:ascii="Consolas" w:hAnsi="Consolas" w:cs="Consolas"/>
          <w:color w:val="0000FF"/>
          <w:sz w:val="19"/>
          <w:szCs w:val="19"/>
          <w:highlight w:val="white"/>
          <w:lang w:val="en-US"/>
        </w:rPr>
        <w:t>="UniqueID"</w:t>
      </w:r>
      <w:r w:rsidRPr="00795B34">
        <w:rPr>
          <w:rFonts w:ascii="Consolas" w:hAnsi="Consolas" w:cs="Consolas"/>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="v-button-caption"&gt;</w:t>
      </w:r>
      <w:r w:rsidRPr="00795B34">
        <w:rPr>
          <w:rFonts w:ascii="Consolas" w:hAnsi="Consolas" w:cs="Consolas"/>
          <w:sz w:val="19"/>
          <w:szCs w:val="19"/>
          <w:highlight w:val="white"/>
          <w:lang w:val="en-US"/>
        </w:rPr>
        <w:t>Clique para submeter o formulário</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span</w:t>
      </w:r>
      <w:r w:rsidRPr="00795B34">
        <w:rPr>
          <w:rFonts w:ascii="Consolas" w:hAnsi="Consolas" w:cs="Consolas"/>
          <w:color w:val="0000FF"/>
          <w:sz w:val="19"/>
          <w:szCs w:val="19"/>
          <w:highlight w:val="white"/>
          <w:lang w:val="en-US"/>
        </w:rPr>
        <w:t>&gt;</w:t>
      </w:r>
    </w:p>
    <w:p w14:paraId="5043B097" w14:textId="77777777" w:rsidR="002B50F6" w:rsidRPr="00DF383C" w:rsidRDefault="002B50F6" w:rsidP="5B934592">
      <w:pPr>
        <w:pStyle w:val="CodeBlock"/>
        <w:rPr>
          <w:rFonts w:ascii="Consolas" w:hAnsi="Consolas" w:cs="Consolas"/>
          <w:sz w:val="19"/>
          <w:szCs w:val="19"/>
          <w:highlight w:val="white"/>
        </w:rPr>
      </w:pPr>
      <w:r w:rsidRPr="00795B34">
        <w:rPr>
          <w:rFonts w:ascii="Consolas" w:hAnsi="Consolas" w:cs="Consolas"/>
          <w:sz w:val="19"/>
          <w:szCs w:val="19"/>
          <w:highlight w:val="white"/>
          <w:lang w:val="en-US"/>
        </w:rPr>
        <w:t xml:space="preserve">      </w:t>
      </w:r>
      <w:r w:rsidRPr="00DF383C">
        <w:rPr>
          <w:rFonts w:ascii="Consolas" w:hAnsi="Consolas" w:cs="Consolas"/>
          <w:color w:val="0000FF"/>
          <w:sz w:val="19"/>
          <w:szCs w:val="19"/>
          <w:highlight w:val="white"/>
        </w:rPr>
        <w:t>&lt;/</w:t>
      </w:r>
      <w:r w:rsidRPr="00DF383C">
        <w:rPr>
          <w:rFonts w:ascii="Consolas" w:hAnsi="Consolas" w:cs="Consolas"/>
          <w:color w:val="800000"/>
          <w:sz w:val="19"/>
          <w:szCs w:val="19"/>
          <w:highlight w:val="white"/>
        </w:rPr>
        <w:t>span</w:t>
      </w:r>
      <w:r w:rsidRPr="00DF383C">
        <w:rPr>
          <w:rFonts w:ascii="Consolas" w:hAnsi="Consolas" w:cs="Consolas"/>
          <w:color w:val="0000FF"/>
          <w:sz w:val="19"/>
          <w:szCs w:val="19"/>
          <w:highlight w:val="white"/>
        </w:rPr>
        <w:t>&gt;</w:t>
      </w:r>
    </w:p>
    <w:p w14:paraId="4FDA61A1" w14:textId="77777777" w:rsidR="002B50F6" w:rsidRPr="00DF383C" w:rsidRDefault="002B50F6" w:rsidP="5B934592">
      <w:pPr>
        <w:pStyle w:val="CodeBlock"/>
        <w:rPr>
          <w:rFonts w:ascii="Consolas" w:hAnsi="Consolas" w:cs="Consolas"/>
          <w:sz w:val="19"/>
          <w:szCs w:val="19"/>
        </w:rPr>
      </w:pPr>
      <w:r w:rsidRPr="00DF383C">
        <w:rPr>
          <w:rFonts w:ascii="Consolas" w:hAnsi="Consolas" w:cs="Consolas"/>
          <w:sz w:val="19"/>
          <w:szCs w:val="19"/>
          <w:highlight w:val="white"/>
        </w:rPr>
        <w:t xml:space="preserve">    </w:t>
      </w:r>
      <w:r w:rsidRPr="00DF383C">
        <w:rPr>
          <w:rFonts w:ascii="Consolas" w:hAnsi="Consolas" w:cs="Consolas"/>
          <w:color w:val="0000FF"/>
          <w:sz w:val="19"/>
          <w:szCs w:val="19"/>
          <w:highlight w:val="white"/>
        </w:rPr>
        <w:t>&lt;/</w:t>
      </w:r>
      <w:r w:rsidRPr="00DF383C">
        <w:rPr>
          <w:rFonts w:ascii="Consolas" w:hAnsi="Consolas" w:cs="Consolas"/>
          <w:color w:val="800000"/>
          <w:sz w:val="19"/>
          <w:szCs w:val="19"/>
          <w:highlight w:val="white"/>
        </w:rPr>
        <w:t>div</w:t>
      </w:r>
      <w:r w:rsidRPr="00DF383C">
        <w:rPr>
          <w:rFonts w:ascii="Consolas" w:hAnsi="Consolas" w:cs="Consolas"/>
          <w:color w:val="0000FF"/>
          <w:sz w:val="19"/>
          <w:szCs w:val="19"/>
          <w:highlight w:val="white"/>
        </w:rPr>
        <w:t>&gt;</w:t>
      </w:r>
    </w:p>
    <w:p w14:paraId="07E02FFD" w14:textId="77777777" w:rsidR="002B50F6" w:rsidRPr="00DF383C" w:rsidRDefault="002B50F6" w:rsidP="5B934592">
      <w:pPr>
        <w:pStyle w:val="CodeBlock"/>
      </w:pPr>
    </w:p>
    <w:p w14:paraId="3E9DAFDD" w14:textId="77777777" w:rsidR="002B50F6" w:rsidRPr="00DF383C" w:rsidRDefault="002B50F6" w:rsidP="5B934592">
      <w:r w:rsidRPr="00DF383C">
        <w:br/>
        <w:t>Na segunda representação, não está claro que a estrutura representa a formatação de um botão e deveria se comportar como tal. Desta maneira, se faz necessário instruir o leitor de tela como ele deve interpretar a seguinte estrutura.</w:t>
      </w:r>
    </w:p>
    <w:p w14:paraId="4270788B" w14:textId="77777777" w:rsidR="002B50F6" w:rsidRPr="00DF383C" w:rsidRDefault="002B50F6" w:rsidP="004D35D1">
      <w:pPr>
        <w:pStyle w:val="PargrafodaLista"/>
        <w:numPr>
          <w:ilvl w:val="0"/>
          <w:numId w:val="41"/>
        </w:numPr>
      </w:pPr>
      <w:r w:rsidRPr="00DF383C">
        <w:t xml:space="preserve">Adicionar a role </w:t>
      </w:r>
      <w:r w:rsidRPr="00DF383C">
        <w:rPr>
          <w:b/>
        </w:rPr>
        <w:t>button</w:t>
      </w:r>
      <w:r w:rsidRPr="00DF383C">
        <w:t xml:space="preserve"> a estrutura div raiz:</w:t>
      </w:r>
      <w:r w:rsidRPr="00DF383C">
        <w:br/>
      </w:r>
    </w:p>
    <w:p w14:paraId="6FCD3C5E" w14:textId="77777777" w:rsidR="002B50F6" w:rsidRPr="00795B34" w:rsidRDefault="002B50F6" w:rsidP="5B934592">
      <w:pPr>
        <w:pStyle w:val="CodeBlock"/>
        <w:rPr>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div</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tabindex</w:t>
      </w:r>
      <w:r w:rsidRPr="00795B34">
        <w:rPr>
          <w:rFonts w:ascii="Consolas" w:hAnsi="Consolas" w:cs="Consolas"/>
          <w:color w:val="0000FF"/>
          <w:sz w:val="19"/>
          <w:szCs w:val="19"/>
          <w:highlight w:val="white"/>
          <w:lang w:val="en-US"/>
        </w:rPr>
        <w:t>="0"</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="v-button"</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role</w:t>
      </w:r>
      <w:r w:rsidRPr="00795B34">
        <w:rPr>
          <w:rFonts w:ascii="Consolas" w:hAnsi="Consolas" w:cs="Consolas"/>
          <w:color w:val="0000FF"/>
          <w:sz w:val="19"/>
          <w:szCs w:val="19"/>
          <w:highlight w:val="white"/>
          <w:lang w:val="en-US"/>
        </w:rPr>
        <w:t>="button"&gt;</w:t>
      </w:r>
    </w:p>
    <w:p w14:paraId="00ADDABA" w14:textId="13ABEAE4" w:rsidR="00260BCF" w:rsidRPr="00795B34" w:rsidRDefault="00260BCF" w:rsidP="5B934592">
      <w:pPr>
        <w:spacing w:before="0" w:after="200"/>
        <w:rPr>
          <w:lang w:val="en-US"/>
        </w:rPr>
      </w:pPr>
      <w:r w:rsidRPr="00795B34">
        <w:rPr>
          <w:lang w:val="en-US"/>
        </w:rPr>
        <w:br w:type="page"/>
      </w:r>
    </w:p>
    <w:p w14:paraId="28ACC845" w14:textId="77777777" w:rsidR="002B50F6" w:rsidRPr="00DF383C" w:rsidRDefault="002B50F6" w:rsidP="004D35D1">
      <w:pPr>
        <w:pStyle w:val="PargrafodaLista"/>
        <w:numPr>
          <w:ilvl w:val="0"/>
          <w:numId w:val="41"/>
        </w:numPr>
      </w:pPr>
      <w:r w:rsidRPr="00DF383C">
        <w:lastRenderedPageBreak/>
        <w:t xml:space="preserve">Indicar qual tag contém o Label do botão. Uso do atributo </w:t>
      </w:r>
      <w:r w:rsidRPr="00DF383C">
        <w:rPr>
          <w:b/>
        </w:rPr>
        <w:t>aria-labelledby</w:t>
      </w:r>
    </w:p>
    <w:p w14:paraId="078BC97A" w14:textId="77777777" w:rsidR="002B50F6" w:rsidRPr="00795B34" w:rsidRDefault="002B50F6" w:rsidP="5B934592">
      <w:pPr>
        <w:pStyle w:val="CodeBlock"/>
        <w:rPr>
          <w:rFonts w:ascii="Consolas" w:hAnsi="Consolas" w:cs="Consolas"/>
          <w:color w:val="0000FF"/>
          <w:sz w:val="19"/>
          <w:szCs w:val="19"/>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div</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tabindex</w:t>
      </w:r>
      <w:r w:rsidRPr="00795B34">
        <w:rPr>
          <w:rFonts w:ascii="Consolas" w:hAnsi="Consolas" w:cs="Consolas"/>
          <w:color w:val="0000FF"/>
          <w:sz w:val="19"/>
          <w:szCs w:val="19"/>
          <w:highlight w:val="white"/>
          <w:lang w:val="en-US"/>
        </w:rPr>
        <w:t>="0"</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color w:val="0000FF"/>
          <w:sz w:val="19"/>
          <w:szCs w:val="19"/>
          <w:highlight w:val="white"/>
          <w:lang w:val="en-US"/>
        </w:rPr>
        <w:t>="v-button"</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aria-labelledby</w:t>
      </w:r>
      <w:r w:rsidRPr="00795B34">
        <w:rPr>
          <w:rFonts w:ascii="Consolas" w:hAnsi="Consolas" w:cs="Consolas"/>
          <w:color w:val="0000FF"/>
          <w:sz w:val="19"/>
          <w:szCs w:val="19"/>
          <w:highlight w:val="white"/>
          <w:lang w:val="en-US"/>
        </w:rPr>
        <w:t>="UniqueID"&gt;</w:t>
      </w:r>
    </w:p>
    <w:p w14:paraId="18BCF419" w14:textId="77777777" w:rsidR="002B50F6" w:rsidRPr="00795B34" w:rsidRDefault="002B50F6" w:rsidP="5B934592">
      <w:pPr>
        <w:rPr>
          <w:lang w:val="en-US"/>
        </w:rPr>
      </w:pPr>
    </w:p>
    <w:p w14:paraId="23ED29B4" w14:textId="77777777" w:rsidR="002B50F6" w:rsidRPr="00DF383C" w:rsidRDefault="002B50F6" w:rsidP="5B934592">
      <w:r w:rsidRPr="00DF383C">
        <w:t>Neste caso, percebe-se que apesar dos controles web forms do ASP.NET possuírem recursos de acessibilidade prontos para serem utilizados, nos casos onde se faz necessário o uso de uma interface avançada (rica), é recomendado que seja utilizado o padrão ARIA para que os usuários de leitores de tela possam navegar entre seus os elementos da página.</w:t>
      </w:r>
    </w:p>
    <w:p w14:paraId="5C65AC94" w14:textId="77777777" w:rsidR="002B50F6" w:rsidRPr="00DF383C" w:rsidRDefault="002B50F6" w:rsidP="5B934592"/>
    <w:p w14:paraId="439A8537" w14:textId="77777777" w:rsidR="002B50F6" w:rsidRDefault="002B50F6" w:rsidP="5B934592">
      <w:pPr>
        <w:pStyle w:val="Heading4Num"/>
      </w:pPr>
      <w:r w:rsidRPr="00DF383C">
        <w:t>Principais Roles</w:t>
      </w:r>
    </w:p>
    <w:p w14:paraId="2451AEDC"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19F5703D" w14:textId="27DFE692" w:rsidR="002B50F6" w:rsidRDefault="002B50F6" w:rsidP="5B934592">
      <w:r w:rsidRPr="00DF383C">
        <w:t xml:space="preserve">A identificação dos elementos das páginas </w:t>
      </w:r>
      <w:r>
        <w:t xml:space="preserve">se dá através do atributo </w:t>
      </w:r>
      <w:r>
        <w:rPr>
          <w:i/>
        </w:rPr>
        <w:t>role.</w:t>
      </w:r>
      <w:r>
        <w:t xml:space="preserve"> Com a atribuição das roles, em alguns casos, pode ser necessário atribuir estados e propriedades.  As nome das categorias das roles serão mantidos em inglês para facilitar a localização na </w:t>
      </w:r>
      <w:r w:rsidR="00871B38">
        <w:t>Internet</w:t>
      </w:r>
      <w:r>
        <w:t>, quando for necessário o aprofundamento no assunto.</w:t>
      </w:r>
    </w:p>
    <w:p w14:paraId="77DFA528" w14:textId="534F796D" w:rsidR="002B50F6" w:rsidRDefault="002B50F6" w:rsidP="5B934592">
      <w:r>
        <w:t xml:space="preserve">As roles que fazem parte da categoria </w:t>
      </w:r>
      <w:r w:rsidRPr="00DD4041">
        <w:rPr>
          <w:b/>
        </w:rPr>
        <w:t>“Land</w:t>
      </w:r>
      <w:r>
        <w:rPr>
          <w:b/>
        </w:rPr>
        <w:t>m</w:t>
      </w:r>
      <w:r w:rsidRPr="00DD4041">
        <w:rPr>
          <w:b/>
        </w:rPr>
        <w:t>ark roles”</w:t>
      </w:r>
      <w:r>
        <w:rPr>
          <w:b/>
        </w:rPr>
        <w:t xml:space="preserve"> </w:t>
      </w:r>
      <w:r>
        <w:t>trazem o objetivo para melhorar a experiência de navegação na página. Geralmente a navegação é melhorada com a inclusão de atalhos (</w:t>
      </w:r>
      <w:r w:rsidR="00871B38" w:rsidRPr="00871B38">
        <w:rPr>
          <w:i/>
        </w:rPr>
        <w:t>skip l</w:t>
      </w:r>
      <w:r w:rsidRPr="00871B38">
        <w:rPr>
          <w:i/>
        </w:rPr>
        <w:t>inks</w:t>
      </w:r>
      <w:r>
        <w:t>), que nada mais são do que um caminho rápido ao conteúdo principal da página.</w:t>
      </w:r>
    </w:p>
    <w:p w14:paraId="59CFD6EE" w14:textId="77777777" w:rsidR="002B50F6" w:rsidRDefault="002B50F6" w:rsidP="5B934592">
      <w:r>
        <w:t>Os leitores de tela utilizam as roles listadas na tabela abaixo para disponibiliza atalhos rápidos as áreas de conteúdo definidas por elas.</w:t>
      </w:r>
    </w:p>
    <w:p w14:paraId="15755BC7" w14:textId="77777777" w:rsidR="002B50F6" w:rsidRDefault="002B50F6" w:rsidP="5B934592"/>
    <w:tbl>
      <w:tblPr>
        <w:tblStyle w:val="Tabelacomgrade"/>
        <w:tblW w:w="0" w:type="auto"/>
        <w:tblLook w:val="04A0" w:firstRow="1" w:lastRow="0" w:firstColumn="1" w:lastColumn="0" w:noHBand="0" w:noVBand="1"/>
      </w:tblPr>
      <w:tblGrid>
        <w:gridCol w:w="2520"/>
        <w:gridCol w:w="6840"/>
      </w:tblGrid>
      <w:tr w:rsidR="002B50F6" w14:paraId="0015340D" w14:textId="77777777" w:rsidTr="5B934592">
        <w:trPr>
          <w:cnfStyle w:val="100000000000" w:firstRow="1" w:lastRow="0" w:firstColumn="0" w:lastColumn="0" w:oddVBand="0" w:evenVBand="0" w:oddHBand="0" w:evenHBand="0" w:firstRowFirstColumn="0" w:firstRowLastColumn="0" w:lastRowFirstColumn="0" w:lastRowLastColumn="0"/>
        </w:trPr>
        <w:tc>
          <w:tcPr>
            <w:tcW w:w="2520" w:type="dxa"/>
          </w:tcPr>
          <w:p w14:paraId="524EA9AC" w14:textId="77777777" w:rsidR="002B50F6" w:rsidRDefault="002B50F6" w:rsidP="5B934592">
            <w:r>
              <w:t>Role</w:t>
            </w:r>
          </w:p>
        </w:tc>
        <w:tc>
          <w:tcPr>
            <w:tcW w:w="6840" w:type="dxa"/>
          </w:tcPr>
          <w:p w14:paraId="2ED01728" w14:textId="77777777" w:rsidR="002B50F6" w:rsidRDefault="002B50F6" w:rsidP="5B934592">
            <w:r>
              <w:t>Descrição</w:t>
            </w:r>
          </w:p>
        </w:tc>
      </w:tr>
      <w:tr w:rsidR="002B50F6" w14:paraId="7A613309" w14:textId="77777777" w:rsidTr="5B934592">
        <w:tc>
          <w:tcPr>
            <w:tcW w:w="2520" w:type="dxa"/>
          </w:tcPr>
          <w:p w14:paraId="487A7405" w14:textId="77777777" w:rsidR="002B50F6" w:rsidRDefault="002B50F6" w:rsidP="5B934592">
            <w:r>
              <w:t>banner</w:t>
            </w:r>
          </w:p>
        </w:tc>
        <w:tc>
          <w:tcPr>
            <w:tcW w:w="6840" w:type="dxa"/>
          </w:tcPr>
          <w:p w14:paraId="4FB553EB" w14:textId="38BDBFF6" w:rsidR="002B50F6" w:rsidRDefault="002B50F6" w:rsidP="5B934592">
            <w:r>
              <w:t>Utilizado para separar o topo de uma página ou Master Page. Consideramos elementos comuns que fazem parte do topo: Imagens, menus de navegação e outras informações que tendem a se repetir nas demais páginas</w:t>
            </w:r>
          </w:p>
        </w:tc>
      </w:tr>
      <w:tr w:rsidR="002B50F6" w14:paraId="7E002A28" w14:textId="77777777" w:rsidTr="5B934592">
        <w:tc>
          <w:tcPr>
            <w:tcW w:w="2520" w:type="dxa"/>
          </w:tcPr>
          <w:p w14:paraId="7DEFEA36" w14:textId="77777777" w:rsidR="002B50F6" w:rsidRDefault="002B50F6" w:rsidP="5B934592">
            <w:r>
              <w:t>contentinfo</w:t>
            </w:r>
          </w:p>
        </w:tc>
        <w:tc>
          <w:tcPr>
            <w:tcW w:w="6840" w:type="dxa"/>
          </w:tcPr>
          <w:p w14:paraId="26F0C69D" w14:textId="4254A8F5" w:rsidR="002B50F6" w:rsidRDefault="002B50F6" w:rsidP="5B934592">
            <w:r>
              <w:t>Recomenda-se atribuir a role a área que contém informações referentes a página visitada, como informações de Copyright. Normalmente está associada a rodapés.</w:t>
            </w:r>
          </w:p>
        </w:tc>
      </w:tr>
      <w:tr w:rsidR="002B50F6" w14:paraId="3A7498C4" w14:textId="77777777" w:rsidTr="5B934592">
        <w:tc>
          <w:tcPr>
            <w:tcW w:w="2520" w:type="dxa"/>
          </w:tcPr>
          <w:p w14:paraId="675E386A" w14:textId="77777777" w:rsidR="002B50F6" w:rsidRDefault="002B50F6" w:rsidP="5B934592">
            <w:r>
              <w:t>form</w:t>
            </w:r>
          </w:p>
        </w:tc>
        <w:tc>
          <w:tcPr>
            <w:tcW w:w="6840" w:type="dxa"/>
          </w:tcPr>
          <w:p w14:paraId="24A72C53" w14:textId="77777777" w:rsidR="002B50F6" w:rsidRDefault="002B50F6" w:rsidP="5B934592">
            <w:r>
              <w:t xml:space="preserve">Caracteriza uma região onde o conjunto de elementos fazem parte de um formulário. </w:t>
            </w:r>
          </w:p>
          <w:p w14:paraId="3C5C429F" w14:textId="77777777" w:rsidR="002B50F6" w:rsidRDefault="002B50F6" w:rsidP="5B934592">
            <w:r>
              <w:lastRenderedPageBreak/>
              <w:t xml:space="preserve">Exceção para formulários de busca, que neste caso específico devem usar a role </w:t>
            </w:r>
            <w:r w:rsidRPr="004B71DA">
              <w:rPr>
                <w:b/>
              </w:rPr>
              <w:t>Search</w:t>
            </w:r>
          </w:p>
        </w:tc>
      </w:tr>
      <w:tr w:rsidR="002B50F6" w14:paraId="6C4CC975" w14:textId="77777777" w:rsidTr="5B934592">
        <w:tc>
          <w:tcPr>
            <w:tcW w:w="2520" w:type="dxa"/>
          </w:tcPr>
          <w:p w14:paraId="26156A3A" w14:textId="77777777" w:rsidR="002B50F6" w:rsidRDefault="002B50F6" w:rsidP="5B934592">
            <w:r>
              <w:lastRenderedPageBreak/>
              <w:t>main</w:t>
            </w:r>
          </w:p>
        </w:tc>
        <w:tc>
          <w:tcPr>
            <w:tcW w:w="6840" w:type="dxa"/>
          </w:tcPr>
          <w:p w14:paraId="1E98F070" w14:textId="77777777" w:rsidR="002B50F6" w:rsidRDefault="002B50F6" w:rsidP="5B934592">
            <w:r>
              <w:t>Talvez uma das mais importantes desta categoria. A região onde se encontra o conteúdo principal da página deve conter esta role para identificação. Com isso, o usuário de um leitor de tela tem a possibilidade de navegar direto ao conteúdo.</w:t>
            </w:r>
          </w:p>
        </w:tc>
      </w:tr>
      <w:tr w:rsidR="002B50F6" w14:paraId="425CC793" w14:textId="77777777" w:rsidTr="5B934592">
        <w:tc>
          <w:tcPr>
            <w:tcW w:w="2520" w:type="dxa"/>
          </w:tcPr>
          <w:p w14:paraId="58D9865D" w14:textId="77777777" w:rsidR="002B50F6" w:rsidRDefault="002B50F6" w:rsidP="5B934592">
            <w:r>
              <w:t>navigation</w:t>
            </w:r>
          </w:p>
        </w:tc>
        <w:tc>
          <w:tcPr>
            <w:tcW w:w="6840" w:type="dxa"/>
          </w:tcPr>
          <w:p w14:paraId="2C04772D" w14:textId="77777777" w:rsidR="002B50F6" w:rsidRDefault="002B50F6" w:rsidP="5B934592">
            <w:r>
              <w:t>Está relacionada com um conjunto de links para navegação, os quais apontam para outras páginas. Neste caso, não confundir com Menus de navegação. Estes estão associados a outra role.</w:t>
            </w:r>
          </w:p>
        </w:tc>
      </w:tr>
      <w:tr w:rsidR="002B50F6" w14:paraId="78564C41" w14:textId="77777777" w:rsidTr="5B934592">
        <w:tc>
          <w:tcPr>
            <w:tcW w:w="2520" w:type="dxa"/>
          </w:tcPr>
          <w:p w14:paraId="7C611E27" w14:textId="77777777" w:rsidR="002B50F6" w:rsidRDefault="002B50F6" w:rsidP="5B934592">
            <w:r>
              <w:t>search</w:t>
            </w:r>
          </w:p>
        </w:tc>
        <w:tc>
          <w:tcPr>
            <w:tcW w:w="6840" w:type="dxa"/>
          </w:tcPr>
          <w:p w14:paraId="34CEB082" w14:textId="77777777" w:rsidR="002B50F6" w:rsidRDefault="002B50F6" w:rsidP="005D2EBA">
            <w:pPr>
              <w:keepNext/>
            </w:pPr>
            <w:r>
              <w:t>Os elementos associados a está role são relacionados com um formulário de busca.</w:t>
            </w:r>
          </w:p>
        </w:tc>
      </w:tr>
    </w:tbl>
    <w:p w14:paraId="21B8626F" w14:textId="4A326C11" w:rsidR="002B50F6" w:rsidRDefault="005D2EBA" w:rsidP="005D2EBA">
      <w:pPr>
        <w:pStyle w:val="Legenda"/>
      </w:pPr>
      <w:bookmarkStart w:id="294" w:name="_Toc372544104"/>
      <w:r>
        <w:t xml:space="preserve">Tabela </w:t>
      </w:r>
      <w:r>
        <w:fldChar w:fldCharType="begin"/>
      </w:r>
      <w:r>
        <w:instrText xml:space="preserve"> SEQ Tabela \* ARABIC </w:instrText>
      </w:r>
      <w:r>
        <w:fldChar w:fldCharType="separate"/>
      </w:r>
      <w:r w:rsidR="00A551CF">
        <w:rPr>
          <w:noProof/>
        </w:rPr>
        <w:t>9</w:t>
      </w:r>
      <w:r>
        <w:fldChar w:fldCharType="end"/>
      </w:r>
      <w:r>
        <w:t xml:space="preserve"> Principais Roles de Acessibilidade</w:t>
      </w:r>
      <w:bookmarkEnd w:id="294"/>
    </w:p>
    <w:p w14:paraId="684F6DC1" w14:textId="77777777" w:rsidR="005D2EBA" w:rsidRPr="005D2EBA" w:rsidRDefault="005D2EBA" w:rsidP="005D2EBA"/>
    <w:p w14:paraId="39A509E0" w14:textId="77777777" w:rsidR="002B50F6" w:rsidRDefault="002B50F6" w:rsidP="5B934592">
      <w:r>
        <w:t xml:space="preserve">É de um consenso que todas as páginas de uma aplicação Web necessita de um </w:t>
      </w:r>
      <w:r w:rsidRPr="006C7E84">
        <w:rPr>
          <w:b/>
        </w:rPr>
        <w:t>menu de navegação</w:t>
      </w:r>
      <w:r>
        <w:t>, geralmente localizada ao topo da página e em uma Master Page.</w:t>
      </w:r>
    </w:p>
    <w:p w14:paraId="0B78B025" w14:textId="77777777" w:rsidR="002B50F6" w:rsidRDefault="002B50F6" w:rsidP="5B934592">
      <w:r>
        <w:t>Para este tipo de controle visual, as seguintes roles podem ser utilizadas para facilitar a navegação por usuários de leitores de tela.</w:t>
      </w:r>
    </w:p>
    <w:p w14:paraId="300A1FC8" w14:textId="77777777" w:rsidR="002B50F6" w:rsidRDefault="002B50F6" w:rsidP="5B934592"/>
    <w:tbl>
      <w:tblPr>
        <w:tblStyle w:val="Tabelacomgrade"/>
        <w:tblW w:w="0" w:type="auto"/>
        <w:tblLook w:val="04A0" w:firstRow="1" w:lastRow="0" w:firstColumn="1" w:lastColumn="0" w:noHBand="0" w:noVBand="1"/>
      </w:tblPr>
      <w:tblGrid>
        <w:gridCol w:w="2520"/>
        <w:gridCol w:w="90"/>
        <w:gridCol w:w="6750"/>
      </w:tblGrid>
      <w:tr w:rsidR="002B50F6" w14:paraId="5081753B" w14:textId="77777777" w:rsidTr="5B934592">
        <w:trPr>
          <w:cnfStyle w:val="100000000000" w:firstRow="1" w:lastRow="0" w:firstColumn="0" w:lastColumn="0" w:oddVBand="0" w:evenVBand="0" w:oddHBand="0" w:evenHBand="0" w:firstRowFirstColumn="0" w:firstRowLastColumn="0" w:lastRowFirstColumn="0" w:lastRowLastColumn="0"/>
        </w:trPr>
        <w:tc>
          <w:tcPr>
            <w:tcW w:w="2520" w:type="dxa"/>
          </w:tcPr>
          <w:p w14:paraId="0F72192C" w14:textId="77777777" w:rsidR="002B50F6" w:rsidRDefault="002B50F6" w:rsidP="5B934592">
            <w:r>
              <w:t>Role</w:t>
            </w:r>
          </w:p>
        </w:tc>
        <w:tc>
          <w:tcPr>
            <w:tcW w:w="6840" w:type="dxa"/>
            <w:gridSpan w:val="2"/>
          </w:tcPr>
          <w:p w14:paraId="273C5479" w14:textId="77777777" w:rsidR="002B50F6" w:rsidRDefault="002B50F6" w:rsidP="5B934592">
            <w:r>
              <w:t>Descrição</w:t>
            </w:r>
          </w:p>
        </w:tc>
      </w:tr>
      <w:tr w:rsidR="002B50F6" w14:paraId="28A7EDFF" w14:textId="77777777" w:rsidTr="5B934592">
        <w:tc>
          <w:tcPr>
            <w:tcW w:w="2610" w:type="dxa"/>
            <w:gridSpan w:val="2"/>
          </w:tcPr>
          <w:p w14:paraId="117B3905" w14:textId="77777777" w:rsidR="002B50F6" w:rsidRDefault="002B50F6" w:rsidP="5B934592">
            <w:r>
              <w:t>navigation</w:t>
            </w:r>
          </w:p>
        </w:tc>
        <w:tc>
          <w:tcPr>
            <w:tcW w:w="6750" w:type="dxa"/>
          </w:tcPr>
          <w:p w14:paraId="3F472D76" w14:textId="77777777" w:rsidR="002B50F6" w:rsidRDefault="002B50F6" w:rsidP="5B934592">
            <w:r>
              <w:t>Engloba os elementos que fazem parte da navegação do site.</w:t>
            </w:r>
          </w:p>
        </w:tc>
      </w:tr>
      <w:tr w:rsidR="002B50F6" w14:paraId="6ADC6D63" w14:textId="77777777" w:rsidTr="5B934592">
        <w:tc>
          <w:tcPr>
            <w:tcW w:w="2610" w:type="dxa"/>
            <w:gridSpan w:val="2"/>
          </w:tcPr>
          <w:p w14:paraId="4D621937" w14:textId="77777777" w:rsidR="002B50F6" w:rsidRDefault="002B50F6" w:rsidP="5B934592">
            <w:r>
              <w:t>menubar</w:t>
            </w:r>
          </w:p>
        </w:tc>
        <w:tc>
          <w:tcPr>
            <w:tcW w:w="6750" w:type="dxa"/>
          </w:tcPr>
          <w:p w14:paraId="476E3B0E" w14:textId="77777777" w:rsidR="002B50F6" w:rsidRDefault="002B50F6" w:rsidP="5B934592">
            <w:r>
              <w:t>Representa um menu de navegação, normalmente visível e na horizontal</w:t>
            </w:r>
          </w:p>
        </w:tc>
      </w:tr>
      <w:tr w:rsidR="002B50F6" w14:paraId="63F21C1F" w14:textId="77777777" w:rsidTr="5B934592">
        <w:tc>
          <w:tcPr>
            <w:tcW w:w="2610" w:type="dxa"/>
            <w:gridSpan w:val="2"/>
          </w:tcPr>
          <w:p w14:paraId="255D5EFC" w14:textId="77777777" w:rsidR="002B50F6" w:rsidRDefault="002B50F6" w:rsidP="5B934592">
            <w:r>
              <w:t>menuitem</w:t>
            </w:r>
          </w:p>
        </w:tc>
        <w:tc>
          <w:tcPr>
            <w:tcW w:w="6750" w:type="dxa"/>
          </w:tcPr>
          <w:p w14:paraId="0A11B24E" w14:textId="77777777" w:rsidR="002B50F6" w:rsidRDefault="002B50F6" w:rsidP="5B934592">
            <w:r>
              <w:t>Representa um item do menu</w:t>
            </w:r>
          </w:p>
        </w:tc>
      </w:tr>
      <w:tr w:rsidR="002B50F6" w14:paraId="7D11D763" w14:textId="77777777" w:rsidTr="5B934592">
        <w:tc>
          <w:tcPr>
            <w:tcW w:w="2610" w:type="dxa"/>
            <w:gridSpan w:val="2"/>
          </w:tcPr>
          <w:p w14:paraId="5A2DBD88" w14:textId="77777777" w:rsidR="002B50F6" w:rsidRDefault="002B50F6" w:rsidP="5B934592">
            <w:r>
              <w:t>aria-haspopup (atributo)</w:t>
            </w:r>
          </w:p>
        </w:tc>
        <w:tc>
          <w:tcPr>
            <w:tcW w:w="6750" w:type="dxa"/>
          </w:tcPr>
          <w:p w14:paraId="27CCF64E" w14:textId="77777777" w:rsidR="002B50F6" w:rsidRDefault="002B50F6" w:rsidP="005D2EBA">
            <w:pPr>
              <w:keepNext/>
            </w:pPr>
            <w:r>
              <w:t xml:space="preserve">Quando marcado como </w:t>
            </w:r>
            <w:r w:rsidRPr="00B36D99">
              <w:rPr>
                <w:b/>
              </w:rPr>
              <w:t>true</w:t>
            </w:r>
            <w:r>
              <w:t xml:space="preserve"> , indica se o elemento possui um sub-menu (descendente)</w:t>
            </w:r>
          </w:p>
        </w:tc>
      </w:tr>
    </w:tbl>
    <w:p w14:paraId="4BEF5BC3" w14:textId="69741788" w:rsidR="00260BCF" w:rsidRDefault="005D2EBA" w:rsidP="005D2EBA">
      <w:pPr>
        <w:pStyle w:val="Legenda"/>
      </w:pPr>
      <w:bookmarkStart w:id="295" w:name="_Toc372544105"/>
      <w:r>
        <w:t xml:space="preserve">Tabela </w:t>
      </w:r>
      <w:r>
        <w:fldChar w:fldCharType="begin"/>
      </w:r>
      <w:r>
        <w:instrText xml:space="preserve"> SEQ Tabela \* ARABIC </w:instrText>
      </w:r>
      <w:r>
        <w:fldChar w:fldCharType="separate"/>
      </w:r>
      <w:r w:rsidR="00A551CF">
        <w:rPr>
          <w:noProof/>
        </w:rPr>
        <w:t>10</w:t>
      </w:r>
      <w:r>
        <w:fldChar w:fldCharType="end"/>
      </w:r>
      <w:r>
        <w:t xml:space="preserve"> Roles de controle visual (menu)</w:t>
      </w:r>
      <w:bookmarkEnd w:id="295"/>
    </w:p>
    <w:p w14:paraId="52462E89" w14:textId="77777777" w:rsidR="005D2EBA" w:rsidRPr="005D2EBA" w:rsidRDefault="005D2EBA" w:rsidP="005D2EBA"/>
    <w:p w14:paraId="45B1D0C8" w14:textId="77777777" w:rsidR="002B50F6" w:rsidRDefault="002B50F6" w:rsidP="5B934592">
      <w:r>
        <w:t>O trecho de código abaixo foi extraído do manual de identidade visual da SEFAZ representa a utilização dos elementos para navegação. São destacadas as roles relevantes a este tópico.</w:t>
      </w:r>
    </w:p>
    <w:p w14:paraId="01B92E53" w14:textId="77777777" w:rsidR="002B50F6" w:rsidRPr="00795B34" w:rsidRDefault="002B50F6" w:rsidP="5B934592">
      <w:pPr>
        <w:pStyle w:val="CodeBlock"/>
        <w:rPr>
          <w:highlight w:val="white"/>
        </w:rPr>
      </w:pPr>
    </w:p>
    <w:p w14:paraId="3832DA01" w14:textId="77777777" w:rsidR="002B50F6" w:rsidRPr="00795B34" w:rsidRDefault="002B50F6" w:rsidP="5B934592">
      <w:pPr>
        <w:pStyle w:val="CodeBlock"/>
        <w:rPr>
          <w:highlight w:val="white"/>
        </w:rPr>
      </w:pPr>
      <w:r w:rsidRPr="00795B34">
        <w:rPr>
          <w:highlight w:val="white"/>
        </w:rPr>
        <w:t xml:space="preserve">    </w:t>
      </w:r>
      <w:r w:rsidRPr="00795B34">
        <w:rPr>
          <w:color w:val="006400"/>
          <w:highlight w:val="white"/>
        </w:rPr>
        <w:t>&lt;!-- menu principal --&gt;</w:t>
      </w:r>
    </w:p>
    <w:p w14:paraId="11E22685" w14:textId="77777777" w:rsidR="002B50F6" w:rsidRPr="004834E3" w:rsidRDefault="002B50F6" w:rsidP="5B934592">
      <w:pPr>
        <w:pStyle w:val="CodeBlock"/>
        <w:rPr>
          <w:highlight w:val="white"/>
        </w:rPr>
      </w:pPr>
      <w:r w:rsidRPr="00795B34">
        <w:rPr>
          <w:highlight w:val="white"/>
        </w:rPr>
        <w:t xml:space="preserve">    </w:t>
      </w:r>
      <w:r w:rsidRPr="004834E3">
        <w:rPr>
          <w:color w:val="0000FF"/>
          <w:highlight w:val="white"/>
        </w:rPr>
        <w:t>&lt;</w:t>
      </w:r>
      <w:r w:rsidRPr="004834E3">
        <w:rPr>
          <w:color w:val="800000"/>
          <w:highlight w:val="white"/>
        </w:rPr>
        <w:t>nav</w:t>
      </w:r>
      <w:r w:rsidRPr="004834E3">
        <w:rPr>
          <w:highlight w:val="white"/>
        </w:rPr>
        <w:t xml:space="preserve"> </w:t>
      </w:r>
      <w:r w:rsidRPr="004834E3">
        <w:rPr>
          <w:color w:val="FF0000"/>
          <w:highlight w:val="yellow"/>
        </w:rPr>
        <w:t>role</w:t>
      </w:r>
      <w:r w:rsidRPr="004834E3">
        <w:rPr>
          <w:color w:val="0000FF"/>
          <w:highlight w:val="yellow"/>
        </w:rPr>
        <w:t>="navigation"</w:t>
      </w:r>
      <w:r w:rsidRPr="004834E3">
        <w:rPr>
          <w:color w:val="0000FF"/>
          <w:highlight w:val="white"/>
        </w:rPr>
        <w:t>&gt;</w:t>
      </w:r>
    </w:p>
    <w:p w14:paraId="2BEC71BE" w14:textId="77777777" w:rsidR="002B50F6" w:rsidRPr="004834E3" w:rsidRDefault="002B50F6" w:rsidP="5B934592">
      <w:pPr>
        <w:pStyle w:val="CodeBlock"/>
        <w:rPr>
          <w:highlight w:val="white"/>
        </w:rPr>
      </w:pPr>
      <w:r w:rsidRPr="004834E3">
        <w:rPr>
          <w:highlight w:val="white"/>
        </w:rPr>
        <w:t xml:space="preserve">    </w:t>
      </w:r>
      <w:r w:rsidRPr="004834E3">
        <w:rPr>
          <w:highlight w:val="white"/>
        </w:rPr>
        <w:tab/>
      </w:r>
      <w:r w:rsidRPr="004834E3">
        <w:rPr>
          <w:color w:val="0000FF"/>
          <w:highlight w:val="white"/>
        </w:rPr>
        <w:t>&lt;</w:t>
      </w:r>
      <w:r w:rsidRPr="004834E3">
        <w:rPr>
          <w:color w:val="800000"/>
          <w:highlight w:val="white"/>
        </w:rPr>
        <w:t>h4</w:t>
      </w:r>
      <w:r w:rsidRPr="004834E3">
        <w:rPr>
          <w:highlight w:val="white"/>
        </w:rPr>
        <w:t xml:space="preserve"> </w:t>
      </w:r>
      <w:r w:rsidRPr="004834E3">
        <w:rPr>
          <w:color w:val="FF0000"/>
          <w:highlight w:val="white"/>
        </w:rPr>
        <w:t>class</w:t>
      </w:r>
      <w:r w:rsidRPr="004834E3">
        <w:rPr>
          <w:color w:val="0000FF"/>
          <w:highlight w:val="white"/>
        </w:rPr>
        <w:t>="hide"&gt;</w:t>
      </w:r>
      <w:r w:rsidRPr="004834E3">
        <w:rPr>
          <w:highlight w:val="white"/>
        </w:rPr>
        <w:t>Menu Principal</w:t>
      </w:r>
      <w:r w:rsidRPr="004834E3">
        <w:rPr>
          <w:color w:val="0000FF"/>
          <w:highlight w:val="white"/>
        </w:rPr>
        <w:t>&lt;/</w:t>
      </w:r>
      <w:r w:rsidRPr="004834E3">
        <w:rPr>
          <w:color w:val="800000"/>
          <w:highlight w:val="white"/>
        </w:rPr>
        <w:t>h4</w:t>
      </w:r>
      <w:r w:rsidRPr="004834E3">
        <w:rPr>
          <w:color w:val="0000FF"/>
          <w:highlight w:val="white"/>
        </w:rPr>
        <w:t>&gt;</w:t>
      </w:r>
    </w:p>
    <w:p w14:paraId="28D44D0F" w14:textId="77777777" w:rsidR="002B50F6" w:rsidRPr="004834E3" w:rsidRDefault="002B50F6" w:rsidP="5B934592">
      <w:pPr>
        <w:pStyle w:val="CodeBlock"/>
        <w:rPr>
          <w:highlight w:val="white"/>
        </w:rPr>
      </w:pPr>
      <w:r w:rsidRPr="004834E3">
        <w:rPr>
          <w:highlight w:val="white"/>
        </w:rPr>
        <w:t xml:space="preserve">        </w:t>
      </w:r>
      <w:r w:rsidRPr="004834E3">
        <w:rPr>
          <w:color w:val="0000FF"/>
          <w:highlight w:val="white"/>
        </w:rPr>
        <w:t>&lt;</w:t>
      </w:r>
      <w:r w:rsidRPr="004834E3">
        <w:rPr>
          <w:color w:val="800000"/>
          <w:highlight w:val="white"/>
        </w:rPr>
        <w:t>ul</w:t>
      </w:r>
      <w:r w:rsidRPr="004834E3">
        <w:rPr>
          <w:highlight w:val="white"/>
        </w:rPr>
        <w:t xml:space="preserve"> </w:t>
      </w:r>
      <w:r w:rsidRPr="004834E3">
        <w:rPr>
          <w:color w:val="FF0000"/>
          <w:highlight w:val="white"/>
        </w:rPr>
        <w:t>class</w:t>
      </w:r>
      <w:r w:rsidRPr="004834E3">
        <w:rPr>
          <w:color w:val="0000FF"/>
          <w:highlight w:val="white"/>
        </w:rPr>
        <w:t>="nav"</w:t>
      </w:r>
      <w:r w:rsidRPr="004834E3">
        <w:rPr>
          <w:highlight w:val="white"/>
        </w:rPr>
        <w:t xml:space="preserve"> </w:t>
      </w:r>
      <w:r w:rsidRPr="004834E3">
        <w:rPr>
          <w:color w:val="FF0000"/>
          <w:highlight w:val="yellow"/>
        </w:rPr>
        <w:t>role</w:t>
      </w:r>
      <w:r w:rsidRPr="004834E3">
        <w:rPr>
          <w:color w:val="0000FF"/>
          <w:highlight w:val="yellow"/>
        </w:rPr>
        <w:t>="menubar"</w:t>
      </w:r>
      <w:r w:rsidRPr="004834E3">
        <w:rPr>
          <w:color w:val="0000FF"/>
          <w:highlight w:val="white"/>
        </w:rPr>
        <w:t>&gt;</w:t>
      </w:r>
    </w:p>
    <w:p w14:paraId="739CF36A" w14:textId="77777777" w:rsidR="002B50F6" w:rsidRPr="004834E3" w:rsidRDefault="002B50F6" w:rsidP="5B934592">
      <w:pPr>
        <w:pStyle w:val="CodeBlock"/>
        <w:rPr>
          <w:highlight w:val="white"/>
        </w:rPr>
      </w:pPr>
      <w:r w:rsidRPr="004834E3">
        <w:rPr>
          <w:highlight w:val="white"/>
        </w:rPr>
        <w:t xml:space="preserve">            </w:t>
      </w:r>
      <w:r w:rsidRPr="004834E3">
        <w:rPr>
          <w:color w:val="0000FF"/>
          <w:highlight w:val="white"/>
        </w:rPr>
        <w:t>&lt;</w:t>
      </w:r>
      <w:r w:rsidRPr="004834E3">
        <w:rPr>
          <w:color w:val="800000"/>
          <w:highlight w:val="white"/>
        </w:rPr>
        <w:t>li</w:t>
      </w:r>
      <w:r w:rsidRPr="004834E3">
        <w:rPr>
          <w:highlight w:val="white"/>
        </w:rPr>
        <w:t xml:space="preserve"> </w:t>
      </w:r>
      <w:r w:rsidRPr="004834E3">
        <w:rPr>
          <w:color w:val="FF0000"/>
          <w:highlight w:val="yellow"/>
        </w:rPr>
        <w:t>role</w:t>
      </w:r>
      <w:r w:rsidRPr="004834E3">
        <w:rPr>
          <w:color w:val="0000FF"/>
          <w:highlight w:val="yellow"/>
        </w:rPr>
        <w:t>="menuitem"</w:t>
      </w:r>
      <w:r w:rsidRPr="004834E3">
        <w:rPr>
          <w:highlight w:val="white"/>
        </w:rPr>
        <w:t xml:space="preserve"> </w:t>
      </w:r>
      <w:r w:rsidRPr="004834E3">
        <w:rPr>
          <w:color w:val="FF0000"/>
          <w:highlight w:val="yellow"/>
        </w:rPr>
        <w:t>aria-haspopup</w:t>
      </w:r>
      <w:r w:rsidRPr="004834E3">
        <w:rPr>
          <w:color w:val="0000FF"/>
          <w:highlight w:val="yellow"/>
        </w:rPr>
        <w:t>="true"</w:t>
      </w:r>
      <w:r w:rsidRPr="004834E3">
        <w:rPr>
          <w:color w:val="0000FF"/>
          <w:highlight w:val="white"/>
        </w:rPr>
        <w:t>&gt;</w:t>
      </w:r>
    </w:p>
    <w:p w14:paraId="673327D6" w14:textId="77777777" w:rsidR="002B50F6" w:rsidRPr="00795B34" w:rsidRDefault="002B50F6" w:rsidP="5B934592">
      <w:pPr>
        <w:pStyle w:val="CodeBlock"/>
        <w:rPr>
          <w:highlight w:val="white"/>
        </w:rPr>
      </w:pPr>
      <w:r w:rsidRPr="004834E3">
        <w:rPr>
          <w:highlight w:val="white"/>
        </w:rPr>
        <w:t xml:space="preserve">                </w:t>
      </w:r>
      <w:r w:rsidRPr="00795B34">
        <w:rPr>
          <w:color w:val="0000FF"/>
          <w:highlight w:val="white"/>
        </w:rPr>
        <w:t>&lt;</w:t>
      </w:r>
      <w:r w:rsidRPr="00795B34">
        <w:rPr>
          <w:color w:val="800000"/>
          <w:highlight w:val="white"/>
        </w:rPr>
        <w:t>a</w:t>
      </w:r>
      <w:r w:rsidRPr="00795B34">
        <w:rPr>
          <w:highlight w:val="white"/>
        </w:rPr>
        <w:t xml:space="preserve"> </w:t>
      </w:r>
      <w:r w:rsidRPr="00795B34">
        <w:rPr>
          <w:color w:val="FF0000"/>
          <w:highlight w:val="white"/>
        </w:rPr>
        <w:t>href</w:t>
      </w:r>
      <w:r w:rsidRPr="00795B34">
        <w:rPr>
          <w:color w:val="0000FF"/>
          <w:highlight w:val="white"/>
        </w:rPr>
        <w:t>="#"</w:t>
      </w:r>
      <w:r w:rsidRPr="00795B34">
        <w:rPr>
          <w:highlight w:val="white"/>
        </w:rPr>
        <w:t xml:space="preserve"> </w:t>
      </w:r>
      <w:r w:rsidRPr="00795B34">
        <w:rPr>
          <w:color w:val="FF0000"/>
          <w:highlight w:val="white"/>
        </w:rPr>
        <w:t>id</w:t>
      </w:r>
      <w:r w:rsidRPr="00795B34">
        <w:rPr>
          <w:color w:val="0000FF"/>
          <w:highlight w:val="white"/>
        </w:rPr>
        <w:t>="menu"</w:t>
      </w:r>
      <w:r w:rsidRPr="00795B34">
        <w:rPr>
          <w:highlight w:val="white"/>
        </w:rPr>
        <w:t xml:space="preserve"> </w:t>
      </w:r>
      <w:r w:rsidRPr="00795B34">
        <w:rPr>
          <w:color w:val="FF0000"/>
          <w:highlight w:val="white"/>
        </w:rPr>
        <w:t>title</w:t>
      </w:r>
      <w:r w:rsidRPr="00795B34">
        <w:rPr>
          <w:color w:val="0000FF"/>
          <w:highlight w:val="white"/>
        </w:rPr>
        <w:t>="Relatórios"&gt;</w:t>
      </w:r>
      <w:r w:rsidRPr="00795B34">
        <w:rPr>
          <w:highlight w:val="white"/>
        </w:rPr>
        <w:t>Relatórios</w:t>
      </w:r>
      <w:r w:rsidRPr="00795B34">
        <w:rPr>
          <w:color w:val="0000FF"/>
          <w:highlight w:val="white"/>
        </w:rPr>
        <w:t>&lt;/</w:t>
      </w:r>
      <w:r w:rsidRPr="00795B34">
        <w:rPr>
          <w:color w:val="800000"/>
          <w:highlight w:val="white"/>
        </w:rPr>
        <w:t>a</w:t>
      </w:r>
      <w:r w:rsidRPr="00795B34">
        <w:rPr>
          <w:color w:val="0000FF"/>
          <w:highlight w:val="white"/>
        </w:rPr>
        <w:t>&gt;</w:t>
      </w:r>
    </w:p>
    <w:p w14:paraId="308C202C"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li</w:t>
      </w:r>
      <w:r w:rsidRPr="00795B34">
        <w:rPr>
          <w:color w:val="0000FF"/>
          <w:highlight w:val="white"/>
        </w:rPr>
        <w:t>&gt;</w:t>
      </w:r>
    </w:p>
    <w:p w14:paraId="0ABB1340"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li</w:t>
      </w:r>
      <w:r w:rsidRPr="00795B34">
        <w:rPr>
          <w:highlight w:val="white"/>
        </w:rPr>
        <w:t xml:space="preserve"> </w:t>
      </w:r>
      <w:r w:rsidRPr="00795B34">
        <w:rPr>
          <w:color w:val="FF0000"/>
          <w:highlight w:val="yellow"/>
        </w:rPr>
        <w:t>role</w:t>
      </w:r>
      <w:r w:rsidRPr="00795B34">
        <w:rPr>
          <w:color w:val="0000FF"/>
          <w:highlight w:val="yellow"/>
        </w:rPr>
        <w:t>="menuitem"</w:t>
      </w:r>
      <w:r w:rsidRPr="00795B34">
        <w:rPr>
          <w:highlight w:val="white"/>
        </w:rPr>
        <w:t xml:space="preserve"> </w:t>
      </w:r>
      <w:r w:rsidRPr="00795B34">
        <w:rPr>
          <w:color w:val="FF0000"/>
          <w:highlight w:val="yellow"/>
        </w:rPr>
        <w:t>aria-haspopup</w:t>
      </w:r>
      <w:r w:rsidRPr="00795B34">
        <w:rPr>
          <w:color w:val="0000FF"/>
          <w:highlight w:val="yellow"/>
        </w:rPr>
        <w:t>="true"</w:t>
      </w:r>
      <w:r w:rsidRPr="00795B34">
        <w:rPr>
          <w:color w:val="0000FF"/>
          <w:highlight w:val="white"/>
        </w:rPr>
        <w:t>&gt;</w:t>
      </w:r>
    </w:p>
    <w:p w14:paraId="45DE3ADE"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a</w:t>
      </w:r>
      <w:r w:rsidRPr="00795B34">
        <w:rPr>
          <w:highlight w:val="white"/>
        </w:rPr>
        <w:t xml:space="preserve"> </w:t>
      </w:r>
      <w:r w:rsidRPr="00795B34">
        <w:rPr>
          <w:color w:val="FF0000"/>
          <w:highlight w:val="white"/>
        </w:rPr>
        <w:t>href</w:t>
      </w:r>
      <w:r w:rsidRPr="00795B34">
        <w:rPr>
          <w:color w:val="0000FF"/>
          <w:highlight w:val="white"/>
        </w:rPr>
        <w:t>="#"</w:t>
      </w:r>
      <w:r w:rsidRPr="00795B34">
        <w:rPr>
          <w:highlight w:val="white"/>
        </w:rPr>
        <w:t xml:space="preserve"> </w:t>
      </w:r>
      <w:r w:rsidRPr="00795B34">
        <w:rPr>
          <w:color w:val="FF0000"/>
          <w:highlight w:val="white"/>
        </w:rPr>
        <w:t>title</w:t>
      </w:r>
      <w:r w:rsidRPr="00795B34">
        <w:rPr>
          <w:color w:val="0000FF"/>
          <w:highlight w:val="white"/>
        </w:rPr>
        <w:t>="Cadastros"&gt;</w:t>
      </w:r>
      <w:r w:rsidRPr="00795B34">
        <w:rPr>
          <w:highlight w:val="white"/>
        </w:rPr>
        <w:t>Cadastros</w:t>
      </w:r>
      <w:r w:rsidRPr="00795B34">
        <w:rPr>
          <w:color w:val="0000FF"/>
          <w:highlight w:val="white"/>
        </w:rPr>
        <w:t>&lt;/</w:t>
      </w:r>
      <w:r w:rsidRPr="00795B34">
        <w:rPr>
          <w:color w:val="800000"/>
          <w:highlight w:val="white"/>
        </w:rPr>
        <w:t>a</w:t>
      </w:r>
      <w:r w:rsidRPr="00795B34">
        <w:rPr>
          <w:color w:val="0000FF"/>
          <w:highlight w:val="white"/>
        </w:rPr>
        <w:t>&gt;</w:t>
      </w:r>
    </w:p>
    <w:p w14:paraId="79852E76" w14:textId="77777777" w:rsidR="002B50F6" w:rsidRDefault="002B50F6" w:rsidP="5B934592">
      <w:pPr>
        <w:pStyle w:val="CodeBlock"/>
        <w:rPr>
          <w:highlight w:val="white"/>
          <w:lang w:val="en-US"/>
        </w:rPr>
      </w:pPr>
      <w:r w:rsidRPr="00795B34">
        <w:rPr>
          <w:highlight w:val="white"/>
        </w:rPr>
        <w:t xml:space="preserve">                </w:t>
      </w:r>
      <w:r>
        <w:rPr>
          <w:color w:val="0000FF"/>
          <w:highlight w:val="white"/>
          <w:lang w:val="en-US"/>
        </w:rPr>
        <w:t>&lt;</w:t>
      </w:r>
      <w:r>
        <w:rPr>
          <w:color w:val="800000"/>
          <w:highlight w:val="white"/>
          <w:lang w:val="en-US"/>
        </w:rPr>
        <w:t>ul</w:t>
      </w:r>
      <w:r>
        <w:rPr>
          <w:highlight w:val="white"/>
          <w:lang w:val="en-US"/>
        </w:rPr>
        <w:t xml:space="preserve"> </w:t>
      </w:r>
      <w:r>
        <w:rPr>
          <w:color w:val="FF0000"/>
          <w:highlight w:val="white"/>
          <w:lang w:val="en-US"/>
        </w:rPr>
        <w:t>data-test</w:t>
      </w:r>
      <w:r>
        <w:rPr>
          <w:color w:val="0000FF"/>
          <w:highlight w:val="white"/>
          <w:lang w:val="en-US"/>
        </w:rPr>
        <w:t>="true"</w:t>
      </w:r>
      <w:r>
        <w:rPr>
          <w:highlight w:val="white"/>
          <w:lang w:val="en-US"/>
        </w:rPr>
        <w:t xml:space="preserve"> </w:t>
      </w:r>
      <w:r>
        <w:rPr>
          <w:color w:val="FF0000"/>
          <w:highlight w:val="white"/>
          <w:lang w:val="en-US"/>
        </w:rPr>
        <w:t>aria-hidden</w:t>
      </w:r>
      <w:r>
        <w:rPr>
          <w:color w:val="0000FF"/>
          <w:highlight w:val="white"/>
          <w:lang w:val="en-US"/>
        </w:rPr>
        <w:t>="true"</w:t>
      </w:r>
      <w:r>
        <w:rPr>
          <w:highlight w:val="white"/>
          <w:lang w:val="en-US"/>
        </w:rPr>
        <w:t xml:space="preserve"> </w:t>
      </w:r>
      <w:r>
        <w:rPr>
          <w:color w:val="FF0000"/>
          <w:highlight w:val="white"/>
          <w:lang w:val="en-US"/>
        </w:rPr>
        <w:t>role</w:t>
      </w:r>
      <w:r>
        <w:rPr>
          <w:color w:val="0000FF"/>
          <w:highlight w:val="white"/>
          <w:lang w:val="en-US"/>
        </w:rPr>
        <w:t>="menu"&gt;</w:t>
      </w:r>
    </w:p>
    <w:p w14:paraId="05546094" w14:textId="77777777" w:rsidR="002B50F6" w:rsidRPr="00795B34" w:rsidRDefault="002B50F6" w:rsidP="5B934592">
      <w:pPr>
        <w:pStyle w:val="CodeBlock"/>
        <w:rPr>
          <w:highlight w:val="white"/>
        </w:rPr>
      </w:pPr>
      <w:r>
        <w:rPr>
          <w:highlight w:val="white"/>
          <w:lang w:val="en-US"/>
        </w:rPr>
        <w:t xml:space="preserve">                    </w:t>
      </w:r>
      <w:r w:rsidRPr="00795B34">
        <w:rPr>
          <w:color w:val="0000FF"/>
          <w:highlight w:val="white"/>
        </w:rPr>
        <w:t>&lt;</w:t>
      </w:r>
      <w:r w:rsidRPr="00795B34">
        <w:rPr>
          <w:color w:val="800000"/>
          <w:highlight w:val="white"/>
        </w:rPr>
        <w:t>li</w:t>
      </w:r>
      <w:r w:rsidRPr="00795B34">
        <w:rPr>
          <w:highlight w:val="white"/>
        </w:rPr>
        <w:t xml:space="preserve"> </w:t>
      </w:r>
      <w:r w:rsidRPr="00795B34">
        <w:rPr>
          <w:color w:val="FF0000"/>
          <w:highlight w:val="yellow"/>
        </w:rPr>
        <w:t>role</w:t>
      </w:r>
      <w:r w:rsidRPr="00795B34">
        <w:rPr>
          <w:color w:val="0000FF"/>
          <w:highlight w:val="yellow"/>
        </w:rPr>
        <w:t>="menuitem"</w:t>
      </w:r>
      <w:r w:rsidRPr="00795B34">
        <w:rPr>
          <w:color w:val="0000FF"/>
          <w:highlight w:val="white"/>
        </w:rPr>
        <w:t>&gt;&lt;</w:t>
      </w:r>
      <w:r w:rsidRPr="00795B34">
        <w:rPr>
          <w:color w:val="800000"/>
          <w:highlight w:val="white"/>
        </w:rPr>
        <w:t>a</w:t>
      </w:r>
      <w:r w:rsidRPr="00795B34">
        <w:rPr>
          <w:highlight w:val="white"/>
        </w:rPr>
        <w:t xml:space="preserve"> </w:t>
      </w:r>
      <w:r w:rsidRPr="00795B34">
        <w:rPr>
          <w:color w:val="FF0000"/>
          <w:highlight w:val="white"/>
        </w:rPr>
        <w:t>href</w:t>
      </w:r>
      <w:r w:rsidRPr="00795B34">
        <w:rPr>
          <w:color w:val="0000FF"/>
          <w:highlight w:val="white"/>
        </w:rPr>
        <w:t>="#"</w:t>
      </w:r>
      <w:r w:rsidRPr="00795B34">
        <w:rPr>
          <w:highlight w:val="white"/>
        </w:rPr>
        <w:t xml:space="preserve"> </w:t>
      </w:r>
      <w:r w:rsidRPr="00795B34">
        <w:rPr>
          <w:color w:val="FF0000"/>
          <w:highlight w:val="white"/>
        </w:rPr>
        <w:t>title</w:t>
      </w:r>
      <w:r w:rsidRPr="00795B34">
        <w:rPr>
          <w:color w:val="0000FF"/>
          <w:highlight w:val="white"/>
        </w:rPr>
        <w:t>="Código de Receita"&gt;</w:t>
      </w:r>
      <w:r w:rsidRPr="00795B34">
        <w:rPr>
          <w:highlight w:val="white"/>
        </w:rPr>
        <w:t>Código de Receita</w:t>
      </w:r>
      <w:r w:rsidRPr="00795B34">
        <w:rPr>
          <w:color w:val="0000FF"/>
          <w:highlight w:val="white"/>
        </w:rPr>
        <w:t>&lt;/</w:t>
      </w:r>
      <w:r w:rsidRPr="00795B34">
        <w:rPr>
          <w:color w:val="800000"/>
          <w:highlight w:val="white"/>
        </w:rPr>
        <w:t>a</w:t>
      </w:r>
      <w:r w:rsidRPr="00795B34">
        <w:rPr>
          <w:color w:val="0000FF"/>
          <w:highlight w:val="white"/>
        </w:rPr>
        <w:t>&gt;&lt;/</w:t>
      </w:r>
      <w:r w:rsidRPr="00795B34">
        <w:rPr>
          <w:color w:val="800000"/>
          <w:highlight w:val="white"/>
        </w:rPr>
        <w:t>li</w:t>
      </w:r>
      <w:r w:rsidRPr="00795B34">
        <w:rPr>
          <w:color w:val="0000FF"/>
          <w:highlight w:val="white"/>
        </w:rPr>
        <w:t>&gt;</w:t>
      </w:r>
    </w:p>
    <w:p w14:paraId="1109BD0C"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li</w:t>
      </w:r>
      <w:r w:rsidRPr="00795B34">
        <w:rPr>
          <w:highlight w:val="white"/>
        </w:rPr>
        <w:t xml:space="preserve"> </w:t>
      </w:r>
      <w:r w:rsidRPr="00795B34">
        <w:rPr>
          <w:color w:val="FF0000"/>
          <w:highlight w:val="yellow"/>
        </w:rPr>
        <w:t>role</w:t>
      </w:r>
      <w:r w:rsidRPr="00795B34">
        <w:rPr>
          <w:color w:val="0000FF"/>
          <w:highlight w:val="yellow"/>
        </w:rPr>
        <w:t>="menuitem"</w:t>
      </w:r>
      <w:r w:rsidRPr="00795B34">
        <w:rPr>
          <w:color w:val="0000FF"/>
          <w:highlight w:val="white"/>
        </w:rPr>
        <w:t>&gt;&lt;</w:t>
      </w:r>
      <w:r w:rsidRPr="00795B34">
        <w:rPr>
          <w:color w:val="800000"/>
          <w:highlight w:val="white"/>
        </w:rPr>
        <w:t>a</w:t>
      </w:r>
      <w:r w:rsidRPr="00795B34">
        <w:rPr>
          <w:highlight w:val="white"/>
        </w:rPr>
        <w:t xml:space="preserve"> </w:t>
      </w:r>
      <w:r w:rsidRPr="00795B34">
        <w:rPr>
          <w:color w:val="FF0000"/>
          <w:highlight w:val="white"/>
        </w:rPr>
        <w:t>href</w:t>
      </w:r>
      <w:r w:rsidRPr="00795B34">
        <w:rPr>
          <w:color w:val="0000FF"/>
          <w:highlight w:val="white"/>
        </w:rPr>
        <w:t>="#"</w:t>
      </w:r>
      <w:r w:rsidRPr="00795B34">
        <w:rPr>
          <w:highlight w:val="white"/>
        </w:rPr>
        <w:t xml:space="preserve"> </w:t>
      </w:r>
      <w:r w:rsidRPr="00795B34">
        <w:rPr>
          <w:color w:val="FF0000"/>
          <w:highlight w:val="white"/>
        </w:rPr>
        <w:t>title</w:t>
      </w:r>
      <w:r w:rsidRPr="00795B34">
        <w:rPr>
          <w:color w:val="0000FF"/>
          <w:highlight w:val="white"/>
        </w:rPr>
        <w:t>="Domínios"&gt;</w:t>
      </w:r>
      <w:r w:rsidRPr="00795B34">
        <w:rPr>
          <w:highlight w:val="white"/>
        </w:rPr>
        <w:t>Domínios</w:t>
      </w:r>
      <w:r w:rsidRPr="00795B34">
        <w:rPr>
          <w:color w:val="0000FF"/>
          <w:highlight w:val="white"/>
        </w:rPr>
        <w:t>&lt;/</w:t>
      </w:r>
      <w:r w:rsidRPr="00795B34">
        <w:rPr>
          <w:color w:val="800000"/>
          <w:highlight w:val="white"/>
        </w:rPr>
        <w:t>a</w:t>
      </w:r>
      <w:r w:rsidRPr="00795B34">
        <w:rPr>
          <w:color w:val="0000FF"/>
          <w:highlight w:val="white"/>
        </w:rPr>
        <w:t>&gt;&lt;/</w:t>
      </w:r>
      <w:r w:rsidRPr="00795B34">
        <w:rPr>
          <w:color w:val="800000"/>
          <w:highlight w:val="white"/>
        </w:rPr>
        <w:t>li</w:t>
      </w:r>
      <w:r w:rsidRPr="00795B34">
        <w:rPr>
          <w:color w:val="0000FF"/>
          <w:highlight w:val="white"/>
        </w:rPr>
        <w:t>&gt;</w:t>
      </w:r>
    </w:p>
    <w:p w14:paraId="3DA64070"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li</w:t>
      </w:r>
      <w:r w:rsidRPr="00795B34">
        <w:rPr>
          <w:highlight w:val="white"/>
        </w:rPr>
        <w:t xml:space="preserve"> </w:t>
      </w:r>
      <w:r w:rsidRPr="00795B34">
        <w:rPr>
          <w:color w:val="FF0000"/>
          <w:highlight w:val="yellow"/>
        </w:rPr>
        <w:t>role</w:t>
      </w:r>
      <w:r w:rsidRPr="00795B34">
        <w:rPr>
          <w:color w:val="0000FF"/>
          <w:highlight w:val="yellow"/>
        </w:rPr>
        <w:t>="menuitem"</w:t>
      </w:r>
      <w:r w:rsidRPr="00795B34">
        <w:rPr>
          <w:color w:val="0000FF"/>
          <w:highlight w:val="white"/>
        </w:rPr>
        <w:t>&gt;&lt;</w:t>
      </w:r>
      <w:r w:rsidRPr="00795B34">
        <w:rPr>
          <w:color w:val="800000"/>
          <w:highlight w:val="white"/>
        </w:rPr>
        <w:t>a</w:t>
      </w:r>
      <w:r w:rsidRPr="00795B34">
        <w:rPr>
          <w:highlight w:val="white"/>
        </w:rPr>
        <w:t xml:space="preserve"> </w:t>
      </w:r>
      <w:r w:rsidRPr="00795B34">
        <w:rPr>
          <w:color w:val="FF0000"/>
          <w:highlight w:val="white"/>
        </w:rPr>
        <w:t>href</w:t>
      </w:r>
      <w:r w:rsidRPr="00795B34">
        <w:rPr>
          <w:color w:val="0000FF"/>
          <w:highlight w:val="white"/>
        </w:rPr>
        <w:t>="#"</w:t>
      </w:r>
      <w:r w:rsidRPr="00795B34">
        <w:rPr>
          <w:highlight w:val="white"/>
        </w:rPr>
        <w:t xml:space="preserve"> </w:t>
      </w:r>
      <w:r w:rsidRPr="00795B34">
        <w:rPr>
          <w:color w:val="FF0000"/>
          <w:highlight w:val="white"/>
        </w:rPr>
        <w:t>title</w:t>
      </w:r>
      <w:r w:rsidRPr="00795B34">
        <w:rPr>
          <w:color w:val="0000FF"/>
          <w:highlight w:val="white"/>
        </w:rPr>
        <w:t>="Usuário Bancário"&gt;</w:t>
      </w:r>
      <w:r w:rsidRPr="00795B34">
        <w:rPr>
          <w:highlight w:val="white"/>
        </w:rPr>
        <w:t>Usuário Bancário</w:t>
      </w:r>
      <w:r w:rsidRPr="00795B34">
        <w:rPr>
          <w:color w:val="0000FF"/>
          <w:highlight w:val="white"/>
        </w:rPr>
        <w:t>&lt;/</w:t>
      </w:r>
      <w:r w:rsidRPr="00795B34">
        <w:rPr>
          <w:color w:val="800000"/>
          <w:highlight w:val="white"/>
        </w:rPr>
        <w:t>a</w:t>
      </w:r>
      <w:r w:rsidRPr="00795B34">
        <w:rPr>
          <w:color w:val="0000FF"/>
          <w:highlight w:val="white"/>
        </w:rPr>
        <w:t>&gt;&lt;/</w:t>
      </w:r>
      <w:r w:rsidRPr="00795B34">
        <w:rPr>
          <w:color w:val="800000"/>
          <w:highlight w:val="white"/>
        </w:rPr>
        <w:t>li</w:t>
      </w:r>
      <w:r w:rsidRPr="00795B34">
        <w:rPr>
          <w:color w:val="0000FF"/>
          <w:highlight w:val="white"/>
        </w:rPr>
        <w:t>&gt;</w:t>
      </w:r>
    </w:p>
    <w:p w14:paraId="2E02E2AE"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ul</w:t>
      </w:r>
      <w:r w:rsidRPr="00795B34">
        <w:rPr>
          <w:color w:val="0000FF"/>
          <w:highlight w:val="white"/>
        </w:rPr>
        <w:t>&gt;</w:t>
      </w:r>
    </w:p>
    <w:p w14:paraId="3FBEE675" w14:textId="77777777" w:rsidR="002B50F6" w:rsidRPr="00795B34" w:rsidRDefault="002B50F6" w:rsidP="5B934592">
      <w:pPr>
        <w:pStyle w:val="CodeBlock"/>
        <w:rPr>
          <w:highlight w:val="white"/>
        </w:rPr>
      </w:pPr>
      <w:r w:rsidRPr="00795B34">
        <w:rPr>
          <w:highlight w:val="white"/>
        </w:rPr>
        <w:t xml:space="preserve">            </w:t>
      </w:r>
      <w:r w:rsidRPr="00795B34">
        <w:rPr>
          <w:color w:val="0000FF"/>
          <w:highlight w:val="white"/>
        </w:rPr>
        <w:t>&lt;/</w:t>
      </w:r>
      <w:r w:rsidRPr="00795B34">
        <w:rPr>
          <w:color w:val="800000"/>
          <w:highlight w:val="white"/>
        </w:rPr>
        <w:t>li</w:t>
      </w:r>
      <w:r w:rsidRPr="00795B34">
        <w:rPr>
          <w:color w:val="0000FF"/>
          <w:highlight w:val="white"/>
        </w:rPr>
        <w:t>&gt;</w:t>
      </w:r>
    </w:p>
    <w:p w14:paraId="199BE7A7" w14:textId="77777777" w:rsidR="002B50F6" w:rsidRPr="00795B34" w:rsidRDefault="002B50F6" w:rsidP="5B934592">
      <w:pPr>
        <w:pStyle w:val="CodeBlock"/>
        <w:rPr>
          <w:color w:val="0000FF"/>
        </w:rPr>
      </w:pPr>
      <w:r w:rsidRPr="00795B34">
        <w:rPr>
          <w:color w:val="0000FF"/>
          <w:highlight w:val="white"/>
        </w:rPr>
        <w:t>&lt;/</w:t>
      </w:r>
      <w:r w:rsidRPr="00795B34">
        <w:rPr>
          <w:color w:val="800000"/>
          <w:highlight w:val="white"/>
        </w:rPr>
        <w:t>nav</w:t>
      </w:r>
      <w:r w:rsidRPr="00795B34">
        <w:rPr>
          <w:color w:val="0000FF"/>
          <w:highlight w:val="white"/>
        </w:rPr>
        <w:t>&gt;</w:t>
      </w:r>
    </w:p>
    <w:p w14:paraId="0D12C0A5" w14:textId="108C7EF0" w:rsidR="002B50F6" w:rsidRDefault="002B50F6" w:rsidP="5B934592">
      <w:pPr>
        <w:pStyle w:val="Legenda"/>
      </w:pPr>
      <w:bookmarkStart w:id="296" w:name="_Toc372544165"/>
      <w:r>
        <w:t xml:space="preserve">Listagem </w:t>
      </w:r>
      <w:r>
        <w:fldChar w:fldCharType="begin"/>
      </w:r>
      <w:r>
        <w:instrText xml:space="preserve"> SEQ Listagem \* ARABIC </w:instrText>
      </w:r>
      <w:r>
        <w:fldChar w:fldCharType="separate"/>
      </w:r>
      <w:r w:rsidR="00A551CF">
        <w:rPr>
          <w:noProof/>
        </w:rPr>
        <w:t>43</w:t>
      </w:r>
      <w:r>
        <w:fldChar w:fldCharType="end"/>
      </w:r>
      <w:r>
        <w:t xml:space="preserve"> Exemplo de menu de navegação e a hierarquia de roles</w:t>
      </w:r>
      <w:bookmarkEnd w:id="296"/>
    </w:p>
    <w:p w14:paraId="149AC537" w14:textId="77777777" w:rsidR="002B50F6" w:rsidRPr="002B50F6" w:rsidRDefault="002B50F6" w:rsidP="5B934592"/>
    <w:p w14:paraId="23753EA7" w14:textId="77777777" w:rsidR="002B50F6" w:rsidRPr="00DD4041" w:rsidRDefault="002B50F6" w:rsidP="5B934592">
      <w:r>
        <w:t xml:space="preserve">A referência completa de roles disponíveis pode ser encontrada na seção </w:t>
      </w:r>
      <w:r w:rsidRPr="001729AC">
        <w:rPr>
          <w:b/>
        </w:rPr>
        <w:t>referências</w:t>
      </w:r>
      <w:r>
        <w:t xml:space="preserve"> deste documento</w:t>
      </w:r>
    </w:p>
    <w:p w14:paraId="63F155CC" w14:textId="77777777" w:rsidR="002B50F6" w:rsidRPr="00DF383C" w:rsidRDefault="002B50F6" w:rsidP="5B934592"/>
    <w:p w14:paraId="79CC8A60" w14:textId="77777777" w:rsidR="00A028ED" w:rsidRDefault="00A028ED">
      <w:pPr>
        <w:spacing w:before="0" w:after="200"/>
        <w:rPr>
          <w:rFonts w:eastAsiaTheme="minorHAnsi"/>
          <w:color w:val="008AC8"/>
          <w:sz w:val="24"/>
        </w:rPr>
      </w:pPr>
      <w:r>
        <w:br w:type="page"/>
      </w:r>
    </w:p>
    <w:p w14:paraId="3C7557BD" w14:textId="141EB9DA" w:rsidR="002B50F6" w:rsidRDefault="002B50F6" w:rsidP="5B934592">
      <w:pPr>
        <w:pStyle w:val="Heading4Num"/>
      </w:pPr>
      <w:r w:rsidRPr="00DF383C">
        <w:lastRenderedPageBreak/>
        <w:t>ASP.NET e Aria</w:t>
      </w:r>
    </w:p>
    <w:p w14:paraId="5C2B333F"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7CB3C553" w14:textId="77777777" w:rsidR="002B50F6" w:rsidRPr="00DF383C" w:rsidRDefault="002B50F6" w:rsidP="5B934592">
      <w:r w:rsidRPr="00DF383C">
        <w:t xml:space="preserve">O editor de </w:t>
      </w:r>
      <w:r w:rsidRPr="00DF383C">
        <w:rPr>
          <w:b/>
        </w:rPr>
        <w:t>HTML</w:t>
      </w:r>
      <w:r w:rsidRPr="00DF383C">
        <w:t xml:space="preserve"> do </w:t>
      </w:r>
      <w:r w:rsidRPr="00DF383C">
        <w:rPr>
          <w:b/>
        </w:rPr>
        <w:t>Visual Studio 2012</w:t>
      </w:r>
      <w:r w:rsidRPr="00DF383C">
        <w:t xml:space="preserve"> e </w:t>
      </w:r>
      <w:r w:rsidRPr="00DF383C">
        <w:rPr>
          <w:b/>
        </w:rPr>
        <w:t>ASP.NET 4.5</w:t>
      </w:r>
      <w:r w:rsidRPr="00DF383C">
        <w:t xml:space="preserve"> traz habilitado o </w:t>
      </w:r>
      <w:r w:rsidRPr="00DF383C">
        <w:rPr>
          <w:i/>
        </w:rPr>
        <w:t>intellisense</w:t>
      </w:r>
      <w:r w:rsidRPr="00DF383C">
        <w:t xml:space="preserve"> para facilitar as atribuições de Roles as </w:t>
      </w:r>
      <w:r w:rsidRPr="00DF383C">
        <w:rPr>
          <w:i/>
        </w:rPr>
        <w:t>tags</w:t>
      </w:r>
      <w:r w:rsidRPr="00DF383C">
        <w:t xml:space="preserve"> do </w:t>
      </w:r>
      <w:r w:rsidRPr="00DF383C">
        <w:rPr>
          <w:b/>
        </w:rPr>
        <w:t>HTML</w:t>
      </w:r>
      <w:r w:rsidRPr="00DF383C">
        <w:t>, conforme figura abaixo:</w:t>
      </w:r>
    </w:p>
    <w:p w14:paraId="17A5EEED" w14:textId="77777777" w:rsidR="002B50F6" w:rsidRPr="00DF383C" w:rsidRDefault="002B50F6" w:rsidP="5B934592"/>
    <w:p w14:paraId="53CBB19E" w14:textId="77777777" w:rsidR="002B50F6" w:rsidRDefault="002B50F6" w:rsidP="5B934592">
      <w:pPr>
        <w:keepNext/>
        <w:jc w:val="center"/>
      </w:pPr>
      <w:r w:rsidRPr="00DF383C">
        <w:rPr>
          <w:noProof/>
          <w:lang w:eastAsia="pt-BR"/>
        </w:rPr>
        <w:drawing>
          <wp:inline distT="0" distB="0" distL="0" distR="0" wp14:anchorId="264096A3" wp14:editId="3A373719">
            <wp:extent cx="4848860" cy="208534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48860" cy="2085340"/>
                    </a:xfrm>
                    <a:prstGeom prst="rect">
                      <a:avLst/>
                    </a:prstGeom>
                    <a:noFill/>
                    <a:ln>
                      <a:noFill/>
                    </a:ln>
                  </pic:spPr>
                </pic:pic>
              </a:graphicData>
            </a:graphic>
          </wp:inline>
        </w:drawing>
      </w:r>
    </w:p>
    <w:p w14:paraId="4869EB17" w14:textId="77777777" w:rsidR="002B50F6" w:rsidRPr="00DF383C" w:rsidRDefault="002B50F6" w:rsidP="5B934592">
      <w:pPr>
        <w:pStyle w:val="Legenda"/>
      </w:pPr>
      <w:bookmarkStart w:id="297" w:name="_Toc372544071"/>
      <w:r>
        <w:t xml:space="preserve">Figura </w:t>
      </w:r>
      <w:r>
        <w:fldChar w:fldCharType="begin"/>
      </w:r>
      <w:r>
        <w:instrText xml:space="preserve"> SEQ Figura \* ARABIC </w:instrText>
      </w:r>
      <w:r>
        <w:fldChar w:fldCharType="separate"/>
      </w:r>
      <w:r w:rsidR="00A551CF">
        <w:rPr>
          <w:noProof/>
        </w:rPr>
        <w:t>28</w:t>
      </w:r>
      <w:r>
        <w:fldChar w:fldCharType="end"/>
      </w:r>
      <w:r>
        <w:t xml:space="preserve"> Exemplo de Intellisense do padrão ARIA no Visual Studio 2012</w:t>
      </w:r>
      <w:bookmarkEnd w:id="297"/>
    </w:p>
    <w:p w14:paraId="226CB264" w14:textId="77777777" w:rsidR="002B50F6" w:rsidRDefault="002B50F6" w:rsidP="5B934592"/>
    <w:p w14:paraId="622F43BF" w14:textId="3F04626C" w:rsidR="00AB1A29" w:rsidRDefault="002B50F6" w:rsidP="5B934592">
      <w:r>
        <w:t xml:space="preserve">Um ponto de atenção é que o recurso de intellisense está associado direto ao DOCTYPE da página. Para que seja visualizado, a opção deve estar selecionada para </w:t>
      </w:r>
      <w:r w:rsidRPr="007B280C">
        <w:rPr>
          <w:b/>
        </w:rPr>
        <w:t>HTML5.</w:t>
      </w:r>
    </w:p>
    <w:p w14:paraId="4A46F158" w14:textId="77777777" w:rsidR="00AB1A29" w:rsidRPr="00C81F04" w:rsidRDefault="00AB1A29" w:rsidP="5B934592"/>
    <w:p w14:paraId="1EA59995" w14:textId="77777777" w:rsidR="00AB1A29" w:rsidRPr="0020496F" w:rsidRDefault="00AB1A29" w:rsidP="5B934592">
      <w:pPr>
        <w:pStyle w:val="Heading3Numbered"/>
      </w:pPr>
      <w:bookmarkStart w:id="298" w:name="_Toc354765328"/>
      <w:bookmarkStart w:id="299" w:name="_Toc372543985"/>
      <w:r w:rsidRPr="0020496F">
        <w:t>Verifique a acessibilidade através de ferramentas</w:t>
      </w:r>
      <w:bookmarkEnd w:id="292"/>
      <w:bookmarkEnd w:id="298"/>
      <w:bookmarkEnd w:id="299"/>
    </w:p>
    <w:p w14:paraId="5D49B365"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5201B016" w14:textId="77777777" w:rsidR="00AB1A29" w:rsidRPr="0020496F" w:rsidRDefault="00AB1A29" w:rsidP="5B934592">
      <w:r w:rsidRPr="0020496F">
        <w:t>Após a página ou aplicação web ser concluída, faz-se necessário verificar se as regras implementadas estão de acordo com o esperado. É comum que durante o desenvolvimento de muitas páginas que algum controle ou alguma regra deixe de ser atendida. Existem ferramentas, tanto web quanto o próprio Visual Studio para facilitar este processo de verificação.</w:t>
      </w:r>
    </w:p>
    <w:p w14:paraId="25CD165C" w14:textId="77777777" w:rsidR="00AB1A29" w:rsidRPr="0020496F" w:rsidRDefault="00AB1A29" w:rsidP="5B934592"/>
    <w:p w14:paraId="47DF7D25" w14:textId="77777777" w:rsidR="00AB1A29" w:rsidRPr="0020496F" w:rsidRDefault="00AB1A29" w:rsidP="5B934592">
      <w:pPr>
        <w:pStyle w:val="Identado"/>
      </w:pPr>
      <w:r w:rsidRPr="0020496F">
        <w:lastRenderedPageBreak/>
        <w:t>Visual Studio</w:t>
      </w:r>
    </w:p>
    <w:p w14:paraId="63D0D758" w14:textId="77777777" w:rsidR="00AB1A29" w:rsidRPr="0020496F" w:rsidRDefault="00AB1A29" w:rsidP="5B934592">
      <w:r w:rsidRPr="0020496F">
        <w:t xml:space="preserve">O Visual Studio traz a possibilidade de verificar as regras de acessibilidade em páginas HTML durante o tempo de desenvolvimento.  Neste recurso, estão disponíveis as seguintes opção de verificação: </w:t>
      </w:r>
    </w:p>
    <w:p w14:paraId="5DE2422E" w14:textId="77777777" w:rsidR="00AB1A29" w:rsidRPr="0020496F" w:rsidRDefault="00AB1A29" w:rsidP="5B934592">
      <w:pPr>
        <w:spacing w:before="0" w:after="200"/>
      </w:pPr>
    </w:p>
    <w:tbl>
      <w:tblPr>
        <w:tblStyle w:val="Tabelacomgrade"/>
        <w:tblW w:w="0" w:type="auto"/>
        <w:tblLook w:val="04A0" w:firstRow="1" w:lastRow="0" w:firstColumn="1" w:lastColumn="0" w:noHBand="0" w:noVBand="1"/>
      </w:tblPr>
      <w:tblGrid>
        <w:gridCol w:w="2970"/>
        <w:gridCol w:w="6390"/>
      </w:tblGrid>
      <w:tr w:rsidR="00AB1A29" w:rsidRPr="0020496F" w14:paraId="6FD17B20" w14:textId="77777777" w:rsidTr="5B934592">
        <w:trPr>
          <w:cnfStyle w:val="100000000000" w:firstRow="1" w:lastRow="0" w:firstColumn="0" w:lastColumn="0" w:oddVBand="0" w:evenVBand="0" w:oddHBand="0" w:evenHBand="0" w:firstRowFirstColumn="0" w:firstRowLastColumn="0" w:lastRowFirstColumn="0" w:lastRowLastColumn="0"/>
        </w:trPr>
        <w:tc>
          <w:tcPr>
            <w:tcW w:w="2970" w:type="dxa"/>
          </w:tcPr>
          <w:p w14:paraId="4C11B82D" w14:textId="77777777" w:rsidR="00AB1A29" w:rsidRPr="0020496F" w:rsidRDefault="00AB1A29" w:rsidP="5B934592"/>
        </w:tc>
        <w:tc>
          <w:tcPr>
            <w:tcW w:w="6390" w:type="dxa"/>
          </w:tcPr>
          <w:p w14:paraId="5ED36B8A" w14:textId="77777777" w:rsidR="00AB1A29" w:rsidRPr="0020496F" w:rsidRDefault="00AB1A29" w:rsidP="5B934592">
            <w:r w:rsidRPr="0020496F">
              <w:t>Descrição</w:t>
            </w:r>
          </w:p>
        </w:tc>
      </w:tr>
      <w:tr w:rsidR="00AB1A29" w:rsidRPr="0020496F" w14:paraId="2024ECE1" w14:textId="77777777" w:rsidTr="5B934592">
        <w:tc>
          <w:tcPr>
            <w:tcW w:w="2970" w:type="dxa"/>
          </w:tcPr>
          <w:p w14:paraId="526D6D57" w14:textId="77777777" w:rsidR="00AB1A29" w:rsidRPr="0020496F" w:rsidRDefault="00AB1A29" w:rsidP="5B934592">
            <w:r w:rsidRPr="0020496F">
              <w:t>WCAG 1 – Priority 1</w:t>
            </w:r>
          </w:p>
        </w:tc>
        <w:tc>
          <w:tcPr>
            <w:tcW w:w="6390" w:type="dxa"/>
          </w:tcPr>
          <w:p w14:paraId="4B08800A" w14:textId="77777777" w:rsidR="00AB1A29" w:rsidRPr="0020496F" w:rsidRDefault="00AB1A29" w:rsidP="5B934592">
            <w:r w:rsidRPr="0020496F">
              <w:t>Avalia o conteúdo baseado nas regras do acessibilidade com prioridade 1. Segundo o W3C, essas regras precisam ser atendidas Assim, está opção de verificação é obrigatória</w:t>
            </w:r>
          </w:p>
        </w:tc>
      </w:tr>
      <w:tr w:rsidR="00AB1A29" w:rsidRPr="0020496F" w14:paraId="01BC277C" w14:textId="77777777" w:rsidTr="5B934592">
        <w:tc>
          <w:tcPr>
            <w:tcW w:w="2970" w:type="dxa"/>
          </w:tcPr>
          <w:p w14:paraId="43A04722" w14:textId="77777777" w:rsidR="00AB1A29" w:rsidRPr="0020496F" w:rsidRDefault="00AB1A29" w:rsidP="5B934592">
            <w:r w:rsidRPr="0020496F">
              <w:t>WCAG 1 – Priority 2</w:t>
            </w:r>
          </w:p>
        </w:tc>
        <w:tc>
          <w:tcPr>
            <w:tcW w:w="6390" w:type="dxa"/>
          </w:tcPr>
          <w:p w14:paraId="76D5C38E" w14:textId="77777777" w:rsidR="00AB1A29" w:rsidRPr="0020496F" w:rsidRDefault="00AB1A29" w:rsidP="5B934592">
            <w:r w:rsidRPr="0020496F">
              <w:t>Avalia o conteúdo baseado nas regras do acessibilidade com prioridade 2. São regras que deveriam ser atendidas.</w:t>
            </w:r>
          </w:p>
        </w:tc>
      </w:tr>
      <w:tr w:rsidR="00AB1A29" w:rsidRPr="0020496F" w14:paraId="1C407DF6" w14:textId="77777777" w:rsidTr="5B934592">
        <w:tc>
          <w:tcPr>
            <w:tcW w:w="2970" w:type="dxa"/>
          </w:tcPr>
          <w:p w14:paraId="2A436E21" w14:textId="77777777" w:rsidR="00AB1A29" w:rsidRPr="0020496F" w:rsidRDefault="00AB1A29" w:rsidP="5B934592">
            <w:r w:rsidRPr="0020496F">
              <w:t>Access Board Section 508</w:t>
            </w:r>
          </w:p>
        </w:tc>
        <w:tc>
          <w:tcPr>
            <w:tcW w:w="6390" w:type="dxa"/>
          </w:tcPr>
          <w:p w14:paraId="77E4B6AA" w14:textId="77777777" w:rsidR="00AB1A29" w:rsidRPr="0020496F" w:rsidRDefault="00AB1A29" w:rsidP="5B934592">
            <w:pPr>
              <w:keepNext/>
            </w:pPr>
            <w:r w:rsidRPr="0020496F">
              <w:t>São um conjunto de regras requeridas pelo governo americano para pessoas com necessidades especiais.</w:t>
            </w:r>
            <w:r w:rsidRPr="0020496F">
              <w:br/>
            </w:r>
          </w:p>
        </w:tc>
      </w:tr>
    </w:tbl>
    <w:p w14:paraId="712D16EA" w14:textId="6578AC0F" w:rsidR="00AB1A29" w:rsidRPr="0020496F" w:rsidRDefault="00AB1A29" w:rsidP="5B934592">
      <w:pPr>
        <w:pStyle w:val="Legenda"/>
      </w:pPr>
      <w:bookmarkStart w:id="300" w:name="_Toc354735919"/>
      <w:bookmarkStart w:id="301" w:name="_Toc372544106"/>
      <w:r>
        <w:t xml:space="preserve">Tabela </w:t>
      </w:r>
      <w:r>
        <w:fldChar w:fldCharType="begin"/>
      </w:r>
      <w:r>
        <w:instrText xml:space="preserve"> SEQ Tabela \* ARABIC </w:instrText>
      </w:r>
      <w:r>
        <w:fldChar w:fldCharType="separate"/>
      </w:r>
      <w:r w:rsidR="00A551CF">
        <w:rPr>
          <w:noProof/>
        </w:rPr>
        <w:t>11</w:t>
      </w:r>
      <w:r>
        <w:fldChar w:fldCharType="end"/>
      </w:r>
      <w:r>
        <w:t xml:space="preserve"> Tipos de regras de acessibilidade do WCAG</w:t>
      </w:r>
      <w:bookmarkEnd w:id="300"/>
      <w:bookmarkEnd w:id="301"/>
    </w:p>
    <w:p w14:paraId="2979AD32" w14:textId="2C2A3CC6" w:rsidR="00260BCF" w:rsidRDefault="00260BCF" w:rsidP="5B934592">
      <w:pPr>
        <w:spacing w:before="0" w:after="200"/>
      </w:pPr>
      <w:r>
        <w:br w:type="page"/>
      </w:r>
    </w:p>
    <w:p w14:paraId="4AF5D573" w14:textId="77777777" w:rsidR="00AB1A29" w:rsidRPr="0020496F" w:rsidRDefault="00AB1A29" w:rsidP="5B934592">
      <w:r w:rsidRPr="0020496F">
        <w:lastRenderedPageBreak/>
        <w:t>Para executar a verificação no Visual Studio, são necessários os seguintes passos:</w:t>
      </w:r>
    </w:p>
    <w:p w14:paraId="540A7E68" w14:textId="77777777" w:rsidR="00AB1A29" w:rsidRPr="0020496F" w:rsidRDefault="00AB1A29" w:rsidP="004D35D1">
      <w:pPr>
        <w:pStyle w:val="PargrafodaLista"/>
        <w:numPr>
          <w:ilvl w:val="0"/>
          <w:numId w:val="27"/>
        </w:numPr>
      </w:pPr>
      <w:r w:rsidRPr="0020496F">
        <w:t xml:space="preserve">Em cima do projeto, clicar com o botão direito e escolher a opção </w:t>
      </w:r>
      <w:r w:rsidRPr="00D86487">
        <w:rPr>
          <w:b/>
        </w:rPr>
        <w:t>Check Accessibility</w:t>
      </w:r>
    </w:p>
    <w:p w14:paraId="31A04F9F" w14:textId="77777777" w:rsidR="00AB1A29" w:rsidRDefault="00AB1A29" w:rsidP="5B934592">
      <w:pPr>
        <w:keepNext/>
        <w:jc w:val="center"/>
      </w:pPr>
      <w:r w:rsidRPr="0020496F">
        <w:rPr>
          <w:noProof/>
          <w:lang w:eastAsia="pt-BR"/>
        </w:rPr>
        <mc:AlternateContent>
          <mc:Choice Requires="wps">
            <w:drawing>
              <wp:anchor distT="0" distB="0" distL="114300" distR="114300" simplePos="0" relativeHeight="251689472" behindDoc="0" locked="0" layoutInCell="1" allowOverlap="1" wp14:anchorId="705F83FA" wp14:editId="734984DC">
                <wp:simplePos x="0" y="0"/>
                <wp:positionH relativeFrom="column">
                  <wp:posOffset>1280160</wp:posOffset>
                </wp:positionH>
                <wp:positionV relativeFrom="paragraph">
                  <wp:posOffset>1729105</wp:posOffset>
                </wp:positionV>
                <wp:extent cx="3375660" cy="259080"/>
                <wp:effectExtent l="0" t="0" r="15240" b="26670"/>
                <wp:wrapNone/>
                <wp:docPr id="23" name="Rectangle 23"/>
                <wp:cNvGraphicFramePr/>
                <a:graphic xmlns:a="http://schemas.openxmlformats.org/drawingml/2006/main">
                  <a:graphicData uri="http://schemas.microsoft.com/office/word/2010/wordprocessingShape">
                    <wps:wsp>
                      <wps:cNvSpPr/>
                      <wps:spPr>
                        <a:xfrm>
                          <a:off x="0" y="0"/>
                          <a:ext cx="337566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3F928" id="Rectangle 23" o:spid="_x0000_s1026" style="position:absolute;margin-left:100.8pt;margin-top:136.15pt;width:265.8pt;height:20.4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xQmQIAAIc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" filled="f" strokecolor="red" strokeweight="2pt"/>
            </w:pict>
          </mc:Fallback>
        </mc:AlternateContent>
      </w:r>
      <w:r w:rsidRPr="0020496F">
        <w:rPr>
          <w:noProof/>
          <w:lang w:eastAsia="pt-BR"/>
        </w:rPr>
        <w:drawing>
          <wp:inline distT="0" distB="0" distL="0" distR="0" wp14:anchorId="731B6C72" wp14:editId="667AD066">
            <wp:extent cx="3406140" cy="30403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6140" cy="3040380"/>
                    </a:xfrm>
                    <a:prstGeom prst="rect">
                      <a:avLst/>
                    </a:prstGeom>
                    <a:noFill/>
                    <a:ln>
                      <a:noFill/>
                    </a:ln>
                  </pic:spPr>
                </pic:pic>
              </a:graphicData>
            </a:graphic>
          </wp:inline>
        </w:drawing>
      </w:r>
    </w:p>
    <w:p w14:paraId="6E1B598E" w14:textId="3045074E" w:rsidR="00AB1A29" w:rsidRPr="0020496F" w:rsidRDefault="00AB1A29" w:rsidP="5B934592">
      <w:pPr>
        <w:pStyle w:val="Legenda"/>
      </w:pPr>
      <w:bookmarkStart w:id="302" w:name="_Toc354735892"/>
      <w:bookmarkStart w:id="303" w:name="_Toc372544072"/>
      <w:r>
        <w:t xml:space="preserve">Figura </w:t>
      </w:r>
      <w:r>
        <w:fldChar w:fldCharType="begin"/>
      </w:r>
      <w:r>
        <w:instrText xml:space="preserve"> SEQ Figura \* ARABIC </w:instrText>
      </w:r>
      <w:r>
        <w:fldChar w:fldCharType="separate"/>
      </w:r>
      <w:r w:rsidR="00A551CF">
        <w:rPr>
          <w:noProof/>
        </w:rPr>
        <w:t>29</w:t>
      </w:r>
      <w:r>
        <w:fldChar w:fldCharType="end"/>
      </w:r>
      <w:r>
        <w:t xml:space="preserve"> Menu que dá acesso à validação de acessibilidade</w:t>
      </w:r>
      <w:bookmarkEnd w:id="302"/>
      <w:bookmarkEnd w:id="303"/>
    </w:p>
    <w:p w14:paraId="2A4791C7" w14:textId="77777777" w:rsidR="00AB1A29" w:rsidRPr="0020496F" w:rsidRDefault="00AB1A29" w:rsidP="5B934592"/>
    <w:p w14:paraId="0116FB8D" w14:textId="77777777" w:rsidR="00AB1A29" w:rsidRPr="0020496F" w:rsidRDefault="00AB1A29" w:rsidP="5B934592">
      <w:r w:rsidRPr="0020496F">
        <w:t xml:space="preserve">2 – As recomendações e pontos de atenção são </w:t>
      </w:r>
      <w:r>
        <w:t>listados</w:t>
      </w:r>
      <w:r w:rsidRPr="0020496F">
        <w:t xml:space="preserve"> na janela abaixo:</w:t>
      </w:r>
    </w:p>
    <w:p w14:paraId="69BD0DBD" w14:textId="77777777" w:rsidR="00AB1A29" w:rsidRDefault="00AB1A29" w:rsidP="5B934592">
      <w:pPr>
        <w:keepNext/>
        <w:jc w:val="center"/>
      </w:pPr>
      <w:r w:rsidRPr="0020496F">
        <w:rPr>
          <w:noProof/>
          <w:lang w:eastAsia="pt-BR"/>
        </w:rPr>
        <w:drawing>
          <wp:inline distT="0" distB="0" distL="0" distR="0" wp14:anchorId="1CB3ABE8" wp14:editId="1099C93A">
            <wp:extent cx="5943600" cy="1666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66875"/>
                    </a:xfrm>
                    <a:prstGeom prst="rect">
                      <a:avLst/>
                    </a:prstGeom>
                  </pic:spPr>
                </pic:pic>
              </a:graphicData>
            </a:graphic>
          </wp:inline>
        </w:drawing>
      </w:r>
    </w:p>
    <w:p w14:paraId="14C4EA60" w14:textId="6335F94D" w:rsidR="00AB1A29" w:rsidRPr="0020496F" w:rsidRDefault="00AB1A29" w:rsidP="5B934592">
      <w:pPr>
        <w:pStyle w:val="Legenda"/>
      </w:pPr>
      <w:bookmarkStart w:id="304" w:name="_Toc354735893"/>
      <w:bookmarkStart w:id="305" w:name="_Toc372544073"/>
      <w:r>
        <w:t xml:space="preserve">Figura </w:t>
      </w:r>
      <w:r>
        <w:fldChar w:fldCharType="begin"/>
      </w:r>
      <w:r>
        <w:instrText xml:space="preserve"> SEQ Figura \* ARABIC </w:instrText>
      </w:r>
      <w:r>
        <w:fldChar w:fldCharType="separate"/>
      </w:r>
      <w:r w:rsidR="00A551CF">
        <w:rPr>
          <w:noProof/>
        </w:rPr>
        <w:t>30</w:t>
      </w:r>
      <w:r>
        <w:fldChar w:fldCharType="end"/>
      </w:r>
      <w:r>
        <w:t xml:space="preserve"> Recomendações sobre acessibilidade na janela do Visual Studio</w:t>
      </w:r>
      <w:bookmarkEnd w:id="304"/>
      <w:bookmarkEnd w:id="305"/>
    </w:p>
    <w:p w14:paraId="6160143A" w14:textId="77777777" w:rsidR="00AB1A29" w:rsidRPr="0020496F" w:rsidRDefault="00AB1A29" w:rsidP="5B934592"/>
    <w:p w14:paraId="3DF4ED7B" w14:textId="4BF9420D" w:rsidR="00AB1A29" w:rsidRPr="0020496F" w:rsidRDefault="00AB1A29" w:rsidP="5B934592">
      <w:r w:rsidRPr="0020496F">
        <w:t>Contudo, as ferramentas de validação server como parâmetro inicial de análise sobre quais controles ou estrutura podem apresentar problemas de conformidade com as regras básicas de acessibilidade</w:t>
      </w:r>
      <w:r w:rsidR="002B50F6">
        <w:t xml:space="preserve"> citadas neste guia.</w:t>
      </w:r>
      <w:r w:rsidRPr="0020496F">
        <w:t xml:space="preserve"> </w:t>
      </w:r>
      <w:r w:rsidR="002B50F6">
        <w:t xml:space="preserve">O </w:t>
      </w:r>
      <w:r w:rsidR="002B50F6" w:rsidRPr="0020496F">
        <w:t>julgamento</w:t>
      </w:r>
      <w:r w:rsidRPr="0020496F">
        <w:t xml:space="preserve"> deve ficar a </w:t>
      </w:r>
      <w:r w:rsidRPr="00D86487">
        <w:rPr>
          <w:b/>
        </w:rPr>
        <w:t>cargo do desenvolvedor</w:t>
      </w:r>
      <w:r w:rsidRPr="0020496F">
        <w:t>.</w:t>
      </w:r>
    </w:p>
    <w:p w14:paraId="78475D8C" w14:textId="77777777" w:rsidR="00AB1A29" w:rsidRPr="0020496F" w:rsidRDefault="00AB1A29" w:rsidP="5B934592"/>
    <w:p w14:paraId="054620F5" w14:textId="77777777" w:rsidR="00AB1A29" w:rsidRPr="0020496F" w:rsidRDefault="00AB1A29" w:rsidP="5B934592">
      <w:pPr>
        <w:pStyle w:val="Heading2Numbered"/>
      </w:pPr>
      <w:bookmarkStart w:id="306" w:name="_Toc354637867"/>
      <w:bookmarkStart w:id="307" w:name="_Toc354765329"/>
      <w:bookmarkStart w:id="308" w:name="_Toc372543986"/>
      <w:bookmarkStart w:id="309" w:name="OLE_LINK9"/>
      <w:bookmarkStart w:id="310" w:name="OLE_LINK10"/>
      <w:r w:rsidRPr="0020496F">
        <w:lastRenderedPageBreak/>
        <w:t>Interface com o usuário</w:t>
      </w:r>
      <w:bookmarkEnd w:id="306"/>
      <w:bookmarkEnd w:id="307"/>
      <w:bookmarkEnd w:id="308"/>
    </w:p>
    <w:p w14:paraId="6E6B1857" w14:textId="77777777" w:rsidR="00AB1A29" w:rsidRPr="009464A4" w:rsidRDefault="00AB1A29" w:rsidP="5B934592">
      <w:pPr>
        <w:pStyle w:val="Heading3Numbered"/>
      </w:pPr>
      <w:bookmarkStart w:id="311" w:name="_Toc354637868"/>
      <w:bookmarkStart w:id="312" w:name="_Toc354765330"/>
      <w:bookmarkStart w:id="313" w:name="_Toc372543987"/>
      <w:bookmarkEnd w:id="309"/>
      <w:bookmarkEnd w:id="310"/>
      <w:r w:rsidRPr="009464A4">
        <w:t>Identidade &amp; Padrão Visual</w:t>
      </w:r>
      <w:bookmarkEnd w:id="311"/>
      <w:bookmarkEnd w:id="312"/>
      <w:bookmarkEnd w:id="313"/>
    </w:p>
    <w:p w14:paraId="6298296A" w14:textId="77777777" w:rsidR="00042D9B" w:rsidRPr="00FD7FCB" w:rsidRDefault="00042D9B" w:rsidP="00042D9B">
      <w:pPr>
        <w:rPr>
          <w:b/>
        </w:rPr>
      </w:pPr>
      <w:r w:rsidRPr="00FD7FCB">
        <w:rPr>
          <w:b/>
        </w:rPr>
        <w:t xml:space="preserve">Aplica-se a: </w:t>
      </w:r>
      <w:r>
        <w:rPr>
          <w:b/>
        </w:rPr>
        <w:t>WEB FORMS</w:t>
      </w:r>
      <w:r w:rsidRPr="00FD7FCB">
        <w:rPr>
          <w:b/>
        </w:rPr>
        <w:t xml:space="preserve"> e MVC</w:t>
      </w:r>
    </w:p>
    <w:p w14:paraId="1D91AA6F" w14:textId="77777777" w:rsidR="00AB1A29" w:rsidRPr="0020496F" w:rsidRDefault="00AB1A29" w:rsidP="5B934592">
      <w:r w:rsidRPr="0020496F">
        <w:t>Durante o levantamento de requisitos, foi informado que uma das fabricas que trabalham em conjunto com a SEFAZ-SP desenvolveu um guia de identidade visual e sugere sua utilização para os projetos Webs.</w:t>
      </w:r>
    </w:p>
    <w:p w14:paraId="67FE5D62" w14:textId="77777777" w:rsidR="00AB1A29" w:rsidRDefault="00AB1A29" w:rsidP="5B934592">
      <w:r w:rsidRPr="0020496F">
        <w:t>Dentre os pontos abordados no documento, são relevantes citar:</w:t>
      </w:r>
    </w:p>
    <w:p w14:paraId="77C51924" w14:textId="77777777" w:rsidR="0002288F" w:rsidRPr="0020496F" w:rsidRDefault="0002288F" w:rsidP="5B934592"/>
    <w:p w14:paraId="1E69BC8E" w14:textId="6978AEEA" w:rsidR="0002288F" w:rsidRPr="0002288F" w:rsidRDefault="00AB1A29" w:rsidP="004D35D1">
      <w:pPr>
        <w:pStyle w:val="PargrafodaLista"/>
        <w:numPr>
          <w:ilvl w:val="0"/>
          <w:numId w:val="28"/>
        </w:numPr>
        <w:rPr>
          <w:b/>
        </w:rPr>
      </w:pPr>
      <w:r w:rsidRPr="0002288F">
        <w:rPr>
          <w:b/>
        </w:rPr>
        <w:t>Iconografia Padrão</w:t>
      </w:r>
      <w:r w:rsidR="0002288F">
        <w:rPr>
          <w:b/>
        </w:rPr>
        <w:t xml:space="preserve"> - </w:t>
      </w:r>
      <w:r w:rsidR="0002288F">
        <w:t>Conjunto de ícones para padronizar ações comuns</w:t>
      </w:r>
    </w:p>
    <w:p w14:paraId="43793371" w14:textId="12487F36" w:rsidR="0002288F" w:rsidRPr="0002288F" w:rsidRDefault="00AB1A29" w:rsidP="004D35D1">
      <w:pPr>
        <w:pStyle w:val="PargrafodaLista"/>
        <w:numPr>
          <w:ilvl w:val="0"/>
          <w:numId w:val="28"/>
        </w:numPr>
        <w:rPr>
          <w:b/>
        </w:rPr>
      </w:pPr>
      <w:r w:rsidRPr="0002288F">
        <w:rPr>
          <w:b/>
        </w:rPr>
        <w:t>Botões</w:t>
      </w:r>
      <w:r w:rsidR="0002288F" w:rsidRPr="0002288F">
        <w:rPr>
          <w:b/>
        </w:rPr>
        <w:t xml:space="preserve"> </w:t>
      </w:r>
      <w:r w:rsidR="0002288F">
        <w:rPr>
          <w:b/>
        </w:rPr>
        <w:t>–</w:t>
      </w:r>
      <w:r w:rsidR="0002288F" w:rsidRPr="0002288F">
        <w:rPr>
          <w:b/>
        </w:rPr>
        <w:t xml:space="preserve"> </w:t>
      </w:r>
      <w:r w:rsidR="0002288F">
        <w:t>Divididos em duas categorias:  botões de ação principal e retrocesso</w:t>
      </w:r>
    </w:p>
    <w:p w14:paraId="37DE85FC" w14:textId="6F374E5E" w:rsidR="00AB1A29" w:rsidRPr="0020496F" w:rsidRDefault="0002288F" w:rsidP="004D35D1">
      <w:pPr>
        <w:pStyle w:val="PargrafodaLista"/>
        <w:numPr>
          <w:ilvl w:val="0"/>
          <w:numId w:val="28"/>
        </w:numPr>
      </w:pPr>
      <w:r w:rsidRPr="0002288F">
        <w:rPr>
          <w:b/>
        </w:rPr>
        <w:t xml:space="preserve">Códigos para </w:t>
      </w:r>
      <w:r w:rsidR="00AB1A29" w:rsidRPr="0002288F">
        <w:rPr>
          <w:b/>
        </w:rPr>
        <w:t>partes da Home Page</w:t>
      </w:r>
      <w:r>
        <w:t xml:space="preserve"> – Códigos HTML que definem padrões como Cabeçalho e Rodapé</w:t>
      </w:r>
    </w:p>
    <w:p w14:paraId="6EC6D894" w14:textId="0068EA51" w:rsidR="00AB1A29" w:rsidRPr="0002288F" w:rsidRDefault="00AB1A29" w:rsidP="004D35D1">
      <w:pPr>
        <w:pStyle w:val="PargrafodaLista"/>
        <w:numPr>
          <w:ilvl w:val="0"/>
          <w:numId w:val="28"/>
        </w:numPr>
        <w:rPr>
          <w:b/>
        </w:rPr>
      </w:pPr>
      <w:r w:rsidRPr="0002288F">
        <w:rPr>
          <w:b/>
        </w:rPr>
        <w:t>Padrão de estilo (Folha CSS)</w:t>
      </w:r>
      <w:r w:rsidR="0002288F">
        <w:rPr>
          <w:b/>
        </w:rPr>
        <w:t xml:space="preserve"> </w:t>
      </w:r>
      <w:r w:rsidR="0002288F">
        <w:t>–</w:t>
      </w:r>
      <w:r w:rsidR="0002288F">
        <w:rPr>
          <w:b/>
        </w:rPr>
        <w:t xml:space="preserve"> </w:t>
      </w:r>
      <w:r w:rsidR="0002288F">
        <w:t>Estilos contendo a padronização visual e como utiliza-los</w:t>
      </w:r>
    </w:p>
    <w:p w14:paraId="5D6FA345" w14:textId="4F89702E" w:rsidR="00AB1A29" w:rsidRPr="0002288F" w:rsidRDefault="002B50F6" w:rsidP="004D35D1">
      <w:pPr>
        <w:pStyle w:val="PargrafodaLista"/>
        <w:numPr>
          <w:ilvl w:val="0"/>
          <w:numId w:val="28"/>
        </w:numPr>
        <w:rPr>
          <w:b/>
        </w:rPr>
      </w:pPr>
      <w:r w:rsidRPr="0002288F">
        <w:rPr>
          <w:b/>
        </w:rPr>
        <w:t>Formulários</w:t>
      </w:r>
      <w:r>
        <w:rPr>
          <w:b/>
        </w:rPr>
        <w:t xml:space="preserve"> </w:t>
      </w:r>
      <w:r>
        <w:t>-</w:t>
      </w:r>
      <w:r w:rsidR="0002288F">
        <w:t xml:space="preserve"> Recomendações de como utilizar formulários</w:t>
      </w:r>
    </w:p>
    <w:p w14:paraId="1ED77180" w14:textId="41B1F6D5" w:rsidR="00AB1A29" w:rsidRPr="0020496F" w:rsidRDefault="00AB1A29" w:rsidP="004D35D1">
      <w:pPr>
        <w:pStyle w:val="PargrafodaLista"/>
        <w:numPr>
          <w:ilvl w:val="0"/>
          <w:numId w:val="28"/>
        </w:numPr>
      </w:pPr>
      <w:r w:rsidRPr="0002288F">
        <w:rPr>
          <w:b/>
        </w:rPr>
        <w:t>Uso do Accordion</w:t>
      </w:r>
      <w:r w:rsidR="0002288F" w:rsidRPr="0002288F">
        <w:rPr>
          <w:b/>
        </w:rPr>
        <w:t xml:space="preserve"> e Abas</w:t>
      </w:r>
      <w:r w:rsidR="0002288F">
        <w:t xml:space="preserve"> – Elementos </w:t>
      </w:r>
      <w:r w:rsidR="003F3DEC">
        <w:t>visuais utilizados na composição da interface e qual código utilizar.</w:t>
      </w:r>
    </w:p>
    <w:p w14:paraId="45F85C09" w14:textId="77777777" w:rsidR="00AB1A29" w:rsidRPr="0020496F" w:rsidRDefault="00AB1A29" w:rsidP="5B934592"/>
    <w:p w14:paraId="63EF9D15" w14:textId="77777777" w:rsidR="00AB1A29" w:rsidRPr="0020496F" w:rsidRDefault="00AB1A29" w:rsidP="5B934592">
      <w:r w:rsidRPr="0020496F">
        <w:t>É recomendado que esse manual de identidade visual seja utilizado durante o processo de desenho e desenvolvimento da aplicação Web</w:t>
      </w:r>
    </w:p>
    <w:p w14:paraId="1C2069F9" w14:textId="77777777" w:rsidR="00260BCF" w:rsidRDefault="00260BCF" w:rsidP="5B934592">
      <w:pPr>
        <w:spacing w:before="0" w:after="200"/>
        <w:rPr>
          <w:rFonts w:eastAsiaTheme="minorHAnsi"/>
          <w:color w:val="008AC8"/>
          <w:sz w:val="28"/>
          <w:szCs w:val="28"/>
        </w:rPr>
      </w:pPr>
      <w:bookmarkStart w:id="314" w:name="_Toc354765331"/>
      <w:bookmarkStart w:id="315" w:name="_Toc354765332"/>
      <w:bookmarkStart w:id="316" w:name="_Toc354765333"/>
      <w:bookmarkEnd w:id="314"/>
      <w:bookmarkEnd w:id="315"/>
      <w:r>
        <w:br w:type="page"/>
      </w:r>
    </w:p>
    <w:p w14:paraId="3733E156" w14:textId="004CC4A4" w:rsidR="00AB1A29" w:rsidRDefault="00AB1A29" w:rsidP="5B934592">
      <w:pPr>
        <w:pStyle w:val="Heading3Numbered"/>
      </w:pPr>
      <w:bookmarkStart w:id="317" w:name="_Toc372543988"/>
      <w:r>
        <w:lastRenderedPageBreak/>
        <w:t>Biblioteca de Estilos e Scripts</w:t>
      </w:r>
      <w:bookmarkEnd w:id="316"/>
      <w:bookmarkEnd w:id="317"/>
    </w:p>
    <w:p w14:paraId="2E30B420" w14:textId="77777777" w:rsidR="00A028ED" w:rsidRPr="00FD7FCB" w:rsidRDefault="00A028ED" w:rsidP="00A028ED">
      <w:pPr>
        <w:rPr>
          <w:b/>
        </w:rPr>
      </w:pPr>
      <w:r w:rsidRPr="00FD7FCB">
        <w:rPr>
          <w:b/>
        </w:rPr>
        <w:t xml:space="preserve">Aplica-se a: </w:t>
      </w:r>
      <w:r>
        <w:rPr>
          <w:b/>
        </w:rPr>
        <w:t>WEB FORMS</w:t>
      </w:r>
      <w:r w:rsidRPr="00FD7FCB">
        <w:rPr>
          <w:b/>
        </w:rPr>
        <w:t xml:space="preserve"> e MVC</w:t>
      </w:r>
    </w:p>
    <w:p w14:paraId="5C586134" w14:textId="77777777" w:rsidR="00AB1A29" w:rsidRPr="0020496F" w:rsidRDefault="00AB1A29" w:rsidP="5B934592">
      <w:pPr>
        <w:pStyle w:val="Identado"/>
      </w:pPr>
      <w:r w:rsidRPr="0020496F">
        <w:t>Utilize os arquivos externos</w:t>
      </w:r>
    </w:p>
    <w:p w14:paraId="4595F43D" w14:textId="21F18FD7" w:rsidR="00AB1A29" w:rsidRDefault="00AB1A29" w:rsidP="5B934592">
      <w:r>
        <w:t>Não é recomendado manter o código de SCRIPT e ESTILO junto a página</w:t>
      </w:r>
      <w:r w:rsidR="003F3DEC">
        <w:t>, também chamado de código INLINE</w:t>
      </w:r>
      <w:r>
        <w:t xml:space="preserve">.  O </w:t>
      </w:r>
      <w:r w:rsidR="003F3DEC">
        <w:t>recomendado</w:t>
      </w:r>
      <w:r>
        <w:t xml:space="preserve"> é que os códigos e estilos sejam salvos em arquivos externos e de preferência versionados. Dessa maneira, é possível fazer uso do CACHE para armazenar em memória e reduzir a idas ao servidor.</w:t>
      </w:r>
    </w:p>
    <w:p w14:paraId="24C794AA" w14:textId="77777777" w:rsidR="00AB1A29" w:rsidRPr="0020496F" w:rsidRDefault="00AB1A29" w:rsidP="5B934592"/>
    <w:p w14:paraId="179F02B2" w14:textId="5D9320EE" w:rsidR="00AB1A29" w:rsidRPr="0020496F" w:rsidRDefault="002B50F6" w:rsidP="5B934592">
      <w:pPr>
        <w:pStyle w:val="Identado"/>
      </w:pPr>
      <w:r w:rsidRPr="00DF383C">
        <w:t>Combine arquivos de estilos e script</w:t>
      </w:r>
      <w:r>
        <w:t xml:space="preserve"> e remova espaços em branco</w:t>
      </w:r>
      <w:r w:rsidRPr="0020496F" w:rsidDel="002B50F6">
        <w:t xml:space="preserve"> </w:t>
      </w:r>
    </w:p>
    <w:p w14:paraId="26AC81BF" w14:textId="2766EC04" w:rsidR="002B50F6" w:rsidRPr="00DF383C" w:rsidRDefault="002B50F6" w:rsidP="5B934592">
      <w:r w:rsidRPr="00DF383C">
        <w:t xml:space="preserve">Como recomendado anteriormente, o ideal é que scripts e estilos estejam disponíveis em arquivos externo para fazer uso do CACHE. </w:t>
      </w:r>
    </w:p>
    <w:p w14:paraId="42FA466B" w14:textId="77777777" w:rsidR="002B50F6" w:rsidRPr="00DF383C" w:rsidRDefault="002B50F6" w:rsidP="5B934592">
      <w:r w:rsidRPr="00DF383C">
        <w:t>Para reduzir a quantidade de Requests ao servidor, recomenda-se que os arquivos sejam concatenados para que a quantidade de Requests seja reduzida e o mesmo armazenado em memória.</w:t>
      </w:r>
    </w:p>
    <w:p w14:paraId="166C3C08" w14:textId="77777777" w:rsidR="002B50F6" w:rsidRPr="00DF383C" w:rsidRDefault="002B50F6" w:rsidP="5B934592">
      <w:r w:rsidRPr="00DF383C">
        <w:t>Essa recomendação deve ser implementada no ambiente de produção. Para o ambiente de desenvolvimento e facilitar o entendimento, pode-se manter em arquivos distintos.</w:t>
      </w:r>
    </w:p>
    <w:p w14:paraId="5147CB7B" w14:textId="77777777" w:rsidR="002B50F6" w:rsidRPr="00DF383C" w:rsidRDefault="002B50F6" w:rsidP="5B934592">
      <w:r w:rsidRPr="00DF383C">
        <w:t>No ASP.NET 4.5, esse recurs</w:t>
      </w:r>
      <w:r>
        <w:t>o pode ser implementado com um recurso chamado</w:t>
      </w:r>
      <w:r w:rsidRPr="00DF383C">
        <w:t xml:space="preserve"> </w:t>
      </w:r>
      <w:r w:rsidRPr="00DF383C">
        <w:rPr>
          <w:b/>
        </w:rPr>
        <w:t>Bundling.</w:t>
      </w:r>
    </w:p>
    <w:p w14:paraId="4A561FF3" w14:textId="77777777" w:rsidR="002B50F6" w:rsidRPr="00DF383C" w:rsidRDefault="002B50F6" w:rsidP="5B934592"/>
    <w:p w14:paraId="65148730" w14:textId="07B46133" w:rsidR="002B50F6" w:rsidRPr="00DF383C" w:rsidRDefault="002B50F6" w:rsidP="5B934592">
      <w:r>
        <w:t>Uma segunda recomendação é r</w:t>
      </w:r>
      <w:r w:rsidRPr="00DF383C">
        <w:t>emover os espaços em brancos e comentários dos arquivos em produção diminuem o tamanho do arquivo e faz com que seu download seja executado com maior desempenho</w:t>
      </w:r>
    </w:p>
    <w:p w14:paraId="5F933B70" w14:textId="77777777" w:rsidR="002B50F6" w:rsidRPr="00DF383C" w:rsidRDefault="002B50F6" w:rsidP="5B934592">
      <w:r w:rsidRPr="00DF383C">
        <w:t>O ASP.NET 4.5 es</w:t>
      </w:r>
      <w:r>
        <w:t xml:space="preserve">te recurso é implementado com um recurso chamado </w:t>
      </w:r>
      <w:r w:rsidRPr="00DF383C">
        <w:rPr>
          <w:b/>
        </w:rPr>
        <w:t>Minification.</w:t>
      </w:r>
    </w:p>
    <w:p w14:paraId="2E5C3352" w14:textId="77777777" w:rsidR="002B50F6" w:rsidRDefault="002B50F6" w:rsidP="5B934592">
      <w:r>
        <w:t>A tabela abaixo apresenta uma comparação de desempenho obtido após a aplicação das técnicas mencionadas:</w:t>
      </w:r>
    </w:p>
    <w:p w14:paraId="4B7E8CAF" w14:textId="7CAF51B4" w:rsidR="00260BCF" w:rsidRDefault="00260BCF" w:rsidP="5B934592">
      <w:r>
        <w:br w:type="page"/>
      </w:r>
    </w:p>
    <w:tbl>
      <w:tblPr>
        <w:tblStyle w:val="Tabelacomgrade"/>
        <w:tblW w:w="0" w:type="auto"/>
        <w:tblLook w:val="04A0" w:firstRow="1" w:lastRow="0" w:firstColumn="1" w:lastColumn="0" w:noHBand="0" w:noVBand="1"/>
      </w:tblPr>
      <w:tblGrid>
        <w:gridCol w:w="2340"/>
        <w:gridCol w:w="2340"/>
        <w:gridCol w:w="2340"/>
        <w:gridCol w:w="2340"/>
      </w:tblGrid>
      <w:tr w:rsidR="002B50F6" w14:paraId="05BFF418" w14:textId="77777777" w:rsidTr="5B934592">
        <w:trPr>
          <w:cnfStyle w:val="100000000000" w:firstRow="1" w:lastRow="0" w:firstColumn="0" w:lastColumn="0" w:oddVBand="0" w:evenVBand="0" w:oddHBand="0" w:evenHBand="0" w:firstRowFirstColumn="0" w:firstRowLastColumn="0" w:lastRowFirstColumn="0" w:lastRowLastColumn="0"/>
        </w:trPr>
        <w:tc>
          <w:tcPr>
            <w:tcW w:w="2340" w:type="dxa"/>
          </w:tcPr>
          <w:p w14:paraId="31D4878F" w14:textId="77777777" w:rsidR="002B50F6" w:rsidRDefault="002B50F6" w:rsidP="5B934592"/>
        </w:tc>
        <w:tc>
          <w:tcPr>
            <w:tcW w:w="2340" w:type="dxa"/>
          </w:tcPr>
          <w:p w14:paraId="416156AF" w14:textId="77777777" w:rsidR="002B50F6" w:rsidRDefault="002B50F6" w:rsidP="5B934592">
            <w:r>
              <w:t>Com B/M</w:t>
            </w:r>
          </w:p>
        </w:tc>
        <w:tc>
          <w:tcPr>
            <w:tcW w:w="2340" w:type="dxa"/>
          </w:tcPr>
          <w:p w14:paraId="4E475A54" w14:textId="77777777" w:rsidR="002B50F6" w:rsidRDefault="002B50F6" w:rsidP="5B934592">
            <w:r>
              <w:t>Sem B/M</w:t>
            </w:r>
          </w:p>
        </w:tc>
        <w:tc>
          <w:tcPr>
            <w:tcW w:w="2340" w:type="dxa"/>
          </w:tcPr>
          <w:p w14:paraId="226131CB" w14:textId="77777777" w:rsidR="002B50F6" w:rsidRDefault="002B50F6" w:rsidP="5B934592">
            <w:r>
              <w:t>Mudança</w:t>
            </w:r>
          </w:p>
        </w:tc>
      </w:tr>
      <w:tr w:rsidR="002B50F6" w14:paraId="5B32F2F3" w14:textId="77777777" w:rsidTr="5B934592">
        <w:tc>
          <w:tcPr>
            <w:tcW w:w="2340" w:type="dxa"/>
          </w:tcPr>
          <w:p w14:paraId="3003EACD" w14:textId="77777777" w:rsidR="002B50F6" w:rsidRDefault="002B50F6" w:rsidP="5B934592">
            <w:r>
              <w:t>Quantidade de Requests</w:t>
            </w:r>
          </w:p>
        </w:tc>
        <w:tc>
          <w:tcPr>
            <w:tcW w:w="2340" w:type="dxa"/>
          </w:tcPr>
          <w:p w14:paraId="21538926" w14:textId="77777777" w:rsidR="002B50F6" w:rsidRDefault="002B50F6" w:rsidP="5B934592">
            <w:r>
              <w:t>9</w:t>
            </w:r>
          </w:p>
        </w:tc>
        <w:tc>
          <w:tcPr>
            <w:tcW w:w="2340" w:type="dxa"/>
          </w:tcPr>
          <w:p w14:paraId="1CC14602" w14:textId="77777777" w:rsidR="002B50F6" w:rsidRDefault="002B50F6" w:rsidP="5B934592">
            <w:r>
              <w:t>34</w:t>
            </w:r>
          </w:p>
        </w:tc>
        <w:tc>
          <w:tcPr>
            <w:tcW w:w="2340" w:type="dxa"/>
          </w:tcPr>
          <w:p w14:paraId="3DA76DFA" w14:textId="77777777" w:rsidR="002B50F6" w:rsidRDefault="002B50F6" w:rsidP="5B934592">
            <w:r>
              <w:t>256%</w:t>
            </w:r>
          </w:p>
        </w:tc>
      </w:tr>
      <w:tr w:rsidR="002B50F6" w14:paraId="7A7CCAEF" w14:textId="77777777" w:rsidTr="5B934592">
        <w:tc>
          <w:tcPr>
            <w:tcW w:w="2340" w:type="dxa"/>
          </w:tcPr>
          <w:p w14:paraId="4C9F3A08" w14:textId="77777777" w:rsidR="002B50F6" w:rsidRDefault="002B50F6" w:rsidP="5B934592">
            <w:r>
              <w:t>KB enviados</w:t>
            </w:r>
          </w:p>
        </w:tc>
        <w:tc>
          <w:tcPr>
            <w:tcW w:w="2340" w:type="dxa"/>
          </w:tcPr>
          <w:p w14:paraId="13821203" w14:textId="77777777" w:rsidR="002B50F6" w:rsidRDefault="002B50F6" w:rsidP="5B934592">
            <w:r w:rsidRPr="00F710E2">
              <w:t xml:space="preserve">3.26 </w:t>
            </w:r>
          </w:p>
        </w:tc>
        <w:tc>
          <w:tcPr>
            <w:tcW w:w="2340" w:type="dxa"/>
          </w:tcPr>
          <w:p w14:paraId="7FF9AD0A" w14:textId="77777777" w:rsidR="002B50F6" w:rsidRDefault="002B50F6" w:rsidP="5B934592">
            <w:r w:rsidRPr="00F710E2">
              <w:t xml:space="preserve">11.92 </w:t>
            </w:r>
          </w:p>
        </w:tc>
        <w:tc>
          <w:tcPr>
            <w:tcW w:w="2340" w:type="dxa"/>
          </w:tcPr>
          <w:p w14:paraId="2870626D" w14:textId="77777777" w:rsidR="002B50F6" w:rsidRDefault="002B50F6" w:rsidP="5B934592">
            <w:r w:rsidRPr="00F710E2">
              <w:t>266%</w:t>
            </w:r>
          </w:p>
        </w:tc>
      </w:tr>
      <w:tr w:rsidR="002B50F6" w14:paraId="6F868C39" w14:textId="77777777" w:rsidTr="5B934592">
        <w:tc>
          <w:tcPr>
            <w:tcW w:w="2340" w:type="dxa"/>
          </w:tcPr>
          <w:p w14:paraId="20821CC6" w14:textId="77777777" w:rsidR="002B50F6" w:rsidRDefault="002B50F6" w:rsidP="5B934592">
            <w:r>
              <w:t>KB Recebidos</w:t>
            </w:r>
          </w:p>
        </w:tc>
        <w:tc>
          <w:tcPr>
            <w:tcW w:w="2340" w:type="dxa"/>
          </w:tcPr>
          <w:p w14:paraId="3A96ABC6" w14:textId="77777777" w:rsidR="002B50F6" w:rsidRDefault="002B50F6" w:rsidP="5B934592">
            <w:r w:rsidRPr="009202A1">
              <w:t xml:space="preserve">388.51 </w:t>
            </w:r>
          </w:p>
        </w:tc>
        <w:tc>
          <w:tcPr>
            <w:tcW w:w="2340" w:type="dxa"/>
          </w:tcPr>
          <w:p w14:paraId="4148AE96" w14:textId="77777777" w:rsidR="002B50F6" w:rsidRDefault="002B50F6" w:rsidP="5B934592">
            <w:r w:rsidRPr="009202A1">
              <w:t xml:space="preserve">530 </w:t>
            </w:r>
          </w:p>
        </w:tc>
        <w:tc>
          <w:tcPr>
            <w:tcW w:w="2340" w:type="dxa"/>
          </w:tcPr>
          <w:p w14:paraId="1C5E7A4D" w14:textId="77777777" w:rsidR="002B50F6" w:rsidRDefault="002B50F6" w:rsidP="5B934592">
            <w:r w:rsidRPr="009202A1">
              <w:t>36%</w:t>
            </w:r>
          </w:p>
        </w:tc>
      </w:tr>
      <w:tr w:rsidR="002B50F6" w14:paraId="7B96096F" w14:textId="77777777" w:rsidTr="5B934592">
        <w:tc>
          <w:tcPr>
            <w:tcW w:w="2340" w:type="dxa"/>
          </w:tcPr>
          <w:p w14:paraId="17BE6603" w14:textId="77777777" w:rsidR="002B50F6" w:rsidRDefault="002B50F6" w:rsidP="5B934592">
            <w:r>
              <w:t>Tempo de carregamento</w:t>
            </w:r>
          </w:p>
        </w:tc>
        <w:tc>
          <w:tcPr>
            <w:tcW w:w="2340" w:type="dxa"/>
          </w:tcPr>
          <w:p w14:paraId="7E5C4BF1" w14:textId="77777777" w:rsidR="002B50F6" w:rsidRDefault="002B50F6" w:rsidP="5B934592">
            <w:r w:rsidRPr="00AB7EFE">
              <w:t xml:space="preserve">510 MS </w:t>
            </w:r>
          </w:p>
        </w:tc>
        <w:tc>
          <w:tcPr>
            <w:tcW w:w="2340" w:type="dxa"/>
          </w:tcPr>
          <w:p w14:paraId="35DA4800" w14:textId="77777777" w:rsidR="002B50F6" w:rsidRDefault="002B50F6" w:rsidP="5B934592">
            <w:r w:rsidRPr="00AB7EFE">
              <w:t xml:space="preserve">780 MS </w:t>
            </w:r>
          </w:p>
        </w:tc>
        <w:tc>
          <w:tcPr>
            <w:tcW w:w="2340" w:type="dxa"/>
          </w:tcPr>
          <w:p w14:paraId="1208EDC3" w14:textId="77777777" w:rsidR="002B50F6" w:rsidRDefault="002B50F6" w:rsidP="5B934592">
            <w:r w:rsidRPr="00AB7EFE">
              <w:t>53%</w:t>
            </w:r>
          </w:p>
        </w:tc>
      </w:tr>
    </w:tbl>
    <w:p w14:paraId="45F4DEFC" w14:textId="77777777" w:rsidR="002B50F6" w:rsidRDefault="002B50F6" w:rsidP="5B934592">
      <w:pPr>
        <w:pStyle w:val="Legenda"/>
      </w:pPr>
      <w:bookmarkStart w:id="318" w:name="_Toc372544107"/>
      <w:r>
        <w:t xml:space="preserve">Tabela </w:t>
      </w:r>
      <w:r>
        <w:fldChar w:fldCharType="begin"/>
      </w:r>
      <w:r>
        <w:instrText xml:space="preserve"> SEQ Tabela \* ARABIC </w:instrText>
      </w:r>
      <w:r>
        <w:fldChar w:fldCharType="separate"/>
      </w:r>
      <w:r w:rsidR="00A551CF">
        <w:rPr>
          <w:noProof/>
        </w:rPr>
        <w:t>12</w:t>
      </w:r>
      <w:r>
        <w:fldChar w:fldCharType="end"/>
      </w:r>
      <w:r>
        <w:t xml:space="preserve"> Desempenho obtido após a aplicação de scripts através do </w:t>
      </w:r>
      <w:r w:rsidRPr="00694396">
        <w:rPr>
          <w:i/>
        </w:rPr>
        <w:t>Bundling</w:t>
      </w:r>
      <w:r>
        <w:t xml:space="preserve"> e </w:t>
      </w:r>
      <w:r w:rsidRPr="00694396">
        <w:rPr>
          <w:i/>
        </w:rPr>
        <w:t>Minification</w:t>
      </w:r>
      <w:r>
        <w:t xml:space="preserve"> do ASP.NET</w:t>
      </w:r>
      <w:bookmarkEnd w:id="318"/>
    </w:p>
    <w:p w14:paraId="5E1B4688" w14:textId="77777777" w:rsidR="002B50F6" w:rsidRDefault="002B50F6" w:rsidP="5B934592"/>
    <w:p w14:paraId="3F1F662C" w14:textId="0926CF8E" w:rsidR="002B50F6" w:rsidRDefault="002B50F6" w:rsidP="5B934592">
      <w:r>
        <w:t xml:space="preserve">A seção </w:t>
      </w:r>
      <w:r w:rsidRPr="0038061A">
        <w:rPr>
          <w:b/>
        </w:rPr>
        <w:t>apêndice</w:t>
      </w:r>
      <w:r>
        <w:rPr>
          <w:b/>
        </w:rPr>
        <w:t xml:space="preserve"> </w:t>
      </w:r>
      <w:r>
        <w:t xml:space="preserve">contém códigos de exemplo para implementar o recurso acima em aplicações </w:t>
      </w:r>
      <w:r w:rsidRPr="005E2188">
        <w:rPr>
          <w:b/>
        </w:rPr>
        <w:t>Web Forms</w:t>
      </w:r>
      <w:r w:rsidR="003F4CBD">
        <w:rPr>
          <w:b/>
        </w:rPr>
        <w:t>,</w:t>
      </w:r>
      <w:r w:rsidR="003F4CBD" w:rsidRPr="003F4CBD">
        <w:t xml:space="preserve"> já que para o ASP.NET MVC, o uso é nativo</w:t>
      </w:r>
      <w:r w:rsidR="00751666">
        <w:t xml:space="preserve"> e pode ser encontrado pré-configurado no arquivo Global.asax</w:t>
      </w:r>
      <w:r>
        <w:t>.</w:t>
      </w:r>
    </w:p>
    <w:p w14:paraId="21E3E4A4" w14:textId="7B6986A2" w:rsidR="00260BCF" w:rsidRDefault="00260BCF" w:rsidP="5B934592"/>
    <w:p w14:paraId="392C32E1" w14:textId="77777777" w:rsidR="00AB1A29" w:rsidRDefault="00AB1A29" w:rsidP="5B934592">
      <w:pPr>
        <w:pStyle w:val="Identado"/>
      </w:pPr>
      <w:r w:rsidRPr="0020496F">
        <w:t>Adicione um versionamento nos arquivos externos</w:t>
      </w:r>
    </w:p>
    <w:p w14:paraId="0B947C4B" w14:textId="77777777" w:rsidR="001648C8" w:rsidRPr="00FD7FCB" w:rsidRDefault="001648C8" w:rsidP="001648C8">
      <w:pPr>
        <w:rPr>
          <w:b/>
        </w:rPr>
      </w:pPr>
      <w:r w:rsidRPr="00FD7FCB">
        <w:rPr>
          <w:b/>
        </w:rPr>
        <w:t xml:space="preserve">Aplica-se a: </w:t>
      </w:r>
      <w:r>
        <w:rPr>
          <w:b/>
        </w:rPr>
        <w:t>WEB FORMS</w:t>
      </w:r>
      <w:r w:rsidRPr="00FD7FCB">
        <w:rPr>
          <w:b/>
        </w:rPr>
        <w:t xml:space="preserve"> e MVC</w:t>
      </w:r>
    </w:p>
    <w:p w14:paraId="6FA8A7F2" w14:textId="77777777" w:rsidR="00AB1A29" w:rsidRDefault="00AB1A29" w:rsidP="5B934592">
      <w:r w:rsidRPr="0020496F">
        <w:t xml:space="preserve">Como dito anteriormente, os arquivos de scripts e estilos devem ser mantidos externos para se fazer uso dos benefícios do CACHE. Entretanto, é recomendado que seja adicionado um número de versionamento ao nome do mesmo (Ex: SEFAZ-js-1.0.js) para quando o mesmo for alterado, esse valor seja incrementado para 1.1 e o novo arquivo seja </w:t>
      </w:r>
      <w:r>
        <w:t>atualizado</w:t>
      </w:r>
      <w:r w:rsidRPr="0020496F">
        <w:t xml:space="preserve"> ao CACHE novamente.</w:t>
      </w:r>
    </w:p>
    <w:p w14:paraId="304847B4" w14:textId="77777777" w:rsidR="00260BCF" w:rsidRPr="0020496F" w:rsidRDefault="00260BCF" w:rsidP="5B934592"/>
    <w:p w14:paraId="343FD052" w14:textId="77777777" w:rsidR="00AB1A29" w:rsidRPr="0020496F" w:rsidRDefault="00AB1A29" w:rsidP="5B934592">
      <w:pPr>
        <w:pStyle w:val="Identado"/>
      </w:pPr>
      <w:r w:rsidRPr="0020496F">
        <w:t>Recomenda-se adicionar scripts ao final das páginas</w:t>
      </w:r>
    </w:p>
    <w:p w14:paraId="23ABD267" w14:textId="77777777" w:rsidR="001648C8" w:rsidRPr="00FD7FCB" w:rsidRDefault="001648C8" w:rsidP="001648C8">
      <w:pPr>
        <w:rPr>
          <w:b/>
        </w:rPr>
      </w:pPr>
      <w:r w:rsidRPr="00FD7FCB">
        <w:rPr>
          <w:b/>
        </w:rPr>
        <w:t xml:space="preserve">Aplica-se a: </w:t>
      </w:r>
      <w:r>
        <w:rPr>
          <w:b/>
        </w:rPr>
        <w:t>WEB FORMS</w:t>
      </w:r>
      <w:r w:rsidRPr="00FD7FCB">
        <w:rPr>
          <w:b/>
        </w:rPr>
        <w:t xml:space="preserve"> e MVC</w:t>
      </w:r>
    </w:p>
    <w:p w14:paraId="0F27B8BA" w14:textId="77777777" w:rsidR="00AB1A29" w:rsidRDefault="00AB1A29" w:rsidP="5B934592">
      <w:r>
        <w:t xml:space="preserve">Quando uma página é acessada, o download dos elementos é executado em paralelo. </w:t>
      </w:r>
      <w:r w:rsidRPr="0020496F">
        <w:t xml:space="preserve">Esse é um comportamento natural dos browsers. Entretanto, </w:t>
      </w:r>
      <w:r>
        <w:t>se um script é posicionado, por exemplo, no meio de uma página, esse download paralelo é encerrado para que o script execute.</w:t>
      </w:r>
    </w:p>
    <w:p w14:paraId="01E6705F" w14:textId="2AF23D51" w:rsidR="00AB1A29" w:rsidRDefault="00AB1A29" w:rsidP="5B934592">
      <w:pPr>
        <w:rPr>
          <w:b/>
        </w:rPr>
      </w:pPr>
      <w:r>
        <w:t xml:space="preserve">Para </w:t>
      </w:r>
      <w:r w:rsidR="00F3556F">
        <w:t>evitar</w:t>
      </w:r>
      <w:r>
        <w:t xml:space="preserve"> o cenário descrito, </w:t>
      </w:r>
      <w:r w:rsidRPr="00B0400C">
        <w:rPr>
          <w:b/>
        </w:rPr>
        <w:t>é recomendado que os scripts sejam chamados ao final das páginas, antes da tag &lt;/body&gt;</w:t>
      </w:r>
    </w:p>
    <w:p w14:paraId="2D1DCC3A" w14:textId="77777777" w:rsidR="00DA62EB" w:rsidRDefault="00DA62EB" w:rsidP="5B934592"/>
    <w:p w14:paraId="06EADA00" w14:textId="7A4BC401" w:rsidR="001648C8" w:rsidRDefault="001648C8" w:rsidP="5B934592">
      <w:r>
        <w:lastRenderedPageBreak/>
        <w:t>No ASP.NET MVC a Master Page (_Layout.cshtml) contém uma seção delimitada para a renderização de scripts antes da tag &lt;/body&gt; conforme demonstrado a seguir:</w:t>
      </w:r>
    </w:p>
    <w:p w14:paraId="09422650" w14:textId="77777777" w:rsidR="001648C8" w:rsidRDefault="001648C8" w:rsidP="001648C8">
      <w:pPr>
        <w:pStyle w:val="CodeBlock"/>
      </w:pPr>
    </w:p>
    <w:p w14:paraId="3629E71D" w14:textId="77777777" w:rsidR="001648C8" w:rsidRPr="00795B34" w:rsidRDefault="001648C8" w:rsidP="001648C8">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795B34">
        <w:rPr>
          <w:rFonts w:ascii="Consolas" w:hAnsi="Consolas" w:cs="Consolas"/>
          <w:color w:val="000000"/>
          <w:sz w:val="19"/>
          <w:szCs w:val="19"/>
          <w:highlight w:val="yellow"/>
          <w:lang w:val="en-US"/>
        </w:rPr>
        <w:t>@</w:t>
      </w:r>
      <w:r w:rsidRPr="00795B34">
        <w:rPr>
          <w:rFonts w:ascii="Consolas" w:hAnsi="Consolas" w:cs="Consolas"/>
          <w:color w:val="000000"/>
          <w:sz w:val="19"/>
          <w:szCs w:val="19"/>
          <w:highlight w:val="white"/>
          <w:lang w:val="en-US"/>
        </w:rPr>
        <w:t>RenderSection(</w:t>
      </w:r>
      <w:r w:rsidRPr="00795B34">
        <w:rPr>
          <w:rFonts w:ascii="Consolas" w:hAnsi="Consolas" w:cs="Consolas"/>
          <w:color w:val="A31515"/>
          <w:sz w:val="19"/>
          <w:szCs w:val="19"/>
          <w:highlight w:val="white"/>
          <w:lang w:val="en-US"/>
        </w:rPr>
        <w:t>"scripts"</w:t>
      </w:r>
      <w:r w:rsidRPr="00795B34">
        <w:rPr>
          <w:rFonts w:ascii="Consolas" w:hAnsi="Consolas" w:cs="Consolas"/>
          <w:color w:val="000000"/>
          <w:sz w:val="19"/>
          <w:szCs w:val="19"/>
          <w:highlight w:val="white"/>
          <w:lang w:val="en-US"/>
        </w:rPr>
        <w:t xml:space="preserve">, required: </w:t>
      </w:r>
      <w:r w:rsidRPr="00795B34">
        <w:rPr>
          <w:rFonts w:ascii="Consolas" w:hAnsi="Consolas" w:cs="Consolas"/>
          <w:color w:val="0000FF"/>
          <w:sz w:val="19"/>
          <w:szCs w:val="19"/>
          <w:highlight w:val="white"/>
          <w:lang w:val="en-US"/>
        </w:rPr>
        <w:t>false</w:t>
      </w:r>
      <w:r w:rsidRPr="00795B34">
        <w:rPr>
          <w:rFonts w:ascii="Consolas" w:hAnsi="Consolas" w:cs="Consolas"/>
          <w:color w:val="000000"/>
          <w:sz w:val="19"/>
          <w:szCs w:val="19"/>
          <w:highlight w:val="white"/>
          <w:lang w:val="en-US"/>
        </w:rPr>
        <w:t>)</w:t>
      </w:r>
    </w:p>
    <w:p w14:paraId="00941B95" w14:textId="77777777" w:rsidR="001648C8" w:rsidRPr="00795B34" w:rsidRDefault="001648C8" w:rsidP="001648C8">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body</w:t>
      </w:r>
      <w:r w:rsidRPr="00795B34">
        <w:rPr>
          <w:rFonts w:ascii="Consolas" w:hAnsi="Consolas" w:cs="Consolas"/>
          <w:color w:val="0000FF"/>
          <w:sz w:val="19"/>
          <w:szCs w:val="19"/>
          <w:highlight w:val="white"/>
          <w:lang w:val="en-US"/>
        </w:rPr>
        <w:t>&gt;</w:t>
      </w:r>
    </w:p>
    <w:p w14:paraId="4D64BD42" w14:textId="4CF2C0A6" w:rsidR="001648C8" w:rsidRDefault="001648C8" w:rsidP="001648C8">
      <w:pPr>
        <w:pStyle w:val="CodeBlock"/>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14:paraId="49446EC4" w14:textId="77777777" w:rsidR="00260BCF" w:rsidRDefault="00260BCF" w:rsidP="5B934592"/>
    <w:p w14:paraId="00B319A9" w14:textId="1FE444DF" w:rsidR="001648C8" w:rsidRDefault="001648C8" w:rsidP="5B934592">
      <w:r>
        <w:t>A partir da View ASP.NET MVC em que se deseja renderizar scripts na seção de scripts da Master Page, proceda da seguinte forma:</w:t>
      </w:r>
    </w:p>
    <w:p w14:paraId="0ED1F68C" w14:textId="77777777" w:rsidR="001648C8" w:rsidRDefault="001648C8" w:rsidP="001648C8">
      <w:pPr>
        <w:pStyle w:val="CodeBlock"/>
        <w:rPr>
          <w:highlight w:val="white"/>
        </w:rPr>
      </w:pPr>
    </w:p>
    <w:p w14:paraId="27EC1F5E" w14:textId="77777777" w:rsidR="001648C8" w:rsidRPr="00795B34" w:rsidRDefault="001648C8" w:rsidP="001648C8">
      <w:pPr>
        <w:pStyle w:val="CodeBlock"/>
        <w:rPr>
          <w:highlight w:val="white"/>
          <w:lang w:val="en-US"/>
        </w:rPr>
      </w:pPr>
      <w:r w:rsidRPr="00795B34">
        <w:rPr>
          <w:highlight w:val="yellow"/>
          <w:lang w:val="en-US"/>
        </w:rPr>
        <w:t>@section Scripts {</w:t>
      </w:r>
    </w:p>
    <w:p w14:paraId="287C3011" w14:textId="77777777" w:rsidR="001648C8" w:rsidRPr="00795B34" w:rsidRDefault="001648C8" w:rsidP="001648C8">
      <w:pPr>
        <w:pStyle w:val="CodeBlock"/>
        <w:rPr>
          <w:highlight w:val="white"/>
          <w:lang w:val="en-US"/>
        </w:rPr>
      </w:pPr>
      <w:r w:rsidRPr="00795B34">
        <w:rPr>
          <w:highlight w:val="white"/>
          <w:lang w:val="en-US"/>
        </w:rPr>
        <w:t xml:space="preserve">    </w:t>
      </w:r>
      <w:r w:rsidRPr="00795B34">
        <w:rPr>
          <w:highlight w:val="yellow"/>
          <w:lang w:val="en-US"/>
        </w:rPr>
        <w:t>@</w:t>
      </w:r>
      <w:r w:rsidRPr="00795B34">
        <w:rPr>
          <w:color w:val="2B91AF"/>
          <w:highlight w:val="white"/>
          <w:lang w:val="en-US"/>
        </w:rPr>
        <w:t>Scripts</w:t>
      </w:r>
      <w:r w:rsidRPr="00795B34">
        <w:rPr>
          <w:highlight w:val="white"/>
          <w:lang w:val="en-US"/>
        </w:rPr>
        <w:t>.Render(</w:t>
      </w:r>
      <w:r w:rsidRPr="00795B34">
        <w:rPr>
          <w:color w:val="A31515"/>
          <w:highlight w:val="white"/>
          <w:lang w:val="en-US"/>
        </w:rPr>
        <w:t>"~/bundles/jqueryval"</w:t>
      </w:r>
      <w:r w:rsidRPr="00795B34">
        <w:rPr>
          <w:highlight w:val="white"/>
          <w:lang w:val="en-US"/>
        </w:rPr>
        <w:t>)</w:t>
      </w:r>
    </w:p>
    <w:p w14:paraId="3F4CCAA0" w14:textId="77777777" w:rsidR="001648C8" w:rsidRDefault="001648C8" w:rsidP="001648C8">
      <w:pPr>
        <w:pStyle w:val="CodeBlock"/>
        <w:rPr>
          <w:highlight w:val="white"/>
        </w:rPr>
      </w:pPr>
      <w:r>
        <w:rPr>
          <w:highlight w:val="yellow"/>
        </w:rPr>
        <w:t>}</w:t>
      </w:r>
    </w:p>
    <w:p w14:paraId="39D4483E" w14:textId="77777777" w:rsidR="001648C8" w:rsidRPr="0020496F" w:rsidRDefault="001648C8" w:rsidP="5B934592"/>
    <w:p w14:paraId="2041D38A" w14:textId="77777777" w:rsidR="00AB1A29" w:rsidRPr="0020496F" w:rsidRDefault="00AB1A29" w:rsidP="5B934592">
      <w:pPr>
        <w:pStyle w:val="Identado"/>
      </w:pPr>
      <w:r w:rsidRPr="0020496F">
        <w:t>Adicione folhas de estilo ao topo das páginas</w:t>
      </w:r>
    </w:p>
    <w:p w14:paraId="337FA9C7" w14:textId="77777777" w:rsidR="001648C8" w:rsidRPr="00FD7FCB" w:rsidRDefault="001648C8" w:rsidP="001648C8">
      <w:pPr>
        <w:rPr>
          <w:b/>
        </w:rPr>
      </w:pPr>
      <w:r w:rsidRPr="00FD7FCB">
        <w:rPr>
          <w:b/>
        </w:rPr>
        <w:t xml:space="preserve">Aplica-se a: </w:t>
      </w:r>
      <w:r>
        <w:rPr>
          <w:b/>
        </w:rPr>
        <w:t>WEB FORMS</w:t>
      </w:r>
      <w:r w:rsidRPr="00FD7FCB">
        <w:rPr>
          <w:b/>
        </w:rPr>
        <w:t xml:space="preserve"> e MVC</w:t>
      </w:r>
    </w:p>
    <w:p w14:paraId="185D083B" w14:textId="749FF837" w:rsidR="00AB1A29" w:rsidRDefault="00AB1A29" w:rsidP="5B934592">
      <w:r w:rsidRPr="0020496F">
        <w:t xml:space="preserve">Além de ser uma recomendação da W3C (ver regra definida a tag LINK </w:t>
      </w:r>
      <w:hyperlink r:id="rId65" w:anchor="h-12.3" w:history="1">
        <w:r w:rsidRPr="0020496F">
          <w:rPr>
            <w:rStyle w:val="Hyperlink"/>
          </w:rPr>
          <w:t>http://www.w3.org/TR/html4/struct/links.html#h-12.3</w:t>
        </w:r>
      </w:hyperlink>
      <w:r w:rsidRPr="0020496F">
        <w:t xml:space="preserve"> ), </w:t>
      </w:r>
      <w:r>
        <w:t xml:space="preserve">posicionar a folha de estilo faz com que a página parecer carregar mais rápida, pois ocorre </w:t>
      </w:r>
      <w:r w:rsidRPr="0020496F">
        <w:t xml:space="preserve">download progressivo da </w:t>
      </w:r>
      <w:r>
        <w:t>mesmo</w:t>
      </w:r>
      <w:r w:rsidRPr="0020496F">
        <w:t>.</w:t>
      </w:r>
      <w:r w:rsidR="005E51F6">
        <w:br/>
      </w:r>
    </w:p>
    <w:p w14:paraId="63C6A9A9" w14:textId="4DC8E14B" w:rsidR="009E1F69" w:rsidRDefault="009E1F69" w:rsidP="5B934592">
      <w:pPr>
        <w:pStyle w:val="CodeBlock"/>
      </w:pPr>
    </w:p>
    <w:p w14:paraId="5B632D4D"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DOCTYPE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HTML</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"-//W3C//DTD HTML 4.01//EN"</w:t>
      </w:r>
    </w:p>
    <w:p w14:paraId="06CDBBFE"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"http://www.w3.org/TR/html4/strict.dtd"&gt;</w:t>
      </w:r>
    </w:p>
    <w:p w14:paraId="1DB1AAA9"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HTML</w:t>
      </w:r>
      <w:r>
        <w:rPr>
          <w:rFonts w:ascii="Consolas" w:hAnsi="Consolas" w:cs="Consolas"/>
          <w:color w:val="0000FF"/>
          <w:sz w:val="19"/>
          <w:szCs w:val="19"/>
          <w:highlight w:val="white"/>
          <w:lang w:val="en-US"/>
        </w:rPr>
        <w:t>&gt;</w:t>
      </w:r>
    </w:p>
    <w:p w14:paraId="43ECCF64"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6EDCF96E"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TITLE</w:t>
      </w:r>
      <w:r>
        <w:rPr>
          <w:rFonts w:ascii="Consolas" w:hAnsi="Consolas" w:cs="Consolas"/>
          <w:color w:val="0000FF"/>
          <w:sz w:val="19"/>
          <w:szCs w:val="19"/>
          <w:highlight w:val="white"/>
          <w:lang w:val="en-US"/>
        </w:rPr>
        <w:t>&gt;</w:t>
      </w:r>
      <w:r>
        <w:rPr>
          <w:rFonts w:ascii="Consolas" w:hAnsi="Consolas" w:cs="Consolas"/>
          <w:color w:val="000000"/>
          <w:sz w:val="19"/>
          <w:szCs w:val="19"/>
          <w:highlight w:val="white"/>
          <w:lang w:val="en-US"/>
        </w:rPr>
        <w:t>Chapter 2</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TITLE</w:t>
      </w:r>
      <w:r>
        <w:rPr>
          <w:rFonts w:ascii="Consolas" w:hAnsi="Consolas" w:cs="Consolas"/>
          <w:color w:val="0000FF"/>
          <w:sz w:val="19"/>
          <w:szCs w:val="19"/>
          <w:highlight w:val="white"/>
          <w:lang w:val="en-US"/>
        </w:rPr>
        <w:t>&gt;</w:t>
      </w:r>
    </w:p>
    <w:p w14:paraId="2E59E374"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LINK</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rel</w:t>
      </w:r>
      <w:r>
        <w:rPr>
          <w:rFonts w:ascii="Consolas" w:hAnsi="Consolas" w:cs="Consolas"/>
          <w:color w:val="0000FF"/>
          <w:sz w:val="19"/>
          <w:szCs w:val="19"/>
          <w:highlight w:val="white"/>
          <w:lang w:val="en-US"/>
        </w:rPr>
        <w:t>="Stylesheet"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href</w:t>
      </w:r>
      <w:r>
        <w:rPr>
          <w:rFonts w:ascii="Consolas" w:hAnsi="Consolas" w:cs="Consolas"/>
          <w:color w:val="0000FF"/>
          <w:sz w:val="19"/>
          <w:szCs w:val="19"/>
          <w:highlight w:val="white"/>
          <w:lang w:val="en-US"/>
        </w:rPr>
        <w:t>="Sefaz-corpo.css"&gt;</w:t>
      </w:r>
    </w:p>
    <w:p w14:paraId="4977A199"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LINK</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rel</w:t>
      </w:r>
      <w:r>
        <w:rPr>
          <w:rFonts w:ascii="Consolas" w:hAnsi="Consolas" w:cs="Consolas"/>
          <w:color w:val="0000FF"/>
          <w:sz w:val="19"/>
          <w:szCs w:val="19"/>
          <w:highlight w:val="white"/>
          <w:lang w:val="en-US"/>
        </w:rPr>
        <w:t>="Stylesheet"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href</w:t>
      </w:r>
      <w:r>
        <w:rPr>
          <w:rFonts w:ascii="Consolas" w:hAnsi="Consolas" w:cs="Consolas"/>
          <w:color w:val="0000FF"/>
          <w:sz w:val="19"/>
          <w:szCs w:val="19"/>
          <w:highlight w:val="white"/>
          <w:lang w:val="en-US"/>
        </w:rPr>
        <w:t>="Sefaz-Cabecalho.css"&gt;</w:t>
      </w:r>
    </w:p>
    <w:p w14:paraId="0D7F36DD" w14:textId="77777777"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64686C50" w14:textId="70AD7303" w:rsidR="00DA62EB" w:rsidRDefault="00DA62EB"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...the rest of the document...</w:t>
      </w:r>
      <w:r>
        <w:rPr>
          <w:rFonts w:ascii="Consolas" w:hAnsi="Consolas" w:cs="Consolas"/>
          <w:color w:val="000000"/>
          <w:sz w:val="19"/>
          <w:szCs w:val="19"/>
          <w:highlight w:val="white"/>
          <w:lang w:val="en-US"/>
        </w:rPr>
        <w:br/>
      </w:r>
    </w:p>
    <w:p w14:paraId="35419D43" w14:textId="1CB8BB88" w:rsidR="00DD3838" w:rsidRDefault="00DD3838" w:rsidP="00DD3838">
      <w:pPr>
        <w:pStyle w:val="Legenda"/>
      </w:pPr>
      <w:bookmarkStart w:id="319" w:name="_Toc372544166"/>
      <w:r>
        <w:t xml:space="preserve">Listagem </w:t>
      </w:r>
      <w:r>
        <w:fldChar w:fldCharType="begin"/>
      </w:r>
      <w:r>
        <w:instrText xml:space="preserve"> SEQ Listagem \* ARABIC </w:instrText>
      </w:r>
      <w:r>
        <w:fldChar w:fldCharType="separate"/>
      </w:r>
      <w:r w:rsidR="00A551CF">
        <w:rPr>
          <w:noProof/>
        </w:rPr>
        <w:t>44</w:t>
      </w:r>
      <w:r>
        <w:fldChar w:fldCharType="end"/>
      </w:r>
      <w:r>
        <w:t xml:space="preserve"> Exemplo de como posicionar estilos</w:t>
      </w:r>
      <w:bookmarkEnd w:id="319"/>
    </w:p>
    <w:p w14:paraId="532D8D77" w14:textId="77777777" w:rsidR="00DD3838" w:rsidRPr="00DD3838" w:rsidRDefault="00DD3838" w:rsidP="00DD3838"/>
    <w:p w14:paraId="1A54C8AC" w14:textId="77777777" w:rsidR="00DA62EB" w:rsidRPr="00DA62EB" w:rsidRDefault="00DA62EB" w:rsidP="5B934592"/>
    <w:p w14:paraId="3C99C7BF" w14:textId="77777777" w:rsidR="001648C8" w:rsidRDefault="001648C8">
      <w:pPr>
        <w:spacing w:before="0" w:after="200"/>
        <w:rPr>
          <w:rFonts w:eastAsiaTheme="minorHAnsi"/>
          <w:color w:val="008AC8"/>
          <w:sz w:val="24"/>
        </w:rPr>
      </w:pPr>
      <w:r>
        <w:br w:type="page"/>
      </w:r>
    </w:p>
    <w:p w14:paraId="6EA13D29" w14:textId="176C9B98" w:rsidR="00AB1A29" w:rsidRPr="0020496F" w:rsidRDefault="00AB1A29" w:rsidP="5B934592">
      <w:pPr>
        <w:pStyle w:val="Identado"/>
      </w:pPr>
      <w:r w:rsidRPr="0020496F">
        <w:lastRenderedPageBreak/>
        <w:t>Evite o uso de CSS Expressions (Dynamic Properties)</w:t>
      </w:r>
    </w:p>
    <w:p w14:paraId="6AB716E1" w14:textId="77777777" w:rsidR="001648C8" w:rsidRPr="00FD7FCB" w:rsidRDefault="001648C8" w:rsidP="001648C8">
      <w:pPr>
        <w:rPr>
          <w:b/>
        </w:rPr>
      </w:pPr>
      <w:r w:rsidRPr="00FD7FCB">
        <w:rPr>
          <w:b/>
        </w:rPr>
        <w:t xml:space="preserve">Aplica-se a: </w:t>
      </w:r>
      <w:r>
        <w:rPr>
          <w:b/>
        </w:rPr>
        <w:t>WEB FORMS</w:t>
      </w:r>
      <w:r w:rsidRPr="00FD7FCB">
        <w:rPr>
          <w:b/>
        </w:rPr>
        <w:t xml:space="preserve"> e MVC</w:t>
      </w:r>
    </w:p>
    <w:p w14:paraId="3AB43E96" w14:textId="2A27036D" w:rsidR="00AB1A29" w:rsidRPr="0020496F" w:rsidRDefault="002B50F6" w:rsidP="5B934592">
      <w:r>
        <w:t>O recurso</w:t>
      </w:r>
      <w:r w:rsidRPr="0020496F">
        <w:t xml:space="preserve"> </w:t>
      </w:r>
      <w:r w:rsidR="00AB1A29" w:rsidRPr="0020496F">
        <w:t xml:space="preserve">deixou de ser suportada nos browsers IE 8.0 e superiores por questões de segurança </w:t>
      </w:r>
      <w:r w:rsidR="00871B38" w:rsidRPr="0020496F">
        <w:t>e performance</w:t>
      </w:r>
      <w:r w:rsidR="00AB1A29" w:rsidRPr="0020496F">
        <w:t>. Seu uso faz com que o script seja chamado diversas vezes, desnecessariamente</w:t>
      </w:r>
      <w:r w:rsidR="00AB1A29">
        <w:t>, aumentando a quantidade de REQUESTS desnecessários.</w:t>
      </w:r>
    </w:p>
    <w:p w14:paraId="2FD1E187" w14:textId="77777777" w:rsidR="00AB1A29" w:rsidRPr="0020496F" w:rsidRDefault="00AB1A29" w:rsidP="5B934592"/>
    <w:p w14:paraId="21C5B423" w14:textId="77777777" w:rsidR="00AB1A29" w:rsidRDefault="00AB1A29" w:rsidP="5B934592">
      <w:pPr>
        <w:rPr>
          <w:b/>
        </w:rPr>
      </w:pPr>
      <w:r w:rsidRPr="0020496F">
        <w:t>Abaixo um exemplo de CSS Expressions</w:t>
      </w:r>
      <w:r>
        <w:t xml:space="preserve"> e </w:t>
      </w:r>
      <w:r w:rsidRPr="00B0400C">
        <w:rPr>
          <w:b/>
        </w:rPr>
        <w:t>esta prática deve ser evitada</w:t>
      </w:r>
    </w:p>
    <w:p w14:paraId="6485FAB9" w14:textId="77777777" w:rsidR="00AB1A29" w:rsidRDefault="00AB1A29" w:rsidP="5B934592">
      <w:pPr>
        <w:pStyle w:val="CodeBlock"/>
      </w:pPr>
    </w:p>
    <w:p w14:paraId="02F08485"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="oDiv"</w:t>
      </w:r>
    </w:p>
    <w:p w14:paraId="601898B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style</w:t>
      </w:r>
      <w:r>
        <w:rPr>
          <w:rFonts w:ascii="Consolas" w:hAnsi="Consolas" w:cs="Consolas"/>
          <w:color w:val="0000FF"/>
          <w:sz w:val="19"/>
          <w:szCs w:val="19"/>
          <w:highlight w:val="white"/>
          <w:lang w:val="en-US"/>
        </w:rPr>
        <w:t>="</w:t>
      </w:r>
      <w:r>
        <w:rPr>
          <w:rFonts w:ascii="Consolas" w:hAnsi="Consolas" w:cs="Consolas"/>
          <w:color w:val="FF0000"/>
          <w:sz w:val="19"/>
          <w:szCs w:val="19"/>
          <w:highlight w:val="white"/>
          <w:lang w:val="en-US"/>
        </w:rPr>
        <w:t>background-color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#CFCFCF</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position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absolute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left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expression(document.body.clientWidth</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2-oDiv.offsetWidth</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2)</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top</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expression(document.body.clientHeight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2-oDiv.offsetHeight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2)"&gt;</w:t>
      </w:r>
    </w:p>
    <w:p w14:paraId="2AA7796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Example DIV</w:t>
      </w:r>
    </w:p>
    <w:p w14:paraId="75E840F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FF"/>
          <w:sz w:val="19"/>
          <w:szCs w:val="19"/>
          <w:highlight w:val="white"/>
          <w:lang w:val="en-US"/>
        </w:rPr>
        <w:t>&gt;</w:t>
      </w:r>
    </w:p>
    <w:p w14:paraId="6A1270C5" w14:textId="77777777" w:rsidR="00AB1A29" w:rsidRDefault="00AB1A29" w:rsidP="5B934592">
      <w:pPr>
        <w:pStyle w:val="CodeBlock"/>
      </w:pPr>
    </w:p>
    <w:p w14:paraId="607D1267" w14:textId="77777777" w:rsidR="00AB1A29" w:rsidRDefault="00AB1A29" w:rsidP="5B934592"/>
    <w:p w14:paraId="034C50BF" w14:textId="77777777" w:rsidR="00AB1A29" w:rsidRPr="0020496F" w:rsidRDefault="00AB1A29" w:rsidP="5B934592">
      <w:pPr>
        <w:pStyle w:val="Identado"/>
      </w:pPr>
      <w:r w:rsidRPr="0020496F">
        <w:t>Utilize LINK ao invés de CSS @Import</w:t>
      </w:r>
    </w:p>
    <w:p w14:paraId="40BF8098" w14:textId="77777777" w:rsidR="001648C8" w:rsidRPr="00FD7FCB" w:rsidRDefault="001648C8" w:rsidP="001648C8">
      <w:pPr>
        <w:rPr>
          <w:b/>
        </w:rPr>
      </w:pPr>
      <w:r w:rsidRPr="00FD7FCB">
        <w:rPr>
          <w:b/>
        </w:rPr>
        <w:t xml:space="preserve">Aplica-se a: </w:t>
      </w:r>
      <w:r>
        <w:rPr>
          <w:b/>
        </w:rPr>
        <w:t>WEB FORMS</w:t>
      </w:r>
      <w:r w:rsidRPr="00FD7FCB">
        <w:rPr>
          <w:b/>
        </w:rPr>
        <w:t xml:space="preserve"> e MVC</w:t>
      </w:r>
    </w:p>
    <w:p w14:paraId="21C2615E" w14:textId="77777777" w:rsidR="00AB1A29" w:rsidRDefault="00AB1A29" w:rsidP="5B934592">
      <w:r>
        <w:t>É recomendado que os arquivos de estilo sejam adicionados as páginas usando a tag &lt;LINK&gt; ao invés do @Import do CSS. Conforme exemplo abaixo:</w:t>
      </w:r>
    </w:p>
    <w:p w14:paraId="391E0C8C" w14:textId="77777777" w:rsidR="00AB1A29" w:rsidRDefault="00AB1A29" w:rsidP="5B934592"/>
    <w:p w14:paraId="50D42695" w14:textId="77777777" w:rsidR="00AB1A29" w:rsidRDefault="00AB1A29" w:rsidP="5B934592">
      <w:pPr>
        <w:pStyle w:val="CodeBlock"/>
      </w:pPr>
    </w:p>
    <w:p w14:paraId="418DE36F" w14:textId="3A8688AD" w:rsidR="00260BCF" w:rsidRPr="00260BCF" w:rsidRDefault="00AB1A29" w:rsidP="5B934592">
      <w:pPr>
        <w:pStyle w:val="CodeBlock"/>
        <w:jc w:val="center"/>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link</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rel</w:t>
      </w:r>
      <w:r>
        <w:rPr>
          <w:rFonts w:ascii="Consolas" w:hAnsi="Consolas" w:cs="Consolas"/>
          <w:color w:val="0000FF"/>
          <w:sz w:val="19"/>
          <w:szCs w:val="19"/>
          <w:highlight w:val="white"/>
          <w:lang w:val="en-US"/>
        </w:rPr>
        <w:t>="stylesheet"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href</w:t>
      </w:r>
      <w:r>
        <w:rPr>
          <w:rFonts w:ascii="Consolas" w:hAnsi="Consolas" w:cs="Consolas"/>
          <w:color w:val="0000FF"/>
          <w:sz w:val="19"/>
          <w:szCs w:val="19"/>
          <w:highlight w:val="white"/>
          <w:lang w:val="en-US"/>
        </w:rPr>
        <w:t>="Sefaz.css"&gt;</w:t>
      </w:r>
      <w:r>
        <w:rPr>
          <w:rFonts w:ascii="Consolas" w:hAnsi="Consolas" w:cs="Consolas"/>
          <w:color w:val="0000FF"/>
          <w:sz w:val="19"/>
          <w:szCs w:val="19"/>
          <w:lang w:val="en-US"/>
        </w:rPr>
        <w:br/>
      </w:r>
      <w:bookmarkStart w:id="320" w:name="_Toc354637870"/>
      <w:bookmarkStart w:id="321" w:name="_Toc354765334"/>
    </w:p>
    <w:p w14:paraId="6EA0BA0E" w14:textId="77777777" w:rsidR="001648C8" w:rsidRDefault="001648C8" w:rsidP="001648C8"/>
    <w:p w14:paraId="5F32D930" w14:textId="77777777" w:rsidR="001648C8" w:rsidRDefault="001648C8">
      <w:pPr>
        <w:spacing w:before="0" w:after="200"/>
        <w:rPr>
          <w:rFonts w:eastAsiaTheme="minorHAnsi"/>
          <w:color w:val="008AC8"/>
          <w:sz w:val="28"/>
          <w:szCs w:val="28"/>
        </w:rPr>
      </w:pPr>
      <w:r>
        <w:br w:type="page"/>
      </w:r>
    </w:p>
    <w:p w14:paraId="7AA8BBDF" w14:textId="308E53D5" w:rsidR="00AB1A29" w:rsidRPr="0020496F" w:rsidRDefault="00AB1A29" w:rsidP="5B934592">
      <w:pPr>
        <w:pStyle w:val="Heading3Numbered"/>
      </w:pPr>
      <w:bookmarkStart w:id="322" w:name="_Toc372543989"/>
      <w:r w:rsidRPr="0020496F">
        <w:lastRenderedPageBreak/>
        <w:t>Master Pages, Nested Pages e Content Pages</w:t>
      </w:r>
      <w:bookmarkEnd w:id="320"/>
      <w:bookmarkEnd w:id="321"/>
      <w:bookmarkEnd w:id="322"/>
    </w:p>
    <w:p w14:paraId="36D0B950" w14:textId="77777777" w:rsidR="004D02A7" w:rsidRPr="00FD7FCB" w:rsidRDefault="004D02A7" w:rsidP="004D02A7">
      <w:pPr>
        <w:rPr>
          <w:b/>
        </w:rPr>
      </w:pPr>
      <w:r w:rsidRPr="00FD7FCB">
        <w:rPr>
          <w:b/>
        </w:rPr>
        <w:t xml:space="preserve">Aplica-se a: </w:t>
      </w:r>
      <w:r>
        <w:rPr>
          <w:b/>
        </w:rPr>
        <w:t>WEB FORMS</w:t>
      </w:r>
      <w:r w:rsidRPr="00FD7FCB">
        <w:rPr>
          <w:b/>
        </w:rPr>
        <w:t xml:space="preserve"> e MVC</w:t>
      </w:r>
    </w:p>
    <w:p w14:paraId="158B8AE8" w14:textId="239E2B80" w:rsidR="004D02A7" w:rsidRPr="0020496F" w:rsidRDefault="004D02A7" w:rsidP="004D02A7">
      <w:r>
        <w:t>O</w:t>
      </w:r>
      <w:r w:rsidR="00AB1A29" w:rsidRPr="00630638">
        <w:t xml:space="preserve"> entendimento dos três elementos </w:t>
      </w:r>
      <w:r>
        <w:t>pode</w:t>
      </w:r>
      <w:r w:rsidR="00AB1A29" w:rsidRPr="00630638">
        <w:t xml:space="preserve"> ser exemplificado da seguinte forma: </w:t>
      </w:r>
      <w:r w:rsidR="00AB1A29" w:rsidRPr="00464FAB">
        <w:rPr>
          <w:b/>
        </w:rPr>
        <w:t>Master Pages</w:t>
      </w:r>
      <w:r w:rsidR="00AB1A29" w:rsidRPr="00630638">
        <w:t xml:space="preserve"> contém os elementos visuais e controles que serão utilizados em todas as páginas que a herdarem. </w:t>
      </w:r>
      <w:r w:rsidR="001648C8">
        <w:t xml:space="preserve"> </w:t>
      </w:r>
      <w:r w:rsidR="00AB1A29" w:rsidRPr="00630638">
        <w:t xml:space="preserve">Entretanto, sabe-se que algumas seções de uma aplicação web podem exigir formatações de conteúdo que diferem entre si. </w:t>
      </w:r>
      <w:r>
        <w:t>No ASP.Net Web forms esse conceito é chamado de</w:t>
      </w:r>
      <w:r w:rsidR="00AB1A29" w:rsidRPr="00630638">
        <w:t xml:space="preserve"> </w:t>
      </w:r>
      <w:r w:rsidR="00AB1A29" w:rsidRPr="00464FAB">
        <w:rPr>
          <w:b/>
        </w:rPr>
        <w:t>Nested Page</w:t>
      </w:r>
      <w:r w:rsidR="00AB1A29" w:rsidRPr="00630638">
        <w:t xml:space="preserve">, </w:t>
      </w:r>
      <w:r w:rsidR="00AB1A29">
        <w:t>que</w:t>
      </w:r>
      <w:r w:rsidR="00AB1A29" w:rsidRPr="00630638">
        <w:t xml:space="preserve"> sempre herda de uma Master Page, mas possui elementos e controles que as tornam diferentes.</w:t>
      </w:r>
      <w:r>
        <w:t xml:space="preserve"> Por último</w:t>
      </w:r>
      <w:r w:rsidRPr="0020496F">
        <w:t xml:space="preserve">, </w:t>
      </w:r>
      <w:r>
        <w:t xml:space="preserve">temos o conteúdo através do conceito de </w:t>
      </w:r>
      <w:r w:rsidRPr="00464FAB">
        <w:rPr>
          <w:b/>
        </w:rPr>
        <w:t>Content Pages</w:t>
      </w:r>
      <w:r>
        <w:t>, que herda de</w:t>
      </w:r>
      <w:r w:rsidRPr="0020496F">
        <w:t xml:space="preserve"> </w:t>
      </w:r>
      <w:r w:rsidRPr="0020496F">
        <w:rPr>
          <w:b/>
        </w:rPr>
        <w:t xml:space="preserve">Nested Pages </w:t>
      </w:r>
      <w:r w:rsidRPr="0020496F">
        <w:t xml:space="preserve">ou nas </w:t>
      </w:r>
      <w:r w:rsidRPr="0020496F">
        <w:rPr>
          <w:b/>
        </w:rPr>
        <w:t>Master Pages</w:t>
      </w:r>
      <w:r w:rsidRPr="0020496F">
        <w:t xml:space="preserve"> do sistema</w:t>
      </w:r>
      <w:r>
        <w:t>, para hospedar o conteúdo em si da página.</w:t>
      </w:r>
    </w:p>
    <w:p w14:paraId="64C05DE1" w14:textId="03A3418E" w:rsidR="00260BCF" w:rsidRDefault="00260BCF" w:rsidP="5B934592"/>
    <w:p w14:paraId="26376483" w14:textId="476437D2" w:rsidR="00AB1A29" w:rsidRDefault="005E51F6" w:rsidP="5B934592">
      <w:pPr>
        <w:keepNext/>
        <w:jc w:val="center"/>
      </w:pPr>
      <w:r>
        <w:rPr>
          <w:noProof/>
          <w:lang w:eastAsia="pt-BR"/>
        </w:rPr>
        <w:drawing>
          <wp:inline distT="0" distB="0" distL="0" distR="0" wp14:anchorId="4C4DAD03" wp14:editId="76C96652">
            <wp:extent cx="6020071" cy="3246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1759" cy="3257815"/>
                    </a:xfrm>
                    <a:prstGeom prst="rect">
                      <a:avLst/>
                    </a:prstGeom>
                    <a:noFill/>
                  </pic:spPr>
                </pic:pic>
              </a:graphicData>
            </a:graphic>
          </wp:inline>
        </w:drawing>
      </w:r>
    </w:p>
    <w:p w14:paraId="3617BEF2" w14:textId="584E050C" w:rsidR="00AB1A29" w:rsidRPr="0020496F" w:rsidRDefault="00AB1A29" w:rsidP="5B934592">
      <w:pPr>
        <w:pStyle w:val="Legenda"/>
      </w:pPr>
      <w:bookmarkStart w:id="323" w:name="_Toc354735894"/>
      <w:bookmarkStart w:id="324" w:name="_Toc372544074"/>
      <w:r>
        <w:t xml:space="preserve">Figura </w:t>
      </w:r>
      <w:r>
        <w:fldChar w:fldCharType="begin"/>
      </w:r>
      <w:r>
        <w:instrText xml:space="preserve"> SEQ Figura \* ARABIC </w:instrText>
      </w:r>
      <w:r>
        <w:fldChar w:fldCharType="separate"/>
      </w:r>
      <w:r w:rsidR="00A551CF">
        <w:rPr>
          <w:noProof/>
        </w:rPr>
        <w:t>31</w:t>
      </w:r>
      <w:r>
        <w:fldChar w:fldCharType="end"/>
      </w:r>
      <w:r>
        <w:t xml:space="preserve"> Hierarquia dos elementos da Master Page</w:t>
      </w:r>
      <w:bookmarkEnd w:id="323"/>
      <w:r w:rsidR="004D02A7">
        <w:t xml:space="preserve"> no Web Forms</w:t>
      </w:r>
      <w:bookmarkEnd w:id="324"/>
    </w:p>
    <w:p w14:paraId="48051D16" w14:textId="77777777" w:rsidR="00AB1A29" w:rsidRDefault="00AB1A29" w:rsidP="5B934592"/>
    <w:p w14:paraId="6511BE51" w14:textId="77777777" w:rsidR="004D02A7" w:rsidRDefault="004D02A7" w:rsidP="5B934592"/>
    <w:p w14:paraId="63458753" w14:textId="77777777" w:rsidR="004D02A7" w:rsidRDefault="004D02A7">
      <w:pPr>
        <w:spacing w:before="0" w:after="200"/>
      </w:pPr>
      <w:r>
        <w:br w:type="page"/>
      </w:r>
    </w:p>
    <w:p w14:paraId="5E3D619A" w14:textId="7D656506" w:rsidR="004D02A7" w:rsidRPr="0020496F" w:rsidRDefault="004D02A7" w:rsidP="5B934592">
      <w:r>
        <w:lastRenderedPageBreak/>
        <w:t>Eis uma tabela comparativa dos recursos entre o ASP.NET Web Forms e ASP.NET MVC</w:t>
      </w:r>
    </w:p>
    <w:tbl>
      <w:tblPr>
        <w:tblStyle w:val="Tabelacomgrade"/>
        <w:tblW w:w="0" w:type="auto"/>
        <w:tblLook w:val="04A0" w:firstRow="1" w:lastRow="0" w:firstColumn="1" w:lastColumn="0" w:noHBand="0" w:noVBand="1"/>
      </w:tblPr>
      <w:tblGrid>
        <w:gridCol w:w="3120"/>
        <w:gridCol w:w="3120"/>
        <w:gridCol w:w="3120"/>
      </w:tblGrid>
      <w:tr w:rsidR="004D02A7" w14:paraId="30DCE38C" w14:textId="77777777" w:rsidTr="004D02A7">
        <w:trPr>
          <w:cnfStyle w:val="100000000000" w:firstRow="1" w:lastRow="0" w:firstColumn="0" w:lastColumn="0" w:oddVBand="0" w:evenVBand="0" w:oddHBand="0" w:evenHBand="0" w:firstRowFirstColumn="0" w:firstRowLastColumn="0" w:lastRowFirstColumn="0" w:lastRowLastColumn="0"/>
        </w:trPr>
        <w:tc>
          <w:tcPr>
            <w:tcW w:w="3120" w:type="dxa"/>
          </w:tcPr>
          <w:p w14:paraId="4A7A3D5E" w14:textId="40BFDD33" w:rsidR="004D02A7" w:rsidRPr="004D02A7" w:rsidRDefault="004D02A7" w:rsidP="5B934592">
            <w:pPr>
              <w:rPr>
                <w:b/>
                <w:sz w:val="20"/>
              </w:rPr>
            </w:pPr>
            <w:r w:rsidRPr="004D02A7">
              <w:rPr>
                <w:b/>
                <w:sz w:val="20"/>
              </w:rPr>
              <w:t>Recurso</w:t>
            </w:r>
          </w:p>
        </w:tc>
        <w:tc>
          <w:tcPr>
            <w:tcW w:w="3120" w:type="dxa"/>
          </w:tcPr>
          <w:p w14:paraId="1C9A75BB" w14:textId="665A1414" w:rsidR="004D02A7" w:rsidRPr="004D02A7" w:rsidRDefault="004D02A7" w:rsidP="5B934592">
            <w:pPr>
              <w:rPr>
                <w:b/>
                <w:sz w:val="20"/>
              </w:rPr>
            </w:pPr>
            <w:r w:rsidRPr="004D02A7">
              <w:rPr>
                <w:b/>
                <w:sz w:val="20"/>
              </w:rPr>
              <w:t>ASP.NET Web Forms</w:t>
            </w:r>
          </w:p>
        </w:tc>
        <w:tc>
          <w:tcPr>
            <w:tcW w:w="3120" w:type="dxa"/>
          </w:tcPr>
          <w:p w14:paraId="4E912247" w14:textId="28C1299F" w:rsidR="004D02A7" w:rsidRPr="004D02A7" w:rsidRDefault="004D02A7" w:rsidP="5B934592">
            <w:pPr>
              <w:rPr>
                <w:b/>
                <w:sz w:val="20"/>
              </w:rPr>
            </w:pPr>
            <w:r w:rsidRPr="004D02A7">
              <w:rPr>
                <w:b/>
                <w:sz w:val="20"/>
              </w:rPr>
              <w:t>ASP.NET MVC</w:t>
            </w:r>
          </w:p>
        </w:tc>
      </w:tr>
      <w:tr w:rsidR="004D02A7" w14:paraId="31DFD201" w14:textId="77777777" w:rsidTr="004D02A7">
        <w:tc>
          <w:tcPr>
            <w:tcW w:w="3120" w:type="dxa"/>
          </w:tcPr>
          <w:p w14:paraId="25123EF6" w14:textId="156670E3" w:rsidR="004D02A7" w:rsidRPr="004D02A7" w:rsidRDefault="004D02A7" w:rsidP="5B934592">
            <w:r w:rsidRPr="004D02A7">
              <w:t>Master Page</w:t>
            </w:r>
          </w:p>
        </w:tc>
        <w:tc>
          <w:tcPr>
            <w:tcW w:w="3120" w:type="dxa"/>
          </w:tcPr>
          <w:p w14:paraId="2CD23022" w14:textId="160569D1" w:rsidR="004D02A7" w:rsidRPr="004D02A7" w:rsidRDefault="004D02A7" w:rsidP="5B934592">
            <w:r w:rsidRPr="004D02A7">
              <w:t>Master Page</w:t>
            </w:r>
          </w:p>
        </w:tc>
        <w:tc>
          <w:tcPr>
            <w:tcW w:w="3120" w:type="dxa"/>
          </w:tcPr>
          <w:p w14:paraId="480639AF" w14:textId="2D8DC6FF" w:rsidR="004D02A7" w:rsidRPr="004D02A7" w:rsidRDefault="00D82F81" w:rsidP="5B934592">
            <w:r>
              <w:t>Shared View _Layout.cshtml</w:t>
            </w:r>
          </w:p>
        </w:tc>
      </w:tr>
      <w:tr w:rsidR="004D02A7" w14:paraId="71A50FB2" w14:textId="77777777" w:rsidTr="004D02A7">
        <w:tc>
          <w:tcPr>
            <w:tcW w:w="3120" w:type="dxa"/>
          </w:tcPr>
          <w:p w14:paraId="72884BA0" w14:textId="3FD746B1" w:rsidR="004D02A7" w:rsidRPr="004D02A7" w:rsidRDefault="004D02A7" w:rsidP="5B934592">
            <w:r w:rsidRPr="004D02A7">
              <w:t>Seção personalizada</w:t>
            </w:r>
          </w:p>
        </w:tc>
        <w:tc>
          <w:tcPr>
            <w:tcW w:w="3120" w:type="dxa"/>
          </w:tcPr>
          <w:p w14:paraId="1202D153" w14:textId="47936060" w:rsidR="004D02A7" w:rsidRPr="004D02A7" w:rsidRDefault="004D02A7" w:rsidP="5B934592">
            <w:r w:rsidRPr="004D02A7">
              <w:t>Nested Master Page</w:t>
            </w:r>
          </w:p>
        </w:tc>
        <w:tc>
          <w:tcPr>
            <w:tcW w:w="3120" w:type="dxa"/>
          </w:tcPr>
          <w:p w14:paraId="71CA1C1A" w14:textId="7BE529AC" w:rsidR="004D02A7" w:rsidRPr="004D02A7" w:rsidRDefault="004D02A7" w:rsidP="5B934592">
            <w:r w:rsidRPr="004D02A7">
              <w:t>Section</w:t>
            </w:r>
          </w:p>
        </w:tc>
      </w:tr>
      <w:tr w:rsidR="004D02A7" w14:paraId="708B6854" w14:textId="77777777" w:rsidTr="004D02A7">
        <w:tc>
          <w:tcPr>
            <w:tcW w:w="3120" w:type="dxa"/>
          </w:tcPr>
          <w:p w14:paraId="64582269" w14:textId="0408681B" w:rsidR="004D02A7" w:rsidRPr="004D02A7" w:rsidRDefault="004D02A7" w:rsidP="5B934592">
            <w:r>
              <w:t>Conteúdo</w:t>
            </w:r>
          </w:p>
        </w:tc>
        <w:tc>
          <w:tcPr>
            <w:tcW w:w="3120" w:type="dxa"/>
          </w:tcPr>
          <w:p w14:paraId="39D85BA6" w14:textId="397FD620" w:rsidR="004D02A7" w:rsidRPr="004D02A7" w:rsidRDefault="004D02A7" w:rsidP="5B934592">
            <w:r w:rsidRPr="004D02A7">
              <w:t>Content Page</w:t>
            </w:r>
          </w:p>
        </w:tc>
        <w:tc>
          <w:tcPr>
            <w:tcW w:w="3120" w:type="dxa"/>
          </w:tcPr>
          <w:p w14:paraId="242D1500" w14:textId="28E11708" w:rsidR="004D02A7" w:rsidRPr="004D02A7" w:rsidRDefault="004D02A7" w:rsidP="004D02A7">
            <w:pPr>
              <w:keepNext/>
            </w:pPr>
            <w:r>
              <w:t>Section</w:t>
            </w:r>
          </w:p>
        </w:tc>
      </w:tr>
    </w:tbl>
    <w:p w14:paraId="48C74C24" w14:textId="518AEF7F" w:rsidR="00AB1A29" w:rsidRPr="0020496F" w:rsidRDefault="004D02A7" w:rsidP="004D02A7">
      <w:pPr>
        <w:pStyle w:val="Legenda"/>
        <w:rPr>
          <w:b/>
          <w:color w:val="548DD4" w:themeColor="text2" w:themeTint="99"/>
          <w:sz w:val="20"/>
        </w:rPr>
      </w:pPr>
      <w:bookmarkStart w:id="325" w:name="_Toc372544108"/>
      <w:r>
        <w:t xml:space="preserve">Tabela </w:t>
      </w:r>
      <w:r>
        <w:fldChar w:fldCharType="begin"/>
      </w:r>
      <w:r>
        <w:instrText xml:space="preserve"> SEQ Tabela \* ARABIC </w:instrText>
      </w:r>
      <w:r>
        <w:fldChar w:fldCharType="separate"/>
      </w:r>
      <w:r w:rsidR="00A551CF">
        <w:rPr>
          <w:noProof/>
        </w:rPr>
        <w:t>13</w:t>
      </w:r>
      <w:r>
        <w:fldChar w:fldCharType="end"/>
      </w:r>
      <w:r>
        <w:t xml:space="preserve"> Tabela comparativa entre os recursos do Web Forms e do MVC</w:t>
      </w:r>
      <w:bookmarkEnd w:id="325"/>
    </w:p>
    <w:p w14:paraId="48A956F4" w14:textId="77777777" w:rsidR="004D02A7" w:rsidRDefault="004D02A7" w:rsidP="5B934592">
      <w:pPr>
        <w:spacing w:before="0" w:after="200"/>
      </w:pPr>
    </w:p>
    <w:p w14:paraId="3317F735" w14:textId="0D9250D3" w:rsidR="00D82F81" w:rsidRDefault="00D82F81" w:rsidP="5B934592">
      <w:pPr>
        <w:spacing w:before="0" w:after="200"/>
      </w:pPr>
      <w:r>
        <w:t>Exemplo de Definição de Seção na Shared View</w:t>
      </w:r>
      <w:r w:rsidR="00751666">
        <w:t xml:space="preserve"> _Layout.cshtml</w:t>
      </w:r>
      <w:r>
        <w:t xml:space="preserve"> (Master Page) do MVC:</w:t>
      </w:r>
    </w:p>
    <w:p w14:paraId="004B005F" w14:textId="77777777" w:rsidR="00D82F81" w:rsidRPr="00795B34" w:rsidRDefault="00D82F81" w:rsidP="00D82F81">
      <w:pPr>
        <w:pStyle w:val="CodeBlock"/>
        <w:rPr>
          <w:rFonts w:ascii="Consolas" w:hAnsi="Consolas" w:cs="Consolas"/>
          <w:color w:val="000000"/>
          <w:sz w:val="19"/>
          <w:szCs w:val="19"/>
          <w:highlight w:val="white"/>
          <w:lang w:val="en-US"/>
        </w:rPr>
      </w:pPr>
      <w:r w:rsidRPr="00D82F81">
        <w:rPr>
          <w:rFonts w:ascii="Consolas" w:hAnsi="Consolas" w:cs="Consolas"/>
          <w:color w:val="000000"/>
          <w:sz w:val="19"/>
          <w:szCs w:val="19"/>
          <w:highlight w:val="white"/>
        </w:rPr>
        <w:t xml:space="preserve">    </w:t>
      </w:r>
      <w:r w:rsidRPr="00795B34">
        <w:rPr>
          <w:rFonts w:ascii="Consolas" w:hAnsi="Consolas" w:cs="Consolas"/>
          <w:sz w:val="19"/>
          <w:szCs w:val="19"/>
          <w:highlight w:val="white"/>
          <w:lang w:val="en-US"/>
        </w:rPr>
        <w:t>&lt;</w:t>
      </w:r>
      <w:r w:rsidRPr="00795B34">
        <w:rPr>
          <w:rFonts w:ascii="Consolas" w:hAnsi="Consolas" w:cs="Consolas"/>
          <w:color w:val="800000"/>
          <w:sz w:val="19"/>
          <w:szCs w:val="19"/>
          <w:highlight w:val="white"/>
          <w:lang w:val="en-US"/>
        </w:rPr>
        <w:t>div</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id</w:t>
      </w:r>
      <w:r w:rsidRPr="00795B34">
        <w:rPr>
          <w:rFonts w:ascii="Consolas" w:hAnsi="Consolas" w:cs="Consolas"/>
          <w:sz w:val="19"/>
          <w:szCs w:val="19"/>
          <w:highlight w:val="white"/>
          <w:lang w:val="en-US"/>
        </w:rPr>
        <w:t>="body"&gt;</w:t>
      </w:r>
    </w:p>
    <w:p w14:paraId="5859DF0D" w14:textId="77777777" w:rsidR="00D82F81" w:rsidRPr="00795B34" w:rsidRDefault="00D82F81" w:rsidP="00D82F81">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sz w:val="19"/>
          <w:szCs w:val="19"/>
          <w:highlight w:val="white"/>
          <w:lang w:val="en-US"/>
        </w:rPr>
        <w:t>&lt;</w:t>
      </w:r>
      <w:r w:rsidRPr="00795B34">
        <w:rPr>
          <w:rFonts w:ascii="Consolas" w:hAnsi="Consolas" w:cs="Consolas"/>
          <w:color w:val="800000"/>
          <w:sz w:val="19"/>
          <w:szCs w:val="19"/>
          <w:highlight w:val="white"/>
          <w:lang w:val="en-US"/>
        </w:rPr>
        <w:t>a</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id</w:t>
      </w:r>
      <w:r w:rsidRPr="00795B34">
        <w:rPr>
          <w:rFonts w:ascii="Consolas" w:hAnsi="Consolas" w:cs="Consolas"/>
          <w:sz w:val="19"/>
          <w:szCs w:val="19"/>
          <w:highlight w:val="white"/>
          <w:lang w:val="en-US"/>
        </w:rPr>
        <w:t>="ConteudoPrincipal"&gt;&lt;/</w:t>
      </w:r>
      <w:r w:rsidRPr="00795B34">
        <w:rPr>
          <w:rFonts w:ascii="Consolas" w:hAnsi="Consolas" w:cs="Consolas"/>
          <w:color w:val="800000"/>
          <w:sz w:val="19"/>
          <w:szCs w:val="19"/>
          <w:highlight w:val="white"/>
          <w:lang w:val="en-US"/>
        </w:rPr>
        <w:t>a</w:t>
      </w:r>
      <w:r w:rsidRPr="00795B34">
        <w:rPr>
          <w:rFonts w:ascii="Consolas" w:hAnsi="Consolas" w:cs="Consolas"/>
          <w:sz w:val="19"/>
          <w:szCs w:val="19"/>
          <w:highlight w:val="white"/>
          <w:lang w:val="en-US"/>
        </w:rPr>
        <w:t>&gt;</w:t>
      </w:r>
    </w:p>
    <w:p w14:paraId="0ACEEBD1" w14:textId="77777777" w:rsidR="00D82F81" w:rsidRPr="00795B34" w:rsidRDefault="00D82F81" w:rsidP="00D82F81">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00"/>
          <w:sz w:val="19"/>
          <w:szCs w:val="19"/>
          <w:highlight w:val="yellow"/>
          <w:lang w:val="en-US"/>
        </w:rPr>
        <w:t>@</w:t>
      </w:r>
      <w:r w:rsidRPr="00795B34">
        <w:rPr>
          <w:rFonts w:ascii="Consolas" w:hAnsi="Consolas" w:cs="Consolas"/>
          <w:color w:val="000000"/>
          <w:sz w:val="19"/>
          <w:szCs w:val="19"/>
          <w:highlight w:val="white"/>
          <w:lang w:val="en-US"/>
        </w:rPr>
        <w:t>RenderSection(</w:t>
      </w:r>
      <w:r w:rsidRPr="00795B34">
        <w:rPr>
          <w:rFonts w:ascii="Consolas" w:hAnsi="Consolas" w:cs="Consolas"/>
          <w:color w:val="A31515"/>
          <w:sz w:val="19"/>
          <w:szCs w:val="19"/>
          <w:highlight w:val="white"/>
          <w:lang w:val="en-US"/>
        </w:rPr>
        <w:t>"featured"</w:t>
      </w:r>
      <w:r w:rsidRPr="00795B34">
        <w:rPr>
          <w:rFonts w:ascii="Consolas" w:hAnsi="Consolas" w:cs="Consolas"/>
          <w:color w:val="000000"/>
          <w:sz w:val="19"/>
          <w:szCs w:val="19"/>
          <w:highlight w:val="white"/>
          <w:lang w:val="en-US"/>
        </w:rPr>
        <w:t xml:space="preserve">, required: </w:t>
      </w:r>
      <w:r w:rsidRPr="00795B34">
        <w:rPr>
          <w:rFonts w:ascii="Consolas" w:hAnsi="Consolas" w:cs="Consolas"/>
          <w:sz w:val="19"/>
          <w:szCs w:val="19"/>
          <w:highlight w:val="white"/>
          <w:lang w:val="en-US"/>
        </w:rPr>
        <w:t>false</w:t>
      </w:r>
      <w:r w:rsidRPr="00795B34">
        <w:rPr>
          <w:rFonts w:ascii="Consolas" w:hAnsi="Consolas" w:cs="Consolas"/>
          <w:color w:val="000000"/>
          <w:sz w:val="19"/>
          <w:szCs w:val="19"/>
          <w:highlight w:val="white"/>
          <w:lang w:val="en-US"/>
        </w:rPr>
        <w:t>)</w:t>
      </w:r>
    </w:p>
    <w:p w14:paraId="3F39569D" w14:textId="77777777" w:rsidR="00D82F81" w:rsidRPr="00795B34" w:rsidRDefault="00D82F81" w:rsidP="00D82F81">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sz w:val="19"/>
          <w:szCs w:val="19"/>
          <w:highlight w:val="white"/>
          <w:lang w:val="en-US"/>
        </w:rPr>
        <w:t>&lt;</w:t>
      </w:r>
      <w:r w:rsidRPr="00795B34">
        <w:rPr>
          <w:rFonts w:ascii="Consolas" w:hAnsi="Consolas" w:cs="Consolas"/>
          <w:color w:val="800000"/>
          <w:sz w:val="19"/>
          <w:szCs w:val="19"/>
          <w:highlight w:val="white"/>
          <w:lang w:val="en-US"/>
        </w:rPr>
        <w:t>section</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class</w:t>
      </w:r>
      <w:r w:rsidRPr="00795B34">
        <w:rPr>
          <w:rFonts w:ascii="Consolas" w:hAnsi="Consolas" w:cs="Consolas"/>
          <w:sz w:val="19"/>
          <w:szCs w:val="19"/>
          <w:highlight w:val="white"/>
          <w:lang w:val="en-US"/>
        </w:rPr>
        <w:t>="container"</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role</w:t>
      </w:r>
      <w:r w:rsidRPr="00795B34">
        <w:rPr>
          <w:rFonts w:ascii="Consolas" w:hAnsi="Consolas" w:cs="Consolas"/>
          <w:sz w:val="19"/>
          <w:szCs w:val="19"/>
          <w:highlight w:val="white"/>
          <w:lang w:val="en-US"/>
        </w:rPr>
        <w:t>="main"&gt;</w:t>
      </w:r>
    </w:p>
    <w:p w14:paraId="15BCACE4" w14:textId="77777777" w:rsidR="00D82F81" w:rsidRPr="00D82F81" w:rsidRDefault="00D82F81" w:rsidP="00D82F81">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D82F81">
        <w:rPr>
          <w:rFonts w:ascii="Consolas" w:hAnsi="Consolas" w:cs="Consolas"/>
          <w:color w:val="000000"/>
          <w:sz w:val="19"/>
          <w:szCs w:val="19"/>
          <w:highlight w:val="yellow"/>
        </w:rPr>
        <w:t>@</w:t>
      </w:r>
      <w:r w:rsidRPr="00D82F81">
        <w:rPr>
          <w:rFonts w:ascii="Consolas" w:hAnsi="Consolas" w:cs="Consolas"/>
          <w:color w:val="000000"/>
          <w:sz w:val="19"/>
          <w:szCs w:val="19"/>
          <w:highlight w:val="white"/>
        </w:rPr>
        <w:t>RenderBody()</w:t>
      </w:r>
    </w:p>
    <w:p w14:paraId="024150DE" w14:textId="77777777" w:rsidR="00D82F81" w:rsidRPr="00D82F81" w:rsidRDefault="00D82F81" w:rsidP="00D82F81">
      <w:pPr>
        <w:pStyle w:val="CodeBlock"/>
        <w:rPr>
          <w:rFonts w:ascii="Consolas" w:hAnsi="Consolas" w:cs="Consolas"/>
          <w:color w:val="000000"/>
          <w:sz w:val="19"/>
          <w:szCs w:val="19"/>
          <w:highlight w:val="white"/>
        </w:rPr>
      </w:pPr>
      <w:r w:rsidRPr="00D82F81">
        <w:rPr>
          <w:rFonts w:ascii="Consolas" w:hAnsi="Consolas" w:cs="Consolas"/>
          <w:color w:val="000000"/>
          <w:sz w:val="19"/>
          <w:szCs w:val="19"/>
          <w:highlight w:val="white"/>
        </w:rPr>
        <w:t xml:space="preserve">        </w:t>
      </w:r>
      <w:r w:rsidRPr="00D82F81">
        <w:rPr>
          <w:rFonts w:ascii="Consolas" w:hAnsi="Consolas" w:cs="Consolas"/>
          <w:sz w:val="19"/>
          <w:szCs w:val="19"/>
          <w:highlight w:val="white"/>
        </w:rPr>
        <w:t>&lt;/</w:t>
      </w:r>
      <w:r w:rsidRPr="00D82F81">
        <w:rPr>
          <w:rFonts w:ascii="Consolas" w:hAnsi="Consolas" w:cs="Consolas"/>
          <w:color w:val="800000"/>
          <w:sz w:val="19"/>
          <w:szCs w:val="19"/>
          <w:highlight w:val="white"/>
        </w:rPr>
        <w:t>section</w:t>
      </w:r>
      <w:r w:rsidRPr="00D82F81">
        <w:rPr>
          <w:rFonts w:ascii="Consolas" w:hAnsi="Consolas" w:cs="Consolas"/>
          <w:sz w:val="19"/>
          <w:szCs w:val="19"/>
          <w:highlight w:val="white"/>
        </w:rPr>
        <w:t>&gt;</w:t>
      </w:r>
    </w:p>
    <w:p w14:paraId="48820DBE" w14:textId="1EC8044E" w:rsidR="00D82F81" w:rsidRPr="00D82F81" w:rsidRDefault="00D82F81" w:rsidP="00D82F81">
      <w:pPr>
        <w:pStyle w:val="CodeBlock"/>
        <w:rPr>
          <w:rFonts w:ascii="Consolas" w:hAnsi="Consolas" w:cs="Consolas"/>
          <w:sz w:val="19"/>
          <w:szCs w:val="19"/>
        </w:rPr>
      </w:pPr>
      <w:r w:rsidRPr="00D82F81">
        <w:rPr>
          <w:rFonts w:ascii="Consolas" w:hAnsi="Consolas" w:cs="Consolas"/>
          <w:color w:val="000000"/>
          <w:sz w:val="19"/>
          <w:szCs w:val="19"/>
          <w:highlight w:val="white"/>
        </w:rPr>
        <w:t xml:space="preserve">    </w:t>
      </w:r>
      <w:r w:rsidRPr="00D82F81">
        <w:rPr>
          <w:rFonts w:ascii="Consolas" w:hAnsi="Consolas" w:cs="Consolas"/>
          <w:sz w:val="19"/>
          <w:szCs w:val="19"/>
          <w:highlight w:val="white"/>
        </w:rPr>
        <w:t>&lt;/</w:t>
      </w:r>
      <w:r w:rsidRPr="00D82F81">
        <w:rPr>
          <w:rFonts w:ascii="Consolas" w:hAnsi="Consolas" w:cs="Consolas"/>
          <w:color w:val="800000"/>
          <w:sz w:val="19"/>
          <w:szCs w:val="19"/>
          <w:highlight w:val="white"/>
        </w:rPr>
        <w:t>div</w:t>
      </w:r>
      <w:r w:rsidRPr="00D82F81">
        <w:rPr>
          <w:rFonts w:ascii="Consolas" w:hAnsi="Consolas" w:cs="Consolas"/>
          <w:sz w:val="19"/>
          <w:szCs w:val="19"/>
          <w:highlight w:val="white"/>
        </w:rPr>
        <w:t>&gt;</w:t>
      </w:r>
    </w:p>
    <w:p w14:paraId="0A3C4232" w14:textId="1FFA24AE" w:rsidR="00D82F81" w:rsidRDefault="00D82F81" w:rsidP="00D82F81"/>
    <w:p w14:paraId="62D1A6D5" w14:textId="582E2CF0" w:rsidR="00D82F81" w:rsidRDefault="00D82F81" w:rsidP="00D82F81">
      <w:r>
        <w:t>Exemplo de Renderização de elementos em uma seção específica numa View:</w:t>
      </w:r>
    </w:p>
    <w:p w14:paraId="072DC0B5" w14:textId="3326E3BE" w:rsidR="00D82F81" w:rsidRPr="00D82F81" w:rsidRDefault="00D82F81" w:rsidP="00D82F81">
      <w:pPr>
        <w:pStyle w:val="HTMLCodeBlock"/>
        <w:rPr>
          <w:rFonts w:ascii="Consolas" w:hAnsi="Consolas"/>
          <w:sz w:val="19"/>
          <w:highlight w:val="white"/>
        </w:rPr>
      </w:pPr>
      <w:r w:rsidRPr="00D82F81">
        <w:rPr>
          <w:rFonts w:ascii="Consolas" w:hAnsi="Consolas"/>
          <w:sz w:val="19"/>
          <w:highlight w:val="yellow"/>
        </w:rPr>
        <w:t>@section featured {</w:t>
      </w:r>
    </w:p>
    <w:p w14:paraId="3F72855E" w14:textId="609B7BD2" w:rsidR="00D82F81" w:rsidRPr="00D82F81" w:rsidRDefault="00D82F81" w:rsidP="00D82F81">
      <w:pPr>
        <w:pStyle w:val="HTMLCodeBlock"/>
        <w:rPr>
          <w:rFonts w:ascii="Consolas" w:hAnsi="Consolas"/>
          <w:sz w:val="19"/>
        </w:rPr>
      </w:pPr>
      <w:r w:rsidRPr="00D82F81">
        <w:rPr>
          <w:rFonts w:ascii="Consolas" w:hAnsi="Consolas"/>
          <w:sz w:val="19"/>
          <w:highlight w:val="white"/>
        </w:rPr>
        <w:t xml:space="preserve">    </w:t>
      </w:r>
      <w:r w:rsidRPr="00D82F81">
        <w:rPr>
          <w:rFonts w:ascii="Consolas" w:hAnsi="Consolas"/>
          <w:sz w:val="19"/>
        </w:rPr>
        <w:t>Your custom contente here....</w:t>
      </w:r>
    </w:p>
    <w:p w14:paraId="1095DF12" w14:textId="389B39C0" w:rsidR="00D82F81" w:rsidRPr="00D82F81" w:rsidRDefault="00D82F81" w:rsidP="00D82F81">
      <w:pPr>
        <w:pStyle w:val="HTMLCodeBlock"/>
        <w:rPr>
          <w:rFonts w:ascii="Consolas" w:hAnsi="Consolas"/>
          <w:sz w:val="19"/>
          <w:highlight w:val="yellow"/>
        </w:rPr>
      </w:pPr>
      <w:r w:rsidRPr="00D82F81">
        <w:rPr>
          <w:rFonts w:ascii="Consolas" w:hAnsi="Consolas"/>
          <w:sz w:val="19"/>
          <w:highlight w:val="yellow"/>
        </w:rPr>
        <w:t>}</w:t>
      </w:r>
    </w:p>
    <w:p w14:paraId="7295B25F" w14:textId="77777777" w:rsidR="00D82F81" w:rsidRDefault="00D82F81" w:rsidP="00D82F81">
      <w:pPr>
        <w:autoSpaceDE w:val="0"/>
        <w:autoSpaceDN w:val="0"/>
        <w:adjustRightInd w:val="0"/>
        <w:spacing w:before="0" w:after="0" w:line="240" w:lineRule="auto"/>
      </w:pPr>
    </w:p>
    <w:p w14:paraId="209E466D" w14:textId="77777777" w:rsidR="00AB1A29" w:rsidRPr="0020496F" w:rsidRDefault="00AB1A29" w:rsidP="5B934592">
      <w:pPr>
        <w:pStyle w:val="Identado"/>
      </w:pPr>
      <w:r w:rsidRPr="0020496F">
        <w:t>Vantagens</w:t>
      </w:r>
    </w:p>
    <w:p w14:paraId="73008801" w14:textId="045FD0B0" w:rsidR="00AB1A29" w:rsidRPr="0020496F" w:rsidRDefault="00AB1A29" w:rsidP="5B934592">
      <w:r w:rsidRPr="0020496F">
        <w:t xml:space="preserve">Dentre os benefícios de se utilizar </w:t>
      </w:r>
      <w:r w:rsidRPr="0020496F">
        <w:rPr>
          <w:b/>
        </w:rPr>
        <w:t>Master Pages</w:t>
      </w:r>
      <w:r w:rsidRPr="0020496F">
        <w:t xml:space="preserve"> e </w:t>
      </w:r>
      <w:r w:rsidR="004D02A7">
        <w:rPr>
          <w:b/>
        </w:rPr>
        <w:t>seções personalizadas</w:t>
      </w:r>
      <w:r w:rsidRPr="0020496F">
        <w:t>, pode-se enumerar:</w:t>
      </w:r>
    </w:p>
    <w:p w14:paraId="766E8858" w14:textId="77777777" w:rsidR="00AB1A29" w:rsidRPr="0020496F" w:rsidRDefault="00AB1A29" w:rsidP="004D35D1">
      <w:pPr>
        <w:pStyle w:val="PargrafodaLista"/>
        <w:numPr>
          <w:ilvl w:val="0"/>
          <w:numId w:val="26"/>
        </w:numPr>
      </w:pPr>
      <w:r w:rsidRPr="0020496F">
        <w:t>Permite centralizar funcionalidades comuns pertencentes a várias páginas, como por exemplo, menus de navegação e criar somente um ponto de atualização.</w:t>
      </w:r>
    </w:p>
    <w:p w14:paraId="09718D16" w14:textId="77777777" w:rsidR="00AB1A29" w:rsidRPr="0020496F" w:rsidRDefault="00AB1A29" w:rsidP="004D35D1">
      <w:pPr>
        <w:pStyle w:val="PargrafodaLista"/>
        <w:numPr>
          <w:ilvl w:val="0"/>
          <w:numId w:val="26"/>
        </w:numPr>
      </w:pPr>
      <w:r w:rsidRPr="0020496F">
        <w:t>Padroniza o layout e a identidade visual para a aplicação/site Web</w:t>
      </w:r>
    </w:p>
    <w:p w14:paraId="643E34DF" w14:textId="10299887" w:rsidR="00AB1A29" w:rsidRDefault="004D02A7" w:rsidP="004D35D1">
      <w:pPr>
        <w:pStyle w:val="PargrafodaLista"/>
        <w:numPr>
          <w:ilvl w:val="0"/>
          <w:numId w:val="26"/>
        </w:numPr>
      </w:pPr>
      <w:r>
        <w:rPr>
          <w:b/>
        </w:rPr>
        <w:t xml:space="preserve">Seções </w:t>
      </w:r>
      <w:r w:rsidR="00D82F81">
        <w:rPr>
          <w:b/>
        </w:rPr>
        <w:t>personalizadas</w:t>
      </w:r>
      <w:r w:rsidR="00AB1A29" w:rsidRPr="0020496F">
        <w:t xml:space="preserve"> podem ser consideradas como “Sub Master Pages”, já que estão ligadas a Master Page principal.</w:t>
      </w:r>
    </w:p>
    <w:p w14:paraId="125F19E3" w14:textId="77777777" w:rsidR="00260BCF" w:rsidRPr="0020496F" w:rsidRDefault="00260BCF" w:rsidP="5B934592">
      <w:pPr>
        <w:pStyle w:val="PargrafodaLista"/>
        <w:numPr>
          <w:ilvl w:val="0"/>
          <w:numId w:val="0"/>
        </w:numPr>
        <w:ind w:left="720"/>
      </w:pPr>
    </w:p>
    <w:p w14:paraId="6C64FD15" w14:textId="77777777" w:rsidR="004D02A7" w:rsidRDefault="004D02A7">
      <w:pPr>
        <w:spacing w:before="0" w:after="200"/>
        <w:rPr>
          <w:rFonts w:eastAsiaTheme="minorHAnsi"/>
          <w:color w:val="008AC8"/>
          <w:sz w:val="28"/>
          <w:szCs w:val="28"/>
        </w:rPr>
      </w:pPr>
      <w:bookmarkStart w:id="326" w:name="_Toc354637871"/>
      <w:bookmarkStart w:id="327" w:name="_Toc354765335"/>
      <w:r>
        <w:br w:type="page"/>
      </w:r>
    </w:p>
    <w:p w14:paraId="741B0C35" w14:textId="475342C4" w:rsidR="00AB1A29" w:rsidRDefault="00260BCF" w:rsidP="5B934592">
      <w:pPr>
        <w:pStyle w:val="Heading3Numbered"/>
      </w:pPr>
      <w:bookmarkStart w:id="328" w:name="_Toc372543990"/>
      <w:r>
        <w:lastRenderedPageBreak/>
        <w:t>JavaScript</w:t>
      </w:r>
      <w:r w:rsidR="00AB1A29" w:rsidRPr="0020496F">
        <w:t xml:space="preserve"> no Visual Studio 2012</w:t>
      </w:r>
      <w:bookmarkEnd w:id="326"/>
      <w:bookmarkEnd w:id="327"/>
      <w:bookmarkEnd w:id="328"/>
    </w:p>
    <w:p w14:paraId="60353C55" w14:textId="77777777" w:rsidR="004D02A7" w:rsidRPr="00FD7FCB" w:rsidRDefault="004D02A7" w:rsidP="004D02A7">
      <w:pPr>
        <w:rPr>
          <w:b/>
        </w:rPr>
      </w:pPr>
      <w:r w:rsidRPr="00FD7FCB">
        <w:rPr>
          <w:b/>
        </w:rPr>
        <w:t xml:space="preserve">Aplica-se a: </w:t>
      </w:r>
      <w:r>
        <w:rPr>
          <w:b/>
        </w:rPr>
        <w:t>WEB FORMS</w:t>
      </w:r>
      <w:r w:rsidRPr="00FD7FCB">
        <w:rPr>
          <w:b/>
        </w:rPr>
        <w:t xml:space="preserve"> e MVC</w:t>
      </w:r>
    </w:p>
    <w:p w14:paraId="4CB04EF4" w14:textId="748D5D1B" w:rsidR="00AB1A29" w:rsidRPr="0020496F" w:rsidRDefault="00AB1A29" w:rsidP="5B934592">
      <w:pPr>
        <w:pStyle w:val="Identado"/>
      </w:pPr>
      <w:r w:rsidRPr="0020496F">
        <w:t xml:space="preserve">Bibliotecas </w:t>
      </w:r>
      <w:r w:rsidR="00260BCF">
        <w:t>JavaScript</w:t>
      </w:r>
      <w:r w:rsidRPr="0020496F">
        <w:t xml:space="preserve"> e Intellisense</w:t>
      </w:r>
    </w:p>
    <w:p w14:paraId="22D1D0AB" w14:textId="3968FFF6" w:rsidR="00AB1A29" w:rsidRPr="0020496F" w:rsidRDefault="00AB1A29" w:rsidP="5B934592">
      <w:r w:rsidRPr="0020496F">
        <w:t xml:space="preserve">Quando é iniciado um novo projeto do tipo </w:t>
      </w:r>
      <w:r w:rsidRPr="0020496F">
        <w:rPr>
          <w:b/>
        </w:rPr>
        <w:t>ASP Web Forms Application,</w:t>
      </w:r>
      <w:r w:rsidRPr="0020496F">
        <w:t xml:space="preserve"> no Visual Studio 2012, algumas bibliotecas </w:t>
      </w:r>
      <w:r w:rsidR="00260BCF">
        <w:rPr>
          <w:b/>
        </w:rPr>
        <w:t>JavaScript</w:t>
      </w:r>
      <w:r w:rsidRPr="0020496F">
        <w:t xml:space="preserve"> são adicionadas a estrutura de pastas do projeto.</w:t>
      </w:r>
    </w:p>
    <w:p w14:paraId="663EE46B" w14:textId="77777777" w:rsidR="00AB1A29" w:rsidRPr="0020496F" w:rsidRDefault="00AB1A29" w:rsidP="5B934592"/>
    <w:p w14:paraId="15CDD4D6" w14:textId="77777777" w:rsidR="00AB1A29" w:rsidRDefault="00AB1A29" w:rsidP="5B934592">
      <w:pPr>
        <w:keepNext/>
        <w:jc w:val="center"/>
      </w:pPr>
      <w:r w:rsidRPr="0020496F">
        <w:rPr>
          <w:noProof/>
          <w:lang w:eastAsia="pt-BR"/>
        </w:rPr>
        <w:drawing>
          <wp:inline distT="0" distB="0" distL="0" distR="0" wp14:anchorId="47978324" wp14:editId="27675718">
            <wp:extent cx="2495550" cy="1990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5550" cy="1990725"/>
                    </a:xfrm>
                    <a:prstGeom prst="rect">
                      <a:avLst/>
                    </a:prstGeom>
                  </pic:spPr>
                </pic:pic>
              </a:graphicData>
            </a:graphic>
          </wp:inline>
        </w:drawing>
      </w:r>
    </w:p>
    <w:p w14:paraId="146AC1CE" w14:textId="3543BD76" w:rsidR="00AB1A29" w:rsidRPr="0020496F" w:rsidRDefault="00AB1A29" w:rsidP="5B934592">
      <w:pPr>
        <w:pStyle w:val="Legenda"/>
      </w:pPr>
      <w:bookmarkStart w:id="329" w:name="_Toc354735895"/>
      <w:bookmarkStart w:id="330" w:name="_Toc372544075"/>
      <w:r>
        <w:t xml:space="preserve">Figura </w:t>
      </w:r>
      <w:r>
        <w:fldChar w:fldCharType="begin"/>
      </w:r>
      <w:r>
        <w:instrText xml:space="preserve"> SEQ Figura \* ARABIC </w:instrText>
      </w:r>
      <w:r>
        <w:fldChar w:fldCharType="separate"/>
      </w:r>
      <w:r w:rsidR="00A551CF">
        <w:rPr>
          <w:noProof/>
        </w:rPr>
        <w:t>32</w:t>
      </w:r>
      <w:r>
        <w:fldChar w:fldCharType="end"/>
      </w:r>
      <w:r>
        <w:t xml:space="preserve"> Imagem das bibliotecas </w:t>
      </w:r>
      <w:r w:rsidR="00260BCF">
        <w:t>JavaScript</w:t>
      </w:r>
      <w:r>
        <w:t xml:space="preserve"> disponíveis no Visual Studio</w:t>
      </w:r>
      <w:bookmarkEnd w:id="329"/>
      <w:bookmarkEnd w:id="330"/>
    </w:p>
    <w:p w14:paraId="5E99A7D1" w14:textId="7DA2ECB0" w:rsidR="00260BCF" w:rsidRDefault="00260BCF" w:rsidP="5B934592">
      <w:pPr>
        <w:spacing w:before="0" w:after="200"/>
      </w:pPr>
      <w:r>
        <w:br w:type="page"/>
      </w:r>
    </w:p>
    <w:tbl>
      <w:tblPr>
        <w:tblStyle w:val="Tabelacomgrade"/>
        <w:tblW w:w="0" w:type="auto"/>
        <w:tblLook w:val="04A0" w:firstRow="1" w:lastRow="0" w:firstColumn="1" w:lastColumn="0" w:noHBand="0" w:noVBand="1"/>
      </w:tblPr>
      <w:tblGrid>
        <w:gridCol w:w="2250"/>
        <w:gridCol w:w="7110"/>
      </w:tblGrid>
      <w:tr w:rsidR="00AB1A29" w:rsidRPr="0020496F" w14:paraId="3544D3E3" w14:textId="77777777" w:rsidTr="5B934592">
        <w:trPr>
          <w:cnfStyle w:val="100000000000" w:firstRow="1" w:lastRow="0" w:firstColumn="0" w:lastColumn="0" w:oddVBand="0" w:evenVBand="0" w:oddHBand="0" w:evenHBand="0" w:firstRowFirstColumn="0" w:firstRowLastColumn="0" w:lastRowFirstColumn="0" w:lastRowLastColumn="0"/>
        </w:trPr>
        <w:tc>
          <w:tcPr>
            <w:tcW w:w="2250" w:type="dxa"/>
          </w:tcPr>
          <w:p w14:paraId="47C7EEAB" w14:textId="77777777" w:rsidR="00AB1A29" w:rsidRPr="0020496F" w:rsidRDefault="00AB1A29" w:rsidP="5B934592">
            <w:r w:rsidRPr="0020496F">
              <w:lastRenderedPageBreak/>
              <w:t>Library</w:t>
            </w:r>
          </w:p>
        </w:tc>
        <w:tc>
          <w:tcPr>
            <w:tcW w:w="7110" w:type="dxa"/>
          </w:tcPr>
          <w:p w14:paraId="5C1BE59E" w14:textId="77777777" w:rsidR="00AB1A29" w:rsidRPr="0020496F" w:rsidRDefault="00AB1A29" w:rsidP="5B934592">
            <w:r w:rsidRPr="0020496F">
              <w:t>Finalidade</w:t>
            </w:r>
          </w:p>
        </w:tc>
      </w:tr>
      <w:tr w:rsidR="00AB1A29" w:rsidRPr="0020496F" w14:paraId="07BB179E" w14:textId="77777777" w:rsidTr="5B934592">
        <w:tc>
          <w:tcPr>
            <w:tcW w:w="2250" w:type="dxa"/>
          </w:tcPr>
          <w:p w14:paraId="2C817E1D" w14:textId="77777777" w:rsidR="00AB1A29" w:rsidRPr="0020496F" w:rsidRDefault="00AB1A29" w:rsidP="5B934592">
            <w:r w:rsidRPr="0020496F">
              <w:t>_references.js</w:t>
            </w:r>
          </w:p>
        </w:tc>
        <w:tc>
          <w:tcPr>
            <w:tcW w:w="7110" w:type="dxa"/>
          </w:tcPr>
          <w:p w14:paraId="7ECFDF6B" w14:textId="60886775" w:rsidR="00AB1A29" w:rsidRPr="0020496F" w:rsidRDefault="00AB1A29" w:rsidP="5B934592">
            <w:r w:rsidRPr="0020496F">
              <w:t xml:space="preserve">Armazena a lista de bibliotecas </w:t>
            </w:r>
            <w:r w:rsidR="00260BCF">
              <w:rPr>
                <w:b/>
              </w:rPr>
              <w:t>JavaScript</w:t>
            </w:r>
            <w:r w:rsidRPr="0020496F">
              <w:t xml:space="preserve"> do projeto para que seus métodos estejam disponíveis no </w:t>
            </w:r>
            <w:r w:rsidRPr="0020496F">
              <w:rPr>
                <w:b/>
              </w:rPr>
              <w:t>Intellisense</w:t>
            </w:r>
            <w:r w:rsidRPr="0020496F">
              <w:t xml:space="preserve"> durante o desenvolvimento.</w:t>
            </w:r>
          </w:p>
        </w:tc>
      </w:tr>
      <w:tr w:rsidR="00AB1A29" w:rsidRPr="0020496F" w14:paraId="601AF916" w14:textId="77777777" w:rsidTr="5B934592">
        <w:tc>
          <w:tcPr>
            <w:tcW w:w="2250" w:type="dxa"/>
          </w:tcPr>
          <w:p w14:paraId="2F85B2BC" w14:textId="77777777" w:rsidR="00AB1A29" w:rsidRPr="0020496F" w:rsidRDefault="00AB1A29" w:rsidP="5B934592">
            <w:r w:rsidRPr="0020496F">
              <w:t>jquery-1.8.2.intellisense.js</w:t>
            </w:r>
          </w:p>
        </w:tc>
        <w:tc>
          <w:tcPr>
            <w:tcW w:w="7110" w:type="dxa"/>
          </w:tcPr>
          <w:p w14:paraId="3726A1D3" w14:textId="77777777" w:rsidR="00AB1A29" w:rsidRPr="0020496F" w:rsidRDefault="00AB1A29" w:rsidP="5B934592">
            <w:r w:rsidRPr="0020496F">
              <w:t xml:space="preserve">Arquivo que pode ser adicionado como referência ao </w:t>
            </w:r>
            <w:r w:rsidRPr="0020496F">
              <w:rPr>
                <w:b/>
              </w:rPr>
              <w:t>intellisense</w:t>
            </w:r>
            <w:r w:rsidRPr="0020496F">
              <w:t xml:space="preserve">. Possui maior descrição dos métodos do </w:t>
            </w:r>
            <w:r w:rsidRPr="0020496F">
              <w:rPr>
                <w:b/>
              </w:rPr>
              <w:t>JQuery</w:t>
            </w:r>
            <w:r w:rsidRPr="0020496F">
              <w:t>. Agiliza o desenvolvimento.</w:t>
            </w:r>
          </w:p>
        </w:tc>
      </w:tr>
      <w:tr w:rsidR="00AB1A29" w:rsidRPr="0020496F" w14:paraId="23A780CC" w14:textId="77777777" w:rsidTr="5B934592">
        <w:tc>
          <w:tcPr>
            <w:tcW w:w="2250" w:type="dxa"/>
          </w:tcPr>
          <w:p w14:paraId="05D2AE3E" w14:textId="77777777" w:rsidR="00AB1A29" w:rsidRPr="0020496F" w:rsidRDefault="00AB1A29" w:rsidP="5B934592">
            <w:r w:rsidRPr="0020496F">
              <w:t>jquery-1.8.2.js</w:t>
            </w:r>
          </w:p>
        </w:tc>
        <w:tc>
          <w:tcPr>
            <w:tcW w:w="7110" w:type="dxa"/>
          </w:tcPr>
          <w:p w14:paraId="7E732D8D" w14:textId="77777777" w:rsidR="00AB1A29" w:rsidRPr="0020496F" w:rsidRDefault="00AB1A29" w:rsidP="5B934592">
            <w:r w:rsidRPr="0020496F">
              <w:t>Versão 1.8.2 do JQuery. Normalmente essa versão é utilizada para desenvolvimento, por conter espaçamentos e comentários. Facilita o entendimento do desenvolvedor</w:t>
            </w:r>
          </w:p>
        </w:tc>
      </w:tr>
      <w:tr w:rsidR="00AB1A29" w:rsidRPr="0020496F" w14:paraId="7C45691C" w14:textId="77777777" w:rsidTr="5B934592">
        <w:tc>
          <w:tcPr>
            <w:tcW w:w="2250" w:type="dxa"/>
          </w:tcPr>
          <w:p w14:paraId="6C04CE46" w14:textId="77777777" w:rsidR="00AB1A29" w:rsidRPr="0020496F" w:rsidRDefault="00AB1A29" w:rsidP="5B934592">
            <w:r w:rsidRPr="0020496F">
              <w:t>jquery-1.8.2.min.js</w:t>
            </w:r>
          </w:p>
        </w:tc>
        <w:tc>
          <w:tcPr>
            <w:tcW w:w="7110" w:type="dxa"/>
          </w:tcPr>
          <w:p w14:paraId="0F6A4E2A" w14:textId="77777777" w:rsidR="00AB1A29" w:rsidRPr="0020496F" w:rsidRDefault="00AB1A29" w:rsidP="5B934592">
            <w:r w:rsidRPr="0020496F">
              <w:t>A versão min (Minified) não contém espaços ou comentários. Segue a recomendação do Apendice sobre Web Performance é está otimizada para produção.</w:t>
            </w:r>
          </w:p>
        </w:tc>
      </w:tr>
      <w:tr w:rsidR="00AB1A29" w:rsidRPr="0020496F" w14:paraId="76F7C854" w14:textId="77777777" w:rsidTr="5B934592">
        <w:tc>
          <w:tcPr>
            <w:tcW w:w="2250" w:type="dxa"/>
          </w:tcPr>
          <w:p w14:paraId="0DDE5ECC" w14:textId="77777777" w:rsidR="00AB1A29" w:rsidRPr="0020496F" w:rsidRDefault="00AB1A29" w:rsidP="5B934592">
            <w:r w:rsidRPr="0020496F">
              <w:t>jquery-ui-1.8.24.js</w:t>
            </w:r>
          </w:p>
        </w:tc>
        <w:tc>
          <w:tcPr>
            <w:tcW w:w="7110" w:type="dxa"/>
          </w:tcPr>
          <w:p w14:paraId="15C9BA2B" w14:textId="1828C655" w:rsidR="00AB1A29" w:rsidRPr="0020496F" w:rsidRDefault="00AB1A29" w:rsidP="5B934592">
            <w:r w:rsidRPr="0020496F">
              <w:t>JQuery User Interface – Utilizada para construção de interfaces ricas. Contém diversos efeitos e animações, em forma de Widgets.</w:t>
            </w:r>
          </w:p>
        </w:tc>
      </w:tr>
      <w:tr w:rsidR="00AB1A29" w:rsidRPr="0020496F" w14:paraId="3C3A65BA" w14:textId="77777777" w:rsidTr="5B934592">
        <w:tc>
          <w:tcPr>
            <w:tcW w:w="2250" w:type="dxa"/>
          </w:tcPr>
          <w:p w14:paraId="1ACD2E03" w14:textId="77777777" w:rsidR="00AB1A29" w:rsidRPr="0020496F" w:rsidRDefault="00AB1A29" w:rsidP="5B934592">
            <w:r w:rsidRPr="0020496F">
              <w:t>jquery-ui-1.8.24.min.js</w:t>
            </w:r>
          </w:p>
        </w:tc>
        <w:tc>
          <w:tcPr>
            <w:tcW w:w="7110" w:type="dxa"/>
          </w:tcPr>
          <w:p w14:paraId="4C6AE75B" w14:textId="77777777" w:rsidR="00AB1A29" w:rsidRPr="0020496F" w:rsidRDefault="00AB1A29" w:rsidP="5B934592">
            <w:r w:rsidRPr="0020496F">
              <w:t>A versão min (Minified) não contém espaços ou comentários. Segue a recomendação do Apendice sobre Web Performance é está otimizada para produção.</w:t>
            </w:r>
          </w:p>
        </w:tc>
      </w:tr>
      <w:tr w:rsidR="00AB1A29" w:rsidRPr="0020496F" w14:paraId="2F69DD37" w14:textId="77777777" w:rsidTr="5B934592">
        <w:tc>
          <w:tcPr>
            <w:tcW w:w="2250" w:type="dxa"/>
          </w:tcPr>
          <w:p w14:paraId="275D57FB" w14:textId="77777777" w:rsidR="00AB1A29" w:rsidRPr="0020496F" w:rsidRDefault="00AB1A29" w:rsidP="5B934592">
            <w:r w:rsidRPr="0020496F">
              <w:t>modernizr-2.6.2.js</w:t>
            </w:r>
          </w:p>
        </w:tc>
        <w:tc>
          <w:tcPr>
            <w:tcW w:w="7110" w:type="dxa"/>
          </w:tcPr>
          <w:p w14:paraId="4304EFA1" w14:textId="5323747D" w:rsidR="00AB1A29" w:rsidRPr="0020496F" w:rsidRDefault="00AB1A29" w:rsidP="5B934592">
            <w:pPr>
              <w:keepNext/>
            </w:pPr>
            <w:r w:rsidRPr="0020496F">
              <w:t xml:space="preserve">Biblioteca </w:t>
            </w:r>
            <w:r w:rsidR="00260BCF">
              <w:rPr>
                <w:b/>
              </w:rPr>
              <w:t>JavaScript</w:t>
            </w:r>
            <w:r w:rsidRPr="0020496F">
              <w:t xml:space="preserve"> responsável para detectar se o browser suporte as novas features do html5/css3. DE acordo com o resultado, ele adiciona um prefixo a classe não suportada (no-). De posse desta informação, bastaria criar uma classe com esse prefixo informando qual o comportamento desejado, quando não for suportado.</w:t>
            </w:r>
          </w:p>
        </w:tc>
      </w:tr>
    </w:tbl>
    <w:p w14:paraId="0B5845C6" w14:textId="2EF48E70" w:rsidR="00AB1A29" w:rsidRPr="0020496F" w:rsidRDefault="00AB1A29" w:rsidP="5B934592">
      <w:pPr>
        <w:pStyle w:val="Legenda"/>
      </w:pPr>
      <w:bookmarkStart w:id="331" w:name="_Toc354735920"/>
      <w:bookmarkStart w:id="332" w:name="_Toc372544109"/>
      <w:bookmarkEnd w:id="290"/>
      <w:r>
        <w:t xml:space="preserve">Tabela </w:t>
      </w:r>
      <w:r>
        <w:fldChar w:fldCharType="begin"/>
      </w:r>
      <w:r>
        <w:instrText xml:space="preserve"> SEQ Tabela \* ARABIC </w:instrText>
      </w:r>
      <w:r>
        <w:fldChar w:fldCharType="separate"/>
      </w:r>
      <w:r w:rsidR="00A551CF">
        <w:rPr>
          <w:noProof/>
        </w:rPr>
        <w:t>14</w:t>
      </w:r>
      <w:r>
        <w:fldChar w:fldCharType="end"/>
      </w:r>
      <w:r>
        <w:t xml:space="preserve"> Bibliotecas </w:t>
      </w:r>
      <w:r w:rsidR="00260BCF">
        <w:t>JavaScript</w:t>
      </w:r>
      <w:r>
        <w:t xml:space="preserve"> contidas no template do Visual Studio</w:t>
      </w:r>
      <w:bookmarkEnd w:id="331"/>
      <w:bookmarkEnd w:id="332"/>
    </w:p>
    <w:p w14:paraId="42E53D92" w14:textId="77777777" w:rsidR="004D02A7" w:rsidRDefault="004D02A7" w:rsidP="004D02A7">
      <w:pPr>
        <w:pStyle w:val="Identado"/>
        <w:numPr>
          <w:ilvl w:val="0"/>
          <w:numId w:val="0"/>
        </w:numPr>
        <w:ind w:left="936" w:hanging="936"/>
      </w:pPr>
    </w:p>
    <w:p w14:paraId="5316493A" w14:textId="77777777" w:rsidR="00AB1A29" w:rsidRDefault="00AB1A29" w:rsidP="5B934592">
      <w:pPr>
        <w:pStyle w:val="Identado"/>
      </w:pPr>
      <w:r w:rsidRPr="0020496F">
        <w:t>Intellisense</w:t>
      </w:r>
    </w:p>
    <w:p w14:paraId="4D2A867F" w14:textId="77777777" w:rsidR="004D02A7" w:rsidRPr="00FD7FCB" w:rsidRDefault="004D02A7" w:rsidP="004D02A7">
      <w:pPr>
        <w:rPr>
          <w:b/>
        </w:rPr>
      </w:pPr>
      <w:r w:rsidRPr="00FD7FCB">
        <w:rPr>
          <w:b/>
        </w:rPr>
        <w:t xml:space="preserve">Aplica-se a: </w:t>
      </w:r>
      <w:r>
        <w:rPr>
          <w:b/>
        </w:rPr>
        <w:t>WEB FORMS</w:t>
      </w:r>
      <w:r w:rsidRPr="00FD7FCB">
        <w:rPr>
          <w:b/>
        </w:rPr>
        <w:t xml:space="preserve"> e MVC</w:t>
      </w:r>
    </w:p>
    <w:p w14:paraId="19041681" w14:textId="625D0CF0" w:rsidR="00AB1A29" w:rsidRPr="0020496F" w:rsidRDefault="00AB1A29" w:rsidP="5B934592">
      <w:r w:rsidRPr="0020496F">
        <w:t xml:space="preserve">O VS2012 possui o recurso de </w:t>
      </w:r>
      <w:r w:rsidRPr="0020496F">
        <w:rPr>
          <w:b/>
        </w:rPr>
        <w:t>Intellisense</w:t>
      </w:r>
      <w:r w:rsidRPr="0020496F">
        <w:t xml:space="preserve"> para </w:t>
      </w:r>
      <w:r>
        <w:t>facilitar</w:t>
      </w:r>
      <w:r w:rsidRPr="0020496F">
        <w:t xml:space="preserve"> o desenvolvimento com bibliotecas </w:t>
      </w:r>
      <w:r w:rsidR="00260BCF">
        <w:t>JavaScript</w:t>
      </w:r>
      <w:r>
        <w:t xml:space="preserve"> e o entendimento da equipe de desenvolvimento.</w:t>
      </w:r>
      <w:r w:rsidRPr="0020496F">
        <w:t xml:space="preserve"> De forma nativa, o recurso já está disponível para as bibliotecas que acompanham o template do projeto. </w:t>
      </w:r>
    </w:p>
    <w:p w14:paraId="4CE023EF" w14:textId="77777777" w:rsidR="00AB1A29" w:rsidRPr="0020496F" w:rsidRDefault="00AB1A29" w:rsidP="5B934592"/>
    <w:p w14:paraId="4DCF7631" w14:textId="1FA849F4" w:rsidR="00AB1A29" w:rsidRDefault="00AB1A29" w:rsidP="5B934592">
      <w:r w:rsidRPr="0020496F">
        <w:t xml:space="preserve">É comum que durante o desenvolvimento de um sistema Web, surge a necessidade de se criar uma biblioteca </w:t>
      </w:r>
      <w:r w:rsidR="00260BCF">
        <w:rPr>
          <w:b/>
        </w:rPr>
        <w:t>JavaScript</w:t>
      </w:r>
      <w:r w:rsidRPr="0020496F">
        <w:t xml:space="preserve"> contendo as funções mais utilizadas para atender determinado negócio, como por exemplo uma biblioteca com funções de validação chamada </w:t>
      </w:r>
      <w:r w:rsidRPr="0020496F">
        <w:rPr>
          <w:b/>
        </w:rPr>
        <w:t xml:space="preserve">Sefaz.Js. </w:t>
      </w:r>
      <w:r w:rsidRPr="0020496F">
        <w:t xml:space="preserve">Neste </w:t>
      </w:r>
      <w:r w:rsidRPr="0020496F">
        <w:lastRenderedPageBreak/>
        <w:t>caso, se torna um interesse da equipe de desenvolvimento, usufruir do recurso de Intellisense também para libraries customizadas.</w:t>
      </w:r>
    </w:p>
    <w:p w14:paraId="6F1D4581" w14:textId="77777777" w:rsidR="00260BCF" w:rsidRDefault="00260BCF" w:rsidP="5B934592"/>
    <w:p w14:paraId="2AF624FF" w14:textId="2BD13861" w:rsidR="00AB1A29" w:rsidRDefault="00AB1A29" w:rsidP="5B934592">
      <w:r w:rsidRPr="0020496F">
        <w:t>Para adicionar novas referências ao Visual Studio, execute os passos abaixo:</w:t>
      </w:r>
    </w:p>
    <w:p w14:paraId="30AC2B76" w14:textId="77777777" w:rsidR="00260BCF" w:rsidRDefault="00260BCF" w:rsidP="5B934592"/>
    <w:p w14:paraId="5E52CB7A" w14:textId="77777777" w:rsidR="00AB1A29" w:rsidRDefault="00AB1A29" w:rsidP="004D35D1">
      <w:pPr>
        <w:pStyle w:val="PargrafodaLista"/>
        <w:numPr>
          <w:ilvl w:val="0"/>
          <w:numId w:val="25"/>
        </w:numPr>
      </w:pPr>
      <w:r w:rsidRPr="0020496F">
        <w:t>Crie uma biblioteca customizada chamada Sefaz.js. Adicione o seguinte trecho de código:</w:t>
      </w:r>
    </w:p>
    <w:p w14:paraId="2954F398" w14:textId="77777777" w:rsidR="00AB1A29" w:rsidRPr="0020496F" w:rsidRDefault="00AB1A29" w:rsidP="5B934592">
      <w:pPr>
        <w:pStyle w:val="PargrafodaLista"/>
        <w:numPr>
          <w:ilvl w:val="0"/>
          <w:numId w:val="0"/>
        </w:numPr>
        <w:ind w:left="1080"/>
      </w:pPr>
    </w:p>
    <w:p w14:paraId="3B11D3C1" w14:textId="77777777" w:rsidR="00AB1A29" w:rsidRDefault="00AB1A29" w:rsidP="5B934592">
      <w:pPr>
        <w:pStyle w:val="CodeBlock"/>
      </w:pPr>
    </w:p>
    <w:p w14:paraId="35F55C2B"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8000"/>
          <w:sz w:val="19"/>
          <w:szCs w:val="19"/>
          <w:highlight w:val="white"/>
        </w:rPr>
        <w:t>///Funcao responsavel por validar o CPF informado</w:t>
      </w:r>
    </w:p>
    <w:p w14:paraId="20DDBB49" w14:textId="77777777" w:rsidR="00AB1A29" w:rsidRPr="009B484F" w:rsidRDefault="00AB1A29" w:rsidP="5B934592">
      <w:pPr>
        <w:pStyle w:val="CodeBlock"/>
        <w:rPr>
          <w:rFonts w:ascii="Consolas" w:hAnsi="Consolas" w:cs="Consolas"/>
          <w:color w:val="000000"/>
          <w:sz w:val="19"/>
          <w:szCs w:val="19"/>
          <w:highlight w:val="white"/>
          <w:lang w:val="es-ES_tradnl"/>
        </w:rPr>
      </w:pPr>
      <w:r w:rsidRPr="009B484F">
        <w:rPr>
          <w:rFonts w:ascii="Consolas" w:hAnsi="Consolas" w:cs="Consolas"/>
          <w:color w:val="0000FF"/>
          <w:sz w:val="19"/>
          <w:szCs w:val="19"/>
          <w:highlight w:val="white"/>
          <w:lang w:val="es-ES_tradnl"/>
        </w:rPr>
        <w:t>function</w:t>
      </w:r>
      <w:r w:rsidRPr="009B484F">
        <w:rPr>
          <w:rFonts w:ascii="Consolas" w:hAnsi="Consolas" w:cs="Consolas"/>
          <w:color w:val="000000"/>
          <w:sz w:val="19"/>
          <w:szCs w:val="19"/>
          <w:highlight w:val="white"/>
          <w:lang w:val="es-ES_tradnl"/>
        </w:rPr>
        <w:t xml:space="preserve"> ValidaCPF(input) {</w:t>
      </w:r>
    </w:p>
    <w:p w14:paraId="756694F1" w14:textId="77777777" w:rsidR="00AB1A29" w:rsidRPr="009B484F" w:rsidRDefault="00AB1A29" w:rsidP="5B934592">
      <w:pPr>
        <w:pStyle w:val="CodeBlock"/>
        <w:rPr>
          <w:rFonts w:ascii="Consolas" w:hAnsi="Consolas" w:cs="Consolas"/>
          <w:color w:val="000000"/>
          <w:sz w:val="19"/>
          <w:szCs w:val="19"/>
          <w:highlight w:val="white"/>
          <w:lang w:val="es-ES_tradnl"/>
        </w:rPr>
      </w:pPr>
    </w:p>
    <w:p w14:paraId="7B6CCEF1" w14:textId="77777777" w:rsidR="00AB1A29" w:rsidRPr="009B484F" w:rsidRDefault="00AB1A29" w:rsidP="5B934592">
      <w:pPr>
        <w:pStyle w:val="CodeBlock"/>
        <w:rPr>
          <w:rFonts w:ascii="Consolas" w:hAnsi="Consolas" w:cs="Consolas"/>
          <w:color w:val="000000"/>
          <w:sz w:val="19"/>
          <w:szCs w:val="19"/>
          <w:highlight w:val="white"/>
          <w:lang w:val="es-ES_tradnl"/>
        </w:rPr>
      </w:pPr>
      <w:r w:rsidRPr="009B484F">
        <w:rPr>
          <w:rFonts w:ascii="Consolas" w:hAnsi="Consolas" w:cs="Consolas"/>
          <w:color w:val="000000"/>
          <w:sz w:val="19"/>
          <w:szCs w:val="19"/>
          <w:highlight w:val="white"/>
          <w:lang w:val="es-ES_tradnl"/>
        </w:rPr>
        <w:t xml:space="preserve">    </w:t>
      </w:r>
      <w:r w:rsidRPr="009B484F">
        <w:rPr>
          <w:rFonts w:ascii="Consolas" w:hAnsi="Consolas" w:cs="Consolas"/>
          <w:color w:val="008000"/>
          <w:sz w:val="19"/>
          <w:szCs w:val="19"/>
          <w:highlight w:val="white"/>
          <w:lang w:val="es-ES_tradnl"/>
        </w:rPr>
        <w:t>//todo: Implementar codigo</w:t>
      </w:r>
    </w:p>
    <w:p w14:paraId="184BFB4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14:paraId="31EFA959" w14:textId="77777777" w:rsidR="00AB1A29" w:rsidRPr="0020496F" w:rsidRDefault="00AB1A29" w:rsidP="5B934592"/>
    <w:p w14:paraId="52408489" w14:textId="72057310" w:rsidR="00AB1A29" w:rsidRPr="00D62DE5" w:rsidRDefault="00AB1A29" w:rsidP="004D35D1">
      <w:pPr>
        <w:pStyle w:val="PargrafodaLista"/>
        <w:numPr>
          <w:ilvl w:val="0"/>
          <w:numId w:val="25"/>
        </w:numPr>
      </w:pPr>
      <w:r w:rsidRPr="0020496F">
        <w:t xml:space="preserve">Acesse o caminho no MENU: </w:t>
      </w:r>
      <w:r w:rsidRPr="0020496F">
        <w:rPr>
          <w:b/>
        </w:rPr>
        <w:t xml:space="preserve">Tools &gt; Options &gt; Text Editor &gt; </w:t>
      </w:r>
      <w:r w:rsidR="00260BCF">
        <w:rPr>
          <w:b/>
        </w:rPr>
        <w:t>JavaScript</w:t>
      </w:r>
      <w:r w:rsidRPr="0020496F">
        <w:rPr>
          <w:b/>
        </w:rPr>
        <w:t xml:space="preserve"> &gt; Intellisense &gt; References</w:t>
      </w:r>
    </w:p>
    <w:p w14:paraId="5757536C" w14:textId="77777777" w:rsidR="00D62DE5" w:rsidRPr="0020496F" w:rsidRDefault="00D62DE5" w:rsidP="5B934592">
      <w:pPr>
        <w:pStyle w:val="PargrafodaLista"/>
        <w:numPr>
          <w:ilvl w:val="0"/>
          <w:numId w:val="0"/>
        </w:numPr>
        <w:ind w:left="1080"/>
      </w:pPr>
    </w:p>
    <w:p w14:paraId="1029675F" w14:textId="77777777" w:rsidR="00AB1A29" w:rsidRPr="0020496F" w:rsidRDefault="00AB1A29" w:rsidP="5B934592">
      <w:pPr>
        <w:pStyle w:val="PargrafodaLista"/>
        <w:numPr>
          <w:ilvl w:val="0"/>
          <w:numId w:val="0"/>
        </w:numPr>
        <w:ind w:left="1080"/>
      </w:pPr>
    </w:p>
    <w:p w14:paraId="1F6F54B2" w14:textId="77777777" w:rsidR="00AB1A29" w:rsidRPr="0020496F" w:rsidRDefault="00AB1A29" w:rsidP="004D35D1">
      <w:pPr>
        <w:pStyle w:val="PargrafodaLista"/>
        <w:numPr>
          <w:ilvl w:val="0"/>
          <w:numId w:val="25"/>
        </w:numPr>
      </w:pPr>
      <w:r w:rsidRPr="0020496F">
        <w:t xml:space="preserve">Adicione a biblioteca customizada. Neste exemplo, se chama </w:t>
      </w:r>
      <w:r w:rsidRPr="0020496F">
        <w:rPr>
          <w:b/>
        </w:rPr>
        <w:t>Sefaz.js</w:t>
      </w:r>
    </w:p>
    <w:p w14:paraId="0D10F873" w14:textId="77777777" w:rsidR="00AB1A29" w:rsidRPr="0020496F" w:rsidRDefault="00AB1A29" w:rsidP="5B934592">
      <w:pPr>
        <w:pStyle w:val="PargrafodaLista"/>
        <w:numPr>
          <w:ilvl w:val="0"/>
          <w:numId w:val="0"/>
        </w:numPr>
        <w:ind w:left="720"/>
      </w:pPr>
    </w:p>
    <w:p w14:paraId="5F1807B3" w14:textId="77777777" w:rsidR="00AB1A29" w:rsidRDefault="00AB1A29" w:rsidP="5B934592">
      <w:pPr>
        <w:pStyle w:val="PargrafodaLista"/>
        <w:keepNext/>
        <w:numPr>
          <w:ilvl w:val="0"/>
          <w:numId w:val="0"/>
        </w:numPr>
        <w:ind w:left="720"/>
        <w:jc w:val="center"/>
      </w:pPr>
      <w:r w:rsidRPr="0020496F">
        <w:rPr>
          <w:noProof/>
          <w:lang w:eastAsia="pt-BR"/>
        </w:rPr>
        <w:drawing>
          <wp:inline distT="0" distB="0" distL="0" distR="0" wp14:anchorId="7501E66B" wp14:editId="6C9461D0">
            <wp:extent cx="3992880" cy="268794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0602" cy="2693141"/>
                    </a:xfrm>
                    <a:prstGeom prst="rect">
                      <a:avLst/>
                    </a:prstGeom>
                  </pic:spPr>
                </pic:pic>
              </a:graphicData>
            </a:graphic>
          </wp:inline>
        </w:drawing>
      </w:r>
    </w:p>
    <w:p w14:paraId="37EC5983" w14:textId="146CA128" w:rsidR="00AB1A29" w:rsidRPr="0020496F" w:rsidRDefault="00AB1A29" w:rsidP="5B934592">
      <w:pPr>
        <w:pStyle w:val="Legenda"/>
      </w:pPr>
      <w:bookmarkStart w:id="333" w:name="_Toc354735896"/>
      <w:bookmarkStart w:id="334" w:name="_Toc372544076"/>
      <w:r>
        <w:t xml:space="preserve">Figura </w:t>
      </w:r>
      <w:r>
        <w:fldChar w:fldCharType="begin"/>
      </w:r>
      <w:r>
        <w:instrText xml:space="preserve"> SEQ Figura \* ARABIC </w:instrText>
      </w:r>
      <w:r>
        <w:fldChar w:fldCharType="separate"/>
      </w:r>
      <w:r w:rsidR="00A551CF">
        <w:rPr>
          <w:noProof/>
        </w:rPr>
        <w:t>33</w:t>
      </w:r>
      <w:r>
        <w:fldChar w:fldCharType="end"/>
      </w:r>
      <w:r>
        <w:t xml:space="preserve"> Adicionando uma biblioteca customizada ao intellisense do Visual Studio</w:t>
      </w:r>
      <w:bookmarkEnd w:id="333"/>
      <w:bookmarkEnd w:id="334"/>
    </w:p>
    <w:p w14:paraId="36426DFB" w14:textId="4CA4A0D6" w:rsidR="00AB1A29" w:rsidRPr="0020496F" w:rsidRDefault="00AB1A29" w:rsidP="005D2EBA">
      <w:pPr>
        <w:pStyle w:val="PargrafodaLista"/>
        <w:numPr>
          <w:ilvl w:val="0"/>
          <w:numId w:val="25"/>
        </w:numPr>
      </w:pPr>
      <w:r w:rsidRPr="0020496F">
        <w:lastRenderedPageBreak/>
        <w:t>No editor HTML, confira a presença da função informada (</w:t>
      </w:r>
      <w:r w:rsidRPr="0020496F">
        <w:rPr>
          <w:i/>
        </w:rPr>
        <w:t>ValidaCPF</w:t>
      </w:r>
      <w:r w:rsidRPr="0020496F">
        <w:t>) no intellisense. Inclusive o comentário adicionado é mostrado para facilitar o entendimento das funções customizadas disponíveis.</w:t>
      </w:r>
    </w:p>
    <w:p w14:paraId="2D82051F" w14:textId="77777777" w:rsidR="00AB1A29" w:rsidRDefault="00AB1A29" w:rsidP="5B934592">
      <w:pPr>
        <w:keepNext/>
        <w:jc w:val="center"/>
      </w:pPr>
      <w:r w:rsidRPr="0020496F">
        <w:rPr>
          <w:noProof/>
          <w:lang w:eastAsia="pt-BR"/>
        </w:rPr>
        <w:drawing>
          <wp:inline distT="0" distB="0" distL="0" distR="0" wp14:anchorId="2320C6F2" wp14:editId="0327127E">
            <wp:extent cx="5943600" cy="179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8BF44D9" w14:textId="1EC29D77" w:rsidR="00D62DE5" w:rsidRDefault="00AB1A29" w:rsidP="005D2EBA">
      <w:pPr>
        <w:pStyle w:val="Legenda"/>
      </w:pPr>
      <w:bookmarkStart w:id="335" w:name="_Toc354735897"/>
      <w:bookmarkStart w:id="336" w:name="_Toc372544077"/>
      <w:r>
        <w:t xml:space="preserve">Figura </w:t>
      </w:r>
      <w:r>
        <w:fldChar w:fldCharType="begin"/>
      </w:r>
      <w:r>
        <w:instrText xml:space="preserve"> SEQ Figura \* ARABIC </w:instrText>
      </w:r>
      <w:r>
        <w:fldChar w:fldCharType="separate"/>
      </w:r>
      <w:r w:rsidR="00A551CF">
        <w:rPr>
          <w:noProof/>
        </w:rPr>
        <w:t>34</w:t>
      </w:r>
      <w:r>
        <w:fldChar w:fldCharType="end"/>
      </w:r>
      <w:r>
        <w:t xml:space="preserve"> Intellisense de uma função customizada</w:t>
      </w:r>
      <w:bookmarkEnd w:id="335"/>
      <w:bookmarkEnd w:id="336"/>
    </w:p>
    <w:p w14:paraId="795A7836" w14:textId="77777777" w:rsidR="00D43A1A" w:rsidRPr="00D43A1A" w:rsidRDefault="00D43A1A" w:rsidP="00D43A1A"/>
    <w:p w14:paraId="7C2B7157" w14:textId="11AD0791" w:rsidR="00AB1A29" w:rsidRPr="0020496F" w:rsidRDefault="00260BCF" w:rsidP="5B934592">
      <w:pPr>
        <w:pStyle w:val="NoteTitle"/>
      </w:pPr>
      <w:r>
        <w:t>JavaScript</w:t>
      </w:r>
      <w:r w:rsidR="00AB1A29" w:rsidRPr="0020496F">
        <w:t>: The Developer Experience</w:t>
      </w:r>
    </w:p>
    <w:p w14:paraId="29A81D41" w14:textId="6AB7814B" w:rsidR="00AB1A29" w:rsidRPr="0020496F" w:rsidRDefault="00AB1A29" w:rsidP="5B934592">
      <w:pPr>
        <w:pStyle w:val="Note"/>
      </w:pPr>
      <w:r w:rsidRPr="0020496F">
        <w:t xml:space="preserve">Recomenda-se que o desenvolvedor assista este WebCast para um compreensão maior nas mudanças do VS2012 e </w:t>
      </w:r>
      <w:r w:rsidR="00260BCF">
        <w:t>JavaScript</w:t>
      </w:r>
      <w:r w:rsidRPr="0020496F">
        <w:t>.</w:t>
      </w:r>
      <w:r w:rsidRPr="0020496F">
        <w:br/>
      </w:r>
      <w:hyperlink r:id="rId70" w:history="1">
        <w:r w:rsidRPr="0020496F">
          <w:rPr>
            <w:rStyle w:val="Hyperlink"/>
          </w:rPr>
          <w:t>http://channel9.msdn.com/Events/TechEd/NorthAmerica/2012/DEV308</w:t>
        </w:r>
      </w:hyperlink>
      <w:r w:rsidRPr="0020496F">
        <w:t xml:space="preserve"> </w:t>
      </w:r>
    </w:p>
    <w:p w14:paraId="317709D3" w14:textId="77777777" w:rsidR="00AB1A29" w:rsidRPr="0020496F" w:rsidRDefault="00AB1A29" w:rsidP="5B934592"/>
    <w:p w14:paraId="3EC0BADF" w14:textId="164217F3" w:rsidR="00AB1A29" w:rsidRDefault="00AB1A29" w:rsidP="5B934592">
      <w:pPr>
        <w:spacing w:before="0" w:after="200"/>
        <w:rPr>
          <w:rFonts w:eastAsiaTheme="minorHAnsi"/>
          <w:color w:val="008AC8"/>
          <w:sz w:val="28"/>
          <w:szCs w:val="28"/>
        </w:rPr>
      </w:pPr>
      <w:bookmarkStart w:id="337" w:name="_Toc354637872"/>
    </w:p>
    <w:p w14:paraId="76CF0B48" w14:textId="77777777" w:rsidR="00D43A1A" w:rsidRDefault="00D43A1A">
      <w:pPr>
        <w:spacing w:before="0" w:after="200"/>
        <w:rPr>
          <w:rFonts w:eastAsiaTheme="minorHAnsi"/>
          <w:color w:val="008AC8"/>
          <w:sz w:val="28"/>
          <w:szCs w:val="28"/>
        </w:rPr>
      </w:pPr>
      <w:bookmarkStart w:id="338" w:name="_Toc354765336"/>
      <w:r>
        <w:br w:type="page"/>
      </w:r>
    </w:p>
    <w:p w14:paraId="02CDC0FA" w14:textId="2B1F9CCC" w:rsidR="00AB1A29" w:rsidRDefault="00AB1A29" w:rsidP="5B934592">
      <w:pPr>
        <w:pStyle w:val="Heading3Numbered"/>
      </w:pPr>
      <w:bookmarkStart w:id="339" w:name="_Toc372543991"/>
      <w:r w:rsidRPr="0020496F">
        <w:lastRenderedPageBreak/>
        <w:t>Biblioteca JQuery</w:t>
      </w:r>
      <w:bookmarkEnd w:id="337"/>
      <w:bookmarkEnd w:id="338"/>
      <w:bookmarkEnd w:id="339"/>
    </w:p>
    <w:p w14:paraId="6D6B24EB" w14:textId="77777777" w:rsidR="004D02A7" w:rsidRPr="00FD7FCB" w:rsidRDefault="004D02A7" w:rsidP="004D02A7">
      <w:pPr>
        <w:rPr>
          <w:b/>
        </w:rPr>
      </w:pPr>
      <w:r w:rsidRPr="00FD7FCB">
        <w:rPr>
          <w:b/>
        </w:rPr>
        <w:t xml:space="preserve">Aplica-se a: </w:t>
      </w:r>
      <w:r>
        <w:rPr>
          <w:b/>
        </w:rPr>
        <w:t>WEB FORMS</w:t>
      </w:r>
      <w:r w:rsidRPr="00FD7FCB">
        <w:rPr>
          <w:b/>
        </w:rPr>
        <w:t xml:space="preserve"> e MVC</w:t>
      </w:r>
    </w:p>
    <w:p w14:paraId="3E5E3234" w14:textId="0F769D83" w:rsidR="002A7903" w:rsidRPr="002A7903" w:rsidRDefault="002A7903" w:rsidP="5B934592">
      <w:r w:rsidRPr="002B50F6">
        <w:rPr>
          <w:b/>
        </w:rPr>
        <w:t>JQuery</w:t>
      </w:r>
      <w:r>
        <w:t xml:space="preserve"> é uma biblioteca em </w:t>
      </w:r>
      <w:r w:rsidR="00260BCF">
        <w:t>JavaScript</w:t>
      </w:r>
      <w:r>
        <w:t xml:space="preserve"> que foi incluída nos templates de projetos Web do</w:t>
      </w:r>
      <w:r w:rsidR="00D62DE5">
        <w:t xml:space="preserve"> Visual Studio. Seu objetivo </w:t>
      </w:r>
      <w:r w:rsidR="002B50F6">
        <w:t>é prover</w:t>
      </w:r>
      <w:r>
        <w:t xml:space="preserve"> um framework de objetos e funções extensíveis que permitem a manipulação de páginas HTML utilizando JScript.</w:t>
      </w:r>
    </w:p>
    <w:p w14:paraId="2A70E0A2" w14:textId="77777777" w:rsidR="00AB1A29" w:rsidRPr="0020496F" w:rsidRDefault="00AB1A29" w:rsidP="5B934592">
      <w:pPr>
        <w:pStyle w:val="Identado"/>
      </w:pPr>
      <w:r w:rsidRPr="0020496F">
        <w:t>Suporte a Browsers</w:t>
      </w:r>
    </w:p>
    <w:tbl>
      <w:tblPr>
        <w:tblStyle w:val="Tabelacomgrade"/>
        <w:tblW w:w="0" w:type="auto"/>
        <w:tblLook w:val="04A0" w:firstRow="1" w:lastRow="0" w:firstColumn="1" w:lastColumn="0" w:noHBand="0" w:noVBand="1"/>
      </w:tblPr>
      <w:tblGrid>
        <w:gridCol w:w="3120"/>
        <w:gridCol w:w="3120"/>
        <w:gridCol w:w="3120"/>
      </w:tblGrid>
      <w:tr w:rsidR="00AB1A29" w:rsidRPr="00540D3D" w14:paraId="2BACA094" w14:textId="77777777" w:rsidTr="5B934592">
        <w:trPr>
          <w:cnfStyle w:val="100000000000" w:firstRow="1" w:lastRow="0" w:firstColumn="0" w:lastColumn="0" w:oddVBand="0" w:evenVBand="0" w:oddHBand="0" w:evenHBand="0" w:firstRowFirstColumn="0" w:firstRowLastColumn="0" w:lastRowFirstColumn="0" w:lastRowLastColumn="0"/>
        </w:trPr>
        <w:tc>
          <w:tcPr>
            <w:tcW w:w="3120" w:type="dxa"/>
          </w:tcPr>
          <w:p w14:paraId="476667F7" w14:textId="77777777" w:rsidR="00AB1A29" w:rsidRPr="0020496F" w:rsidRDefault="00AB1A29" w:rsidP="5B934592">
            <w:r w:rsidRPr="0020496F">
              <w:t>Versão do JQuery</w:t>
            </w:r>
          </w:p>
        </w:tc>
        <w:tc>
          <w:tcPr>
            <w:tcW w:w="3120" w:type="dxa"/>
          </w:tcPr>
          <w:p w14:paraId="3EAF59A7" w14:textId="77777777" w:rsidR="00AB1A29" w:rsidRPr="0020496F" w:rsidRDefault="00AB1A29" w:rsidP="5B934592">
            <w:r w:rsidRPr="0020496F">
              <w:t>Internet Explorer</w:t>
            </w:r>
          </w:p>
        </w:tc>
        <w:tc>
          <w:tcPr>
            <w:tcW w:w="3120" w:type="dxa"/>
          </w:tcPr>
          <w:p w14:paraId="680F3D39" w14:textId="77777777" w:rsidR="00AB1A29" w:rsidRPr="009B484F" w:rsidRDefault="00AB1A29" w:rsidP="5B934592">
            <w:pPr>
              <w:rPr>
                <w:lang w:val="en-US"/>
              </w:rPr>
            </w:pPr>
            <w:r w:rsidRPr="009B484F">
              <w:rPr>
                <w:lang w:val="en-US"/>
              </w:rPr>
              <w:t xml:space="preserve">Demais Browsers </w:t>
            </w:r>
            <w:r w:rsidRPr="009B484F">
              <w:rPr>
                <w:lang w:val="en-US"/>
              </w:rPr>
              <w:br/>
              <w:t>(Chrome, Firefox, Safari e Opera)</w:t>
            </w:r>
          </w:p>
        </w:tc>
      </w:tr>
      <w:tr w:rsidR="00AB1A29" w:rsidRPr="0020496F" w14:paraId="603CE1B8" w14:textId="77777777" w:rsidTr="5B934592">
        <w:tc>
          <w:tcPr>
            <w:tcW w:w="3120" w:type="dxa"/>
          </w:tcPr>
          <w:p w14:paraId="189924AF" w14:textId="77777777" w:rsidR="00AB1A29" w:rsidRPr="0020496F" w:rsidRDefault="00AB1A29" w:rsidP="5B934592">
            <w:r w:rsidRPr="0020496F">
              <w:t>JQuery 1.x</w:t>
            </w:r>
          </w:p>
        </w:tc>
        <w:tc>
          <w:tcPr>
            <w:tcW w:w="3120" w:type="dxa"/>
          </w:tcPr>
          <w:p w14:paraId="46211C06" w14:textId="77777777" w:rsidR="00AB1A29" w:rsidRPr="0020496F" w:rsidRDefault="00AB1A29" w:rsidP="5B934592">
            <w:r w:rsidRPr="0020496F">
              <w:t>6+</w:t>
            </w:r>
          </w:p>
        </w:tc>
        <w:tc>
          <w:tcPr>
            <w:tcW w:w="3120" w:type="dxa"/>
          </w:tcPr>
          <w:p w14:paraId="7F3CF2D5" w14:textId="77777777" w:rsidR="00AB1A29" w:rsidRPr="0020496F" w:rsidRDefault="00AB1A29" w:rsidP="5B934592">
            <w:r w:rsidRPr="0020496F">
              <w:t>Versão atual -1</w:t>
            </w:r>
          </w:p>
        </w:tc>
      </w:tr>
      <w:tr w:rsidR="00AB1A29" w:rsidRPr="0020496F" w14:paraId="56223A52" w14:textId="77777777" w:rsidTr="5B934592">
        <w:tc>
          <w:tcPr>
            <w:tcW w:w="3120" w:type="dxa"/>
          </w:tcPr>
          <w:p w14:paraId="1AAC31ED" w14:textId="77777777" w:rsidR="00AB1A29" w:rsidRPr="0020496F" w:rsidRDefault="00AB1A29" w:rsidP="5B934592">
            <w:r w:rsidRPr="0020496F">
              <w:t>JQuery 2.x</w:t>
            </w:r>
          </w:p>
        </w:tc>
        <w:tc>
          <w:tcPr>
            <w:tcW w:w="3120" w:type="dxa"/>
          </w:tcPr>
          <w:p w14:paraId="5B042205" w14:textId="77777777" w:rsidR="00AB1A29" w:rsidRPr="0020496F" w:rsidRDefault="00AB1A29" w:rsidP="5B934592">
            <w:r w:rsidRPr="0020496F">
              <w:t>9+</w:t>
            </w:r>
          </w:p>
        </w:tc>
        <w:tc>
          <w:tcPr>
            <w:tcW w:w="3120" w:type="dxa"/>
          </w:tcPr>
          <w:p w14:paraId="4899FA40" w14:textId="77777777" w:rsidR="00AB1A29" w:rsidRPr="0020496F" w:rsidRDefault="00AB1A29" w:rsidP="5B934592">
            <w:pPr>
              <w:keepNext/>
            </w:pPr>
            <w:r w:rsidRPr="0020496F">
              <w:t>Versão atual -1</w:t>
            </w:r>
          </w:p>
        </w:tc>
      </w:tr>
    </w:tbl>
    <w:p w14:paraId="7A244A28" w14:textId="637B005A" w:rsidR="00AB1A29" w:rsidRPr="0020496F" w:rsidRDefault="00AB1A29" w:rsidP="5B934592">
      <w:pPr>
        <w:pStyle w:val="Legenda"/>
      </w:pPr>
      <w:bookmarkStart w:id="340" w:name="_Toc354735921"/>
      <w:bookmarkStart w:id="341" w:name="_Toc372544110"/>
      <w:r>
        <w:t xml:space="preserve">Tabela </w:t>
      </w:r>
      <w:r>
        <w:fldChar w:fldCharType="begin"/>
      </w:r>
      <w:r>
        <w:instrText xml:space="preserve"> SEQ Tabela \* ARABIC </w:instrText>
      </w:r>
      <w:r>
        <w:fldChar w:fldCharType="separate"/>
      </w:r>
      <w:r w:rsidR="00A551CF">
        <w:rPr>
          <w:noProof/>
        </w:rPr>
        <w:t>15</w:t>
      </w:r>
      <w:r>
        <w:fldChar w:fldCharType="end"/>
      </w:r>
      <w:r>
        <w:t xml:space="preserve"> Compatibilidade de Browsers</w:t>
      </w:r>
      <w:bookmarkEnd w:id="340"/>
      <w:bookmarkEnd w:id="341"/>
    </w:p>
    <w:p w14:paraId="5D3DCFB9" w14:textId="77777777" w:rsidR="00AB1A29" w:rsidRDefault="00AB1A29" w:rsidP="5B934592"/>
    <w:p w14:paraId="2756DB54" w14:textId="77777777" w:rsidR="00AB1A29" w:rsidRPr="0020496F" w:rsidRDefault="00AB1A29" w:rsidP="5B934592">
      <w:r w:rsidRPr="00DD3EA0">
        <w:rPr>
          <w:b/>
        </w:rPr>
        <w:t>Versão atual</w:t>
      </w:r>
      <w:r w:rsidRPr="0020496F">
        <w:t xml:space="preserve"> -1 significa que a biblioteca é suportada na versão atual e em uma anterior.</w:t>
      </w:r>
    </w:p>
    <w:p w14:paraId="4A28E74D" w14:textId="77777777" w:rsidR="00AB1A29" w:rsidRDefault="00AB1A29" w:rsidP="5B934592"/>
    <w:p w14:paraId="1E3E613F" w14:textId="77777777" w:rsidR="00AB1A29" w:rsidRDefault="00AB1A29" w:rsidP="5B934592">
      <w:pPr>
        <w:pStyle w:val="Identado"/>
      </w:pPr>
      <w:r w:rsidRPr="0020496F">
        <w:t>Exemplo de Selectors</w:t>
      </w:r>
    </w:p>
    <w:p w14:paraId="7CBA8D24" w14:textId="77777777" w:rsidR="004D02A7" w:rsidRPr="00FD7FCB" w:rsidRDefault="004D02A7" w:rsidP="004D02A7">
      <w:pPr>
        <w:rPr>
          <w:b/>
        </w:rPr>
      </w:pPr>
      <w:r w:rsidRPr="00FD7FCB">
        <w:rPr>
          <w:b/>
        </w:rPr>
        <w:t xml:space="preserve">Aplica-se a: </w:t>
      </w:r>
      <w:r>
        <w:rPr>
          <w:b/>
        </w:rPr>
        <w:t>WEB FORMS</w:t>
      </w:r>
      <w:r w:rsidRPr="00FD7FCB">
        <w:rPr>
          <w:b/>
        </w:rPr>
        <w:t xml:space="preserve"> e MVC</w:t>
      </w:r>
    </w:p>
    <w:p w14:paraId="5A25736B" w14:textId="77777777" w:rsidR="00AB1A29" w:rsidRPr="0020496F" w:rsidRDefault="00AB1A29" w:rsidP="5B934592">
      <w:r w:rsidRPr="0020496F">
        <w:rPr>
          <w:i/>
        </w:rPr>
        <w:t>Selectors</w:t>
      </w:r>
      <w:r w:rsidRPr="0020496F">
        <w:t xml:space="preserve"> são formas que o </w:t>
      </w:r>
      <w:r w:rsidRPr="0020496F">
        <w:rPr>
          <w:b/>
        </w:rPr>
        <w:t>JQuery</w:t>
      </w:r>
      <w:r w:rsidRPr="0020496F">
        <w:t xml:space="preserve"> oferece para acessar objetos na página e manipula-los. Seja para move-los para outra área ou alterar suas configurações de CSS.</w:t>
      </w:r>
    </w:p>
    <w:p w14:paraId="7BBC578A" w14:textId="49C9D7C2" w:rsidR="00AB1A29" w:rsidRDefault="00AB1A29" w:rsidP="5B934592">
      <w:r w:rsidRPr="0020496F">
        <w:t xml:space="preserve">Abaixo, o exemplo de como utilizar </w:t>
      </w:r>
      <w:r w:rsidR="002B50F6">
        <w:t>algumas funções básicas com a biblioteca:</w:t>
      </w:r>
    </w:p>
    <w:p w14:paraId="0FBF4623" w14:textId="77777777" w:rsidR="00260BCF" w:rsidRDefault="00260BCF" w:rsidP="5B934592">
      <w:r>
        <w:br w:type="page"/>
      </w:r>
    </w:p>
    <w:tbl>
      <w:tblPr>
        <w:tblStyle w:val="Tabelacomgrade"/>
        <w:tblW w:w="0" w:type="auto"/>
        <w:tblLook w:val="04A0" w:firstRow="1" w:lastRow="0" w:firstColumn="1" w:lastColumn="0" w:noHBand="0" w:noVBand="1"/>
      </w:tblPr>
      <w:tblGrid>
        <w:gridCol w:w="1980"/>
        <w:gridCol w:w="7380"/>
      </w:tblGrid>
      <w:tr w:rsidR="00AB1A29" w:rsidRPr="0020496F" w14:paraId="37F5406D" w14:textId="77777777" w:rsidTr="5B934592">
        <w:trPr>
          <w:cnfStyle w:val="100000000000" w:firstRow="1" w:lastRow="0" w:firstColumn="0" w:lastColumn="0" w:oddVBand="0" w:evenVBand="0" w:oddHBand="0" w:evenHBand="0" w:firstRowFirstColumn="0" w:firstRowLastColumn="0" w:lastRowFirstColumn="0" w:lastRowLastColumn="0"/>
        </w:trPr>
        <w:tc>
          <w:tcPr>
            <w:tcW w:w="1980" w:type="dxa"/>
          </w:tcPr>
          <w:p w14:paraId="03774B4A" w14:textId="21748FD9" w:rsidR="00AB1A29" w:rsidRPr="0020496F" w:rsidRDefault="00AB1A29" w:rsidP="5B934592">
            <w:r w:rsidRPr="0020496F">
              <w:lastRenderedPageBreak/>
              <w:t>Selector</w:t>
            </w:r>
          </w:p>
        </w:tc>
        <w:tc>
          <w:tcPr>
            <w:tcW w:w="7380" w:type="dxa"/>
          </w:tcPr>
          <w:p w14:paraId="128FF6A1" w14:textId="77777777" w:rsidR="00AB1A29" w:rsidRPr="0020496F" w:rsidRDefault="00AB1A29" w:rsidP="5B934592">
            <w:r w:rsidRPr="0020496F">
              <w:t>Definição e exemplo</w:t>
            </w:r>
          </w:p>
        </w:tc>
      </w:tr>
      <w:tr w:rsidR="00AB1A29" w:rsidRPr="00CD1188" w14:paraId="6F55772D" w14:textId="77777777" w:rsidTr="5B934592">
        <w:tc>
          <w:tcPr>
            <w:tcW w:w="1980" w:type="dxa"/>
          </w:tcPr>
          <w:p w14:paraId="56B56971" w14:textId="77777777" w:rsidR="00AB1A29" w:rsidRPr="0020496F" w:rsidRDefault="00AB1A29" w:rsidP="5B934592">
            <w:r w:rsidRPr="0020496F">
              <w:t>Selector (“.class”)</w:t>
            </w:r>
          </w:p>
        </w:tc>
        <w:tc>
          <w:tcPr>
            <w:tcW w:w="7380" w:type="dxa"/>
          </w:tcPr>
          <w:p w14:paraId="089AF7B6" w14:textId="77777777" w:rsidR="00AB1A29" w:rsidRPr="0020496F" w:rsidRDefault="00AB1A29" w:rsidP="5B934592">
            <w:r w:rsidRPr="0020496F">
              <w:t xml:space="preserve">Seleciona objetos na página que compartilham a mesma classe CSS. </w:t>
            </w:r>
          </w:p>
          <w:p w14:paraId="3C1DA48F" w14:textId="77777777" w:rsidR="00AB1A29" w:rsidRPr="0020496F" w:rsidRDefault="00AB1A29" w:rsidP="5B934592">
            <w:r w:rsidRPr="0020496F">
              <w:t xml:space="preserve">No exemplo, todos os objetos que utilizam a classe chamada </w:t>
            </w:r>
            <w:r w:rsidRPr="0020496F">
              <w:rPr>
                <w:b/>
              </w:rPr>
              <w:t>ClasseCSS</w:t>
            </w:r>
            <w:r w:rsidRPr="0020496F">
              <w:t xml:space="preserve"> serão alterados para ter uma bora de 3 pixels da cor vermelha.</w:t>
            </w:r>
          </w:p>
          <w:p w14:paraId="583ED891" w14:textId="77777777" w:rsidR="00AB1A29" w:rsidRPr="0020496F" w:rsidRDefault="00AB1A29" w:rsidP="5B934592"/>
          <w:p w14:paraId="7E070B9D" w14:textId="77777777" w:rsidR="00AB1A29" w:rsidRPr="00795B34" w:rsidRDefault="00AB1A29" w:rsidP="5B934592">
            <w:pPr>
              <w:rPr>
                <w:lang w:val="en-US"/>
              </w:rPr>
            </w:pPr>
            <w:r w:rsidRPr="00795B34">
              <w:rPr>
                <w:b/>
                <w:sz w:val="22"/>
                <w:lang w:val="en-US"/>
              </w:rPr>
              <w:t>$(“.ClasseCSS”)</w:t>
            </w:r>
            <w:r w:rsidRPr="00795B34">
              <w:rPr>
                <w:lang w:val="en-US"/>
              </w:rPr>
              <w:t xml:space="preserve"> </w:t>
            </w:r>
            <w:r w:rsidRPr="00795B34">
              <w:rPr>
                <w:b/>
                <w:sz w:val="22"/>
                <w:lang w:val="en-US"/>
              </w:rPr>
              <w:t>.css("border","3px solid red")</w:t>
            </w:r>
            <w:r w:rsidRPr="00795B34">
              <w:rPr>
                <w:b/>
                <w:sz w:val="22"/>
                <w:lang w:val="en-US"/>
              </w:rPr>
              <w:br/>
            </w:r>
          </w:p>
        </w:tc>
      </w:tr>
      <w:tr w:rsidR="00AB1A29" w:rsidRPr="0020496F" w14:paraId="4CDF62A0" w14:textId="77777777" w:rsidTr="5B934592">
        <w:tc>
          <w:tcPr>
            <w:tcW w:w="1980" w:type="dxa"/>
          </w:tcPr>
          <w:p w14:paraId="3CC9DDFA" w14:textId="77777777" w:rsidR="00AB1A29" w:rsidRPr="0020496F" w:rsidRDefault="00AB1A29" w:rsidP="5B934592">
            <w:r w:rsidRPr="0020496F">
              <w:t>Selector (“element”)</w:t>
            </w:r>
          </w:p>
        </w:tc>
        <w:tc>
          <w:tcPr>
            <w:tcW w:w="7380" w:type="dxa"/>
          </w:tcPr>
          <w:p w14:paraId="27559790" w14:textId="77777777" w:rsidR="00AB1A29" w:rsidRPr="0020496F" w:rsidRDefault="00AB1A29" w:rsidP="5B934592">
            <w:r w:rsidRPr="0020496F">
              <w:t>Seleciona os elementos de uma página, baseado em seu nome (TagName)</w:t>
            </w:r>
          </w:p>
          <w:p w14:paraId="19A43DB1" w14:textId="77777777" w:rsidR="00AB1A29" w:rsidRPr="0020496F" w:rsidRDefault="00AB1A29" w:rsidP="5B934592">
            <w:pPr>
              <w:rPr>
                <w:b/>
              </w:rPr>
            </w:pPr>
            <w:r w:rsidRPr="0020496F">
              <w:t xml:space="preserve">Neste exemplo, todas as tags </w:t>
            </w:r>
            <w:r w:rsidRPr="0020496F">
              <w:rPr>
                <w:b/>
              </w:rPr>
              <w:t>&lt;p&gt;</w:t>
            </w:r>
            <w:r w:rsidRPr="0020496F">
              <w:t xml:space="preserve"> são selecionadas:  </w:t>
            </w:r>
            <w:r w:rsidRPr="0020496F">
              <w:br/>
            </w:r>
            <w:r w:rsidRPr="0020496F">
              <w:br/>
            </w:r>
            <w:r w:rsidRPr="0020496F">
              <w:rPr>
                <w:b/>
              </w:rPr>
              <w:t>$("p")</w:t>
            </w:r>
          </w:p>
        </w:tc>
      </w:tr>
      <w:tr w:rsidR="00AB1A29" w:rsidRPr="0020496F" w14:paraId="2E2A056C" w14:textId="77777777" w:rsidTr="5B934592">
        <w:tc>
          <w:tcPr>
            <w:tcW w:w="1980" w:type="dxa"/>
          </w:tcPr>
          <w:p w14:paraId="30D77E3A" w14:textId="77777777" w:rsidR="00AB1A29" w:rsidRPr="0020496F" w:rsidRDefault="00AB1A29" w:rsidP="5B934592">
            <w:r w:rsidRPr="0020496F">
              <w:t>Selector (“#id”)</w:t>
            </w:r>
          </w:p>
        </w:tc>
        <w:tc>
          <w:tcPr>
            <w:tcW w:w="7380" w:type="dxa"/>
          </w:tcPr>
          <w:p w14:paraId="56123256" w14:textId="77777777" w:rsidR="00AB1A29" w:rsidRPr="0020496F" w:rsidRDefault="00AB1A29" w:rsidP="5B934592">
            <w:r w:rsidRPr="0020496F">
              <w:t>Seleciona pelo ID do objeto. Extremamente rápido. De preferência em sempre utiliza-lo, caso possível.</w:t>
            </w:r>
          </w:p>
          <w:p w14:paraId="13220116" w14:textId="77777777" w:rsidR="00AB1A29" w:rsidRPr="0020496F" w:rsidRDefault="00AB1A29" w:rsidP="5B934592">
            <w:r w:rsidRPr="0020496F">
              <w:t xml:space="preserve">Exemplo: Selecionar o objeto </w:t>
            </w:r>
            <w:r w:rsidRPr="0020496F">
              <w:rPr>
                <w:b/>
              </w:rPr>
              <w:t>&lt;Div id=”IdObjeto” /&gt;</w:t>
            </w:r>
            <w:r w:rsidRPr="0020496F">
              <w:rPr>
                <w:b/>
              </w:rPr>
              <w:br/>
            </w:r>
          </w:p>
          <w:p w14:paraId="1A90556D" w14:textId="77777777" w:rsidR="00AB1A29" w:rsidRPr="0020496F" w:rsidRDefault="00AB1A29" w:rsidP="5B934592">
            <w:pPr>
              <w:keepNext/>
            </w:pPr>
            <w:r w:rsidRPr="0020496F">
              <w:rPr>
                <w:b/>
              </w:rPr>
              <w:t>$("IdObjeto")</w:t>
            </w:r>
          </w:p>
        </w:tc>
      </w:tr>
    </w:tbl>
    <w:p w14:paraId="1D1EDD5F" w14:textId="5F66FAA7" w:rsidR="00AB1A29" w:rsidRPr="0020496F" w:rsidRDefault="00AB1A29" w:rsidP="5B934592">
      <w:pPr>
        <w:pStyle w:val="Legenda"/>
      </w:pPr>
      <w:bookmarkStart w:id="342" w:name="_Toc354735922"/>
      <w:bookmarkStart w:id="343" w:name="_Toc372544111"/>
      <w:r>
        <w:t xml:space="preserve">Tabela </w:t>
      </w:r>
      <w:r>
        <w:fldChar w:fldCharType="begin"/>
      </w:r>
      <w:r>
        <w:instrText xml:space="preserve"> SEQ Tabela \* ARABIC </w:instrText>
      </w:r>
      <w:r>
        <w:fldChar w:fldCharType="separate"/>
      </w:r>
      <w:r w:rsidR="00A551CF">
        <w:rPr>
          <w:noProof/>
        </w:rPr>
        <w:t>16</w:t>
      </w:r>
      <w:r>
        <w:fldChar w:fldCharType="end"/>
      </w:r>
      <w:r>
        <w:t xml:space="preserve"> Exemplo de Selectors</w:t>
      </w:r>
      <w:bookmarkEnd w:id="342"/>
      <w:bookmarkEnd w:id="343"/>
    </w:p>
    <w:p w14:paraId="441F56E2" w14:textId="77777777" w:rsidR="00AB1A29" w:rsidRDefault="00AB1A29" w:rsidP="5B934592"/>
    <w:p w14:paraId="0154FFFC" w14:textId="77777777" w:rsidR="00AB1A29" w:rsidRPr="0020496F" w:rsidRDefault="00AB1A29" w:rsidP="5B934592">
      <w:r w:rsidRPr="0020496F">
        <w:t xml:space="preserve">Entretanto, deve-se estar atento ao </w:t>
      </w:r>
      <w:r w:rsidRPr="00DD3EA0">
        <w:rPr>
          <w:b/>
          <w:u w:val="single"/>
        </w:rPr>
        <w:t>excesso de manipulações</w:t>
      </w:r>
      <w:r w:rsidRPr="0020496F">
        <w:t xml:space="preserve"> de objetos podem causar perda de performance. Algumas recomendações sobre desempenho são encontradas nas próximas seções.</w:t>
      </w:r>
    </w:p>
    <w:p w14:paraId="34ED1EE5" w14:textId="77777777" w:rsidR="00AB1A29" w:rsidRPr="0020496F" w:rsidRDefault="00AB1A29" w:rsidP="5B934592">
      <w:r w:rsidRPr="0020496F">
        <w:tab/>
      </w:r>
      <w:r w:rsidRPr="0020496F">
        <w:tab/>
      </w:r>
    </w:p>
    <w:p w14:paraId="4E4AD868" w14:textId="77777777" w:rsidR="00AB1A29" w:rsidRDefault="00AB1A29" w:rsidP="5B934592">
      <w:pPr>
        <w:spacing w:before="0" w:after="200"/>
        <w:rPr>
          <w:rFonts w:eastAsiaTheme="majorEastAsia" w:cstheme="majorBidi"/>
          <w:bCs/>
          <w:iCs/>
          <w:color w:val="008AC8"/>
          <w:sz w:val="24"/>
        </w:rPr>
      </w:pPr>
      <w:r>
        <w:br w:type="page"/>
      </w:r>
    </w:p>
    <w:p w14:paraId="285CFEDA" w14:textId="0CAAC16C" w:rsidR="00AB1A29" w:rsidRPr="0020496F" w:rsidRDefault="00AB1A29" w:rsidP="5B934592">
      <w:pPr>
        <w:pStyle w:val="Identado"/>
      </w:pPr>
      <w:r w:rsidRPr="0020496F">
        <w:lastRenderedPageBreak/>
        <w:t>Chamada AJAX</w:t>
      </w:r>
    </w:p>
    <w:p w14:paraId="7227303E" w14:textId="77777777" w:rsidR="002636D1" w:rsidRPr="00FD7FCB" w:rsidRDefault="002636D1" w:rsidP="002636D1">
      <w:pPr>
        <w:rPr>
          <w:b/>
        </w:rPr>
      </w:pPr>
      <w:r w:rsidRPr="00FD7FCB">
        <w:rPr>
          <w:b/>
        </w:rPr>
        <w:t xml:space="preserve">Aplica-se a: </w:t>
      </w:r>
      <w:r>
        <w:rPr>
          <w:b/>
        </w:rPr>
        <w:t>WEB FORMS</w:t>
      </w:r>
      <w:r w:rsidRPr="00FD7FCB">
        <w:rPr>
          <w:b/>
        </w:rPr>
        <w:t xml:space="preserve"> e MVC</w:t>
      </w:r>
    </w:p>
    <w:p w14:paraId="12A9A858" w14:textId="77777777" w:rsidR="00AB1A29" w:rsidRPr="0020496F" w:rsidRDefault="00AB1A29" w:rsidP="5B934592">
      <w:r w:rsidRPr="0020496F">
        <w:t xml:space="preserve">No cenário de exemplo abaixo, são executadas duas chamadas para demonstrar o funcionamento de chamadas assíncronas no </w:t>
      </w:r>
      <w:r w:rsidRPr="0020496F">
        <w:rPr>
          <w:b/>
        </w:rPr>
        <w:t>Client</w:t>
      </w:r>
      <w:r w:rsidRPr="0020496F">
        <w:t xml:space="preserve">, através da função do </w:t>
      </w:r>
      <w:r w:rsidRPr="0020496F">
        <w:rPr>
          <w:b/>
        </w:rPr>
        <w:t>JQuery.Ajax()</w:t>
      </w:r>
      <w:r w:rsidRPr="0020496F">
        <w:t>.</w:t>
      </w:r>
    </w:p>
    <w:p w14:paraId="11AC05D3" w14:textId="77777777" w:rsidR="00AB1A29" w:rsidRDefault="00AB1A29" w:rsidP="5B934592">
      <w:pPr>
        <w:rPr>
          <w:b/>
        </w:rPr>
      </w:pPr>
      <w:r w:rsidRPr="0020496F">
        <w:t xml:space="preserve">O trecho de código executa uma chamada </w:t>
      </w:r>
      <w:r w:rsidRPr="0020496F">
        <w:rPr>
          <w:b/>
        </w:rPr>
        <w:t>Ajax</w:t>
      </w:r>
      <w:r w:rsidRPr="0020496F">
        <w:t xml:space="preserve"> do tipo </w:t>
      </w:r>
      <w:r w:rsidRPr="0020496F">
        <w:rPr>
          <w:b/>
        </w:rPr>
        <w:t>POST</w:t>
      </w:r>
      <w:r w:rsidRPr="0020496F">
        <w:t xml:space="preserve"> para uma página chamada </w:t>
      </w:r>
      <w:r w:rsidRPr="0020496F">
        <w:rPr>
          <w:b/>
        </w:rPr>
        <w:t>Incrementa.aspx.</w:t>
      </w:r>
      <w:r w:rsidRPr="0020496F">
        <w:t xml:space="preserve"> É enviado um valor inteiro (</w:t>
      </w:r>
      <w:r w:rsidRPr="0020496F">
        <w:rPr>
          <w:b/>
        </w:rPr>
        <w:t>int</w:t>
      </w:r>
      <w:r w:rsidRPr="0020496F">
        <w:t xml:space="preserve">) para a mesma através da variável </w:t>
      </w:r>
      <w:r w:rsidRPr="0020496F">
        <w:rPr>
          <w:b/>
        </w:rPr>
        <w:t xml:space="preserve">UserInput. </w:t>
      </w:r>
    </w:p>
    <w:p w14:paraId="0F681891" w14:textId="77777777" w:rsidR="00AB1A29" w:rsidRDefault="00AB1A29" w:rsidP="5B934592">
      <w:r w:rsidRPr="0020496F">
        <w:t>Duas funções de call-back foram implementadas por avisar quando a execução foi bem sucedida ou se ocorreu um erro.  (</w:t>
      </w:r>
      <w:r w:rsidRPr="0020496F">
        <w:rPr>
          <w:i/>
        </w:rPr>
        <w:t>Done</w:t>
      </w:r>
      <w:r w:rsidRPr="0020496F">
        <w:t xml:space="preserve"> e </w:t>
      </w:r>
      <w:r w:rsidRPr="0020496F">
        <w:rPr>
          <w:i/>
        </w:rPr>
        <w:t>Fail</w:t>
      </w:r>
      <w:r w:rsidRPr="0020496F">
        <w:t>, respectivamente)</w:t>
      </w:r>
    </w:p>
    <w:p w14:paraId="27832CE6" w14:textId="77777777" w:rsidR="00AB1A29" w:rsidRPr="0020496F" w:rsidRDefault="00AB1A29" w:rsidP="5B934592"/>
    <w:p w14:paraId="6E5E2C33" w14:textId="77777777" w:rsidR="00AB1A29" w:rsidRPr="009B484F" w:rsidRDefault="00AB1A29" w:rsidP="5B934592">
      <w:pPr>
        <w:pStyle w:val="CodeBlock"/>
        <w:rPr>
          <w:highlight w:val="white"/>
        </w:rPr>
      </w:pPr>
    </w:p>
    <w:p w14:paraId="2DD286A8"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00FF"/>
          <w:sz w:val="19"/>
          <w:szCs w:val="19"/>
          <w:highlight w:val="white"/>
        </w:rPr>
        <w:t>var</w:t>
      </w:r>
      <w:r w:rsidRPr="009B484F">
        <w:rPr>
          <w:rFonts w:ascii="Consolas" w:hAnsi="Consolas" w:cs="Consolas"/>
          <w:sz w:val="19"/>
          <w:szCs w:val="19"/>
          <w:highlight w:val="white"/>
        </w:rPr>
        <w:t xml:space="preserve"> request = $.ajax({</w:t>
      </w:r>
    </w:p>
    <w:p w14:paraId="0084A4B1"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 xml:space="preserve">    url: </w:t>
      </w:r>
      <w:r w:rsidRPr="009B484F">
        <w:rPr>
          <w:rFonts w:ascii="Consolas" w:hAnsi="Consolas" w:cs="Consolas"/>
          <w:color w:val="A31515"/>
          <w:sz w:val="19"/>
          <w:szCs w:val="19"/>
          <w:highlight w:val="white"/>
        </w:rPr>
        <w:t>"http://localhost:27289/servico/Incrementa.aspx"</w:t>
      </w:r>
      <w:r w:rsidRPr="009B484F">
        <w:rPr>
          <w:rFonts w:ascii="Consolas" w:hAnsi="Consolas" w:cs="Consolas"/>
          <w:sz w:val="19"/>
          <w:szCs w:val="19"/>
          <w:highlight w:val="white"/>
        </w:rPr>
        <w:t>,</w:t>
      </w:r>
    </w:p>
    <w:p w14:paraId="7BAEBC9D" w14:textId="77777777" w:rsidR="00AB1A29" w:rsidRPr="00C049C0" w:rsidRDefault="00AB1A29" w:rsidP="5B934592">
      <w:pPr>
        <w:pStyle w:val="CodeBlock"/>
        <w:rPr>
          <w:rFonts w:ascii="Consolas" w:hAnsi="Consolas" w:cs="Consolas"/>
          <w:sz w:val="19"/>
          <w:szCs w:val="19"/>
          <w:highlight w:val="white"/>
          <w:lang w:val="en-US"/>
        </w:rPr>
      </w:pPr>
      <w:r w:rsidRPr="009B484F">
        <w:rPr>
          <w:rFonts w:ascii="Consolas" w:hAnsi="Consolas" w:cs="Consolas"/>
          <w:sz w:val="19"/>
          <w:szCs w:val="19"/>
          <w:highlight w:val="white"/>
        </w:rPr>
        <w:t xml:space="preserve">    </w:t>
      </w:r>
      <w:r w:rsidRPr="00C049C0">
        <w:rPr>
          <w:rFonts w:ascii="Consolas" w:hAnsi="Consolas" w:cs="Consolas"/>
          <w:sz w:val="19"/>
          <w:szCs w:val="19"/>
          <w:highlight w:val="white"/>
          <w:lang w:val="en-US"/>
        </w:rPr>
        <w:t xml:space="preserve">datatType: </w:t>
      </w:r>
      <w:r w:rsidRPr="00C049C0">
        <w:rPr>
          <w:rFonts w:ascii="Consolas" w:hAnsi="Consolas" w:cs="Consolas"/>
          <w:color w:val="A31515"/>
          <w:sz w:val="19"/>
          <w:szCs w:val="19"/>
          <w:highlight w:val="white"/>
          <w:lang w:val="en-US"/>
        </w:rPr>
        <w:t>"text"</w:t>
      </w:r>
      <w:r w:rsidRPr="00C049C0">
        <w:rPr>
          <w:rFonts w:ascii="Consolas" w:hAnsi="Consolas" w:cs="Consolas"/>
          <w:sz w:val="19"/>
          <w:szCs w:val="19"/>
          <w:highlight w:val="white"/>
          <w:lang w:val="en-US"/>
        </w:rPr>
        <w:t>,</w:t>
      </w:r>
    </w:p>
    <w:p w14:paraId="7986DA94"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 xml:space="preserve">    type: </w:t>
      </w:r>
      <w:r w:rsidRPr="00C049C0">
        <w:rPr>
          <w:rFonts w:ascii="Consolas" w:hAnsi="Consolas" w:cs="Consolas"/>
          <w:color w:val="A31515"/>
          <w:sz w:val="19"/>
          <w:szCs w:val="19"/>
          <w:highlight w:val="white"/>
          <w:lang w:val="en-US"/>
        </w:rPr>
        <w:t>"POST"</w:t>
      </w:r>
      <w:r w:rsidRPr="00C049C0">
        <w:rPr>
          <w:rFonts w:ascii="Consolas" w:hAnsi="Consolas" w:cs="Consolas"/>
          <w:sz w:val="19"/>
          <w:szCs w:val="19"/>
          <w:highlight w:val="white"/>
          <w:lang w:val="en-US"/>
        </w:rPr>
        <w:t>,</w:t>
      </w:r>
    </w:p>
    <w:p w14:paraId="457C5BC6"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 xml:space="preserve">    data: { UserInput: 10 }</w:t>
      </w:r>
    </w:p>
    <w:p w14:paraId="4ED98615"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w:t>
      </w:r>
    </w:p>
    <w:p w14:paraId="09F9B497"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request.done(</w:t>
      </w:r>
      <w:r w:rsidRPr="009B484F">
        <w:rPr>
          <w:rFonts w:ascii="Consolas" w:hAnsi="Consolas" w:cs="Consolas"/>
          <w:color w:val="0000FF"/>
          <w:sz w:val="19"/>
          <w:szCs w:val="19"/>
          <w:highlight w:val="white"/>
        </w:rPr>
        <w:t>function</w:t>
      </w:r>
      <w:r w:rsidRPr="009B484F">
        <w:rPr>
          <w:rFonts w:ascii="Consolas" w:hAnsi="Consolas" w:cs="Consolas"/>
          <w:sz w:val="19"/>
          <w:szCs w:val="19"/>
          <w:highlight w:val="white"/>
        </w:rPr>
        <w:t xml:space="preserve"> (msg) {</w:t>
      </w:r>
    </w:p>
    <w:p w14:paraId="4B91B9FB"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 xml:space="preserve">    </w:t>
      </w:r>
      <w:r w:rsidRPr="009B484F">
        <w:rPr>
          <w:rFonts w:ascii="Consolas" w:hAnsi="Consolas" w:cs="Consolas"/>
          <w:color w:val="008000"/>
          <w:sz w:val="19"/>
          <w:szCs w:val="19"/>
          <w:highlight w:val="white"/>
        </w:rPr>
        <w:t>//Todo: Mensagem de Confirmacao</w:t>
      </w:r>
    </w:p>
    <w:p w14:paraId="3098A3B5"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w:t>
      </w:r>
    </w:p>
    <w:p w14:paraId="6ACD2234" w14:textId="77777777" w:rsidR="00AB1A29" w:rsidRPr="00C049C0" w:rsidRDefault="00AB1A29" w:rsidP="5B934592">
      <w:pPr>
        <w:pStyle w:val="CodeBlock"/>
        <w:rPr>
          <w:rFonts w:ascii="Consolas" w:hAnsi="Consolas" w:cs="Consolas"/>
          <w:sz w:val="19"/>
          <w:szCs w:val="19"/>
          <w:highlight w:val="white"/>
          <w:lang w:val="en-US"/>
        </w:rPr>
      </w:pPr>
    </w:p>
    <w:p w14:paraId="5AA621B8"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request.fail(</w:t>
      </w:r>
      <w:r w:rsidRPr="00C049C0">
        <w:rPr>
          <w:rFonts w:ascii="Consolas" w:hAnsi="Consolas" w:cs="Consolas"/>
          <w:color w:val="0000FF"/>
          <w:sz w:val="19"/>
          <w:szCs w:val="19"/>
          <w:highlight w:val="white"/>
          <w:lang w:val="en-US"/>
        </w:rPr>
        <w:t>function</w:t>
      </w:r>
      <w:r w:rsidRPr="00C049C0">
        <w:rPr>
          <w:rFonts w:ascii="Consolas" w:hAnsi="Consolas" w:cs="Consolas"/>
          <w:sz w:val="19"/>
          <w:szCs w:val="19"/>
          <w:highlight w:val="white"/>
          <w:lang w:val="en-US"/>
        </w:rPr>
        <w:t xml:space="preserve"> (jqXHR, textStatus) {</w:t>
      </w:r>
    </w:p>
    <w:p w14:paraId="3268815C" w14:textId="77777777" w:rsidR="00AB1A29" w:rsidRPr="009B484F" w:rsidRDefault="00AB1A29" w:rsidP="5B934592">
      <w:pPr>
        <w:pStyle w:val="CodeBlock"/>
        <w:rPr>
          <w:rFonts w:ascii="Consolas" w:hAnsi="Consolas" w:cs="Consolas"/>
          <w:sz w:val="19"/>
          <w:szCs w:val="19"/>
          <w:highlight w:val="white"/>
        </w:rPr>
      </w:pPr>
      <w:r w:rsidRPr="00C049C0">
        <w:rPr>
          <w:rFonts w:ascii="Consolas" w:hAnsi="Consolas" w:cs="Consolas"/>
          <w:sz w:val="19"/>
          <w:szCs w:val="19"/>
          <w:highlight w:val="white"/>
          <w:lang w:val="en-US"/>
        </w:rPr>
        <w:t xml:space="preserve">    </w:t>
      </w:r>
      <w:r w:rsidRPr="009B484F">
        <w:rPr>
          <w:rFonts w:ascii="Consolas" w:hAnsi="Consolas" w:cs="Consolas"/>
          <w:sz w:val="19"/>
          <w:szCs w:val="19"/>
          <w:highlight w:val="white"/>
        </w:rPr>
        <w:t>alert(</w:t>
      </w:r>
      <w:r w:rsidRPr="009B484F">
        <w:rPr>
          <w:rFonts w:ascii="Consolas" w:hAnsi="Consolas" w:cs="Consolas"/>
          <w:color w:val="A31515"/>
          <w:sz w:val="19"/>
          <w:szCs w:val="19"/>
          <w:highlight w:val="white"/>
        </w:rPr>
        <w:t>"A Operacao falhou: "</w:t>
      </w:r>
      <w:r w:rsidRPr="009B484F">
        <w:rPr>
          <w:rFonts w:ascii="Consolas" w:hAnsi="Consolas" w:cs="Consolas"/>
          <w:sz w:val="19"/>
          <w:szCs w:val="19"/>
          <w:highlight w:val="white"/>
        </w:rPr>
        <w:t xml:space="preserve"> + textStatus);</w:t>
      </w:r>
    </w:p>
    <w:p w14:paraId="6E378760" w14:textId="0BF4D583"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w:t>
      </w:r>
      <w:r w:rsidR="00DD3EA0" w:rsidRPr="009B484F">
        <w:rPr>
          <w:rFonts w:ascii="Consolas" w:hAnsi="Consolas" w:cs="Consolas"/>
          <w:sz w:val="19"/>
          <w:szCs w:val="19"/>
          <w:highlight w:val="white"/>
        </w:rPr>
        <w:br/>
      </w:r>
    </w:p>
    <w:p w14:paraId="683A0F17" w14:textId="10DA8962" w:rsidR="002A7903" w:rsidRDefault="002B50F6" w:rsidP="5B934592">
      <w:pPr>
        <w:pStyle w:val="Legenda"/>
      </w:pPr>
      <w:bookmarkStart w:id="344" w:name="_Toc372544167"/>
      <w:r>
        <w:t xml:space="preserve">Listagem </w:t>
      </w:r>
      <w:r>
        <w:fldChar w:fldCharType="begin"/>
      </w:r>
      <w:r>
        <w:instrText xml:space="preserve"> SEQ Listagem \* ARABIC </w:instrText>
      </w:r>
      <w:r>
        <w:fldChar w:fldCharType="separate"/>
      </w:r>
      <w:r w:rsidR="00A551CF">
        <w:rPr>
          <w:noProof/>
        </w:rPr>
        <w:t>45</w:t>
      </w:r>
      <w:r>
        <w:fldChar w:fldCharType="end"/>
      </w:r>
      <w:r>
        <w:t xml:space="preserve"> Código demonstrando uso do HTTP POST com JQuery.Ajax</w:t>
      </w:r>
      <w:bookmarkEnd w:id="344"/>
      <w:r>
        <w:t xml:space="preserve"> </w:t>
      </w:r>
    </w:p>
    <w:p w14:paraId="5AC8BA4C" w14:textId="77777777" w:rsidR="002B50F6" w:rsidRPr="002B50F6" w:rsidRDefault="002B50F6" w:rsidP="5B934592"/>
    <w:p w14:paraId="4638042B" w14:textId="77777777" w:rsidR="00AB1A29" w:rsidRPr="0020496F" w:rsidRDefault="00AB1A29" w:rsidP="5B934592">
      <w:r w:rsidRPr="0020496F">
        <w:t xml:space="preserve">O código abaixo executa a ação de buscar o conteúdo de uma página </w:t>
      </w:r>
      <w:r w:rsidRPr="0020496F">
        <w:rPr>
          <w:b/>
        </w:rPr>
        <w:t>HTML</w:t>
      </w:r>
      <w:r w:rsidRPr="0020496F">
        <w:t xml:space="preserve">, </w:t>
      </w:r>
      <w:r>
        <w:t xml:space="preserve">que </w:t>
      </w:r>
      <w:r w:rsidRPr="0020496F">
        <w:t xml:space="preserve">contém somente conteúdo texto (sem outras tags como &lt;body&gt; ou &lt;html&gt;). </w:t>
      </w:r>
    </w:p>
    <w:p w14:paraId="6E04B80A" w14:textId="77777777" w:rsidR="00AB1A29" w:rsidRPr="0020496F" w:rsidRDefault="00AB1A29" w:rsidP="5B934592">
      <w:pPr>
        <w:rPr>
          <w:b/>
          <w:color w:val="548DD4" w:themeColor="text2" w:themeTint="99"/>
          <w:sz w:val="20"/>
        </w:rPr>
      </w:pPr>
      <w:r w:rsidRPr="0020496F">
        <w:t xml:space="preserve">O conteúdo é solicitado via uma requisição </w:t>
      </w:r>
      <w:r w:rsidRPr="0020496F">
        <w:rPr>
          <w:b/>
        </w:rPr>
        <w:t>Ajax GET</w:t>
      </w:r>
      <w:r w:rsidRPr="0020496F">
        <w:t xml:space="preserve"> e adicionado ao conteúdo da página, substituindo o conteúdo da div com ID </w:t>
      </w:r>
      <w:r w:rsidRPr="0020496F">
        <w:rPr>
          <w:b/>
        </w:rPr>
        <w:t>DivReplace</w:t>
      </w:r>
      <w:r w:rsidRPr="0020496F">
        <w:t xml:space="preserve"> por ele. Para isso, foi utilizado o </w:t>
      </w:r>
      <w:r w:rsidRPr="0020496F">
        <w:rPr>
          <w:b/>
        </w:rPr>
        <w:t>Selector</w:t>
      </w:r>
      <w:r w:rsidRPr="0020496F">
        <w:t xml:space="preserve"> $(“#DivReplace”)</w:t>
      </w:r>
    </w:p>
    <w:p w14:paraId="3DBF7B27" w14:textId="4A75C41B" w:rsidR="00260BCF" w:rsidRDefault="00260BCF" w:rsidP="5B934592">
      <w:pPr>
        <w:spacing w:before="0" w:after="200"/>
        <w:rPr>
          <w:rFonts w:ascii="Courier New" w:eastAsia="Courier New" w:hAnsi="Courier New" w:cs="Courier New"/>
          <w:sz w:val="16"/>
          <w:szCs w:val="16"/>
          <w:highlight w:val="white"/>
        </w:rPr>
      </w:pPr>
      <w:r>
        <w:rPr>
          <w:highlight w:val="white"/>
        </w:rPr>
        <w:br w:type="page"/>
      </w:r>
    </w:p>
    <w:p w14:paraId="22F11CA6" w14:textId="77777777" w:rsidR="00AB1A29" w:rsidRDefault="00AB1A29" w:rsidP="5B934592">
      <w:pPr>
        <w:pStyle w:val="CodeBlock"/>
        <w:rPr>
          <w:highlight w:val="white"/>
        </w:rPr>
      </w:pPr>
    </w:p>
    <w:p w14:paraId="75E44E6C"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00FF"/>
          <w:sz w:val="19"/>
          <w:szCs w:val="19"/>
          <w:highlight w:val="white"/>
        </w:rPr>
        <w:t>var</w:t>
      </w:r>
      <w:r w:rsidRPr="009B484F">
        <w:rPr>
          <w:rFonts w:ascii="Consolas" w:hAnsi="Consolas" w:cs="Consolas"/>
          <w:sz w:val="19"/>
          <w:szCs w:val="19"/>
          <w:highlight w:val="white"/>
        </w:rPr>
        <w:t xml:space="preserve"> requestGet = $.ajax({</w:t>
      </w:r>
    </w:p>
    <w:p w14:paraId="52A17B78" w14:textId="77777777" w:rsidR="00AB1A29" w:rsidRDefault="00AB1A29" w:rsidP="5B934592">
      <w:pPr>
        <w:pStyle w:val="CodeBlock"/>
        <w:rPr>
          <w:rFonts w:ascii="Consolas" w:hAnsi="Consolas" w:cs="Consolas"/>
          <w:sz w:val="19"/>
          <w:szCs w:val="19"/>
          <w:highlight w:val="white"/>
          <w:lang w:val="en-US"/>
        </w:rPr>
      </w:pPr>
      <w:r w:rsidRPr="009B484F">
        <w:rPr>
          <w:rFonts w:ascii="Consolas" w:hAnsi="Consolas" w:cs="Consolas"/>
          <w:sz w:val="19"/>
          <w:szCs w:val="19"/>
          <w:highlight w:val="white"/>
        </w:rPr>
        <w:t xml:space="preserve">    </w:t>
      </w:r>
      <w:r>
        <w:rPr>
          <w:rFonts w:ascii="Consolas" w:hAnsi="Consolas" w:cs="Consolas"/>
          <w:sz w:val="19"/>
          <w:szCs w:val="19"/>
          <w:highlight w:val="white"/>
          <w:lang w:val="en-US"/>
        </w:rPr>
        <w:t xml:space="preserve">url: </w:t>
      </w:r>
      <w:r>
        <w:rPr>
          <w:rFonts w:ascii="Consolas" w:hAnsi="Consolas" w:cs="Consolas"/>
          <w:color w:val="A31515"/>
          <w:sz w:val="19"/>
          <w:szCs w:val="19"/>
          <w:highlight w:val="white"/>
          <w:lang w:val="en-US"/>
        </w:rPr>
        <w:t>"http://localhost:27289/servico/TextoParaAjax.html"</w:t>
      </w:r>
      <w:r>
        <w:rPr>
          <w:rFonts w:ascii="Consolas" w:hAnsi="Consolas" w:cs="Consolas"/>
          <w:sz w:val="19"/>
          <w:szCs w:val="19"/>
          <w:highlight w:val="white"/>
          <w:lang w:val="en-US"/>
        </w:rPr>
        <w:t>,</w:t>
      </w:r>
    </w:p>
    <w:p w14:paraId="180A9CB6"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 xml:space="preserve">    context: document.body,</w:t>
      </w:r>
    </w:p>
    <w:p w14:paraId="6A2ABE18"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 xml:space="preserve">    dataType: </w:t>
      </w:r>
      <w:r>
        <w:rPr>
          <w:rFonts w:ascii="Consolas" w:hAnsi="Consolas" w:cs="Consolas"/>
          <w:color w:val="A31515"/>
          <w:sz w:val="19"/>
          <w:szCs w:val="19"/>
          <w:highlight w:val="white"/>
          <w:lang w:val="en-US"/>
        </w:rPr>
        <w:t>"html"</w:t>
      </w:r>
      <w:r>
        <w:rPr>
          <w:rFonts w:ascii="Consolas" w:hAnsi="Consolas" w:cs="Consolas"/>
          <w:sz w:val="19"/>
          <w:szCs w:val="19"/>
          <w:highlight w:val="white"/>
          <w:lang w:val="en-US"/>
        </w:rPr>
        <w:t>,</w:t>
      </w:r>
    </w:p>
    <w:p w14:paraId="04CB7F9B"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 xml:space="preserve">    type: </w:t>
      </w:r>
      <w:r>
        <w:rPr>
          <w:rFonts w:ascii="Consolas" w:hAnsi="Consolas" w:cs="Consolas"/>
          <w:color w:val="A31515"/>
          <w:sz w:val="19"/>
          <w:szCs w:val="19"/>
          <w:highlight w:val="white"/>
          <w:lang w:val="en-US"/>
        </w:rPr>
        <w:t>"GET"</w:t>
      </w:r>
      <w:r>
        <w:rPr>
          <w:rFonts w:ascii="Consolas" w:hAnsi="Consolas" w:cs="Consolas"/>
          <w:sz w:val="19"/>
          <w:szCs w:val="19"/>
          <w:highlight w:val="white"/>
          <w:lang w:val="en-US"/>
        </w:rPr>
        <w:t>,</w:t>
      </w:r>
    </w:p>
    <w:p w14:paraId="0DEB0B78"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 xml:space="preserve">    data: {}</w:t>
      </w:r>
    </w:p>
    <w:p w14:paraId="0D23A9E0"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w:t>
      </w:r>
    </w:p>
    <w:p w14:paraId="2C38C174" w14:textId="77777777" w:rsidR="00AB1A29" w:rsidRDefault="00AB1A29" w:rsidP="5B934592">
      <w:pPr>
        <w:pStyle w:val="CodeBlock"/>
        <w:rPr>
          <w:rFonts w:ascii="Consolas" w:hAnsi="Consolas" w:cs="Consolas"/>
          <w:sz w:val="19"/>
          <w:szCs w:val="19"/>
          <w:highlight w:val="white"/>
          <w:lang w:val="en-US"/>
        </w:rPr>
      </w:pPr>
    </w:p>
    <w:p w14:paraId="18625922"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requestGet.done(</w:t>
      </w:r>
      <w:r>
        <w:rPr>
          <w:rFonts w:ascii="Consolas" w:hAnsi="Consolas" w:cs="Consolas"/>
          <w:color w:val="0000FF"/>
          <w:sz w:val="19"/>
          <w:szCs w:val="19"/>
          <w:highlight w:val="white"/>
          <w:lang w:val="en-US"/>
        </w:rPr>
        <w:t>function</w:t>
      </w:r>
      <w:r>
        <w:rPr>
          <w:rFonts w:ascii="Consolas" w:hAnsi="Consolas" w:cs="Consolas"/>
          <w:sz w:val="19"/>
          <w:szCs w:val="19"/>
          <w:highlight w:val="white"/>
          <w:lang w:val="en-US"/>
        </w:rPr>
        <w:t xml:space="preserve"> (msg) {</w:t>
      </w:r>
    </w:p>
    <w:p w14:paraId="1002269A"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 xml:space="preserve">    $(</w:t>
      </w:r>
      <w:r>
        <w:rPr>
          <w:rFonts w:ascii="Consolas" w:hAnsi="Consolas" w:cs="Consolas"/>
          <w:color w:val="A31515"/>
          <w:sz w:val="19"/>
          <w:szCs w:val="19"/>
          <w:highlight w:val="white"/>
          <w:lang w:val="en-US"/>
        </w:rPr>
        <w:t>"#DivReplace"</w:t>
      </w:r>
      <w:r>
        <w:rPr>
          <w:rFonts w:ascii="Consolas" w:hAnsi="Consolas" w:cs="Consolas"/>
          <w:sz w:val="19"/>
          <w:szCs w:val="19"/>
          <w:highlight w:val="white"/>
          <w:lang w:val="en-US"/>
        </w:rPr>
        <w:t>).text(msg);</w:t>
      </w:r>
    </w:p>
    <w:p w14:paraId="3D8F8CBB"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w:t>
      </w:r>
    </w:p>
    <w:p w14:paraId="4716B0E8" w14:textId="77777777" w:rsidR="00AB1A29" w:rsidRDefault="00AB1A29" w:rsidP="5B934592">
      <w:pPr>
        <w:pStyle w:val="CodeBlock"/>
        <w:rPr>
          <w:rFonts w:ascii="Consolas" w:hAnsi="Consolas" w:cs="Consolas"/>
          <w:sz w:val="19"/>
          <w:szCs w:val="19"/>
          <w:highlight w:val="white"/>
          <w:lang w:val="en-US"/>
        </w:rPr>
      </w:pPr>
    </w:p>
    <w:p w14:paraId="4C8D9F5A" w14:textId="77777777" w:rsidR="00AB1A29" w:rsidRDefault="00AB1A29" w:rsidP="5B934592">
      <w:pPr>
        <w:pStyle w:val="CodeBlock"/>
        <w:rPr>
          <w:rFonts w:ascii="Consolas" w:hAnsi="Consolas" w:cs="Consolas"/>
          <w:sz w:val="19"/>
          <w:szCs w:val="19"/>
          <w:highlight w:val="white"/>
          <w:lang w:val="en-US"/>
        </w:rPr>
      </w:pPr>
      <w:r>
        <w:rPr>
          <w:rFonts w:ascii="Consolas" w:hAnsi="Consolas" w:cs="Consolas"/>
          <w:sz w:val="19"/>
          <w:szCs w:val="19"/>
          <w:highlight w:val="white"/>
          <w:lang w:val="en-US"/>
        </w:rPr>
        <w:t>requestGet.fail(</w:t>
      </w:r>
      <w:r>
        <w:rPr>
          <w:rFonts w:ascii="Consolas" w:hAnsi="Consolas" w:cs="Consolas"/>
          <w:color w:val="0000FF"/>
          <w:sz w:val="19"/>
          <w:szCs w:val="19"/>
          <w:highlight w:val="white"/>
          <w:lang w:val="en-US"/>
        </w:rPr>
        <w:t>function</w:t>
      </w:r>
      <w:r>
        <w:rPr>
          <w:rFonts w:ascii="Consolas" w:hAnsi="Consolas" w:cs="Consolas"/>
          <w:sz w:val="19"/>
          <w:szCs w:val="19"/>
          <w:highlight w:val="white"/>
          <w:lang w:val="en-US"/>
        </w:rPr>
        <w:t xml:space="preserve"> (jqXHR, textStatus) {</w:t>
      </w:r>
    </w:p>
    <w:p w14:paraId="70272F30" w14:textId="77777777" w:rsidR="00AB1A29" w:rsidRPr="00795B34" w:rsidRDefault="00AB1A29" w:rsidP="5B934592">
      <w:pPr>
        <w:pStyle w:val="CodeBlock"/>
        <w:rPr>
          <w:rFonts w:ascii="Consolas" w:hAnsi="Consolas" w:cs="Consolas"/>
          <w:sz w:val="19"/>
          <w:szCs w:val="19"/>
          <w:highlight w:val="white"/>
        </w:rPr>
      </w:pPr>
      <w:r>
        <w:rPr>
          <w:rFonts w:ascii="Consolas" w:hAnsi="Consolas" w:cs="Consolas"/>
          <w:sz w:val="19"/>
          <w:szCs w:val="19"/>
          <w:highlight w:val="white"/>
          <w:lang w:val="en-US"/>
        </w:rPr>
        <w:t xml:space="preserve">    </w:t>
      </w:r>
      <w:r w:rsidRPr="00795B34">
        <w:rPr>
          <w:rFonts w:ascii="Consolas" w:hAnsi="Consolas" w:cs="Consolas"/>
          <w:sz w:val="19"/>
          <w:szCs w:val="19"/>
          <w:highlight w:val="white"/>
        </w:rPr>
        <w:t>alert(</w:t>
      </w:r>
      <w:r w:rsidRPr="00795B34">
        <w:rPr>
          <w:rFonts w:ascii="Consolas" w:hAnsi="Consolas" w:cs="Consolas"/>
          <w:color w:val="A31515"/>
          <w:sz w:val="19"/>
          <w:szCs w:val="19"/>
          <w:highlight w:val="white"/>
        </w:rPr>
        <w:t>"Request failed: "</w:t>
      </w:r>
      <w:r w:rsidRPr="00795B34">
        <w:rPr>
          <w:rFonts w:ascii="Consolas" w:hAnsi="Consolas" w:cs="Consolas"/>
          <w:sz w:val="19"/>
          <w:szCs w:val="19"/>
          <w:highlight w:val="white"/>
        </w:rPr>
        <w:t xml:space="preserve"> + textStatus);</w:t>
      </w:r>
    </w:p>
    <w:p w14:paraId="2A4A2911" w14:textId="77777777" w:rsidR="00AB1A29" w:rsidRPr="00795B34" w:rsidRDefault="00AB1A29" w:rsidP="5B934592">
      <w:pPr>
        <w:pStyle w:val="CodeBlock"/>
        <w:rPr>
          <w:rFonts w:ascii="Consolas" w:hAnsi="Consolas" w:cs="Consolas"/>
          <w:sz w:val="19"/>
          <w:szCs w:val="19"/>
          <w:highlight w:val="white"/>
        </w:rPr>
      </w:pPr>
      <w:r w:rsidRPr="00795B34">
        <w:rPr>
          <w:rFonts w:ascii="Consolas" w:hAnsi="Consolas" w:cs="Consolas"/>
          <w:sz w:val="19"/>
          <w:szCs w:val="19"/>
          <w:highlight w:val="white"/>
        </w:rPr>
        <w:t>});</w:t>
      </w:r>
    </w:p>
    <w:p w14:paraId="7A1648EA" w14:textId="586E5F1B" w:rsidR="00AB1A29" w:rsidRDefault="002B50F6" w:rsidP="5B934592">
      <w:pPr>
        <w:pStyle w:val="Legenda"/>
        <w:rPr>
          <w:color w:val="000000"/>
          <w:highlight w:val="white"/>
        </w:rPr>
      </w:pPr>
      <w:bookmarkStart w:id="345" w:name="_Toc372544168"/>
      <w:r>
        <w:t xml:space="preserve">Listagem </w:t>
      </w:r>
      <w:r>
        <w:fldChar w:fldCharType="begin"/>
      </w:r>
      <w:r>
        <w:instrText xml:space="preserve"> SEQ Listagem \* ARABIC </w:instrText>
      </w:r>
      <w:r>
        <w:fldChar w:fldCharType="separate"/>
      </w:r>
      <w:r w:rsidR="00A551CF">
        <w:rPr>
          <w:noProof/>
        </w:rPr>
        <w:t>46</w:t>
      </w:r>
      <w:r>
        <w:fldChar w:fldCharType="end"/>
      </w:r>
      <w:r>
        <w:t xml:space="preserve"> Código demonstrando o uso do HTTP GET com  JQuery.Ajax</w:t>
      </w:r>
      <w:bookmarkEnd w:id="345"/>
    </w:p>
    <w:p w14:paraId="1CE13287" w14:textId="77777777" w:rsidR="002636D1" w:rsidRDefault="002636D1" w:rsidP="002636D1">
      <w:pPr>
        <w:pStyle w:val="Heading4Num"/>
        <w:numPr>
          <w:ilvl w:val="0"/>
          <w:numId w:val="0"/>
        </w:numPr>
        <w:ind w:left="936" w:hanging="936"/>
      </w:pPr>
      <w:bookmarkStart w:id="346" w:name="_Toc354637873"/>
      <w:bookmarkStart w:id="347" w:name="_Toc354765337"/>
    </w:p>
    <w:p w14:paraId="720792A7" w14:textId="77777777" w:rsidR="00D43A1A" w:rsidRDefault="00D43A1A">
      <w:pPr>
        <w:spacing w:before="0" w:after="200"/>
        <w:rPr>
          <w:rFonts w:eastAsiaTheme="minorHAnsi"/>
          <w:color w:val="008AC8"/>
          <w:sz w:val="24"/>
        </w:rPr>
      </w:pPr>
      <w:r>
        <w:br w:type="page"/>
      </w:r>
    </w:p>
    <w:p w14:paraId="7504460C" w14:textId="37E1F1D7" w:rsidR="00AB1A29" w:rsidRDefault="00AB1A29" w:rsidP="5B934592">
      <w:pPr>
        <w:pStyle w:val="Heading4Num"/>
      </w:pPr>
      <w:r w:rsidRPr="0020496F">
        <w:lastRenderedPageBreak/>
        <w:t>Acessando dados JSON</w:t>
      </w:r>
      <w:bookmarkEnd w:id="346"/>
      <w:bookmarkEnd w:id="347"/>
    </w:p>
    <w:p w14:paraId="39AF5C81" w14:textId="77777777" w:rsidR="002636D1" w:rsidRPr="00FD7FCB" w:rsidRDefault="002636D1" w:rsidP="002636D1">
      <w:pPr>
        <w:rPr>
          <w:b/>
        </w:rPr>
      </w:pPr>
      <w:r w:rsidRPr="00FD7FCB">
        <w:rPr>
          <w:b/>
        </w:rPr>
        <w:t xml:space="preserve">Aplica-se a: </w:t>
      </w:r>
      <w:r>
        <w:rPr>
          <w:b/>
        </w:rPr>
        <w:t>WEB FORMS</w:t>
      </w:r>
      <w:r w:rsidRPr="00FD7FCB">
        <w:rPr>
          <w:b/>
        </w:rPr>
        <w:t xml:space="preserve"> e MVC</w:t>
      </w:r>
    </w:p>
    <w:p w14:paraId="40002CB3" w14:textId="77777777" w:rsidR="00AB1A29" w:rsidRPr="0020496F" w:rsidRDefault="00AB1A29" w:rsidP="5B934592">
      <w:pPr>
        <w:pStyle w:val="Heading5Num"/>
      </w:pPr>
      <w:r w:rsidRPr="0020496F">
        <w:t>O que é JSON?</w:t>
      </w:r>
    </w:p>
    <w:p w14:paraId="61BFB00F" w14:textId="7B047D3D" w:rsidR="00260BCF" w:rsidRDefault="00AB1A29" w:rsidP="5B934592">
      <w:r w:rsidRPr="0020496F">
        <w:rPr>
          <w:i/>
        </w:rPr>
        <w:t>JSON</w:t>
      </w:r>
      <w:r w:rsidRPr="0020496F">
        <w:t xml:space="preserve"> (</w:t>
      </w:r>
      <w:r w:rsidR="00260BCF">
        <w:rPr>
          <w:i/>
        </w:rPr>
        <w:t>JavaScript</w:t>
      </w:r>
      <w:r w:rsidRPr="0020496F">
        <w:rPr>
          <w:i/>
        </w:rPr>
        <w:t xml:space="preserve"> Object Notation</w:t>
      </w:r>
      <w:r w:rsidRPr="0020496F">
        <w:t xml:space="preserve">) é um formato para troca de dados, baseado na representação </w:t>
      </w:r>
      <w:r w:rsidR="00260BCF">
        <w:rPr>
          <w:b/>
        </w:rPr>
        <w:t>JavaScript</w:t>
      </w:r>
      <w:r w:rsidRPr="0020496F">
        <w:t xml:space="preserve"> de </w:t>
      </w:r>
      <w:r w:rsidRPr="0020496F">
        <w:rPr>
          <w:b/>
        </w:rPr>
        <w:t>Objects</w:t>
      </w:r>
      <w:r w:rsidRPr="0020496F">
        <w:t xml:space="preserve">, </w:t>
      </w:r>
      <w:r w:rsidRPr="0020496F">
        <w:rPr>
          <w:b/>
        </w:rPr>
        <w:t>Arrays</w:t>
      </w:r>
      <w:r w:rsidRPr="0020496F">
        <w:t xml:space="preserve">, </w:t>
      </w:r>
      <w:r w:rsidRPr="0020496F">
        <w:rPr>
          <w:b/>
        </w:rPr>
        <w:t>Strings</w:t>
      </w:r>
      <w:r w:rsidRPr="0020496F">
        <w:t xml:space="preserve">, </w:t>
      </w:r>
      <w:r w:rsidRPr="0020496F">
        <w:rPr>
          <w:b/>
        </w:rPr>
        <w:t>Numbers</w:t>
      </w:r>
      <w:r w:rsidRPr="0020496F">
        <w:t xml:space="preserve"> e </w:t>
      </w:r>
      <w:r w:rsidRPr="0020496F">
        <w:rPr>
          <w:b/>
        </w:rPr>
        <w:t>Booleans</w:t>
      </w:r>
      <w:r w:rsidRPr="0020496F">
        <w:t>. Uma variação do JSON é suportada pela maioria dos browsers modernos e agora compete com o XML para protocolo de transferência entre web services, http e configuração de sistemas.</w:t>
      </w:r>
    </w:p>
    <w:p w14:paraId="11D211E8" w14:textId="77777777" w:rsidR="00AB1A29" w:rsidRPr="0020496F" w:rsidRDefault="00AB1A29" w:rsidP="5B934592">
      <w:pPr>
        <w:pStyle w:val="CodeBlock"/>
      </w:pPr>
    </w:p>
    <w:p w14:paraId="4305BEA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14:paraId="4E710B67"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"cookies"</w:t>
      </w:r>
      <w:r>
        <w:rPr>
          <w:rFonts w:ascii="Consolas" w:hAnsi="Consolas" w:cs="Consolas"/>
          <w:color w:val="000000"/>
          <w:sz w:val="19"/>
          <w:szCs w:val="19"/>
          <w:highlight w:val="white"/>
          <w:lang w:val="en-US"/>
        </w:rPr>
        <w:t>: {</w:t>
      </w:r>
    </w:p>
    <w:p w14:paraId="61CF415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"oatmeal"</w:t>
      </w:r>
      <w:r>
        <w:rPr>
          <w:rFonts w:ascii="Consolas" w:hAnsi="Consolas" w:cs="Consolas"/>
          <w:color w:val="000000"/>
          <w:sz w:val="19"/>
          <w:szCs w:val="19"/>
          <w:highlight w:val="white"/>
          <w:lang w:val="en-US"/>
        </w:rPr>
        <w:t>: {</w:t>
      </w:r>
    </w:p>
    <w:p w14:paraId="670B698B"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"ingredients"</w:t>
      </w:r>
      <w:r>
        <w:rPr>
          <w:rFonts w:ascii="Consolas" w:hAnsi="Consolas" w:cs="Consolas"/>
          <w:color w:val="000000"/>
          <w:sz w:val="19"/>
          <w:szCs w:val="19"/>
          <w:highlight w:val="white"/>
          <w:lang w:val="en-US"/>
        </w:rPr>
        <w:t>: [</w:t>
      </w:r>
    </w:p>
    <w:p w14:paraId="3BDCF4C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"flour"</w:t>
      </w:r>
      <w:r>
        <w:rPr>
          <w:rFonts w:ascii="Consolas" w:hAnsi="Consolas" w:cs="Consolas"/>
          <w:color w:val="000000"/>
          <w:sz w:val="19"/>
          <w:szCs w:val="19"/>
          <w:highlight w:val="white"/>
          <w:lang w:val="en-US"/>
        </w:rPr>
        <w:t>,</w:t>
      </w:r>
    </w:p>
    <w:p w14:paraId="26A6623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"sugar"</w:t>
      </w:r>
      <w:r>
        <w:rPr>
          <w:rFonts w:ascii="Consolas" w:hAnsi="Consolas" w:cs="Consolas"/>
          <w:color w:val="000000"/>
          <w:sz w:val="19"/>
          <w:szCs w:val="19"/>
          <w:highlight w:val="white"/>
          <w:lang w:val="en-US"/>
        </w:rPr>
        <w:t>,</w:t>
      </w:r>
    </w:p>
    <w:p w14:paraId="581374A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"oats"</w:t>
      </w:r>
      <w:r>
        <w:rPr>
          <w:rFonts w:ascii="Consolas" w:hAnsi="Consolas" w:cs="Consolas"/>
          <w:color w:val="000000"/>
          <w:sz w:val="19"/>
          <w:szCs w:val="19"/>
          <w:highlight w:val="white"/>
          <w:lang w:val="en-US"/>
        </w:rPr>
        <w:t>,</w:t>
      </w:r>
    </w:p>
    <w:p w14:paraId="7D6E46B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"butter"</w:t>
      </w:r>
    </w:p>
    <w:p w14:paraId="0A9BA87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09B53F9"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"calories"</w:t>
      </w:r>
      <w:r>
        <w:rPr>
          <w:rFonts w:ascii="Consolas" w:hAnsi="Consolas" w:cs="Consolas"/>
          <w:color w:val="000000"/>
          <w:sz w:val="19"/>
          <w:szCs w:val="19"/>
          <w:highlight w:val="white"/>
          <w:lang w:val="en-US"/>
        </w:rPr>
        <w:t>: 430,</w:t>
      </w:r>
    </w:p>
    <w:p w14:paraId="31F13067"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"eatBy"</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"2010-12-05"</w:t>
      </w:r>
      <w:r>
        <w:rPr>
          <w:rFonts w:ascii="Consolas" w:hAnsi="Consolas" w:cs="Consolas"/>
          <w:color w:val="000000"/>
          <w:sz w:val="19"/>
          <w:szCs w:val="19"/>
          <w:highlight w:val="white"/>
          <w:lang w:val="en-US"/>
        </w:rPr>
        <w:t>,</w:t>
      </w:r>
    </w:p>
    <w:p w14:paraId="0CDABB0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"kosher"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3E46E78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12DA91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"chocolate"</w:t>
      </w:r>
      <w:r>
        <w:rPr>
          <w:rFonts w:ascii="Consolas" w:hAnsi="Consolas" w:cs="Consolas"/>
          <w:color w:val="000000"/>
          <w:sz w:val="19"/>
          <w:szCs w:val="19"/>
          <w:highlight w:val="white"/>
          <w:lang w:val="en-US"/>
        </w:rPr>
        <w:t>: {</w:t>
      </w:r>
    </w:p>
    <w:p w14:paraId="0FBBEEC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"ingredients"</w:t>
      </w:r>
      <w:r>
        <w:rPr>
          <w:rFonts w:ascii="Consolas" w:hAnsi="Consolas" w:cs="Consolas"/>
          <w:color w:val="000000"/>
          <w:sz w:val="19"/>
          <w:szCs w:val="19"/>
          <w:highlight w:val="white"/>
          <w:lang w:val="en-US"/>
        </w:rPr>
        <w:t>: [</w:t>
      </w:r>
    </w:p>
    <w:p w14:paraId="37C34C7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"flour"</w:t>
      </w:r>
      <w:r>
        <w:rPr>
          <w:rFonts w:ascii="Consolas" w:hAnsi="Consolas" w:cs="Consolas"/>
          <w:color w:val="000000"/>
          <w:sz w:val="19"/>
          <w:szCs w:val="19"/>
          <w:highlight w:val="white"/>
          <w:lang w:val="en-US"/>
        </w:rPr>
        <w:t>,</w:t>
      </w:r>
    </w:p>
    <w:p w14:paraId="5A5834DC"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"sugar"</w:t>
      </w:r>
      <w:r>
        <w:rPr>
          <w:rFonts w:ascii="Consolas" w:hAnsi="Consolas" w:cs="Consolas"/>
          <w:color w:val="000000"/>
          <w:sz w:val="19"/>
          <w:szCs w:val="19"/>
          <w:highlight w:val="white"/>
          <w:lang w:val="en-US"/>
        </w:rPr>
        <w:t>,</w:t>
      </w:r>
    </w:p>
    <w:p w14:paraId="04F0C367"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"butter"</w:t>
      </w:r>
      <w:r>
        <w:rPr>
          <w:rFonts w:ascii="Consolas" w:hAnsi="Consolas" w:cs="Consolas"/>
          <w:color w:val="000000"/>
          <w:sz w:val="19"/>
          <w:szCs w:val="19"/>
          <w:highlight w:val="white"/>
          <w:lang w:val="en-US"/>
        </w:rPr>
        <w:t>,</w:t>
      </w:r>
    </w:p>
    <w:p w14:paraId="2384F3FA"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"chocolate"</w:t>
      </w:r>
    </w:p>
    <w:p w14:paraId="3E908215"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8DB255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"calories"</w:t>
      </w:r>
      <w:r>
        <w:rPr>
          <w:rFonts w:ascii="Consolas" w:hAnsi="Consolas" w:cs="Consolas"/>
          <w:color w:val="000000"/>
          <w:sz w:val="19"/>
          <w:szCs w:val="19"/>
          <w:highlight w:val="white"/>
          <w:lang w:val="en-US"/>
        </w:rPr>
        <w:t>: 510,</w:t>
      </w:r>
    </w:p>
    <w:p w14:paraId="1A33450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"eatBy"</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"2010-12-03"</w:t>
      </w:r>
      <w:r>
        <w:rPr>
          <w:rFonts w:ascii="Consolas" w:hAnsi="Consolas" w:cs="Consolas"/>
          <w:color w:val="000000"/>
          <w:sz w:val="19"/>
          <w:szCs w:val="19"/>
          <w:highlight w:val="white"/>
          <w:lang w:val="en-US"/>
        </w:rPr>
        <w:t>,</w:t>
      </w:r>
    </w:p>
    <w:p w14:paraId="3BECFF8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"kosher"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true</w:t>
      </w:r>
    </w:p>
    <w:p w14:paraId="0E12D467"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036B3369" w14:textId="77777777" w:rsidR="00AB1A29" w:rsidRPr="009B484F" w:rsidRDefault="00AB1A29" w:rsidP="5B934592">
      <w:pPr>
        <w:pStyle w:val="CodeBlock"/>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sidRPr="009B484F">
        <w:rPr>
          <w:rFonts w:ascii="Consolas" w:hAnsi="Consolas" w:cs="Consolas"/>
          <w:color w:val="000000"/>
          <w:sz w:val="19"/>
          <w:szCs w:val="19"/>
          <w:highlight w:val="white"/>
        </w:rPr>
        <w:t>}</w:t>
      </w:r>
    </w:p>
    <w:p w14:paraId="429FFB44" w14:textId="77777777" w:rsidR="00AB1A29" w:rsidRPr="009B484F"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w:t>
      </w:r>
    </w:p>
    <w:p w14:paraId="0E773B6B" w14:textId="1AB0C427" w:rsidR="00AB1A29" w:rsidRDefault="002B50F6" w:rsidP="5B934592">
      <w:pPr>
        <w:pStyle w:val="Legenda"/>
      </w:pPr>
      <w:bookmarkStart w:id="348" w:name="_Toc372544169"/>
      <w:r>
        <w:t xml:space="preserve">Listagem </w:t>
      </w:r>
      <w:r>
        <w:fldChar w:fldCharType="begin"/>
      </w:r>
      <w:r>
        <w:instrText xml:space="preserve"> SEQ Listagem \* ARABIC </w:instrText>
      </w:r>
      <w:r>
        <w:fldChar w:fldCharType="separate"/>
      </w:r>
      <w:r w:rsidR="00A551CF">
        <w:rPr>
          <w:noProof/>
        </w:rPr>
        <w:t>47</w:t>
      </w:r>
      <w:r>
        <w:fldChar w:fldCharType="end"/>
      </w:r>
      <w:r>
        <w:t xml:space="preserve"> Exemplo de uma estrutura JSON</w:t>
      </w:r>
      <w:bookmarkEnd w:id="348"/>
    </w:p>
    <w:p w14:paraId="46A2652E" w14:textId="1AB0C427" w:rsidR="002636D1" w:rsidRDefault="002636D1" w:rsidP="002636D1">
      <w:pPr>
        <w:pStyle w:val="Heading5Num"/>
        <w:numPr>
          <w:ilvl w:val="0"/>
          <w:numId w:val="0"/>
        </w:numPr>
      </w:pPr>
    </w:p>
    <w:p w14:paraId="0C663E68" w14:textId="77777777" w:rsidR="00AB1A29" w:rsidRPr="0020496F" w:rsidRDefault="00AB1A29" w:rsidP="5B934592">
      <w:pPr>
        <w:pStyle w:val="Heading5Num"/>
        <w:ind w:left="0" w:firstLine="0"/>
      </w:pPr>
      <w:r w:rsidRPr="0020496F">
        <w:t>Exemplo de utilização</w:t>
      </w:r>
    </w:p>
    <w:p w14:paraId="4974D759" w14:textId="77777777" w:rsidR="00AB1A29" w:rsidRPr="0020496F" w:rsidRDefault="00AB1A29" w:rsidP="5B934592">
      <w:r w:rsidRPr="0020496F">
        <w:t xml:space="preserve">No exemplo abaixo, utiliza-se a chamada </w:t>
      </w:r>
      <w:r w:rsidRPr="0020496F">
        <w:rPr>
          <w:b/>
        </w:rPr>
        <w:t>Ajax</w:t>
      </w:r>
      <w:r w:rsidRPr="0020496F">
        <w:t xml:space="preserve"> do </w:t>
      </w:r>
      <w:r w:rsidRPr="0020496F">
        <w:rPr>
          <w:b/>
        </w:rPr>
        <w:t>JQuery</w:t>
      </w:r>
      <w:r w:rsidRPr="0020496F">
        <w:t xml:space="preserve"> para acessar a API pública do serviço de imagens </w:t>
      </w:r>
      <w:r w:rsidRPr="0020496F">
        <w:rPr>
          <w:b/>
        </w:rPr>
        <w:t>Flickr</w:t>
      </w:r>
      <w:r w:rsidRPr="0020496F">
        <w:t xml:space="preserve">. Neste caso, são enviadas algumas informações como critério de filtro. É importante ressaltar que esses critérios de filtro são exigidos, especificamente pela </w:t>
      </w:r>
      <w:r w:rsidRPr="0020496F">
        <w:rPr>
          <w:b/>
        </w:rPr>
        <w:t>API</w:t>
      </w:r>
      <w:r w:rsidRPr="0020496F">
        <w:t xml:space="preserve"> utilizada.</w:t>
      </w:r>
    </w:p>
    <w:p w14:paraId="22765AAF" w14:textId="77777777" w:rsidR="00AB1A29" w:rsidRPr="0020496F" w:rsidRDefault="00AB1A29" w:rsidP="004D35D1">
      <w:pPr>
        <w:pStyle w:val="PargrafodaLista"/>
        <w:numPr>
          <w:ilvl w:val="0"/>
          <w:numId w:val="24"/>
        </w:numPr>
      </w:pPr>
      <w:r w:rsidRPr="0020496F">
        <w:rPr>
          <w:b/>
        </w:rPr>
        <w:t>tags</w:t>
      </w:r>
      <w:r w:rsidRPr="0020496F">
        <w:t>: São Paulo</w:t>
      </w:r>
    </w:p>
    <w:p w14:paraId="3181ADE3" w14:textId="77777777" w:rsidR="00AB1A29" w:rsidRPr="0020496F" w:rsidRDefault="00AB1A29" w:rsidP="004D35D1">
      <w:pPr>
        <w:pStyle w:val="PargrafodaLista"/>
        <w:numPr>
          <w:ilvl w:val="0"/>
          <w:numId w:val="24"/>
        </w:numPr>
      </w:pPr>
      <w:r w:rsidRPr="0020496F">
        <w:rPr>
          <w:b/>
        </w:rPr>
        <w:t>tagmode</w:t>
      </w:r>
      <w:r w:rsidRPr="0020496F">
        <w:t xml:space="preserve">: any </w:t>
      </w:r>
    </w:p>
    <w:p w14:paraId="56F8ADC9" w14:textId="77777777" w:rsidR="00AB1A29" w:rsidRPr="0020496F" w:rsidRDefault="00AB1A29" w:rsidP="004D35D1">
      <w:pPr>
        <w:pStyle w:val="PargrafodaLista"/>
        <w:numPr>
          <w:ilvl w:val="0"/>
          <w:numId w:val="24"/>
        </w:numPr>
      </w:pPr>
      <w:r w:rsidRPr="0020496F">
        <w:rPr>
          <w:b/>
        </w:rPr>
        <w:t>format</w:t>
      </w:r>
      <w:r w:rsidRPr="0020496F">
        <w:t>: JSon</w:t>
      </w:r>
    </w:p>
    <w:p w14:paraId="7DD64CCF" w14:textId="097F6A81" w:rsidR="00260BCF" w:rsidRDefault="00AB1A29" w:rsidP="5B934592">
      <w:pPr>
        <w:rPr>
          <w:b/>
        </w:rPr>
      </w:pPr>
      <w:r w:rsidRPr="0020496F">
        <w:t xml:space="preserve">Os resultados são capturados na função </w:t>
      </w:r>
      <w:r w:rsidRPr="0020496F">
        <w:rPr>
          <w:b/>
        </w:rPr>
        <w:t>done</w:t>
      </w:r>
      <w:r w:rsidRPr="0020496F">
        <w:t xml:space="preserve">, que executa um </w:t>
      </w:r>
      <w:r w:rsidRPr="0020496F">
        <w:rPr>
          <w:b/>
        </w:rPr>
        <w:t>LOOP</w:t>
      </w:r>
      <w:r w:rsidRPr="0020496F">
        <w:t xml:space="preserve"> nos itens retornados da chamada. Os dados são formatados e adicionados a página, no </w:t>
      </w:r>
      <w:r w:rsidRPr="0020496F">
        <w:rPr>
          <w:b/>
        </w:rPr>
        <w:t>div</w:t>
      </w:r>
      <w:r w:rsidRPr="0020496F">
        <w:t xml:space="preserve"> </w:t>
      </w:r>
      <w:r w:rsidRPr="0020496F">
        <w:rPr>
          <w:b/>
        </w:rPr>
        <w:t>images</w:t>
      </w:r>
      <w:r w:rsidRPr="0020496F">
        <w:t xml:space="preserve">, pela </w:t>
      </w:r>
      <w:r w:rsidR="00643F00">
        <w:t xml:space="preserve">função </w:t>
      </w:r>
      <w:r w:rsidR="002B50F6" w:rsidRPr="0020496F">
        <w:t>appendTo</w:t>
      </w:r>
      <w:r w:rsidRPr="0020496F">
        <w:rPr>
          <w:b/>
        </w:rPr>
        <w:t>.</w:t>
      </w:r>
      <w:r w:rsidR="00260BCF">
        <w:rPr>
          <w:b/>
        </w:rPr>
        <w:br w:type="page"/>
      </w:r>
    </w:p>
    <w:p w14:paraId="72ABF65F"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lastRenderedPageBreak/>
        <w:t>&lt;</w:t>
      </w:r>
      <w:r>
        <w:rPr>
          <w:rFonts w:ascii="Consolas" w:hAnsi="Consolas" w:cs="Consolas"/>
          <w:color w:val="800000"/>
          <w:sz w:val="19"/>
          <w:szCs w:val="19"/>
          <w:highlight w:val="white"/>
          <w:lang w:val="en-US"/>
        </w:rPr>
        <w:t>html</w:t>
      </w:r>
      <w:r>
        <w:rPr>
          <w:rFonts w:ascii="Consolas" w:hAnsi="Consolas" w:cs="Consolas"/>
          <w:color w:val="0000FF"/>
          <w:sz w:val="19"/>
          <w:szCs w:val="19"/>
          <w:highlight w:val="white"/>
          <w:lang w:val="en-US"/>
        </w:rPr>
        <w:t>&gt;</w:t>
      </w:r>
    </w:p>
    <w:p w14:paraId="4A177F84"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0283BF1A" w14:textId="77777777" w:rsidR="00AB1A29" w:rsidRDefault="00AB1A29" w:rsidP="5B934592">
      <w:pPr>
        <w:pStyle w:val="CodeBlock"/>
        <w:rPr>
          <w:rFonts w:ascii="Consolas" w:hAnsi="Consolas" w:cs="Consolas"/>
          <w:color w:val="000000"/>
          <w:sz w:val="19"/>
          <w:szCs w:val="19"/>
          <w:highlight w:val="white"/>
          <w:lang w:val="en-US"/>
        </w:rPr>
      </w:pPr>
    </w:p>
    <w:p w14:paraId="1346FB4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style</w:t>
      </w:r>
      <w:r>
        <w:rPr>
          <w:rFonts w:ascii="Consolas" w:hAnsi="Consolas" w:cs="Consolas"/>
          <w:color w:val="0000FF"/>
          <w:sz w:val="19"/>
          <w:szCs w:val="19"/>
          <w:highlight w:val="white"/>
          <w:lang w:val="en-US"/>
        </w:rPr>
        <w:t>&gt;</w:t>
      </w:r>
      <w:r>
        <w:rPr>
          <w:rFonts w:ascii="Consolas" w:hAnsi="Consolas" w:cs="Consolas"/>
          <w:color w:val="800000"/>
          <w:sz w:val="19"/>
          <w:szCs w:val="19"/>
          <w:highlight w:val="white"/>
          <w:lang w:val="en-US"/>
        </w:rPr>
        <w:t>img</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height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100px</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float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left</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style</w:t>
      </w:r>
      <w:r>
        <w:rPr>
          <w:rFonts w:ascii="Consolas" w:hAnsi="Consolas" w:cs="Consolas"/>
          <w:color w:val="0000FF"/>
          <w:sz w:val="19"/>
          <w:szCs w:val="19"/>
          <w:highlight w:val="white"/>
          <w:lang w:val="en-US"/>
        </w:rPr>
        <w:t>&gt;</w:t>
      </w:r>
    </w:p>
    <w:p w14:paraId="25217F93"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script</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src</w:t>
      </w:r>
      <w:r>
        <w:rPr>
          <w:rFonts w:ascii="Consolas" w:hAnsi="Consolas" w:cs="Consolas"/>
          <w:color w:val="0000FF"/>
          <w:sz w:val="19"/>
          <w:szCs w:val="19"/>
          <w:highlight w:val="white"/>
          <w:lang w:val="en-US"/>
        </w:rPr>
        <w:t>="http://code.jquery.com/jquery-1.9.1.js"&gt;&lt;/</w:t>
      </w:r>
      <w:r>
        <w:rPr>
          <w:rFonts w:ascii="Consolas" w:hAnsi="Consolas" w:cs="Consolas"/>
          <w:color w:val="800000"/>
          <w:sz w:val="19"/>
          <w:szCs w:val="19"/>
          <w:highlight w:val="white"/>
          <w:lang w:val="en-US"/>
        </w:rPr>
        <w:t>script</w:t>
      </w:r>
      <w:r>
        <w:rPr>
          <w:rFonts w:ascii="Consolas" w:hAnsi="Consolas" w:cs="Consolas"/>
          <w:color w:val="0000FF"/>
          <w:sz w:val="19"/>
          <w:szCs w:val="19"/>
          <w:highlight w:val="white"/>
          <w:lang w:val="en-US"/>
        </w:rPr>
        <w:t>&gt;</w:t>
      </w:r>
    </w:p>
    <w:p w14:paraId="1127F329" w14:textId="77777777" w:rsidR="00AB1A29" w:rsidRDefault="00AB1A29" w:rsidP="5B934592">
      <w:pPr>
        <w:pStyle w:val="CodeBlock"/>
        <w:rPr>
          <w:rFonts w:ascii="Consolas" w:hAnsi="Consolas" w:cs="Consolas"/>
          <w:color w:val="000000"/>
          <w:sz w:val="19"/>
          <w:szCs w:val="19"/>
          <w:highlight w:val="white"/>
          <w:lang w:val="en-US"/>
        </w:rPr>
      </w:pPr>
    </w:p>
    <w:p w14:paraId="44A82DAE"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head</w:t>
      </w:r>
      <w:r>
        <w:rPr>
          <w:rFonts w:ascii="Consolas" w:hAnsi="Consolas" w:cs="Consolas"/>
          <w:color w:val="0000FF"/>
          <w:sz w:val="19"/>
          <w:szCs w:val="19"/>
          <w:highlight w:val="white"/>
          <w:lang w:val="en-US"/>
        </w:rPr>
        <w:t>&gt;</w:t>
      </w:r>
    </w:p>
    <w:p w14:paraId="02ED587D" w14:textId="77777777" w:rsidR="00AB1A29" w:rsidRDefault="00AB1A29" w:rsidP="5B934592">
      <w:pPr>
        <w:pStyle w:val="CodeBlock"/>
        <w:rPr>
          <w:rFonts w:ascii="Consolas" w:hAnsi="Consolas" w:cs="Consolas"/>
          <w:color w:val="000000"/>
          <w:sz w:val="19"/>
          <w:szCs w:val="19"/>
          <w:highlight w:val="white"/>
          <w:lang w:val="en-US"/>
        </w:rPr>
      </w:pPr>
    </w:p>
    <w:p w14:paraId="66685294"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body</w:t>
      </w:r>
      <w:r>
        <w:rPr>
          <w:rFonts w:ascii="Consolas" w:hAnsi="Consolas" w:cs="Consolas"/>
          <w:color w:val="0000FF"/>
          <w:sz w:val="19"/>
          <w:szCs w:val="19"/>
          <w:highlight w:val="white"/>
          <w:lang w:val="en-US"/>
        </w:rPr>
        <w:t>&gt;</w:t>
      </w:r>
    </w:p>
    <w:p w14:paraId="4B34E73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id</w:t>
      </w:r>
      <w:r>
        <w:rPr>
          <w:rFonts w:ascii="Consolas" w:hAnsi="Consolas" w:cs="Consolas"/>
          <w:color w:val="0000FF"/>
          <w:sz w:val="19"/>
          <w:szCs w:val="19"/>
          <w:highlight w:val="white"/>
          <w:lang w:val="en-US"/>
        </w:rPr>
        <w:t>="images"&gt;</w:t>
      </w:r>
    </w:p>
    <w:p w14:paraId="4795EAB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div</w:t>
      </w:r>
      <w:r>
        <w:rPr>
          <w:rFonts w:ascii="Consolas" w:hAnsi="Consolas" w:cs="Consolas"/>
          <w:color w:val="0000FF"/>
          <w:sz w:val="19"/>
          <w:szCs w:val="19"/>
          <w:highlight w:val="white"/>
          <w:lang w:val="en-US"/>
        </w:rPr>
        <w:t>&gt;</w:t>
      </w:r>
    </w:p>
    <w:p w14:paraId="5D5B2761" w14:textId="77777777" w:rsidR="00AB1A29" w:rsidRDefault="00AB1A29" w:rsidP="5B934592">
      <w:pPr>
        <w:pStyle w:val="CodeBlock"/>
        <w:rPr>
          <w:rFonts w:ascii="Consolas" w:hAnsi="Consolas" w:cs="Consolas"/>
          <w:color w:val="000000"/>
          <w:sz w:val="19"/>
          <w:szCs w:val="19"/>
          <w:highlight w:val="white"/>
          <w:lang w:val="en-US"/>
        </w:rPr>
      </w:pPr>
    </w:p>
    <w:p w14:paraId="0D02A27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script</w:t>
      </w:r>
      <w:r>
        <w:rPr>
          <w:rFonts w:ascii="Consolas" w:hAnsi="Consolas" w:cs="Consolas"/>
          <w:color w:val="0000FF"/>
          <w:sz w:val="19"/>
          <w:szCs w:val="19"/>
          <w:highlight w:val="white"/>
          <w:lang w:val="en-US"/>
        </w:rPr>
        <w:t>&gt;</w:t>
      </w:r>
    </w:p>
    <w:p w14:paraId="391F43C3"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flickerAPI = </w:t>
      </w:r>
      <w:r>
        <w:rPr>
          <w:rFonts w:ascii="Consolas" w:hAnsi="Consolas" w:cs="Consolas"/>
          <w:color w:val="A31515"/>
          <w:sz w:val="19"/>
          <w:szCs w:val="19"/>
          <w:highlight w:val="white"/>
          <w:lang w:val="en-US"/>
        </w:rPr>
        <w:t>"http://api.flickr.com/services/feeds/photos_public.gne?jsoncallback=?"</w:t>
      </w:r>
      <w:r>
        <w:rPr>
          <w:rFonts w:ascii="Consolas" w:hAnsi="Consolas" w:cs="Consolas"/>
          <w:color w:val="000000"/>
          <w:sz w:val="19"/>
          <w:szCs w:val="19"/>
          <w:highlight w:val="white"/>
          <w:lang w:val="en-US"/>
        </w:rPr>
        <w:t>;</w:t>
      </w:r>
    </w:p>
    <w:p w14:paraId="7F7760D5"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request = $.getJSON(flickerAPI, {</w:t>
      </w:r>
    </w:p>
    <w:p w14:paraId="21CAD925" w14:textId="77777777" w:rsidR="00AB1A29" w:rsidRDefault="00AB1A29" w:rsidP="5B934592">
      <w:pPr>
        <w:pStyle w:val="CodeBlock"/>
        <w:rPr>
          <w:rFonts w:ascii="Consolas" w:hAnsi="Consolas" w:cs="Consolas"/>
          <w:color w:val="000000"/>
          <w:sz w:val="19"/>
          <w:szCs w:val="19"/>
          <w:highlight w:val="white"/>
          <w:lang w:val="en-US"/>
        </w:rPr>
      </w:pPr>
    </w:p>
    <w:p w14:paraId="7DF92D64"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tags: </w:t>
      </w:r>
      <w:r>
        <w:rPr>
          <w:rFonts w:ascii="Consolas" w:hAnsi="Consolas" w:cs="Consolas"/>
          <w:color w:val="A31515"/>
          <w:sz w:val="19"/>
          <w:szCs w:val="19"/>
          <w:highlight w:val="white"/>
          <w:lang w:val="en-US"/>
        </w:rPr>
        <w:t>"Sao Paulo"</w:t>
      </w:r>
      <w:r>
        <w:rPr>
          <w:rFonts w:ascii="Consolas" w:hAnsi="Consolas" w:cs="Consolas"/>
          <w:color w:val="000000"/>
          <w:sz w:val="19"/>
          <w:szCs w:val="19"/>
          <w:highlight w:val="white"/>
          <w:lang w:val="en-US"/>
        </w:rPr>
        <w:t>,</w:t>
      </w:r>
    </w:p>
    <w:p w14:paraId="5B4F441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tagmode: </w:t>
      </w:r>
      <w:r>
        <w:rPr>
          <w:rFonts w:ascii="Consolas" w:hAnsi="Consolas" w:cs="Consolas"/>
          <w:color w:val="A31515"/>
          <w:sz w:val="19"/>
          <w:szCs w:val="19"/>
          <w:highlight w:val="white"/>
          <w:lang w:val="en-US"/>
        </w:rPr>
        <w:t>"any"</w:t>
      </w:r>
      <w:r>
        <w:rPr>
          <w:rFonts w:ascii="Consolas" w:hAnsi="Consolas" w:cs="Consolas"/>
          <w:color w:val="000000"/>
          <w:sz w:val="19"/>
          <w:szCs w:val="19"/>
          <w:highlight w:val="white"/>
          <w:lang w:val="en-US"/>
        </w:rPr>
        <w:t>,</w:t>
      </w:r>
    </w:p>
    <w:p w14:paraId="0AF3525D"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format: </w:t>
      </w:r>
      <w:r>
        <w:rPr>
          <w:rFonts w:ascii="Consolas" w:hAnsi="Consolas" w:cs="Consolas"/>
          <w:color w:val="A31515"/>
          <w:sz w:val="19"/>
          <w:szCs w:val="19"/>
          <w:highlight w:val="white"/>
          <w:lang w:val="en-US"/>
        </w:rPr>
        <w:t>"json"</w:t>
      </w:r>
    </w:p>
    <w:p w14:paraId="33AB7BDF" w14:textId="77777777" w:rsidR="00AB1A29" w:rsidRDefault="00AB1A29" w:rsidP="5B934592">
      <w:pPr>
        <w:pStyle w:val="CodeBlock"/>
        <w:rPr>
          <w:rFonts w:ascii="Consolas" w:hAnsi="Consolas" w:cs="Consolas"/>
          <w:color w:val="000000"/>
          <w:sz w:val="19"/>
          <w:szCs w:val="19"/>
          <w:highlight w:val="white"/>
          <w:lang w:val="en-US"/>
        </w:rPr>
      </w:pPr>
    </w:p>
    <w:p w14:paraId="54BBFBCB"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4AB77629"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request.done(</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(data) {</w:t>
      </w:r>
    </w:p>
    <w:p w14:paraId="7B3CCD72"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$.each(data.items,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(i, item) {</w:t>
      </w:r>
    </w:p>
    <w:p w14:paraId="66A28459" w14:textId="77777777" w:rsidR="00AB1A29" w:rsidRDefault="00AB1A29" w:rsidP="5B934592">
      <w:pPr>
        <w:pStyle w:val="CodeBlock"/>
        <w:rPr>
          <w:rFonts w:ascii="Consolas" w:hAnsi="Consolas" w:cs="Consolas"/>
          <w:color w:val="000000"/>
          <w:sz w:val="19"/>
          <w:szCs w:val="19"/>
          <w:highlight w:val="white"/>
          <w:lang w:val="en-US"/>
        </w:rPr>
      </w:pPr>
    </w:p>
    <w:p w14:paraId="03BC46F1"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"&lt;img/&gt;"</w:t>
      </w:r>
      <w:r>
        <w:rPr>
          <w:rFonts w:ascii="Consolas" w:hAnsi="Consolas" w:cs="Consolas"/>
          <w:color w:val="000000"/>
          <w:sz w:val="19"/>
          <w:szCs w:val="19"/>
          <w:highlight w:val="white"/>
          <w:lang w:val="en-US"/>
        </w:rPr>
        <w:t>).attr(</w:t>
      </w:r>
      <w:r>
        <w:rPr>
          <w:rFonts w:ascii="Consolas" w:hAnsi="Consolas" w:cs="Consolas"/>
          <w:color w:val="A31515"/>
          <w:sz w:val="19"/>
          <w:szCs w:val="19"/>
          <w:highlight w:val="white"/>
          <w:lang w:val="en-US"/>
        </w:rPr>
        <w:t>"src"</w:t>
      </w:r>
      <w:r>
        <w:rPr>
          <w:rFonts w:ascii="Consolas" w:hAnsi="Consolas" w:cs="Consolas"/>
          <w:color w:val="000000"/>
          <w:sz w:val="19"/>
          <w:szCs w:val="19"/>
          <w:highlight w:val="white"/>
          <w:lang w:val="en-US"/>
        </w:rPr>
        <w:t>, item.media.m).appendTo(</w:t>
      </w:r>
      <w:r>
        <w:rPr>
          <w:rFonts w:ascii="Consolas" w:hAnsi="Consolas" w:cs="Consolas"/>
          <w:color w:val="A31515"/>
          <w:sz w:val="19"/>
          <w:szCs w:val="19"/>
          <w:highlight w:val="white"/>
          <w:lang w:val="en-US"/>
        </w:rPr>
        <w:t>"#images"</w:t>
      </w:r>
      <w:r>
        <w:rPr>
          <w:rFonts w:ascii="Consolas" w:hAnsi="Consolas" w:cs="Consolas"/>
          <w:color w:val="000000"/>
          <w:sz w:val="19"/>
          <w:szCs w:val="19"/>
          <w:highlight w:val="white"/>
          <w:lang w:val="en-US"/>
        </w:rPr>
        <w:t>);</w:t>
      </w:r>
    </w:p>
    <w:p w14:paraId="68FA41A6" w14:textId="77777777" w:rsidR="00AB1A29" w:rsidRDefault="00AB1A29" w:rsidP="5B934592">
      <w:pPr>
        <w:pStyle w:val="CodeBlock"/>
        <w:rPr>
          <w:rFonts w:ascii="Consolas" w:hAnsi="Consolas" w:cs="Consolas"/>
          <w:color w:val="000000"/>
          <w:sz w:val="19"/>
          <w:szCs w:val="19"/>
          <w:highlight w:val="white"/>
          <w:lang w:val="en-US"/>
        </w:rPr>
      </w:pPr>
    </w:p>
    <w:p w14:paraId="63B55CB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(i === 3) {</w:t>
      </w:r>
    </w:p>
    <w:p w14:paraId="3FB1AE8B" w14:textId="77777777" w:rsidR="00AB1A29" w:rsidRDefault="00AB1A29" w:rsidP="5B934592">
      <w:pPr>
        <w:pStyle w:val="CodeBlock"/>
        <w:rPr>
          <w:rFonts w:ascii="Consolas" w:hAnsi="Consolas" w:cs="Consolas"/>
          <w:color w:val="000000"/>
          <w:sz w:val="19"/>
          <w:szCs w:val="19"/>
          <w:highlight w:val="white"/>
          <w:lang w:val="en-US"/>
        </w:rPr>
      </w:pPr>
    </w:p>
    <w:p w14:paraId="1E81E5D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p>
    <w:p w14:paraId="785B0653"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570E983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65F22568"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14:paraId="1592062A" w14:textId="77777777" w:rsidR="00AB1A29" w:rsidRDefault="00AB1A29" w:rsidP="5B934592">
      <w:pPr>
        <w:pStyle w:val="CodeBlock"/>
        <w:rPr>
          <w:rFonts w:ascii="Consolas" w:hAnsi="Consolas" w:cs="Consolas"/>
          <w:color w:val="000000"/>
          <w:sz w:val="19"/>
          <w:szCs w:val="19"/>
          <w:highlight w:val="white"/>
          <w:lang w:val="en-US"/>
        </w:rPr>
      </w:pPr>
    </w:p>
    <w:p w14:paraId="1E0324A5"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request.fail(</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(msg) {</w:t>
      </w:r>
    </w:p>
    <w:p w14:paraId="79A187EF" w14:textId="77777777" w:rsidR="00AB1A29" w:rsidRPr="009B484F" w:rsidRDefault="00AB1A29" w:rsidP="5B934592">
      <w:pPr>
        <w:pStyle w:val="CodeBlock"/>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sidRPr="009B484F">
        <w:rPr>
          <w:rFonts w:ascii="Consolas" w:hAnsi="Consolas" w:cs="Consolas"/>
          <w:color w:val="000000"/>
          <w:sz w:val="19"/>
          <w:szCs w:val="19"/>
          <w:highlight w:val="white"/>
        </w:rPr>
        <w:t>alert(</w:t>
      </w:r>
      <w:r w:rsidRPr="009B484F">
        <w:rPr>
          <w:rFonts w:ascii="Consolas" w:hAnsi="Consolas" w:cs="Consolas"/>
          <w:color w:val="A31515"/>
          <w:sz w:val="19"/>
          <w:szCs w:val="19"/>
          <w:highlight w:val="white"/>
        </w:rPr>
        <w:t>"Ocorreu um erro: "</w:t>
      </w:r>
      <w:r w:rsidRPr="009B484F">
        <w:rPr>
          <w:rFonts w:ascii="Consolas" w:hAnsi="Consolas" w:cs="Consolas"/>
          <w:color w:val="000000"/>
          <w:sz w:val="19"/>
          <w:szCs w:val="19"/>
          <w:highlight w:val="white"/>
        </w:rPr>
        <w:t xml:space="preserve"> + msg);</w:t>
      </w:r>
    </w:p>
    <w:p w14:paraId="44E8CC4B" w14:textId="77777777" w:rsidR="00AB1A29" w:rsidRPr="00795B34" w:rsidRDefault="00AB1A29" w:rsidP="5B934592">
      <w:pPr>
        <w:pStyle w:val="CodeBlock"/>
        <w:rPr>
          <w:rFonts w:ascii="Consolas" w:hAnsi="Consolas" w:cs="Consolas"/>
          <w:color w:val="000000"/>
          <w:sz w:val="19"/>
          <w:szCs w:val="19"/>
          <w:highlight w:val="white"/>
        </w:rPr>
      </w:pPr>
      <w:r w:rsidRPr="009B484F">
        <w:rPr>
          <w:rFonts w:ascii="Consolas" w:hAnsi="Consolas" w:cs="Consolas"/>
          <w:color w:val="000000"/>
          <w:sz w:val="19"/>
          <w:szCs w:val="19"/>
          <w:highlight w:val="white"/>
        </w:rPr>
        <w:t xml:space="preserve">    </w:t>
      </w:r>
      <w:r w:rsidRPr="00795B34">
        <w:rPr>
          <w:rFonts w:ascii="Consolas" w:hAnsi="Consolas" w:cs="Consolas"/>
          <w:color w:val="000000"/>
          <w:sz w:val="19"/>
          <w:szCs w:val="19"/>
          <w:highlight w:val="white"/>
        </w:rPr>
        <w:t>});</w:t>
      </w:r>
    </w:p>
    <w:p w14:paraId="31F22573" w14:textId="77777777" w:rsidR="00AB1A29" w:rsidRPr="00795B34" w:rsidRDefault="00AB1A29" w:rsidP="5B934592">
      <w:pPr>
        <w:pStyle w:val="CodeBlock"/>
        <w:rPr>
          <w:rFonts w:ascii="Consolas" w:hAnsi="Consolas" w:cs="Consolas"/>
          <w:color w:val="000000"/>
          <w:sz w:val="19"/>
          <w:szCs w:val="19"/>
          <w:highlight w:val="white"/>
        </w:rPr>
      </w:pPr>
    </w:p>
    <w:p w14:paraId="31937C34" w14:textId="77777777" w:rsidR="00AB1A29" w:rsidRPr="00795B34" w:rsidRDefault="00AB1A29" w:rsidP="5B934592">
      <w:pPr>
        <w:pStyle w:val="CodeBlock"/>
        <w:rPr>
          <w:rFonts w:ascii="Consolas" w:hAnsi="Consolas" w:cs="Consolas"/>
          <w:color w:val="000000"/>
          <w:sz w:val="19"/>
          <w:szCs w:val="19"/>
          <w:highlight w:val="white"/>
        </w:rPr>
      </w:pPr>
      <w:r w:rsidRPr="00795B34">
        <w:rPr>
          <w:rFonts w:ascii="Consolas" w:hAnsi="Consolas" w:cs="Consolas"/>
          <w:color w:val="0000FF"/>
          <w:sz w:val="19"/>
          <w:szCs w:val="19"/>
          <w:highlight w:val="white"/>
        </w:rPr>
        <w:t>&lt;/</w:t>
      </w:r>
      <w:r w:rsidRPr="00795B34">
        <w:rPr>
          <w:rFonts w:ascii="Consolas" w:hAnsi="Consolas" w:cs="Consolas"/>
          <w:color w:val="800000"/>
          <w:sz w:val="19"/>
          <w:szCs w:val="19"/>
          <w:highlight w:val="white"/>
        </w:rPr>
        <w:t>script</w:t>
      </w:r>
      <w:r w:rsidRPr="00795B34">
        <w:rPr>
          <w:rFonts w:ascii="Consolas" w:hAnsi="Consolas" w:cs="Consolas"/>
          <w:color w:val="0000FF"/>
          <w:sz w:val="19"/>
          <w:szCs w:val="19"/>
          <w:highlight w:val="white"/>
        </w:rPr>
        <w:t>&gt;</w:t>
      </w:r>
    </w:p>
    <w:p w14:paraId="02109F0D" w14:textId="77777777" w:rsidR="00AB1A29" w:rsidRPr="00795B34" w:rsidRDefault="00AB1A29" w:rsidP="5B934592">
      <w:pPr>
        <w:pStyle w:val="CodeBlock"/>
        <w:rPr>
          <w:rFonts w:ascii="Consolas" w:hAnsi="Consolas" w:cs="Consolas"/>
          <w:color w:val="000000"/>
          <w:sz w:val="19"/>
          <w:szCs w:val="19"/>
          <w:highlight w:val="white"/>
        </w:rPr>
      </w:pPr>
      <w:r w:rsidRPr="00795B34">
        <w:rPr>
          <w:rFonts w:ascii="Consolas" w:hAnsi="Consolas" w:cs="Consolas"/>
          <w:color w:val="0000FF"/>
          <w:sz w:val="19"/>
          <w:szCs w:val="19"/>
          <w:highlight w:val="white"/>
        </w:rPr>
        <w:t>&lt;/</w:t>
      </w:r>
      <w:r w:rsidRPr="00795B34">
        <w:rPr>
          <w:rFonts w:ascii="Consolas" w:hAnsi="Consolas" w:cs="Consolas"/>
          <w:color w:val="800000"/>
          <w:sz w:val="19"/>
          <w:szCs w:val="19"/>
          <w:highlight w:val="white"/>
        </w:rPr>
        <w:t>body</w:t>
      </w:r>
      <w:r w:rsidRPr="00795B34">
        <w:rPr>
          <w:rFonts w:ascii="Consolas" w:hAnsi="Consolas" w:cs="Consolas"/>
          <w:color w:val="0000FF"/>
          <w:sz w:val="19"/>
          <w:szCs w:val="19"/>
          <w:highlight w:val="white"/>
        </w:rPr>
        <w:t>&gt;</w:t>
      </w:r>
    </w:p>
    <w:p w14:paraId="52B26620" w14:textId="77777777" w:rsidR="00AB1A29" w:rsidRPr="00795B34" w:rsidRDefault="00AB1A29" w:rsidP="5B934592">
      <w:pPr>
        <w:pStyle w:val="CodeBlock"/>
        <w:rPr>
          <w:rFonts w:ascii="Consolas" w:hAnsi="Consolas" w:cs="Consolas"/>
          <w:color w:val="000000"/>
          <w:sz w:val="19"/>
          <w:szCs w:val="19"/>
          <w:highlight w:val="white"/>
        </w:rPr>
      </w:pPr>
      <w:r w:rsidRPr="00795B34">
        <w:rPr>
          <w:rFonts w:ascii="Consolas" w:hAnsi="Consolas" w:cs="Consolas"/>
          <w:color w:val="0000FF"/>
          <w:sz w:val="19"/>
          <w:szCs w:val="19"/>
          <w:highlight w:val="white"/>
        </w:rPr>
        <w:t>&lt;/</w:t>
      </w:r>
      <w:r w:rsidRPr="00795B34">
        <w:rPr>
          <w:rFonts w:ascii="Consolas" w:hAnsi="Consolas" w:cs="Consolas"/>
          <w:color w:val="800000"/>
          <w:sz w:val="19"/>
          <w:szCs w:val="19"/>
          <w:highlight w:val="white"/>
        </w:rPr>
        <w:t>html</w:t>
      </w:r>
      <w:r w:rsidRPr="00795B34">
        <w:rPr>
          <w:rFonts w:ascii="Consolas" w:hAnsi="Consolas" w:cs="Consolas"/>
          <w:color w:val="0000FF"/>
          <w:sz w:val="19"/>
          <w:szCs w:val="19"/>
          <w:highlight w:val="white"/>
        </w:rPr>
        <w:t>&gt;</w:t>
      </w:r>
    </w:p>
    <w:p w14:paraId="2104C082" w14:textId="0B79B860" w:rsidR="00AB1A29" w:rsidRDefault="00643F00" w:rsidP="5B934592">
      <w:pPr>
        <w:pStyle w:val="Legenda"/>
      </w:pPr>
      <w:bookmarkStart w:id="349" w:name="_Toc372544170"/>
      <w:r>
        <w:t xml:space="preserve">Listagem </w:t>
      </w:r>
      <w:r>
        <w:fldChar w:fldCharType="begin"/>
      </w:r>
      <w:r>
        <w:instrText xml:space="preserve"> SEQ Listagem \* ARABIC </w:instrText>
      </w:r>
      <w:r>
        <w:fldChar w:fldCharType="separate"/>
      </w:r>
      <w:r w:rsidR="00A551CF">
        <w:rPr>
          <w:noProof/>
        </w:rPr>
        <w:t>48</w:t>
      </w:r>
      <w:r>
        <w:fldChar w:fldCharType="end"/>
      </w:r>
      <w:r>
        <w:t xml:space="preserve"> Código de exemplo de utilização do JQuery recebendo dados JSON</w:t>
      </w:r>
      <w:bookmarkEnd w:id="349"/>
    </w:p>
    <w:p w14:paraId="30EF7FE9" w14:textId="0DC9C344" w:rsidR="00AB1A29" w:rsidRDefault="00AB1A29" w:rsidP="5B934592">
      <w:pPr>
        <w:pStyle w:val="Heading4Num"/>
      </w:pPr>
      <w:bookmarkStart w:id="350" w:name="_Toc354637874"/>
      <w:bookmarkStart w:id="351" w:name="_Toc354765338"/>
      <w:r w:rsidRPr="0020496F">
        <w:lastRenderedPageBreak/>
        <w:t xml:space="preserve">Recomendações </w:t>
      </w:r>
      <w:bookmarkEnd w:id="350"/>
      <w:bookmarkEnd w:id="351"/>
    </w:p>
    <w:p w14:paraId="5160E328" w14:textId="77777777" w:rsidR="002636D1" w:rsidRPr="00FD7FCB" w:rsidRDefault="002636D1" w:rsidP="002636D1">
      <w:pPr>
        <w:rPr>
          <w:b/>
        </w:rPr>
      </w:pPr>
      <w:r w:rsidRPr="00FD7FCB">
        <w:rPr>
          <w:b/>
        </w:rPr>
        <w:t xml:space="preserve">Aplica-se a: </w:t>
      </w:r>
      <w:r>
        <w:rPr>
          <w:b/>
        </w:rPr>
        <w:t>WEB FORMS</w:t>
      </w:r>
      <w:r w:rsidRPr="00FD7FCB">
        <w:rPr>
          <w:b/>
        </w:rPr>
        <w:t xml:space="preserve"> e MVC</w:t>
      </w:r>
    </w:p>
    <w:p w14:paraId="6F0AE768" w14:textId="77777777" w:rsidR="00AB1A29" w:rsidRPr="0020496F" w:rsidRDefault="00AB1A29" w:rsidP="5B934592">
      <w:pPr>
        <w:pStyle w:val="Heading5Num"/>
      </w:pPr>
      <w:r>
        <w:t>Objetos dentro de loops</w:t>
      </w:r>
    </w:p>
    <w:p w14:paraId="105C71DA" w14:textId="77777777" w:rsidR="00AB1A29" w:rsidRPr="0020496F" w:rsidRDefault="00AB1A29" w:rsidP="5B934592">
      <w:r w:rsidRPr="0020496F">
        <w:t>Durante a execução de loops, armazene o tamanho da coleção (length) em uma variável ao invés de acessa-la a cada interação.</w:t>
      </w:r>
      <w:r w:rsidRPr="0020496F">
        <w:br/>
      </w:r>
    </w:p>
    <w:p w14:paraId="45886F6B"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color w:val="0000FF"/>
          <w:sz w:val="19"/>
          <w:szCs w:val="19"/>
          <w:highlight w:val="white"/>
          <w:lang w:val="en-US"/>
        </w:rPr>
        <w:t>var</w:t>
      </w:r>
      <w:r w:rsidRPr="00C049C0">
        <w:rPr>
          <w:rFonts w:ascii="Consolas" w:hAnsi="Consolas" w:cs="Consolas"/>
          <w:sz w:val="19"/>
          <w:szCs w:val="19"/>
          <w:highlight w:val="white"/>
          <w:lang w:val="en-US"/>
        </w:rPr>
        <w:t xml:space="preserve"> myLength = myArray.length;</w:t>
      </w:r>
    </w:p>
    <w:p w14:paraId="1E2730B1" w14:textId="77777777" w:rsidR="00AB1A29" w:rsidRPr="00C049C0" w:rsidRDefault="00AB1A29" w:rsidP="5B934592">
      <w:pPr>
        <w:pStyle w:val="CodeBlock"/>
        <w:rPr>
          <w:rFonts w:ascii="Consolas" w:hAnsi="Consolas" w:cs="Consolas"/>
          <w:sz w:val="19"/>
          <w:szCs w:val="19"/>
          <w:highlight w:val="white"/>
          <w:lang w:val="en-US"/>
        </w:rPr>
      </w:pPr>
    </w:p>
    <w:p w14:paraId="6083C174"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color w:val="0000FF"/>
          <w:sz w:val="19"/>
          <w:szCs w:val="19"/>
          <w:highlight w:val="white"/>
          <w:lang w:val="en-US"/>
        </w:rPr>
        <w:t>for</w:t>
      </w:r>
      <w:r w:rsidRPr="00C049C0">
        <w:rPr>
          <w:rFonts w:ascii="Consolas" w:hAnsi="Consolas" w:cs="Consolas"/>
          <w:sz w:val="19"/>
          <w:szCs w:val="19"/>
          <w:highlight w:val="white"/>
          <w:lang w:val="en-US"/>
        </w:rPr>
        <w:t xml:space="preserve"> (</w:t>
      </w:r>
      <w:r w:rsidRPr="00C049C0">
        <w:rPr>
          <w:rFonts w:ascii="Consolas" w:hAnsi="Consolas" w:cs="Consolas"/>
          <w:color w:val="0000FF"/>
          <w:sz w:val="19"/>
          <w:szCs w:val="19"/>
          <w:highlight w:val="white"/>
          <w:lang w:val="en-US"/>
        </w:rPr>
        <w:t>var</w:t>
      </w:r>
      <w:r w:rsidRPr="00C049C0">
        <w:rPr>
          <w:rFonts w:ascii="Consolas" w:hAnsi="Consolas" w:cs="Consolas"/>
          <w:sz w:val="19"/>
          <w:szCs w:val="19"/>
          <w:highlight w:val="white"/>
          <w:lang w:val="en-US"/>
        </w:rPr>
        <w:t xml:space="preserve"> i = 0; i &lt; myLength; i++) {</w:t>
      </w:r>
    </w:p>
    <w:p w14:paraId="39A16019"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 xml:space="preserve">    </w:t>
      </w:r>
      <w:r w:rsidRPr="00C049C0">
        <w:rPr>
          <w:rFonts w:ascii="Consolas" w:hAnsi="Consolas" w:cs="Consolas"/>
          <w:color w:val="008000"/>
          <w:sz w:val="19"/>
          <w:szCs w:val="19"/>
          <w:highlight w:val="white"/>
          <w:lang w:val="en-US"/>
        </w:rPr>
        <w:t>// Instrucoes</w:t>
      </w:r>
    </w:p>
    <w:p w14:paraId="7EF07A91" w14:textId="77777777" w:rsidR="00AB1A29" w:rsidRPr="00C049C0" w:rsidRDefault="00AB1A29" w:rsidP="5B934592">
      <w:pPr>
        <w:pStyle w:val="CodeBlock"/>
        <w:rPr>
          <w:rFonts w:ascii="Consolas" w:hAnsi="Consolas" w:cs="Consolas"/>
          <w:sz w:val="19"/>
          <w:szCs w:val="19"/>
          <w:highlight w:val="white"/>
          <w:lang w:val="en-US"/>
        </w:rPr>
      </w:pPr>
      <w:r w:rsidRPr="00C049C0">
        <w:rPr>
          <w:rFonts w:ascii="Consolas" w:hAnsi="Consolas" w:cs="Consolas"/>
          <w:sz w:val="19"/>
          <w:szCs w:val="19"/>
          <w:highlight w:val="white"/>
          <w:lang w:val="en-US"/>
        </w:rPr>
        <w:t>}</w:t>
      </w:r>
    </w:p>
    <w:p w14:paraId="6A9B048F" w14:textId="77777777" w:rsidR="00AB1A29" w:rsidRDefault="00AB1A29" w:rsidP="5B934592"/>
    <w:p w14:paraId="580AD3C4" w14:textId="77777777" w:rsidR="00AB1A29" w:rsidRPr="0020496F" w:rsidRDefault="00AB1A29" w:rsidP="5B934592">
      <w:pPr>
        <w:pStyle w:val="Heading5Num"/>
      </w:pPr>
      <w:r w:rsidRPr="0020496F">
        <w:t>Evite manipular objetos dentro de Loops</w:t>
      </w:r>
    </w:p>
    <w:p w14:paraId="326ADCAC" w14:textId="77777777" w:rsidR="00AB1A29" w:rsidRDefault="00AB1A29" w:rsidP="5B934592">
      <w:r w:rsidRPr="0020496F">
        <w:t>Manipulações DOM trazem um custo de performance ao aplicativo Web. Em caso de Loops, é recomendado que a manipulação do objeto ocorra fora do mesmo. No exemplo abaixo, o HTML é gerado dentro do laço e fora dele, adicionado ao objeto DOM.</w:t>
      </w:r>
    </w:p>
    <w:p w14:paraId="48A07D7D" w14:textId="77777777" w:rsidR="00AB1A29" w:rsidRPr="0020496F" w:rsidRDefault="00AB1A29" w:rsidP="5B934592"/>
    <w:p w14:paraId="4FFAF76E" w14:textId="77777777" w:rsidR="00AB1A29" w:rsidRDefault="00AB1A29" w:rsidP="5B934592">
      <w:pPr>
        <w:pStyle w:val="CodeBlock"/>
      </w:pPr>
    </w:p>
    <w:p w14:paraId="69F31AB0"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myHtml = </w:t>
      </w:r>
      <w:r>
        <w:rPr>
          <w:rFonts w:ascii="Consolas" w:hAnsi="Consolas" w:cs="Consolas"/>
          <w:color w:val="A31515"/>
          <w:sz w:val="19"/>
          <w:szCs w:val="19"/>
          <w:highlight w:val="white"/>
          <w:lang w:val="en-US"/>
        </w:rPr>
        <w:t>""</w:t>
      </w:r>
      <w:r>
        <w:rPr>
          <w:rFonts w:ascii="Consolas" w:hAnsi="Consolas" w:cs="Consolas"/>
          <w:color w:val="000000"/>
          <w:sz w:val="19"/>
          <w:szCs w:val="19"/>
          <w:highlight w:val="white"/>
          <w:lang w:val="en-US"/>
        </w:rPr>
        <w:t>;</w:t>
      </w:r>
    </w:p>
    <w:p w14:paraId="2E53C913"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$.each(myArray, </w:t>
      </w:r>
      <w:r>
        <w:rPr>
          <w:rFonts w:ascii="Consolas" w:hAnsi="Consolas" w:cs="Consolas"/>
          <w:color w:val="0000FF"/>
          <w:sz w:val="19"/>
          <w:szCs w:val="19"/>
          <w:highlight w:val="white"/>
          <w:lang w:val="en-US"/>
        </w:rPr>
        <w:t>function</w:t>
      </w:r>
      <w:r>
        <w:rPr>
          <w:rFonts w:ascii="Consolas" w:hAnsi="Consolas" w:cs="Consolas"/>
          <w:color w:val="000000"/>
          <w:sz w:val="19"/>
          <w:szCs w:val="19"/>
          <w:highlight w:val="white"/>
          <w:lang w:val="en-US"/>
        </w:rPr>
        <w:t xml:space="preserve"> (i, item) {</w:t>
      </w:r>
    </w:p>
    <w:p w14:paraId="5F55B066"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myHtml += </w:t>
      </w:r>
      <w:r>
        <w:rPr>
          <w:rFonts w:ascii="Consolas" w:hAnsi="Consolas" w:cs="Consolas"/>
          <w:color w:val="A31515"/>
          <w:sz w:val="19"/>
          <w:szCs w:val="19"/>
          <w:highlight w:val="white"/>
          <w:lang w:val="en-US"/>
        </w:rPr>
        <w:t>"&lt;li&gt;"</w:t>
      </w:r>
      <w:r>
        <w:rPr>
          <w:rFonts w:ascii="Consolas" w:hAnsi="Consolas" w:cs="Consolas"/>
          <w:color w:val="000000"/>
          <w:sz w:val="19"/>
          <w:szCs w:val="19"/>
          <w:highlight w:val="white"/>
          <w:lang w:val="en-US"/>
        </w:rPr>
        <w:t xml:space="preserve"> + item + </w:t>
      </w:r>
      <w:r>
        <w:rPr>
          <w:rFonts w:ascii="Consolas" w:hAnsi="Consolas" w:cs="Consolas"/>
          <w:color w:val="A31515"/>
          <w:sz w:val="19"/>
          <w:szCs w:val="19"/>
          <w:highlight w:val="white"/>
          <w:lang w:val="en-US"/>
        </w:rPr>
        <w:t>"&lt;/li&gt;"</w:t>
      </w:r>
      <w:r>
        <w:rPr>
          <w:rFonts w:ascii="Consolas" w:hAnsi="Consolas" w:cs="Consolas"/>
          <w:color w:val="000000"/>
          <w:sz w:val="19"/>
          <w:szCs w:val="19"/>
          <w:highlight w:val="white"/>
          <w:lang w:val="en-US"/>
        </w:rPr>
        <w:t>;</w:t>
      </w:r>
    </w:p>
    <w:p w14:paraId="755D125E" w14:textId="77777777" w:rsidR="00AB1A29" w:rsidRDefault="00AB1A29"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14:paraId="0E968DC6" w14:textId="77777777" w:rsidR="00AB1A29" w:rsidRDefault="00AB1A29" w:rsidP="5B934592">
      <w:pPr>
        <w:pStyle w:val="CodeBlock"/>
        <w:rPr>
          <w:rFonts w:ascii="Consolas" w:hAnsi="Consolas" w:cs="Consolas"/>
          <w:color w:val="000000"/>
          <w:sz w:val="19"/>
          <w:szCs w:val="19"/>
          <w:highlight w:val="white"/>
          <w:lang w:val="en-US"/>
        </w:rPr>
      </w:pPr>
    </w:p>
    <w:p w14:paraId="40C98E84" w14:textId="77777777" w:rsidR="00AB1A29" w:rsidRPr="009B484F" w:rsidRDefault="00AB1A29" w:rsidP="5B934592">
      <w:pPr>
        <w:pStyle w:val="CodeBlock"/>
        <w:rPr>
          <w:b/>
          <w:color w:val="548DD4" w:themeColor="text2" w:themeTint="99"/>
          <w:sz w:val="20"/>
          <w:lang w:val="en-US"/>
        </w:rPr>
      </w:pP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"#ballers"</w:t>
      </w:r>
      <w:r>
        <w:rPr>
          <w:rFonts w:ascii="Consolas" w:hAnsi="Consolas" w:cs="Consolas"/>
          <w:color w:val="000000"/>
          <w:sz w:val="19"/>
          <w:szCs w:val="19"/>
          <w:highlight w:val="white"/>
          <w:lang w:val="en-US"/>
        </w:rPr>
        <w:t>).html(myHtml);</w:t>
      </w:r>
    </w:p>
    <w:p w14:paraId="0F6D3087" w14:textId="77777777" w:rsidR="00AB1A29" w:rsidRPr="009B484F" w:rsidRDefault="00AB1A29" w:rsidP="5B934592">
      <w:pPr>
        <w:pStyle w:val="CodeBlock"/>
        <w:rPr>
          <w:b/>
          <w:color w:val="548DD4" w:themeColor="text2" w:themeTint="99"/>
          <w:sz w:val="20"/>
          <w:lang w:val="en-US"/>
        </w:rPr>
      </w:pPr>
    </w:p>
    <w:p w14:paraId="6AEB64F6" w14:textId="77777777" w:rsidR="00AB1A29" w:rsidRPr="009B484F" w:rsidRDefault="00AB1A29" w:rsidP="5B934592">
      <w:pPr>
        <w:rPr>
          <w:b/>
          <w:color w:val="548DD4" w:themeColor="text2" w:themeTint="99"/>
          <w:sz w:val="20"/>
          <w:lang w:val="en-US"/>
        </w:rPr>
      </w:pPr>
    </w:p>
    <w:p w14:paraId="56838166" w14:textId="77777777" w:rsidR="00DD3838" w:rsidRPr="00795B34" w:rsidRDefault="00DD3838">
      <w:pPr>
        <w:spacing w:before="0" w:after="200"/>
        <w:rPr>
          <w:rFonts w:eastAsiaTheme="minorHAnsi"/>
          <w:color w:val="008AC8"/>
          <w:sz w:val="24"/>
          <w:szCs w:val="20"/>
          <w:lang w:val="en-US"/>
        </w:rPr>
      </w:pPr>
      <w:r w:rsidRPr="00795B34">
        <w:rPr>
          <w:lang w:val="en-US"/>
        </w:rPr>
        <w:br w:type="page"/>
      </w:r>
    </w:p>
    <w:p w14:paraId="62AC5603" w14:textId="75FF1989" w:rsidR="00AB1A29" w:rsidRPr="0020496F" w:rsidRDefault="00AB1A29" w:rsidP="5B934592">
      <w:pPr>
        <w:pStyle w:val="Heading5Num"/>
      </w:pPr>
      <w:r w:rsidRPr="0020496F">
        <w:lastRenderedPageBreak/>
        <w:t>Utilize a função Detach quando for necessário manipular objetos DOM</w:t>
      </w:r>
    </w:p>
    <w:p w14:paraId="086C9C17" w14:textId="77777777" w:rsidR="00AB1A29" w:rsidRDefault="00AB1A29" w:rsidP="5B934592">
      <w:r w:rsidRPr="0020496F">
        <w:t>A função Detach remove a estrutura selecionada do DOM. No exemplo abaixo, o elemento com ID myTable é removido da estrutura, pode sofre alguma manipulação (como inserção de linhas) e depois adicionado novamente.</w:t>
      </w:r>
    </w:p>
    <w:p w14:paraId="54412D75" w14:textId="77777777" w:rsidR="00AB1A29" w:rsidRPr="00A56AAE" w:rsidRDefault="00AB1A29" w:rsidP="5B934592">
      <w:pPr>
        <w:pStyle w:val="CodeBlock"/>
        <w:rPr>
          <w:highlight w:val="white"/>
        </w:rPr>
      </w:pPr>
    </w:p>
    <w:p w14:paraId="6A43A0AE"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8000"/>
          <w:sz w:val="19"/>
          <w:szCs w:val="19"/>
          <w:highlight w:val="white"/>
        </w:rPr>
        <w:t>//Objetivo: Pegar a estrutura com ID “myTable” e armazenar em uma variavel</w:t>
      </w:r>
    </w:p>
    <w:p w14:paraId="3F782481"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00FF"/>
          <w:sz w:val="19"/>
          <w:szCs w:val="19"/>
          <w:highlight w:val="white"/>
        </w:rPr>
        <w:t>var</w:t>
      </w:r>
      <w:r w:rsidRPr="009B484F">
        <w:rPr>
          <w:rFonts w:ascii="Consolas" w:hAnsi="Consolas" w:cs="Consolas"/>
          <w:sz w:val="19"/>
          <w:szCs w:val="19"/>
          <w:highlight w:val="white"/>
        </w:rPr>
        <w:t xml:space="preserve"> $table = $(</w:t>
      </w:r>
      <w:r w:rsidRPr="009B484F">
        <w:rPr>
          <w:rFonts w:ascii="Consolas" w:hAnsi="Consolas" w:cs="Consolas"/>
          <w:color w:val="A31515"/>
          <w:sz w:val="19"/>
          <w:szCs w:val="19"/>
          <w:highlight w:val="white"/>
        </w:rPr>
        <w:t>"#myTable"</w:t>
      </w:r>
      <w:r w:rsidRPr="009B484F">
        <w:rPr>
          <w:rFonts w:ascii="Consolas" w:hAnsi="Consolas" w:cs="Consolas"/>
          <w:sz w:val="19"/>
          <w:szCs w:val="19"/>
          <w:highlight w:val="white"/>
        </w:rPr>
        <w:t>);</w:t>
      </w:r>
    </w:p>
    <w:p w14:paraId="7F1D34E9" w14:textId="77777777" w:rsidR="00AB1A29" w:rsidRPr="009B484F" w:rsidRDefault="00AB1A29" w:rsidP="5B934592">
      <w:pPr>
        <w:pStyle w:val="CodeBlock"/>
        <w:rPr>
          <w:rFonts w:ascii="Consolas" w:hAnsi="Consolas" w:cs="Consolas"/>
          <w:sz w:val="19"/>
          <w:szCs w:val="19"/>
          <w:highlight w:val="white"/>
        </w:rPr>
      </w:pPr>
    </w:p>
    <w:p w14:paraId="1E83DCDC"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8000"/>
          <w:sz w:val="19"/>
          <w:szCs w:val="19"/>
          <w:highlight w:val="white"/>
        </w:rPr>
        <w:t>//Armazena o nó HTML pai.</w:t>
      </w:r>
    </w:p>
    <w:p w14:paraId="43BCB478"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00FF"/>
          <w:sz w:val="19"/>
          <w:szCs w:val="19"/>
          <w:highlight w:val="white"/>
        </w:rPr>
        <w:t>var</w:t>
      </w:r>
      <w:r w:rsidRPr="009B484F">
        <w:rPr>
          <w:rFonts w:ascii="Consolas" w:hAnsi="Consolas" w:cs="Consolas"/>
          <w:sz w:val="19"/>
          <w:szCs w:val="19"/>
          <w:highlight w:val="white"/>
        </w:rPr>
        <w:t xml:space="preserve"> $parent = $table.parent();</w:t>
      </w:r>
    </w:p>
    <w:p w14:paraId="3964438C" w14:textId="77777777" w:rsidR="00AB1A29" w:rsidRPr="009B484F" w:rsidRDefault="00AB1A29" w:rsidP="5B934592">
      <w:pPr>
        <w:pStyle w:val="CodeBlock"/>
        <w:rPr>
          <w:rFonts w:ascii="Consolas" w:hAnsi="Consolas" w:cs="Consolas"/>
          <w:sz w:val="19"/>
          <w:szCs w:val="19"/>
          <w:highlight w:val="white"/>
        </w:rPr>
      </w:pPr>
    </w:p>
    <w:p w14:paraId="56803789"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8000"/>
          <w:sz w:val="19"/>
          <w:szCs w:val="19"/>
          <w:highlight w:val="white"/>
        </w:rPr>
        <w:t>//Executa o detach do objeto DOM</w:t>
      </w:r>
    </w:p>
    <w:p w14:paraId="0FDF6F45"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sz w:val="19"/>
          <w:szCs w:val="19"/>
          <w:highlight w:val="white"/>
        </w:rPr>
        <w:t>$table.detach();</w:t>
      </w:r>
    </w:p>
    <w:p w14:paraId="09BC5E25" w14:textId="77777777" w:rsidR="00AB1A29" w:rsidRPr="009B484F" w:rsidRDefault="00AB1A29" w:rsidP="5B934592">
      <w:pPr>
        <w:pStyle w:val="CodeBlock"/>
        <w:rPr>
          <w:rFonts w:ascii="Consolas" w:hAnsi="Consolas" w:cs="Consolas"/>
          <w:sz w:val="19"/>
          <w:szCs w:val="19"/>
          <w:highlight w:val="white"/>
        </w:rPr>
      </w:pPr>
    </w:p>
    <w:p w14:paraId="1A746E23"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8000"/>
          <w:sz w:val="19"/>
          <w:szCs w:val="19"/>
          <w:highlight w:val="white"/>
        </w:rPr>
        <w:t>//TODO: Codigos para manipular o $table</w:t>
      </w:r>
    </w:p>
    <w:p w14:paraId="7FB1ED22" w14:textId="77777777" w:rsidR="00AB1A29" w:rsidRPr="009B484F" w:rsidRDefault="00AB1A29" w:rsidP="5B934592">
      <w:pPr>
        <w:pStyle w:val="CodeBlock"/>
        <w:rPr>
          <w:rFonts w:ascii="Consolas" w:hAnsi="Consolas" w:cs="Consolas"/>
          <w:sz w:val="19"/>
          <w:szCs w:val="19"/>
          <w:highlight w:val="white"/>
        </w:rPr>
      </w:pPr>
    </w:p>
    <w:p w14:paraId="67E328EF" w14:textId="77777777" w:rsidR="00AB1A29" w:rsidRPr="009B484F" w:rsidRDefault="00AB1A29" w:rsidP="5B934592">
      <w:pPr>
        <w:pStyle w:val="CodeBlock"/>
        <w:rPr>
          <w:rFonts w:ascii="Consolas" w:hAnsi="Consolas" w:cs="Consolas"/>
          <w:sz w:val="19"/>
          <w:szCs w:val="19"/>
          <w:highlight w:val="white"/>
        </w:rPr>
      </w:pPr>
      <w:r w:rsidRPr="009B484F">
        <w:rPr>
          <w:rFonts w:ascii="Consolas" w:hAnsi="Consolas" w:cs="Consolas"/>
          <w:color w:val="008000"/>
          <w:sz w:val="19"/>
          <w:szCs w:val="19"/>
          <w:highlight w:val="white"/>
        </w:rPr>
        <w:t>//Adicionando novamente o objeto, já manipulado como nó filho.</w:t>
      </w:r>
    </w:p>
    <w:p w14:paraId="10A65522" w14:textId="77777777" w:rsidR="00AB1A29" w:rsidRPr="00C049C0" w:rsidRDefault="00AB1A29" w:rsidP="5B934592">
      <w:pPr>
        <w:pStyle w:val="CodeBlock"/>
        <w:rPr>
          <w:rFonts w:ascii="Consolas" w:hAnsi="Consolas" w:cs="Consolas"/>
          <w:sz w:val="19"/>
          <w:szCs w:val="19"/>
        </w:rPr>
      </w:pPr>
      <w:r w:rsidRPr="00C049C0">
        <w:rPr>
          <w:rFonts w:ascii="Consolas" w:hAnsi="Consolas" w:cs="Consolas"/>
          <w:sz w:val="19"/>
          <w:szCs w:val="19"/>
          <w:highlight w:val="white"/>
          <w:lang w:val="en-US"/>
        </w:rPr>
        <w:t>$parent.append($table);</w:t>
      </w:r>
    </w:p>
    <w:p w14:paraId="581CB9F0" w14:textId="77777777" w:rsidR="00AB1A29" w:rsidRPr="0020496F" w:rsidRDefault="00AB1A29" w:rsidP="5B934592"/>
    <w:p w14:paraId="61161C0E" w14:textId="77777777" w:rsidR="00AB1A29" w:rsidRPr="0020496F" w:rsidRDefault="00AB1A29" w:rsidP="5B934592">
      <w:pPr>
        <w:pStyle w:val="Heading5Num"/>
      </w:pPr>
      <w:r w:rsidRPr="0020496F">
        <w:t>Evit</w:t>
      </w:r>
      <w:r>
        <w:t>e</w:t>
      </w:r>
      <w:r w:rsidRPr="0020496F">
        <w:t xml:space="preserve"> modificar um número elevado de elementos via JQuery</w:t>
      </w:r>
    </w:p>
    <w:p w14:paraId="283F2632" w14:textId="1C6F0593" w:rsidR="00AB1A29" w:rsidRPr="0020496F" w:rsidRDefault="00AB1A29" w:rsidP="5B934592">
      <w:r w:rsidRPr="0020496F">
        <w:t>Quando existe a necessidade de se modificar</w:t>
      </w:r>
      <w:r w:rsidR="002A7903">
        <w:t xml:space="preserve"> </w:t>
      </w:r>
      <w:r w:rsidRPr="0020496F">
        <w:t xml:space="preserve">um número </w:t>
      </w:r>
      <w:r w:rsidR="002A7903">
        <w:t>maior que 20</w:t>
      </w:r>
      <w:r w:rsidRPr="0020496F">
        <w:t xml:space="preserve"> elementos em uma página, considere criar uma classe na folha de estilo. O exemplo demonstra uma alteração de um objeto, no atributo </w:t>
      </w:r>
      <w:r w:rsidRPr="0020496F">
        <w:rPr>
          <w:b/>
        </w:rPr>
        <w:t>color</w:t>
      </w:r>
      <w:r w:rsidR="002A7903">
        <w:rPr>
          <w:b/>
        </w:rPr>
        <w:t>.</w:t>
      </w:r>
      <w:r w:rsidR="002A7903">
        <w:rPr>
          <w:b/>
        </w:rPr>
        <w:br/>
      </w:r>
    </w:p>
    <w:p w14:paraId="3CAB43FE" w14:textId="3897E0C8" w:rsidR="00AB1A29" w:rsidRPr="009B484F" w:rsidRDefault="00AB1A29" w:rsidP="5B934592">
      <w:pPr>
        <w:pStyle w:val="CodeBlock"/>
        <w:rPr>
          <w:lang w:val="en-US"/>
        </w:rPr>
      </w:pPr>
      <w:r w:rsidRPr="00CD1188">
        <w:rPr>
          <w:lang w:val="en-US"/>
        </w:rPr>
        <w:br/>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"a.swedberg"</w:t>
      </w:r>
      <w:r>
        <w:rPr>
          <w:rFonts w:ascii="Consolas" w:hAnsi="Consolas" w:cs="Consolas"/>
          <w:color w:val="000000"/>
          <w:sz w:val="19"/>
          <w:szCs w:val="19"/>
          <w:highlight w:val="white"/>
          <w:lang w:val="en-US"/>
        </w:rPr>
        <w:t>).css(</w:t>
      </w:r>
      <w:r>
        <w:rPr>
          <w:rFonts w:ascii="Consolas" w:hAnsi="Consolas" w:cs="Consolas"/>
          <w:color w:val="A31515"/>
          <w:sz w:val="19"/>
          <w:szCs w:val="19"/>
          <w:highlight w:val="white"/>
          <w:lang w:val="en-US"/>
        </w:rPr>
        <w:t>"color"</w:t>
      </w: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"#asd123"</w:t>
      </w:r>
      <w:r>
        <w:rPr>
          <w:rFonts w:ascii="Consolas" w:hAnsi="Consolas" w:cs="Consolas"/>
          <w:color w:val="000000"/>
          <w:sz w:val="19"/>
          <w:szCs w:val="19"/>
          <w:highlight w:val="white"/>
          <w:lang w:val="en-US"/>
        </w:rPr>
        <w:t>);</w:t>
      </w:r>
      <w:r w:rsidRPr="009B484F">
        <w:rPr>
          <w:lang w:val="en-US"/>
        </w:rPr>
        <w:br/>
      </w:r>
    </w:p>
    <w:p w14:paraId="3EC5D90E" w14:textId="77777777" w:rsidR="00260BCF" w:rsidRPr="00795B34" w:rsidRDefault="00260BCF" w:rsidP="5B934592">
      <w:pPr>
        <w:spacing w:before="0" w:after="200"/>
        <w:rPr>
          <w:rFonts w:eastAsiaTheme="minorHAnsi"/>
          <w:color w:val="008AC8"/>
          <w:sz w:val="32"/>
          <w:szCs w:val="36"/>
          <w:lang w:val="en-US"/>
        </w:rPr>
      </w:pPr>
      <w:r w:rsidRPr="00795B34">
        <w:rPr>
          <w:lang w:val="en-US"/>
        </w:rPr>
        <w:br w:type="page"/>
      </w:r>
    </w:p>
    <w:p w14:paraId="3FA7A263" w14:textId="19F8FC2D" w:rsidR="00F60EF2" w:rsidRPr="004F192E" w:rsidRDefault="008A2B3D" w:rsidP="5B934592">
      <w:pPr>
        <w:pStyle w:val="Heading2Numbered"/>
      </w:pPr>
      <w:bookmarkStart w:id="352" w:name="_Toc372543992"/>
      <w:r>
        <w:lastRenderedPageBreak/>
        <w:t>Mantenha seu sistema seguro</w:t>
      </w:r>
      <w:bookmarkEnd w:id="257"/>
      <w:bookmarkEnd w:id="352"/>
    </w:p>
    <w:p w14:paraId="16A0B2D4" w14:textId="18233F5D" w:rsidR="00CE1FA5" w:rsidRPr="004F192E" w:rsidRDefault="00CE1FA5" w:rsidP="5B934592">
      <w:r w:rsidRPr="004F192E">
        <w:t xml:space="preserve">Este tópico </w:t>
      </w:r>
      <w:r w:rsidR="00A22246">
        <w:t>analisa o processo de autenticação e autorização da biblioteca Sefaz.Identity, através de Security Token Service (</w:t>
      </w:r>
      <w:r w:rsidR="00A22246" w:rsidRPr="004F192E">
        <w:t>STS</w:t>
      </w:r>
      <w:r w:rsidR="00A22246">
        <w:t>) e também do mecanismo de Assinatura Digital de Documentos com certificado</w:t>
      </w:r>
      <w:r w:rsidRPr="004F192E">
        <w:t>.</w:t>
      </w:r>
    </w:p>
    <w:p w14:paraId="686790DF" w14:textId="00E8F3F6" w:rsidR="002B5263" w:rsidRDefault="000C5541" w:rsidP="5B934592">
      <w:pPr>
        <w:pStyle w:val="Heading3Numbered"/>
      </w:pPr>
      <w:bookmarkStart w:id="353" w:name="_Toc353269699"/>
      <w:bookmarkStart w:id="354" w:name="_Toc372543993"/>
      <w:bookmarkStart w:id="355" w:name="OLE_LINK19"/>
      <w:r w:rsidRPr="004F192E">
        <w:t>Revisão de arquitetura do</w:t>
      </w:r>
      <w:r w:rsidR="002B5263" w:rsidRPr="004F192E">
        <w:t xml:space="preserve"> Sefaz.Identity</w:t>
      </w:r>
      <w:bookmarkEnd w:id="353"/>
      <w:bookmarkEnd w:id="354"/>
    </w:p>
    <w:p w14:paraId="4F08FA93" w14:textId="13AD4313" w:rsidR="002636D1" w:rsidRPr="00FD7FCB" w:rsidRDefault="002636D1" w:rsidP="002636D1">
      <w:pPr>
        <w:rPr>
          <w:b/>
        </w:rPr>
      </w:pPr>
      <w:r w:rsidRPr="00FD7FCB">
        <w:rPr>
          <w:b/>
        </w:rPr>
        <w:t xml:space="preserve">Aplica-se a: </w:t>
      </w:r>
      <w:r>
        <w:rPr>
          <w:b/>
        </w:rPr>
        <w:t>Indiferente</w:t>
      </w:r>
    </w:p>
    <w:bookmarkEnd w:id="355"/>
    <w:p w14:paraId="6F051C3A" w14:textId="2F650589" w:rsidR="002B5263" w:rsidRPr="004F192E" w:rsidRDefault="000C5541" w:rsidP="5B934592">
      <w:pPr>
        <w:pStyle w:val="Heading4Num"/>
      </w:pPr>
      <w:r w:rsidRPr="004F192E">
        <w:t>Cenário atual</w:t>
      </w:r>
    </w:p>
    <w:p w14:paraId="174CBA60" w14:textId="30545C7F" w:rsidR="004D38D4" w:rsidRDefault="00643769" w:rsidP="5B934592">
      <w:r w:rsidRPr="004F192E">
        <w:t>Aplicações web que são expostas publicamente na internet, apresentam um preocupação especial no que diz respeito a segurança. As informações que a SEFAZ disponibiliza</w:t>
      </w:r>
      <w:r w:rsidR="009678F1">
        <w:t xml:space="preserve"> um</w:t>
      </w:r>
      <w:r w:rsidRPr="004F192E">
        <w:t xml:space="preserve"> mecanismo de autenticação (saber se o usuário é quem ele diz ser) e autorização</w:t>
      </w:r>
      <w:r w:rsidR="000D150D">
        <w:rPr>
          <w:rStyle w:val="Refdenotaderodap"/>
        </w:rPr>
        <w:footnoteReference w:id="3"/>
      </w:r>
      <w:r w:rsidRPr="004F192E">
        <w:t xml:space="preserve"> (saber o que ele pode realizar no sistema).</w:t>
      </w:r>
      <w:r w:rsidR="009678F1">
        <w:t xml:space="preserve"> </w:t>
      </w:r>
      <w:r w:rsidR="001C0CFE">
        <w:t>A</w:t>
      </w:r>
      <w:r w:rsidR="004D38D4" w:rsidRPr="004F192E">
        <w:t xml:space="preserve"> SEFAZ têm necessidades especiais de autenticação, no sentido de garantir uma maior segurança de acesso, tais como o uso de certificados</w:t>
      </w:r>
      <w:r w:rsidR="00A50B34">
        <w:t xml:space="preserve"> digitais</w:t>
      </w:r>
      <w:r w:rsidR="004D38D4" w:rsidRPr="004F192E">
        <w:t xml:space="preserve"> (acessados via</w:t>
      </w:r>
      <w:r w:rsidR="00A50B34">
        <w:t xml:space="preserve"> leitor de</w:t>
      </w:r>
      <w:r w:rsidR="004D38D4" w:rsidRPr="004F192E">
        <w:t xml:space="preserve"> smart card)</w:t>
      </w:r>
      <w:r w:rsidR="00A50B34">
        <w:t xml:space="preserve"> de propriedade individual</w:t>
      </w:r>
      <w:r w:rsidR="004D38D4" w:rsidRPr="004F192E">
        <w:t>.</w:t>
      </w:r>
    </w:p>
    <w:p w14:paraId="2AFC9DB3" w14:textId="7275C472" w:rsidR="004D38D4" w:rsidRDefault="001B3884" w:rsidP="5B934592">
      <w:pPr>
        <w:spacing w:before="0" w:after="200"/>
      </w:pPr>
      <w:r>
        <w:t>É no endereçamento dessa necessidade especial de autenticação</w:t>
      </w:r>
      <w:r w:rsidR="004D38D4" w:rsidRPr="004F192E">
        <w:t xml:space="preserve"> que entra o</w:t>
      </w:r>
      <w:r w:rsidR="00D30CD7" w:rsidRPr="004F192E">
        <w:t xml:space="preserve"> </w:t>
      </w:r>
      <w:r w:rsidR="00D30CD7" w:rsidRPr="001B3884">
        <w:rPr>
          <w:i/>
        </w:rPr>
        <w:t>Sefaz.Identity</w:t>
      </w:r>
      <w:r w:rsidR="00D30CD7" w:rsidRPr="004F192E">
        <w:t>, mecanismo de autenticação baseado em</w:t>
      </w:r>
      <w:r w:rsidR="00A50B34">
        <w:t xml:space="preserve"> Security Token Service (</w:t>
      </w:r>
      <w:r w:rsidR="00D30CD7" w:rsidRPr="004F192E">
        <w:t>STS</w:t>
      </w:r>
      <w:r w:rsidR="00A50B34">
        <w:t>)</w:t>
      </w:r>
      <w:r w:rsidR="00D30CD7" w:rsidRPr="004F192E">
        <w:t xml:space="preserve"> e autorização baseado em claims, que utiliza o framework</w:t>
      </w:r>
      <w:r w:rsidR="004D38D4" w:rsidRPr="004F192E">
        <w:t xml:space="preserve"> </w:t>
      </w:r>
      <w:r w:rsidR="004D38D4" w:rsidRPr="001B3884">
        <w:rPr>
          <w:i/>
        </w:rPr>
        <w:t>Windows Identity Foundation</w:t>
      </w:r>
      <w:r w:rsidR="004D38D4" w:rsidRPr="004F192E">
        <w:t xml:space="preserve"> (WIF).</w:t>
      </w:r>
    </w:p>
    <w:p w14:paraId="21EB7867" w14:textId="77777777" w:rsidR="009678F1" w:rsidRDefault="009678F1" w:rsidP="5B934592">
      <w:pPr>
        <w:keepNext/>
        <w:spacing w:before="0" w:after="200"/>
      </w:pPr>
      <w:r>
        <w:object w:dxaOrig="10045" w:dyaOrig="7716" w14:anchorId="25CE8AF7">
          <v:shape id="_x0000_i1026" type="#_x0000_t75" style="width:419.9pt;height:324.45pt" o:ole="">
            <v:imagedata r:id="rId71" o:title=""/>
          </v:shape>
          <o:OLEObject Type="Embed" ProgID="Visio.Drawing.15" ShapeID="_x0000_i1026" DrawAspect="Content" ObjectID="_1714226341" r:id="rId72"/>
        </w:object>
      </w:r>
    </w:p>
    <w:p w14:paraId="6176DDF5" w14:textId="51DA94F6" w:rsidR="009678F1" w:rsidRDefault="009678F1" w:rsidP="5B934592">
      <w:pPr>
        <w:pStyle w:val="Legenda"/>
      </w:pPr>
      <w:bookmarkStart w:id="356" w:name="_Toc372544078"/>
      <w:r>
        <w:t xml:space="preserve">Figura </w:t>
      </w:r>
      <w:r>
        <w:fldChar w:fldCharType="begin"/>
      </w:r>
      <w:r>
        <w:instrText xml:space="preserve"> SEQ Figura \* ARABIC </w:instrText>
      </w:r>
      <w:r>
        <w:fldChar w:fldCharType="separate"/>
      </w:r>
      <w:r w:rsidR="00A551CF">
        <w:rPr>
          <w:noProof/>
        </w:rPr>
        <w:t>35</w:t>
      </w:r>
      <w:r>
        <w:fldChar w:fldCharType="end"/>
      </w:r>
      <w:r>
        <w:t xml:space="preserve"> Desenho do atual modelo de autenticação do Sefaz.Identity com uso de STS</w:t>
      </w:r>
      <w:bookmarkEnd w:id="356"/>
    </w:p>
    <w:p w14:paraId="3A8601A0" w14:textId="77777777" w:rsidR="00852D06" w:rsidRPr="004F192E" w:rsidRDefault="00852D06" w:rsidP="5B934592"/>
    <w:p w14:paraId="3750FB78" w14:textId="286B7566" w:rsidR="005E24BB" w:rsidRPr="004F192E" w:rsidRDefault="00D30CD7" w:rsidP="5B934592">
      <w:pPr>
        <w:pStyle w:val="Heading4Num"/>
        <w:ind w:left="0" w:firstLine="0"/>
      </w:pPr>
      <w:r w:rsidRPr="004F192E">
        <w:t>Sefaz.Identity</w:t>
      </w:r>
    </w:p>
    <w:p w14:paraId="544F44D9" w14:textId="1960EDDA" w:rsidR="005E24BB" w:rsidRPr="004F192E" w:rsidRDefault="00EC7407" w:rsidP="5B934592">
      <w:r w:rsidRPr="004F192E">
        <w:t xml:space="preserve">O </w:t>
      </w:r>
      <w:r w:rsidR="000671F8" w:rsidRPr="00A50B34">
        <w:rPr>
          <w:i/>
        </w:rPr>
        <w:t>Sefaz.Identity</w:t>
      </w:r>
      <w:r w:rsidR="005E24BB" w:rsidRPr="004F192E">
        <w:t xml:space="preserve"> é um framework </w:t>
      </w:r>
      <w:r w:rsidR="000671F8">
        <w:t>de autenticação baseado no Windows Identity Foundation que provê capacidade de autenticação via</w:t>
      </w:r>
      <w:r w:rsidRPr="004F192E">
        <w:t xml:space="preserve"> STS e claims</w:t>
      </w:r>
      <w:r w:rsidR="005E24BB" w:rsidRPr="004F192E">
        <w:t>. Ele oferece toda uma infraestrutura de autenticação integrada com o mecanismo padrão de Identidade</w:t>
      </w:r>
      <w:r w:rsidR="000671F8">
        <w:t xml:space="preserve"> (Identities)</w:t>
      </w:r>
      <w:r w:rsidR="005E24BB" w:rsidRPr="004F192E">
        <w:t xml:space="preserve"> do .Net framework e além disso oferece mecanismos de claims a fim de</w:t>
      </w:r>
      <w:r w:rsidR="000671F8">
        <w:t xml:space="preserve"> permitir à</w:t>
      </w:r>
      <w:r w:rsidR="005E24BB" w:rsidRPr="004F192E">
        <w:t xml:space="preserve"> sua aplicação realizar controles de autorização.</w:t>
      </w:r>
    </w:p>
    <w:p w14:paraId="0BC79105" w14:textId="123B0BA7" w:rsidR="005E24BB" w:rsidRDefault="005E24BB" w:rsidP="5B934592">
      <w:r w:rsidRPr="004F192E">
        <w:t>Além disso, também oferece um controle (server side control) para páginas asp.net a fim de facilicitar a configuração do mecanismo de autenticação.</w:t>
      </w:r>
    </w:p>
    <w:p w14:paraId="5961E818" w14:textId="6F7979E1" w:rsidR="00325C07" w:rsidRDefault="00325C07" w:rsidP="5B934592">
      <w:pPr>
        <w:spacing w:before="0" w:after="200"/>
        <w:rPr>
          <w:rFonts w:eastAsiaTheme="minorHAnsi"/>
          <w:color w:val="008AC8"/>
          <w:sz w:val="24"/>
        </w:rPr>
      </w:pPr>
    </w:p>
    <w:p w14:paraId="34656878" w14:textId="3B2018BD" w:rsidR="002B5263" w:rsidRDefault="00F60EF2" w:rsidP="5B934592">
      <w:pPr>
        <w:pStyle w:val="Heading4Num"/>
      </w:pPr>
      <w:r w:rsidRPr="004F192E">
        <w:lastRenderedPageBreak/>
        <w:t>Autenticação</w:t>
      </w:r>
    </w:p>
    <w:p w14:paraId="262A747D" w14:textId="77777777" w:rsidR="000322A1" w:rsidRPr="000322A1" w:rsidRDefault="000322A1" w:rsidP="5B934592">
      <w:r>
        <w:t xml:space="preserve">O </w:t>
      </w:r>
      <w:r w:rsidRPr="00C20525">
        <w:rPr>
          <w:i/>
        </w:rPr>
        <w:t>Sefaz.Identity</w:t>
      </w:r>
      <w:r>
        <w:t>, através do WIF, realiza a autenticação de usuários baseado em Tokens, conforme demonstra a imagem abaixo:</w:t>
      </w:r>
    </w:p>
    <w:p w14:paraId="495A5DC9" w14:textId="34957130" w:rsidR="005E0148" w:rsidRDefault="005E0148" w:rsidP="5B934592">
      <w:r>
        <w:t>O processo de autenticação funciona basicamente conforme os passos a seguir:</w:t>
      </w:r>
    </w:p>
    <w:p w14:paraId="528E3509" w14:textId="575C06F7" w:rsidR="005E0148" w:rsidRDefault="005E0148" w:rsidP="5B934592">
      <w:pPr>
        <w:pStyle w:val="PargrafodaLista"/>
        <w:numPr>
          <w:ilvl w:val="0"/>
          <w:numId w:val="12"/>
        </w:numPr>
      </w:pPr>
      <w:r>
        <w:t>O usuário, através da internet, solicita a página de autenticação</w:t>
      </w:r>
      <w:r w:rsidR="004B0B5A">
        <w:t xml:space="preserve"> da aplicação web</w:t>
      </w:r>
      <w:r>
        <w:t>, preenche os dados</w:t>
      </w:r>
      <w:r w:rsidR="007368E0">
        <w:t xml:space="preserve"> de autenticação</w:t>
      </w:r>
      <w:r>
        <w:t xml:space="preserve"> e faz o submit (Passo 1)</w:t>
      </w:r>
    </w:p>
    <w:p w14:paraId="2BC19F8B" w14:textId="15FF82BF" w:rsidR="005E0148" w:rsidRDefault="005E0148" w:rsidP="5B934592">
      <w:pPr>
        <w:pStyle w:val="PargrafodaLista"/>
        <w:numPr>
          <w:ilvl w:val="0"/>
          <w:numId w:val="12"/>
        </w:numPr>
      </w:pPr>
      <w:r>
        <w:t>O STS valida as credenciais do usuário (Passo 2)</w:t>
      </w:r>
    </w:p>
    <w:p w14:paraId="45A99680" w14:textId="6387EF11" w:rsidR="005E0148" w:rsidRDefault="005E0148" w:rsidP="5B934592">
      <w:pPr>
        <w:pStyle w:val="PargrafodaLista"/>
        <w:numPr>
          <w:ilvl w:val="0"/>
          <w:numId w:val="12"/>
        </w:numPr>
      </w:pPr>
      <w:r>
        <w:t>Em caso de sucesso na validação, o STS realiza o redirecionamento para a aplicação, devolvendo um token assinado para o solicitante e gerando um cookie de autenticação (Passo 3)</w:t>
      </w:r>
    </w:p>
    <w:p w14:paraId="45359B04" w14:textId="320A7F7C" w:rsidR="005E0148" w:rsidRDefault="00A922AE" w:rsidP="5B934592">
      <w:pPr>
        <w:pStyle w:val="PargrafodaLista"/>
        <w:numPr>
          <w:ilvl w:val="0"/>
          <w:numId w:val="12"/>
        </w:numPr>
      </w:pPr>
      <w:r>
        <w:t>Em todas as requisições posteriores, o token é solicitado (Passo 4), validado (Passo 5) e se o usuário estiver corretamente autenticado, a resposta é enviada (Passo 6)</w:t>
      </w:r>
    </w:p>
    <w:p w14:paraId="424DC190" w14:textId="77777777" w:rsidR="00EC4315" w:rsidRDefault="00EC4315" w:rsidP="5B934592"/>
    <w:p w14:paraId="6E48F5CA" w14:textId="6AA18893" w:rsidR="00EC4315" w:rsidRDefault="00EC4315" w:rsidP="5B934592">
      <w:pPr>
        <w:pStyle w:val="Heading4Num"/>
      </w:pPr>
      <w:r>
        <w:t>Tipos de Autenticação do Sefaz.Identity</w:t>
      </w:r>
    </w:p>
    <w:p w14:paraId="3C079917" w14:textId="424D0BDC" w:rsidR="00EC4315" w:rsidRPr="004F192E" w:rsidRDefault="00EC4315" w:rsidP="5B934592">
      <w:r>
        <w:t xml:space="preserve">O </w:t>
      </w:r>
      <w:r w:rsidRPr="00EC4315">
        <w:rPr>
          <w:i/>
        </w:rPr>
        <w:t>Sefaz.Identity</w:t>
      </w:r>
      <w:r>
        <w:t xml:space="preserve"> atualmente realiza </w:t>
      </w:r>
      <w:r w:rsidR="00FC2F90">
        <w:t>3</w:t>
      </w:r>
      <w:r>
        <w:t xml:space="preserve"> tipos de autenticação distintas</w:t>
      </w:r>
      <w:r w:rsidR="009678F1">
        <w:t xml:space="preserve"> (referencie a imagem anterior)</w:t>
      </w:r>
      <w:r>
        <w:t>:</w:t>
      </w:r>
    </w:p>
    <w:p w14:paraId="29BD4445" w14:textId="2FB9D308" w:rsidR="005B35B2" w:rsidRDefault="00EC4315" w:rsidP="5B934592">
      <w:pPr>
        <w:pStyle w:val="PargrafodaLista"/>
        <w:numPr>
          <w:ilvl w:val="0"/>
          <w:numId w:val="13"/>
        </w:numPr>
      </w:pPr>
      <w:r>
        <w:t>Usuário/senha</w:t>
      </w:r>
      <w:r w:rsidR="009678F1">
        <w:t xml:space="preserve"> (Forms)</w:t>
      </w:r>
    </w:p>
    <w:p w14:paraId="5E2A027E" w14:textId="00734AAA" w:rsidR="00EC4315" w:rsidRDefault="00EC4315" w:rsidP="5B934592">
      <w:pPr>
        <w:pStyle w:val="PargrafodaLista"/>
        <w:numPr>
          <w:ilvl w:val="0"/>
          <w:numId w:val="13"/>
        </w:numPr>
      </w:pPr>
      <w:r>
        <w:t>Certificado digital (via smart card)</w:t>
      </w:r>
    </w:p>
    <w:p w14:paraId="1BA0BCAF" w14:textId="4DC12563" w:rsidR="00EC4315" w:rsidRDefault="00EC4315" w:rsidP="5B934592">
      <w:pPr>
        <w:pStyle w:val="PargrafodaLista"/>
        <w:numPr>
          <w:ilvl w:val="0"/>
          <w:numId w:val="13"/>
        </w:numPr>
      </w:pPr>
      <w:r>
        <w:t>Active Directory</w:t>
      </w:r>
    </w:p>
    <w:p w14:paraId="3101E867" w14:textId="77777777" w:rsidR="005B35B2" w:rsidRDefault="005B35B2" w:rsidP="5B934592"/>
    <w:p w14:paraId="51D79D3D" w14:textId="6CBB7373" w:rsidR="00EC4315" w:rsidRPr="00EC4315" w:rsidRDefault="00EC4315" w:rsidP="5B934592">
      <w:pPr>
        <w:rPr>
          <w:b/>
        </w:rPr>
      </w:pPr>
      <w:r w:rsidRPr="00EC4315">
        <w:rPr>
          <w:b/>
        </w:rPr>
        <w:t>Autenticação via Usuário/Senha</w:t>
      </w:r>
    </w:p>
    <w:p w14:paraId="798E8CC6" w14:textId="23D8B1D4" w:rsidR="00EC4315" w:rsidRDefault="00EC4315" w:rsidP="5B934592">
      <w:r>
        <w:t>Neste tipo de autenticação, o usuário tem que informar um par de chave ‘nome de usuário’ e ‘senha’.</w:t>
      </w:r>
    </w:p>
    <w:p w14:paraId="39F269FC" w14:textId="67D1F003" w:rsidR="00EC4315" w:rsidRDefault="00FD2786" w:rsidP="5B934592">
      <w:r>
        <w:t xml:space="preserve">Atualmente, o </w:t>
      </w:r>
      <w:r w:rsidRPr="00946270">
        <w:rPr>
          <w:i/>
        </w:rPr>
        <w:t>Sefaz.Identity</w:t>
      </w:r>
      <w:r>
        <w:t xml:space="preserve"> está preparado para realizar autenticação de usuários dos seguintes </w:t>
      </w:r>
      <w:r w:rsidR="000B6CF9">
        <w:t xml:space="preserve">perfis e </w:t>
      </w:r>
      <w:r>
        <w:t>sistemas:</w:t>
      </w:r>
    </w:p>
    <w:p w14:paraId="2988E7D4" w14:textId="5B5FD0BF" w:rsidR="00FD2786" w:rsidRDefault="00FD2786" w:rsidP="5B934592">
      <w:pPr>
        <w:pStyle w:val="PargrafodaLista"/>
        <w:numPr>
          <w:ilvl w:val="0"/>
          <w:numId w:val="14"/>
        </w:numPr>
      </w:pPr>
      <w:r>
        <w:t>Posto fiscal eletrônico</w:t>
      </w:r>
    </w:p>
    <w:p w14:paraId="004E52DA" w14:textId="1B9AF888" w:rsidR="00FD2786" w:rsidRDefault="00FD2786" w:rsidP="5B934592">
      <w:pPr>
        <w:pStyle w:val="PargrafodaLista"/>
        <w:numPr>
          <w:ilvl w:val="0"/>
          <w:numId w:val="14"/>
        </w:numPr>
      </w:pPr>
      <w:r>
        <w:t xml:space="preserve">Nota fiscal </w:t>
      </w:r>
      <w:r w:rsidR="00FC2F90">
        <w:t>paulista</w:t>
      </w:r>
    </w:p>
    <w:p w14:paraId="7BF18611" w14:textId="77777777" w:rsidR="000B6CF9" w:rsidRDefault="000B6CF9" w:rsidP="5B934592"/>
    <w:p w14:paraId="20CCDB54" w14:textId="380591AB" w:rsidR="009678F1" w:rsidRDefault="009678F1" w:rsidP="5B934592"/>
    <w:p w14:paraId="0306D427" w14:textId="77777777" w:rsidR="009678F1" w:rsidRDefault="009678F1" w:rsidP="5B934592"/>
    <w:tbl>
      <w:tblPr>
        <w:tblStyle w:val="Tabelacomgrade"/>
        <w:tblW w:w="5000" w:type="pct"/>
        <w:tblLook w:val="04A0" w:firstRow="1" w:lastRow="0" w:firstColumn="1" w:lastColumn="0" w:noHBand="0" w:noVBand="1"/>
      </w:tblPr>
      <w:tblGrid>
        <w:gridCol w:w="2730"/>
        <w:gridCol w:w="3315"/>
        <w:gridCol w:w="3315"/>
      </w:tblGrid>
      <w:tr w:rsidR="000B6CF9" w:rsidRPr="000B6CF9" w14:paraId="2DAD0FE4" w14:textId="2D53A003" w:rsidTr="5B934592">
        <w:trPr>
          <w:cnfStyle w:val="100000000000" w:firstRow="1" w:lastRow="0" w:firstColumn="0" w:lastColumn="0" w:oddVBand="0" w:evenVBand="0" w:oddHBand="0" w:evenHBand="0" w:firstRowFirstColumn="0" w:firstRowLastColumn="0" w:lastRowFirstColumn="0" w:lastRowLastColumn="0"/>
        </w:trPr>
        <w:tc>
          <w:tcPr>
            <w:tcW w:w="2730" w:type="dxa"/>
          </w:tcPr>
          <w:p w14:paraId="0756F2CB" w14:textId="657C3434" w:rsidR="000B6CF9" w:rsidRPr="000B6CF9" w:rsidRDefault="000B6CF9" w:rsidP="5B934592">
            <w:r>
              <w:lastRenderedPageBreak/>
              <w:t>Perfil</w:t>
            </w:r>
          </w:p>
        </w:tc>
        <w:tc>
          <w:tcPr>
            <w:tcW w:w="3315" w:type="dxa"/>
          </w:tcPr>
          <w:p w14:paraId="3A0B0CA2" w14:textId="0AB539EF" w:rsidR="000B6CF9" w:rsidRPr="000B6CF9" w:rsidRDefault="000B6CF9" w:rsidP="5B934592">
            <w:r>
              <w:t>Autenticação</w:t>
            </w:r>
          </w:p>
        </w:tc>
        <w:tc>
          <w:tcPr>
            <w:tcW w:w="3315" w:type="dxa"/>
          </w:tcPr>
          <w:p w14:paraId="7C2E55D9" w14:textId="6EE4FCC0" w:rsidR="000B6CF9" w:rsidRDefault="000B6CF9" w:rsidP="5B934592">
            <w:r>
              <w:t>Repositório</w:t>
            </w:r>
          </w:p>
        </w:tc>
      </w:tr>
      <w:tr w:rsidR="000B6CF9" w:rsidRPr="000B6CF9" w14:paraId="7A3CBADA" w14:textId="18A05FF8" w:rsidTr="5B934592">
        <w:tc>
          <w:tcPr>
            <w:tcW w:w="2730" w:type="dxa"/>
          </w:tcPr>
          <w:p w14:paraId="760007EB" w14:textId="77777777" w:rsidR="000B6CF9" w:rsidRPr="000B6CF9" w:rsidRDefault="000B6CF9" w:rsidP="5B934592">
            <w:r w:rsidRPr="000B6CF9">
              <w:t>Bancario</w:t>
            </w:r>
          </w:p>
        </w:tc>
        <w:tc>
          <w:tcPr>
            <w:tcW w:w="3315" w:type="dxa"/>
          </w:tcPr>
          <w:p w14:paraId="2A08F72C" w14:textId="756A8B9C" w:rsidR="000B6CF9" w:rsidRPr="000B6CF9" w:rsidRDefault="000B6CF9" w:rsidP="5B934592">
            <w:r>
              <w:t>Certificado digital</w:t>
            </w:r>
          </w:p>
        </w:tc>
        <w:tc>
          <w:tcPr>
            <w:tcW w:w="3315" w:type="dxa"/>
          </w:tcPr>
          <w:p w14:paraId="5B8E6391" w14:textId="0EC2FBB4" w:rsidR="000B6CF9" w:rsidRDefault="00651AA9" w:rsidP="5B934592">
            <w:r>
              <w:t>Certificados do Windows</w:t>
            </w:r>
          </w:p>
        </w:tc>
      </w:tr>
      <w:tr w:rsidR="000B6CF9" w:rsidRPr="000B6CF9" w14:paraId="57883EA1" w14:textId="008E8D8B" w:rsidTr="5B934592">
        <w:tc>
          <w:tcPr>
            <w:tcW w:w="2730" w:type="dxa"/>
          </w:tcPr>
          <w:p w14:paraId="06D94066" w14:textId="77777777" w:rsidR="000B6CF9" w:rsidRPr="000B6CF9" w:rsidRDefault="000B6CF9" w:rsidP="5B934592">
            <w:r w:rsidRPr="000B6CF9">
              <w:t>Fazendario</w:t>
            </w:r>
          </w:p>
        </w:tc>
        <w:tc>
          <w:tcPr>
            <w:tcW w:w="3315" w:type="dxa"/>
          </w:tcPr>
          <w:p w14:paraId="38AFF722" w14:textId="789D3E2B" w:rsidR="000B6CF9" w:rsidRPr="000B6CF9" w:rsidRDefault="000B6CF9" w:rsidP="5B934592">
            <w:r>
              <w:t>Ac</w:t>
            </w:r>
            <w:r w:rsidR="005C1AF6">
              <w:t>tive Directory</w:t>
            </w:r>
          </w:p>
        </w:tc>
        <w:tc>
          <w:tcPr>
            <w:tcW w:w="3315" w:type="dxa"/>
          </w:tcPr>
          <w:p w14:paraId="77D8B521" w14:textId="5CF6EB7F" w:rsidR="000B6CF9" w:rsidRDefault="00470528" w:rsidP="5B934592">
            <w:r>
              <w:t>Active Directory</w:t>
            </w:r>
          </w:p>
        </w:tc>
      </w:tr>
      <w:tr w:rsidR="000B6CF9" w:rsidRPr="000B6CF9" w14:paraId="05A81099" w14:textId="4FA9B690" w:rsidTr="5B934592">
        <w:tc>
          <w:tcPr>
            <w:tcW w:w="2730" w:type="dxa"/>
          </w:tcPr>
          <w:p w14:paraId="20D77B76" w14:textId="77777777" w:rsidR="000B6CF9" w:rsidRPr="000B6CF9" w:rsidRDefault="000B6CF9" w:rsidP="5B934592">
            <w:r w:rsidRPr="000B6CF9">
              <w:t>Contribuinte</w:t>
            </w:r>
          </w:p>
        </w:tc>
        <w:tc>
          <w:tcPr>
            <w:tcW w:w="3315" w:type="dxa"/>
          </w:tcPr>
          <w:p w14:paraId="4C6B409B" w14:textId="6BFCA558" w:rsidR="000B6CF9" w:rsidRPr="000B6CF9" w:rsidRDefault="000B6CF9" w:rsidP="5B934592">
            <w:r>
              <w:t>Usuário / Senha</w:t>
            </w:r>
          </w:p>
        </w:tc>
        <w:tc>
          <w:tcPr>
            <w:tcW w:w="3315" w:type="dxa"/>
          </w:tcPr>
          <w:p w14:paraId="3CCD9631" w14:textId="693ED951" w:rsidR="000B6CF9" w:rsidRDefault="00651AA9" w:rsidP="5B934592">
            <w:r>
              <w:t>Posto Fiscal Eletrônico (SQL Server)</w:t>
            </w:r>
          </w:p>
        </w:tc>
      </w:tr>
      <w:tr w:rsidR="000B6CF9" w:rsidRPr="000B6CF9" w14:paraId="35800010" w14:textId="3607B483" w:rsidTr="5B934592">
        <w:tc>
          <w:tcPr>
            <w:tcW w:w="2730" w:type="dxa"/>
          </w:tcPr>
          <w:p w14:paraId="1B916FF0" w14:textId="77777777" w:rsidR="000B6CF9" w:rsidRPr="000B6CF9" w:rsidRDefault="000B6CF9" w:rsidP="5B934592">
            <w:r w:rsidRPr="000B6CF9">
              <w:t>Contabilista</w:t>
            </w:r>
          </w:p>
        </w:tc>
        <w:tc>
          <w:tcPr>
            <w:tcW w:w="3315" w:type="dxa"/>
          </w:tcPr>
          <w:p w14:paraId="40B4E650" w14:textId="3E2AE615" w:rsidR="000B6CF9" w:rsidRPr="000B6CF9" w:rsidRDefault="000B6CF9" w:rsidP="5B934592">
            <w:r>
              <w:t>Usuário / Senha</w:t>
            </w:r>
          </w:p>
        </w:tc>
        <w:tc>
          <w:tcPr>
            <w:tcW w:w="3315" w:type="dxa"/>
          </w:tcPr>
          <w:p w14:paraId="60A4CFD8" w14:textId="2B23E9B8" w:rsidR="000B6CF9" w:rsidRDefault="00651AA9" w:rsidP="5B934592">
            <w:r>
              <w:t>Posto Fiscal Eletrônico (SQL Server)</w:t>
            </w:r>
          </w:p>
        </w:tc>
      </w:tr>
      <w:tr w:rsidR="000B6CF9" w:rsidRPr="000B6CF9" w14:paraId="1B3CB84C" w14:textId="2DC66B89" w:rsidTr="5B934592">
        <w:tc>
          <w:tcPr>
            <w:tcW w:w="2730" w:type="dxa"/>
          </w:tcPr>
          <w:p w14:paraId="54820668" w14:textId="77777777" w:rsidR="000B6CF9" w:rsidRPr="000B6CF9" w:rsidRDefault="000B6CF9" w:rsidP="5B934592">
            <w:r w:rsidRPr="000B6CF9">
              <w:t>Usuario NFP</w:t>
            </w:r>
          </w:p>
        </w:tc>
        <w:tc>
          <w:tcPr>
            <w:tcW w:w="3315" w:type="dxa"/>
          </w:tcPr>
          <w:p w14:paraId="3A76FE37" w14:textId="21870DD1" w:rsidR="000B6CF9" w:rsidRPr="000B6CF9" w:rsidRDefault="00FC2F90" w:rsidP="5B934592">
            <w:r w:rsidRPr="00FC2F90">
              <w:t>Usuário / Senha</w:t>
            </w:r>
          </w:p>
        </w:tc>
        <w:tc>
          <w:tcPr>
            <w:tcW w:w="3315" w:type="dxa"/>
          </w:tcPr>
          <w:p w14:paraId="301826FC" w14:textId="1BCA03E6" w:rsidR="000B6CF9" w:rsidRDefault="00651AA9" w:rsidP="5B934592">
            <w:pPr>
              <w:keepNext/>
            </w:pPr>
            <w:r>
              <w:t>Nota Fiscal Paulista (SQL Server)</w:t>
            </w:r>
          </w:p>
        </w:tc>
      </w:tr>
    </w:tbl>
    <w:p w14:paraId="6A9989F2" w14:textId="65CCC06F" w:rsidR="00EC4315" w:rsidRDefault="004079CA" w:rsidP="5B934592">
      <w:pPr>
        <w:pStyle w:val="Legenda"/>
      </w:pPr>
      <w:bookmarkStart w:id="357" w:name="_Toc372544112"/>
      <w:r>
        <w:t xml:space="preserve">Tabela </w:t>
      </w:r>
      <w:r>
        <w:fldChar w:fldCharType="begin"/>
      </w:r>
      <w:r>
        <w:instrText xml:space="preserve"> SEQ Tabela \* ARABIC </w:instrText>
      </w:r>
      <w:r>
        <w:fldChar w:fldCharType="separate"/>
      </w:r>
      <w:r w:rsidR="00A551CF">
        <w:rPr>
          <w:noProof/>
        </w:rPr>
        <w:t>17</w:t>
      </w:r>
      <w:r>
        <w:fldChar w:fldCharType="end"/>
      </w:r>
      <w:r>
        <w:t xml:space="preserve"> Perfil de usuário por tipos de autenticação e repositórios</w:t>
      </w:r>
      <w:bookmarkEnd w:id="357"/>
    </w:p>
    <w:p w14:paraId="2DF1F4A2" w14:textId="77777777" w:rsidR="004079CA" w:rsidRDefault="004079CA" w:rsidP="5B934592"/>
    <w:p w14:paraId="28ACEA15" w14:textId="77777777" w:rsidR="0076179D" w:rsidRDefault="0076179D" w:rsidP="5B934592"/>
    <w:p w14:paraId="0F22CD01" w14:textId="666FD4EC" w:rsidR="00FD2786" w:rsidRPr="00FD2786" w:rsidRDefault="00FD2786" w:rsidP="5B934592">
      <w:pPr>
        <w:rPr>
          <w:b/>
        </w:rPr>
      </w:pPr>
      <w:r w:rsidRPr="00FD2786">
        <w:rPr>
          <w:b/>
        </w:rPr>
        <w:t>Autenticação via certificado digital</w:t>
      </w:r>
    </w:p>
    <w:p w14:paraId="583A5D1C" w14:textId="3356F374" w:rsidR="00FD2786" w:rsidRDefault="00FD2786" w:rsidP="5B934592">
      <w:r>
        <w:t>Neste tipo de autenticação, o usuário tem que informar seu cartão de certificado digital no leitor de smart card.</w:t>
      </w:r>
    </w:p>
    <w:p w14:paraId="256BB297" w14:textId="77777777" w:rsidR="00A6435B" w:rsidRDefault="00A6435B" w:rsidP="5B934592"/>
    <w:p w14:paraId="5A5108BB" w14:textId="14C40F21" w:rsidR="00A6435B" w:rsidRDefault="00A6435B" w:rsidP="5B934592">
      <w:pPr>
        <w:pStyle w:val="NoteTitle"/>
      </w:pPr>
      <w:r>
        <w:t>Este é o tipo de autenticação padrão de autenticação.</w:t>
      </w:r>
    </w:p>
    <w:p w14:paraId="6063FD71" w14:textId="77777777" w:rsidR="00A6435B" w:rsidRDefault="00A6435B" w:rsidP="5B934592"/>
    <w:p w14:paraId="29C668C2" w14:textId="41D028CE" w:rsidR="00FD2786" w:rsidRDefault="00D2140F" w:rsidP="5B934592">
      <w:r>
        <w:t xml:space="preserve">Neste momento, as informações contidas no certificado digital, tais como a certificadora raiz, e informações pessoais do usuário, tal como cpf ou cnpj, são enviadas para o </w:t>
      </w:r>
      <w:r w:rsidRPr="00D2140F">
        <w:rPr>
          <w:i/>
        </w:rPr>
        <w:t>Sefaz.Identity</w:t>
      </w:r>
      <w:r>
        <w:t xml:space="preserve"> para proceder a validade do certificado e realizar a autenticação.</w:t>
      </w:r>
    </w:p>
    <w:p w14:paraId="275299A0" w14:textId="77777777" w:rsidR="00A6435B" w:rsidRDefault="00A6435B" w:rsidP="5B934592"/>
    <w:p w14:paraId="4FD9ADC0" w14:textId="77777777" w:rsidR="00A6435B" w:rsidRDefault="00A6435B" w:rsidP="5B934592">
      <w:pPr>
        <w:pStyle w:val="NoteTitle"/>
      </w:pPr>
      <w:r>
        <w:t>ICP-Brasil</w:t>
      </w:r>
    </w:p>
    <w:p w14:paraId="73849EE2" w14:textId="6CEB6CBF" w:rsidR="00D2140F" w:rsidRDefault="00D2140F" w:rsidP="5B934592">
      <w:pPr>
        <w:pStyle w:val="Note"/>
      </w:pPr>
      <w:r>
        <w:t xml:space="preserve">Atualmente o Sefaz.Identity está preparado para autorizar certificados </w:t>
      </w:r>
      <w:r w:rsidR="00A6435B">
        <w:t xml:space="preserve">da </w:t>
      </w:r>
      <w:r w:rsidR="00A6435B" w:rsidRPr="00A6435B">
        <w:t>Infraestrutura de Chaves Públicas Brasileira (ICP-Brasil)</w:t>
      </w:r>
      <w:r w:rsidR="00A6435B">
        <w:t>.</w:t>
      </w:r>
    </w:p>
    <w:p w14:paraId="050A5A0E" w14:textId="77777777" w:rsidR="00094098" w:rsidRPr="00094098" w:rsidRDefault="00094098" w:rsidP="5B934592"/>
    <w:p w14:paraId="61F85783" w14:textId="77777777" w:rsidR="00946270" w:rsidRDefault="00946270" w:rsidP="5B934592">
      <w:pPr>
        <w:spacing w:before="0" w:after="200"/>
        <w:rPr>
          <w:b/>
        </w:rPr>
      </w:pPr>
      <w:r>
        <w:rPr>
          <w:b/>
        </w:rPr>
        <w:br w:type="page"/>
      </w:r>
    </w:p>
    <w:p w14:paraId="1D242817" w14:textId="2660931C" w:rsidR="00FD2786" w:rsidRPr="00084FC7" w:rsidRDefault="00084FC7" w:rsidP="5B934592">
      <w:pPr>
        <w:rPr>
          <w:b/>
        </w:rPr>
      </w:pPr>
      <w:r w:rsidRPr="00084FC7">
        <w:rPr>
          <w:b/>
        </w:rPr>
        <w:lastRenderedPageBreak/>
        <w:t>Autenticação via Active Directory</w:t>
      </w:r>
    </w:p>
    <w:p w14:paraId="648962B2" w14:textId="7B446CA3" w:rsidR="00084FC7" w:rsidRDefault="00D822E1" w:rsidP="5B934592">
      <w:r>
        <w:t>Este tipo de autenticação está disponível somente para usuários dentro da rede da SEFAZ</w:t>
      </w:r>
      <w:r w:rsidR="00F3556F">
        <w:t>.</w:t>
      </w:r>
    </w:p>
    <w:p w14:paraId="2DA8E680" w14:textId="77777777" w:rsidR="00D822E1" w:rsidRDefault="00D822E1" w:rsidP="5B934592"/>
    <w:p w14:paraId="3AEE5B4A" w14:textId="66C57413" w:rsidR="00084FC7" w:rsidRPr="00D822E1" w:rsidRDefault="00D822E1" w:rsidP="5B934592">
      <w:pPr>
        <w:rPr>
          <w:b/>
        </w:rPr>
      </w:pPr>
      <w:r w:rsidRPr="00D822E1">
        <w:rPr>
          <w:b/>
        </w:rPr>
        <w:t>Autenticação via LDAP</w:t>
      </w:r>
    </w:p>
    <w:p w14:paraId="4CF61412" w14:textId="2B384A47" w:rsidR="005547AE" w:rsidRDefault="005547AE" w:rsidP="5B934592">
      <w:r>
        <w:t>Este tipo de autenticação valida usuário e senha com base num repositório LDAP, entretanto este recurso encontra-se atualmente desabilitado.</w:t>
      </w:r>
    </w:p>
    <w:p w14:paraId="3DB38669" w14:textId="77777777" w:rsidR="005547AE" w:rsidRDefault="005547AE" w:rsidP="5B934592"/>
    <w:p w14:paraId="232FB5A5" w14:textId="0D8DC9D3" w:rsidR="007368E0" w:rsidRPr="00BE5AAF" w:rsidRDefault="007368E0" w:rsidP="5B934592">
      <w:pPr>
        <w:rPr>
          <w:b/>
        </w:rPr>
      </w:pPr>
      <w:r w:rsidRPr="00BE5AAF">
        <w:rPr>
          <w:b/>
        </w:rPr>
        <w:t>Endereços dos</w:t>
      </w:r>
      <w:r w:rsidR="00BE5AAF" w:rsidRPr="00BE5AAF">
        <w:rPr>
          <w:b/>
        </w:rPr>
        <w:t xml:space="preserve"> autenticadores</w:t>
      </w:r>
      <w:r w:rsidRPr="00BE5AAF">
        <w:rPr>
          <w:b/>
        </w:rPr>
        <w:t xml:space="preserve"> STS em uso pelo Sefaz.Identity</w:t>
      </w:r>
    </w:p>
    <w:tbl>
      <w:tblPr>
        <w:tblStyle w:val="Tabelacomgrade"/>
        <w:tblW w:w="0" w:type="auto"/>
        <w:tblLayout w:type="fixed"/>
        <w:tblLook w:val="04A0" w:firstRow="1" w:lastRow="0" w:firstColumn="1" w:lastColumn="0" w:noHBand="0" w:noVBand="1"/>
      </w:tblPr>
      <w:tblGrid>
        <w:gridCol w:w="1985"/>
        <w:gridCol w:w="7375"/>
      </w:tblGrid>
      <w:tr w:rsidR="007368E0" w14:paraId="6FBF38E4" w14:textId="77777777" w:rsidTr="5B934592">
        <w:trPr>
          <w:cnfStyle w:val="100000000000" w:firstRow="1" w:lastRow="0" w:firstColumn="0" w:lastColumn="0" w:oddVBand="0" w:evenVBand="0" w:oddHBand="0" w:evenHBand="0" w:firstRowFirstColumn="0" w:firstRowLastColumn="0" w:lastRowFirstColumn="0" w:lastRowLastColumn="0"/>
        </w:trPr>
        <w:tc>
          <w:tcPr>
            <w:tcW w:w="1985" w:type="dxa"/>
          </w:tcPr>
          <w:p w14:paraId="331F15AB" w14:textId="664223EC" w:rsidR="007368E0" w:rsidRDefault="00BE5AAF" w:rsidP="5B934592">
            <w:r>
              <w:t>Tipo de Autenticação</w:t>
            </w:r>
          </w:p>
        </w:tc>
        <w:tc>
          <w:tcPr>
            <w:tcW w:w="7375" w:type="dxa"/>
          </w:tcPr>
          <w:p w14:paraId="4A8F1FAE" w14:textId="62B43F9C" w:rsidR="007368E0" w:rsidRDefault="00BE5AAF" w:rsidP="5B934592">
            <w:r>
              <w:t>Endereço</w:t>
            </w:r>
          </w:p>
        </w:tc>
      </w:tr>
      <w:tr w:rsidR="007368E0" w14:paraId="1E574BC8" w14:textId="77777777" w:rsidTr="5B934592">
        <w:tc>
          <w:tcPr>
            <w:tcW w:w="1985" w:type="dxa"/>
          </w:tcPr>
          <w:p w14:paraId="15F66523" w14:textId="3087A399" w:rsidR="007368E0" w:rsidRDefault="00BE5AAF" w:rsidP="5B934592">
            <w:r w:rsidRPr="00BE5AAF">
              <w:t>Certificado</w:t>
            </w:r>
          </w:p>
        </w:tc>
        <w:tc>
          <w:tcPr>
            <w:tcW w:w="7375" w:type="dxa"/>
          </w:tcPr>
          <w:p w14:paraId="2892AF2E" w14:textId="4BE75F02" w:rsidR="007368E0" w:rsidRDefault="00BE5AAF" w:rsidP="5B934592">
            <w:r>
              <w:rPr>
                <w:rFonts w:ascii="Consolas" w:hAnsi="Consolas" w:cs="Consolas"/>
                <w:color w:val="0000FF"/>
                <w:sz w:val="19"/>
                <w:szCs w:val="19"/>
                <w:highlight w:val="white"/>
              </w:rPr>
              <w:t>https://</w:t>
            </w:r>
            <w:r w:rsidR="00DC58E5">
              <w:t xml:space="preserve"> </w:t>
            </w:r>
            <w:r w:rsidR="00DC58E5" w:rsidRPr="00DC58E5">
              <w:rPr>
                <w:rFonts w:ascii="Consolas" w:hAnsi="Consolas" w:cs="Consolas"/>
                <w:color w:val="0000FF"/>
                <w:sz w:val="19"/>
                <w:szCs w:val="19"/>
              </w:rPr>
              <w:t>www.identity.fazenda.sp.gov.br</w:t>
            </w:r>
            <w:r>
              <w:rPr>
                <w:rFonts w:ascii="Consolas" w:hAnsi="Consolas" w:cs="Consolas"/>
                <w:color w:val="0000FF"/>
                <w:sz w:val="19"/>
                <w:szCs w:val="19"/>
                <w:highlight w:val="white"/>
              </w:rPr>
              <w:t>/Sefaz.Identity.STS.Certificado/Login.aspx</w:t>
            </w:r>
          </w:p>
        </w:tc>
      </w:tr>
      <w:tr w:rsidR="007368E0" w14:paraId="7ADADBBD" w14:textId="77777777" w:rsidTr="5B934592">
        <w:tc>
          <w:tcPr>
            <w:tcW w:w="1985" w:type="dxa"/>
          </w:tcPr>
          <w:p w14:paraId="160309DB" w14:textId="0FB76409" w:rsidR="007368E0" w:rsidRDefault="00BE5AAF" w:rsidP="5B934592">
            <w:r w:rsidRPr="00BE5AAF">
              <w:t>Windows</w:t>
            </w:r>
          </w:p>
        </w:tc>
        <w:tc>
          <w:tcPr>
            <w:tcW w:w="7375" w:type="dxa"/>
          </w:tcPr>
          <w:p w14:paraId="0D9DD401" w14:textId="592999D0" w:rsidR="007368E0" w:rsidRDefault="00DC58E5" w:rsidP="5B934592">
            <w:r w:rsidRPr="00DC58E5">
              <w:rPr>
                <w:rFonts w:ascii="Consolas" w:hAnsi="Consolas" w:cs="Consolas"/>
                <w:color w:val="0000FF"/>
                <w:sz w:val="19"/>
                <w:szCs w:val="19"/>
              </w:rPr>
              <w:t>https://identity.intra.fazenda.sp.gov.br/Sefaz.Identity.STS.Windows/Default.aspx</w:t>
            </w:r>
          </w:p>
        </w:tc>
      </w:tr>
      <w:tr w:rsidR="007368E0" w14:paraId="49A582DD" w14:textId="77777777" w:rsidTr="5B934592">
        <w:tc>
          <w:tcPr>
            <w:tcW w:w="1985" w:type="dxa"/>
          </w:tcPr>
          <w:p w14:paraId="392CD666" w14:textId="2B47B6EA" w:rsidR="007368E0" w:rsidRDefault="00BE5AAF" w:rsidP="5B934592">
            <w:r w:rsidRPr="00BE5AAF">
              <w:t>Forms.Contribuinte</w:t>
            </w:r>
          </w:p>
        </w:tc>
        <w:tc>
          <w:tcPr>
            <w:tcW w:w="7375" w:type="dxa"/>
          </w:tcPr>
          <w:p w14:paraId="0829E0E6" w14:textId="3705A997" w:rsidR="007368E0" w:rsidRDefault="00BE5AAF" w:rsidP="5B934592">
            <w:r>
              <w:rPr>
                <w:rFonts w:ascii="Consolas" w:hAnsi="Consolas" w:cs="Consolas"/>
                <w:color w:val="0000FF"/>
                <w:sz w:val="19"/>
                <w:szCs w:val="19"/>
                <w:highlight w:val="white"/>
              </w:rPr>
              <w:t>https://</w:t>
            </w:r>
            <w:r w:rsidR="00DC58E5" w:rsidRPr="00DC58E5">
              <w:rPr>
                <w:rFonts w:ascii="Consolas" w:hAnsi="Consolas" w:cs="Consolas"/>
                <w:color w:val="0000FF"/>
                <w:sz w:val="19"/>
                <w:szCs w:val="19"/>
              </w:rPr>
              <w:t>www.identity.fazenda.sp.gov.br</w:t>
            </w:r>
            <w:r w:rsidR="00DC58E5">
              <w:rPr>
                <w:rFonts w:ascii="Consolas" w:hAnsi="Consolas" w:cs="Consolas"/>
                <w:color w:val="0000FF"/>
                <w:sz w:val="19"/>
                <w:szCs w:val="19"/>
                <w:highlight w:val="white"/>
              </w:rPr>
              <w:t xml:space="preserve"> </w:t>
            </w:r>
            <w:r>
              <w:rPr>
                <w:rFonts w:ascii="Consolas" w:hAnsi="Consolas" w:cs="Consolas"/>
                <w:color w:val="0000FF"/>
                <w:sz w:val="19"/>
                <w:szCs w:val="19"/>
                <w:highlight w:val="white"/>
              </w:rPr>
              <w:t>/Sefaz.Identity.STS.Forms/LoginContribuinte.aspx</w:t>
            </w:r>
          </w:p>
        </w:tc>
      </w:tr>
      <w:tr w:rsidR="00BE5AAF" w14:paraId="0349B408" w14:textId="77777777" w:rsidTr="5B934592">
        <w:tc>
          <w:tcPr>
            <w:tcW w:w="1985" w:type="dxa"/>
          </w:tcPr>
          <w:p w14:paraId="3A515BDC" w14:textId="3C26A1A6" w:rsidR="00BE5AAF" w:rsidRPr="00BE5AAF" w:rsidRDefault="00BE5AAF" w:rsidP="5B934592">
            <w:r w:rsidRPr="00BE5AAF">
              <w:t>Forms.Fazendario</w:t>
            </w:r>
          </w:p>
        </w:tc>
        <w:tc>
          <w:tcPr>
            <w:tcW w:w="7375" w:type="dxa"/>
          </w:tcPr>
          <w:p w14:paraId="5E3DC8B5" w14:textId="46ED1D73" w:rsidR="00BE5AAF" w:rsidRDefault="00BE5AAF" w:rsidP="5B934592">
            <w:pPr>
              <w:rPr>
                <w:rFonts w:ascii="Consolas" w:hAnsi="Consolas" w:cs="Consolas"/>
                <w:color w:val="0000FF"/>
                <w:sz w:val="19"/>
                <w:szCs w:val="19"/>
                <w:highlight w:val="white"/>
              </w:rPr>
            </w:pPr>
            <w:r>
              <w:rPr>
                <w:rFonts w:ascii="Consolas" w:hAnsi="Consolas" w:cs="Consolas"/>
                <w:color w:val="0000FF"/>
                <w:sz w:val="19"/>
                <w:szCs w:val="19"/>
                <w:highlight w:val="white"/>
              </w:rPr>
              <w:t>https://</w:t>
            </w:r>
            <w:r w:rsidR="00DC58E5" w:rsidRPr="00DC58E5">
              <w:rPr>
                <w:rFonts w:ascii="Consolas" w:hAnsi="Consolas" w:cs="Consolas"/>
                <w:color w:val="0000FF"/>
                <w:sz w:val="19"/>
                <w:szCs w:val="19"/>
              </w:rPr>
              <w:t>www.identity.fazenda.sp.gov.br</w:t>
            </w:r>
            <w:r w:rsidR="00DC58E5">
              <w:rPr>
                <w:rFonts w:ascii="Consolas" w:hAnsi="Consolas" w:cs="Consolas"/>
                <w:color w:val="0000FF"/>
                <w:sz w:val="19"/>
                <w:szCs w:val="19"/>
                <w:highlight w:val="white"/>
              </w:rPr>
              <w:t xml:space="preserve"> </w:t>
            </w:r>
            <w:r>
              <w:rPr>
                <w:rFonts w:ascii="Consolas" w:hAnsi="Consolas" w:cs="Consolas"/>
                <w:color w:val="0000FF"/>
                <w:sz w:val="19"/>
                <w:szCs w:val="19"/>
                <w:highlight w:val="white"/>
              </w:rPr>
              <w:t>/Sefaz.Identity.STS.Forms/LoginFazendario.aspx</w:t>
            </w:r>
          </w:p>
        </w:tc>
      </w:tr>
      <w:tr w:rsidR="007368E0" w14:paraId="2B210CA8" w14:textId="77777777" w:rsidTr="5B934592">
        <w:tc>
          <w:tcPr>
            <w:tcW w:w="1985" w:type="dxa"/>
          </w:tcPr>
          <w:p w14:paraId="6D9A31AC" w14:textId="4537C2A1" w:rsidR="007368E0" w:rsidRDefault="00BE5AAF" w:rsidP="5B934592">
            <w:r w:rsidRPr="00BE5AAF">
              <w:t>Forms.Contabilista</w:t>
            </w:r>
          </w:p>
        </w:tc>
        <w:tc>
          <w:tcPr>
            <w:tcW w:w="7375" w:type="dxa"/>
          </w:tcPr>
          <w:p w14:paraId="4F708812" w14:textId="01BAA63A" w:rsidR="007368E0" w:rsidRDefault="00BE5AAF" w:rsidP="5B934592">
            <w:r w:rsidRPr="00BE5AAF">
              <w:rPr>
                <w:rFonts w:ascii="Consolas" w:hAnsi="Consolas" w:cs="Consolas"/>
                <w:color w:val="0000FF"/>
                <w:sz w:val="19"/>
                <w:szCs w:val="19"/>
              </w:rPr>
              <w:t>https://</w:t>
            </w:r>
            <w:r w:rsidR="00DC58E5" w:rsidRPr="00DC58E5">
              <w:rPr>
                <w:rFonts w:ascii="Consolas" w:hAnsi="Consolas" w:cs="Consolas"/>
                <w:color w:val="0000FF"/>
                <w:sz w:val="19"/>
                <w:szCs w:val="19"/>
              </w:rPr>
              <w:t xml:space="preserve">www.identity.fazenda.sp.gov.br </w:t>
            </w:r>
            <w:r w:rsidRPr="00BE5AAF">
              <w:rPr>
                <w:rFonts w:ascii="Consolas" w:hAnsi="Consolas" w:cs="Consolas"/>
                <w:color w:val="0000FF"/>
                <w:sz w:val="19"/>
                <w:szCs w:val="19"/>
              </w:rPr>
              <w:t>/Sefaz.Identity.STS.Forms/LoginContabilista.aspx</w:t>
            </w:r>
          </w:p>
        </w:tc>
      </w:tr>
      <w:tr w:rsidR="007368E0" w14:paraId="11464B32" w14:textId="77777777" w:rsidTr="5B934592">
        <w:tc>
          <w:tcPr>
            <w:tcW w:w="1985" w:type="dxa"/>
          </w:tcPr>
          <w:p w14:paraId="2DEF5503" w14:textId="3718FE25" w:rsidR="007368E0" w:rsidRDefault="00BE5AAF" w:rsidP="5B934592">
            <w:r w:rsidRPr="00BE5AAF">
              <w:t>Forms.UsuarioNFP</w:t>
            </w:r>
          </w:p>
        </w:tc>
        <w:tc>
          <w:tcPr>
            <w:tcW w:w="7375" w:type="dxa"/>
          </w:tcPr>
          <w:p w14:paraId="519D0E9C" w14:textId="0E155B8B" w:rsidR="007368E0" w:rsidRDefault="00BE5AAF" w:rsidP="5B934592">
            <w:r>
              <w:rPr>
                <w:rFonts w:ascii="Consolas" w:hAnsi="Consolas" w:cs="Consolas"/>
                <w:color w:val="0000FF"/>
                <w:sz w:val="19"/>
                <w:szCs w:val="19"/>
                <w:highlight w:val="white"/>
              </w:rPr>
              <w:t>https://</w:t>
            </w:r>
            <w:r w:rsidR="00DC58E5" w:rsidRPr="00DC58E5">
              <w:rPr>
                <w:rFonts w:ascii="Consolas" w:hAnsi="Consolas" w:cs="Consolas"/>
                <w:color w:val="0000FF"/>
                <w:sz w:val="19"/>
                <w:szCs w:val="19"/>
              </w:rPr>
              <w:t>www.identity.fazenda.sp.gov.br</w:t>
            </w:r>
            <w:r w:rsidR="00DC58E5">
              <w:rPr>
                <w:rFonts w:ascii="Consolas" w:hAnsi="Consolas" w:cs="Consolas"/>
                <w:color w:val="0000FF"/>
                <w:sz w:val="19"/>
                <w:szCs w:val="19"/>
                <w:highlight w:val="white"/>
              </w:rPr>
              <w:t xml:space="preserve"> </w:t>
            </w:r>
            <w:r>
              <w:rPr>
                <w:rFonts w:ascii="Consolas" w:hAnsi="Consolas" w:cs="Consolas"/>
                <w:color w:val="0000FF"/>
                <w:sz w:val="19"/>
                <w:szCs w:val="19"/>
                <w:highlight w:val="white"/>
              </w:rPr>
              <w:t>/Sefaz.Identity.STS.Forms/LoginUsuarioNFP.aspx</w:t>
            </w:r>
          </w:p>
        </w:tc>
      </w:tr>
    </w:tbl>
    <w:p w14:paraId="46E08759" w14:textId="1B3B485D" w:rsidR="00DD3838" w:rsidRDefault="00DD3838" w:rsidP="00DD3838">
      <w:pPr>
        <w:pStyle w:val="Legenda"/>
      </w:pPr>
      <w:bookmarkStart w:id="358" w:name="_Toc372544113"/>
      <w:r>
        <w:t xml:space="preserve">Tabela </w:t>
      </w:r>
      <w:r>
        <w:fldChar w:fldCharType="begin"/>
      </w:r>
      <w:r>
        <w:instrText xml:space="preserve"> SEQ Tabela \* ARABIC </w:instrText>
      </w:r>
      <w:r>
        <w:fldChar w:fldCharType="separate"/>
      </w:r>
      <w:r w:rsidR="00A551CF">
        <w:rPr>
          <w:noProof/>
        </w:rPr>
        <w:t>18</w:t>
      </w:r>
      <w:r>
        <w:fldChar w:fldCharType="end"/>
      </w:r>
      <w:r>
        <w:t xml:space="preserve"> Endereços dos autenticadores STS em uso pelo Sefaz.Identity</w:t>
      </w:r>
      <w:bookmarkEnd w:id="358"/>
    </w:p>
    <w:p w14:paraId="6E188114" w14:textId="77777777" w:rsidR="007368E0" w:rsidRDefault="007368E0" w:rsidP="5B934592"/>
    <w:p w14:paraId="14C4960E" w14:textId="77777777" w:rsidR="007368E0" w:rsidRPr="004F192E" w:rsidRDefault="007368E0" w:rsidP="5B934592"/>
    <w:p w14:paraId="0188AD3B" w14:textId="77777777" w:rsidR="006D6299" w:rsidRDefault="006D6299" w:rsidP="5B934592">
      <w:pPr>
        <w:spacing w:before="0" w:after="200"/>
        <w:rPr>
          <w:rFonts w:eastAsiaTheme="minorHAnsi"/>
          <w:color w:val="008AC8"/>
          <w:sz w:val="24"/>
        </w:rPr>
      </w:pPr>
      <w:r>
        <w:br w:type="page"/>
      </w:r>
    </w:p>
    <w:p w14:paraId="6E8BA313" w14:textId="560B1099" w:rsidR="002B5263" w:rsidRDefault="00F60EF2" w:rsidP="5B934592">
      <w:pPr>
        <w:pStyle w:val="Heading4Num"/>
      </w:pPr>
      <w:r w:rsidRPr="004F192E">
        <w:lastRenderedPageBreak/>
        <w:t>Autorização</w:t>
      </w:r>
    </w:p>
    <w:p w14:paraId="0C34A2B9" w14:textId="224631F3" w:rsidR="00A6363A" w:rsidRDefault="000D150D" w:rsidP="5B934592">
      <w:r>
        <w:t>Uma ve</w:t>
      </w:r>
      <w:r w:rsidR="002B572B">
        <w:t>z que verificou-se a identidade</w:t>
      </w:r>
      <w:r>
        <w:t xml:space="preserve">, passamos para a próxima etapa que é identificar a quais recursos da aplicação </w:t>
      </w:r>
      <w:r w:rsidR="002B572B">
        <w:t>o usuário autenticado</w:t>
      </w:r>
      <w:r>
        <w:t xml:space="preserve"> tem direito a operar.</w:t>
      </w:r>
    </w:p>
    <w:p w14:paraId="517E4A72" w14:textId="4091826F" w:rsidR="000D150D" w:rsidRDefault="000D150D" w:rsidP="5B934592">
      <w:r>
        <w:t xml:space="preserve">Para atender esse objetivo, o </w:t>
      </w:r>
      <w:r w:rsidRPr="000D150D">
        <w:rPr>
          <w:i/>
        </w:rPr>
        <w:t>Sefaz.Identity</w:t>
      </w:r>
      <w:r>
        <w:t xml:space="preserve"> oferece a capacidade através da disponibilização de </w:t>
      </w:r>
      <w:r w:rsidRPr="000D150D">
        <w:rPr>
          <w:i/>
        </w:rPr>
        <w:t>claims</w:t>
      </w:r>
      <w:r>
        <w:t xml:space="preserve"> para a aplicação usuária.</w:t>
      </w:r>
    </w:p>
    <w:p w14:paraId="710179D4" w14:textId="34320CB5" w:rsidR="000D150D" w:rsidRDefault="00B93036" w:rsidP="5B934592">
      <w:r w:rsidRPr="00B93036">
        <w:rPr>
          <w:i/>
        </w:rPr>
        <w:t>C</w:t>
      </w:r>
      <w:r w:rsidR="000D150D" w:rsidRPr="00B93036">
        <w:rPr>
          <w:i/>
        </w:rPr>
        <w:t>laims</w:t>
      </w:r>
      <w:r w:rsidR="000D150D">
        <w:t xml:space="preserve"> fornecem uma maneira comum</w:t>
      </w:r>
      <w:r>
        <w:t xml:space="preserve"> e unificada</w:t>
      </w:r>
      <w:r w:rsidR="000D150D">
        <w:t xml:space="preserve"> para</w:t>
      </w:r>
      <w:r>
        <w:t xml:space="preserve"> as</w:t>
      </w:r>
      <w:r w:rsidR="000D150D">
        <w:t xml:space="preserve"> aplicações obterem as informações de identidade que precisam acerca de usuários dentro de sua organização</w:t>
      </w:r>
      <w:r>
        <w:t>. Algumas dessas informações lidam com autorizações</w:t>
      </w:r>
      <w:r w:rsidR="000D150D">
        <w:t>.</w:t>
      </w:r>
    </w:p>
    <w:p w14:paraId="593E8F0F" w14:textId="2868AFCA" w:rsidR="000D150D" w:rsidRDefault="00B93036" w:rsidP="5B934592">
      <w:r>
        <w:t>O Sefaz.Identity, através de claims, não realiza a autorização em si, mas oferece os meios das aplicações usuárias o fazerem.</w:t>
      </w:r>
    </w:p>
    <w:p w14:paraId="48E8681B" w14:textId="2BD90637" w:rsidR="00B93036" w:rsidRDefault="00B93036" w:rsidP="5B934592">
      <w:r>
        <w:t>Eis um passo-a-passo de como é ciclo de vida de um</w:t>
      </w:r>
      <w:r w:rsidR="00297EB8">
        <w:t>a</w:t>
      </w:r>
      <w:r>
        <w:t xml:space="preserve"> </w:t>
      </w:r>
      <w:r w:rsidRPr="00297EB8">
        <w:rPr>
          <w:i/>
        </w:rPr>
        <w:t>claim</w:t>
      </w:r>
      <w:r>
        <w:t>:</w:t>
      </w:r>
    </w:p>
    <w:p w14:paraId="1365CBC2" w14:textId="22BAABCB" w:rsidR="00B93036" w:rsidRDefault="00297EB8" w:rsidP="5B934592">
      <w:pPr>
        <w:pStyle w:val="PargrafodaLista"/>
        <w:numPr>
          <w:ilvl w:val="0"/>
          <w:numId w:val="15"/>
        </w:numPr>
      </w:pPr>
      <w:r>
        <w:t xml:space="preserve">A aplicação usuária acessa o cadastro do </w:t>
      </w:r>
      <w:r w:rsidRPr="004D13F9">
        <w:rPr>
          <w:i/>
        </w:rPr>
        <w:t>Sefaz.ldentity</w:t>
      </w:r>
    </w:p>
    <w:p w14:paraId="6E5D4D34" w14:textId="0561AC2F" w:rsidR="00297EB8" w:rsidRDefault="00297EB8" w:rsidP="5B934592">
      <w:pPr>
        <w:pStyle w:val="PargrafodaLista"/>
        <w:numPr>
          <w:ilvl w:val="0"/>
          <w:numId w:val="15"/>
        </w:numPr>
      </w:pPr>
      <w:r>
        <w:t>Cadastra as claims</w:t>
      </w:r>
      <w:r w:rsidR="001C4EE4">
        <w:t xml:space="preserve"> (autorizações)</w:t>
      </w:r>
      <w:r>
        <w:t xml:space="preserve"> que </w:t>
      </w:r>
      <w:r w:rsidR="001C4EE4">
        <w:t>a aplicação demanda</w:t>
      </w:r>
      <w:r w:rsidR="00033BBC">
        <w:t xml:space="preserve"> (Grupos e Papéis)</w:t>
      </w:r>
    </w:p>
    <w:p w14:paraId="048436EA" w14:textId="0A13FA8D" w:rsidR="00297EB8" w:rsidRDefault="00297EB8" w:rsidP="5B934592">
      <w:pPr>
        <w:pStyle w:val="PargrafodaLista"/>
        <w:numPr>
          <w:ilvl w:val="0"/>
          <w:numId w:val="15"/>
        </w:numPr>
      </w:pPr>
      <w:r>
        <w:t>No código</w:t>
      </w:r>
      <w:r w:rsidR="001C4EE4">
        <w:t>-fonte</w:t>
      </w:r>
      <w:r>
        <w:t xml:space="preserve"> da aplicação procede a validação dess</w:t>
      </w:r>
      <w:r w:rsidR="00033BBC">
        <w:t>a</w:t>
      </w:r>
      <w:r>
        <w:t xml:space="preserve">s claims, </w:t>
      </w:r>
      <w:r w:rsidR="004D13F9">
        <w:t>autorizando</w:t>
      </w:r>
      <w:r>
        <w:t xml:space="preserve"> ou não o acesso ao recurso do sistema</w:t>
      </w:r>
    </w:p>
    <w:p w14:paraId="778658E0" w14:textId="77777777" w:rsidR="00B93036" w:rsidRDefault="00B93036" w:rsidP="5B934592"/>
    <w:p w14:paraId="296BA50E" w14:textId="77777777" w:rsidR="006D6299" w:rsidRDefault="006D6299" w:rsidP="5B934592">
      <w:pPr>
        <w:spacing w:before="0" w:after="200"/>
        <w:rPr>
          <w:rFonts w:eastAsiaTheme="minorHAnsi"/>
          <w:color w:val="008AC8"/>
          <w:sz w:val="24"/>
        </w:rPr>
      </w:pPr>
      <w:r>
        <w:br w:type="page"/>
      </w:r>
    </w:p>
    <w:p w14:paraId="736A5645" w14:textId="3A32DBAC" w:rsidR="006D6299" w:rsidRDefault="006D6299" w:rsidP="5B934592">
      <w:pPr>
        <w:pStyle w:val="Heading4Num"/>
      </w:pPr>
      <w:r>
        <w:lastRenderedPageBreak/>
        <w:t>Recomendação de melhoria para o SEFAZ.IDENTITY</w:t>
      </w:r>
    </w:p>
    <w:p w14:paraId="517C8ADB" w14:textId="58A18C98" w:rsidR="006D6299" w:rsidRDefault="006D6299" w:rsidP="5B934592">
      <w:r>
        <w:t>Atualmente cada aplicação conhece seu próprio autenticador STS e como um não confia no outro, caso um usuário tenha permissão a outros sistemas, ele terá que realizar o login novamente.</w:t>
      </w:r>
    </w:p>
    <w:p w14:paraId="78D9CBE9" w14:textId="4F162F27" w:rsidR="006D6299" w:rsidRDefault="006D6299" w:rsidP="5B934592">
      <w:r>
        <w:t>É recomendado que em cenários como esse, seja implementado um mecanismo de SSO (</w:t>
      </w:r>
      <w:r w:rsidRPr="00350602">
        <w:rPr>
          <w:i/>
        </w:rPr>
        <w:t>Single Sign On</w:t>
      </w:r>
      <w:r>
        <w:t>) ou em português, login unificado:</w:t>
      </w:r>
    </w:p>
    <w:p w14:paraId="55D2ADF1" w14:textId="77777777" w:rsidR="009678F1" w:rsidRDefault="009678F1" w:rsidP="5B934592"/>
    <w:p w14:paraId="088E3EBF" w14:textId="2296EBF6" w:rsidR="009678F1" w:rsidRDefault="00EF6F95" w:rsidP="5B934592">
      <w:r>
        <w:object w:dxaOrig="10044" w:dyaOrig="7716" w14:anchorId="1CF949F5">
          <v:shape id="_x0000_i1027" type="#_x0000_t75" style="width:419.85pt;height:324.45pt" o:ole="">
            <v:imagedata r:id="rId73" o:title=""/>
          </v:shape>
          <o:OLEObject Type="Embed" ProgID="Visio.Drawing.15" ShapeID="_x0000_i1027" DrawAspect="Content" ObjectID="_1714226342" r:id="rId74"/>
        </w:object>
      </w:r>
    </w:p>
    <w:p w14:paraId="4A31AAF3" w14:textId="6CD80842" w:rsidR="009678F1" w:rsidRDefault="009678F1" w:rsidP="5B934592">
      <w:pPr>
        <w:pStyle w:val="Legenda"/>
      </w:pPr>
      <w:bookmarkStart w:id="359" w:name="_Toc372544079"/>
      <w:r>
        <w:t xml:space="preserve">Figura </w:t>
      </w:r>
      <w:r>
        <w:fldChar w:fldCharType="begin"/>
      </w:r>
      <w:r>
        <w:instrText xml:space="preserve"> SEQ Figura \* ARABIC </w:instrText>
      </w:r>
      <w:r>
        <w:fldChar w:fldCharType="separate"/>
      </w:r>
      <w:r w:rsidR="00A551CF">
        <w:rPr>
          <w:noProof/>
        </w:rPr>
        <w:t>36</w:t>
      </w:r>
      <w:r>
        <w:fldChar w:fldCharType="end"/>
      </w:r>
      <w:r>
        <w:t xml:space="preserve"> ADFS como STS Windows em relação de confiança (trust) com os demais STS</w:t>
      </w:r>
      <w:r w:rsidR="00EF6F95">
        <w:t xml:space="preserve"> (conexões vermelhas)</w:t>
      </w:r>
      <w:bookmarkEnd w:id="359"/>
    </w:p>
    <w:p w14:paraId="4C97CF3A" w14:textId="77777777" w:rsidR="009678F1" w:rsidRDefault="009678F1" w:rsidP="5B934592"/>
    <w:p w14:paraId="38339155" w14:textId="76331118" w:rsidR="006D6299" w:rsidRDefault="006D6299" w:rsidP="004D35D1">
      <w:pPr>
        <w:pStyle w:val="PargrafodaLista"/>
        <w:numPr>
          <w:ilvl w:val="0"/>
          <w:numId w:val="34"/>
        </w:numPr>
      </w:pPr>
      <w:r>
        <w:t>Troca do atual</w:t>
      </w:r>
      <w:r w:rsidR="00777F1B">
        <w:t xml:space="preserve"> autenticador</w:t>
      </w:r>
      <w:r>
        <w:t xml:space="preserve"> </w:t>
      </w:r>
      <w:r w:rsidRPr="00777F1B">
        <w:rPr>
          <w:b/>
        </w:rPr>
        <w:t>STS.Windows</w:t>
      </w:r>
      <w:r>
        <w:t xml:space="preserve"> pelo </w:t>
      </w:r>
      <w:r w:rsidRPr="00777F1B">
        <w:rPr>
          <w:b/>
        </w:rPr>
        <w:t>ADFS</w:t>
      </w:r>
    </w:p>
    <w:p w14:paraId="5D9C6D31" w14:textId="77777777" w:rsidR="007D6657" w:rsidRDefault="006D6299" w:rsidP="004D35D1">
      <w:pPr>
        <w:pStyle w:val="PargrafodaLista"/>
        <w:numPr>
          <w:ilvl w:val="1"/>
          <w:numId w:val="34"/>
        </w:numPr>
      </w:pPr>
      <w:r>
        <w:t>O ADFS realiza autenticação via AD nativamente</w:t>
      </w:r>
    </w:p>
    <w:p w14:paraId="439DF815" w14:textId="6957D1C5" w:rsidR="006D6299" w:rsidRDefault="007D6657" w:rsidP="004D35D1">
      <w:pPr>
        <w:pStyle w:val="PargrafodaLista"/>
        <w:numPr>
          <w:ilvl w:val="1"/>
          <w:numId w:val="34"/>
        </w:numPr>
      </w:pPr>
      <w:r>
        <w:t>P</w:t>
      </w:r>
      <w:r w:rsidR="006D6299">
        <w:t>ermite o gerenciamento de claims</w:t>
      </w:r>
      <w:r>
        <w:t xml:space="preserve"> personalizadas</w:t>
      </w:r>
      <w:r w:rsidR="006D6299">
        <w:t xml:space="preserve"> vindas de várias origens como banco de dados, ldap, arquivo e etc</w:t>
      </w:r>
    </w:p>
    <w:p w14:paraId="42994BDF" w14:textId="69175D1D" w:rsidR="006D6299" w:rsidRDefault="006D6299" w:rsidP="004D35D1">
      <w:pPr>
        <w:pStyle w:val="PargrafodaLista"/>
        <w:numPr>
          <w:ilvl w:val="1"/>
          <w:numId w:val="34"/>
        </w:numPr>
      </w:pPr>
      <w:r>
        <w:t xml:space="preserve">O ADFS é uma feature </w:t>
      </w:r>
      <w:r w:rsidR="007D6657">
        <w:t>do Windows Server 2012, sem custo adicional</w:t>
      </w:r>
    </w:p>
    <w:p w14:paraId="59ED300E" w14:textId="77777777" w:rsidR="00777F1B" w:rsidRDefault="006D6299" w:rsidP="004D35D1">
      <w:pPr>
        <w:pStyle w:val="PargrafodaLista"/>
        <w:numPr>
          <w:ilvl w:val="0"/>
          <w:numId w:val="34"/>
        </w:numPr>
      </w:pPr>
      <w:r>
        <w:t xml:space="preserve">Estabelecimento de confiança (trust) </w:t>
      </w:r>
    </w:p>
    <w:p w14:paraId="0B24BE03" w14:textId="7BC67297" w:rsidR="006D6299" w:rsidRDefault="00777F1B" w:rsidP="004D35D1">
      <w:pPr>
        <w:pStyle w:val="PargrafodaLista"/>
        <w:numPr>
          <w:ilvl w:val="1"/>
          <w:numId w:val="34"/>
        </w:numPr>
      </w:pPr>
      <w:r>
        <w:lastRenderedPageBreak/>
        <w:t>Entre</w:t>
      </w:r>
      <w:r w:rsidR="006D6299">
        <w:t xml:space="preserve"> ADFS e os demais STS</w:t>
      </w:r>
      <w:r>
        <w:t>. Entre cada STS e o ADFS</w:t>
      </w:r>
    </w:p>
    <w:p w14:paraId="20ADE6CB" w14:textId="1BF7C1B3" w:rsidR="006D6299" w:rsidRDefault="006D6299" w:rsidP="004D35D1">
      <w:pPr>
        <w:pStyle w:val="PargrafodaLista"/>
        <w:numPr>
          <w:ilvl w:val="1"/>
          <w:numId w:val="34"/>
        </w:numPr>
      </w:pPr>
      <w:r>
        <w:t>Desta forma, o token de um STS pode ser usado para o aceite de autenticação de outro, sem pedir novo login</w:t>
      </w:r>
      <w:r w:rsidR="000331C8">
        <w:t xml:space="preserve"> (ganha Single Sign-On)</w:t>
      </w:r>
    </w:p>
    <w:p w14:paraId="6B0FAC21" w14:textId="1D67B3AC" w:rsidR="00841332" w:rsidRDefault="00841332" w:rsidP="004D35D1">
      <w:pPr>
        <w:pStyle w:val="PargrafodaLista"/>
        <w:numPr>
          <w:ilvl w:val="1"/>
          <w:numId w:val="34"/>
        </w:numPr>
      </w:pPr>
      <w:r>
        <w:t>Apesar do estabelecimento de confiança, a aplicação solicitante ainda terá como validar se irá aceitar a autenticação através da checagem das claims do mesmo</w:t>
      </w:r>
    </w:p>
    <w:p w14:paraId="703787F5" w14:textId="77777777" w:rsidR="00841332" w:rsidRDefault="00841332" w:rsidP="5B934592"/>
    <w:p w14:paraId="1C5E962F" w14:textId="77777777" w:rsidR="006D6299" w:rsidRDefault="006D6299" w:rsidP="5B934592"/>
    <w:p w14:paraId="6CCC3DF7" w14:textId="77777777" w:rsidR="006D6299" w:rsidRDefault="006D6299" w:rsidP="5B934592"/>
    <w:p w14:paraId="72720CB6" w14:textId="77777777" w:rsidR="006D6299" w:rsidRDefault="006D6299" w:rsidP="5B934592"/>
    <w:p w14:paraId="5DB895B6" w14:textId="77777777" w:rsidR="005547AE" w:rsidRDefault="005547AE" w:rsidP="5B934592">
      <w:pPr>
        <w:spacing w:before="0" w:after="200"/>
        <w:rPr>
          <w:rFonts w:eastAsiaTheme="minorHAnsi"/>
          <w:color w:val="008AC8"/>
          <w:sz w:val="24"/>
        </w:rPr>
      </w:pPr>
      <w:r>
        <w:br w:type="page"/>
      </w:r>
    </w:p>
    <w:p w14:paraId="7B614A0A" w14:textId="79E83EA7" w:rsidR="00F60EF2" w:rsidRDefault="00F60EF2" w:rsidP="5B934592">
      <w:pPr>
        <w:pStyle w:val="Heading4Num"/>
      </w:pPr>
      <w:r w:rsidRPr="004F192E">
        <w:lastRenderedPageBreak/>
        <w:t>Assin</w:t>
      </w:r>
      <w:r w:rsidR="002B5263" w:rsidRPr="004F192E">
        <w:t>atura Digital</w:t>
      </w:r>
    </w:p>
    <w:p w14:paraId="204978D5" w14:textId="3510AB3E" w:rsidR="005547AE" w:rsidRDefault="00401D30" w:rsidP="5B934592">
      <w:r>
        <w:t>Assinatura Digital é um mecanismo que garante a autenticidade de um documento digital, criptografando-o, através de um certificado digital.</w:t>
      </w:r>
    </w:p>
    <w:p w14:paraId="79F6F278" w14:textId="0FEC6E2B" w:rsidR="002B572B" w:rsidRDefault="002B572B" w:rsidP="5B934592">
      <w:r>
        <w:t>O</w:t>
      </w:r>
      <w:r w:rsidRPr="002B572B">
        <w:t xml:space="preserve"> certificado digital funciona como uma identidade virtual que permite a identificação segura e inequívoca do autor de uma mensagem ou transação feita em meios eletrônicos, como a web. Esse documento eletrônico é gerado e assinado por uma terceira parte confiável, ou seja, uma Autoridade Certificadora (AC) que, seguindo regras estabelecidas pelo Comitê Gestor da ICP-Brasil, associa uma entidade (pessoa, processo, servidor) a um par de chaves criptográficas. Os certificados contém os dados de seu titular </w:t>
      </w:r>
      <w:r>
        <w:t>como CPF ou CNPJ ou outro documento que o identifique.</w:t>
      </w:r>
      <w:r w:rsidR="00912EF4">
        <w:t xml:space="preserve"> Junto ao certificado digital, o usuário também adquire um leitor de smart card a fim de poder utilizar o certificado digital aonde ele for requerido.</w:t>
      </w:r>
    </w:p>
    <w:p w14:paraId="2A6F2333" w14:textId="1737FDA3" w:rsidR="00A87041" w:rsidRDefault="00A87041" w:rsidP="5B934592">
      <w:pPr>
        <w:jc w:val="center"/>
      </w:pPr>
      <w:r>
        <w:object w:dxaOrig="10104" w:dyaOrig="13332" w14:anchorId="04A623B0">
          <v:shape id="_x0000_i1028" type="#_x0000_t75" style="width:258.15pt;height:335.95pt" o:ole="">
            <v:imagedata r:id="rId75" o:title=""/>
          </v:shape>
          <o:OLEObject Type="Embed" ProgID="Visio.Drawing.15" ShapeID="_x0000_i1028" DrawAspect="Content" ObjectID="_1714226343" r:id="rId76"/>
        </w:object>
      </w:r>
    </w:p>
    <w:p w14:paraId="36E9D924" w14:textId="7AFF55EF" w:rsidR="00A87041" w:rsidRDefault="00A87041" w:rsidP="5B934592">
      <w:pPr>
        <w:pStyle w:val="Legenda"/>
      </w:pPr>
      <w:bookmarkStart w:id="360" w:name="_Toc372544080"/>
      <w:r>
        <w:t xml:space="preserve">Figura </w:t>
      </w:r>
      <w:r>
        <w:fldChar w:fldCharType="begin"/>
      </w:r>
      <w:r>
        <w:instrText xml:space="preserve"> SEQ Figura \* ARABIC </w:instrText>
      </w:r>
      <w:r>
        <w:fldChar w:fldCharType="separate"/>
      </w:r>
      <w:r w:rsidR="00A551CF">
        <w:rPr>
          <w:noProof/>
        </w:rPr>
        <w:t>37</w:t>
      </w:r>
      <w:r>
        <w:fldChar w:fldCharType="end"/>
      </w:r>
      <w:r>
        <w:t xml:space="preserve"> Processo de assinatura digital</w:t>
      </w:r>
      <w:bookmarkEnd w:id="360"/>
    </w:p>
    <w:p w14:paraId="299792DC" w14:textId="77777777" w:rsidR="00A87041" w:rsidRDefault="00A87041" w:rsidP="5B934592">
      <w:pPr>
        <w:jc w:val="center"/>
      </w:pPr>
    </w:p>
    <w:p w14:paraId="68A1194B" w14:textId="1FCF1D3B" w:rsidR="00401D30" w:rsidRDefault="00912EF4" w:rsidP="5B934592">
      <w:r>
        <w:t>O desafio dessa abordagem é que o certificado digital e o que ele deseja assinar está de posse do usuário, fora do domínio da SEFAZ</w:t>
      </w:r>
      <w:r w:rsidR="00401D30">
        <w:t xml:space="preserve">. Por esse motivo é que </w:t>
      </w:r>
      <w:r>
        <w:t>torna-se</w:t>
      </w:r>
      <w:r w:rsidR="00401D30">
        <w:t xml:space="preserve"> necessário disponibilizar </w:t>
      </w:r>
      <w:r w:rsidR="00401D30">
        <w:lastRenderedPageBreak/>
        <w:t xml:space="preserve">um plugin activex para ser baixado pelo browser do usuário e rodado no computador do mesmo, a fim de que o plugin possa acessar o certificado digital no leitor de smart card e através da senha do certificado do usuário, </w:t>
      </w:r>
      <w:r>
        <w:t>realizasse</w:t>
      </w:r>
      <w:r w:rsidR="00401D30">
        <w:t xml:space="preserve"> a</w:t>
      </w:r>
      <w:r w:rsidR="000124F3">
        <w:t xml:space="preserve"> assinatura do arquivos arquivos a enviar.</w:t>
      </w:r>
    </w:p>
    <w:p w14:paraId="5D9AEC49" w14:textId="4275C7A7" w:rsidR="00401D30" w:rsidRPr="005547AE" w:rsidRDefault="00401D30" w:rsidP="5B934592"/>
    <w:p w14:paraId="3E40C2B7" w14:textId="54A831EF" w:rsidR="00F60EF2" w:rsidRDefault="002B5263" w:rsidP="5B934592">
      <w:pPr>
        <w:pStyle w:val="Heading3Numbered"/>
      </w:pPr>
      <w:bookmarkStart w:id="361" w:name="_Toc353269701"/>
      <w:bookmarkStart w:id="362" w:name="_Toc372543994"/>
      <w:r w:rsidRPr="004F192E">
        <w:t>Prevenção de acesso via sistemas</w:t>
      </w:r>
      <w:bookmarkEnd w:id="361"/>
      <w:r w:rsidR="00C5208C">
        <w:t xml:space="preserve"> (robôs)</w:t>
      </w:r>
      <w:bookmarkEnd w:id="362"/>
    </w:p>
    <w:p w14:paraId="5F993C7B" w14:textId="2F025308" w:rsidR="002636D1" w:rsidRPr="00FD7FCB" w:rsidRDefault="002636D1" w:rsidP="002636D1">
      <w:pPr>
        <w:rPr>
          <w:b/>
        </w:rPr>
      </w:pPr>
      <w:r w:rsidRPr="00FD7FCB">
        <w:rPr>
          <w:b/>
        </w:rPr>
        <w:t xml:space="preserve">Aplica-se a: </w:t>
      </w:r>
      <w:r>
        <w:rPr>
          <w:b/>
        </w:rPr>
        <w:t>Indiferente</w:t>
      </w:r>
    </w:p>
    <w:p w14:paraId="13A6D83F" w14:textId="235356EC" w:rsidR="00630638" w:rsidRDefault="00630638" w:rsidP="5B934592">
      <w:r w:rsidRPr="00630638">
        <w:t>CAPTCHA é um acrônimo da expressão "Completely Automated Public Turing test to tell Computers and Humans Apart": um teste de desafio cognitivo, utilizado como ferramenta anti-spam, desenvolvido pioneiramente na u</w:t>
      </w:r>
      <w:r w:rsidR="00DB17B1">
        <w:t>niversidade de Carnegie-Mellon.</w:t>
      </w:r>
    </w:p>
    <w:p w14:paraId="2D79AD29" w14:textId="77777777" w:rsidR="00630638" w:rsidRPr="00630638" w:rsidRDefault="00630638" w:rsidP="5B934592"/>
    <w:p w14:paraId="35B6E2C0" w14:textId="77777777" w:rsidR="0070626A" w:rsidRDefault="0070626A" w:rsidP="5B934592">
      <w:pPr>
        <w:keepNext/>
        <w:jc w:val="center"/>
      </w:pPr>
      <w:r>
        <w:rPr>
          <w:noProof/>
          <w:color w:val="0000FF"/>
          <w:lang w:eastAsia="pt-BR"/>
        </w:rPr>
        <w:drawing>
          <wp:inline distT="0" distB="0" distL="0" distR="0" wp14:anchorId="38C9938A" wp14:editId="0CFD0B06">
            <wp:extent cx="4175760" cy="3017520"/>
            <wp:effectExtent l="0" t="0" r="0" b="0"/>
            <wp:docPr id="15" name="Picture 15" descr="http://4.bp.blogspot.com/_TpSJXdj1DlQ/THmPZizKeiI/AAAAAAAAAbU/K8rETQi44Js/s1600/google_captcha-380.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4.bp.blogspot.com/_TpSJXdj1DlQ/THmPZizKeiI/AAAAAAAAAbU/K8rETQi44Js/s1600/google_captcha-380.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5760" cy="3017520"/>
                    </a:xfrm>
                    <a:prstGeom prst="rect">
                      <a:avLst/>
                    </a:prstGeom>
                    <a:noFill/>
                    <a:ln>
                      <a:noFill/>
                    </a:ln>
                  </pic:spPr>
                </pic:pic>
              </a:graphicData>
            </a:graphic>
          </wp:inline>
        </w:drawing>
      </w:r>
    </w:p>
    <w:p w14:paraId="0A75297D" w14:textId="3090BC71" w:rsidR="0070626A" w:rsidRDefault="0070626A" w:rsidP="5B934592">
      <w:pPr>
        <w:pStyle w:val="Legenda"/>
      </w:pPr>
      <w:bookmarkStart w:id="363" w:name="_Toc372544081"/>
      <w:r>
        <w:t xml:space="preserve">Figura </w:t>
      </w:r>
      <w:r>
        <w:fldChar w:fldCharType="begin"/>
      </w:r>
      <w:r>
        <w:instrText xml:space="preserve"> SEQ Figura \* ARABIC </w:instrText>
      </w:r>
      <w:r>
        <w:fldChar w:fldCharType="separate"/>
      </w:r>
      <w:r w:rsidR="00A551CF">
        <w:rPr>
          <w:noProof/>
        </w:rPr>
        <w:t>38</w:t>
      </w:r>
      <w:r>
        <w:fldChar w:fldCharType="end"/>
      </w:r>
      <w:r>
        <w:t xml:space="preserve"> Alguns exemplos de captcha.</w:t>
      </w:r>
      <w:bookmarkEnd w:id="363"/>
    </w:p>
    <w:p w14:paraId="56750490" w14:textId="48DF3311" w:rsidR="0070626A" w:rsidRDefault="0070626A" w:rsidP="5B934592">
      <w:pPr>
        <w:jc w:val="center"/>
      </w:pPr>
    </w:p>
    <w:p w14:paraId="6EAC4250" w14:textId="0B08B5A2" w:rsidR="00F27312" w:rsidRDefault="00F27312" w:rsidP="5B934592">
      <w:r>
        <w:t xml:space="preserve">Um CAPTCHA usual envolve um computador (um servidor) que pede que um usuário termine um teste. Como os computadores são incapazes de resolver o CAPTCHA, todo usuário que </w:t>
      </w:r>
      <w:r w:rsidR="00204A69">
        <w:t xml:space="preserve">fornece </w:t>
      </w:r>
      <w:r>
        <w:t>uma solução correta é presumidamente humano. O termo foi inventado em 2000 por Luis von Ahn, por Manuel Blum, Nicholas J. Hopper (todos da universidade do Carnegie-Mellon), e por John Langford (da IBM).</w:t>
      </w:r>
    </w:p>
    <w:p w14:paraId="1E5F2282" w14:textId="774B6DB0" w:rsidR="004459C9" w:rsidRPr="004459C9" w:rsidRDefault="00F27312" w:rsidP="5B934592">
      <w:r>
        <w:lastRenderedPageBreak/>
        <w:t>Um tipo comum de CAPTCHA requer que o usuário identifique as letras de uma imagem distorcida, às vezes com a adição de uma sequência obscurecida das letras ou dos dígitos que apareça na tela.</w:t>
      </w:r>
    </w:p>
    <w:p w14:paraId="150C7817" w14:textId="645137AD" w:rsidR="00180ED5" w:rsidRDefault="00180ED5" w:rsidP="5B934592">
      <w:pPr>
        <w:spacing w:before="0" w:after="200"/>
      </w:pPr>
      <w:bookmarkStart w:id="364" w:name="_Toc353269702"/>
      <w:r>
        <w:t>A SEFAZ implementa, especialmente no site da Nota Fiscal Paulista, um mecanismo de captcha</w:t>
      </w:r>
      <w:r w:rsidR="0070626A">
        <w:t>, em que uma imagem com um texto distorcido é exibida</w:t>
      </w:r>
      <w:r>
        <w:t xml:space="preserve">, conforme </w:t>
      </w:r>
      <w:r w:rsidR="0070626A">
        <w:t>demonstrado</w:t>
      </w:r>
      <w:r>
        <w:t xml:space="preserve"> abaixo:</w:t>
      </w:r>
    </w:p>
    <w:p w14:paraId="40173E7B" w14:textId="155EF8FD" w:rsidR="00180ED5" w:rsidRDefault="00B41F90" w:rsidP="5B934592">
      <w:pPr>
        <w:keepNext/>
        <w:spacing w:before="0" w:after="200"/>
        <w:jc w:val="center"/>
      </w:pPr>
      <w:r>
        <w:rPr>
          <w:noProof/>
          <w:lang w:eastAsia="pt-BR"/>
        </w:rPr>
        <mc:AlternateContent>
          <mc:Choice Requires="wps">
            <w:drawing>
              <wp:anchor distT="0" distB="0" distL="114300" distR="114300" simplePos="0" relativeHeight="251673088" behindDoc="0" locked="0" layoutInCell="1" allowOverlap="1" wp14:anchorId="7782CA4A" wp14:editId="629C8ED7">
                <wp:simplePos x="0" y="0"/>
                <wp:positionH relativeFrom="column">
                  <wp:posOffset>2103120</wp:posOffset>
                </wp:positionH>
                <wp:positionV relativeFrom="paragraph">
                  <wp:posOffset>1927860</wp:posOffset>
                </wp:positionV>
                <wp:extent cx="640080" cy="137160"/>
                <wp:effectExtent l="0" t="19050" r="45720" b="34290"/>
                <wp:wrapNone/>
                <wp:docPr id="16" name="Right Arrow 16"/>
                <wp:cNvGraphicFramePr/>
                <a:graphic xmlns:a="http://schemas.openxmlformats.org/drawingml/2006/main">
                  <a:graphicData uri="http://schemas.microsoft.com/office/word/2010/wordprocessingShape">
                    <wps:wsp>
                      <wps:cNvSpPr/>
                      <wps:spPr>
                        <a:xfrm>
                          <a:off x="0" y="0"/>
                          <a:ext cx="640080" cy="1371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9820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6" type="#_x0000_t13" style="position:absolute;margin-left:165.6pt;margin-top:151.8pt;width:50.4pt;height:10.8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" adj="19286" fillcolor="red" strokecolor="red" strokeweight="2pt"/>
            </w:pict>
          </mc:Fallback>
        </mc:AlternateContent>
      </w:r>
      <w:r w:rsidR="00180ED5">
        <w:rPr>
          <w:noProof/>
          <w:lang w:eastAsia="pt-BR"/>
        </w:rPr>
        <w:drawing>
          <wp:inline distT="0" distB="0" distL="0" distR="0" wp14:anchorId="74DFB749" wp14:editId="2B20BEA4">
            <wp:extent cx="4815840" cy="3748477"/>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6594" cy="3749064"/>
                    </a:xfrm>
                    <a:prstGeom prst="rect">
                      <a:avLst/>
                    </a:prstGeom>
                    <a:noFill/>
                    <a:ln>
                      <a:noFill/>
                    </a:ln>
                  </pic:spPr>
                </pic:pic>
              </a:graphicData>
            </a:graphic>
          </wp:inline>
        </w:drawing>
      </w:r>
    </w:p>
    <w:p w14:paraId="56C4D304" w14:textId="3B9A1664" w:rsidR="00180ED5" w:rsidRDefault="00180ED5" w:rsidP="5B934592">
      <w:pPr>
        <w:pStyle w:val="Legenda"/>
      </w:pPr>
      <w:bookmarkStart w:id="365" w:name="_Toc372544082"/>
      <w:r>
        <w:t xml:space="preserve">Figura </w:t>
      </w:r>
      <w:r>
        <w:fldChar w:fldCharType="begin"/>
      </w:r>
      <w:r>
        <w:instrText xml:space="preserve"> SEQ Figura \* ARABIC </w:instrText>
      </w:r>
      <w:r>
        <w:fldChar w:fldCharType="separate"/>
      </w:r>
      <w:r w:rsidR="00A551CF">
        <w:rPr>
          <w:noProof/>
        </w:rPr>
        <w:t>39</w:t>
      </w:r>
      <w:r>
        <w:fldChar w:fldCharType="end"/>
      </w:r>
      <w:r>
        <w:t xml:space="preserve"> Exemplo de captcha exibido no site da nota fiscal paulista</w:t>
      </w:r>
      <w:bookmarkEnd w:id="365"/>
    </w:p>
    <w:p w14:paraId="443CFC39" w14:textId="77777777" w:rsidR="0073375B" w:rsidRDefault="0073375B" w:rsidP="5B934592"/>
    <w:p w14:paraId="4A6D9291" w14:textId="5C4BD80F" w:rsidR="00180ED5" w:rsidRDefault="00B41F90" w:rsidP="5B934592">
      <w:r>
        <w:t>Além da imagem distorcida, geralmente é também oferecido o som das letras a fim de atender aos portadores de necessidades visuais.</w:t>
      </w:r>
    </w:p>
    <w:p w14:paraId="689CA8A1" w14:textId="20E6DAD8" w:rsidR="00180ED5" w:rsidRDefault="00B41F90" w:rsidP="5B934592">
      <w:r>
        <w:t>Este mecanismo impediria</w:t>
      </w:r>
      <w:r w:rsidR="00180ED5">
        <w:t xml:space="preserve"> que o sistema </w:t>
      </w:r>
      <w:r>
        <w:t>fosse</w:t>
      </w:r>
      <w:r w:rsidR="00180ED5">
        <w:t xml:space="preserve"> usado por robôs navegadores de páginas, que permitiriam seu uso, como se fossem APIs.</w:t>
      </w:r>
    </w:p>
    <w:p w14:paraId="51D1E844" w14:textId="52A4F0E6" w:rsidR="00180ED5" w:rsidRDefault="00180ED5" w:rsidP="5B934592">
      <w:r>
        <w:t>A proliferação de sistemas de validação e captura de dados online, geraram um novo tipo de negócio</w:t>
      </w:r>
      <w:r w:rsidR="009678F1">
        <w:t>: as ferramentas de by-pass de captchas, em que imagens ou sons são enviados por uma api e o resultado do desafio é retornado em texto puro.</w:t>
      </w:r>
    </w:p>
    <w:p w14:paraId="477E0163" w14:textId="77777777" w:rsidR="00DA52A6" w:rsidRDefault="00DA52A6" w:rsidP="5B934592"/>
    <w:p w14:paraId="2B5A8640" w14:textId="77777777" w:rsidR="00180ED5" w:rsidRPr="00180ED5" w:rsidRDefault="00180ED5" w:rsidP="5B934592"/>
    <w:p w14:paraId="53C55261" w14:textId="77777777" w:rsidR="00DA52A6" w:rsidRDefault="00DA52A6" w:rsidP="5B934592">
      <w:pPr>
        <w:spacing w:before="0" w:after="200"/>
      </w:pPr>
    </w:p>
    <w:p w14:paraId="11D09AA9" w14:textId="3EDF4B8A" w:rsidR="004459C9" w:rsidRDefault="00DA52A6" w:rsidP="5B934592">
      <w:pPr>
        <w:rPr>
          <w:rFonts w:eastAsiaTheme="minorHAnsi"/>
        </w:rPr>
      </w:pPr>
      <w:r>
        <w:rPr>
          <w:rFonts w:eastAsiaTheme="minorHAnsi"/>
        </w:rPr>
        <w:t>Enquanto esse mecanismo de by-pass de captcha não se populariza, algumas regras podem ser tomadas a fim de tornar o captcha mais difícil de ser interpretado por sistemas de rede neurais:</w:t>
      </w:r>
    </w:p>
    <w:p w14:paraId="21651B91" w14:textId="007309BD" w:rsidR="00DA52A6" w:rsidRDefault="00DA52A6" w:rsidP="004D35D1">
      <w:pPr>
        <w:pStyle w:val="PargrafodaLista"/>
        <w:numPr>
          <w:ilvl w:val="0"/>
          <w:numId w:val="43"/>
        </w:numPr>
        <w:rPr>
          <w:rFonts w:eastAsiaTheme="minorHAnsi"/>
        </w:rPr>
      </w:pPr>
      <w:r>
        <w:rPr>
          <w:rFonts w:eastAsiaTheme="minorHAnsi"/>
        </w:rPr>
        <w:t>Não dispor todas as letras com uma mesma cor. Isso facilita a extração das letras da imagem</w:t>
      </w:r>
    </w:p>
    <w:p w14:paraId="6A63A108" w14:textId="0CEE853F" w:rsidR="00DA52A6" w:rsidRDefault="00DA52A6" w:rsidP="004D35D1">
      <w:pPr>
        <w:pStyle w:val="PargrafodaLista"/>
        <w:numPr>
          <w:ilvl w:val="0"/>
          <w:numId w:val="43"/>
        </w:numPr>
        <w:rPr>
          <w:rFonts w:eastAsiaTheme="minorHAnsi"/>
        </w:rPr>
      </w:pPr>
      <w:r>
        <w:rPr>
          <w:rFonts w:eastAsiaTheme="minorHAnsi"/>
        </w:rPr>
        <w:t>Aplicar a distorção das letras sempre, nunca distorça a mesma letra do mesmo jeito. A distorção aleatória dificulta o treinamento da rede neural</w:t>
      </w:r>
    </w:p>
    <w:p w14:paraId="44BE77C0" w14:textId="387EE53B" w:rsidR="00DA52A6" w:rsidRDefault="00DA52A6" w:rsidP="004D35D1">
      <w:pPr>
        <w:pStyle w:val="PargrafodaLista"/>
        <w:numPr>
          <w:ilvl w:val="0"/>
          <w:numId w:val="43"/>
        </w:numPr>
        <w:rPr>
          <w:rFonts w:eastAsiaTheme="minorHAnsi"/>
        </w:rPr>
      </w:pPr>
      <w:r>
        <w:rPr>
          <w:rFonts w:eastAsiaTheme="minorHAnsi"/>
        </w:rPr>
        <w:t>Aplique um ou mais traços da mesma cor do fundo por sobre as letras. Isso dificulta a extração das letras pela borda do bitmap</w:t>
      </w:r>
    </w:p>
    <w:p w14:paraId="357A864C" w14:textId="77777777" w:rsidR="00DA52A6" w:rsidRPr="00DA52A6" w:rsidRDefault="00DA52A6" w:rsidP="5B934592">
      <w:pPr>
        <w:rPr>
          <w:rFonts w:eastAsiaTheme="minorHAnsi"/>
        </w:rPr>
      </w:pPr>
    </w:p>
    <w:bookmarkEnd w:id="364"/>
    <w:p w14:paraId="2075889C" w14:textId="77777777" w:rsidR="00F35CD2" w:rsidRDefault="00F35CD2" w:rsidP="5B934592">
      <w:pPr>
        <w:spacing w:before="0" w:after="200"/>
        <w:rPr>
          <w:rFonts w:eastAsiaTheme="minorHAnsi"/>
          <w:color w:val="008AC8"/>
          <w:sz w:val="28"/>
          <w:szCs w:val="28"/>
        </w:rPr>
      </w:pPr>
      <w:r>
        <w:br w:type="page"/>
      </w:r>
    </w:p>
    <w:p w14:paraId="28AF44EC" w14:textId="65D7BCDE" w:rsidR="000F2239" w:rsidRDefault="00716E36" w:rsidP="5B934592">
      <w:pPr>
        <w:pStyle w:val="Heading3Numbered"/>
      </w:pPr>
      <w:bookmarkStart w:id="366" w:name="_Toc372543995"/>
      <w:bookmarkStart w:id="367" w:name="OLE_LINK11"/>
      <w:bookmarkStart w:id="368" w:name="OLE_LINK12"/>
      <w:r>
        <w:lastRenderedPageBreak/>
        <w:t>XSS – Execução de script não autorizado</w:t>
      </w:r>
      <w:bookmarkEnd w:id="366"/>
    </w:p>
    <w:bookmarkEnd w:id="367"/>
    <w:bookmarkEnd w:id="368"/>
    <w:p w14:paraId="47FC696E" w14:textId="77777777" w:rsidR="002636D1" w:rsidRPr="00FD7FCB" w:rsidRDefault="002636D1" w:rsidP="002636D1">
      <w:pPr>
        <w:rPr>
          <w:b/>
        </w:rPr>
      </w:pPr>
      <w:r w:rsidRPr="00FD7FCB">
        <w:rPr>
          <w:b/>
        </w:rPr>
        <w:t xml:space="preserve">Aplica-se a: </w:t>
      </w:r>
      <w:r>
        <w:rPr>
          <w:b/>
        </w:rPr>
        <w:t>WEB FORMS</w:t>
      </w:r>
      <w:r w:rsidRPr="00FD7FCB">
        <w:rPr>
          <w:b/>
        </w:rPr>
        <w:t xml:space="preserve"> e MVC</w:t>
      </w:r>
    </w:p>
    <w:p w14:paraId="2FD50D2E" w14:textId="7E92DD28" w:rsidR="00716E36" w:rsidRPr="00F35CD2" w:rsidRDefault="00F35CD2" w:rsidP="5B934592">
      <w:pPr>
        <w:rPr>
          <w:b/>
        </w:rPr>
      </w:pPr>
      <w:r>
        <w:rPr>
          <w:b/>
        </w:rPr>
        <w:t>O que</w:t>
      </w:r>
      <w:r w:rsidR="00D04538" w:rsidRPr="00D04538">
        <w:rPr>
          <w:b/>
        </w:rPr>
        <w:t xml:space="preserve"> é: </w:t>
      </w:r>
      <w:r w:rsidR="00716E36" w:rsidRPr="00F35CD2">
        <w:t xml:space="preserve">XSS é um ataque no qual script malicioso é injetado na sessão de navegação de um usuário, geralmente sem o conhecimento do usuário. Se um atacante </w:t>
      </w:r>
      <w:r w:rsidR="00D04538" w:rsidRPr="00F35CD2">
        <w:t xml:space="preserve">posta </w:t>
      </w:r>
      <w:r w:rsidR="00716E36" w:rsidRPr="00F35CD2">
        <w:t>mensagens de script malicioso que ele pode fazer com que o navegador execut</w:t>
      </w:r>
      <w:r w:rsidR="00D04538" w:rsidRPr="00F35CD2">
        <w:t>e</w:t>
      </w:r>
      <w:r w:rsidR="00716E36" w:rsidRPr="00F35CD2">
        <w:t xml:space="preserve">, este script é executado no contexto da sessão da vítima, permitindo essencialmente o atacante fazer o que quiser com o DOM, inclusive mostrando diálogos de login falsos ou roubar cookies. Tal ataque poderia até mesmo instalar um key logger HTML na página atual para enviar continuamente </w:t>
      </w:r>
      <w:r w:rsidR="00D04538" w:rsidRPr="00F35CD2">
        <w:t>textos digitados n</w:t>
      </w:r>
      <w:r w:rsidR="00716E36" w:rsidRPr="00F35CD2">
        <w:t>a janela para um site remoto.</w:t>
      </w:r>
    </w:p>
    <w:p w14:paraId="71FC5E2B" w14:textId="463FD998" w:rsidR="00D04538" w:rsidRDefault="00D04538" w:rsidP="5B934592">
      <w:r w:rsidRPr="00D04538">
        <w:rPr>
          <w:b/>
        </w:rPr>
        <w:t>Como é explorado:</w:t>
      </w:r>
      <w:r>
        <w:t xml:space="preserve"> Em caixas de texto ou querystrings que postam conteúdo na própria página, como entradas de comentários, sempre realize o encoding apropriado do texto a fim de que o browser não tente interpretar o conteúdo que está sendo renderizado.</w:t>
      </w:r>
    </w:p>
    <w:p w14:paraId="1A8B7A8E" w14:textId="7138C7EA" w:rsidR="00D04538" w:rsidRPr="00D04538" w:rsidRDefault="00D04538" w:rsidP="5B934592">
      <w:pPr>
        <w:rPr>
          <w:b/>
        </w:rPr>
      </w:pPr>
      <w:r w:rsidRPr="00D04538">
        <w:rPr>
          <w:b/>
        </w:rPr>
        <w:t>Exemplos de</w:t>
      </w:r>
      <w:r w:rsidR="007F0410">
        <w:rPr>
          <w:b/>
        </w:rPr>
        <w:t xml:space="preserve"> ataques de</w:t>
      </w:r>
      <w:r w:rsidRPr="00D04538">
        <w:rPr>
          <w:b/>
        </w:rPr>
        <w:t xml:space="preserve"> XSS:</w:t>
      </w:r>
    </w:p>
    <w:p w14:paraId="49CD8EAE" w14:textId="170C85AB" w:rsidR="00D04538" w:rsidRDefault="00D04538" w:rsidP="5B934592"/>
    <w:p w14:paraId="1137C5EE" w14:textId="77777777" w:rsidR="007F0410" w:rsidRDefault="00D04538" w:rsidP="5B934592">
      <w:pPr>
        <w:keepNext/>
        <w:jc w:val="center"/>
      </w:pPr>
      <w:r>
        <w:rPr>
          <w:rFonts w:cs="Segoe UI"/>
          <w:noProof/>
          <w:color w:val="111111"/>
          <w:sz w:val="21"/>
          <w:szCs w:val="21"/>
          <w:lang w:eastAsia="pt-BR"/>
        </w:rPr>
        <w:drawing>
          <wp:inline distT="0" distB="0" distL="0" distR="0" wp14:anchorId="33437FFA" wp14:editId="223E5D64">
            <wp:extent cx="4998720" cy="1836420"/>
            <wp:effectExtent l="0" t="0" r="0" b="0"/>
            <wp:docPr id="3" name="Picture 3" descr="http://www.codeproject.com/KB/aspnet/573458/qsx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deproject.com/KB/aspnet/573458/qsxs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8720" cy="1836420"/>
                    </a:xfrm>
                    <a:prstGeom prst="rect">
                      <a:avLst/>
                    </a:prstGeom>
                    <a:noFill/>
                    <a:ln>
                      <a:noFill/>
                    </a:ln>
                  </pic:spPr>
                </pic:pic>
              </a:graphicData>
            </a:graphic>
          </wp:inline>
        </w:drawing>
      </w:r>
    </w:p>
    <w:p w14:paraId="2739BD7B" w14:textId="1D3FC2A6" w:rsidR="00D04538" w:rsidRDefault="007F0410" w:rsidP="5B934592">
      <w:pPr>
        <w:pStyle w:val="Legenda"/>
      </w:pPr>
      <w:bookmarkStart w:id="369" w:name="_Toc372544083"/>
      <w:r>
        <w:t xml:space="preserve">Figura </w:t>
      </w:r>
      <w:r>
        <w:fldChar w:fldCharType="begin"/>
      </w:r>
      <w:r>
        <w:instrText xml:space="preserve"> SEQ Figura \* ARABIC </w:instrText>
      </w:r>
      <w:r>
        <w:fldChar w:fldCharType="separate"/>
      </w:r>
      <w:r w:rsidR="00A551CF">
        <w:rPr>
          <w:noProof/>
        </w:rPr>
        <w:t>40</w:t>
      </w:r>
      <w:r>
        <w:fldChar w:fldCharType="end"/>
      </w:r>
      <w:r>
        <w:t xml:space="preserve"> Exemplo de ataque de XSS</w:t>
      </w:r>
      <w:bookmarkEnd w:id="369"/>
    </w:p>
    <w:p w14:paraId="0DA0A000" w14:textId="77777777" w:rsidR="00D04538" w:rsidRDefault="00D04538" w:rsidP="5B934592"/>
    <w:p w14:paraId="5872DD5F" w14:textId="77777777" w:rsidR="007F0410" w:rsidRDefault="00D04538" w:rsidP="5B934592">
      <w:pPr>
        <w:keepNext/>
        <w:jc w:val="center"/>
      </w:pPr>
      <w:r>
        <w:rPr>
          <w:noProof/>
          <w:lang w:eastAsia="pt-BR"/>
        </w:rPr>
        <w:lastRenderedPageBreak/>
        <mc:AlternateContent>
          <mc:Choice Requires="wps">
            <w:drawing>
              <wp:anchor distT="0" distB="0" distL="114300" distR="114300" simplePos="0" relativeHeight="251637248" behindDoc="0" locked="0" layoutInCell="1" allowOverlap="1" wp14:anchorId="1A3B6C2B" wp14:editId="4D918790">
                <wp:simplePos x="0" y="0"/>
                <wp:positionH relativeFrom="column">
                  <wp:posOffset>2560320</wp:posOffset>
                </wp:positionH>
                <wp:positionV relativeFrom="paragraph">
                  <wp:posOffset>1101090</wp:posOffset>
                </wp:positionV>
                <wp:extent cx="1257300" cy="243840"/>
                <wp:effectExtent l="19050" t="19050" r="19050" b="22860"/>
                <wp:wrapNone/>
                <wp:docPr id="5" name="Rectangle 5"/>
                <wp:cNvGraphicFramePr/>
                <a:graphic xmlns:a="http://schemas.openxmlformats.org/drawingml/2006/main">
                  <a:graphicData uri="http://schemas.microsoft.com/office/word/2010/wordprocessingShape">
                    <wps:wsp>
                      <wps:cNvSpPr/>
                      <wps:spPr>
                        <a:xfrm>
                          <a:off x="0" y="0"/>
                          <a:ext cx="1257300" cy="243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E0098" id="Rectangle 5" o:spid="_x0000_s1026" style="position:absolute;margin-left:201.6pt;margin-top:86.7pt;width:99pt;height:19.2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" filled="f" strokecolor="red" strokeweight="2.25pt"/>
            </w:pict>
          </mc:Fallback>
        </mc:AlternateContent>
      </w:r>
      <w:r>
        <w:rPr>
          <w:noProof/>
          <w:lang w:eastAsia="pt-BR"/>
        </w:rPr>
        <w:drawing>
          <wp:inline distT="0" distB="0" distL="0" distR="0" wp14:anchorId="3455B6C9" wp14:editId="630A8F07">
            <wp:extent cx="2529840" cy="21412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9840" cy="2141220"/>
                    </a:xfrm>
                    <a:prstGeom prst="rect">
                      <a:avLst/>
                    </a:prstGeom>
                    <a:noFill/>
                    <a:ln>
                      <a:noFill/>
                    </a:ln>
                  </pic:spPr>
                </pic:pic>
              </a:graphicData>
            </a:graphic>
          </wp:inline>
        </w:drawing>
      </w:r>
    </w:p>
    <w:p w14:paraId="5F42CEF8" w14:textId="321B1BA5" w:rsidR="00D04538" w:rsidRDefault="007F0410" w:rsidP="5B934592">
      <w:pPr>
        <w:pStyle w:val="Legenda"/>
      </w:pPr>
      <w:bookmarkStart w:id="370" w:name="_Toc372544084"/>
      <w:r>
        <w:t xml:space="preserve">Figura </w:t>
      </w:r>
      <w:r>
        <w:fldChar w:fldCharType="begin"/>
      </w:r>
      <w:r>
        <w:instrText xml:space="preserve"> SEQ Figura \* ARABIC </w:instrText>
      </w:r>
      <w:r>
        <w:fldChar w:fldCharType="separate"/>
      </w:r>
      <w:r w:rsidR="00A551CF">
        <w:rPr>
          <w:noProof/>
        </w:rPr>
        <w:t>41</w:t>
      </w:r>
      <w:r>
        <w:fldChar w:fldCharType="end"/>
      </w:r>
      <w:r>
        <w:t xml:space="preserve"> Exemplo de ataque de XSS inserindo uma imagem externa</w:t>
      </w:r>
      <w:bookmarkEnd w:id="370"/>
    </w:p>
    <w:p w14:paraId="1770F566" w14:textId="77777777" w:rsidR="00D04538" w:rsidRDefault="00D04538" w:rsidP="5B934592"/>
    <w:p w14:paraId="2466CCB1" w14:textId="36ED1083" w:rsidR="00D04538" w:rsidRDefault="00D04538" w:rsidP="5B934592">
      <w:pPr>
        <w:rPr>
          <w:b/>
        </w:rPr>
      </w:pPr>
      <w:r w:rsidRPr="00D04538">
        <w:rPr>
          <w:b/>
        </w:rPr>
        <w:t>Como evitar ataques de XSS:</w:t>
      </w:r>
    </w:p>
    <w:p w14:paraId="4D0AEB2E" w14:textId="5ACFA205" w:rsidR="00D04538" w:rsidRPr="007F0410" w:rsidRDefault="007F0410" w:rsidP="5B934592">
      <w:r>
        <w:t>Certifique</w:t>
      </w:r>
      <w:r w:rsidRPr="007F0410">
        <w:t xml:space="preserve">-se de que a configuração </w:t>
      </w:r>
      <w:r w:rsidRPr="007F0410">
        <w:rPr>
          <w:b/>
          <w:i/>
        </w:rPr>
        <w:t>validateRequest</w:t>
      </w:r>
      <w:r w:rsidRPr="007F0410">
        <w:t xml:space="preserve"> esteja ligada para todo o site site, conforme demonstrado abaixo:</w:t>
      </w:r>
    </w:p>
    <w:p w14:paraId="2F14FE14" w14:textId="77777777" w:rsidR="00B554D7" w:rsidRDefault="00B554D7" w:rsidP="5B934592">
      <w:pPr>
        <w:pStyle w:val="CodeBlock"/>
        <w:rPr>
          <w:highlight w:val="white"/>
        </w:rPr>
      </w:pPr>
    </w:p>
    <w:p w14:paraId="4999F1A9" w14:textId="77777777" w:rsidR="005A08D1" w:rsidRPr="00795B34" w:rsidRDefault="005A08D1" w:rsidP="5B934592">
      <w:pPr>
        <w:pStyle w:val="CodeBlock"/>
        <w:rPr>
          <w:color w:val="000000"/>
          <w:highlight w:val="white"/>
          <w:lang w:val="en-US"/>
        </w:rPr>
      </w:pPr>
      <w:r w:rsidRPr="00795B34">
        <w:rPr>
          <w:highlight w:val="white"/>
          <w:lang w:val="en-US"/>
        </w:rPr>
        <w:t>&lt;</w:t>
      </w:r>
      <w:r w:rsidRPr="00795B34">
        <w:rPr>
          <w:color w:val="A31515"/>
          <w:highlight w:val="white"/>
          <w:lang w:val="en-US"/>
        </w:rPr>
        <w:t>configuration</w:t>
      </w:r>
      <w:r w:rsidRPr="00795B34">
        <w:rPr>
          <w:highlight w:val="white"/>
          <w:lang w:val="en-US"/>
        </w:rPr>
        <w:t>&gt;</w:t>
      </w:r>
    </w:p>
    <w:p w14:paraId="31D8B597" w14:textId="77777777" w:rsidR="005A08D1" w:rsidRPr="00795B34" w:rsidRDefault="005A08D1" w:rsidP="5B934592">
      <w:pPr>
        <w:pStyle w:val="CodeBlock"/>
        <w:rPr>
          <w:color w:val="000000"/>
          <w:highlight w:val="white"/>
          <w:lang w:val="en-US"/>
        </w:rPr>
      </w:pPr>
      <w:r w:rsidRPr="00795B34">
        <w:rPr>
          <w:highlight w:val="white"/>
          <w:lang w:val="en-US"/>
        </w:rPr>
        <w:t xml:space="preserve">  &lt;</w:t>
      </w:r>
      <w:r w:rsidRPr="00795B34">
        <w:rPr>
          <w:color w:val="A31515"/>
          <w:highlight w:val="white"/>
          <w:lang w:val="en-US"/>
        </w:rPr>
        <w:t>system.web</w:t>
      </w:r>
      <w:r w:rsidRPr="00795B34">
        <w:rPr>
          <w:highlight w:val="white"/>
          <w:lang w:val="en-US"/>
        </w:rPr>
        <w:t>&gt;</w:t>
      </w:r>
    </w:p>
    <w:p w14:paraId="61BB297C" w14:textId="77777777" w:rsidR="005A08D1" w:rsidRPr="00795B34" w:rsidRDefault="005A08D1" w:rsidP="5B934592">
      <w:pPr>
        <w:pStyle w:val="CodeBlock"/>
        <w:rPr>
          <w:color w:val="000000"/>
          <w:highlight w:val="white"/>
          <w:lang w:val="en-US"/>
        </w:rPr>
      </w:pPr>
      <w:r w:rsidRPr="00795B34">
        <w:rPr>
          <w:highlight w:val="white"/>
          <w:lang w:val="en-US"/>
        </w:rPr>
        <w:t xml:space="preserve">    &lt;</w:t>
      </w:r>
      <w:r w:rsidRPr="00795B34">
        <w:rPr>
          <w:color w:val="A31515"/>
          <w:highlight w:val="white"/>
          <w:lang w:val="en-US"/>
        </w:rPr>
        <w:t>pages</w:t>
      </w:r>
      <w:r w:rsidRPr="00795B34">
        <w:rPr>
          <w:highlight w:val="white"/>
          <w:lang w:val="en-US"/>
        </w:rPr>
        <w:t xml:space="preserve"> </w:t>
      </w:r>
      <w:r w:rsidRPr="00795B34">
        <w:rPr>
          <w:color w:val="FF0000"/>
          <w:highlight w:val="white"/>
          <w:lang w:val="en-US"/>
        </w:rPr>
        <w:t>validateRequest</w:t>
      </w:r>
      <w:r w:rsidRPr="00795B34">
        <w:rPr>
          <w:highlight w:val="white"/>
          <w:lang w:val="en-US"/>
        </w:rPr>
        <w:t>=</w:t>
      </w:r>
      <w:r w:rsidRPr="00795B34">
        <w:rPr>
          <w:color w:val="000000"/>
          <w:highlight w:val="white"/>
          <w:lang w:val="en-US"/>
        </w:rPr>
        <w:t>"</w:t>
      </w:r>
      <w:r w:rsidRPr="00795B34">
        <w:rPr>
          <w:highlight w:val="white"/>
          <w:lang w:val="en-US"/>
        </w:rPr>
        <w:t>true</w:t>
      </w:r>
      <w:r w:rsidRPr="00795B34">
        <w:rPr>
          <w:color w:val="000000"/>
          <w:highlight w:val="white"/>
          <w:lang w:val="en-US"/>
        </w:rPr>
        <w:t>"</w:t>
      </w:r>
      <w:r w:rsidRPr="00795B34">
        <w:rPr>
          <w:highlight w:val="white"/>
          <w:lang w:val="en-US"/>
        </w:rPr>
        <w:t xml:space="preserve"> /&gt;</w:t>
      </w:r>
    </w:p>
    <w:p w14:paraId="64336CC3" w14:textId="77777777" w:rsidR="005A08D1" w:rsidRPr="00795B34" w:rsidRDefault="005A08D1" w:rsidP="5B934592">
      <w:pPr>
        <w:pStyle w:val="CodeBlock"/>
        <w:rPr>
          <w:color w:val="000000"/>
          <w:highlight w:val="white"/>
          <w:lang w:val="en-US"/>
        </w:rPr>
      </w:pPr>
      <w:r w:rsidRPr="00795B34">
        <w:rPr>
          <w:highlight w:val="white"/>
          <w:lang w:val="en-US"/>
        </w:rPr>
        <w:t xml:space="preserve">    &lt;</w:t>
      </w:r>
      <w:r w:rsidRPr="00795B34">
        <w:rPr>
          <w:color w:val="A31515"/>
          <w:highlight w:val="white"/>
          <w:lang w:val="en-US"/>
        </w:rPr>
        <w:t>httpRuntime</w:t>
      </w:r>
      <w:r w:rsidRPr="00795B34">
        <w:rPr>
          <w:highlight w:val="white"/>
          <w:lang w:val="en-US"/>
        </w:rPr>
        <w:t xml:space="preserve"> </w:t>
      </w:r>
      <w:r w:rsidRPr="00795B34">
        <w:rPr>
          <w:color w:val="FF0000"/>
          <w:highlight w:val="white"/>
          <w:lang w:val="en-US"/>
        </w:rPr>
        <w:t>...</w:t>
      </w:r>
      <w:r w:rsidRPr="00795B34">
        <w:rPr>
          <w:highlight w:val="white"/>
          <w:lang w:val="en-US"/>
        </w:rPr>
        <w:t>=</w:t>
      </w:r>
      <w:r w:rsidRPr="00795B34">
        <w:rPr>
          <w:color w:val="000000"/>
          <w:highlight w:val="white"/>
          <w:lang w:val="en-US"/>
        </w:rPr>
        <w:t>""</w:t>
      </w:r>
    </w:p>
    <w:p w14:paraId="23E05234" w14:textId="77777777" w:rsidR="005A08D1" w:rsidRPr="00795B34" w:rsidRDefault="005A08D1" w:rsidP="5B934592">
      <w:pPr>
        <w:pStyle w:val="CodeBlock"/>
        <w:rPr>
          <w:color w:val="000000"/>
          <w:highlight w:val="white"/>
          <w:lang w:val="en-US"/>
        </w:rPr>
      </w:pPr>
      <w:bookmarkStart w:id="371" w:name="OLE_LINK1"/>
      <w:bookmarkStart w:id="372" w:name="OLE_LINK2"/>
      <w:r w:rsidRPr="00795B34">
        <w:rPr>
          <w:color w:val="FF0000"/>
          <w:highlight w:val="white"/>
          <w:lang w:val="en-US"/>
        </w:rPr>
        <w:t>encoderType</w:t>
      </w:r>
      <w:r w:rsidRPr="00795B34">
        <w:rPr>
          <w:highlight w:val="white"/>
          <w:lang w:val="en-US"/>
        </w:rPr>
        <w:t>=</w:t>
      </w:r>
      <w:r w:rsidRPr="00795B34">
        <w:rPr>
          <w:color w:val="000000"/>
          <w:highlight w:val="white"/>
          <w:lang w:val="en-US"/>
        </w:rPr>
        <w:t>"</w:t>
      </w:r>
      <w:r w:rsidRPr="00795B34">
        <w:rPr>
          <w:highlight w:val="white"/>
          <w:lang w:val="en-US"/>
        </w:rPr>
        <w:t>System.Web.Security.AntiXss.AntiXssEncoder,System.Web, Version=4.0.0.0, Culture=neutral, PublicKeyToken=b03f5f7f11d50a3a</w:t>
      </w:r>
      <w:r w:rsidRPr="00795B34">
        <w:rPr>
          <w:color w:val="000000"/>
          <w:highlight w:val="white"/>
          <w:lang w:val="en-US"/>
        </w:rPr>
        <w:t>"</w:t>
      </w:r>
      <w:r w:rsidRPr="00795B34">
        <w:rPr>
          <w:highlight w:val="white"/>
          <w:lang w:val="en-US"/>
        </w:rPr>
        <w:t xml:space="preserve"> /&gt;</w:t>
      </w:r>
    </w:p>
    <w:bookmarkEnd w:id="371"/>
    <w:bookmarkEnd w:id="372"/>
    <w:p w14:paraId="6FBE54CD" w14:textId="77777777" w:rsidR="005A08D1" w:rsidRDefault="005A08D1" w:rsidP="5B934592">
      <w:pPr>
        <w:pStyle w:val="CodeBlock"/>
        <w:rPr>
          <w:color w:val="000000"/>
          <w:highlight w:val="white"/>
        </w:rPr>
      </w:pPr>
      <w:r w:rsidRPr="00795B34">
        <w:rPr>
          <w:highlight w:val="white"/>
          <w:lang w:val="en-US"/>
        </w:rPr>
        <w:t xml:space="preserve">  </w:t>
      </w:r>
      <w:r>
        <w:rPr>
          <w:highlight w:val="white"/>
        </w:rPr>
        <w:t>&lt;/</w:t>
      </w:r>
      <w:r>
        <w:rPr>
          <w:color w:val="A31515"/>
          <w:highlight w:val="white"/>
        </w:rPr>
        <w:t>system.web</w:t>
      </w:r>
      <w:r>
        <w:rPr>
          <w:highlight w:val="white"/>
        </w:rPr>
        <w:t>&gt;</w:t>
      </w:r>
    </w:p>
    <w:p w14:paraId="73C83A59" w14:textId="77777777" w:rsidR="005A08D1" w:rsidRDefault="005A08D1" w:rsidP="5B934592">
      <w:pPr>
        <w:pStyle w:val="CodeBlock"/>
        <w:rPr>
          <w:highlight w:val="white"/>
        </w:rPr>
      </w:pPr>
      <w:r>
        <w:rPr>
          <w:highlight w:val="white"/>
        </w:rPr>
        <w:t>&lt;/</w:t>
      </w:r>
      <w:r>
        <w:rPr>
          <w:color w:val="A31515"/>
          <w:highlight w:val="white"/>
        </w:rPr>
        <w:t>configuration</w:t>
      </w:r>
      <w:r>
        <w:rPr>
          <w:highlight w:val="white"/>
        </w:rPr>
        <w:t>&gt;</w:t>
      </w:r>
    </w:p>
    <w:p w14:paraId="177376A9" w14:textId="77777777" w:rsidR="00B554D7" w:rsidRDefault="00B554D7" w:rsidP="5B934592">
      <w:pPr>
        <w:pStyle w:val="CodeBlock"/>
        <w:rPr>
          <w:color w:val="000000"/>
          <w:highlight w:val="white"/>
        </w:rPr>
      </w:pPr>
    </w:p>
    <w:p w14:paraId="34C2789F" w14:textId="1CD25647" w:rsidR="006C7A7C" w:rsidRDefault="005A08D1" w:rsidP="5B934592">
      <w:pPr>
        <w:pStyle w:val="Legenda"/>
      </w:pPr>
      <w:bookmarkStart w:id="373" w:name="_Toc372544171"/>
      <w:r>
        <w:t xml:space="preserve">Listagem </w:t>
      </w:r>
      <w:r>
        <w:fldChar w:fldCharType="begin"/>
      </w:r>
      <w:r>
        <w:instrText xml:space="preserve"> SEQ Listagem \* ARABIC </w:instrText>
      </w:r>
      <w:r>
        <w:fldChar w:fldCharType="separate"/>
      </w:r>
      <w:r w:rsidR="00A551CF">
        <w:rPr>
          <w:noProof/>
        </w:rPr>
        <w:t>49</w:t>
      </w:r>
      <w:r>
        <w:fldChar w:fldCharType="end"/>
      </w:r>
      <w:r>
        <w:t xml:space="preserve"> Arquivo de web.config configurado para usar o mecanismo antiXSS</w:t>
      </w:r>
      <w:bookmarkEnd w:id="373"/>
    </w:p>
    <w:p w14:paraId="1F3F05F4" w14:textId="77777777" w:rsidR="005475C1" w:rsidRDefault="005475C1" w:rsidP="5B934592"/>
    <w:tbl>
      <w:tblPr>
        <w:tblStyle w:val="Tabelacomgrade"/>
        <w:tblW w:w="5000" w:type="pct"/>
        <w:tblLook w:val="04A0" w:firstRow="1" w:lastRow="0" w:firstColumn="1" w:lastColumn="0" w:noHBand="0" w:noVBand="1"/>
      </w:tblPr>
      <w:tblGrid>
        <w:gridCol w:w="1984"/>
        <w:gridCol w:w="7376"/>
      </w:tblGrid>
      <w:tr w:rsidR="005475C1" w:rsidRPr="000B6CF9" w14:paraId="428B10B7" w14:textId="77777777" w:rsidTr="5B934592">
        <w:trPr>
          <w:cnfStyle w:val="100000000000" w:firstRow="1" w:lastRow="0" w:firstColumn="0" w:lastColumn="0" w:oddVBand="0" w:evenVBand="0" w:oddHBand="0" w:evenHBand="0" w:firstRowFirstColumn="0" w:firstRowLastColumn="0" w:lastRowFirstColumn="0" w:lastRowLastColumn="0"/>
        </w:trPr>
        <w:tc>
          <w:tcPr>
            <w:tcW w:w="1984" w:type="dxa"/>
          </w:tcPr>
          <w:p w14:paraId="3F81519C" w14:textId="3A607F61" w:rsidR="005475C1" w:rsidRPr="000B6CF9" w:rsidRDefault="005475C1" w:rsidP="5B934592">
            <w:r>
              <w:t>Categoria</w:t>
            </w:r>
          </w:p>
        </w:tc>
        <w:tc>
          <w:tcPr>
            <w:tcW w:w="7376" w:type="dxa"/>
          </w:tcPr>
          <w:p w14:paraId="5F24A6D6" w14:textId="42DC15BD" w:rsidR="005475C1" w:rsidRPr="000B6CF9" w:rsidRDefault="005475C1" w:rsidP="5B934592">
            <w:r>
              <w:t>Como fazer o encoding</w:t>
            </w:r>
          </w:p>
        </w:tc>
      </w:tr>
      <w:tr w:rsidR="005475C1" w:rsidRPr="000B6CF9" w14:paraId="55DBD264" w14:textId="77777777" w:rsidTr="5B934592">
        <w:tc>
          <w:tcPr>
            <w:tcW w:w="1984" w:type="dxa"/>
          </w:tcPr>
          <w:p w14:paraId="6C0D0755" w14:textId="039103D0" w:rsidR="005475C1" w:rsidRPr="000B6CF9" w:rsidRDefault="005475C1" w:rsidP="5B934592">
            <w:r>
              <w:rPr>
                <w:rFonts w:eastAsia="Times New Roman" w:cs="Segoe UI"/>
                <w:color w:val="333333"/>
                <w:sz w:val="19"/>
                <w:szCs w:val="19"/>
                <w:lang w:eastAsia="pt-BR"/>
              </w:rPr>
              <w:t>ASP.NET</w:t>
            </w:r>
          </w:p>
        </w:tc>
        <w:tc>
          <w:tcPr>
            <w:tcW w:w="7376" w:type="dxa"/>
          </w:tcPr>
          <w:p w14:paraId="4ADF3353" w14:textId="14E8CC2A" w:rsidR="005475C1" w:rsidRPr="000B6CF9" w:rsidRDefault="005475C1" w:rsidP="5B934592">
            <w:r w:rsidRPr="006C7A7C">
              <w:rPr>
                <w:rFonts w:eastAsia="Times New Roman" w:cs="Segoe UI"/>
                <w:color w:val="333333"/>
                <w:sz w:val="19"/>
                <w:szCs w:val="19"/>
                <w:lang w:eastAsia="pt-BR"/>
              </w:rPr>
              <w:t>&lt;%=Server.HtmlEncode(message) %&gt;</w:t>
            </w:r>
          </w:p>
        </w:tc>
      </w:tr>
      <w:tr w:rsidR="005475C1" w:rsidRPr="000B6CF9" w14:paraId="2AEA5502" w14:textId="77777777" w:rsidTr="5B934592">
        <w:tc>
          <w:tcPr>
            <w:tcW w:w="1984" w:type="dxa"/>
          </w:tcPr>
          <w:p w14:paraId="1A5B09A6" w14:textId="4BE0F6A1" w:rsidR="005475C1" w:rsidRDefault="005475C1" w:rsidP="5B934592">
            <w:pPr>
              <w:rPr>
                <w:rFonts w:eastAsia="Times New Roman" w:cs="Segoe UI"/>
                <w:color w:val="333333"/>
                <w:sz w:val="19"/>
                <w:szCs w:val="19"/>
                <w:lang w:eastAsia="pt-BR"/>
              </w:rPr>
            </w:pPr>
            <w:r>
              <w:rPr>
                <w:rFonts w:eastAsia="Times New Roman" w:cs="Segoe UI"/>
                <w:color w:val="333333"/>
                <w:sz w:val="19"/>
                <w:szCs w:val="19"/>
                <w:lang w:eastAsia="pt-BR"/>
              </w:rPr>
              <w:t>Web Forms</w:t>
            </w:r>
          </w:p>
        </w:tc>
        <w:tc>
          <w:tcPr>
            <w:tcW w:w="7376" w:type="dxa"/>
          </w:tcPr>
          <w:p w14:paraId="318DE080" w14:textId="10626D29" w:rsidR="005475C1" w:rsidRPr="006C7A7C" w:rsidRDefault="005475C1" w:rsidP="5B934592">
            <w:pPr>
              <w:rPr>
                <w:rFonts w:eastAsia="Times New Roman" w:cs="Segoe UI"/>
                <w:color w:val="333333"/>
                <w:sz w:val="19"/>
                <w:szCs w:val="19"/>
                <w:lang w:eastAsia="pt-BR"/>
              </w:rPr>
            </w:pPr>
            <w:r w:rsidRPr="006C7A7C">
              <w:rPr>
                <w:rFonts w:eastAsia="Times New Roman" w:cs="Segoe UI"/>
                <w:color w:val="333333"/>
                <w:sz w:val="19"/>
                <w:szCs w:val="19"/>
                <w:lang w:eastAsia="pt-BR"/>
              </w:rPr>
              <w:t>&lt;%: message %&gt;</w:t>
            </w:r>
          </w:p>
        </w:tc>
      </w:tr>
      <w:tr w:rsidR="005475C1" w:rsidRPr="000B6CF9" w14:paraId="365A4D73" w14:textId="77777777" w:rsidTr="5B934592">
        <w:tc>
          <w:tcPr>
            <w:tcW w:w="1984" w:type="dxa"/>
          </w:tcPr>
          <w:p w14:paraId="0F116910" w14:textId="41E161DB" w:rsidR="005475C1" w:rsidRDefault="005475C1" w:rsidP="5B934592">
            <w:pPr>
              <w:rPr>
                <w:rFonts w:eastAsia="Times New Roman" w:cs="Segoe UI"/>
                <w:color w:val="333333"/>
                <w:sz w:val="19"/>
                <w:szCs w:val="19"/>
                <w:lang w:eastAsia="pt-BR"/>
              </w:rPr>
            </w:pPr>
            <w:r w:rsidRPr="006C7A7C">
              <w:rPr>
                <w:rFonts w:eastAsia="Times New Roman" w:cs="Segoe UI"/>
                <w:color w:val="333333"/>
                <w:sz w:val="19"/>
                <w:szCs w:val="19"/>
                <w:lang w:eastAsia="pt-BR"/>
              </w:rPr>
              <w:t>Data Binding</w:t>
            </w:r>
          </w:p>
        </w:tc>
        <w:tc>
          <w:tcPr>
            <w:tcW w:w="7376" w:type="dxa"/>
          </w:tcPr>
          <w:p w14:paraId="29F85179" w14:textId="7E73E8FE" w:rsidR="005475C1" w:rsidRPr="006C7A7C" w:rsidRDefault="005475C1" w:rsidP="5B934592">
            <w:pPr>
              <w:rPr>
                <w:rFonts w:eastAsia="Times New Roman" w:cs="Segoe UI"/>
                <w:color w:val="333333"/>
                <w:sz w:val="19"/>
                <w:szCs w:val="19"/>
                <w:lang w:eastAsia="pt-BR"/>
              </w:rPr>
            </w:pPr>
            <w:r w:rsidRPr="006C7A7C">
              <w:rPr>
                <w:rFonts w:eastAsia="Times New Roman" w:cs="Segoe UI"/>
                <w:color w:val="333333"/>
                <w:sz w:val="19"/>
                <w:szCs w:val="19"/>
                <w:lang w:eastAsia="pt-BR"/>
              </w:rPr>
              <w:t>&lt;%# Server.HtmlEncode(Eval("PropertyName")) %&gt;</w:t>
            </w:r>
          </w:p>
        </w:tc>
      </w:tr>
      <w:tr w:rsidR="005475C1" w:rsidRPr="000B6CF9" w14:paraId="3273BB18" w14:textId="77777777" w:rsidTr="5B934592">
        <w:tc>
          <w:tcPr>
            <w:tcW w:w="1984" w:type="dxa"/>
          </w:tcPr>
          <w:p w14:paraId="4A7AB6F5" w14:textId="1D016EFF" w:rsidR="005475C1" w:rsidRPr="006C7A7C" w:rsidRDefault="00DF0520" w:rsidP="5B934592">
            <w:pPr>
              <w:rPr>
                <w:rFonts w:eastAsia="Times New Roman" w:cs="Segoe UI"/>
                <w:color w:val="333333"/>
                <w:sz w:val="19"/>
                <w:szCs w:val="19"/>
                <w:lang w:eastAsia="pt-BR"/>
              </w:rPr>
            </w:pPr>
            <w:r>
              <w:rPr>
                <w:rFonts w:eastAsia="Times New Roman" w:cs="Segoe UI"/>
                <w:color w:val="333333"/>
                <w:sz w:val="19"/>
                <w:szCs w:val="19"/>
                <w:lang w:eastAsia="pt-BR"/>
              </w:rPr>
              <w:t>Melhor opção</w:t>
            </w:r>
          </w:p>
        </w:tc>
        <w:tc>
          <w:tcPr>
            <w:tcW w:w="7376" w:type="dxa"/>
          </w:tcPr>
          <w:p w14:paraId="0B795734" w14:textId="3894B29E" w:rsidR="005475C1" w:rsidRPr="00795B34" w:rsidRDefault="00DF0520" w:rsidP="5B934592">
            <w:pPr>
              <w:spacing w:before="0" w:after="0" w:line="300" w:lineRule="auto"/>
              <w:rPr>
                <w:rFonts w:eastAsia="Times New Roman" w:cs="Segoe UI"/>
                <w:color w:val="333333"/>
                <w:sz w:val="19"/>
                <w:szCs w:val="19"/>
                <w:lang w:eastAsia="pt-BR"/>
              </w:rPr>
            </w:pPr>
            <w:r w:rsidRPr="00795B34">
              <w:rPr>
                <w:rFonts w:eastAsia="Times New Roman" w:cs="Segoe UI"/>
                <w:color w:val="333333"/>
                <w:sz w:val="19"/>
                <w:szCs w:val="19"/>
                <w:lang w:eastAsia="pt-BR"/>
              </w:rPr>
              <w:t>Da biblioteca contida no namespace</w:t>
            </w:r>
            <w:r w:rsidR="005475C1" w:rsidRPr="00795B34">
              <w:rPr>
                <w:rFonts w:eastAsia="Times New Roman" w:cs="Segoe UI"/>
                <w:color w:val="333333"/>
                <w:sz w:val="19"/>
                <w:szCs w:val="19"/>
                <w:lang w:eastAsia="pt-BR"/>
              </w:rPr>
              <w:t xml:space="preserve"> </w:t>
            </w:r>
            <w:r w:rsidRPr="00795B34">
              <w:rPr>
                <w:rFonts w:eastAsia="Times New Roman" w:cs="Segoe UI"/>
                <w:color w:val="333333"/>
                <w:sz w:val="19"/>
                <w:szCs w:val="19"/>
                <w:lang w:eastAsia="pt-BR"/>
              </w:rPr>
              <w:t>System.Web.Security</w:t>
            </w:r>
            <w:r w:rsidR="005475C1" w:rsidRPr="00795B34">
              <w:rPr>
                <w:rFonts w:eastAsia="Times New Roman" w:cs="Segoe UI"/>
                <w:color w:val="333333"/>
                <w:sz w:val="19"/>
                <w:szCs w:val="19"/>
                <w:lang w:eastAsia="pt-BR"/>
              </w:rPr>
              <w:t>:</w:t>
            </w:r>
          </w:p>
          <w:p w14:paraId="60C9A2B4" w14:textId="7BE974D1" w:rsidR="005475C1" w:rsidRPr="006C7A7C" w:rsidRDefault="00991181" w:rsidP="00991181">
            <w:pPr>
              <w:rPr>
                <w:rFonts w:eastAsia="Times New Roman" w:cs="Segoe UI"/>
                <w:color w:val="333333"/>
                <w:sz w:val="19"/>
                <w:szCs w:val="19"/>
                <w:lang w:eastAsia="pt-BR"/>
              </w:rPr>
            </w:pPr>
            <w:r>
              <w:rPr>
                <w:rFonts w:ascii="Consolas" w:hAnsi="Consolas" w:cs="Consolas"/>
                <w:color w:val="2B91AF"/>
                <w:sz w:val="19"/>
                <w:szCs w:val="19"/>
                <w:highlight w:val="white"/>
              </w:rPr>
              <w:t>AntiXssEncoder</w:t>
            </w:r>
            <w:r>
              <w:rPr>
                <w:rFonts w:ascii="Consolas" w:hAnsi="Consolas" w:cs="Consolas"/>
                <w:color w:val="000000"/>
                <w:sz w:val="19"/>
                <w:szCs w:val="19"/>
                <w:highlight w:val="white"/>
              </w:rPr>
              <w:t xml:space="preserve">.HtmlEncode(texto,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r w:rsidR="005475C1">
              <w:rPr>
                <w:rFonts w:eastAsia="Times New Roman" w:cs="Segoe UI"/>
                <w:color w:val="333333"/>
                <w:sz w:val="19"/>
                <w:szCs w:val="19"/>
                <w:lang w:eastAsia="pt-BR"/>
              </w:rPr>
              <w:tab/>
            </w:r>
          </w:p>
        </w:tc>
      </w:tr>
    </w:tbl>
    <w:p w14:paraId="35B38F3C" w14:textId="55004B67" w:rsidR="006C7A7C" w:rsidRDefault="006C7A7C" w:rsidP="5B934592">
      <w:pPr>
        <w:pStyle w:val="Legenda"/>
        <w:rPr>
          <w:rStyle w:val="pun"/>
          <w:color w:val="44525E"/>
        </w:rPr>
      </w:pPr>
      <w:bookmarkStart w:id="374" w:name="_Toc372544114"/>
      <w:r>
        <w:t xml:space="preserve">Tabela </w:t>
      </w:r>
      <w:r>
        <w:fldChar w:fldCharType="begin"/>
      </w:r>
      <w:r>
        <w:instrText xml:space="preserve"> SEQ Tabela \* ARABIC </w:instrText>
      </w:r>
      <w:r>
        <w:fldChar w:fldCharType="separate"/>
      </w:r>
      <w:r w:rsidR="00A551CF">
        <w:rPr>
          <w:noProof/>
        </w:rPr>
        <w:t>19</w:t>
      </w:r>
      <w:r>
        <w:fldChar w:fldCharType="end"/>
      </w:r>
      <w:r>
        <w:t xml:space="preserve"> </w:t>
      </w:r>
      <w:r w:rsidR="005475C1" w:rsidRPr="005475C1">
        <w:t>Opções de Encoding Html, que impede a interpretação e execução de script pelo browser</w:t>
      </w:r>
      <w:bookmarkEnd w:id="374"/>
    </w:p>
    <w:p w14:paraId="66BD4F49" w14:textId="239A3485" w:rsidR="007F0410" w:rsidRDefault="007F0410" w:rsidP="5B934592">
      <w:r>
        <w:br w:type="page"/>
      </w:r>
    </w:p>
    <w:p w14:paraId="49D95CC6" w14:textId="77777777" w:rsidR="00BA39B1" w:rsidRDefault="00BA39B1" w:rsidP="5B934592"/>
    <w:p w14:paraId="089C2D8E" w14:textId="7A16958B" w:rsidR="007F0410" w:rsidRDefault="007F0410" w:rsidP="5B934592">
      <w:r>
        <w:t>Neste caso, mesmo havendo uma entrada maliciosa, o comando script não é interpretado, ou seja, ele é tratado pelo browser como um texto:</w:t>
      </w:r>
    </w:p>
    <w:p w14:paraId="1BD3D5A7" w14:textId="77777777" w:rsidR="007F0410" w:rsidRDefault="007F0410" w:rsidP="5B934592">
      <w:pPr>
        <w:keepNext/>
        <w:jc w:val="center"/>
      </w:pPr>
      <w:r>
        <w:rPr>
          <w:rFonts w:cs="Segoe UI"/>
          <w:noProof/>
          <w:color w:val="44525E"/>
          <w:sz w:val="19"/>
          <w:szCs w:val="19"/>
          <w:lang w:eastAsia="pt-BR"/>
        </w:rPr>
        <w:drawing>
          <wp:inline distT="0" distB="0" distL="0" distR="0" wp14:anchorId="3165E182" wp14:editId="271DF914">
            <wp:extent cx="5715000" cy="2743200"/>
            <wp:effectExtent l="0" t="0" r="0" b="0"/>
            <wp:docPr id="10" name="Picture 10" descr="http://i2.asp.net/asp.net/images/whitepapers/whitepaper2-7.png?cdn_id=2013-04-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2.asp.net/asp.net/images/whitepapers/whitepaper2-7.png?cdn_id=2013-04-18-0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28B833CC" w14:textId="1176B605" w:rsidR="007F0410" w:rsidRDefault="007F0410" w:rsidP="5B934592">
      <w:pPr>
        <w:pStyle w:val="Legenda"/>
      </w:pPr>
      <w:bookmarkStart w:id="375" w:name="_Toc372544085"/>
      <w:r>
        <w:t xml:space="preserve">Figura </w:t>
      </w:r>
      <w:r>
        <w:fldChar w:fldCharType="begin"/>
      </w:r>
      <w:r>
        <w:instrText xml:space="preserve"> SEQ Figura \* ARABIC </w:instrText>
      </w:r>
      <w:r>
        <w:fldChar w:fldCharType="separate"/>
      </w:r>
      <w:r w:rsidR="00A551CF">
        <w:rPr>
          <w:noProof/>
        </w:rPr>
        <w:t>42</w:t>
      </w:r>
      <w:r>
        <w:fldChar w:fldCharType="end"/>
      </w:r>
      <w:r>
        <w:t xml:space="preserve"> Exemplo de script Html tratado inofensivamente como texto pelo browser</w:t>
      </w:r>
      <w:bookmarkEnd w:id="375"/>
    </w:p>
    <w:p w14:paraId="4C4E7CCD" w14:textId="1D81E8FC" w:rsidR="007F0410" w:rsidRDefault="007F0410" w:rsidP="5B934592">
      <w:pPr>
        <w:jc w:val="both"/>
      </w:pPr>
    </w:p>
    <w:p w14:paraId="50071129" w14:textId="46337587" w:rsidR="00DF0520" w:rsidRDefault="00DF0520" w:rsidP="5B934592">
      <w:pPr>
        <w:jc w:val="both"/>
      </w:pPr>
      <w:r>
        <w:t>Apesar do Asp.Net WebForms já prever uma proteção para este tipo de ameaça, através da propriedade ValidateRequest (que sempre vem ligada por padrão), a recomendação é sempre que for exibir código vindo de controles no browser, sempre realize o encoding, conforme exemplo abaixo:</w:t>
      </w:r>
    </w:p>
    <w:p w14:paraId="04BDAEF2" w14:textId="1090B7FC" w:rsidR="00D43A1A" w:rsidRDefault="00D43A1A" w:rsidP="5B934592">
      <w:pPr>
        <w:jc w:val="both"/>
      </w:pPr>
    </w:p>
    <w:p w14:paraId="57B331F7" w14:textId="77777777" w:rsidR="00D43A1A" w:rsidRPr="004834E3" w:rsidRDefault="00D43A1A" w:rsidP="00D43A1A">
      <w:pPr>
        <w:pStyle w:val="HTMLCodeBlock"/>
        <w:rPr>
          <w:lang w:val="pt-BR"/>
        </w:rPr>
      </w:pPr>
    </w:p>
    <w:p w14:paraId="35A1FBBA" w14:textId="3E03A573" w:rsidR="00DF0520" w:rsidRPr="004834E3" w:rsidRDefault="00DF0520" w:rsidP="00D43A1A">
      <w:pPr>
        <w:pStyle w:val="HTMLCodeBlock"/>
        <w:rPr>
          <w:rFonts w:ascii="Consolas" w:hAnsi="Consolas"/>
          <w:color w:val="000000"/>
          <w:sz w:val="19"/>
          <w:lang w:val="pt-BR"/>
        </w:rPr>
      </w:pPr>
      <w:r w:rsidRPr="004834E3">
        <w:rPr>
          <w:rFonts w:ascii="Consolas" w:hAnsi="Consolas"/>
          <w:color w:val="000000"/>
          <w:sz w:val="19"/>
          <w:highlight w:val="white"/>
          <w:lang w:val="pt-BR"/>
        </w:rPr>
        <w:t xml:space="preserve">txtResultado.Text = </w:t>
      </w:r>
      <w:r w:rsidRPr="004834E3">
        <w:rPr>
          <w:rFonts w:ascii="Consolas" w:hAnsi="Consolas"/>
          <w:color w:val="2B91AF"/>
          <w:sz w:val="19"/>
          <w:highlight w:val="white"/>
          <w:lang w:val="pt-BR"/>
        </w:rPr>
        <w:t>AntiXssEncoder</w:t>
      </w:r>
      <w:r w:rsidRPr="004834E3">
        <w:rPr>
          <w:rFonts w:ascii="Consolas" w:hAnsi="Consolas"/>
          <w:color w:val="000000"/>
          <w:sz w:val="19"/>
          <w:highlight w:val="white"/>
          <w:lang w:val="pt-BR"/>
        </w:rPr>
        <w:t>.HtmlEncode(</w:t>
      </w:r>
      <w:r w:rsidR="00991181" w:rsidRPr="004834E3">
        <w:rPr>
          <w:rFonts w:ascii="Consolas" w:hAnsi="Consolas"/>
          <w:color w:val="000000"/>
          <w:sz w:val="19"/>
          <w:highlight w:val="white"/>
          <w:lang w:val="pt-BR"/>
        </w:rPr>
        <w:t>texto</w:t>
      </w:r>
      <w:r w:rsidRPr="004834E3">
        <w:rPr>
          <w:rFonts w:ascii="Consolas" w:hAnsi="Consolas"/>
          <w:color w:val="000000"/>
          <w:sz w:val="19"/>
          <w:highlight w:val="white"/>
          <w:lang w:val="pt-BR"/>
        </w:rPr>
        <w:t xml:space="preserve">, </w:t>
      </w:r>
      <w:r w:rsidRPr="004834E3">
        <w:rPr>
          <w:rFonts w:ascii="Consolas" w:hAnsi="Consolas"/>
          <w:sz w:val="19"/>
          <w:highlight w:val="white"/>
          <w:lang w:val="pt-BR"/>
        </w:rPr>
        <w:t>true</w:t>
      </w:r>
      <w:r w:rsidRPr="004834E3">
        <w:rPr>
          <w:rFonts w:ascii="Consolas" w:hAnsi="Consolas"/>
          <w:color w:val="000000"/>
          <w:sz w:val="19"/>
          <w:highlight w:val="white"/>
          <w:lang w:val="pt-BR"/>
        </w:rPr>
        <w:t>);</w:t>
      </w:r>
    </w:p>
    <w:p w14:paraId="2F57DE0A" w14:textId="0F42EF11" w:rsidR="002636D1" w:rsidRPr="004834E3" w:rsidRDefault="002636D1" w:rsidP="00D43A1A">
      <w:pPr>
        <w:pStyle w:val="HTMLCodeBlock"/>
        <w:rPr>
          <w:rFonts w:ascii="Consolas" w:hAnsi="Consolas"/>
          <w:color w:val="000000"/>
          <w:sz w:val="19"/>
          <w:lang w:val="pt-BR"/>
        </w:rPr>
      </w:pPr>
    </w:p>
    <w:p w14:paraId="32801394" w14:textId="77777777" w:rsidR="00D43A1A" w:rsidRDefault="00D43A1A" w:rsidP="002636D1">
      <w:pPr>
        <w:jc w:val="both"/>
        <w:rPr>
          <w:rFonts w:ascii="Consolas" w:hAnsi="Consolas" w:cs="Consolas"/>
          <w:color w:val="000000"/>
          <w:sz w:val="19"/>
          <w:szCs w:val="19"/>
        </w:rPr>
      </w:pPr>
    </w:p>
    <w:p w14:paraId="42C73215" w14:textId="3741AC57" w:rsidR="0072765B" w:rsidRDefault="0072765B" w:rsidP="0072765B">
      <w:r>
        <w:t>O ASP.NET MVC já contempla mecanismos nativos de prevenção à XSS sem que o desenvolvedor tome nenhuma ação.</w:t>
      </w:r>
    </w:p>
    <w:p w14:paraId="6ED92DE3" w14:textId="77777777" w:rsidR="0072765B" w:rsidRDefault="0072765B" w:rsidP="0072765B">
      <w:r>
        <w:t>O ASP.NET MVC evita que tags HTML ou scripts sejam enviados como POST nativamente. Se tais conteúdos forem enviados, um erro é disparado porque o mecanismo de validação de input é ligado por padrão (atributo ValidateInput). Para autorizar o envio de tais elementos, você deve decorar a ação de seu controller de modo a realizar a permissão explicita, tal como demonstrado na listagem abaixo:</w:t>
      </w:r>
    </w:p>
    <w:p w14:paraId="1CC24AA3" w14:textId="77777777" w:rsidR="0072765B" w:rsidRPr="004834E3" w:rsidRDefault="0072765B" w:rsidP="0072765B">
      <w:pPr>
        <w:pStyle w:val="CodeBlock"/>
        <w:rPr>
          <w:b/>
          <w:highlight w:val="white"/>
          <w:lang w:val="en-US"/>
        </w:rPr>
      </w:pPr>
      <w:r w:rsidRPr="00A97447">
        <w:rPr>
          <w:b/>
          <w:highlight w:val="white"/>
        </w:rPr>
        <w:lastRenderedPageBreak/>
        <w:t xml:space="preserve">        </w:t>
      </w:r>
      <w:r w:rsidRPr="004834E3">
        <w:rPr>
          <w:b/>
          <w:highlight w:val="white"/>
          <w:lang w:val="en-US"/>
        </w:rPr>
        <w:t>[</w:t>
      </w:r>
      <w:r w:rsidRPr="004834E3">
        <w:rPr>
          <w:b/>
          <w:color w:val="2B91AF"/>
          <w:highlight w:val="white"/>
          <w:lang w:val="en-US"/>
        </w:rPr>
        <w:t>ValidateInput</w:t>
      </w:r>
      <w:r w:rsidRPr="004834E3">
        <w:rPr>
          <w:b/>
          <w:highlight w:val="white"/>
          <w:lang w:val="en-US"/>
        </w:rPr>
        <w:t>(</w:t>
      </w:r>
      <w:r w:rsidRPr="004834E3">
        <w:rPr>
          <w:b/>
          <w:color w:val="0000FF"/>
          <w:highlight w:val="white"/>
          <w:lang w:val="en-US"/>
        </w:rPr>
        <w:t>false</w:t>
      </w:r>
      <w:r w:rsidRPr="004834E3">
        <w:rPr>
          <w:b/>
          <w:highlight w:val="white"/>
          <w:lang w:val="en-US"/>
        </w:rPr>
        <w:t>)]</w:t>
      </w:r>
    </w:p>
    <w:p w14:paraId="64B61BB7" w14:textId="77777777" w:rsidR="0072765B" w:rsidRPr="004834E3" w:rsidRDefault="0072765B" w:rsidP="0072765B">
      <w:pPr>
        <w:pStyle w:val="CodeBlock"/>
        <w:rPr>
          <w:highlight w:val="white"/>
          <w:lang w:val="en-US"/>
        </w:rPr>
      </w:pPr>
      <w:r w:rsidRPr="004834E3">
        <w:rPr>
          <w:highlight w:val="white"/>
          <w:lang w:val="en-US"/>
        </w:rPr>
        <w:t xml:space="preserve">        [</w:t>
      </w:r>
      <w:r w:rsidRPr="004834E3">
        <w:rPr>
          <w:color w:val="2B91AF"/>
          <w:highlight w:val="white"/>
          <w:lang w:val="en-US"/>
        </w:rPr>
        <w:t>HttpPost</w:t>
      </w:r>
      <w:r w:rsidRPr="004834E3">
        <w:rPr>
          <w:highlight w:val="white"/>
          <w:lang w:val="en-US"/>
        </w:rPr>
        <w:t>]</w:t>
      </w:r>
    </w:p>
    <w:p w14:paraId="395226C7" w14:textId="77777777" w:rsidR="0072765B" w:rsidRPr="004834E3" w:rsidRDefault="0072765B" w:rsidP="0072765B">
      <w:pPr>
        <w:pStyle w:val="CodeBlock"/>
        <w:rPr>
          <w:highlight w:val="white"/>
          <w:lang w:val="en-US"/>
        </w:rPr>
      </w:pPr>
      <w:r w:rsidRPr="004834E3">
        <w:rPr>
          <w:highlight w:val="white"/>
          <w:lang w:val="en-US"/>
        </w:rPr>
        <w:t xml:space="preserve">        </w:t>
      </w:r>
      <w:r w:rsidRPr="004834E3">
        <w:rPr>
          <w:color w:val="0000FF"/>
          <w:highlight w:val="white"/>
          <w:lang w:val="en-US"/>
        </w:rPr>
        <w:t>public</w:t>
      </w:r>
      <w:r w:rsidRPr="004834E3">
        <w:rPr>
          <w:highlight w:val="white"/>
          <w:lang w:val="en-US"/>
        </w:rPr>
        <w:t xml:space="preserve"> </w:t>
      </w:r>
      <w:r w:rsidRPr="004834E3">
        <w:rPr>
          <w:color w:val="2B91AF"/>
          <w:highlight w:val="white"/>
          <w:lang w:val="en-US"/>
        </w:rPr>
        <w:t>ActionResult</w:t>
      </w:r>
      <w:r w:rsidRPr="004834E3">
        <w:rPr>
          <w:highlight w:val="white"/>
          <w:lang w:val="en-US"/>
        </w:rPr>
        <w:t xml:space="preserve"> AntiXSSAllowHtmlExposed(</w:t>
      </w:r>
      <w:r w:rsidRPr="004834E3">
        <w:rPr>
          <w:color w:val="2B91AF"/>
          <w:highlight w:val="white"/>
          <w:lang w:val="en-US"/>
        </w:rPr>
        <w:t>FormCollection</w:t>
      </w:r>
      <w:r w:rsidRPr="004834E3">
        <w:rPr>
          <w:highlight w:val="white"/>
          <w:lang w:val="en-US"/>
        </w:rPr>
        <w:t xml:space="preserve"> form)</w:t>
      </w:r>
    </w:p>
    <w:p w14:paraId="1FA67E55" w14:textId="77777777" w:rsidR="0072765B" w:rsidRDefault="0072765B" w:rsidP="0072765B">
      <w:pPr>
        <w:pStyle w:val="CodeBlock"/>
        <w:rPr>
          <w:highlight w:val="white"/>
        </w:rPr>
      </w:pPr>
      <w:r w:rsidRPr="004834E3">
        <w:rPr>
          <w:highlight w:val="white"/>
          <w:lang w:val="en-US"/>
        </w:rPr>
        <w:t xml:space="preserve">        </w:t>
      </w:r>
      <w:r>
        <w:rPr>
          <w:highlight w:val="white"/>
        </w:rPr>
        <w:t>{</w:t>
      </w:r>
    </w:p>
    <w:p w14:paraId="514934C8" w14:textId="77777777" w:rsidR="0072765B" w:rsidRDefault="0072765B" w:rsidP="0072765B">
      <w:pPr>
        <w:pStyle w:val="CodeBlock"/>
        <w:rPr>
          <w:highlight w:val="white"/>
        </w:rPr>
      </w:pPr>
      <w:r>
        <w:rPr>
          <w:highlight w:val="white"/>
        </w:rPr>
        <w:t xml:space="preserve">            ViewBag.Resultado = form[</w:t>
      </w:r>
      <w:r>
        <w:rPr>
          <w:color w:val="A31515"/>
          <w:highlight w:val="white"/>
        </w:rPr>
        <w:t>"txtAntiXss"</w:t>
      </w:r>
      <w:r>
        <w:rPr>
          <w:highlight w:val="white"/>
        </w:rPr>
        <w:t xml:space="preserve">]; </w:t>
      </w:r>
      <w:r>
        <w:rPr>
          <w:color w:val="008000"/>
          <w:highlight w:val="white"/>
        </w:rPr>
        <w:t>//VEJA NO ANTIXSS.CSHTML QUE PARA EVITAR O ENCODING AUTOMATICO, TEM QUE FORÇAR, OU SEJA, JÁ É PROTEGIDO CONTRA ANTIXSS POR PADRÃO</w:t>
      </w:r>
    </w:p>
    <w:p w14:paraId="007AB573" w14:textId="77777777" w:rsidR="0072765B" w:rsidRDefault="0072765B" w:rsidP="0072765B">
      <w:pPr>
        <w:pStyle w:val="CodeBlock"/>
        <w:rPr>
          <w:highlight w:val="white"/>
        </w:rPr>
      </w:pPr>
      <w:r>
        <w:rPr>
          <w:highlight w:val="white"/>
        </w:rPr>
        <w:t xml:space="preserve">            </w:t>
      </w:r>
      <w:r>
        <w:rPr>
          <w:color w:val="0000FF"/>
          <w:highlight w:val="white"/>
        </w:rPr>
        <w:t>return</w:t>
      </w:r>
      <w:r>
        <w:rPr>
          <w:highlight w:val="white"/>
        </w:rPr>
        <w:t xml:space="preserve"> View(</w:t>
      </w:r>
      <w:r>
        <w:rPr>
          <w:color w:val="A31515"/>
          <w:highlight w:val="white"/>
        </w:rPr>
        <w:t>"AntiXSS"</w:t>
      </w:r>
      <w:r>
        <w:rPr>
          <w:highlight w:val="white"/>
        </w:rPr>
        <w:t>);</w:t>
      </w:r>
    </w:p>
    <w:p w14:paraId="7E8FB99E" w14:textId="77777777" w:rsidR="0072765B" w:rsidRDefault="0072765B" w:rsidP="0072765B">
      <w:pPr>
        <w:pStyle w:val="CodeBlock"/>
      </w:pPr>
      <w:r>
        <w:rPr>
          <w:highlight w:val="white"/>
        </w:rPr>
        <w:t xml:space="preserve">        }</w:t>
      </w:r>
    </w:p>
    <w:p w14:paraId="6AD0CF1E" w14:textId="77777777" w:rsidR="0072765B" w:rsidRPr="0057114E" w:rsidRDefault="0072765B" w:rsidP="0072765B">
      <w:pPr>
        <w:pStyle w:val="Legenda"/>
      </w:pPr>
      <w:bookmarkStart w:id="376" w:name="_Toc372544172"/>
      <w:r>
        <w:t xml:space="preserve">Listagem </w:t>
      </w:r>
      <w:r>
        <w:fldChar w:fldCharType="begin"/>
      </w:r>
      <w:r>
        <w:instrText xml:space="preserve"> SEQ Listagem \* ARABIC </w:instrText>
      </w:r>
      <w:r>
        <w:fldChar w:fldCharType="separate"/>
      </w:r>
      <w:r w:rsidR="00A551CF">
        <w:rPr>
          <w:noProof/>
        </w:rPr>
        <w:t>50</w:t>
      </w:r>
      <w:r>
        <w:fldChar w:fldCharType="end"/>
      </w:r>
      <w:r>
        <w:t xml:space="preserve"> – ValidateInput(false) permite o envio de tags html e scripts</w:t>
      </w:r>
      <w:bookmarkEnd w:id="376"/>
    </w:p>
    <w:p w14:paraId="67A6ACDB" w14:textId="77777777" w:rsidR="0072765B" w:rsidRDefault="0072765B" w:rsidP="0072765B"/>
    <w:p w14:paraId="35ADD354" w14:textId="77777777" w:rsidR="0072765B" w:rsidRDefault="0072765B" w:rsidP="002636D1"/>
    <w:p w14:paraId="3A17CC56" w14:textId="77777777" w:rsidR="00DF0520" w:rsidRDefault="00DF0520" w:rsidP="5B934592">
      <w:pPr>
        <w:jc w:val="both"/>
      </w:pPr>
    </w:p>
    <w:p w14:paraId="73D8B841" w14:textId="77777777" w:rsidR="00B554D7" w:rsidRDefault="00B554D7" w:rsidP="5B934592">
      <w:pPr>
        <w:spacing w:before="0" w:after="200"/>
        <w:rPr>
          <w:rFonts w:eastAsiaTheme="minorHAnsi"/>
          <w:color w:val="008AC8"/>
          <w:sz w:val="28"/>
          <w:szCs w:val="28"/>
        </w:rPr>
      </w:pPr>
      <w:r>
        <w:br w:type="page"/>
      </w:r>
    </w:p>
    <w:p w14:paraId="1D40E20B" w14:textId="383F6A2B" w:rsidR="003E711E" w:rsidRPr="003E711E" w:rsidRDefault="003E711E" w:rsidP="5B934592">
      <w:pPr>
        <w:pStyle w:val="Heading3Numbered"/>
      </w:pPr>
      <w:bookmarkStart w:id="377" w:name="_Toc372543996"/>
      <w:bookmarkStart w:id="378" w:name="OLE_LINK13"/>
      <w:r>
        <w:lastRenderedPageBreak/>
        <w:t xml:space="preserve">CSRF - </w:t>
      </w:r>
      <w:r w:rsidRPr="003E711E">
        <w:t>Falsificação de solicitação entre sites</w:t>
      </w:r>
      <w:bookmarkEnd w:id="377"/>
    </w:p>
    <w:bookmarkEnd w:id="378"/>
    <w:p w14:paraId="56464D43" w14:textId="77777777" w:rsidR="002636D1" w:rsidRPr="00FD7FCB" w:rsidRDefault="002636D1" w:rsidP="002636D1">
      <w:pPr>
        <w:rPr>
          <w:b/>
        </w:rPr>
      </w:pPr>
      <w:r w:rsidRPr="00FD7FCB">
        <w:rPr>
          <w:b/>
        </w:rPr>
        <w:t xml:space="preserve">Aplica-se a: </w:t>
      </w:r>
      <w:r>
        <w:rPr>
          <w:b/>
        </w:rPr>
        <w:t>WEB FORMS</w:t>
      </w:r>
      <w:r w:rsidRPr="00FD7FCB">
        <w:rPr>
          <w:b/>
        </w:rPr>
        <w:t xml:space="preserve"> e MVC</w:t>
      </w:r>
    </w:p>
    <w:p w14:paraId="0FD18699" w14:textId="4B3A3038" w:rsidR="0041299B" w:rsidRDefault="003F51C4" w:rsidP="5B934592">
      <w:r w:rsidRPr="003F51C4">
        <w:rPr>
          <w:b/>
        </w:rPr>
        <w:t>O que é:</w:t>
      </w:r>
      <w:r>
        <w:t xml:space="preserve"> </w:t>
      </w:r>
      <w:r w:rsidRPr="003F51C4">
        <w:t>é um ataque que ocorre quando alguém se aproveita da confiança entre o navegador e um site para executar um comando usand</w:t>
      </w:r>
      <w:r w:rsidR="008E03FC">
        <w:t>o a sessão do usuário</w:t>
      </w:r>
      <w:r>
        <w:t>.</w:t>
      </w:r>
    </w:p>
    <w:p w14:paraId="310DA009" w14:textId="0F0440DC" w:rsidR="003F51C4" w:rsidRDefault="003F51C4" w:rsidP="5B934592">
      <w:r w:rsidRPr="003F51C4">
        <w:rPr>
          <w:b/>
        </w:rPr>
        <w:t>Como é explorado:</w:t>
      </w:r>
      <w:r>
        <w:t xml:space="preserve"> </w:t>
      </w:r>
      <w:r w:rsidR="008E03FC">
        <w:t>A vítima</w:t>
      </w:r>
      <w:r>
        <w:t xml:space="preserve"> é levada a executar uma ação intencional, em nome de um atacante em um site no qual a vítima é assinada como um legítimo usuário confiável.</w:t>
      </w:r>
    </w:p>
    <w:p w14:paraId="7DC0A94A" w14:textId="29D09675" w:rsidR="003F51C4" w:rsidRDefault="003F51C4" w:rsidP="5B934592">
      <w:r>
        <w:t>Normalmente, o atacante envia à vítima um link ou coloca um elemento de imagem no site de destino. Quando a vítima segue o link ou carrega a imagem, a vítima inconscientemente inicia um pedido malicioso escondido na página ou imagem carregada. Se a vítima ainda está conectada ao site de destino e o cookie de sessão do navegador não tenha expirado, o pedido malicioso usa a identidade e os privilégios da vítima, como o cookie da sessão do navegador da vítima, suas credenciais de autenticação, de protocolo de internet (IP) e as credenciais de domínio do Windows, para se passar como a vítima e realizar ações maliciosas, tais como alterar a senha, alterar informações de contato, ou comprar itens. Neste tipo de ataque, o site não pode distinguir entre as ações legítimas da vítima e as ações maliciosas do atacante.</w:t>
      </w:r>
    </w:p>
    <w:p w14:paraId="27A91A19" w14:textId="77777777" w:rsidR="00B554D7" w:rsidRDefault="00B554D7" w:rsidP="5B934592">
      <w:pPr>
        <w:rPr>
          <w:b/>
        </w:rPr>
      </w:pPr>
    </w:p>
    <w:p w14:paraId="555A5B0D" w14:textId="0A199ABB" w:rsidR="009423C3" w:rsidRPr="00077B08" w:rsidRDefault="009423C3" w:rsidP="5B934592">
      <w:pPr>
        <w:rPr>
          <w:b/>
        </w:rPr>
      </w:pPr>
      <w:r w:rsidRPr="00077B08">
        <w:rPr>
          <w:b/>
        </w:rPr>
        <w:t xml:space="preserve">Como </w:t>
      </w:r>
      <w:r w:rsidR="00077B08" w:rsidRPr="00077B08">
        <w:rPr>
          <w:b/>
        </w:rPr>
        <w:t>evitar</w:t>
      </w:r>
      <w:r w:rsidRPr="00077B08">
        <w:rPr>
          <w:b/>
        </w:rPr>
        <w:t>:</w:t>
      </w:r>
    </w:p>
    <w:p w14:paraId="3BC58222" w14:textId="2375E1CB" w:rsidR="009423C3" w:rsidRDefault="009423C3" w:rsidP="004D35D1">
      <w:pPr>
        <w:pStyle w:val="PargrafodaLista"/>
        <w:numPr>
          <w:ilvl w:val="0"/>
          <w:numId w:val="16"/>
        </w:numPr>
        <w:spacing w:before="0" w:after="200"/>
      </w:pPr>
      <w:r>
        <w:t>Certifique-se de que a solicitação não pode ser repetida, bastando clicar em um link para realizar uma requisição GET.</w:t>
      </w:r>
    </w:p>
    <w:p w14:paraId="6D60AF57" w14:textId="267D7B83" w:rsidR="009423C3" w:rsidRDefault="009423C3" w:rsidP="004D35D1">
      <w:pPr>
        <w:pStyle w:val="PargrafodaLista"/>
        <w:numPr>
          <w:ilvl w:val="0"/>
          <w:numId w:val="16"/>
        </w:numPr>
        <w:spacing w:before="0" w:after="200"/>
      </w:pPr>
      <w:r>
        <w:t xml:space="preserve">Certifique-se de que </w:t>
      </w:r>
      <w:r w:rsidRPr="009423C3">
        <w:t xml:space="preserve">a solicitação </w:t>
      </w:r>
      <w:r>
        <w:t xml:space="preserve">não pode ser repetida, se um atacante usar </w:t>
      </w:r>
      <w:r w:rsidR="00260BCF">
        <w:t>JavaScript</w:t>
      </w:r>
      <w:r>
        <w:t xml:space="preserve"> para simular uma solicitação de POST do formulário.</w:t>
      </w:r>
    </w:p>
    <w:p w14:paraId="4CA025AB" w14:textId="77777777" w:rsidR="006B1A65" w:rsidRDefault="009423C3" w:rsidP="004D35D1">
      <w:pPr>
        <w:pStyle w:val="PargrafodaLista"/>
        <w:numPr>
          <w:ilvl w:val="0"/>
          <w:numId w:val="16"/>
        </w:numPr>
        <w:spacing w:before="0" w:after="200"/>
      </w:pPr>
      <w:r>
        <w:t xml:space="preserve">Evitar quaisquer ações via GET que não forem de leitura. Por exemplo, não permitir que registros sejam criados ou eliminados através de uma URL. Idealmente, estes devem exigir alguma interação do usuário. </w:t>
      </w:r>
      <w:bookmarkStart w:id="379" w:name="_Toc353269703"/>
    </w:p>
    <w:p w14:paraId="06ECE8D4" w14:textId="77777777" w:rsidR="002332D7" w:rsidRDefault="002332D7" w:rsidP="002332D7">
      <w:pPr>
        <w:spacing w:before="0" w:after="200"/>
      </w:pPr>
    </w:p>
    <w:p w14:paraId="5FEA7D4F" w14:textId="4664CB24" w:rsidR="006B1A65" w:rsidRDefault="006B1A65" w:rsidP="5B934592">
      <w:pPr>
        <w:spacing w:before="0" w:after="200"/>
      </w:pPr>
      <w:r w:rsidRPr="006B1A65">
        <w:rPr>
          <w:b/>
        </w:rPr>
        <w:t>Exemplo de implementação</w:t>
      </w:r>
      <w:r w:rsidR="002636D1">
        <w:rPr>
          <w:b/>
        </w:rPr>
        <w:t xml:space="preserve"> no ASP.NET Web Forms</w:t>
      </w:r>
      <w:r w:rsidRPr="006B1A65">
        <w:rPr>
          <w:b/>
        </w:rPr>
        <w:t>:</w:t>
      </w:r>
      <w:r>
        <w:rPr>
          <w:b/>
        </w:rPr>
        <w:t xml:space="preserve"> </w:t>
      </w:r>
      <w:r w:rsidR="002332D7">
        <w:t>O código a seguir é gerado automaticamente no template de Asp.Net Web Forms Applications do Visual Studio. Ele pode ser encontrado no code-behind do arquivo Site.Master.aspx.</w:t>
      </w:r>
    </w:p>
    <w:p w14:paraId="682165E8" w14:textId="2384B8B2" w:rsidR="00BA39B1" w:rsidRPr="00795B34" w:rsidRDefault="00BA39B1" w:rsidP="5B934592">
      <w:pPr>
        <w:pStyle w:val="CodeBlock"/>
        <w:rPr>
          <w:rFonts w:ascii="Consolas" w:hAnsi="Consolas" w:cs="Consolas"/>
          <w:color w:val="000000"/>
          <w:sz w:val="19"/>
          <w:szCs w:val="19"/>
          <w:highlight w:val="white"/>
          <w:lang w:val="en-US"/>
        </w:rPr>
      </w:pPr>
      <w:r w:rsidRPr="00795B34">
        <w:rPr>
          <w:rFonts w:ascii="Consolas" w:hAnsi="Consolas" w:cs="Consolas"/>
          <w:color w:val="008000"/>
          <w:sz w:val="19"/>
          <w:szCs w:val="19"/>
          <w:highlight w:val="white"/>
          <w:lang w:val="en-US"/>
        </w:rPr>
        <w:lastRenderedPageBreak/>
        <w:t>//===============================================================================</w:t>
      </w:r>
    </w:p>
    <w:p w14:paraId="644F5962" w14:textId="12B5449F" w:rsidR="00BA39B1" w:rsidRPr="00795B34" w:rsidRDefault="00BA39B1" w:rsidP="5B934592">
      <w:pPr>
        <w:pStyle w:val="CodeBlock"/>
        <w:rPr>
          <w:rFonts w:ascii="Consolas" w:hAnsi="Consolas" w:cs="Consolas"/>
          <w:color w:val="000000"/>
          <w:sz w:val="19"/>
          <w:szCs w:val="19"/>
          <w:highlight w:val="white"/>
          <w:lang w:val="en-US"/>
        </w:rPr>
      </w:pPr>
      <w:r w:rsidRPr="00795B34">
        <w:rPr>
          <w:rFonts w:ascii="Consolas" w:hAnsi="Consolas" w:cs="Consolas"/>
          <w:color w:val="008000"/>
          <w:sz w:val="19"/>
          <w:szCs w:val="19"/>
          <w:highlight w:val="white"/>
          <w:lang w:val="en-US"/>
        </w:rPr>
        <w:t>// Copyright © Microsoft Corporation.  All rights reserved.</w:t>
      </w:r>
    </w:p>
    <w:p w14:paraId="5324F837" w14:textId="7C75FE41" w:rsidR="00BA39B1" w:rsidRDefault="00BA39B1" w:rsidP="5B934592">
      <w:pPr>
        <w:pStyle w:val="CodeBlock"/>
        <w:rPr>
          <w:rFonts w:ascii="Consolas" w:hAnsi="Consolas" w:cs="Consolas"/>
          <w:color w:val="000000"/>
          <w:sz w:val="19"/>
          <w:szCs w:val="19"/>
          <w:highlight w:val="white"/>
        </w:rPr>
      </w:pPr>
      <w:r>
        <w:rPr>
          <w:rFonts w:ascii="Consolas" w:hAnsi="Consolas" w:cs="Consolas"/>
          <w:color w:val="008000"/>
          <w:sz w:val="19"/>
          <w:szCs w:val="19"/>
          <w:highlight w:val="white"/>
        </w:rPr>
        <w:t>// ESTE CÓDIGO E INFORMAÇÃO É OFERECIDO "TAL COMO ESTÁ" SEM GARANTIA</w:t>
      </w:r>
    </w:p>
    <w:p w14:paraId="4C533A3C" w14:textId="13D65148" w:rsidR="00BA39B1" w:rsidRDefault="00BA39B1" w:rsidP="5B934592">
      <w:pPr>
        <w:pStyle w:val="CodeBlock"/>
        <w:rPr>
          <w:rFonts w:ascii="Consolas" w:hAnsi="Consolas" w:cs="Consolas"/>
          <w:color w:val="000000"/>
          <w:sz w:val="19"/>
          <w:szCs w:val="19"/>
          <w:highlight w:val="white"/>
        </w:rPr>
      </w:pPr>
      <w:r>
        <w:rPr>
          <w:rFonts w:ascii="Consolas" w:hAnsi="Consolas" w:cs="Consolas"/>
          <w:color w:val="008000"/>
          <w:sz w:val="19"/>
          <w:szCs w:val="19"/>
          <w:highlight w:val="white"/>
        </w:rPr>
        <w:t>// DE NENHUM TIPO, EXPLÍCITA OU IMPLÍCITA, INCLUSIVE E NÃO LIMITADO ÀS</w:t>
      </w:r>
    </w:p>
    <w:p w14:paraId="2FEDEAFC" w14:textId="391B1CC9" w:rsidR="00BA39B1" w:rsidRDefault="00BA39B1" w:rsidP="5B934592">
      <w:pPr>
        <w:pStyle w:val="CodeBlock"/>
        <w:rPr>
          <w:rFonts w:ascii="Consolas" w:hAnsi="Consolas" w:cs="Consolas"/>
          <w:color w:val="000000"/>
          <w:sz w:val="19"/>
          <w:szCs w:val="19"/>
          <w:highlight w:val="white"/>
        </w:rPr>
      </w:pPr>
      <w:r>
        <w:rPr>
          <w:rFonts w:ascii="Consolas" w:hAnsi="Consolas" w:cs="Consolas"/>
          <w:color w:val="008000"/>
          <w:sz w:val="19"/>
          <w:szCs w:val="19"/>
          <w:highlight w:val="white"/>
        </w:rPr>
        <w:t>// GARANTIAS DE MERCADO E ADEQUAÇÃO A UM PROPÓSITO PARTICULAR</w:t>
      </w:r>
    </w:p>
    <w:p w14:paraId="35A23E41" w14:textId="56E35BEF" w:rsidR="00BA39B1" w:rsidRDefault="00BA39B1" w:rsidP="5B934592">
      <w:pPr>
        <w:pStyle w:val="CodeBlock"/>
        <w:rPr>
          <w:lang w:val="en-US"/>
        </w:rPr>
      </w:pPr>
      <w:r w:rsidRPr="00795B34">
        <w:rPr>
          <w:rFonts w:ascii="Consolas" w:hAnsi="Consolas" w:cs="Consolas"/>
          <w:color w:val="008000"/>
          <w:sz w:val="19"/>
          <w:szCs w:val="19"/>
          <w:highlight w:val="white"/>
          <w:lang w:val="en-US"/>
        </w:rPr>
        <w:t>//===============================================================================</w:t>
      </w:r>
    </w:p>
    <w:p w14:paraId="1C11CEC3" w14:textId="77777777" w:rsidR="002332D7" w:rsidRPr="00795B34" w:rsidRDefault="002332D7" w:rsidP="002332D7">
      <w:pPr>
        <w:pStyle w:val="CodeBlock"/>
        <w:rPr>
          <w:lang w:val="en-US" w:eastAsia="pt-BR"/>
        </w:rPr>
      </w:pPr>
    </w:p>
    <w:p w14:paraId="47C0FC86" w14:textId="6C2F8A64"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private</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const</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 xml:space="preserve"> AntiXsrfTokenKey = </w:t>
      </w:r>
      <w:r w:rsidRPr="00795B34">
        <w:rPr>
          <w:rFonts w:ascii="Consolas" w:hAnsi="Consolas" w:cs="Consolas"/>
          <w:color w:val="A31515"/>
          <w:sz w:val="19"/>
          <w:szCs w:val="19"/>
          <w:highlight w:val="white"/>
          <w:lang w:val="en-US"/>
        </w:rPr>
        <w:t>"__AntiXsrfToken"</w:t>
      </w:r>
      <w:r w:rsidRPr="00795B34">
        <w:rPr>
          <w:rFonts w:ascii="Consolas" w:hAnsi="Consolas" w:cs="Consolas"/>
          <w:color w:val="000000"/>
          <w:sz w:val="19"/>
          <w:szCs w:val="19"/>
          <w:highlight w:val="white"/>
          <w:lang w:val="en-US"/>
        </w:rPr>
        <w:t>;</w:t>
      </w:r>
    </w:p>
    <w:p w14:paraId="51A46C22" w14:textId="76DD0CFF"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private</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const</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 xml:space="preserve"> AntiXsrfUserNameKey = </w:t>
      </w:r>
      <w:r w:rsidRPr="00795B34">
        <w:rPr>
          <w:rFonts w:ascii="Consolas" w:hAnsi="Consolas" w:cs="Consolas"/>
          <w:color w:val="A31515"/>
          <w:sz w:val="19"/>
          <w:szCs w:val="19"/>
          <w:highlight w:val="white"/>
          <w:lang w:val="en-US"/>
        </w:rPr>
        <w:t>"__AntiXsrfUserName"</w:t>
      </w:r>
      <w:r w:rsidRPr="00795B34">
        <w:rPr>
          <w:rFonts w:ascii="Consolas" w:hAnsi="Consolas" w:cs="Consolas"/>
          <w:color w:val="000000"/>
          <w:sz w:val="19"/>
          <w:szCs w:val="19"/>
          <w:highlight w:val="white"/>
          <w:lang w:val="en-US"/>
        </w:rPr>
        <w:t>;</w:t>
      </w:r>
    </w:p>
    <w:p w14:paraId="6ECE8BFF" w14:textId="1948776B" w:rsidR="002332D7" w:rsidRPr="00795B34" w:rsidRDefault="002332D7" w:rsidP="002332D7">
      <w:pPr>
        <w:pStyle w:val="CodeBlock"/>
        <w:rPr>
          <w:lang w:val="en-US" w:eastAsia="pt-BR"/>
        </w:rPr>
      </w:pPr>
      <w:r w:rsidRPr="00795B34">
        <w:rPr>
          <w:rFonts w:ascii="Consolas" w:hAnsi="Consolas" w:cs="Consolas"/>
          <w:color w:val="0000FF"/>
          <w:sz w:val="19"/>
          <w:szCs w:val="19"/>
          <w:highlight w:val="white"/>
          <w:lang w:val="en-US"/>
        </w:rPr>
        <w:t>private</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 xml:space="preserve"> _antiXsrfTokenValue;</w:t>
      </w:r>
    </w:p>
    <w:p w14:paraId="0C1A0330" w14:textId="77777777" w:rsidR="002332D7" w:rsidRPr="00795B34" w:rsidRDefault="002332D7" w:rsidP="002332D7">
      <w:pPr>
        <w:pStyle w:val="CodeBlock"/>
        <w:rPr>
          <w:lang w:val="en-US" w:eastAsia="pt-BR"/>
        </w:rPr>
      </w:pPr>
    </w:p>
    <w:p w14:paraId="40E6CD2C"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protected</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void</w:t>
      </w:r>
      <w:r w:rsidRPr="00795B34">
        <w:rPr>
          <w:rFonts w:ascii="Consolas" w:hAnsi="Consolas" w:cs="Consolas"/>
          <w:color w:val="000000"/>
          <w:sz w:val="19"/>
          <w:szCs w:val="19"/>
          <w:highlight w:val="white"/>
          <w:lang w:val="en-US"/>
        </w:rPr>
        <w:t xml:space="preserve"> Page_Init(</w:t>
      </w:r>
      <w:r w:rsidRPr="00795B34">
        <w:rPr>
          <w:rFonts w:ascii="Consolas" w:hAnsi="Consolas" w:cs="Consolas"/>
          <w:color w:val="0000FF"/>
          <w:sz w:val="19"/>
          <w:szCs w:val="19"/>
          <w:highlight w:val="white"/>
          <w:lang w:val="en-US"/>
        </w:rPr>
        <w:t>object</w:t>
      </w:r>
      <w:r w:rsidRPr="00795B34">
        <w:rPr>
          <w:rFonts w:ascii="Consolas" w:hAnsi="Consolas" w:cs="Consolas"/>
          <w:color w:val="000000"/>
          <w:sz w:val="19"/>
          <w:szCs w:val="19"/>
          <w:highlight w:val="white"/>
          <w:lang w:val="en-US"/>
        </w:rPr>
        <w:t xml:space="preserve"> sender, </w:t>
      </w:r>
      <w:r w:rsidRPr="00795B34">
        <w:rPr>
          <w:rFonts w:ascii="Consolas" w:hAnsi="Consolas" w:cs="Consolas"/>
          <w:color w:val="2B91AF"/>
          <w:sz w:val="19"/>
          <w:szCs w:val="19"/>
          <w:highlight w:val="white"/>
          <w:lang w:val="en-US"/>
        </w:rPr>
        <w:t>EventArgs</w:t>
      </w:r>
      <w:r w:rsidRPr="00795B34">
        <w:rPr>
          <w:rFonts w:ascii="Consolas" w:hAnsi="Consolas" w:cs="Consolas"/>
          <w:color w:val="000000"/>
          <w:sz w:val="19"/>
          <w:szCs w:val="19"/>
          <w:highlight w:val="white"/>
          <w:lang w:val="en-US"/>
        </w:rPr>
        <w:t xml:space="preserve"> e)</w:t>
      </w:r>
    </w:p>
    <w:p w14:paraId="7159E188" w14:textId="77777777" w:rsidR="002332D7" w:rsidRDefault="002332D7" w:rsidP="002332D7">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202E025D"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Tópico do Guia de Aplicações WEB:</w:t>
      </w:r>
    </w:p>
    <w:p w14:paraId="201D6940"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CSRF - Falsificação de solicitação entre sites</w:t>
      </w:r>
    </w:p>
    <w:p w14:paraId="235B9052" w14:textId="77777777" w:rsidR="002332D7" w:rsidRPr="00795B34" w:rsidRDefault="002332D7" w:rsidP="002332D7">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requestCookie = Request.Cookies[AntiXsrfTokenKey];</w:t>
      </w:r>
    </w:p>
    <w:p w14:paraId="0ABC6BFD"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Guid</w:t>
      </w:r>
      <w:r w:rsidRPr="00795B34">
        <w:rPr>
          <w:rFonts w:ascii="Consolas" w:hAnsi="Consolas" w:cs="Consolas"/>
          <w:color w:val="000000"/>
          <w:sz w:val="19"/>
          <w:szCs w:val="19"/>
          <w:highlight w:val="white"/>
          <w:lang w:val="en-US"/>
        </w:rPr>
        <w:t xml:space="preserve"> requestCookieGuidValue;</w:t>
      </w:r>
    </w:p>
    <w:p w14:paraId="79878659"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if</w:t>
      </w:r>
      <w:r w:rsidRPr="00795B34">
        <w:rPr>
          <w:rFonts w:ascii="Consolas" w:hAnsi="Consolas" w:cs="Consolas"/>
          <w:color w:val="000000"/>
          <w:sz w:val="19"/>
          <w:szCs w:val="19"/>
          <w:highlight w:val="white"/>
          <w:lang w:val="en-US"/>
        </w:rPr>
        <w:t xml:space="preserve"> (requestCookie != </w:t>
      </w:r>
      <w:r w:rsidRPr="00795B34">
        <w:rPr>
          <w:rFonts w:ascii="Consolas" w:hAnsi="Consolas" w:cs="Consolas"/>
          <w:color w:val="0000FF"/>
          <w:sz w:val="19"/>
          <w:szCs w:val="19"/>
          <w:highlight w:val="white"/>
          <w:lang w:val="en-US"/>
        </w:rPr>
        <w:t>null</w:t>
      </w:r>
      <w:r w:rsidRPr="00795B34">
        <w:rPr>
          <w:rFonts w:ascii="Consolas" w:hAnsi="Consolas" w:cs="Consolas"/>
          <w:color w:val="000000"/>
          <w:sz w:val="19"/>
          <w:szCs w:val="19"/>
          <w:highlight w:val="white"/>
          <w:lang w:val="en-US"/>
        </w:rPr>
        <w:t xml:space="preserve"> &amp;&amp; </w:t>
      </w:r>
      <w:r w:rsidRPr="00795B34">
        <w:rPr>
          <w:rFonts w:ascii="Consolas" w:hAnsi="Consolas" w:cs="Consolas"/>
          <w:color w:val="2B91AF"/>
          <w:sz w:val="19"/>
          <w:szCs w:val="19"/>
          <w:highlight w:val="white"/>
          <w:lang w:val="en-US"/>
        </w:rPr>
        <w:t>Guid</w:t>
      </w:r>
      <w:r w:rsidRPr="00795B34">
        <w:rPr>
          <w:rFonts w:ascii="Consolas" w:hAnsi="Consolas" w:cs="Consolas"/>
          <w:color w:val="000000"/>
          <w:sz w:val="19"/>
          <w:szCs w:val="19"/>
          <w:highlight w:val="white"/>
          <w:lang w:val="en-US"/>
        </w:rPr>
        <w:t xml:space="preserve">.TryParse(requestCookie.Value, </w:t>
      </w:r>
      <w:r w:rsidRPr="00795B34">
        <w:rPr>
          <w:rFonts w:ascii="Consolas" w:hAnsi="Consolas" w:cs="Consolas"/>
          <w:color w:val="0000FF"/>
          <w:sz w:val="19"/>
          <w:szCs w:val="19"/>
          <w:highlight w:val="white"/>
          <w:lang w:val="en-US"/>
        </w:rPr>
        <w:t>out</w:t>
      </w:r>
      <w:r w:rsidRPr="00795B34">
        <w:rPr>
          <w:rFonts w:ascii="Consolas" w:hAnsi="Consolas" w:cs="Consolas"/>
          <w:color w:val="000000"/>
          <w:sz w:val="19"/>
          <w:szCs w:val="19"/>
          <w:highlight w:val="white"/>
          <w:lang w:val="en-US"/>
        </w:rPr>
        <w:t xml:space="preserve"> requestCookieGuidValue))</w:t>
      </w:r>
    </w:p>
    <w:p w14:paraId="5F3A026F"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4F7C5123"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Use o token Anti-CSRF do cookie</w:t>
      </w:r>
    </w:p>
    <w:p w14:paraId="6F418C5F"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_antiXsrfTokenValue = requestCookie.Value;</w:t>
      </w:r>
    </w:p>
    <w:p w14:paraId="40B2FE7D"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Page.ViewStateUserKey = _antiXsrfTokenValue;</w:t>
      </w:r>
    </w:p>
    <w:p w14:paraId="2DD9E37E" w14:textId="77777777" w:rsidR="002332D7" w:rsidRDefault="002332D7" w:rsidP="002332D7">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1AF929B3"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3C17218"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42FA28"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Gera o novo token Anti-XSRF e grava no cookie</w:t>
      </w:r>
    </w:p>
    <w:p w14:paraId="1783988A" w14:textId="77777777" w:rsidR="002332D7" w:rsidRPr="00795B34" w:rsidRDefault="002332D7" w:rsidP="002332D7">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795B34">
        <w:rPr>
          <w:rFonts w:ascii="Consolas" w:hAnsi="Consolas" w:cs="Consolas"/>
          <w:color w:val="000000"/>
          <w:sz w:val="19"/>
          <w:szCs w:val="19"/>
          <w:highlight w:val="white"/>
          <w:lang w:val="en-US"/>
        </w:rPr>
        <w:t xml:space="preserve">_antiXsrfTokenValue = </w:t>
      </w:r>
      <w:r w:rsidRPr="00795B34">
        <w:rPr>
          <w:rFonts w:ascii="Consolas" w:hAnsi="Consolas" w:cs="Consolas"/>
          <w:color w:val="2B91AF"/>
          <w:sz w:val="19"/>
          <w:szCs w:val="19"/>
          <w:highlight w:val="white"/>
          <w:lang w:val="en-US"/>
        </w:rPr>
        <w:t>Guid</w:t>
      </w:r>
      <w:r w:rsidRPr="00795B34">
        <w:rPr>
          <w:rFonts w:ascii="Consolas" w:hAnsi="Consolas" w:cs="Consolas"/>
          <w:color w:val="000000"/>
          <w:sz w:val="19"/>
          <w:szCs w:val="19"/>
          <w:highlight w:val="white"/>
          <w:lang w:val="en-US"/>
        </w:rPr>
        <w:t>.NewGuid().ToString(</w:t>
      </w:r>
      <w:r w:rsidRPr="00795B34">
        <w:rPr>
          <w:rFonts w:ascii="Consolas" w:hAnsi="Consolas" w:cs="Consolas"/>
          <w:color w:val="A31515"/>
          <w:sz w:val="19"/>
          <w:szCs w:val="19"/>
          <w:highlight w:val="white"/>
          <w:lang w:val="en-US"/>
        </w:rPr>
        <w:t>"N"</w:t>
      </w:r>
      <w:r w:rsidRPr="00795B34">
        <w:rPr>
          <w:rFonts w:ascii="Consolas" w:hAnsi="Consolas" w:cs="Consolas"/>
          <w:color w:val="000000"/>
          <w:sz w:val="19"/>
          <w:szCs w:val="19"/>
          <w:highlight w:val="white"/>
          <w:lang w:val="en-US"/>
        </w:rPr>
        <w:t>);</w:t>
      </w:r>
    </w:p>
    <w:p w14:paraId="2E7FAEF7"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Page.ViewStateUserKey = _antiXsrfTokenValue;</w:t>
      </w:r>
    </w:p>
    <w:p w14:paraId="7368027C" w14:textId="77777777" w:rsidR="002332D7" w:rsidRPr="00795B34" w:rsidRDefault="002332D7" w:rsidP="002332D7">
      <w:pPr>
        <w:pStyle w:val="CodeBlock"/>
        <w:rPr>
          <w:rFonts w:ascii="Consolas" w:hAnsi="Consolas" w:cs="Consolas"/>
          <w:color w:val="000000"/>
          <w:sz w:val="19"/>
          <w:szCs w:val="19"/>
          <w:highlight w:val="white"/>
          <w:lang w:val="en-US"/>
        </w:rPr>
      </w:pPr>
    </w:p>
    <w:p w14:paraId="78343732"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responseCookie = </w:t>
      </w:r>
      <w:r w:rsidRPr="00795B34">
        <w:rPr>
          <w:rFonts w:ascii="Consolas" w:hAnsi="Consolas" w:cs="Consolas"/>
          <w:color w:val="0000FF"/>
          <w:sz w:val="19"/>
          <w:szCs w:val="19"/>
          <w:highlight w:val="white"/>
          <w:lang w:val="en-US"/>
        </w:rPr>
        <w:t>new</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HttpCookie</w:t>
      </w:r>
      <w:r w:rsidRPr="00795B34">
        <w:rPr>
          <w:rFonts w:ascii="Consolas" w:hAnsi="Consolas" w:cs="Consolas"/>
          <w:color w:val="000000"/>
          <w:sz w:val="19"/>
          <w:szCs w:val="19"/>
          <w:highlight w:val="white"/>
          <w:lang w:val="en-US"/>
        </w:rPr>
        <w:t>(AntiXsrfTokenKey)</w:t>
      </w:r>
    </w:p>
    <w:p w14:paraId="06366597"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6FE3FF09"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HttpOnly = </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w:t>
      </w:r>
    </w:p>
    <w:p w14:paraId="18BBEA6B"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Value = _antiXsrfTokenValue</w:t>
      </w:r>
    </w:p>
    <w:p w14:paraId="7C1CBEF1"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75D62CF7"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if</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FormsAuthentication</w:t>
      </w:r>
      <w:r w:rsidRPr="00795B34">
        <w:rPr>
          <w:rFonts w:ascii="Consolas" w:hAnsi="Consolas" w:cs="Consolas"/>
          <w:color w:val="000000"/>
          <w:sz w:val="19"/>
          <w:szCs w:val="19"/>
          <w:highlight w:val="white"/>
          <w:lang w:val="en-US"/>
        </w:rPr>
        <w:t>.RequireSSL &amp;&amp; Request.IsSecureConnection)</w:t>
      </w:r>
    </w:p>
    <w:p w14:paraId="34880507"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6135BCC6"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responseCookie.Secure = </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w:t>
      </w:r>
    </w:p>
    <w:p w14:paraId="6597F2F6"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1150AAF3"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Response.Cookies.Set(responseCookie);</w:t>
      </w:r>
    </w:p>
    <w:p w14:paraId="5EBAEF1D"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44740646" w14:textId="77777777" w:rsidR="002332D7" w:rsidRPr="00795B34" w:rsidRDefault="002332D7" w:rsidP="002332D7">
      <w:pPr>
        <w:pStyle w:val="CodeBlock"/>
        <w:rPr>
          <w:rFonts w:ascii="Consolas" w:hAnsi="Consolas" w:cs="Consolas"/>
          <w:color w:val="000000"/>
          <w:sz w:val="19"/>
          <w:szCs w:val="19"/>
          <w:highlight w:val="white"/>
          <w:lang w:val="en-US"/>
        </w:rPr>
      </w:pPr>
    </w:p>
    <w:p w14:paraId="322183FF"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Page.PreLoad += master_Page_PreLoad;</w:t>
      </w:r>
    </w:p>
    <w:p w14:paraId="4AD19BF0"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665818E8" w14:textId="77777777" w:rsidR="002332D7" w:rsidRPr="00795B34" w:rsidRDefault="002332D7" w:rsidP="002332D7">
      <w:pPr>
        <w:pStyle w:val="CodeBlock"/>
        <w:rPr>
          <w:rFonts w:ascii="Consolas" w:hAnsi="Consolas" w:cs="Consolas"/>
          <w:color w:val="000000"/>
          <w:sz w:val="19"/>
          <w:szCs w:val="19"/>
          <w:highlight w:val="white"/>
          <w:lang w:val="en-US"/>
        </w:rPr>
      </w:pPr>
    </w:p>
    <w:p w14:paraId="5CC06A80"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lastRenderedPageBreak/>
        <w:t xml:space="preserve">        </w:t>
      </w:r>
      <w:r w:rsidRPr="00795B34">
        <w:rPr>
          <w:rFonts w:ascii="Consolas" w:hAnsi="Consolas" w:cs="Consolas"/>
          <w:color w:val="0000FF"/>
          <w:sz w:val="19"/>
          <w:szCs w:val="19"/>
          <w:highlight w:val="white"/>
          <w:lang w:val="en-US"/>
        </w:rPr>
        <w:t>protected</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void</w:t>
      </w:r>
      <w:r w:rsidRPr="00795B34">
        <w:rPr>
          <w:rFonts w:ascii="Consolas" w:hAnsi="Consolas" w:cs="Consolas"/>
          <w:color w:val="000000"/>
          <w:sz w:val="19"/>
          <w:szCs w:val="19"/>
          <w:highlight w:val="white"/>
          <w:lang w:val="en-US"/>
        </w:rPr>
        <w:t xml:space="preserve"> master_Page_PreLoad(</w:t>
      </w:r>
      <w:r w:rsidRPr="00795B34">
        <w:rPr>
          <w:rFonts w:ascii="Consolas" w:hAnsi="Consolas" w:cs="Consolas"/>
          <w:color w:val="0000FF"/>
          <w:sz w:val="19"/>
          <w:szCs w:val="19"/>
          <w:highlight w:val="white"/>
          <w:lang w:val="en-US"/>
        </w:rPr>
        <w:t>object</w:t>
      </w:r>
      <w:r w:rsidRPr="00795B34">
        <w:rPr>
          <w:rFonts w:ascii="Consolas" w:hAnsi="Consolas" w:cs="Consolas"/>
          <w:color w:val="000000"/>
          <w:sz w:val="19"/>
          <w:szCs w:val="19"/>
          <w:highlight w:val="white"/>
          <w:lang w:val="en-US"/>
        </w:rPr>
        <w:t xml:space="preserve"> sender, </w:t>
      </w:r>
      <w:r w:rsidRPr="00795B34">
        <w:rPr>
          <w:rFonts w:ascii="Consolas" w:hAnsi="Consolas" w:cs="Consolas"/>
          <w:color w:val="2B91AF"/>
          <w:sz w:val="19"/>
          <w:szCs w:val="19"/>
          <w:highlight w:val="white"/>
          <w:lang w:val="en-US"/>
        </w:rPr>
        <w:t>EventArgs</w:t>
      </w:r>
      <w:r w:rsidRPr="00795B34">
        <w:rPr>
          <w:rFonts w:ascii="Consolas" w:hAnsi="Consolas" w:cs="Consolas"/>
          <w:color w:val="000000"/>
          <w:sz w:val="19"/>
          <w:szCs w:val="19"/>
          <w:highlight w:val="white"/>
          <w:lang w:val="en-US"/>
        </w:rPr>
        <w:t xml:space="preserve"> e)</w:t>
      </w:r>
    </w:p>
    <w:p w14:paraId="5CC291C1"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2F5E907A"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if</w:t>
      </w:r>
      <w:r w:rsidRPr="00795B34">
        <w:rPr>
          <w:rFonts w:ascii="Consolas" w:hAnsi="Consolas" w:cs="Consolas"/>
          <w:color w:val="000000"/>
          <w:sz w:val="19"/>
          <w:szCs w:val="19"/>
          <w:highlight w:val="white"/>
          <w:lang w:val="en-US"/>
        </w:rPr>
        <w:t xml:space="preserve"> (!IsPostBack)</w:t>
      </w:r>
    </w:p>
    <w:p w14:paraId="59D9595B"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0245EB61"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Atribui o token Anti-CSRF</w:t>
      </w:r>
    </w:p>
    <w:p w14:paraId="4F638A41"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ViewState[AntiXsrfTokenKey] = Page.ViewStateUserKey;</w:t>
      </w:r>
    </w:p>
    <w:p w14:paraId="38BBCB4A"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ViewState[AntiXsrfUserNameKey] = Context.User.Identity.Name ?? </w:t>
      </w:r>
      <w:r w:rsidRPr="00795B34">
        <w:rPr>
          <w:rFonts w:ascii="Consolas" w:hAnsi="Consolas" w:cs="Consolas"/>
          <w:color w:val="2B91AF"/>
          <w:sz w:val="19"/>
          <w:szCs w:val="19"/>
          <w:highlight w:val="white"/>
          <w:lang w:val="en-US"/>
        </w:rPr>
        <w:t>String</w:t>
      </w:r>
      <w:r w:rsidRPr="00795B34">
        <w:rPr>
          <w:rFonts w:ascii="Consolas" w:hAnsi="Consolas" w:cs="Consolas"/>
          <w:color w:val="000000"/>
          <w:sz w:val="19"/>
          <w:szCs w:val="19"/>
          <w:highlight w:val="white"/>
          <w:lang w:val="en-US"/>
        </w:rPr>
        <w:t>.Empty;</w:t>
      </w:r>
    </w:p>
    <w:p w14:paraId="1772A10A"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2398B73B"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else</w:t>
      </w:r>
    </w:p>
    <w:p w14:paraId="34BA078F"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5FC0CA78"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Valida o token Anti-CSRF</w:t>
      </w:r>
    </w:p>
    <w:p w14:paraId="02244F6A"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if</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)ViewState[AntiXsrfTokenKey] != _antiXsrfTokenValue</w:t>
      </w:r>
    </w:p>
    <w:p w14:paraId="4607459D"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 xml:space="preserve">)ViewState[AntiXsrfUserNameKey] != (Context.User.Identity.Name ?? </w:t>
      </w:r>
      <w:r w:rsidRPr="00795B34">
        <w:rPr>
          <w:rFonts w:ascii="Consolas" w:hAnsi="Consolas" w:cs="Consolas"/>
          <w:color w:val="2B91AF"/>
          <w:sz w:val="19"/>
          <w:szCs w:val="19"/>
          <w:highlight w:val="white"/>
          <w:lang w:val="en-US"/>
        </w:rPr>
        <w:t>String</w:t>
      </w:r>
      <w:r w:rsidRPr="00795B34">
        <w:rPr>
          <w:rFonts w:ascii="Consolas" w:hAnsi="Consolas" w:cs="Consolas"/>
          <w:color w:val="000000"/>
          <w:sz w:val="19"/>
          <w:szCs w:val="19"/>
          <w:highlight w:val="white"/>
          <w:lang w:val="en-US"/>
        </w:rPr>
        <w:t>.Empty))</w:t>
      </w:r>
    </w:p>
    <w:p w14:paraId="2006630B" w14:textId="77777777"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301260A8" w14:textId="296D5671" w:rsidR="002332D7" w:rsidRPr="00795B34" w:rsidRDefault="002332D7" w:rsidP="002332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throw</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new</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InvalidOperationException</w:t>
      </w:r>
      <w:r w:rsidRPr="00795B34">
        <w:rPr>
          <w:rFonts w:ascii="Consolas" w:hAnsi="Consolas" w:cs="Consolas"/>
          <w:color w:val="000000"/>
          <w:sz w:val="19"/>
          <w:szCs w:val="19"/>
          <w:highlight w:val="white"/>
          <w:lang w:val="en-US"/>
        </w:rPr>
        <w:t>(</w:t>
      </w:r>
      <w:r w:rsidRPr="00795B34">
        <w:rPr>
          <w:rFonts w:ascii="Consolas" w:hAnsi="Consolas" w:cs="Consolas"/>
          <w:color w:val="A31515"/>
          <w:sz w:val="19"/>
          <w:szCs w:val="19"/>
          <w:highlight w:val="white"/>
          <w:lang w:val="en-US"/>
        </w:rPr>
        <w:t>"Validação do token Anti-CSRF falhou."</w:t>
      </w:r>
      <w:r w:rsidRPr="00795B34">
        <w:rPr>
          <w:rFonts w:ascii="Consolas" w:hAnsi="Consolas" w:cs="Consolas"/>
          <w:color w:val="000000"/>
          <w:sz w:val="19"/>
          <w:szCs w:val="19"/>
          <w:highlight w:val="white"/>
          <w:lang w:val="en-US"/>
        </w:rPr>
        <w:t>);</w:t>
      </w:r>
    </w:p>
    <w:p w14:paraId="4C12E7B2" w14:textId="77777777" w:rsidR="002332D7" w:rsidRDefault="002332D7" w:rsidP="002332D7">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0C4F6944" w14:textId="77777777" w:rsidR="002332D7" w:rsidRDefault="002332D7" w:rsidP="002332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9ABB4C" w14:textId="5D8601C2" w:rsidR="00B554D7" w:rsidRDefault="002332D7" w:rsidP="002332D7">
      <w:pPr>
        <w:pStyle w:val="CodeBlock"/>
        <w:rPr>
          <w:rFonts w:ascii="Times New Roman" w:eastAsia="Times New Roman" w:hAnsi="Times New Roman" w:cs="Times New Roman"/>
          <w:color w:val="333333"/>
          <w:sz w:val="20"/>
          <w:szCs w:val="20"/>
          <w:lang w:eastAsia="pt-BR"/>
        </w:rPr>
      </w:pPr>
      <w:r>
        <w:rPr>
          <w:rFonts w:ascii="Consolas" w:hAnsi="Consolas" w:cs="Consolas"/>
          <w:color w:val="000000"/>
          <w:sz w:val="19"/>
          <w:szCs w:val="19"/>
          <w:highlight w:val="white"/>
        </w:rPr>
        <w:t xml:space="preserve">        }</w:t>
      </w:r>
    </w:p>
    <w:p w14:paraId="6F87AE32" w14:textId="56CB2E2A" w:rsidR="005A08D1" w:rsidRDefault="005A08D1" w:rsidP="5B934592">
      <w:pPr>
        <w:pStyle w:val="Legenda"/>
        <w:rPr>
          <w:rFonts w:ascii="Times New Roman" w:eastAsia="Times New Roman" w:hAnsi="Times New Roman" w:cs="Times New Roman"/>
          <w:color w:val="333333"/>
          <w:sz w:val="20"/>
          <w:szCs w:val="20"/>
          <w:lang w:eastAsia="pt-BR"/>
        </w:rPr>
      </w:pPr>
      <w:bookmarkStart w:id="380" w:name="_Toc372544173"/>
      <w:r>
        <w:t xml:space="preserve">Listagem </w:t>
      </w:r>
      <w:r>
        <w:fldChar w:fldCharType="begin"/>
      </w:r>
      <w:r>
        <w:instrText xml:space="preserve"> SEQ Listagem \* ARABIC </w:instrText>
      </w:r>
      <w:r>
        <w:fldChar w:fldCharType="separate"/>
      </w:r>
      <w:r w:rsidR="00A551CF">
        <w:rPr>
          <w:noProof/>
        </w:rPr>
        <w:t>51</w:t>
      </w:r>
      <w:r>
        <w:fldChar w:fldCharType="end"/>
      </w:r>
      <w:r>
        <w:t xml:space="preserve"> Exemplo de trecho de código que evita ataque de CSRF</w:t>
      </w:r>
      <w:bookmarkEnd w:id="380"/>
    </w:p>
    <w:p w14:paraId="6B4AB876" w14:textId="77777777" w:rsidR="00BA39B1" w:rsidRPr="00795B34" w:rsidRDefault="00BA39B1" w:rsidP="5B934592">
      <w:pPr>
        <w:spacing w:before="0" w:after="0" w:line="240" w:lineRule="auto"/>
        <w:rPr>
          <w:sz w:val="20"/>
          <w:szCs w:val="20"/>
        </w:rPr>
      </w:pPr>
    </w:p>
    <w:p w14:paraId="41D6321D" w14:textId="21F7285D" w:rsidR="006B1A65" w:rsidRPr="00795B34" w:rsidRDefault="006B1A65" w:rsidP="5B934592">
      <w:pPr>
        <w:pStyle w:val="NoteTitle"/>
      </w:pPr>
      <w:r w:rsidRPr="00795B34">
        <w:t>EnableViewStateMac</w:t>
      </w:r>
    </w:p>
    <w:p w14:paraId="514D6A63" w14:textId="1EB93882" w:rsidR="006B1A65" w:rsidRDefault="00C16985" w:rsidP="5B934592">
      <w:pPr>
        <w:pStyle w:val="Note"/>
      </w:pPr>
      <w:r>
        <w:t>No ASP.NET Web Forms, c</w:t>
      </w:r>
      <w:r w:rsidR="006B1A65">
        <w:t>ertifique-se de</w:t>
      </w:r>
      <w:r w:rsidR="00CD1B67">
        <w:t xml:space="preserve"> que</w:t>
      </w:r>
      <w:r w:rsidR="006B1A65">
        <w:t xml:space="preserve"> a propriedade de @Page </w:t>
      </w:r>
      <w:r w:rsidR="006B1A65" w:rsidRPr="00C73E95">
        <w:rPr>
          <w:b/>
          <w:i/>
        </w:rPr>
        <w:t>EnableViewStateMac</w:t>
      </w:r>
      <w:r w:rsidR="006B1A65">
        <w:t xml:space="preserve"> não esteja inadvertidamente desabilitada. Seu valor default é true. Essa propriedade</w:t>
      </w:r>
      <w:r w:rsidR="00C861BB">
        <w:t xml:space="preserve">, em conjunto com a atribuição de </w:t>
      </w:r>
      <w:r w:rsidR="00C861BB" w:rsidRPr="00C861BB">
        <w:rPr>
          <w:b/>
          <w:i/>
        </w:rPr>
        <w:t>Page.ViewStateUserKey</w:t>
      </w:r>
      <w:r w:rsidR="00C861BB">
        <w:t>,</w:t>
      </w:r>
      <w:r w:rsidR="006B1A65">
        <w:t xml:space="preserve"> também ajuda a prevenir ataque de CSRF.</w:t>
      </w:r>
    </w:p>
    <w:p w14:paraId="44CBB009" w14:textId="77777777" w:rsidR="00C73E95" w:rsidRDefault="00C73E95" w:rsidP="5B934592">
      <w:pPr>
        <w:spacing w:before="0" w:after="200"/>
      </w:pPr>
    </w:p>
    <w:p w14:paraId="71BA8985" w14:textId="4038D478" w:rsidR="00776ED7" w:rsidRDefault="002636D1" w:rsidP="5B934592">
      <w:pPr>
        <w:spacing w:before="0" w:after="200"/>
      </w:pPr>
      <w:r>
        <w:t xml:space="preserve">No </w:t>
      </w:r>
      <w:r w:rsidRPr="002636D1">
        <w:rPr>
          <w:b/>
        </w:rPr>
        <w:t>ASP.NET MVC</w:t>
      </w:r>
      <w:r>
        <w:t>, a mesma proteção pode ser alcançada através do exemplo abaixo:</w:t>
      </w:r>
    </w:p>
    <w:p w14:paraId="658830BD" w14:textId="77777777" w:rsidR="002636D1" w:rsidRPr="002636D1" w:rsidRDefault="002636D1" w:rsidP="002636D1">
      <w:pPr>
        <w:pStyle w:val="CodeBlock"/>
        <w:rPr>
          <w:rFonts w:ascii="Consolas" w:hAnsi="Consolas" w:cs="Consolas"/>
          <w:sz w:val="19"/>
          <w:szCs w:val="19"/>
          <w:highlight w:val="white"/>
        </w:rPr>
      </w:pPr>
      <w:r w:rsidRPr="002636D1">
        <w:rPr>
          <w:rFonts w:ascii="Consolas" w:hAnsi="Consolas" w:cs="Consolas"/>
          <w:sz w:val="19"/>
          <w:szCs w:val="19"/>
          <w:highlight w:val="yellow"/>
        </w:rPr>
        <w:t>@</w:t>
      </w:r>
      <w:r w:rsidRPr="002636D1">
        <w:rPr>
          <w:rFonts w:ascii="Consolas" w:hAnsi="Consolas" w:cs="Consolas"/>
          <w:color w:val="0000FF"/>
          <w:sz w:val="19"/>
          <w:szCs w:val="19"/>
          <w:highlight w:val="white"/>
        </w:rPr>
        <w:t>using</w:t>
      </w:r>
      <w:r w:rsidRPr="002636D1">
        <w:rPr>
          <w:rFonts w:ascii="Consolas" w:hAnsi="Consolas" w:cs="Consolas"/>
          <w:sz w:val="19"/>
          <w:szCs w:val="19"/>
          <w:highlight w:val="white"/>
        </w:rPr>
        <w:t xml:space="preserve"> (Html.BeginForm())</w:t>
      </w:r>
    </w:p>
    <w:p w14:paraId="34C2AC16" w14:textId="77777777" w:rsidR="002636D1" w:rsidRPr="002636D1" w:rsidRDefault="002636D1" w:rsidP="002636D1">
      <w:pPr>
        <w:pStyle w:val="CodeBlock"/>
        <w:rPr>
          <w:rFonts w:ascii="Consolas" w:hAnsi="Consolas" w:cs="Consolas"/>
          <w:sz w:val="19"/>
          <w:szCs w:val="19"/>
          <w:highlight w:val="white"/>
        </w:rPr>
      </w:pPr>
      <w:r w:rsidRPr="002636D1">
        <w:rPr>
          <w:rFonts w:ascii="Consolas" w:hAnsi="Consolas" w:cs="Consolas"/>
          <w:sz w:val="19"/>
          <w:szCs w:val="19"/>
          <w:highlight w:val="white"/>
        </w:rPr>
        <w:t>{</w:t>
      </w:r>
    </w:p>
    <w:p w14:paraId="2B509146" w14:textId="77777777" w:rsidR="002636D1" w:rsidRPr="002636D1" w:rsidRDefault="002636D1" w:rsidP="002636D1">
      <w:pPr>
        <w:pStyle w:val="CodeBlock"/>
        <w:rPr>
          <w:rFonts w:ascii="Consolas" w:hAnsi="Consolas" w:cs="Consolas"/>
          <w:sz w:val="19"/>
          <w:szCs w:val="19"/>
          <w:highlight w:val="white"/>
        </w:rPr>
      </w:pPr>
      <w:r w:rsidRPr="002636D1">
        <w:rPr>
          <w:rFonts w:ascii="Consolas" w:hAnsi="Consolas" w:cs="Consolas"/>
          <w:sz w:val="19"/>
          <w:szCs w:val="19"/>
          <w:highlight w:val="white"/>
        </w:rPr>
        <w:t xml:space="preserve">    </w:t>
      </w:r>
      <w:r w:rsidRPr="002636D1">
        <w:rPr>
          <w:rFonts w:ascii="Consolas" w:hAnsi="Consolas" w:cs="Consolas"/>
          <w:sz w:val="19"/>
          <w:szCs w:val="19"/>
          <w:highlight w:val="yellow"/>
        </w:rPr>
        <w:t>@</w:t>
      </w:r>
      <w:r w:rsidRPr="002636D1">
        <w:rPr>
          <w:rFonts w:ascii="Consolas" w:hAnsi="Consolas" w:cs="Consolas"/>
          <w:sz w:val="19"/>
          <w:szCs w:val="19"/>
          <w:highlight w:val="white"/>
        </w:rPr>
        <w:t xml:space="preserve">Html.AntiForgeryToken() </w:t>
      </w:r>
      <w:r w:rsidRPr="002636D1">
        <w:rPr>
          <w:rFonts w:ascii="Consolas" w:hAnsi="Consolas" w:cs="Consolas"/>
          <w:color w:val="008000"/>
          <w:sz w:val="19"/>
          <w:szCs w:val="19"/>
          <w:highlight w:val="white"/>
        </w:rPr>
        <w:t>//esse metodo gera uma chave unica para o formulario que será validada no post do mesmo pelo atributo [ValidateAntiForgeryToken]</w:t>
      </w:r>
    </w:p>
    <w:p w14:paraId="1E9209BB" w14:textId="638C0B4C" w:rsidR="002636D1" w:rsidRDefault="002636D1" w:rsidP="002636D1">
      <w:pPr>
        <w:pStyle w:val="Legenda"/>
        <w:rPr>
          <w:rFonts w:ascii="Times New Roman" w:eastAsia="Times New Roman" w:hAnsi="Times New Roman" w:cs="Times New Roman"/>
          <w:color w:val="333333"/>
          <w:sz w:val="20"/>
          <w:szCs w:val="20"/>
          <w:lang w:eastAsia="pt-BR"/>
        </w:rPr>
      </w:pPr>
      <w:bookmarkStart w:id="381" w:name="_Toc372544174"/>
      <w:r>
        <w:t xml:space="preserve">Listagem </w:t>
      </w:r>
      <w:r>
        <w:fldChar w:fldCharType="begin"/>
      </w:r>
      <w:r>
        <w:instrText xml:space="preserve"> SEQ Listagem \* ARABIC </w:instrText>
      </w:r>
      <w:r>
        <w:fldChar w:fldCharType="separate"/>
      </w:r>
      <w:r w:rsidR="00A551CF">
        <w:rPr>
          <w:noProof/>
        </w:rPr>
        <w:t>52</w:t>
      </w:r>
      <w:r>
        <w:fldChar w:fldCharType="end"/>
      </w:r>
      <w:r>
        <w:t xml:space="preserve"> Exemplo de trecho de código que evita ataque de CSRF no MVC</w:t>
      </w:r>
      <w:bookmarkEnd w:id="381"/>
    </w:p>
    <w:p w14:paraId="2C75D9FF" w14:textId="77777777" w:rsidR="002636D1" w:rsidRDefault="002636D1" w:rsidP="5B934592">
      <w:pPr>
        <w:spacing w:before="0" w:after="200"/>
      </w:pPr>
    </w:p>
    <w:p w14:paraId="25191F16" w14:textId="77777777" w:rsidR="002636D1" w:rsidRDefault="002636D1" w:rsidP="5B934592">
      <w:pPr>
        <w:spacing w:before="0" w:after="200"/>
      </w:pPr>
    </w:p>
    <w:p w14:paraId="0E9A3D93" w14:textId="6EB7E01C" w:rsidR="002636D1" w:rsidRDefault="002636D1" w:rsidP="5B934592">
      <w:pPr>
        <w:spacing w:before="0" w:after="200"/>
      </w:pPr>
      <w:r>
        <w:lastRenderedPageBreak/>
        <w:t>E o Controlador correspondente deve implementar a decoração [ValidateAntiForgeryToken] conforme demonstrado a seguir:</w:t>
      </w:r>
    </w:p>
    <w:p w14:paraId="3D822FAC" w14:textId="77777777" w:rsidR="002636D1" w:rsidRPr="00795B34" w:rsidRDefault="002636D1" w:rsidP="002636D1">
      <w:pPr>
        <w:pStyle w:val="CodeBlock"/>
        <w:rPr>
          <w:rFonts w:ascii="Consolas" w:hAnsi="Consolas" w:cs="Consolas"/>
          <w:highlight w:val="white"/>
          <w:lang w:val="en-US"/>
        </w:rPr>
      </w:pPr>
      <w:r w:rsidRPr="002636D1">
        <w:rPr>
          <w:rFonts w:ascii="Consolas" w:hAnsi="Consolas" w:cs="Consolas"/>
          <w:highlight w:val="white"/>
        </w:rPr>
        <w:t xml:space="preserve">        </w:t>
      </w:r>
      <w:r w:rsidRPr="00795B34">
        <w:rPr>
          <w:rFonts w:ascii="Consolas" w:hAnsi="Consolas" w:cs="Consolas"/>
          <w:highlight w:val="white"/>
          <w:lang w:val="en-US"/>
        </w:rPr>
        <w:t>[</w:t>
      </w:r>
      <w:r w:rsidRPr="00795B34">
        <w:rPr>
          <w:rFonts w:ascii="Consolas" w:hAnsi="Consolas" w:cs="Consolas"/>
          <w:color w:val="2B91AF"/>
          <w:highlight w:val="white"/>
          <w:lang w:val="en-US"/>
        </w:rPr>
        <w:t>HttpPost</w:t>
      </w:r>
      <w:r w:rsidRPr="00795B34">
        <w:rPr>
          <w:rFonts w:ascii="Consolas" w:hAnsi="Consolas" w:cs="Consolas"/>
          <w:highlight w:val="white"/>
          <w:lang w:val="en-US"/>
        </w:rPr>
        <w:t>]</w:t>
      </w:r>
    </w:p>
    <w:p w14:paraId="466BAAEE" w14:textId="77777777" w:rsidR="002636D1" w:rsidRPr="00795B34" w:rsidRDefault="002636D1" w:rsidP="002636D1">
      <w:pPr>
        <w:pStyle w:val="CodeBlock"/>
        <w:rPr>
          <w:rFonts w:ascii="Consolas" w:hAnsi="Consolas" w:cs="Consolas"/>
          <w:highlight w:val="white"/>
          <w:lang w:val="en-US"/>
        </w:rPr>
      </w:pPr>
      <w:r w:rsidRPr="00795B34">
        <w:rPr>
          <w:rFonts w:ascii="Consolas" w:hAnsi="Consolas" w:cs="Consolas"/>
          <w:highlight w:val="white"/>
          <w:lang w:val="en-US"/>
        </w:rPr>
        <w:t xml:space="preserve">        [</w:t>
      </w:r>
      <w:r w:rsidRPr="00795B34">
        <w:rPr>
          <w:rFonts w:ascii="Consolas" w:hAnsi="Consolas" w:cs="Consolas"/>
          <w:color w:val="2B91AF"/>
          <w:highlight w:val="white"/>
          <w:lang w:val="en-US"/>
        </w:rPr>
        <w:t>ValidateAntiForgeryToken</w:t>
      </w:r>
      <w:r w:rsidRPr="00795B34">
        <w:rPr>
          <w:rFonts w:ascii="Consolas" w:hAnsi="Consolas" w:cs="Consolas"/>
          <w:highlight w:val="white"/>
          <w:lang w:val="en-US"/>
        </w:rPr>
        <w:t>]</w:t>
      </w:r>
    </w:p>
    <w:p w14:paraId="2B89574F" w14:textId="77777777" w:rsidR="002636D1" w:rsidRPr="00795B34" w:rsidRDefault="002636D1" w:rsidP="002636D1">
      <w:pPr>
        <w:pStyle w:val="CodeBlock"/>
        <w:rPr>
          <w:rFonts w:ascii="Consolas" w:hAnsi="Consolas" w:cs="Consolas"/>
          <w:highlight w:val="white"/>
          <w:lang w:val="en-US"/>
        </w:rPr>
      </w:pPr>
      <w:r w:rsidRPr="00795B34">
        <w:rPr>
          <w:rFonts w:ascii="Consolas" w:hAnsi="Consolas" w:cs="Consolas"/>
          <w:highlight w:val="white"/>
          <w:lang w:val="en-US"/>
        </w:rPr>
        <w:t xml:space="preserve">        </w:t>
      </w:r>
      <w:r w:rsidRPr="00795B34">
        <w:rPr>
          <w:rFonts w:ascii="Consolas" w:hAnsi="Consolas" w:cs="Consolas"/>
          <w:color w:val="0000FF"/>
          <w:highlight w:val="white"/>
          <w:lang w:val="en-US"/>
        </w:rPr>
        <w:t>public</w:t>
      </w:r>
      <w:r w:rsidRPr="00795B34">
        <w:rPr>
          <w:rFonts w:ascii="Consolas" w:hAnsi="Consolas" w:cs="Consolas"/>
          <w:highlight w:val="white"/>
          <w:lang w:val="en-US"/>
        </w:rPr>
        <w:t xml:space="preserve"> </w:t>
      </w:r>
      <w:r w:rsidRPr="00795B34">
        <w:rPr>
          <w:rFonts w:ascii="Consolas" w:hAnsi="Consolas" w:cs="Consolas"/>
          <w:color w:val="2B91AF"/>
          <w:highlight w:val="white"/>
          <w:lang w:val="en-US"/>
        </w:rPr>
        <w:t>ActionResult</w:t>
      </w:r>
      <w:r w:rsidRPr="00795B34">
        <w:rPr>
          <w:rFonts w:ascii="Consolas" w:hAnsi="Consolas" w:cs="Consolas"/>
          <w:highlight w:val="white"/>
          <w:lang w:val="en-US"/>
        </w:rPr>
        <w:t xml:space="preserve"> AntiCSRF(</w:t>
      </w:r>
      <w:r w:rsidRPr="00795B34">
        <w:rPr>
          <w:rFonts w:ascii="Consolas" w:hAnsi="Consolas" w:cs="Consolas"/>
          <w:color w:val="2B91AF"/>
          <w:highlight w:val="white"/>
          <w:lang w:val="en-US"/>
        </w:rPr>
        <w:t>FormCollection</w:t>
      </w:r>
      <w:r w:rsidRPr="00795B34">
        <w:rPr>
          <w:rFonts w:ascii="Consolas" w:hAnsi="Consolas" w:cs="Consolas"/>
          <w:highlight w:val="white"/>
          <w:lang w:val="en-US"/>
        </w:rPr>
        <w:t xml:space="preserve"> form)</w:t>
      </w:r>
    </w:p>
    <w:p w14:paraId="4EE74C49" w14:textId="77777777" w:rsidR="002636D1" w:rsidRPr="002636D1" w:rsidRDefault="002636D1" w:rsidP="002636D1">
      <w:pPr>
        <w:pStyle w:val="CodeBlock"/>
        <w:rPr>
          <w:rFonts w:ascii="Consolas" w:hAnsi="Consolas" w:cs="Consolas"/>
          <w:highlight w:val="white"/>
        </w:rPr>
      </w:pPr>
      <w:r w:rsidRPr="00795B34">
        <w:rPr>
          <w:rFonts w:ascii="Consolas" w:hAnsi="Consolas" w:cs="Consolas"/>
          <w:highlight w:val="white"/>
          <w:lang w:val="en-US"/>
        </w:rPr>
        <w:t xml:space="preserve">        </w:t>
      </w:r>
      <w:r w:rsidRPr="002636D1">
        <w:rPr>
          <w:rFonts w:ascii="Consolas" w:hAnsi="Consolas" w:cs="Consolas"/>
          <w:highlight w:val="white"/>
        </w:rPr>
        <w:t>{</w:t>
      </w:r>
    </w:p>
    <w:p w14:paraId="1A667D84" w14:textId="77777777" w:rsidR="002636D1" w:rsidRPr="002636D1" w:rsidRDefault="002636D1" w:rsidP="002636D1">
      <w:pPr>
        <w:pStyle w:val="CodeBlock"/>
        <w:rPr>
          <w:rFonts w:ascii="Consolas" w:hAnsi="Consolas" w:cs="Consolas"/>
          <w:highlight w:val="white"/>
        </w:rPr>
      </w:pPr>
      <w:r w:rsidRPr="002636D1">
        <w:rPr>
          <w:rFonts w:ascii="Consolas" w:hAnsi="Consolas" w:cs="Consolas"/>
          <w:highlight w:val="white"/>
        </w:rPr>
        <w:t xml:space="preserve">            </w:t>
      </w:r>
      <w:r w:rsidRPr="002636D1">
        <w:rPr>
          <w:rFonts w:ascii="Consolas" w:hAnsi="Consolas" w:cs="Consolas"/>
          <w:color w:val="0000FF"/>
          <w:highlight w:val="white"/>
        </w:rPr>
        <w:t>return</w:t>
      </w:r>
      <w:r w:rsidRPr="002636D1">
        <w:rPr>
          <w:rFonts w:ascii="Consolas" w:hAnsi="Consolas" w:cs="Consolas"/>
          <w:highlight w:val="white"/>
        </w:rPr>
        <w:t xml:space="preserve"> View();</w:t>
      </w:r>
    </w:p>
    <w:p w14:paraId="4FCA5EDD" w14:textId="68E9E121" w:rsidR="002636D1" w:rsidRPr="002636D1" w:rsidRDefault="002636D1" w:rsidP="002636D1">
      <w:pPr>
        <w:pStyle w:val="CodeBlock"/>
        <w:rPr>
          <w:rFonts w:ascii="Consolas" w:hAnsi="Consolas" w:cs="Consolas"/>
        </w:rPr>
      </w:pPr>
      <w:r w:rsidRPr="002636D1">
        <w:rPr>
          <w:rFonts w:ascii="Consolas" w:hAnsi="Consolas" w:cs="Consolas"/>
          <w:highlight w:val="white"/>
        </w:rPr>
        <w:t xml:space="preserve">        }</w:t>
      </w:r>
    </w:p>
    <w:p w14:paraId="6116B7ED" w14:textId="237C32DC" w:rsidR="002636D1" w:rsidRDefault="002636D1" w:rsidP="002636D1">
      <w:pPr>
        <w:pStyle w:val="Legenda"/>
        <w:rPr>
          <w:rFonts w:ascii="Times New Roman" w:eastAsia="Times New Roman" w:hAnsi="Times New Roman" w:cs="Times New Roman"/>
          <w:color w:val="333333"/>
          <w:sz w:val="20"/>
          <w:szCs w:val="20"/>
          <w:lang w:eastAsia="pt-BR"/>
        </w:rPr>
      </w:pPr>
      <w:bookmarkStart w:id="382" w:name="_Toc372544175"/>
      <w:r>
        <w:t xml:space="preserve">Listagem </w:t>
      </w:r>
      <w:r>
        <w:fldChar w:fldCharType="begin"/>
      </w:r>
      <w:r>
        <w:instrText xml:space="preserve"> SEQ Listagem \* ARABIC </w:instrText>
      </w:r>
      <w:r>
        <w:fldChar w:fldCharType="separate"/>
      </w:r>
      <w:r w:rsidR="00A551CF">
        <w:rPr>
          <w:noProof/>
        </w:rPr>
        <w:t>53</w:t>
      </w:r>
      <w:r>
        <w:fldChar w:fldCharType="end"/>
      </w:r>
      <w:r>
        <w:t xml:space="preserve"> Exemplo de controlador MVC que implementa a decoração [ValidateAntiForgeryToken]</w:t>
      </w:r>
      <w:bookmarkEnd w:id="382"/>
    </w:p>
    <w:p w14:paraId="7967727A" w14:textId="77777777" w:rsidR="002636D1" w:rsidRDefault="002636D1">
      <w:pPr>
        <w:spacing w:before="0" w:after="200"/>
      </w:pPr>
    </w:p>
    <w:p w14:paraId="5375A4F8" w14:textId="77777777" w:rsidR="002636D1" w:rsidRDefault="002636D1">
      <w:pPr>
        <w:spacing w:before="0" w:after="200"/>
      </w:pPr>
    </w:p>
    <w:p w14:paraId="11483B09" w14:textId="77777777" w:rsidR="00776ED7" w:rsidRDefault="00776ED7">
      <w:pPr>
        <w:spacing w:before="0" w:after="200"/>
      </w:pPr>
      <w:r>
        <w:br w:type="page"/>
      </w:r>
    </w:p>
    <w:p w14:paraId="66AD6BD3" w14:textId="2F609A63" w:rsidR="0072765B" w:rsidRDefault="0072765B" w:rsidP="0072765B">
      <w:pPr>
        <w:pStyle w:val="Heading3Numbered"/>
      </w:pPr>
      <w:bookmarkStart w:id="383" w:name="_Toc372543997"/>
      <w:r>
        <w:lastRenderedPageBreak/>
        <w:t>Não use o atributo [ValidateInput(false)] indiscriminadamente</w:t>
      </w:r>
      <w:bookmarkEnd w:id="383"/>
    </w:p>
    <w:p w14:paraId="260E77DD" w14:textId="38E4EAA7" w:rsidR="0072765B" w:rsidRPr="00FD7FCB" w:rsidRDefault="0072765B" w:rsidP="0072765B">
      <w:pPr>
        <w:rPr>
          <w:b/>
        </w:rPr>
      </w:pPr>
      <w:r w:rsidRPr="00FD7FCB">
        <w:rPr>
          <w:b/>
        </w:rPr>
        <w:t>Aplica-se a: MVC</w:t>
      </w:r>
    </w:p>
    <w:p w14:paraId="14191694" w14:textId="0C0D35EE" w:rsidR="0072765B" w:rsidRDefault="0072765B" w:rsidP="0072765B">
      <w:r>
        <w:t xml:space="preserve">Este é um atributo </w:t>
      </w:r>
      <w:r w:rsidR="00362949">
        <w:t>definido no</w:t>
      </w:r>
      <w:r>
        <w:t xml:space="preserve"> controlador que permite ou não o envio de tags html para </w:t>
      </w:r>
      <w:r w:rsidR="00362949">
        <w:t>ele</w:t>
      </w:r>
      <w:r>
        <w:t>. Este atributo possui dois valores: true (verdadeiro) e false (falso).</w:t>
      </w:r>
    </w:p>
    <w:p w14:paraId="00E1711F" w14:textId="4FD4E4CD" w:rsidR="0072765B" w:rsidRDefault="0072765B" w:rsidP="0072765B">
      <w:r>
        <w:t>Se verdadeiro (ou não estiver informado</w:t>
      </w:r>
      <w:r w:rsidR="00362949">
        <w:t>, pois é o default</w:t>
      </w:r>
      <w:r>
        <w:t>), significa que o post de tags html não ser</w:t>
      </w:r>
      <w:r w:rsidR="00362949">
        <w:t>ão</w:t>
      </w:r>
      <w:r>
        <w:t xml:space="preserve"> permitido</w:t>
      </w:r>
      <w:r w:rsidR="00362949">
        <w:t>s</w:t>
      </w:r>
      <w:r>
        <w:t xml:space="preserve"> e um erro será disparado.</w:t>
      </w:r>
    </w:p>
    <w:p w14:paraId="21EC8C26" w14:textId="68117D2F" w:rsidR="00BC63E3" w:rsidRDefault="0072765B" w:rsidP="0072765B">
      <w:r>
        <w:t>Se falso, significa que o post de tags html pode</w:t>
      </w:r>
      <w:r w:rsidR="00362949">
        <w:t>m</w:t>
      </w:r>
      <w:r>
        <w:t xml:space="preserve"> ser </w:t>
      </w:r>
      <w:r w:rsidR="00362949">
        <w:t>feitos</w:t>
      </w:r>
      <w:r>
        <w:t xml:space="preserve"> para o controller.</w:t>
      </w:r>
    </w:p>
    <w:p w14:paraId="4FED88F3" w14:textId="090BDFBC" w:rsidR="00BC63E3" w:rsidRDefault="00BC63E3" w:rsidP="0072765B">
      <w:r>
        <w:t>Apenas use esse atributo se precisar receber tags html no controlador e seja criterioso pois ele pode dar margem à ataque de XSS. Veja o tópico respectivo</w:t>
      </w:r>
      <w:r w:rsidR="008A2B3D">
        <w:t xml:space="preserve"> sobre XSS</w:t>
      </w:r>
      <w:r>
        <w:t xml:space="preserve"> para </w:t>
      </w:r>
      <w:r w:rsidR="00362949">
        <w:t>mais informações.</w:t>
      </w:r>
    </w:p>
    <w:p w14:paraId="105379FA" w14:textId="77777777" w:rsidR="00BC63E3" w:rsidRPr="00A97447" w:rsidRDefault="00BC63E3" w:rsidP="00BC63E3">
      <w:pPr>
        <w:pStyle w:val="CodeBlock"/>
        <w:rPr>
          <w:b/>
          <w:highlight w:val="white"/>
        </w:rPr>
      </w:pPr>
      <w:r w:rsidRPr="00A97447">
        <w:rPr>
          <w:b/>
          <w:highlight w:val="white"/>
        </w:rPr>
        <w:t xml:space="preserve">        [</w:t>
      </w:r>
      <w:r w:rsidRPr="00A97447">
        <w:rPr>
          <w:b/>
          <w:color w:val="2B91AF"/>
          <w:highlight w:val="white"/>
        </w:rPr>
        <w:t>ValidateInput</w:t>
      </w:r>
      <w:r w:rsidRPr="00A97447">
        <w:rPr>
          <w:b/>
          <w:highlight w:val="white"/>
        </w:rPr>
        <w:t>(</w:t>
      </w:r>
      <w:r w:rsidRPr="00A97447">
        <w:rPr>
          <w:b/>
          <w:color w:val="0000FF"/>
          <w:highlight w:val="white"/>
        </w:rPr>
        <w:t>false</w:t>
      </w:r>
      <w:r w:rsidRPr="00A97447">
        <w:rPr>
          <w:b/>
          <w:highlight w:val="white"/>
        </w:rPr>
        <w:t>)]</w:t>
      </w:r>
    </w:p>
    <w:p w14:paraId="6D7B237D" w14:textId="77777777" w:rsidR="00BC63E3" w:rsidRPr="004834E3" w:rsidRDefault="00BC63E3" w:rsidP="00BC63E3">
      <w:pPr>
        <w:pStyle w:val="CodeBlock"/>
        <w:rPr>
          <w:highlight w:val="white"/>
          <w:lang w:val="en-US"/>
        </w:rPr>
      </w:pPr>
      <w:r>
        <w:rPr>
          <w:highlight w:val="white"/>
        </w:rPr>
        <w:t xml:space="preserve">        </w:t>
      </w:r>
      <w:r w:rsidRPr="004834E3">
        <w:rPr>
          <w:highlight w:val="white"/>
          <w:lang w:val="en-US"/>
        </w:rPr>
        <w:t>[</w:t>
      </w:r>
      <w:r w:rsidRPr="004834E3">
        <w:rPr>
          <w:color w:val="2B91AF"/>
          <w:highlight w:val="white"/>
          <w:lang w:val="en-US"/>
        </w:rPr>
        <w:t>HttpPost</w:t>
      </w:r>
      <w:r w:rsidRPr="004834E3">
        <w:rPr>
          <w:highlight w:val="white"/>
          <w:lang w:val="en-US"/>
        </w:rPr>
        <w:t>]</w:t>
      </w:r>
    </w:p>
    <w:p w14:paraId="280D710A" w14:textId="77777777" w:rsidR="00BC63E3" w:rsidRPr="004834E3" w:rsidRDefault="00BC63E3" w:rsidP="00BC63E3">
      <w:pPr>
        <w:pStyle w:val="CodeBlock"/>
        <w:rPr>
          <w:highlight w:val="white"/>
          <w:lang w:val="en-US"/>
        </w:rPr>
      </w:pPr>
      <w:r w:rsidRPr="004834E3">
        <w:rPr>
          <w:highlight w:val="white"/>
          <w:lang w:val="en-US"/>
        </w:rPr>
        <w:t xml:space="preserve">        </w:t>
      </w:r>
      <w:r w:rsidRPr="004834E3">
        <w:rPr>
          <w:color w:val="0000FF"/>
          <w:highlight w:val="white"/>
          <w:lang w:val="en-US"/>
        </w:rPr>
        <w:t>public</w:t>
      </w:r>
      <w:r w:rsidRPr="004834E3">
        <w:rPr>
          <w:highlight w:val="white"/>
          <w:lang w:val="en-US"/>
        </w:rPr>
        <w:t xml:space="preserve"> </w:t>
      </w:r>
      <w:r w:rsidRPr="004834E3">
        <w:rPr>
          <w:color w:val="2B91AF"/>
          <w:highlight w:val="white"/>
          <w:lang w:val="en-US"/>
        </w:rPr>
        <w:t>ActionResult</w:t>
      </w:r>
      <w:r w:rsidRPr="004834E3">
        <w:rPr>
          <w:highlight w:val="white"/>
          <w:lang w:val="en-US"/>
        </w:rPr>
        <w:t xml:space="preserve"> AntiXSSAllowHtmlExposed(</w:t>
      </w:r>
      <w:r w:rsidRPr="004834E3">
        <w:rPr>
          <w:color w:val="2B91AF"/>
          <w:highlight w:val="white"/>
          <w:lang w:val="en-US"/>
        </w:rPr>
        <w:t>FormCollection</w:t>
      </w:r>
      <w:r w:rsidRPr="004834E3">
        <w:rPr>
          <w:highlight w:val="white"/>
          <w:lang w:val="en-US"/>
        </w:rPr>
        <w:t xml:space="preserve"> form)</w:t>
      </w:r>
    </w:p>
    <w:p w14:paraId="26B66593" w14:textId="77777777" w:rsidR="00BC63E3" w:rsidRDefault="00BC63E3" w:rsidP="00BC63E3">
      <w:pPr>
        <w:pStyle w:val="CodeBlock"/>
        <w:rPr>
          <w:highlight w:val="white"/>
        </w:rPr>
      </w:pPr>
      <w:r w:rsidRPr="004834E3">
        <w:rPr>
          <w:highlight w:val="white"/>
          <w:lang w:val="en-US"/>
        </w:rPr>
        <w:t xml:space="preserve">        </w:t>
      </w:r>
      <w:r>
        <w:rPr>
          <w:highlight w:val="white"/>
        </w:rPr>
        <w:t>{</w:t>
      </w:r>
    </w:p>
    <w:p w14:paraId="3E63832E" w14:textId="77777777" w:rsidR="00BC63E3" w:rsidRDefault="00BC63E3" w:rsidP="00BC63E3">
      <w:pPr>
        <w:pStyle w:val="CodeBlock"/>
        <w:rPr>
          <w:highlight w:val="white"/>
        </w:rPr>
      </w:pPr>
      <w:r>
        <w:rPr>
          <w:highlight w:val="white"/>
        </w:rPr>
        <w:t xml:space="preserve">            ViewBag.Resultado = form[</w:t>
      </w:r>
      <w:r>
        <w:rPr>
          <w:color w:val="A31515"/>
          <w:highlight w:val="white"/>
        </w:rPr>
        <w:t>"txtAntiXss"</w:t>
      </w:r>
      <w:r>
        <w:rPr>
          <w:highlight w:val="white"/>
        </w:rPr>
        <w:t xml:space="preserve">]; </w:t>
      </w:r>
      <w:r>
        <w:rPr>
          <w:color w:val="008000"/>
          <w:highlight w:val="white"/>
        </w:rPr>
        <w:t>//VEJA NO ANTIXSS.CSHTML QUE PARA EVITAR O ENCODING AUTOMATICO, TEM QUE FORÇAR, OU SEJA, JÁ É PROTEGIDO CONTRA ANTIXSS POR PADRÃO</w:t>
      </w:r>
    </w:p>
    <w:p w14:paraId="0AAC6031" w14:textId="77777777" w:rsidR="00BC63E3" w:rsidRDefault="00BC63E3" w:rsidP="00BC63E3">
      <w:pPr>
        <w:pStyle w:val="CodeBlock"/>
        <w:rPr>
          <w:highlight w:val="white"/>
        </w:rPr>
      </w:pPr>
      <w:r>
        <w:rPr>
          <w:highlight w:val="white"/>
        </w:rPr>
        <w:t xml:space="preserve">            </w:t>
      </w:r>
      <w:r>
        <w:rPr>
          <w:color w:val="0000FF"/>
          <w:highlight w:val="white"/>
        </w:rPr>
        <w:t>return</w:t>
      </w:r>
      <w:r>
        <w:rPr>
          <w:highlight w:val="white"/>
        </w:rPr>
        <w:t xml:space="preserve"> View(</w:t>
      </w:r>
      <w:r>
        <w:rPr>
          <w:color w:val="A31515"/>
          <w:highlight w:val="white"/>
        </w:rPr>
        <w:t>"AntiXSS"</w:t>
      </w:r>
      <w:r>
        <w:rPr>
          <w:highlight w:val="white"/>
        </w:rPr>
        <w:t>);</w:t>
      </w:r>
    </w:p>
    <w:p w14:paraId="11F30189" w14:textId="77777777" w:rsidR="00BC63E3" w:rsidRDefault="00BC63E3" w:rsidP="00BC63E3">
      <w:pPr>
        <w:pStyle w:val="CodeBlock"/>
      </w:pPr>
      <w:r>
        <w:rPr>
          <w:highlight w:val="white"/>
        </w:rPr>
        <w:t xml:space="preserve">        }</w:t>
      </w:r>
    </w:p>
    <w:p w14:paraId="328E8E0E" w14:textId="77777777" w:rsidR="00BC63E3" w:rsidRPr="0057114E" w:rsidRDefault="00BC63E3" w:rsidP="00BC63E3">
      <w:pPr>
        <w:pStyle w:val="Legenda"/>
      </w:pPr>
      <w:bookmarkStart w:id="384" w:name="_Toc372544176"/>
      <w:r>
        <w:t xml:space="preserve">Listagem </w:t>
      </w:r>
      <w:r>
        <w:fldChar w:fldCharType="begin"/>
      </w:r>
      <w:r>
        <w:instrText xml:space="preserve"> SEQ Listagem \* ARABIC </w:instrText>
      </w:r>
      <w:r>
        <w:fldChar w:fldCharType="separate"/>
      </w:r>
      <w:r w:rsidR="00A551CF">
        <w:rPr>
          <w:noProof/>
        </w:rPr>
        <w:t>54</w:t>
      </w:r>
      <w:r>
        <w:fldChar w:fldCharType="end"/>
      </w:r>
      <w:r>
        <w:t xml:space="preserve"> – ValidateInput(false) permite o envio de tags html e scripts</w:t>
      </w:r>
      <w:bookmarkEnd w:id="384"/>
    </w:p>
    <w:p w14:paraId="6F98F505" w14:textId="77777777" w:rsidR="0072765B" w:rsidRDefault="0072765B" w:rsidP="0072765B"/>
    <w:p w14:paraId="5DF3F666" w14:textId="77777777" w:rsidR="00D43A1A" w:rsidRDefault="00D43A1A">
      <w:pPr>
        <w:spacing w:before="0" w:after="200"/>
        <w:rPr>
          <w:rFonts w:eastAsiaTheme="minorHAnsi"/>
          <w:color w:val="008AC8"/>
          <w:sz w:val="28"/>
          <w:szCs w:val="28"/>
        </w:rPr>
      </w:pPr>
      <w:r>
        <w:br w:type="page"/>
      </w:r>
    </w:p>
    <w:p w14:paraId="1B0D9440" w14:textId="59EC6BE4" w:rsidR="00776ED7" w:rsidRDefault="00776ED7" w:rsidP="00776ED7">
      <w:pPr>
        <w:pStyle w:val="Heading3Numbered"/>
      </w:pPr>
      <w:bookmarkStart w:id="385" w:name="_Toc372543998"/>
      <w:r w:rsidRPr="004F192E">
        <w:lastRenderedPageBreak/>
        <w:t>Proteção de chamadas de api (ajax)</w:t>
      </w:r>
      <w:bookmarkEnd w:id="385"/>
    </w:p>
    <w:p w14:paraId="41AF4E78" w14:textId="77777777" w:rsidR="005A603E" w:rsidRPr="00FD7FCB" w:rsidRDefault="005A603E" w:rsidP="005A603E">
      <w:pPr>
        <w:rPr>
          <w:b/>
        </w:rPr>
      </w:pPr>
      <w:r w:rsidRPr="00FD7FCB">
        <w:rPr>
          <w:b/>
        </w:rPr>
        <w:t xml:space="preserve">Aplica-se a: </w:t>
      </w:r>
      <w:r>
        <w:rPr>
          <w:b/>
        </w:rPr>
        <w:t>WEB FORMS</w:t>
      </w:r>
      <w:r w:rsidRPr="00FD7FCB">
        <w:rPr>
          <w:b/>
        </w:rPr>
        <w:t xml:space="preserve"> e MVC</w:t>
      </w:r>
    </w:p>
    <w:p w14:paraId="72FD15C4" w14:textId="77777777" w:rsidR="00776ED7" w:rsidRDefault="00776ED7" w:rsidP="00776ED7">
      <w:r>
        <w:t>Uma api, por definição é uma operação de código que devolve uma estrutura de dados para um script de cliente. Essa estrutura de dados pode ser XML ou JSON.</w:t>
      </w:r>
    </w:p>
    <w:p w14:paraId="7238FB15" w14:textId="77777777" w:rsidR="00776ED7" w:rsidRDefault="00776ED7" w:rsidP="00776ED7">
      <w:r>
        <w:t>A maior vantagem de usar uma API é que a página web apresenta os dados de uma maneira mais natural, sem a necessidade de se fazer postbacks. Tudo acontece de maneira fluida, como se o usuário estivesse usando uma aplicação desktop.</w:t>
      </w:r>
    </w:p>
    <w:p w14:paraId="0F0550A3" w14:textId="77777777" w:rsidR="00776ED7" w:rsidRDefault="00776ED7" w:rsidP="00776ED7">
      <w:r>
        <w:t>A maior desvantagem é que a API, sem as medidas necessárias, podem ser usadas inadvertidamente por sistemas ou aplicações não autorizadas, podendo expor informações sensíveis, ou ainda, encaminhando trabalho desnecessário aos servidores a partir de aplicações que não dizem respeito à SEFAZ.</w:t>
      </w:r>
    </w:p>
    <w:p w14:paraId="59F3485E" w14:textId="6BDE1A69" w:rsidR="00776ED7" w:rsidRDefault="00776ED7" w:rsidP="00776ED7">
      <w:r>
        <w:t>Eis uma sugestão de como endereçar o problema</w:t>
      </w:r>
      <w:r w:rsidR="00157745">
        <w:t xml:space="preserve"> no </w:t>
      </w:r>
      <w:r w:rsidR="00157745" w:rsidRPr="00157745">
        <w:rPr>
          <w:b/>
        </w:rPr>
        <w:t>ASP.NET Web Forms</w:t>
      </w:r>
      <w:r>
        <w:t>:</w:t>
      </w:r>
    </w:p>
    <w:p w14:paraId="652C1F1B" w14:textId="77777777" w:rsidR="00776ED7" w:rsidRDefault="00776ED7" w:rsidP="004D35D1">
      <w:pPr>
        <w:pStyle w:val="PargrafodaLista"/>
        <w:numPr>
          <w:ilvl w:val="0"/>
          <w:numId w:val="17"/>
        </w:numPr>
      </w:pPr>
      <w:r>
        <w:t>A partir do mesmo mecanismo usado na proteção de CSRF, na Master Page, o token de anti CSRF é adicionado à sessão do usuário</w:t>
      </w:r>
    </w:p>
    <w:p w14:paraId="68B22A4B" w14:textId="77777777" w:rsidR="00776ED7" w:rsidRDefault="00776ED7" w:rsidP="004D35D1">
      <w:pPr>
        <w:pStyle w:val="PargrafodaLista"/>
        <w:numPr>
          <w:ilvl w:val="0"/>
          <w:numId w:val="17"/>
        </w:numPr>
      </w:pPr>
      <w:r>
        <w:t>A partir dos métodos WebMethods, habilite a sessão e a leitura GET na decoração da assinatura do método</w:t>
      </w:r>
    </w:p>
    <w:p w14:paraId="2B2769CA" w14:textId="39ADB8BC" w:rsidR="00884F0B" w:rsidRDefault="00776ED7" w:rsidP="004D35D1">
      <w:pPr>
        <w:pStyle w:val="PargrafodaLista"/>
        <w:numPr>
          <w:ilvl w:val="0"/>
          <w:numId w:val="17"/>
        </w:numPr>
      </w:pPr>
      <w:r>
        <w:t>Dentro do webmethod, valide se o cookie do anti CSRF é o mesmo do armazenado na sessão</w:t>
      </w:r>
    </w:p>
    <w:p w14:paraId="74944FC8" w14:textId="77777777" w:rsidR="00884F0B" w:rsidRDefault="00884F0B" w:rsidP="00884F0B"/>
    <w:p w14:paraId="1DA01ECF" w14:textId="6EB9CB80" w:rsidR="00776ED7" w:rsidRDefault="00884F0B" w:rsidP="00884F0B">
      <w:pPr>
        <w:pStyle w:val="CodeBlock"/>
      </w:pPr>
      <w:r>
        <w:t>......</w:t>
      </w:r>
    </w:p>
    <w:p w14:paraId="685A63F6" w14:textId="77777777" w:rsidR="00884F0B" w:rsidRDefault="00884F0B" w:rsidP="00884F0B">
      <w:pPr>
        <w:pStyle w:val="CodeBlock"/>
      </w:pPr>
    </w:p>
    <w:p w14:paraId="786B2133" w14:textId="77777777" w:rsidR="00776ED7" w:rsidRDefault="00776ED7" w:rsidP="00884F0B">
      <w:pPr>
        <w:pStyle w:val="CodeBlock"/>
        <w:rPr>
          <w:rFonts w:ascii="Consolas" w:hAnsi="Consolas" w:cs="Consolas"/>
          <w:color w:val="000000"/>
          <w:sz w:val="19"/>
          <w:szCs w:val="19"/>
          <w:highlight w:val="white"/>
        </w:rPr>
      </w:pPr>
      <w:r>
        <w:rPr>
          <w:rFonts w:ascii="Consolas" w:hAnsi="Consolas" w:cs="Consolas"/>
          <w:color w:val="008000"/>
          <w:sz w:val="19"/>
          <w:szCs w:val="19"/>
          <w:highlight w:val="white"/>
        </w:rPr>
        <w:t>// Gera o novo token Anti-XSRF e grava no cookie</w:t>
      </w:r>
    </w:p>
    <w:p w14:paraId="40E58B2D" w14:textId="0EBD3325" w:rsidR="00776ED7" w:rsidRPr="00795B34" w:rsidRDefault="00776ED7" w:rsidP="00884F0B">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_antiXsrfTokenValue = </w:t>
      </w:r>
      <w:r w:rsidRPr="00795B34">
        <w:rPr>
          <w:rFonts w:ascii="Consolas" w:hAnsi="Consolas" w:cs="Consolas"/>
          <w:color w:val="2B91AF"/>
          <w:sz w:val="19"/>
          <w:szCs w:val="19"/>
          <w:highlight w:val="white"/>
          <w:lang w:val="en-US"/>
        </w:rPr>
        <w:t>Guid</w:t>
      </w:r>
      <w:r w:rsidRPr="00795B34">
        <w:rPr>
          <w:rFonts w:ascii="Consolas" w:hAnsi="Consolas" w:cs="Consolas"/>
          <w:color w:val="000000"/>
          <w:sz w:val="19"/>
          <w:szCs w:val="19"/>
          <w:highlight w:val="white"/>
          <w:lang w:val="en-US"/>
        </w:rPr>
        <w:t>.NewGuid().ToString(</w:t>
      </w:r>
      <w:r w:rsidRPr="00795B34">
        <w:rPr>
          <w:rFonts w:ascii="Consolas" w:hAnsi="Consolas" w:cs="Consolas"/>
          <w:color w:val="A31515"/>
          <w:sz w:val="19"/>
          <w:szCs w:val="19"/>
          <w:highlight w:val="white"/>
          <w:lang w:val="en-US"/>
        </w:rPr>
        <w:t>"N"</w:t>
      </w:r>
      <w:r w:rsidRPr="00795B34">
        <w:rPr>
          <w:rFonts w:ascii="Consolas" w:hAnsi="Consolas" w:cs="Consolas"/>
          <w:color w:val="000000"/>
          <w:sz w:val="19"/>
          <w:szCs w:val="19"/>
          <w:highlight w:val="white"/>
          <w:lang w:val="en-US"/>
        </w:rPr>
        <w:t>);</w:t>
      </w:r>
    </w:p>
    <w:p w14:paraId="41191BAF" w14:textId="0B5FCACB" w:rsidR="00776ED7" w:rsidRPr="00795B34" w:rsidRDefault="00776ED7" w:rsidP="00884F0B">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Page.ViewStateUserKey = _antiXsrfTokenValue;</w:t>
      </w:r>
    </w:p>
    <w:p w14:paraId="7B47D659" w14:textId="77777777" w:rsidR="00776ED7" w:rsidRPr="00795B34" w:rsidRDefault="00776ED7" w:rsidP="00884F0B">
      <w:pPr>
        <w:pStyle w:val="CodeBlock"/>
        <w:rPr>
          <w:rFonts w:ascii="Consolas" w:hAnsi="Consolas" w:cs="Consolas"/>
          <w:color w:val="000000"/>
          <w:sz w:val="19"/>
          <w:szCs w:val="19"/>
          <w:highlight w:val="white"/>
          <w:lang w:val="en-US"/>
        </w:rPr>
      </w:pPr>
    </w:p>
    <w:p w14:paraId="0DF70301" w14:textId="74F371A2" w:rsidR="00776ED7" w:rsidRDefault="00776ED7" w:rsidP="00884F0B">
      <w:pPr>
        <w:pStyle w:val="CodeBlock"/>
        <w:rPr>
          <w:rFonts w:ascii="Consolas" w:hAnsi="Consolas" w:cs="Consolas"/>
          <w:color w:val="000000"/>
          <w:sz w:val="19"/>
          <w:szCs w:val="19"/>
          <w:highlight w:val="white"/>
        </w:rPr>
      </w:pPr>
      <w:r>
        <w:rPr>
          <w:rFonts w:ascii="Consolas" w:hAnsi="Consolas" w:cs="Consolas"/>
          <w:color w:val="008000"/>
          <w:sz w:val="19"/>
          <w:szCs w:val="19"/>
          <w:highlight w:val="white"/>
        </w:rPr>
        <w:t>// Adiciona o token à sessão do usuário</w:t>
      </w:r>
    </w:p>
    <w:p w14:paraId="583AFBC7" w14:textId="3A5B5448" w:rsidR="00776ED7" w:rsidRPr="00795B34" w:rsidRDefault="00776ED7" w:rsidP="00884F0B">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Session[AntiXsrfTokenKey] = _antiXsrfTokenValue;</w:t>
      </w:r>
    </w:p>
    <w:p w14:paraId="69D9E6E5" w14:textId="77777777" w:rsidR="00776ED7" w:rsidRPr="00795B34" w:rsidRDefault="00776ED7" w:rsidP="00884F0B">
      <w:pPr>
        <w:pStyle w:val="CodeBlock"/>
        <w:rPr>
          <w:rFonts w:ascii="Consolas" w:hAnsi="Consolas" w:cs="Consolas"/>
          <w:color w:val="000000"/>
          <w:sz w:val="19"/>
          <w:szCs w:val="19"/>
          <w:highlight w:val="white"/>
          <w:lang w:val="en-US"/>
        </w:rPr>
      </w:pPr>
    </w:p>
    <w:p w14:paraId="677BC4B8" w14:textId="5CBD0E85" w:rsidR="00776ED7" w:rsidRPr="00795B34" w:rsidRDefault="00776ED7" w:rsidP="00884F0B">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responseCookie = </w:t>
      </w:r>
      <w:r w:rsidRPr="00795B34">
        <w:rPr>
          <w:rFonts w:ascii="Consolas" w:hAnsi="Consolas" w:cs="Consolas"/>
          <w:color w:val="0000FF"/>
          <w:sz w:val="19"/>
          <w:szCs w:val="19"/>
          <w:highlight w:val="white"/>
          <w:lang w:val="en-US"/>
        </w:rPr>
        <w:t>new</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HttpCookie</w:t>
      </w:r>
      <w:r w:rsidRPr="00795B34">
        <w:rPr>
          <w:rFonts w:ascii="Consolas" w:hAnsi="Consolas" w:cs="Consolas"/>
          <w:color w:val="000000"/>
          <w:sz w:val="19"/>
          <w:szCs w:val="19"/>
          <w:highlight w:val="white"/>
          <w:lang w:val="en-US"/>
        </w:rPr>
        <w:t>(AntiXsrfTokenKey)</w:t>
      </w:r>
    </w:p>
    <w:p w14:paraId="1236A568" w14:textId="5BE2DF47" w:rsidR="00776ED7" w:rsidRDefault="00776ED7" w:rsidP="00884F0B">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w:t>
      </w:r>
    </w:p>
    <w:p w14:paraId="55744319" w14:textId="299C9444" w:rsidR="00776ED7" w:rsidRDefault="00776ED7" w:rsidP="00884F0B">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HttpOnly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83EF863" w14:textId="76F0B6A3" w:rsidR="00776ED7" w:rsidRDefault="00776ED7" w:rsidP="00884F0B">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Value = _antiXsrfTokenValue</w:t>
      </w:r>
    </w:p>
    <w:p w14:paraId="27224D31" w14:textId="0B9B856D" w:rsidR="00776ED7" w:rsidRDefault="00776ED7" w:rsidP="00884F0B">
      <w:pPr>
        <w:pStyle w:val="CodeBlock"/>
        <w:rPr>
          <w:rFonts w:ascii="Consolas" w:hAnsi="Consolas" w:cs="Consolas"/>
          <w:color w:val="000000"/>
          <w:sz w:val="19"/>
          <w:szCs w:val="19"/>
        </w:rPr>
      </w:pPr>
      <w:r>
        <w:rPr>
          <w:rFonts w:ascii="Consolas" w:hAnsi="Consolas" w:cs="Consolas"/>
          <w:color w:val="000000"/>
          <w:sz w:val="19"/>
          <w:szCs w:val="19"/>
          <w:highlight w:val="white"/>
        </w:rPr>
        <w:t>};</w:t>
      </w:r>
    </w:p>
    <w:p w14:paraId="61ECB874" w14:textId="516D2F1A" w:rsidR="00884F0B" w:rsidRDefault="00884F0B" w:rsidP="00884F0B">
      <w:pPr>
        <w:pStyle w:val="CodeBlock"/>
        <w:rPr>
          <w:rFonts w:ascii="Consolas" w:hAnsi="Consolas" w:cs="Consolas"/>
          <w:color w:val="000000"/>
          <w:sz w:val="19"/>
          <w:szCs w:val="19"/>
        </w:rPr>
      </w:pPr>
      <w:r>
        <w:rPr>
          <w:rFonts w:ascii="Consolas" w:hAnsi="Consolas" w:cs="Consolas"/>
          <w:color w:val="000000"/>
          <w:sz w:val="19"/>
          <w:szCs w:val="19"/>
        </w:rPr>
        <w:t>.....</w:t>
      </w:r>
    </w:p>
    <w:p w14:paraId="667A5F9C" w14:textId="25BE2151" w:rsidR="00884F0B" w:rsidRPr="0017192A" w:rsidRDefault="00884F0B" w:rsidP="00884F0B">
      <w:pPr>
        <w:pStyle w:val="Legenda"/>
      </w:pPr>
      <w:bookmarkStart w:id="386" w:name="_Toc372544177"/>
      <w:r>
        <w:t xml:space="preserve">Listagem </w:t>
      </w:r>
      <w:r>
        <w:fldChar w:fldCharType="begin"/>
      </w:r>
      <w:r>
        <w:instrText xml:space="preserve"> SEQ Listagem \* ARABIC </w:instrText>
      </w:r>
      <w:r>
        <w:fldChar w:fldCharType="separate"/>
      </w:r>
      <w:r w:rsidR="00A551CF">
        <w:rPr>
          <w:noProof/>
        </w:rPr>
        <w:t>55</w:t>
      </w:r>
      <w:r>
        <w:fldChar w:fldCharType="end"/>
      </w:r>
      <w:r>
        <w:t xml:space="preserve"> Adicionando o token anti CSRF à sessão do usuário no code-behind da máster page da aplicação</w:t>
      </w:r>
      <w:r w:rsidR="00157745">
        <w:t xml:space="preserve"> Web Forms</w:t>
      </w:r>
      <w:bookmarkEnd w:id="386"/>
    </w:p>
    <w:p w14:paraId="22CA9B4E" w14:textId="77777777" w:rsidR="00776ED7" w:rsidRDefault="00776ED7" w:rsidP="00776ED7">
      <w:pPr>
        <w:spacing w:before="0" w:after="200"/>
      </w:pPr>
    </w:p>
    <w:p w14:paraId="51B4CA57" w14:textId="77777777" w:rsidR="00776ED7" w:rsidRDefault="00776ED7" w:rsidP="00776ED7">
      <w:pPr>
        <w:pStyle w:val="CodeBlock"/>
      </w:pPr>
    </w:p>
    <w:p w14:paraId="1FC33EA1" w14:textId="77777777" w:rsidR="00776ED7" w:rsidRPr="00795B34" w:rsidRDefault="00776ED7" w:rsidP="00776ED7">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204663DB"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Copyright © Microsoft Corporation.  All rights reserved.</w:t>
      </w:r>
    </w:p>
    <w:p w14:paraId="47719955" w14:textId="77777777" w:rsidR="00776ED7" w:rsidRDefault="00776ED7" w:rsidP="00776ED7">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Pr>
          <w:rFonts w:ascii="Consolas" w:hAnsi="Consolas" w:cs="Consolas"/>
          <w:color w:val="008000"/>
          <w:sz w:val="19"/>
          <w:szCs w:val="19"/>
          <w:highlight w:val="white"/>
        </w:rPr>
        <w:t>// ESTE CÓDIGO E INFORMAÇÃO É OFERECIDO "TAL COMO ESTÁ" SEM GARANTIA</w:t>
      </w:r>
    </w:p>
    <w:p w14:paraId="6C14245F" w14:textId="77777777" w:rsidR="00776ED7" w:rsidRDefault="00776ED7" w:rsidP="00776E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 NENHUM TIPO, EXPLÍCITA OU IMPLÍCITA, INCLUSIVE E NÃO LIMITADO ÀS</w:t>
      </w:r>
    </w:p>
    <w:p w14:paraId="5BC45030" w14:textId="77777777" w:rsidR="00776ED7" w:rsidRDefault="00776ED7" w:rsidP="00776E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GARANTIAS DE MERCADO E ADEQUAÇÃO A UM PROPÓSITO PARTICULAR</w:t>
      </w:r>
    </w:p>
    <w:p w14:paraId="15452F0F" w14:textId="77777777" w:rsidR="00776ED7" w:rsidRPr="00795B34" w:rsidRDefault="00776ED7" w:rsidP="00776ED7">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1A2B2253"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public</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partial</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class</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_Default</w:t>
      </w:r>
      <w:r w:rsidRPr="00795B34">
        <w:rPr>
          <w:rFonts w:ascii="Consolas" w:hAnsi="Consolas" w:cs="Consolas"/>
          <w:color w:val="000000"/>
          <w:sz w:val="19"/>
          <w:szCs w:val="19"/>
          <w:highlight w:val="white"/>
          <w:lang w:val="en-US"/>
        </w:rPr>
        <w:t xml:space="preserve"> : </w:t>
      </w:r>
      <w:r w:rsidRPr="00795B34">
        <w:rPr>
          <w:rFonts w:ascii="Consolas" w:hAnsi="Consolas" w:cs="Consolas"/>
          <w:color w:val="2B91AF"/>
          <w:sz w:val="19"/>
          <w:szCs w:val="19"/>
          <w:highlight w:val="white"/>
          <w:lang w:val="en-US"/>
        </w:rPr>
        <w:t>Page</w:t>
      </w:r>
    </w:p>
    <w:p w14:paraId="03D095C2" w14:textId="77777777" w:rsidR="00776ED7" w:rsidRPr="00795B34" w:rsidRDefault="00776ED7" w:rsidP="00776ED7">
      <w:pPr>
        <w:pStyle w:val="CodeBlock"/>
        <w:rPr>
          <w:highlight w:val="white"/>
          <w:lang w:val="en-US"/>
        </w:rPr>
      </w:pPr>
      <w:r w:rsidRPr="00795B34">
        <w:rPr>
          <w:highlight w:val="white"/>
          <w:lang w:val="en-US"/>
        </w:rPr>
        <w:t xml:space="preserve">    {</w:t>
      </w:r>
    </w:p>
    <w:p w14:paraId="740DF184"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highlight w:val="white"/>
          <w:lang w:val="en-US"/>
        </w:rPr>
        <w:t xml:space="preserve">        </w:t>
      </w:r>
    </w:p>
    <w:p w14:paraId="55F73E14"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WebMethod</w:t>
      </w:r>
      <w:r w:rsidRPr="00795B34">
        <w:rPr>
          <w:rFonts w:ascii="Consolas" w:hAnsi="Consolas" w:cs="Consolas"/>
          <w:color w:val="000000"/>
          <w:sz w:val="19"/>
          <w:szCs w:val="19"/>
          <w:highlight w:val="white"/>
          <w:lang w:val="en-US"/>
        </w:rPr>
        <w:t xml:space="preserve">(EnableSession = </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w:t>
      </w:r>
    </w:p>
    <w:p w14:paraId="0915591D"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ScriptMethod</w:t>
      </w:r>
      <w:r w:rsidRPr="00795B34">
        <w:rPr>
          <w:rFonts w:ascii="Consolas" w:hAnsi="Consolas" w:cs="Consolas"/>
          <w:color w:val="000000"/>
          <w:sz w:val="19"/>
          <w:szCs w:val="19"/>
          <w:highlight w:val="white"/>
          <w:lang w:val="en-US"/>
        </w:rPr>
        <w:t xml:space="preserve">(UseHttpGet = </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w:t>
      </w:r>
    </w:p>
    <w:p w14:paraId="13086AD4"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public</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static</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string</w:t>
      </w:r>
      <w:r w:rsidRPr="00795B34">
        <w:rPr>
          <w:rFonts w:ascii="Consolas" w:hAnsi="Consolas" w:cs="Consolas"/>
          <w:color w:val="000000"/>
          <w:sz w:val="19"/>
          <w:szCs w:val="19"/>
          <w:highlight w:val="white"/>
          <w:lang w:val="en-US"/>
        </w:rPr>
        <w:t xml:space="preserve"> GetDate()</w:t>
      </w:r>
    </w:p>
    <w:p w14:paraId="44F710D2"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795E4AB0" w14:textId="11A5BA0E" w:rsidR="00DF0C9B" w:rsidRPr="00795B34" w:rsidRDefault="00DF0C9B"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UIDCookie = </w:t>
      </w:r>
      <w:r w:rsidRPr="00795B34">
        <w:rPr>
          <w:rFonts w:ascii="Consolas" w:hAnsi="Consolas" w:cs="Consolas"/>
          <w:color w:val="2B91AF"/>
          <w:sz w:val="19"/>
          <w:szCs w:val="19"/>
          <w:highlight w:val="white"/>
          <w:lang w:val="en-US"/>
        </w:rPr>
        <w:t>HttpContext</w:t>
      </w:r>
      <w:r w:rsidRPr="00795B34">
        <w:rPr>
          <w:rFonts w:ascii="Consolas" w:hAnsi="Consolas" w:cs="Consolas"/>
          <w:color w:val="000000"/>
          <w:sz w:val="19"/>
          <w:szCs w:val="19"/>
          <w:highlight w:val="white"/>
          <w:lang w:val="en-US"/>
        </w:rPr>
        <w:t>.Current.Request.Cookies[</w:t>
      </w:r>
      <w:r w:rsidRPr="00795B34">
        <w:rPr>
          <w:rFonts w:ascii="Consolas" w:hAnsi="Consolas" w:cs="Consolas"/>
          <w:sz w:val="19"/>
          <w:szCs w:val="19"/>
          <w:lang w:val="en-US"/>
        </w:rPr>
        <w:t>AntiXsrfTokenKey</w:t>
      </w:r>
      <w:r w:rsidRPr="00795B34">
        <w:rPr>
          <w:rFonts w:ascii="Consolas" w:hAnsi="Consolas" w:cs="Consolas"/>
          <w:color w:val="000000"/>
          <w:sz w:val="19"/>
          <w:szCs w:val="19"/>
          <w:highlight w:val="white"/>
          <w:lang w:val="en-US"/>
        </w:rPr>
        <w:t>];</w:t>
      </w:r>
    </w:p>
    <w:p w14:paraId="554D1EE8" w14:textId="3396DBCC"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UIDvalido =</w:t>
      </w:r>
      <w:r w:rsidR="00DF0C9B" w:rsidRPr="00795B34">
        <w:rPr>
          <w:rFonts w:ascii="Consolas" w:hAnsi="Consolas" w:cs="Consolas"/>
          <w:color w:val="000000"/>
          <w:sz w:val="19"/>
          <w:szCs w:val="19"/>
          <w:highlight w:val="white"/>
          <w:lang w:val="en-US"/>
        </w:rPr>
        <w:t xml:space="preserve"> UIDCookie!=null &amp;&amp; </w:t>
      </w:r>
      <w:r w:rsidRPr="00795B34">
        <w:rPr>
          <w:rFonts w:ascii="Consolas" w:hAnsi="Consolas" w:cs="Consolas"/>
          <w:color w:val="000000"/>
          <w:sz w:val="19"/>
          <w:szCs w:val="19"/>
          <w:highlight w:val="white"/>
          <w:lang w:val="en-US"/>
        </w:rPr>
        <w:t xml:space="preserve"> </w:t>
      </w:r>
      <w:r w:rsidR="00DF0C9B" w:rsidRPr="00795B34">
        <w:rPr>
          <w:rFonts w:ascii="Consolas" w:hAnsi="Consolas" w:cs="Consolas"/>
          <w:color w:val="000000"/>
          <w:sz w:val="19"/>
          <w:szCs w:val="19"/>
          <w:highlight w:val="white"/>
          <w:lang w:val="en-US"/>
        </w:rPr>
        <w:t>UIDCookie</w:t>
      </w:r>
      <w:r w:rsidRPr="00795B34">
        <w:rPr>
          <w:rFonts w:ascii="Consolas" w:hAnsi="Consolas" w:cs="Consolas"/>
          <w:color w:val="000000"/>
          <w:sz w:val="19"/>
          <w:szCs w:val="19"/>
          <w:highlight w:val="white"/>
          <w:lang w:val="en-US"/>
        </w:rPr>
        <w:t xml:space="preserve">.Value == </w:t>
      </w:r>
      <w:r w:rsidRPr="00795B34">
        <w:rPr>
          <w:rFonts w:ascii="Consolas" w:hAnsi="Consolas" w:cs="Consolas"/>
          <w:color w:val="2B91AF"/>
          <w:sz w:val="19"/>
          <w:szCs w:val="19"/>
          <w:highlight w:val="white"/>
          <w:lang w:val="en-US"/>
        </w:rPr>
        <w:t>HttpContext</w:t>
      </w:r>
      <w:r w:rsidRPr="00795B34">
        <w:rPr>
          <w:rFonts w:ascii="Consolas" w:hAnsi="Consolas" w:cs="Consolas"/>
          <w:color w:val="000000"/>
          <w:sz w:val="19"/>
          <w:szCs w:val="19"/>
          <w:highlight w:val="white"/>
          <w:lang w:val="en-US"/>
        </w:rPr>
        <w:t>.Current.Session[</w:t>
      </w:r>
      <w:r w:rsidRPr="00795B34">
        <w:rPr>
          <w:rFonts w:ascii="Consolas" w:hAnsi="Consolas" w:cs="Consolas"/>
          <w:sz w:val="19"/>
          <w:szCs w:val="19"/>
          <w:lang w:val="en-US"/>
        </w:rPr>
        <w:t>AntiXsrfTokenKey</w:t>
      </w:r>
      <w:r w:rsidRPr="00795B34">
        <w:rPr>
          <w:rFonts w:ascii="Consolas" w:hAnsi="Consolas" w:cs="Consolas"/>
          <w:color w:val="000000"/>
          <w:sz w:val="19"/>
          <w:szCs w:val="19"/>
          <w:highlight w:val="white"/>
          <w:lang w:val="en-US"/>
        </w:rPr>
        <w:t>].ToString();</w:t>
      </w:r>
    </w:p>
    <w:p w14:paraId="0AA7833A" w14:textId="77777777" w:rsidR="00776ED7" w:rsidRPr="00795B34" w:rsidRDefault="00776ED7" w:rsidP="00776ED7">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if</w:t>
      </w:r>
      <w:r w:rsidRPr="00795B34">
        <w:rPr>
          <w:rFonts w:ascii="Consolas" w:hAnsi="Consolas" w:cs="Consolas"/>
          <w:color w:val="000000"/>
          <w:sz w:val="19"/>
          <w:szCs w:val="19"/>
          <w:highlight w:val="white"/>
          <w:lang w:val="en-US"/>
        </w:rPr>
        <w:t xml:space="preserve"> (!UIDvalido) </w:t>
      </w:r>
      <w:r w:rsidRPr="00795B34">
        <w:rPr>
          <w:rFonts w:ascii="Consolas" w:hAnsi="Consolas" w:cs="Consolas"/>
          <w:color w:val="0000FF"/>
          <w:sz w:val="19"/>
          <w:szCs w:val="19"/>
          <w:highlight w:val="white"/>
          <w:lang w:val="en-US"/>
        </w:rPr>
        <w:t>throw</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new</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HttpException</w:t>
      </w:r>
      <w:r w:rsidRPr="00795B34">
        <w:rPr>
          <w:rFonts w:ascii="Consolas" w:hAnsi="Consolas" w:cs="Consolas"/>
          <w:color w:val="000000"/>
          <w:sz w:val="19"/>
          <w:szCs w:val="19"/>
          <w:highlight w:val="white"/>
          <w:lang w:val="en-US"/>
        </w:rPr>
        <w:t xml:space="preserve">(500, </w:t>
      </w:r>
      <w:r w:rsidRPr="00795B34">
        <w:rPr>
          <w:rFonts w:ascii="Consolas" w:hAnsi="Consolas" w:cs="Consolas"/>
          <w:color w:val="A31515"/>
          <w:sz w:val="19"/>
          <w:szCs w:val="19"/>
          <w:highlight w:val="white"/>
          <w:lang w:val="en-US"/>
        </w:rPr>
        <w:t>"UID inválido"</w:t>
      </w:r>
      <w:r w:rsidRPr="00795B34">
        <w:rPr>
          <w:rFonts w:ascii="Consolas" w:hAnsi="Consolas" w:cs="Consolas"/>
          <w:color w:val="000000"/>
          <w:sz w:val="19"/>
          <w:szCs w:val="19"/>
          <w:highlight w:val="white"/>
          <w:lang w:val="en-US"/>
        </w:rPr>
        <w:t>);</w:t>
      </w:r>
    </w:p>
    <w:p w14:paraId="5761EC7C" w14:textId="77777777" w:rsidR="00776ED7" w:rsidRDefault="00776ED7" w:rsidP="00776ED7">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.Now.ToString(</w:t>
      </w:r>
      <w:r>
        <w:rPr>
          <w:rFonts w:ascii="Consolas" w:hAnsi="Consolas" w:cs="Consolas"/>
          <w:color w:val="2B91AF"/>
          <w:sz w:val="19"/>
          <w:szCs w:val="19"/>
          <w:highlight w:val="white"/>
        </w:rPr>
        <w:t>CultureInfo</w:t>
      </w:r>
      <w:r>
        <w:rPr>
          <w:rFonts w:ascii="Consolas" w:hAnsi="Consolas" w:cs="Consolas"/>
          <w:color w:val="000000"/>
          <w:sz w:val="19"/>
          <w:szCs w:val="19"/>
          <w:highlight w:val="white"/>
        </w:rPr>
        <w:t>.InvariantCulture);</w:t>
      </w:r>
    </w:p>
    <w:p w14:paraId="62BA3586" w14:textId="77777777" w:rsidR="00776ED7" w:rsidRDefault="00776ED7" w:rsidP="00776ED7">
      <w:pPr>
        <w:pStyle w:val="CodeBlock"/>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A445C6" w14:textId="77777777" w:rsidR="00776ED7" w:rsidRDefault="00776ED7" w:rsidP="00776ED7">
      <w:pPr>
        <w:pStyle w:val="CodeBlock"/>
        <w:rPr>
          <w:rFonts w:ascii="Consolas" w:hAnsi="Consolas" w:cs="Consolas"/>
          <w:color w:val="000000"/>
          <w:sz w:val="19"/>
          <w:szCs w:val="19"/>
          <w:highlight w:val="white"/>
        </w:rPr>
      </w:pPr>
    </w:p>
    <w:p w14:paraId="65158C94" w14:textId="77777777" w:rsidR="00776ED7" w:rsidRDefault="00776ED7" w:rsidP="00776ED7">
      <w:pPr>
        <w:pStyle w:val="CodeBlock"/>
        <w:rPr>
          <w:rFonts w:ascii="Consolas" w:hAnsi="Consolas" w:cs="Consolas"/>
          <w:color w:val="000000"/>
          <w:sz w:val="19"/>
          <w:szCs w:val="19"/>
        </w:rPr>
      </w:pPr>
      <w:r>
        <w:rPr>
          <w:rFonts w:ascii="Consolas" w:hAnsi="Consolas" w:cs="Consolas"/>
          <w:color w:val="000000"/>
          <w:sz w:val="19"/>
          <w:szCs w:val="19"/>
          <w:highlight w:val="white"/>
        </w:rPr>
        <w:t xml:space="preserve">    }</w:t>
      </w:r>
    </w:p>
    <w:p w14:paraId="06BEE6D5" w14:textId="77777777" w:rsidR="00776ED7" w:rsidRPr="0017192A" w:rsidRDefault="00776ED7" w:rsidP="00776ED7">
      <w:pPr>
        <w:pStyle w:val="Legenda"/>
      </w:pPr>
      <w:bookmarkStart w:id="387" w:name="_Toc372544178"/>
      <w:r>
        <w:t xml:space="preserve">Listagem </w:t>
      </w:r>
      <w:r>
        <w:fldChar w:fldCharType="begin"/>
      </w:r>
      <w:r>
        <w:instrText xml:space="preserve"> SEQ Listagem \* ARABIC </w:instrText>
      </w:r>
      <w:r>
        <w:fldChar w:fldCharType="separate"/>
      </w:r>
      <w:r w:rsidR="00A551CF">
        <w:rPr>
          <w:noProof/>
        </w:rPr>
        <w:t>56</w:t>
      </w:r>
      <w:r>
        <w:fldChar w:fldCharType="end"/>
      </w:r>
      <w:r>
        <w:t xml:space="preserve"> Exemplo de webmethod que implementa validação de autorização de chamada</w:t>
      </w:r>
      <w:bookmarkEnd w:id="387"/>
    </w:p>
    <w:p w14:paraId="64AA1D6B" w14:textId="77777777" w:rsidR="00776ED7" w:rsidRDefault="00776ED7" w:rsidP="00776ED7">
      <w:r>
        <w:t xml:space="preserve"> </w:t>
      </w:r>
    </w:p>
    <w:p w14:paraId="6D3779DE" w14:textId="77777777" w:rsidR="00776ED7" w:rsidRPr="00077B08" w:rsidRDefault="00776ED7" w:rsidP="00776ED7">
      <w:r>
        <w:t>Dessa forma, todas as chamadas de AJAX seriam validadas pela identificação da sessão do usuário requisitante, bloqueando chamadas oriundas de outros sites/aplicações.</w:t>
      </w:r>
    </w:p>
    <w:p w14:paraId="64648FD5" w14:textId="1C3AA7E8" w:rsidR="00776ED7" w:rsidRDefault="00776ED7" w:rsidP="5B934592">
      <w:pPr>
        <w:spacing w:before="0" w:after="200"/>
      </w:pPr>
    </w:p>
    <w:p w14:paraId="42A817A5" w14:textId="62BD3F15" w:rsidR="00157745" w:rsidRDefault="00157745" w:rsidP="5B934592">
      <w:pPr>
        <w:spacing w:before="0" w:after="200"/>
      </w:pPr>
      <w:r>
        <w:t xml:space="preserve">No </w:t>
      </w:r>
      <w:r w:rsidRPr="00157745">
        <w:rPr>
          <w:b/>
        </w:rPr>
        <w:t>ASP.NET MVC</w:t>
      </w:r>
      <w:r>
        <w:t xml:space="preserve">, o mesmo pode </w:t>
      </w:r>
      <w:r w:rsidR="00D82F81">
        <w:t>ser endereçado através do uso do método</w:t>
      </w:r>
      <w:r>
        <w:t xml:space="preserve"> </w:t>
      </w:r>
      <w:r w:rsidRPr="00D82F81">
        <w:rPr>
          <w:b/>
          <w:i/>
        </w:rPr>
        <w:t>Html.AntiForgeryToken()</w:t>
      </w:r>
      <w:r>
        <w:t xml:space="preserve"> na View, conforme demonstrado a seguir.</w:t>
      </w:r>
    </w:p>
    <w:p w14:paraId="1BC16774" w14:textId="32CBE42D" w:rsidR="00157745" w:rsidRDefault="00157745" w:rsidP="5B934592">
      <w:pPr>
        <w:spacing w:before="0" w:after="200"/>
      </w:pPr>
      <w:r>
        <w:t>Habilite a definição do token de anti forgery no formulário da view:</w:t>
      </w:r>
    </w:p>
    <w:p w14:paraId="5C3BBF0A" w14:textId="77777777" w:rsidR="00157745" w:rsidRDefault="00157745" w:rsidP="00157745">
      <w:pPr>
        <w:pStyle w:val="CodeBlock"/>
        <w:rPr>
          <w:highlight w:val="white"/>
        </w:rPr>
      </w:pPr>
    </w:p>
    <w:p w14:paraId="7B1CCE4E" w14:textId="77777777" w:rsidR="00157745" w:rsidRPr="00795B34" w:rsidRDefault="00157745" w:rsidP="00157745">
      <w:pPr>
        <w:pStyle w:val="CodeBlock"/>
        <w:rPr>
          <w:highlight w:val="white"/>
          <w:lang w:val="en-US"/>
        </w:rPr>
      </w:pPr>
      <w:r w:rsidRPr="00795B34">
        <w:rPr>
          <w:highlight w:val="yellow"/>
          <w:lang w:val="en-US"/>
        </w:rPr>
        <w:t>@</w:t>
      </w:r>
      <w:r w:rsidRPr="00795B34">
        <w:rPr>
          <w:color w:val="0000FF"/>
          <w:highlight w:val="white"/>
          <w:lang w:val="en-US"/>
        </w:rPr>
        <w:t>using</w:t>
      </w:r>
      <w:r w:rsidRPr="00795B34">
        <w:rPr>
          <w:highlight w:val="white"/>
          <w:lang w:val="en-US"/>
        </w:rPr>
        <w:t xml:space="preserve"> (Html.BeginForm())</w:t>
      </w:r>
    </w:p>
    <w:p w14:paraId="1B2377DB" w14:textId="77777777" w:rsidR="00157745" w:rsidRPr="00795B34" w:rsidRDefault="00157745" w:rsidP="00157745">
      <w:pPr>
        <w:pStyle w:val="CodeBlock"/>
        <w:rPr>
          <w:highlight w:val="white"/>
          <w:lang w:val="en-US"/>
        </w:rPr>
      </w:pPr>
      <w:r w:rsidRPr="00795B34">
        <w:rPr>
          <w:highlight w:val="white"/>
          <w:lang w:val="en-US"/>
        </w:rPr>
        <w:t>{</w:t>
      </w:r>
    </w:p>
    <w:p w14:paraId="6D183648" w14:textId="3AB9C73A" w:rsidR="00157745" w:rsidRPr="00795B34" w:rsidRDefault="00157745" w:rsidP="00157745">
      <w:pPr>
        <w:pStyle w:val="CodeBlock"/>
        <w:rPr>
          <w:lang w:val="en-US"/>
        </w:rPr>
      </w:pPr>
      <w:r w:rsidRPr="00795B34">
        <w:rPr>
          <w:highlight w:val="white"/>
          <w:lang w:val="en-US"/>
        </w:rPr>
        <w:t xml:space="preserve">    </w:t>
      </w:r>
      <w:r w:rsidRPr="00795B34">
        <w:rPr>
          <w:highlight w:val="yellow"/>
          <w:lang w:val="en-US"/>
        </w:rPr>
        <w:t>@</w:t>
      </w:r>
      <w:r w:rsidRPr="00795B34">
        <w:rPr>
          <w:highlight w:val="white"/>
          <w:lang w:val="en-US"/>
        </w:rPr>
        <w:t>Html.AntiForgeryToken()</w:t>
      </w:r>
    </w:p>
    <w:p w14:paraId="775E487E" w14:textId="1DC5F1F5" w:rsidR="00157745" w:rsidRPr="0017192A" w:rsidRDefault="00157745" w:rsidP="00157745">
      <w:pPr>
        <w:pStyle w:val="Legenda"/>
      </w:pPr>
      <w:bookmarkStart w:id="388" w:name="_Toc372544179"/>
      <w:r>
        <w:t xml:space="preserve">Listagem </w:t>
      </w:r>
      <w:r>
        <w:fldChar w:fldCharType="begin"/>
      </w:r>
      <w:r>
        <w:instrText xml:space="preserve"> SEQ Listagem \* ARABIC </w:instrText>
      </w:r>
      <w:r>
        <w:fldChar w:fldCharType="separate"/>
      </w:r>
      <w:r w:rsidR="00A551CF">
        <w:rPr>
          <w:noProof/>
        </w:rPr>
        <w:t>57</w:t>
      </w:r>
      <w:r>
        <w:fldChar w:fldCharType="end"/>
      </w:r>
      <w:r>
        <w:t xml:space="preserve"> Exemplo de definição do token de anti forgery na view MVC</w:t>
      </w:r>
      <w:bookmarkEnd w:id="388"/>
    </w:p>
    <w:p w14:paraId="1B183203" w14:textId="77777777" w:rsidR="00173A60" w:rsidRDefault="00173A60" w:rsidP="00173A60"/>
    <w:p w14:paraId="16BB199B" w14:textId="5BB3FD75" w:rsidR="00157745" w:rsidRDefault="00173A60" w:rsidP="00173A60">
      <w:r>
        <w:lastRenderedPageBreak/>
        <w:t>A partir da função AJAX na View MVC, realize a passagem do token anti forgery na chamada da ação, conforme demonstrado a seguir:</w:t>
      </w:r>
    </w:p>
    <w:p w14:paraId="55D15B9A" w14:textId="77777777" w:rsidR="00173A60" w:rsidRDefault="00173A60" w:rsidP="00173A60"/>
    <w:p w14:paraId="25B6EE94" w14:textId="77777777"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var token = $('input[name=__RequestVerificationToken]').val();</w:t>
      </w:r>
    </w:p>
    <w:p w14:paraId="75EB6F97" w14:textId="77777777"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$.post(</w:t>
      </w:r>
    </w:p>
    <w:p w14:paraId="1426A126" w14:textId="43B4B74F" w:rsidR="00157745" w:rsidRPr="00795B34" w:rsidRDefault="00157745" w:rsidP="00173A60">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    '/Delete, { '__RequestVerificationToken': token }</w:t>
      </w:r>
      <w:r w:rsidR="00173A60" w:rsidRPr="00795B34">
        <w:rPr>
          <w:rFonts w:ascii="Consolas" w:hAnsi="Consolas" w:cs="Consolas"/>
          <w:sz w:val="19"/>
          <w:szCs w:val="19"/>
          <w:highlight w:val="white"/>
          <w:lang w:val="en-US"/>
        </w:rPr>
        <w:t>)</w:t>
      </w:r>
    </w:p>
    <w:p w14:paraId="51F6E102" w14:textId="55706961" w:rsidR="00173A60" w:rsidRPr="00795B34" w:rsidRDefault="00173A60" w:rsidP="00173A60">
      <w:pPr>
        <w:pStyle w:val="CodeBlock"/>
        <w:rPr>
          <w:rFonts w:ascii="Consolas" w:hAnsi="Consolas" w:cs="Consolas"/>
          <w:sz w:val="19"/>
          <w:szCs w:val="19"/>
          <w:lang w:val="en-US"/>
        </w:rPr>
      </w:pPr>
      <w:r w:rsidRPr="00795B34">
        <w:rPr>
          <w:rFonts w:ascii="Consolas" w:hAnsi="Consolas" w:cs="Consolas"/>
          <w:sz w:val="19"/>
          <w:szCs w:val="19"/>
          <w:lang w:val="en-US"/>
        </w:rPr>
        <w:t xml:space="preserve">    .done( function(msg) { alert(‘registro apagado’); } )</w:t>
      </w:r>
    </w:p>
    <w:p w14:paraId="0722F5C7" w14:textId="77777777" w:rsidR="00173A60" w:rsidRPr="00795B34" w:rsidRDefault="00173A60" w:rsidP="00173A60">
      <w:pPr>
        <w:pStyle w:val="CodeBlock"/>
        <w:rPr>
          <w:rFonts w:ascii="Consolas" w:hAnsi="Consolas" w:cs="Consolas"/>
          <w:sz w:val="19"/>
          <w:szCs w:val="19"/>
          <w:lang w:val="en-US"/>
        </w:rPr>
      </w:pPr>
      <w:r w:rsidRPr="00795B34">
        <w:rPr>
          <w:rFonts w:ascii="Consolas" w:hAnsi="Consolas" w:cs="Consolas"/>
          <w:sz w:val="19"/>
          <w:szCs w:val="19"/>
          <w:lang w:val="en-US"/>
        </w:rPr>
        <w:t xml:space="preserve">    .fail( function(xhr, textStatus, errorThrown) {</w:t>
      </w:r>
    </w:p>
    <w:p w14:paraId="633B83EB" w14:textId="77777777" w:rsidR="00173A60" w:rsidRPr="00173A60" w:rsidRDefault="00173A60" w:rsidP="00173A60">
      <w:pPr>
        <w:pStyle w:val="CodeBlock"/>
        <w:rPr>
          <w:rFonts w:ascii="Consolas" w:hAnsi="Consolas" w:cs="Consolas"/>
          <w:sz w:val="19"/>
          <w:szCs w:val="19"/>
        </w:rPr>
      </w:pPr>
      <w:r w:rsidRPr="00795B34">
        <w:rPr>
          <w:rFonts w:ascii="Consolas" w:hAnsi="Consolas" w:cs="Consolas"/>
          <w:sz w:val="19"/>
          <w:szCs w:val="19"/>
          <w:lang w:val="en-US"/>
        </w:rPr>
        <w:t xml:space="preserve">        </w:t>
      </w:r>
      <w:r w:rsidRPr="00173A60">
        <w:rPr>
          <w:rFonts w:ascii="Consolas" w:hAnsi="Consolas" w:cs="Consolas"/>
          <w:sz w:val="19"/>
          <w:szCs w:val="19"/>
        </w:rPr>
        <w:t>alert(xhr.responseText);</w:t>
      </w:r>
    </w:p>
    <w:p w14:paraId="06E92061" w14:textId="7D40CA26" w:rsidR="00173A60" w:rsidRPr="00157745" w:rsidRDefault="00173A60" w:rsidP="00173A60">
      <w:pPr>
        <w:pStyle w:val="CodeBlock"/>
        <w:rPr>
          <w:rFonts w:ascii="Consolas" w:hAnsi="Consolas" w:cs="Consolas"/>
          <w:sz w:val="19"/>
          <w:szCs w:val="19"/>
          <w:highlight w:val="white"/>
        </w:rPr>
      </w:pPr>
      <w:r w:rsidRPr="00173A60">
        <w:rPr>
          <w:rFonts w:ascii="Consolas" w:hAnsi="Consolas" w:cs="Consolas"/>
          <w:sz w:val="19"/>
          <w:szCs w:val="19"/>
        </w:rPr>
        <w:t xml:space="preserve">    });</w:t>
      </w:r>
    </w:p>
    <w:p w14:paraId="4DE00591" w14:textId="36FD42FA" w:rsidR="00157745" w:rsidRPr="0017192A" w:rsidRDefault="00157745" w:rsidP="00157745">
      <w:pPr>
        <w:pStyle w:val="Legenda"/>
      </w:pPr>
      <w:bookmarkStart w:id="389" w:name="_Toc372544180"/>
      <w:r>
        <w:t xml:space="preserve">Listagem </w:t>
      </w:r>
      <w:r>
        <w:fldChar w:fldCharType="begin"/>
      </w:r>
      <w:r>
        <w:instrText xml:space="preserve"> SEQ Listagem \* ARABIC </w:instrText>
      </w:r>
      <w:r>
        <w:fldChar w:fldCharType="separate"/>
      </w:r>
      <w:r w:rsidR="00A551CF">
        <w:rPr>
          <w:noProof/>
        </w:rPr>
        <w:t>58</w:t>
      </w:r>
      <w:r>
        <w:fldChar w:fldCharType="end"/>
      </w:r>
      <w:r>
        <w:t xml:space="preserve"> Exemplo passagem do token de validação anti forgery na chamada de função ajax</w:t>
      </w:r>
      <w:bookmarkEnd w:id="389"/>
    </w:p>
    <w:p w14:paraId="00A72269" w14:textId="77777777" w:rsidR="00157745" w:rsidRDefault="00157745" w:rsidP="00157745">
      <w:pPr>
        <w:spacing w:before="0" w:after="200"/>
        <w:rPr>
          <w:rFonts w:ascii="Times New Roman" w:eastAsia="Times New Roman" w:hAnsi="Times New Roman" w:cs="Times New Roman"/>
          <w:color w:val="000000"/>
          <w:sz w:val="24"/>
          <w:szCs w:val="24"/>
          <w:shd w:val="clear" w:color="auto" w:fill="EEEEEE"/>
          <w:lang w:eastAsia="pt-BR"/>
        </w:rPr>
      </w:pPr>
    </w:p>
    <w:p w14:paraId="230F5B88" w14:textId="4D819B4D" w:rsidR="00173A60" w:rsidRPr="00173A60" w:rsidRDefault="00173A60" w:rsidP="00173A60">
      <w:r w:rsidRPr="00173A60">
        <w:t>Lembre-se</w:t>
      </w:r>
      <w:r>
        <w:t xml:space="preserve"> de decorar a ação do controlador com o atributo [ValidateAntiForgeryToken] a fim de que seja realizada a validação da chamada ajax automaticamente.</w:t>
      </w:r>
    </w:p>
    <w:p w14:paraId="39E7370A" w14:textId="77777777"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[ValidateAntiForgeryToken]</w:t>
      </w:r>
    </w:p>
    <w:p w14:paraId="76375A17" w14:textId="7D6C49AE"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public ActionResult Delete() </w:t>
      </w:r>
    </w:p>
    <w:p w14:paraId="44880DEE" w14:textId="77777777"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w:t>
      </w:r>
    </w:p>
    <w:p w14:paraId="328B3AC1" w14:textId="77777777" w:rsidR="00157745" w:rsidRPr="00795B34" w:rsidRDefault="00157745" w:rsidP="00157745">
      <w:pPr>
        <w:pStyle w:val="CodeBlock"/>
        <w:rPr>
          <w:rFonts w:ascii="Consolas" w:hAnsi="Consolas" w:cs="Consolas"/>
          <w:sz w:val="19"/>
          <w:szCs w:val="19"/>
          <w:highlight w:val="white"/>
          <w:lang w:val="en-US"/>
        </w:rPr>
      </w:pPr>
      <w:r w:rsidRPr="00795B34">
        <w:rPr>
          <w:rFonts w:ascii="Consolas" w:hAnsi="Consolas" w:cs="Consolas"/>
          <w:sz w:val="19"/>
          <w:szCs w:val="19"/>
          <w:highlight w:val="white"/>
          <w:lang w:val="en-US"/>
        </w:rPr>
        <w:t xml:space="preserve">    return View();</w:t>
      </w:r>
    </w:p>
    <w:p w14:paraId="759F630F" w14:textId="2259C90B" w:rsidR="00157745" w:rsidRPr="00157745" w:rsidRDefault="00157745" w:rsidP="00157745">
      <w:pPr>
        <w:pStyle w:val="CodeBlock"/>
        <w:rPr>
          <w:rFonts w:ascii="Consolas" w:hAnsi="Consolas" w:cs="Consolas"/>
          <w:sz w:val="19"/>
          <w:szCs w:val="19"/>
          <w:highlight w:val="white"/>
        </w:rPr>
      </w:pPr>
      <w:r w:rsidRPr="00157745">
        <w:rPr>
          <w:rFonts w:ascii="Consolas" w:hAnsi="Consolas" w:cs="Consolas"/>
          <w:sz w:val="19"/>
          <w:szCs w:val="19"/>
          <w:highlight w:val="white"/>
        </w:rPr>
        <w:t>}</w:t>
      </w:r>
    </w:p>
    <w:p w14:paraId="197A0F84" w14:textId="45D81FC2" w:rsidR="00157745" w:rsidRPr="0017192A" w:rsidRDefault="00157745" w:rsidP="00157745">
      <w:pPr>
        <w:pStyle w:val="Legenda"/>
      </w:pPr>
      <w:bookmarkStart w:id="390" w:name="_Toc372544181"/>
      <w:r>
        <w:t xml:space="preserve">Listagem </w:t>
      </w:r>
      <w:r>
        <w:fldChar w:fldCharType="begin"/>
      </w:r>
      <w:r>
        <w:instrText xml:space="preserve"> SEQ Listagem \* ARABIC </w:instrText>
      </w:r>
      <w:r>
        <w:fldChar w:fldCharType="separate"/>
      </w:r>
      <w:r w:rsidR="00A551CF">
        <w:rPr>
          <w:noProof/>
        </w:rPr>
        <w:t>59</w:t>
      </w:r>
      <w:r>
        <w:fldChar w:fldCharType="end"/>
      </w:r>
      <w:r>
        <w:t xml:space="preserve"> Exemplo de controlador que faz uso do token de validação anti forgery</w:t>
      </w:r>
      <w:bookmarkEnd w:id="390"/>
    </w:p>
    <w:p w14:paraId="1F4A5DB5" w14:textId="77777777" w:rsidR="00157745" w:rsidRDefault="00157745" w:rsidP="00157745">
      <w:pPr>
        <w:spacing w:before="0" w:after="200"/>
      </w:pPr>
    </w:p>
    <w:p w14:paraId="44733B8A" w14:textId="13BFFF24" w:rsidR="009A019D" w:rsidRDefault="009A019D" w:rsidP="5B934592">
      <w:pPr>
        <w:spacing w:before="0" w:after="200"/>
      </w:pPr>
      <w:r>
        <w:br w:type="page"/>
      </w:r>
    </w:p>
    <w:p w14:paraId="5498BC90" w14:textId="0FD2FE28" w:rsidR="009A019D" w:rsidRPr="004F192E" w:rsidRDefault="008A2B3D" w:rsidP="5B934592">
      <w:pPr>
        <w:pStyle w:val="Heading2Numbered"/>
      </w:pPr>
      <w:bookmarkStart w:id="391" w:name="_Toc353269695"/>
      <w:bookmarkStart w:id="392" w:name="_Toc372543999"/>
      <w:r>
        <w:lastRenderedPageBreak/>
        <w:t>Faça uso correto de</w:t>
      </w:r>
      <w:r w:rsidR="00035C6F">
        <w:t xml:space="preserve"> arquivos</w:t>
      </w:r>
      <w:r w:rsidR="009A019D">
        <w:t xml:space="preserve"> </w:t>
      </w:r>
      <w:r w:rsidR="00260BCF">
        <w:t>JavaScript</w:t>
      </w:r>
      <w:r w:rsidR="009A019D">
        <w:t xml:space="preserve"> e css</w:t>
      </w:r>
      <w:bookmarkEnd w:id="391"/>
      <w:bookmarkEnd w:id="392"/>
    </w:p>
    <w:p w14:paraId="5644AD7E" w14:textId="77777777" w:rsidR="00173A60" w:rsidRPr="00FD7FCB" w:rsidRDefault="00173A60" w:rsidP="00173A60">
      <w:pPr>
        <w:rPr>
          <w:b/>
        </w:rPr>
      </w:pPr>
      <w:bookmarkStart w:id="393" w:name="_Toc353269696"/>
      <w:r w:rsidRPr="00FD7FCB">
        <w:rPr>
          <w:b/>
        </w:rPr>
        <w:t xml:space="preserve">Aplica-se a: </w:t>
      </w:r>
      <w:r>
        <w:rPr>
          <w:b/>
        </w:rPr>
        <w:t>WEB FORMS</w:t>
      </w:r>
      <w:r w:rsidRPr="00FD7FCB">
        <w:rPr>
          <w:b/>
        </w:rPr>
        <w:t xml:space="preserve"> e MVC</w:t>
      </w:r>
    </w:p>
    <w:p w14:paraId="222C7BD3" w14:textId="06A429DB" w:rsidR="00035C6F" w:rsidRDefault="00035C6F" w:rsidP="5B934592">
      <w:pPr>
        <w:spacing w:before="0" w:after="200"/>
      </w:pPr>
      <w:r>
        <w:t>Cada vez mais nossas aplicações web requerem a utilização de códigos de lado do cliente (</w:t>
      </w:r>
      <w:r w:rsidR="00260BCF">
        <w:t>JavaScript</w:t>
      </w:r>
      <w:r>
        <w:t>), porém isso traz vantagens e desvantagens.</w:t>
      </w:r>
    </w:p>
    <w:p w14:paraId="3DEED78A" w14:textId="0ECF9EDB" w:rsidR="00035C6F" w:rsidRPr="009F2C8B" w:rsidRDefault="00035C6F" w:rsidP="5B934592">
      <w:pPr>
        <w:spacing w:before="0" w:after="200"/>
        <w:rPr>
          <w:b/>
        </w:rPr>
      </w:pPr>
      <w:r w:rsidRPr="009F2C8B">
        <w:rPr>
          <w:b/>
        </w:rPr>
        <w:t>Vantagens:</w:t>
      </w:r>
    </w:p>
    <w:p w14:paraId="60E46EF4" w14:textId="781FAD09" w:rsidR="00035C6F" w:rsidRDefault="00035C6F" w:rsidP="004D35D1">
      <w:pPr>
        <w:pStyle w:val="PargrafodaLista"/>
        <w:numPr>
          <w:ilvl w:val="0"/>
          <w:numId w:val="31"/>
        </w:numPr>
        <w:spacing w:before="0" w:after="200"/>
      </w:pPr>
      <w:r>
        <w:t>Diminuição da necessidade de postback</w:t>
      </w:r>
    </w:p>
    <w:p w14:paraId="54EF370C" w14:textId="3369448A" w:rsidR="00035C6F" w:rsidRDefault="00035C6F" w:rsidP="004D35D1">
      <w:pPr>
        <w:pStyle w:val="PargrafodaLista"/>
        <w:numPr>
          <w:ilvl w:val="0"/>
          <w:numId w:val="31"/>
        </w:numPr>
        <w:spacing w:before="0" w:after="200"/>
      </w:pPr>
      <w:r>
        <w:t>Percepção de maior velocidade de iteração por parte do usuário</w:t>
      </w:r>
    </w:p>
    <w:p w14:paraId="070E85C4" w14:textId="367C12D5" w:rsidR="00035C6F" w:rsidRPr="009F2C8B" w:rsidRDefault="00035C6F" w:rsidP="5B934592">
      <w:pPr>
        <w:spacing w:before="0" w:after="200"/>
        <w:rPr>
          <w:b/>
        </w:rPr>
      </w:pPr>
      <w:r w:rsidRPr="009F2C8B">
        <w:rPr>
          <w:b/>
        </w:rPr>
        <w:t>Desvantagens:</w:t>
      </w:r>
    </w:p>
    <w:p w14:paraId="50EB3AD6" w14:textId="467FB63B" w:rsidR="00035C6F" w:rsidRDefault="00035C6F" w:rsidP="004D35D1">
      <w:pPr>
        <w:pStyle w:val="PargrafodaLista"/>
        <w:numPr>
          <w:ilvl w:val="0"/>
          <w:numId w:val="32"/>
        </w:numPr>
        <w:spacing w:before="0" w:after="200"/>
      </w:pPr>
      <w:r>
        <w:t>Código tende a se espalhar tanto no lado do cliente, como no lado do servidor</w:t>
      </w:r>
    </w:p>
    <w:p w14:paraId="454D6DF2" w14:textId="1D378707" w:rsidR="00035C6F" w:rsidRDefault="00035C6F" w:rsidP="004D35D1">
      <w:pPr>
        <w:pStyle w:val="PargrafodaLista"/>
        <w:numPr>
          <w:ilvl w:val="0"/>
          <w:numId w:val="32"/>
        </w:numPr>
        <w:spacing w:before="0" w:after="200"/>
      </w:pPr>
      <w:r>
        <w:t>Manutenção fica dificultada pois corre-se o risco de se ter muitos trechos de código similares</w:t>
      </w:r>
    </w:p>
    <w:p w14:paraId="7FA578E3" w14:textId="02F3E4A0" w:rsidR="00035C6F" w:rsidRDefault="00035C6F" w:rsidP="5B934592">
      <w:pPr>
        <w:spacing w:before="0" w:after="200"/>
      </w:pPr>
      <w:r>
        <w:t xml:space="preserve">Como a utilização de trechos de código de lado do cliente é uma técnica cada vez mais inevitável, </w:t>
      </w:r>
      <w:r w:rsidR="00707920">
        <w:t>temos que</w:t>
      </w:r>
      <w:r>
        <w:t xml:space="preserve"> propor uma maneira de mitigar as desvantagens mencionadas acima.</w:t>
      </w:r>
    </w:p>
    <w:p w14:paraId="2CB6EA3E" w14:textId="77777777" w:rsidR="00BC59E2" w:rsidRPr="00BC59E2" w:rsidRDefault="00BC59E2" w:rsidP="5B934592"/>
    <w:p w14:paraId="39096C24" w14:textId="39E3CAF2" w:rsidR="00035C6F" w:rsidRDefault="00613185" w:rsidP="5B934592">
      <w:pPr>
        <w:pStyle w:val="Heading3Numbered"/>
      </w:pPr>
      <w:bookmarkStart w:id="394" w:name="_Toc372544000"/>
      <w:r>
        <w:t xml:space="preserve">Tenha um repositório central para as bibliotecas de </w:t>
      </w:r>
      <w:r w:rsidR="00260BCF">
        <w:t>JavaScript</w:t>
      </w:r>
      <w:bookmarkEnd w:id="394"/>
    </w:p>
    <w:p w14:paraId="629026DA" w14:textId="1BC6A6BD" w:rsidR="00613185" w:rsidRDefault="00CD7FD3" w:rsidP="5B934592">
      <w:r>
        <w:t xml:space="preserve">Crie uma aplicação no IIS </w:t>
      </w:r>
      <w:r w:rsidR="00613185">
        <w:t xml:space="preserve">em um dos servidores web para manter um repositório central de bibliotecas de </w:t>
      </w:r>
      <w:r w:rsidR="00260BCF">
        <w:t>JavaScript</w:t>
      </w:r>
      <w:r w:rsidR="00613185">
        <w:t>, como JQuery, por exemplo.</w:t>
      </w:r>
    </w:p>
    <w:p w14:paraId="22880A01" w14:textId="2F5525B1" w:rsidR="00613185" w:rsidRDefault="00613185" w:rsidP="5B934592">
      <w:r>
        <w:t xml:space="preserve">Agrupe as bibliotecas em pastas separadas por versões a fim de melhor gerenciar as atualizações de bibliotecas e também </w:t>
      </w:r>
      <w:r w:rsidR="009C2323">
        <w:t xml:space="preserve">favorecer </w:t>
      </w:r>
      <w:r>
        <w:t>o cache.</w:t>
      </w:r>
    </w:p>
    <w:p w14:paraId="7FD01A99" w14:textId="77777777" w:rsidR="00613185" w:rsidRDefault="00613185" w:rsidP="5B934592"/>
    <w:p w14:paraId="6FB7CDB0" w14:textId="5E5F0956" w:rsidR="00613185" w:rsidRDefault="009F2C8B" w:rsidP="5B934592">
      <w:pPr>
        <w:pStyle w:val="Heading3Numbered"/>
      </w:pPr>
      <w:bookmarkStart w:id="395" w:name="_Toc372544001"/>
      <w:r>
        <w:t>E</w:t>
      </w:r>
      <w:r w:rsidR="00613185">
        <w:t>ncapsule as rotinas mais comuns em bibliotecas próprias ou controles</w:t>
      </w:r>
      <w:bookmarkEnd w:id="395"/>
    </w:p>
    <w:p w14:paraId="146244B8" w14:textId="29E75AAF" w:rsidR="00613185" w:rsidRDefault="00613185" w:rsidP="5B934592">
      <w:r>
        <w:t>Rotinas comuns de validação, como por exemplo de validação de CPF e CNPJ, em geral são disponibilizadas diretamente nas páginas onde elas são requeridas. Essa prática faz com que trechos de código sejam duplicados e a manutenção dificultada.</w:t>
      </w:r>
    </w:p>
    <w:p w14:paraId="42E36D5D" w14:textId="5905F33B" w:rsidR="00613185" w:rsidRDefault="00613185" w:rsidP="5B934592">
      <w:r>
        <w:t>Duas técnicas podem ser adotadas a fim de evitar esse problema:</w:t>
      </w:r>
    </w:p>
    <w:p w14:paraId="1C894417" w14:textId="7497C9AA" w:rsidR="00613185" w:rsidRDefault="00613185" w:rsidP="004D35D1">
      <w:pPr>
        <w:pStyle w:val="PargrafodaLista"/>
        <w:numPr>
          <w:ilvl w:val="0"/>
          <w:numId w:val="33"/>
        </w:numPr>
      </w:pPr>
      <w:r>
        <w:lastRenderedPageBreak/>
        <w:t xml:space="preserve">Crie bibliotecas de uso comum para serem usadas por várias aplicações/páginas. Divulgue e distribua essas bibliotecas para o time de desenvolvimento e também no </w:t>
      </w:r>
      <w:r w:rsidR="00CD7FD3">
        <w:t xml:space="preserve">repositório </w:t>
      </w:r>
      <w:r>
        <w:t>de uso comum</w:t>
      </w:r>
    </w:p>
    <w:p w14:paraId="311645EC" w14:textId="2D4FA4EB" w:rsidR="00613185" w:rsidRDefault="00613185" w:rsidP="004D35D1">
      <w:pPr>
        <w:pStyle w:val="PargrafodaLista"/>
        <w:numPr>
          <w:ilvl w:val="0"/>
          <w:numId w:val="33"/>
        </w:numPr>
      </w:pPr>
      <w:r>
        <w:t>Crie User Controls no ASP.Net</w:t>
      </w:r>
      <w:r w:rsidR="00D82F81">
        <w:t xml:space="preserve"> Web Forms</w:t>
      </w:r>
      <w:r>
        <w:t xml:space="preserve"> e faça o controle renderizar todo o </w:t>
      </w:r>
      <w:r w:rsidR="00260BCF">
        <w:t>JavaScript</w:t>
      </w:r>
      <w:r>
        <w:t xml:space="preserve"> que ele requer. Dessa forma, o gerenciamento se dá em nível de biblioteca de controle e não de trecho de código espalhado</w:t>
      </w:r>
    </w:p>
    <w:p w14:paraId="7EE701D3" w14:textId="77777777" w:rsidR="008A2B3D" w:rsidRPr="00613185" w:rsidRDefault="008A2B3D" w:rsidP="008A2B3D"/>
    <w:p w14:paraId="0286D235" w14:textId="3E2D9C03" w:rsidR="009A019D" w:rsidRPr="00CF3280" w:rsidRDefault="0084758D" w:rsidP="5B934592">
      <w:pPr>
        <w:pStyle w:val="Heading2Numbered"/>
      </w:pPr>
      <w:bookmarkStart w:id="396" w:name="_Toc372544002"/>
      <w:bookmarkEnd w:id="393"/>
      <w:r>
        <w:t>Não chame serviços diretamente a partir de ajax</w:t>
      </w:r>
      <w:bookmarkEnd w:id="396"/>
    </w:p>
    <w:p w14:paraId="3846C99F" w14:textId="7B6CA8A4" w:rsidR="00F87400" w:rsidRDefault="00F87400" w:rsidP="5B934592">
      <w:r>
        <w:t xml:space="preserve">Serviços em geral são tratados como APIs que expõe determinadas informações a serem utilizadas por outros sistemas/aplicações. Eles podem ser consumidos de </w:t>
      </w:r>
      <w:r w:rsidR="006B5A95">
        <w:t>servidor</w:t>
      </w:r>
      <w:r>
        <w:t xml:space="preserve"> para </w:t>
      </w:r>
      <w:r w:rsidR="006B5A95">
        <w:t>servidor</w:t>
      </w:r>
      <w:r>
        <w:t xml:space="preserve"> ou de cliente para </w:t>
      </w:r>
      <w:r w:rsidR="006B5A95">
        <w:t>servidor</w:t>
      </w:r>
      <w:r>
        <w:t>.</w:t>
      </w:r>
    </w:p>
    <w:p w14:paraId="5170FD96" w14:textId="77777777" w:rsidR="00F87400" w:rsidRDefault="00F87400" w:rsidP="5B934592"/>
    <w:p w14:paraId="42B7785A" w14:textId="77777777" w:rsidR="006B5A95" w:rsidRDefault="006B5A95" w:rsidP="5B934592">
      <w:pPr>
        <w:keepNext/>
        <w:jc w:val="center"/>
      </w:pPr>
      <w:r>
        <w:object w:dxaOrig="11497" w:dyaOrig="3036" w14:anchorId="190BD4FF">
          <v:shape id="_x0000_i1029" type="#_x0000_t75" style="width:467.35pt;height:119.45pt" o:ole="">
            <v:imagedata r:id="rId83" o:title=""/>
          </v:shape>
          <o:OLEObject Type="Embed" ProgID="Visio.Drawing.15" ShapeID="_x0000_i1029" DrawAspect="Content" ObjectID="_1714226344" r:id="rId84"/>
        </w:object>
      </w:r>
    </w:p>
    <w:p w14:paraId="56C8C351" w14:textId="0628AE04" w:rsidR="006B5A95" w:rsidRDefault="006B5A95" w:rsidP="5B934592">
      <w:pPr>
        <w:pStyle w:val="Legenda"/>
      </w:pPr>
      <w:bookmarkStart w:id="397" w:name="_Toc372544086"/>
      <w:r>
        <w:t xml:space="preserve">Figura </w:t>
      </w:r>
      <w:r>
        <w:fldChar w:fldCharType="begin"/>
      </w:r>
      <w:r>
        <w:instrText xml:space="preserve"> SEQ Figura \* ARABIC </w:instrText>
      </w:r>
      <w:r>
        <w:fldChar w:fldCharType="separate"/>
      </w:r>
      <w:r w:rsidR="00A551CF">
        <w:rPr>
          <w:noProof/>
        </w:rPr>
        <w:t>43</w:t>
      </w:r>
      <w:r>
        <w:fldChar w:fldCharType="end"/>
      </w:r>
      <w:r>
        <w:t xml:space="preserve"> Cenário de consumo Servidor</w:t>
      </w:r>
      <w:r w:rsidR="0019711B">
        <w:t xml:space="preserve"> externo</w:t>
      </w:r>
      <w:r>
        <w:t xml:space="preserve"> para Servidor (serviço)</w:t>
      </w:r>
      <w:r w:rsidR="0019711B">
        <w:t xml:space="preserve"> SEFAZ</w:t>
      </w:r>
      <w:bookmarkEnd w:id="397"/>
    </w:p>
    <w:p w14:paraId="4906B38E" w14:textId="77777777" w:rsidR="006B5A95" w:rsidRDefault="006B5A95" w:rsidP="5B934592"/>
    <w:p w14:paraId="128EA453" w14:textId="76BC9F17" w:rsidR="006B5A95" w:rsidRDefault="006B5A95" w:rsidP="5B934592">
      <w:r>
        <w:t>Neste cenário, apesar do serviço estar publicado externamente, na internet, somente as empresas/parceiros tem conhecimento a respeito do propósito do serviço, bem como de sua utilização. É recomendável que estes tipos de serviços ofereçam algum tipo de autenticação a fim de impedir/controlar o acesso indevido.</w:t>
      </w:r>
    </w:p>
    <w:p w14:paraId="64DBA777" w14:textId="77777777" w:rsidR="001314CD" w:rsidRDefault="001314CD" w:rsidP="5B934592">
      <w:pPr>
        <w:spacing w:before="0" w:after="200"/>
      </w:pPr>
      <w:r>
        <w:br w:type="page"/>
      </w:r>
    </w:p>
    <w:p w14:paraId="4F10A187" w14:textId="77777777" w:rsidR="006B5A95" w:rsidRDefault="006B5A95" w:rsidP="5B934592">
      <w:pPr>
        <w:keepNext/>
        <w:jc w:val="center"/>
      </w:pPr>
      <w:r>
        <w:object w:dxaOrig="11377" w:dyaOrig="3036" w14:anchorId="61787FF4">
          <v:shape id="_x0000_i1030" type="#_x0000_t75" style="width:468.75pt;height:119.45pt" o:ole="">
            <v:imagedata r:id="rId85" o:title=""/>
          </v:shape>
          <o:OLEObject Type="Embed" ProgID="Visio.Drawing.15" ShapeID="_x0000_i1030" DrawAspect="Content" ObjectID="_1714226345" r:id="rId86"/>
        </w:object>
      </w:r>
    </w:p>
    <w:p w14:paraId="3F402A9E" w14:textId="61A886F9" w:rsidR="006B5A95" w:rsidRDefault="006B5A95" w:rsidP="5B934592">
      <w:pPr>
        <w:pStyle w:val="Legenda"/>
      </w:pPr>
      <w:bookmarkStart w:id="398" w:name="_Toc372544087"/>
      <w:r>
        <w:t xml:space="preserve">Figura </w:t>
      </w:r>
      <w:r>
        <w:fldChar w:fldCharType="begin"/>
      </w:r>
      <w:r>
        <w:instrText xml:space="preserve"> SEQ Figura \* ARABIC </w:instrText>
      </w:r>
      <w:r>
        <w:fldChar w:fldCharType="separate"/>
      </w:r>
      <w:r w:rsidR="00A551CF">
        <w:rPr>
          <w:noProof/>
        </w:rPr>
        <w:t>44</w:t>
      </w:r>
      <w:r>
        <w:fldChar w:fldCharType="end"/>
      </w:r>
      <w:r>
        <w:t xml:space="preserve"> Cenário de consumo cliente para Servidor (serviço)</w:t>
      </w:r>
      <w:bookmarkEnd w:id="398"/>
    </w:p>
    <w:p w14:paraId="6A85FBAC" w14:textId="77777777" w:rsidR="006B5A95" w:rsidRDefault="006B5A95" w:rsidP="5B934592">
      <w:pPr>
        <w:jc w:val="both"/>
      </w:pPr>
    </w:p>
    <w:p w14:paraId="40A379A7" w14:textId="766BFE78" w:rsidR="006B5A95" w:rsidRDefault="006B5A95" w:rsidP="5B934592">
      <w:pPr>
        <w:jc w:val="both"/>
      </w:pPr>
      <w:r>
        <w:t xml:space="preserve">Neste cenário, a página da aplicação web da SEFAZ faz uso de um serviço próprio, publicado na internet por ela própria. </w:t>
      </w:r>
      <w:r w:rsidRPr="0019711B">
        <w:rPr>
          <w:b/>
          <w:u w:val="single"/>
        </w:rPr>
        <w:t>Este é um cenário a ser evitado</w:t>
      </w:r>
      <w:r>
        <w:t>, por</w:t>
      </w:r>
      <w:r w:rsidR="0019711B">
        <w:t xml:space="preserve"> </w:t>
      </w:r>
      <w:r>
        <w:t>que:</w:t>
      </w:r>
    </w:p>
    <w:p w14:paraId="34DEC9B4" w14:textId="00DAF0FD" w:rsidR="006B5A95" w:rsidRDefault="006B5A95" w:rsidP="004D35D1">
      <w:pPr>
        <w:pStyle w:val="PargrafodaLista"/>
        <w:numPr>
          <w:ilvl w:val="0"/>
          <w:numId w:val="29"/>
        </w:numPr>
        <w:jc w:val="both"/>
      </w:pPr>
      <w:r>
        <w:t xml:space="preserve">Se o serviço requerer autenticação, as credenciais de autenticação ficarão em texto aberto no </w:t>
      </w:r>
      <w:r w:rsidR="00260BCF">
        <w:t>JavaScript</w:t>
      </w:r>
      <w:r>
        <w:t>, através do código-fonte da página web</w:t>
      </w:r>
    </w:p>
    <w:p w14:paraId="245EDA5D" w14:textId="751F52BD" w:rsidR="006B5A95" w:rsidRDefault="006B5A95" w:rsidP="004D35D1">
      <w:pPr>
        <w:pStyle w:val="PargrafodaLista"/>
        <w:numPr>
          <w:ilvl w:val="0"/>
          <w:numId w:val="29"/>
        </w:numPr>
        <w:jc w:val="both"/>
      </w:pPr>
      <w:r>
        <w:t>Se o serviço não requer autenticação, outras aplicações/sistemas poderão fazer uso indiscriminado de seu serviço sem a devida autorização ou controle por parte da SEFAZ</w:t>
      </w:r>
    </w:p>
    <w:p w14:paraId="4B46C5CE" w14:textId="77777777" w:rsidR="006B5A95" w:rsidRDefault="006B5A95" w:rsidP="5B934592">
      <w:pPr>
        <w:jc w:val="both"/>
      </w:pPr>
    </w:p>
    <w:p w14:paraId="217475B6" w14:textId="77C5AB67" w:rsidR="006B5A95" w:rsidRDefault="006B5A95" w:rsidP="5B934592">
      <w:pPr>
        <w:pStyle w:val="Legenda"/>
      </w:pPr>
      <w:r>
        <w:rPr>
          <w:noProof/>
          <w:lang w:eastAsia="pt-BR"/>
        </w:rPr>
        <mc:AlternateContent>
          <mc:Choice Requires="wps">
            <w:drawing>
              <wp:anchor distT="0" distB="0" distL="114300" distR="114300" simplePos="0" relativeHeight="251681280" behindDoc="0" locked="0" layoutInCell="1" allowOverlap="1" wp14:anchorId="6371A343" wp14:editId="43E93F92">
                <wp:simplePos x="0" y="0"/>
                <wp:positionH relativeFrom="margin">
                  <wp:align>center</wp:align>
                </wp:positionH>
                <wp:positionV relativeFrom="paragraph">
                  <wp:posOffset>8255</wp:posOffset>
                </wp:positionV>
                <wp:extent cx="1752600" cy="1592580"/>
                <wp:effectExtent l="0" t="0" r="19050" b="26670"/>
                <wp:wrapNone/>
                <wp:docPr id="34" name="&quot;No&quot; Symbol 34"/>
                <wp:cNvGraphicFramePr/>
                <a:graphic xmlns:a="http://schemas.openxmlformats.org/drawingml/2006/main">
                  <a:graphicData uri="http://schemas.microsoft.com/office/word/2010/wordprocessingShape">
                    <wps:wsp>
                      <wps:cNvSpPr/>
                      <wps:spPr>
                        <a:xfrm>
                          <a:off x="0" y="0"/>
                          <a:ext cx="1752600" cy="1592580"/>
                        </a:xfrm>
                        <a:prstGeom prst="noSmoking">
                          <a:avLst>
                            <a:gd name="adj" fmla="val 965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14BF3C"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34" o:spid="_x0000_s1026" type="#_x0000_t57" style="position:absolute;margin-left:0;margin-top:.65pt;width:138pt;height:125.4pt;z-index:2516812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" adj="1895" fillcolor="red" strokecolor="red" strokeweight="2pt">
                <w10:wrap anchorx="margin"/>
              </v:shape>
            </w:pict>
          </mc:Fallback>
        </mc:AlternateContent>
      </w:r>
      <w:r>
        <w:object w:dxaOrig="11377" w:dyaOrig="3036" w14:anchorId="0BD49559">
          <v:shape id="_x0000_i1031" type="#_x0000_t75" style="width:468.75pt;height:119.45pt" o:ole="">
            <v:imagedata r:id="rId85" o:title=""/>
          </v:shape>
          <o:OLEObject Type="Embed" ProgID="Visio.Drawing.15" ShapeID="_x0000_i1031" DrawAspect="Content" ObjectID="_1714226346" r:id="rId87"/>
        </w:object>
      </w:r>
    </w:p>
    <w:p w14:paraId="0A5F4740" w14:textId="194EEF27" w:rsidR="006B5A95" w:rsidRPr="006B5A95" w:rsidRDefault="006B5A95" w:rsidP="5B934592">
      <w:pPr>
        <w:pStyle w:val="Legenda"/>
      </w:pPr>
      <w:bookmarkStart w:id="399" w:name="_Toc372544088"/>
      <w:r>
        <w:t xml:space="preserve">Figura </w:t>
      </w:r>
      <w:r>
        <w:fldChar w:fldCharType="begin"/>
      </w:r>
      <w:r>
        <w:instrText xml:space="preserve"> SEQ Figura \* ARABIC </w:instrText>
      </w:r>
      <w:r>
        <w:fldChar w:fldCharType="separate"/>
      </w:r>
      <w:r w:rsidR="00A551CF">
        <w:rPr>
          <w:noProof/>
        </w:rPr>
        <w:t>45</w:t>
      </w:r>
      <w:r>
        <w:fldChar w:fldCharType="end"/>
      </w:r>
      <w:r>
        <w:t xml:space="preserve"> Cenário a ser evitado.</w:t>
      </w:r>
      <w:bookmarkEnd w:id="399"/>
    </w:p>
    <w:p w14:paraId="26F8E10F" w14:textId="77777777" w:rsidR="006B5A95" w:rsidRDefault="006B5A95" w:rsidP="5B934592">
      <w:pPr>
        <w:jc w:val="both"/>
      </w:pPr>
    </w:p>
    <w:p w14:paraId="5DD4DF77" w14:textId="77777777" w:rsidR="001314CD" w:rsidRDefault="001314CD" w:rsidP="5B934592">
      <w:pPr>
        <w:spacing w:before="0" w:after="200"/>
      </w:pPr>
      <w:r>
        <w:br w:type="page"/>
      </w:r>
    </w:p>
    <w:p w14:paraId="505CCF4C" w14:textId="61F06162" w:rsidR="001314CD" w:rsidRDefault="001314CD" w:rsidP="5B934592">
      <w:r>
        <w:lastRenderedPageBreak/>
        <w:t>Caso sua própria aplicação web necessite invocar algum serviço da SEFAZ a partir da página, o recomendado é fazê-lo conforme o fluxo abaixo:</w:t>
      </w:r>
    </w:p>
    <w:p w14:paraId="13896ECE" w14:textId="77777777" w:rsidR="001314CD" w:rsidRDefault="001314CD" w:rsidP="5B934592"/>
    <w:p w14:paraId="1A6C804C" w14:textId="77777777" w:rsidR="001314CD" w:rsidRDefault="001314CD" w:rsidP="5B934592">
      <w:pPr>
        <w:keepNext/>
      </w:pPr>
      <w:r>
        <w:object w:dxaOrig="15660" w:dyaOrig="4489" w14:anchorId="2A81CB31">
          <v:shape id="_x0000_i1032" type="#_x0000_t75" style="width:468.25pt;height:132pt" o:ole="">
            <v:imagedata r:id="rId88" o:title=""/>
          </v:shape>
          <o:OLEObject Type="Embed" ProgID="Visio.Drawing.15" ShapeID="_x0000_i1032" DrawAspect="Content" ObjectID="_1714226347" r:id="rId89"/>
        </w:object>
      </w:r>
    </w:p>
    <w:p w14:paraId="4F82A492" w14:textId="043965D7" w:rsidR="001314CD" w:rsidRDefault="001314CD" w:rsidP="5B934592">
      <w:pPr>
        <w:pStyle w:val="Legenda"/>
      </w:pPr>
      <w:bookmarkStart w:id="400" w:name="_Toc372544089"/>
      <w:r>
        <w:t xml:space="preserve">Figura </w:t>
      </w:r>
      <w:r>
        <w:fldChar w:fldCharType="begin"/>
      </w:r>
      <w:r>
        <w:instrText xml:space="preserve"> SEQ Figura \* ARABIC </w:instrText>
      </w:r>
      <w:r>
        <w:fldChar w:fldCharType="separate"/>
      </w:r>
      <w:r w:rsidR="00A551CF">
        <w:rPr>
          <w:noProof/>
        </w:rPr>
        <w:t>46</w:t>
      </w:r>
      <w:r>
        <w:fldChar w:fldCharType="end"/>
      </w:r>
      <w:r>
        <w:t xml:space="preserve"> Diretiva correta para consumo de serviços a partir de scripts AJAX</w:t>
      </w:r>
      <w:bookmarkEnd w:id="400"/>
    </w:p>
    <w:p w14:paraId="66537379" w14:textId="77777777" w:rsidR="001314CD" w:rsidRDefault="001314CD" w:rsidP="5B934592">
      <w:pPr>
        <w:jc w:val="both"/>
      </w:pPr>
    </w:p>
    <w:p w14:paraId="6D81C895" w14:textId="77777777" w:rsidR="006B5A95" w:rsidRDefault="006B5A95" w:rsidP="5B934592">
      <w:pPr>
        <w:jc w:val="both"/>
      </w:pPr>
    </w:p>
    <w:p w14:paraId="70B8AA97" w14:textId="77777777" w:rsidR="006B5A95" w:rsidRPr="0006507A" w:rsidRDefault="006B5A95" w:rsidP="5B934592">
      <w:pPr>
        <w:jc w:val="both"/>
      </w:pPr>
    </w:p>
    <w:p w14:paraId="356F4767" w14:textId="77777777" w:rsidR="009A019D" w:rsidRDefault="009A019D" w:rsidP="5B934592">
      <w:pPr>
        <w:spacing w:before="0" w:after="200"/>
        <w:rPr>
          <w:rFonts w:eastAsiaTheme="minorHAnsi"/>
          <w:color w:val="008AC8"/>
          <w:sz w:val="28"/>
          <w:szCs w:val="28"/>
        </w:rPr>
      </w:pPr>
      <w:bookmarkStart w:id="401" w:name="_Toc353269697"/>
      <w:r>
        <w:br w:type="page"/>
      </w:r>
    </w:p>
    <w:p w14:paraId="0912FE72" w14:textId="77D54122" w:rsidR="009A019D" w:rsidRDefault="0084758D" w:rsidP="5B934592">
      <w:pPr>
        <w:pStyle w:val="Heading2Numbered"/>
      </w:pPr>
      <w:bookmarkStart w:id="402" w:name="_Toc372544003"/>
      <w:r>
        <w:lastRenderedPageBreak/>
        <w:t>Mantenha a</w:t>
      </w:r>
      <w:r w:rsidR="009A019D" w:rsidRPr="004F192E">
        <w:t xml:space="preserve"> sessão </w:t>
      </w:r>
      <w:bookmarkEnd w:id="401"/>
      <w:r w:rsidR="009A019D">
        <w:t>em load-balance</w:t>
      </w:r>
      <w:r>
        <w:t xml:space="preserve"> se possível</w:t>
      </w:r>
      <w:bookmarkEnd w:id="402"/>
    </w:p>
    <w:p w14:paraId="145919F0" w14:textId="065C1ABF" w:rsidR="00173A60" w:rsidRPr="00FD7FCB" w:rsidRDefault="00173A60" w:rsidP="00173A60">
      <w:pPr>
        <w:rPr>
          <w:b/>
        </w:rPr>
      </w:pPr>
      <w:r w:rsidRPr="00FD7FCB">
        <w:rPr>
          <w:b/>
        </w:rPr>
        <w:t xml:space="preserve">Aplica-se a: </w:t>
      </w:r>
      <w:r>
        <w:rPr>
          <w:b/>
        </w:rPr>
        <w:t>Indiferente</w:t>
      </w:r>
    </w:p>
    <w:p w14:paraId="38B82345" w14:textId="33134544" w:rsidR="009A019D" w:rsidRDefault="009A019D" w:rsidP="5B934592">
      <w:r>
        <w:t xml:space="preserve">Aplicações web, por funcionarem sobre o protocolo HTTP, funciona nativamente sem controle de estado, ou seja, cada requisição é uma nova </w:t>
      </w:r>
      <w:r w:rsidR="000670B8">
        <w:t>chamada, sem relação com a anterior</w:t>
      </w:r>
      <w:r>
        <w:t>. Em cenários onde é requerido autenticar os usuários, algum nível de preservação de estado é necessário a fim de poder recuperar alguma informação pertinente ao usuário logado.</w:t>
      </w:r>
    </w:p>
    <w:p w14:paraId="0B2DEF54" w14:textId="4AA068E9" w:rsidR="009A019D" w:rsidRDefault="009A019D" w:rsidP="5B934592">
      <w:r>
        <w:t>O ASP.NET oferece um mecanismo de Sessão bem poderoso, porém por padrão, ele é criado no mesmo processo que seu site roda (InProc).</w:t>
      </w:r>
    </w:p>
    <w:p w14:paraId="16163540" w14:textId="77777777" w:rsidR="00B554D7" w:rsidRDefault="00B554D7" w:rsidP="5B934592">
      <w:pPr>
        <w:pStyle w:val="CodeBlock"/>
      </w:pPr>
    </w:p>
    <w:p w14:paraId="3C2B8097" w14:textId="77777777" w:rsidR="005A08D1" w:rsidRPr="00795B34" w:rsidRDefault="005A08D1" w:rsidP="5B934592">
      <w:pPr>
        <w:pStyle w:val="CodeBlock"/>
        <w:rPr>
          <w:rFonts w:ascii="Consolas" w:hAnsi="Consolas" w:cs="Consolas"/>
          <w:color w:val="000000"/>
          <w:sz w:val="19"/>
          <w:szCs w:val="19"/>
          <w:highlight w:val="white"/>
          <w:lang w:val="en-US"/>
        </w:rPr>
      </w:pPr>
      <w:r>
        <w:rPr>
          <w:rFonts w:ascii="Consolas" w:hAnsi="Consolas" w:cs="Consolas"/>
          <w:color w:val="0000FF"/>
          <w:sz w:val="19"/>
          <w:szCs w:val="19"/>
          <w:highlight w:val="white"/>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A31515"/>
          <w:sz w:val="19"/>
          <w:szCs w:val="19"/>
          <w:highlight w:val="white"/>
          <w:lang w:val="en-US"/>
        </w:rPr>
        <w:t>sessionState</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mode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InProc</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customProvider</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DefaultSessionProvider</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6BF0FE37" w14:textId="77777777" w:rsidR="005A08D1" w:rsidRPr="00795B34" w:rsidRDefault="005A08D1"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providers</w:t>
      </w:r>
      <w:r w:rsidRPr="00795B34">
        <w:rPr>
          <w:rFonts w:ascii="Consolas" w:hAnsi="Consolas" w:cs="Consolas"/>
          <w:color w:val="0000FF"/>
          <w:sz w:val="19"/>
          <w:szCs w:val="19"/>
          <w:highlight w:val="white"/>
          <w:lang w:val="en-US"/>
        </w:rPr>
        <w:t>&gt;</w:t>
      </w:r>
    </w:p>
    <w:p w14:paraId="17556A43" w14:textId="77777777" w:rsidR="005A08D1" w:rsidRPr="00795B34" w:rsidRDefault="005A08D1"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add</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DefaultSessionProvider</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type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System.Web.Providers.DefaultSessionStateProvider, System.Web.Providers, Version=1.0.0.0, Culture=neutral, PublicKeyToken=31bf3856ad364e35</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connectionStringName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DefaultConnection</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/&gt;</w:t>
      </w:r>
    </w:p>
    <w:p w14:paraId="42DA3D91" w14:textId="77777777" w:rsidR="005A08D1" w:rsidRDefault="005A08D1" w:rsidP="5B934592">
      <w:pPr>
        <w:pStyle w:val="CodeBlock"/>
        <w:rPr>
          <w:rFonts w:ascii="Consolas" w:hAnsi="Consolas" w:cs="Consolas"/>
          <w:color w:val="000000"/>
          <w:sz w:val="19"/>
          <w:szCs w:val="19"/>
          <w:highlight w:val="white"/>
        </w:rPr>
      </w:pPr>
      <w:r w:rsidRPr="00795B34">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providers</w:t>
      </w:r>
      <w:r>
        <w:rPr>
          <w:rFonts w:ascii="Consolas" w:hAnsi="Consolas" w:cs="Consolas"/>
          <w:color w:val="0000FF"/>
          <w:sz w:val="19"/>
          <w:szCs w:val="19"/>
          <w:highlight w:val="white"/>
        </w:rPr>
        <w:t>&gt;</w:t>
      </w:r>
    </w:p>
    <w:p w14:paraId="35FB0735" w14:textId="7D58AE4C" w:rsidR="009A019D" w:rsidRDefault="005A08D1" w:rsidP="5B934592">
      <w:pPr>
        <w:pStyle w:val="CodeBlock"/>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sessionState</w:t>
      </w:r>
      <w:r>
        <w:rPr>
          <w:rFonts w:ascii="Consolas" w:hAnsi="Consolas" w:cs="Consolas"/>
          <w:color w:val="0000FF"/>
          <w:sz w:val="19"/>
          <w:szCs w:val="19"/>
          <w:highlight w:val="white"/>
        </w:rPr>
        <w:t>&gt;</w:t>
      </w:r>
    </w:p>
    <w:p w14:paraId="639BA13D" w14:textId="77777777" w:rsidR="00B554D7" w:rsidRDefault="00B554D7" w:rsidP="5B934592">
      <w:pPr>
        <w:pStyle w:val="CodeBlock"/>
        <w:rPr>
          <w:rFonts w:ascii="Consolas" w:hAnsi="Consolas" w:cs="Consolas"/>
          <w:color w:val="0000FF"/>
          <w:sz w:val="19"/>
          <w:szCs w:val="19"/>
          <w:highlight w:val="white"/>
        </w:rPr>
      </w:pPr>
    </w:p>
    <w:p w14:paraId="01C14F6A" w14:textId="0A90C950" w:rsidR="005A08D1" w:rsidRDefault="005A08D1" w:rsidP="5B934592">
      <w:pPr>
        <w:pStyle w:val="Legenda"/>
        <w:rPr>
          <w:rFonts w:ascii="Consolas" w:hAnsi="Consolas" w:cs="Consolas"/>
          <w:color w:val="0000FF"/>
          <w:sz w:val="19"/>
          <w:szCs w:val="19"/>
          <w:highlight w:val="white"/>
        </w:rPr>
      </w:pPr>
      <w:bookmarkStart w:id="403" w:name="_Toc372544182"/>
      <w:r>
        <w:t xml:space="preserve">Listagem </w:t>
      </w:r>
      <w:r>
        <w:fldChar w:fldCharType="begin"/>
      </w:r>
      <w:r>
        <w:instrText xml:space="preserve"> SEQ Listagem \* ARABIC </w:instrText>
      </w:r>
      <w:r>
        <w:fldChar w:fldCharType="separate"/>
      </w:r>
      <w:r w:rsidR="00A551CF">
        <w:rPr>
          <w:noProof/>
        </w:rPr>
        <w:t>60</w:t>
      </w:r>
      <w:r>
        <w:fldChar w:fldCharType="end"/>
      </w:r>
      <w:r>
        <w:t xml:space="preserve"> Tag sessionState do web.config com a definição padrão do modo para InProc</w:t>
      </w:r>
      <w:bookmarkEnd w:id="403"/>
    </w:p>
    <w:p w14:paraId="37F64242" w14:textId="77777777" w:rsidR="005A08D1" w:rsidRDefault="005A08D1" w:rsidP="5B934592"/>
    <w:p w14:paraId="7A5044A2" w14:textId="64F87C6D" w:rsidR="009A019D" w:rsidRDefault="00577C0A" w:rsidP="5B934592">
      <w:r>
        <w:t>O mecanismo padrão de sessão tem a inconveniência de</w:t>
      </w:r>
      <w:r w:rsidR="009A019D">
        <w:t xml:space="preserve">, </w:t>
      </w:r>
      <w:r>
        <w:t>caso seja</w:t>
      </w:r>
      <w:r w:rsidR="009A019D">
        <w:t xml:space="preserve"> necessário reciclar a aplicação, todas as informações na Sessão serão perdidas. Há modos alternativos que você poderá usar que permitirá a sessão sobreviver mesmo quando é necessário reciclar sua aplicação. As opções disponíveis são:</w:t>
      </w:r>
    </w:p>
    <w:p w14:paraId="7465E685" w14:textId="77777777" w:rsidR="009A019D" w:rsidRDefault="009A019D" w:rsidP="004D35D1">
      <w:pPr>
        <w:pStyle w:val="PargrafodaLista"/>
        <w:numPr>
          <w:ilvl w:val="0"/>
          <w:numId w:val="19"/>
        </w:numPr>
      </w:pPr>
      <w:r w:rsidRPr="005A08D1">
        <w:rPr>
          <w:b/>
        </w:rPr>
        <w:t>Off</w:t>
      </w:r>
      <w:r>
        <w:t xml:space="preserve"> – Sem controle de sessão</w:t>
      </w:r>
    </w:p>
    <w:p w14:paraId="04497D46" w14:textId="77777777" w:rsidR="009A019D" w:rsidRDefault="009A019D" w:rsidP="004D35D1">
      <w:pPr>
        <w:pStyle w:val="PargrafodaLista"/>
        <w:numPr>
          <w:ilvl w:val="0"/>
          <w:numId w:val="19"/>
        </w:numPr>
      </w:pPr>
      <w:r w:rsidRPr="005A08D1">
        <w:rPr>
          <w:b/>
        </w:rPr>
        <w:t>InProc</w:t>
      </w:r>
      <w:r>
        <w:t xml:space="preserve"> - (Padrão) O controle de sessão é mantido no mesmo processo da aplicação</w:t>
      </w:r>
    </w:p>
    <w:p w14:paraId="12578AC6" w14:textId="77777777" w:rsidR="009A019D" w:rsidRDefault="009A019D" w:rsidP="004D35D1">
      <w:pPr>
        <w:pStyle w:val="PargrafodaLista"/>
        <w:numPr>
          <w:ilvl w:val="0"/>
          <w:numId w:val="19"/>
        </w:numPr>
      </w:pPr>
      <w:r w:rsidRPr="005A08D1">
        <w:rPr>
          <w:b/>
        </w:rPr>
        <w:t>StateServer</w:t>
      </w:r>
      <w:r>
        <w:t xml:space="preserve"> – O controle de sessão é mantido em um servidor próprio para este fim</w:t>
      </w:r>
    </w:p>
    <w:p w14:paraId="43738514" w14:textId="77777777" w:rsidR="009A019D" w:rsidRDefault="009A019D" w:rsidP="004D35D1">
      <w:pPr>
        <w:pStyle w:val="PargrafodaLista"/>
        <w:numPr>
          <w:ilvl w:val="0"/>
          <w:numId w:val="19"/>
        </w:numPr>
      </w:pPr>
      <w:r w:rsidRPr="005A08D1">
        <w:rPr>
          <w:b/>
        </w:rPr>
        <w:t>SQLServer</w:t>
      </w:r>
      <w:r>
        <w:t xml:space="preserve"> – O controle de sessão é mantido em um banco de dados SQL Server</w:t>
      </w:r>
    </w:p>
    <w:p w14:paraId="41C51E1E" w14:textId="77777777" w:rsidR="009A019D" w:rsidRDefault="009A019D" w:rsidP="004D35D1">
      <w:pPr>
        <w:pStyle w:val="PargrafodaLista"/>
        <w:numPr>
          <w:ilvl w:val="0"/>
          <w:numId w:val="19"/>
        </w:numPr>
      </w:pPr>
      <w:r w:rsidRPr="005A08D1">
        <w:rPr>
          <w:b/>
        </w:rPr>
        <w:t>Custom</w:t>
      </w:r>
      <w:r>
        <w:t xml:space="preserve"> – O controle de sessão será gerenciado por um mecanismo proprietário, como o App Fabric</w:t>
      </w:r>
    </w:p>
    <w:p w14:paraId="4221342C" w14:textId="77777777" w:rsidR="009A019D" w:rsidRDefault="009A019D" w:rsidP="5B934592"/>
    <w:p w14:paraId="39B78E88" w14:textId="77777777" w:rsidR="00B554D7" w:rsidRDefault="00B554D7" w:rsidP="5B934592">
      <w:pPr>
        <w:spacing w:before="0" w:after="200"/>
        <w:rPr>
          <w:rFonts w:eastAsiaTheme="minorHAnsi"/>
          <w:color w:val="008AC8"/>
          <w:sz w:val="28"/>
          <w:szCs w:val="28"/>
        </w:rPr>
      </w:pPr>
      <w:r>
        <w:br w:type="page"/>
      </w:r>
    </w:p>
    <w:p w14:paraId="0EDB5C92" w14:textId="171FCAE6" w:rsidR="009A019D" w:rsidRDefault="009A019D" w:rsidP="5B934592">
      <w:pPr>
        <w:pStyle w:val="Heading3Numbered"/>
      </w:pPr>
      <w:bookmarkStart w:id="404" w:name="_Toc372544004"/>
      <w:r>
        <w:lastRenderedPageBreak/>
        <w:t>Aplicações web em cenário de load-balance</w:t>
      </w:r>
      <w:bookmarkEnd w:id="404"/>
    </w:p>
    <w:p w14:paraId="107B05B0" w14:textId="0D00166C" w:rsidR="009A019D" w:rsidRDefault="009A019D" w:rsidP="5B934592">
      <w:r>
        <w:t xml:space="preserve">Em cenários de load-balance </w:t>
      </w:r>
      <w:r w:rsidR="006D7C74">
        <w:t>os desafios são maiores</w:t>
      </w:r>
      <w:r>
        <w:t xml:space="preserve">. Havendo as máquinas A, B e C em load-balance, cada requisição de um mesmo usuário poderá </w:t>
      </w:r>
      <w:r w:rsidR="006D7C74">
        <w:t>ser atendida em</w:t>
      </w:r>
      <w:r>
        <w:t xml:space="preserve"> um servidor diferente. Em cenário onde a autenticação é requerida, a aplicação web, configurada com a sessão InProc, irá gerar uma nova sessão e poderá requisitar a autenticação em cada servidor diferente.</w:t>
      </w:r>
    </w:p>
    <w:p w14:paraId="5A95F0B3" w14:textId="6A36D68F" w:rsidR="009A019D" w:rsidRDefault="009A019D" w:rsidP="5B934592">
      <w:r>
        <w:t xml:space="preserve">Para evitar este problema e manter a sessão integra em cenário de load-balance, </w:t>
      </w:r>
      <w:r w:rsidR="00B554D7">
        <w:t>temos</w:t>
      </w:r>
      <w:r>
        <w:t xml:space="preserve"> basicamente duas opções:</w:t>
      </w:r>
    </w:p>
    <w:p w14:paraId="453FF2F8" w14:textId="635093F6" w:rsidR="009A019D" w:rsidRDefault="009A019D" w:rsidP="004D35D1">
      <w:pPr>
        <w:pStyle w:val="PargrafodaLista"/>
        <w:numPr>
          <w:ilvl w:val="0"/>
          <w:numId w:val="20"/>
        </w:numPr>
      </w:pPr>
      <w:r>
        <w:t>Configurar sessão por afinidade – ou seja, o primeiro servidor que atender a primeira requisição, atende a todas as outras</w:t>
      </w:r>
      <w:r w:rsidR="00577C0A">
        <w:t xml:space="preserve"> – Essa opção não é recomendada porque ela não é totalmente livre de afinidade</w:t>
      </w:r>
    </w:p>
    <w:p w14:paraId="4158FC2B" w14:textId="3492AFE9" w:rsidR="009A019D" w:rsidRDefault="009A019D" w:rsidP="004D35D1">
      <w:pPr>
        <w:pStyle w:val="PargrafodaLista"/>
        <w:numPr>
          <w:ilvl w:val="0"/>
          <w:numId w:val="20"/>
        </w:numPr>
      </w:pPr>
      <w:r>
        <w:t>Manter a sessão fora do processo da aplicação – ou seja, mudar a configuração para StateServer, SQLServer ou Custom</w:t>
      </w:r>
      <w:r w:rsidR="00577C0A">
        <w:t xml:space="preserve"> – Este é um caminho recomendado porque temos uma solução totalmente livre de afinidade</w:t>
      </w:r>
    </w:p>
    <w:p w14:paraId="0DCEE2ED" w14:textId="77777777" w:rsidR="009A019D" w:rsidRDefault="009A019D" w:rsidP="5B934592"/>
    <w:p w14:paraId="54E467C0" w14:textId="77777777" w:rsidR="009A019D" w:rsidRPr="009B484F" w:rsidRDefault="009A019D" w:rsidP="5B934592">
      <w:pPr>
        <w:pStyle w:val="NoteTitle"/>
        <w:rPr>
          <w:lang w:val="en-US"/>
        </w:rPr>
      </w:pPr>
      <w:r w:rsidRPr="009B484F">
        <w:rPr>
          <w:lang w:val="en-US"/>
        </w:rPr>
        <w:t>ASP.Net Session State</w:t>
      </w:r>
    </w:p>
    <w:p w14:paraId="596D1FCB" w14:textId="77777777" w:rsidR="009A019D" w:rsidRPr="009B484F" w:rsidRDefault="00811134" w:rsidP="5B934592">
      <w:pPr>
        <w:pStyle w:val="Note"/>
        <w:rPr>
          <w:lang w:val="en-US"/>
        </w:rPr>
      </w:pPr>
      <w:hyperlink r:id="rId90" w:history="1">
        <w:r w:rsidR="009A019D" w:rsidRPr="009B484F">
          <w:rPr>
            <w:rStyle w:val="Hyperlink"/>
            <w:lang w:val="en-US"/>
          </w:rPr>
          <w:t>http://msdn.microsoft.com/en-us/library/ms972429.aspx</w:t>
        </w:r>
      </w:hyperlink>
    </w:p>
    <w:p w14:paraId="4A698FEE" w14:textId="77777777" w:rsidR="009A019D" w:rsidRPr="009B484F" w:rsidRDefault="009A019D" w:rsidP="5B934592">
      <w:pPr>
        <w:rPr>
          <w:lang w:val="en-US"/>
        </w:rPr>
      </w:pPr>
    </w:p>
    <w:p w14:paraId="4EC3677D" w14:textId="0095FFFA" w:rsidR="009A019D" w:rsidRDefault="009A019D" w:rsidP="5B934592">
      <w:pPr>
        <w:pStyle w:val="Heading3Numbered"/>
      </w:pPr>
      <w:bookmarkStart w:id="405" w:name="_Toc372544005"/>
      <w:r>
        <w:t>Gerenciamento de sessão com App Fabric</w:t>
      </w:r>
      <w:r w:rsidR="003F06DB">
        <w:t xml:space="preserve"> Cache</w:t>
      </w:r>
      <w:bookmarkEnd w:id="405"/>
    </w:p>
    <w:p w14:paraId="396611EF" w14:textId="77777777" w:rsidR="009A019D" w:rsidRDefault="009A019D" w:rsidP="5B934592">
      <w:r>
        <w:t>O Windows Server AppFabric é um conjunto de serviços de aplicações voltado para a melhoria de desempenho e gerenciamento de aplicações Web, compostas e corporativas. No Guia de Desenvolvimento de Serviços web, vimos que além de várias outras capacidades, ele também oferece uma capacidade de cache distribuído:</w:t>
      </w:r>
    </w:p>
    <w:p w14:paraId="1BCACA67" w14:textId="77777777" w:rsidR="009A019D" w:rsidRDefault="009A019D" w:rsidP="5B934592">
      <w:pPr>
        <w:ind w:left="720"/>
      </w:pPr>
      <w:r>
        <w:t xml:space="preserve">O Windows Server AppFabric fornece um cache de aplicação em memória altamente escalonável para todos os tipos de dados. Com o armazenamento em cache distribuído, sua aplicação pode atender ao aumento da demanda com maior rendimento usando um cluster de cache que gerencia automaticamente as complexidades do balanceamento de carga, escalabilidade horizontal e failover. </w:t>
      </w:r>
    </w:p>
    <w:p w14:paraId="4DC39D52" w14:textId="77777777" w:rsidR="009A019D" w:rsidRDefault="009A019D" w:rsidP="5B934592">
      <w:pPr>
        <w:ind w:firstLine="720"/>
      </w:pPr>
      <w:r>
        <w:t>Com os recursos de armazenamento em cache do AppFabric você obtém:</w:t>
      </w:r>
    </w:p>
    <w:p w14:paraId="64772CB3" w14:textId="77777777" w:rsidR="009A019D" w:rsidRDefault="009A019D" w:rsidP="004D35D1">
      <w:pPr>
        <w:pStyle w:val="PargrafodaLista"/>
        <w:numPr>
          <w:ilvl w:val="1"/>
          <w:numId w:val="18"/>
        </w:numPr>
        <w:spacing w:before="0" w:after="200"/>
      </w:pPr>
      <w:r>
        <w:t>Cache distribuído em memória escalonável para dados serializáveis</w:t>
      </w:r>
    </w:p>
    <w:p w14:paraId="4AFACE08" w14:textId="77777777" w:rsidR="009A019D" w:rsidRDefault="009A019D" w:rsidP="004D35D1">
      <w:pPr>
        <w:pStyle w:val="PargrafodaLista"/>
        <w:numPr>
          <w:ilvl w:val="1"/>
          <w:numId w:val="18"/>
        </w:numPr>
        <w:spacing w:before="0" w:after="200"/>
      </w:pPr>
      <w:r>
        <w:t>Integração perfeita com o ASP.NET</w:t>
      </w:r>
    </w:p>
    <w:p w14:paraId="12BEDE2E" w14:textId="77777777" w:rsidR="009A019D" w:rsidRDefault="009A019D" w:rsidP="004D35D1">
      <w:pPr>
        <w:pStyle w:val="PargrafodaLista"/>
        <w:numPr>
          <w:ilvl w:val="1"/>
          <w:numId w:val="18"/>
        </w:numPr>
        <w:spacing w:before="0" w:after="200"/>
      </w:pPr>
      <w:r>
        <w:lastRenderedPageBreak/>
        <w:t>Alta disponibilidade e escalabilidade horizontal dinâmica dos nós de cluster</w:t>
      </w:r>
    </w:p>
    <w:p w14:paraId="3F5E32F3" w14:textId="77777777" w:rsidR="009A019D" w:rsidRDefault="009A019D" w:rsidP="004D35D1">
      <w:pPr>
        <w:pStyle w:val="PargrafodaLista"/>
        <w:numPr>
          <w:ilvl w:val="1"/>
          <w:numId w:val="18"/>
        </w:numPr>
        <w:spacing w:before="0" w:after="200"/>
      </w:pPr>
      <w:r>
        <w:t>Cache local opcional com políticas de exclusão</w:t>
      </w:r>
    </w:p>
    <w:p w14:paraId="1BD55C83" w14:textId="77777777" w:rsidR="009A019D" w:rsidRDefault="009A019D" w:rsidP="004D35D1">
      <w:pPr>
        <w:pStyle w:val="PargrafodaLista"/>
        <w:numPr>
          <w:ilvl w:val="1"/>
          <w:numId w:val="18"/>
        </w:numPr>
        <w:spacing w:before="0" w:after="200"/>
      </w:pPr>
      <w:r>
        <w:t>Registros e notificações de alterações de cache</w:t>
      </w:r>
    </w:p>
    <w:p w14:paraId="54D214B3" w14:textId="5A27615D" w:rsidR="00B554D7" w:rsidRDefault="00B554D7" w:rsidP="5B934592">
      <w:pPr>
        <w:spacing w:before="0" w:after="200"/>
      </w:pPr>
    </w:p>
    <w:p w14:paraId="430C3289" w14:textId="77777777" w:rsidR="009A019D" w:rsidRDefault="009A019D" w:rsidP="5B934592">
      <w:pPr>
        <w:pStyle w:val="Heading3Numbered"/>
      </w:pPr>
      <w:bookmarkStart w:id="406" w:name="_Toc372544006"/>
      <w:r>
        <w:t>Visão lógica do mecanismo de cache</w:t>
      </w:r>
      <w:bookmarkEnd w:id="406"/>
    </w:p>
    <w:p w14:paraId="45FB937A" w14:textId="77777777" w:rsidR="009A019D" w:rsidRDefault="009A019D" w:rsidP="5B934592">
      <w:r>
        <w:t>A imagem abaixo exibe três serviços do App Fabric em máquinas diferentes, com o mesmo conteúdo da sessão distribuído em todos eles.</w:t>
      </w:r>
    </w:p>
    <w:p w14:paraId="5F5583C3" w14:textId="77777777" w:rsidR="009A019D" w:rsidRPr="00F57AA7" w:rsidRDefault="009A019D" w:rsidP="5B934592"/>
    <w:p w14:paraId="6EACC4E0" w14:textId="77777777" w:rsidR="009A019D" w:rsidRDefault="009A019D" w:rsidP="5B934592">
      <w:pPr>
        <w:keepNext/>
        <w:jc w:val="center"/>
      </w:pPr>
      <w:r>
        <w:rPr>
          <w:noProof/>
          <w:lang w:eastAsia="pt-BR"/>
        </w:rPr>
        <w:drawing>
          <wp:inline distT="0" distB="0" distL="0" distR="0" wp14:anchorId="42E2B14C" wp14:editId="66388C91">
            <wp:extent cx="4564380" cy="3314700"/>
            <wp:effectExtent l="0" t="0" r="7620" b="0"/>
            <wp:docPr id="17" name="Picture 17" descr="&quot;Velocity&quot; log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60722c-e6ad-45c7-bfe3-cf9d89b8fc1d" descr="&quot;Velocity&quot; logical mode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4380" cy="3314700"/>
                    </a:xfrm>
                    <a:prstGeom prst="rect">
                      <a:avLst/>
                    </a:prstGeom>
                    <a:noFill/>
                    <a:ln>
                      <a:noFill/>
                    </a:ln>
                  </pic:spPr>
                </pic:pic>
              </a:graphicData>
            </a:graphic>
          </wp:inline>
        </w:drawing>
      </w:r>
    </w:p>
    <w:p w14:paraId="7509BAEF" w14:textId="2904A533" w:rsidR="009A019D" w:rsidRDefault="009A019D" w:rsidP="5B934592">
      <w:pPr>
        <w:pStyle w:val="Legenda"/>
      </w:pPr>
      <w:bookmarkStart w:id="407" w:name="_Toc372544090"/>
      <w:r>
        <w:t xml:space="preserve">Figura </w:t>
      </w:r>
      <w:r>
        <w:fldChar w:fldCharType="begin"/>
      </w:r>
      <w:r>
        <w:instrText xml:space="preserve"> SEQ Figura \* ARABIC </w:instrText>
      </w:r>
      <w:r>
        <w:fldChar w:fldCharType="separate"/>
      </w:r>
      <w:r w:rsidR="00A551CF">
        <w:rPr>
          <w:noProof/>
        </w:rPr>
        <w:t>47</w:t>
      </w:r>
      <w:r>
        <w:fldChar w:fldCharType="end"/>
      </w:r>
      <w:r>
        <w:t xml:space="preserve"> Visão lógica do mecanismo de cache do App Fabric</w:t>
      </w:r>
      <w:bookmarkEnd w:id="407"/>
    </w:p>
    <w:p w14:paraId="115562E1" w14:textId="77777777" w:rsidR="009A019D" w:rsidRDefault="009A019D" w:rsidP="5B934592">
      <w:pPr>
        <w:spacing w:before="0" w:after="200"/>
        <w:rPr>
          <w:rFonts w:eastAsiaTheme="majorEastAsia" w:cstheme="majorBidi"/>
          <w:bCs/>
          <w:iCs/>
          <w:color w:val="008AC8"/>
          <w:sz w:val="24"/>
        </w:rPr>
      </w:pPr>
      <w:r>
        <w:br w:type="page"/>
      </w:r>
    </w:p>
    <w:p w14:paraId="13BF158D" w14:textId="77777777" w:rsidR="009A019D" w:rsidRDefault="009A019D" w:rsidP="5B934592">
      <w:pPr>
        <w:pStyle w:val="Heading3Numbered"/>
      </w:pPr>
      <w:bookmarkStart w:id="408" w:name="_Toc372544007"/>
      <w:r>
        <w:lastRenderedPageBreak/>
        <w:t>Visão física do mecanismo de cache</w:t>
      </w:r>
      <w:bookmarkEnd w:id="408"/>
    </w:p>
    <w:p w14:paraId="24AA8476" w14:textId="10DE7107" w:rsidR="009A019D" w:rsidRPr="00F57AA7" w:rsidRDefault="009A019D" w:rsidP="5B934592">
      <w:r>
        <w:t xml:space="preserve">A Imagem abaixo exibe a visão física do mecanismo de cache, onde 3 servidores distintos compartilham </w:t>
      </w:r>
      <w:r w:rsidR="006D7C74">
        <w:t>o mesmo serviço</w:t>
      </w:r>
      <w:r>
        <w:t>. Um aplicação ASP.NET pode fazer usar este mecanismo como sessão, ficando essa forma, independente de servidor.</w:t>
      </w:r>
    </w:p>
    <w:p w14:paraId="3CA86C39" w14:textId="77777777" w:rsidR="009A019D" w:rsidRDefault="009A019D" w:rsidP="5B934592">
      <w:pPr>
        <w:keepNext/>
        <w:jc w:val="center"/>
      </w:pPr>
      <w:r>
        <w:rPr>
          <w:noProof/>
          <w:lang w:eastAsia="pt-BR"/>
        </w:rPr>
        <w:drawing>
          <wp:inline distT="0" distB="0" distL="0" distR="0" wp14:anchorId="7D1F9E60" wp14:editId="22759049">
            <wp:extent cx="5173980" cy="3048000"/>
            <wp:effectExtent l="0" t="0" r="7620" b="0"/>
            <wp:docPr id="18" name="Picture 18" descr="&quot;Velocity&quot; physic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34488d-8bea-47ca-8942-d5d69c795c16" descr="&quot;Velocity&quot; physical mode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3980" cy="3048000"/>
                    </a:xfrm>
                    <a:prstGeom prst="rect">
                      <a:avLst/>
                    </a:prstGeom>
                    <a:noFill/>
                    <a:ln>
                      <a:noFill/>
                    </a:ln>
                  </pic:spPr>
                </pic:pic>
              </a:graphicData>
            </a:graphic>
          </wp:inline>
        </w:drawing>
      </w:r>
    </w:p>
    <w:p w14:paraId="244C99E1" w14:textId="324262EE" w:rsidR="009A019D" w:rsidRDefault="009A019D" w:rsidP="5B934592">
      <w:pPr>
        <w:pStyle w:val="Legenda"/>
      </w:pPr>
      <w:bookmarkStart w:id="409" w:name="_Toc372544091"/>
      <w:r>
        <w:t xml:space="preserve">Figura </w:t>
      </w:r>
      <w:r>
        <w:fldChar w:fldCharType="begin"/>
      </w:r>
      <w:r>
        <w:instrText xml:space="preserve"> SEQ Figura \* ARABIC </w:instrText>
      </w:r>
      <w:r>
        <w:fldChar w:fldCharType="separate"/>
      </w:r>
      <w:r w:rsidR="00A551CF">
        <w:rPr>
          <w:noProof/>
        </w:rPr>
        <w:t>48</w:t>
      </w:r>
      <w:r>
        <w:fldChar w:fldCharType="end"/>
      </w:r>
      <w:r>
        <w:t xml:space="preserve"> Visão física do mecanismo de cache do App Fabric</w:t>
      </w:r>
      <w:bookmarkEnd w:id="409"/>
    </w:p>
    <w:p w14:paraId="29B8180B" w14:textId="77777777" w:rsidR="009A019D" w:rsidRDefault="009A019D" w:rsidP="5B934592"/>
    <w:p w14:paraId="167F2688" w14:textId="77777777" w:rsidR="009A019D" w:rsidRDefault="009A019D" w:rsidP="5B934592">
      <w:r>
        <w:t xml:space="preserve">Veja como configurar sua aplicação web no Apêndice - </w:t>
      </w:r>
      <w:r w:rsidRPr="00D3420C">
        <w:t>Instalando e Configurando o App Fabric como provedor de Sessão do ASP.Net</w:t>
      </w:r>
      <w:r>
        <w:t>, neste documento.</w:t>
      </w:r>
    </w:p>
    <w:p w14:paraId="26F5DC4A" w14:textId="77777777" w:rsidR="009A019D" w:rsidRDefault="009A019D" w:rsidP="5B934592">
      <w:pPr>
        <w:spacing w:before="0" w:after="200"/>
        <w:rPr>
          <w:rFonts w:eastAsiaTheme="majorEastAsia" w:cstheme="majorBidi"/>
          <w:bCs/>
          <w:iCs/>
          <w:color w:val="008AC8"/>
          <w:sz w:val="24"/>
        </w:rPr>
      </w:pPr>
      <w:r>
        <w:br w:type="page"/>
      </w:r>
    </w:p>
    <w:p w14:paraId="4110D528" w14:textId="692965EA" w:rsidR="009A019D" w:rsidRPr="004F192E" w:rsidRDefault="0084758D" w:rsidP="5B934592">
      <w:pPr>
        <w:pStyle w:val="Heading2Numbered"/>
      </w:pPr>
      <w:bookmarkStart w:id="410" w:name="_Toc372544008"/>
      <w:r>
        <w:lastRenderedPageBreak/>
        <w:t>Mantenha o</w:t>
      </w:r>
      <w:r w:rsidR="009A019D" w:rsidRPr="004F192E">
        <w:t xml:space="preserve"> estado da página</w:t>
      </w:r>
      <w:bookmarkEnd w:id="410"/>
    </w:p>
    <w:p w14:paraId="4D1CC3A3" w14:textId="3C96BBED" w:rsidR="00173A60" w:rsidRPr="00FD7FCB" w:rsidRDefault="00173A60" w:rsidP="00173A60">
      <w:pPr>
        <w:rPr>
          <w:b/>
        </w:rPr>
      </w:pPr>
      <w:r w:rsidRPr="00FD7FCB">
        <w:rPr>
          <w:b/>
        </w:rPr>
        <w:t xml:space="preserve">Aplica-se a: </w:t>
      </w:r>
      <w:r>
        <w:rPr>
          <w:b/>
        </w:rPr>
        <w:t>WEB FORMS</w:t>
      </w:r>
    </w:p>
    <w:p w14:paraId="3DCE23F1" w14:textId="77777777" w:rsidR="009A019D" w:rsidRDefault="009A019D" w:rsidP="5B934592">
      <w:r w:rsidRPr="00E44A35">
        <w:rPr>
          <w:b/>
          <w:i/>
        </w:rPr>
        <w:t>Viewstate</w:t>
      </w:r>
      <w:r w:rsidRPr="00867D32">
        <w:t xml:space="preserve"> é um dos </w:t>
      </w:r>
      <w:r>
        <w:t>mais importantes e úteis mecanismos de gerenciamento de estado do lado do cliente</w:t>
      </w:r>
      <w:r w:rsidRPr="00867D32">
        <w:t xml:space="preserve">. Ele pode armazenar o valor da página no momento da postagem de volta (enviando e recebendo informações do </w:t>
      </w:r>
      <w:r>
        <w:t>servidor</w:t>
      </w:r>
      <w:r w:rsidRPr="00867D32">
        <w:t>) da sua página</w:t>
      </w:r>
      <w:r>
        <w:t>. Este valor é guardado num campo hidden do formulário da página em formato base64</w:t>
      </w:r>
      <w:r w:rsidRPr="00867D32">
        <w:t xml:space="preserve">. </w:t>
      </w:r>
    </w:p>
    <w:p w14:paraId="2845A82C" w14:textId="40A2DF74" w:rsidR="009A019D" w:rsidRDefault="009A019D" w:rsidP="5B934592">
      <w:r>
        <w:t>As p</w:t>
      </w:r>
      <w:r w:rsidRPr="00867D32">
        <w:t xml:space="preserve">áginas ASP.NET </w:t>
      </w:r>
      <w:r>
        <w:t xml:space="preserve">oferecem uma propriedade ViewState de fábrica </w:t>
      </w:r>
      <w:r w:rsidRPr="00867D32">
        <w:t>para armazenar automaticamente</w:t>
      </w:r>
      <w:r>
        <w:t xml:space="preserve"> os</w:t>
      </w:r>
      <w:r w:rsidRPr="00867D32">
        <w:t xml:space="preserve"> valores entre várias solicitações para a mesma página.</w:t>
      </w:r>
      <w:r>
        <w:t xml:space="preserve"> </w:t>
      </w:r>
      <w:r>
        <w:rPr>
          <w:rStyle w:val="hps"/>
          <w:lang w:val="pt-PT"/>
        </w:rPr>
        <w:t>Embora</w:t>
      </w:r>
      <w:r>
        <w:rPr>
          <w:lang w:val="pt-PT"/>
        </w:rPr>
        <w:t xml:space="preserve"> </w:t>
      </w:r>
      <w:r>
        <w:rPr>
          <w:rStyle w:val="hps"/>
          <w:lang w:val="pt-PT"/>
        </w:rPr>
        <w:t>ViewState</w:t>
      </w:r>
      <w:r>
        <w:rPr>
          <w:lang w:val="pt-PT"/>
        </w:rPr>
        <w:t xml:space="preserve"> </w:t>
      </w:r>
      <w:r>
        <w:rPr>
          <w:rStyle w:val="hps"/>
          <w:lang w:val="pt-PT"/>
        </w:rPr>
        <w:t>é ótimo</w:t>
      </w:r>
      <w:r>
        <w:rPr>
          <w:lang w:val="pt-PT"/>
        </w:rPr>
        <w:t xml:space="preserve"> </w:t>
      </w:r>
      <w:r>
        <w:rPr>
          <w:rStyle w:val="hps"/>
          <w:lang w:val="pt-PT"/>
        </w:rPr>
        <w:t>para a preservação</w:t>
      </w:r>
      <w:r>
        <w:rPr>
          <w:lang w:val="pt-PT"/>
        </w:rPr>
        <w:t xml:space="preserve"> </w:t>
      </w:r>
      <w:r>
        <w:rPr>
          <w:rStyle w:val="hps"/>
          <w:lang w:val="pt-PT"/>
        </w:rPr>
        <w:t>de dados após</w:t>
      </w:r>
      <w:r>
        <w:rPr>
          <w:lang w:val="pt-PT"/>
        </w:rPr>
        <w:t xml:space="preserve"> </w:t>
      </w:r>
      <w:r>
        <w:rPr>
          <w:rStyle w:val="hps"/>
          <w:lang w:val="pt-PT"/>
        </w:rPr>
        <w:t>uma</w:t>
      </w:r>
      <w:r>
        <w:rPr>
          <w:lang w:val="pt-PT"/>
        </w:rPr>
        <w:t xml:space="preserve"> </w:t>
      </w:r>
      <w:r>
        <w:rPr>
          <w:rStyle w:val="hps"/>
          <w:lang w:val="pt-PT"/>
        </w:rPr>
        <w:t>ida e volta,</w:t>
      </w:r>
      <w:r>
        <w:rPr>
          <w:lang w:val="pt-PT"/>
        </w:rPr>
        <w:t xml:space="preserve"> </w:t>
      </w:r>
      <w:r>
        <w:rPr>
          <w:rStyle w:val="hps"/>
          <w:lang w:val="pt-PT"/>
        </w:rPr>
        <w:t>ele adiciona</w:t>
      </w:r>
      <w:r>
        <w:rPr>
          <w:lang w:val="pt-PT"/>
        </w:rPr>
        <w:t xml:space="preserve"> </w:t>
      </w:r>
      <w:r>
        <w:rPr>
          <w:rStyle w:val="hps"/>
          <w:lang w:val="pt-PT"/>
        </w:rPr>
        <w:t>uma sobrecarga significativa</w:t>
      </w:r>
      <w:r>
        <w:rPr>
          <w:lang w:val="pt-PT"/>
        </w:rPr>
        <w:t xml:space="preserve"> </w:t>
      </w:r>
      <w:r>
        <w:rPr>
          <w:rStyle w:val="hps"/>
          <w:lang w:val="pt-PT"/>
        </w:rPr>
        <w:t>em termos de</w:t>
      </w:r>
      <w:r>
        <w:rPr>
          <w:lang w:val="pt-PT"/>
        </w:rPr>
        <w:t xml:space="preserve"> </w:t>
      </w:r>
      <w:r>
        <w:rPr>
          <w:rStyle w:val="hps"/>
          <w:lang w:val="pt-PT"/>
        </w:rPr>
        <w:t>tamanho da página</w:t>
      </w:r>
      <w:r>
        <w:rPr>
          <w:lang w:val="pt-PT"/>
        </w:rPr>
        <w:t xml:space="preserve"> </w:t>
      </w:r>
      <w:r>
        <w:rPr>
          <w:rStyle w:val="hps"/>
          <w:lang w:val="pt-PT"/>
        </w:rPr>
        <w:t>e</w:t>
      </w:r>
      <w:r>
        <w:rPr>
          <w:lang w:val="pt-PT"/>
        </w:rPr>
        <w:t xml:space="preserve"> </w:t>
      </w:r>
      <w:r>
        <w:rPr>
          <w:rStyle w:val="hps"/>
          <w:lang w:val="pt-PT"/>
        </w:rPr>
        <w:t>também</w:t>
      </w:r>
      <w:r>
        <w:rPr>
          <w:lang w:val="pt-PT"/>
        </w:rPr>
        <w:t xml:space="preserve"> </w:t>
      </w:r>
      <w:r>
        <w:rPr>
          <w:rStyle w:val="hps"/>
          <w:lang w:val="pt-PT"/>
        </w:rPr>
        <w:t>performance.</w:t>
      </w:r>
    </w:p>
    <w:p w14:paraId="13516EBD" w14:textId="77777777" w:rsidR="009A019D" w:rsidRDefault="009A019D" w:rsidP="5B934592">
      <w:pPr>
        <w:pStyle w:val="CodeBlock"/>
      </w:pPr>
    </w:p>
    <w:p w14:paraId="64B906B2" w14:textId="4A438166"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yellow"/>
          <w:lang w:val="en-US"/>
        </w:rPr>
        <w:t>&lt;%</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 xml:space="preserve"> </w:t>
      </w:r>
      <w:r w:rsidRPr="00795B34">
        <w:rPr>
          <w:rFonts w:ascii="Consolas" w:hAnsi="Consolas" w:cs="Consolas"/>
          <w:color w:val="800000"/>
          <w:sz w:val="19"/>
          <w:szCs w:val="19"/>
          <w:highlight w:val="white"/>
          <w:lang w:val="en-US"/>
        </w:rPr>
        <w:t>Page</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Title</w:t>
      </w:r>
      <w:r w:rsidRPr="00795B34">
        <w:rPr>
          <w:rFonts w:ascii="Consolas" w:hAnsi="Consolas" w:cs="Consolas"/>
          <w:color w:val="0000FF"/>
          <w:sz w:val="19"/>
          <w:szCs w:val="19"/>
          <w:highlight w:val="white"/>
          <w:lang w:val="en-US"/>
        </w:rPr>
        <w:t>="Home Page"</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EnableViewState</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Language</w:t>
      </w:r>
      <w:r w:rsidRPr="00795B34">
        <w:rPr>
          <w:rFonts w:ascii="Consolas" w:hAnsi="Consolas" w:cs="Consolas"/>
          <w:color w:val="0000FF"/>
          <w:sz w:val="19"/>
          <w:szCs w:val="19"/>
          <w:highlight w:val="white"/>
          <w:lang w:val="en-US"/>
        </w:rPr>
        <w:t>="C#"</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MasterPageFile</w:t>
      </w:r>
      <w:r w:rsidRPr="00795B34">
        <w:rPr>
          <w:rFonts w:ascii="Consolas" w:hAnsi="Consolas" w:cs="Consolas"/>
          <w:color w:val="0000FF"/>
          <w:sz w:val="19"/>
          <w:szCs w:val="19"/>
          <w:highlight w:val="white"/>
          <w:lang w:val="en-US"/>
        </w:rPr>
        <w:t>="~/Site.Master"</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AutoEventWireup</w:t>
      </w:r>
      <w:r w:rsidRPr="00795B34">
        <w:rPr>
          <w:rFonts w:ascii="Consolas" w:hAnsi="Consolas" w:cs="Consolas"/>
          <w:color w:val="0000FF"/>
          <w:sz w:val="19"/>
          <w:szCs w:val="19"/>
          <w:highlight w:val="white"/>
          <w:lang w:val="en-US"/>
        </w:rPr>
        <w:t>="true"</w:t>
      </w:r>
    </w:p>
    <w:p w14:paraId="3611F877" w14:textId="1AC80FDB" w:rsidR="009A019D" w:rsidRPr="00795B34" w:rsidRDefault="00964D82" w:rsidP="5B934592">
      <w:pPr>
        <w:pStyle w:val="CodeBlock"/>
        <w:rPr>
          <w:rFonts w:ascii="Consolas" w:hAnsi="Consolas" w:cs="Consolas"/>
          <w:color w:val="000000"/>
          <w:sz w:val="19"/>
          <w:szCs w:val="19"/>
          <w:highlight w:val="yellow"/>
          <w:lang w:val="en-US"/>
        </w:rPr>
      </w:pPr>
      <w:r w:rsidRPr="00795B34">
        <w:rPr>
          <w:rFonts w:ascii="Consolas" w:hAnsi="Consolas" w:cs="Consolas"/>
          <w:color w:val="FF0000"/>
          <w:sz w:val="19"/>
          <w:szCs w:val="19"/>
          <w:highlight w:val="white"/>
          <w:lang w:val="en-US"/>
        </w:rPr>
        <w:t>CodeBehind</w:t>
      </w:r>
      <w:r w:rsidRPr="00795B34">
        <w:rPr>
          <w:rFonts w:ascii="Consolas" w:hAnsi="Consolas" w:cs="Consolas"/>
          <w:color w:val="0000FF"/>
          <w:sz w:val="19"/>
          <w:szCs w:val="19"/>
          <w:highlight w:val="white"/>
          <w:lang w:val="en-US"/>
        </w:rPr>
        <w:t>="Default.aspx.cs"</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Inherits</w:t>
      </w:r>
      <w:r w:rsidRPr="00795B34">
        <w:rPr>
          <w:rFonts w:ascii="Consolas" w:hAnsi="Consolas" w:cs="Consolas"/>
          <w:color w:val="0000FF"/>
          <w:sz w:val="19"/>
          <w:szCs w:val="19"/>
          <w:highlight w:val="white"/>
          <w:lang w:val="en-US"/>
        </w:rPr>
        <w:t>="WebApplication1._Default"</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00"/>
          <w:sz w:val="19"/>
          <w:szCs w:val="19"/>
          <w:highlight w:val="yellow"/>
          <w:lang w:val="en-US"/>
        </w:rPr>
        <w:t>%&gt;</w:t>
      </w:r>
    </w:p>
    <w:p w14:paraId="540FB452" w14:textId="77777777" w:rsidR="00B554D7" w:rsidRPr="00795B34" w:rsidRDefault="00B554D7" w:rsidP="5B934592">
      <w:pPr>
        <w:pStyle w:val="CodeBlock"/>
        <w:rPr>
          <w:rFonts w:ascii="Consolas" w:hAnsi="Consolas" w:cs="Consolas"/>
          <w:color w:val="000000"/>
          <w:sz w:val="19"/>
          <w:szCs w:val="19"/>
          <w:highlight w:val="white"/>
          <w:lang w:val="en-US"/>
        </w:rPr>
      </w:pPr>
    </w:p>
    <w:p w14:paraId="6A75C2B9" w14:textId="4342B7F3" w:rsidR="009A019D" w:rsidRDefault="00BA39B1" w:rsidP="5B934592">
      <w:pPr>
        <w:pStyle w:val="Legenda"/>
      </w:pPr>
      <w:bookmarkStart w:id="411" w:name="_Toc372544183"/>
      <w:r>
        <w:t>Listagem</w:t>
      </w:r>
      <w:r w:rsidR="009A019D">
        <w:t xml:space="preserve"> </w:t>
      </w:r>
      <w:r>
        <w:fldChar w:fldCharType="begin"/>
      </w:r>
      <w:r>
        <w:instrText xml:space="preserve"> SEQ Listagem \* ARABIC </w:instrText>
      </w:r>
      <w:r>
        <w:fldChar w:fldCharType="separate"/>
      </w:r>
      <w:r w:rsidR="00A551CF">
        <w:rPr>
          <w:noProof/>
        </w:rPr>
        <w:t>61</w:t>
      </w:r>
      <w:r>
        <w:fldChar w:fldCharType="end"/>
      </w:r>
      <w:r w:rsidR="009A019D">
        <w:t xml:space="preserve"> Configuração de página com EnableViewState ligado</w:t>
      </w:r>
      <w:bookmarkEnd w:id="411"/>
    </w:p>
    <w:p w14:paraId="42BC16B6" w14:textId="77777777" w:rsidR="009A019D" w:rsidRDefault="009A019D" w:rsidP="5B934592"/>
    <w:p w14:paraId="44C02659" w14:textId="77777777" w:rsidR="009A019D" w:rsidRDefault="009A019D" w:rsidP="5B934592">
      <w:pPr>
        <w:pStyle w:val="NoteTitle"/>
      </w:pPr>
      <w:r>
        <w:t>Importante</w:t>
      </w:r>
    </w:p>
    <w:p w14:paraId="1A8C0332" w14:textId="77777777" w:rsidR="009A019D" w:rsidRDefault="009A019D" w:rsidP="5B934592">
      <w:pPr>
        <w:pStyle w:val="Note"/>
      </w:pPr>
      <w:r>
        <w:t xml:space="preserve">Note que a propriedade </w:t>
      </w:r>
      <w:r w:rsidRPr="00E44A35">
        <w:rPr>
          <w:b/>
          <w:i/>
        </w:rPr>
        <w:t>EnableViewState</w:t>
      </w:r>
      <w:r>
        <w:t xml:space="preserve"> não está explicitamente informada em todas as páginas porque o ASP.NET trata o ViewState como ligado por padrão.</w:t>
      </w:r>
    </w:p>
    <w:p w14:paraId="086346FF" w14:textId="77777777" w:rsidR="009A019D" w:rsidRDefault="009A019D" w:rsidP="5B934592"/>
    <w:p w14:paraId="63A75018" w14:textId="77777777" w:rsidR="009A019D" w:rsidRDefault="009A019D" w:rsidP="5B934592">
      <w:pPr>
        <w:rPr>
          <w:lang w:val="pt-PT"/>
        </w:rPr>
      </w:pPr>
      <w:r>
        <w:rPr>
          <w:rStyle w:val="hps"/>
          <w:lang w:val="pt-PT"/>
        </w:rPr>
        <w:t xml:space="preserve">Antes da versão 4.0, </w:t>
      </w:r>
      <w:r>
        <w:rPr>
          <w:lang w:val="pt-PT"/>
        </w:rPr>
        <w:t xml:space="preserve">você podia </w:t>
      </w:r>
      <w:r>
        <w:rPr>
          <w:rStyle w:val="hps"/>
          <w:lang w:val="pt-PT"/>
        </w:rPr>
        <w:t>desativar o</w:t>
      </w:r>
      <w:r>
        <w:rPr>
          <w:lang w:val="pt-PT"/>
        </w:rPr>
        <w:t xml:space="preserve"> </w:t>
      </w:r>
      <w:r>
        <w:rPr>
          <w:rStyle w:val="hps"/>
          <w:lang w:val="pt-PT"/>
        </w:rPr>
        <w:t>ViewState</w:t>
      </w:r>
      <w:r>
        <w:rPr>
          <w:lang w:val="pt-PT"/>
        </w:rPr>
        <w:t xml:space="preserve"> </w:t>
      </w:r>
      <w:r>
        <w:rPr>
          <w:rStyle w:val="hps"/>
          <w:lang w:val="pt-PT"/>
        </w:rPr>
        <w:t>para</w:t>
      </w:r>
      <w:r>
        <w:rPr>
          <w:lang w:val="pt-PT"/>
        </w:rPr>
        <w:t xml:space="preserve"> </w:t>
      </w:r>
      <w:r>
        <w:rPr>
          <w:rStyle w:val="hps"/>
          <w:lang w:val="pt-PT"/>
        </w:rPr>
        <w:t>controles individuais.</w:t>
      </w:r>
      <w:r>
        <w:rPr>
          <w:lang w:val="pt-PT"/>
        </w:rPr>
        <w:t xml:space="preserve"> </w:t>
      </w:r>
      <w:r>
        <w:rPr>
          <w:rStyle w:val="hps"/>
          <w:lang w:val="pt-PT"/>
        </w:rPr>
        <w:t>No entanto o que</w:t>
      </w:r>
      <w:r>
        <w:rPr>
          <w:lang w:val="pt-PT"/>
        </w:rPr>
        <w:t xml:space="preserve"> </w:t>
      </w:r>
      <w:r>
        <w:rPr>
          <w:rStyle w:val="hps"/>
          <w:lang w:val="pt-PT"/>
        </w:rPr>
        <w:t>você não podia</w:t>
      </w:r>
      <w:r>
        <w:rPr>
          <w:lang w:val="pt-PT"/>
        </w:rPr>
        <w:t xml:space="preserve"> </w:t>
      </w:r>
      <w:r>
        <w:rPr>
          <w:rStyle w:val="hps"/>
          <w:lang w:val="pt-PT"/>
        </w:rPr>
        <w:t>fazer é</w:t>
      </w:r>
      <w:r>
        <w:rPr>
          <w:lang w:val="pt-PT"/>
        </w:rPr>
        <w:t xml:space="preserve"> </w:t>
      </w:r>
      <w:r>
        <w:rPr>
          <w:rStyle w:val="hps"/>
          <w:lang w:val="pt-PT"/>
        </w:rPr>
        <w:t>desativar</w:t>
      </w:r>
      <w:r>
        <w:rPr>
          <w:lang w:val="pt-PT"/>
        </w:rPr>
        <w:t xml:space="preserve"> </w:t>
      </w:r>
      <w:r>
        <w:rPr>
          <w:rStyle w:val="hps"/>
          <w:lang w:val="pt-PT"/>
        </w:rPr>
        <w:t>ViewState</w:t>
      </w:r>
      <w:r>
        <w:rPr>
          <w:lang w:val="pt-PT"/>
        </w:rPr>
        <w:t xml:space="preserve"> </w:t>
      </w:r>
      <w:r>
        <w:rPr>
          <w:rStyle w:val="hps"/>
          <w:lang w:val="pt-PT"/>
        </w:rPr>
        <w:t>em um nível</w:t>
      </w:r>
      <w:r>
        <w:rPr>
          <w:lang w:val="pt-PT"/>
        </w:rPr>
        <w:t xml:space="preserve"> </w:t>
      </w:r>
      <w:r>
        <w:rPr>
          <w:rStyle w:val="hps"/>
          <w:lang w:val="pt-PT"/>
        </w:rPr>
        <w:t>de página e</w:t>
      </w:r>
      <w:r>
        <w:rPr>
          <w:lang w:val="pt-PT"/>
        </w:rPr>
        <w:t xml:space="preserve">, em seguida, </w:t>
      </w:r>
      <w:r>
        <w:rPr>
          <w:rStyle w:val="hps"/>
          <w:lang w:val="pt-PT"/>
        </w:rPr>
        <w:t>ativá-la</w:t>
      </w:r>
      <w:r>
        <w:rPr>
          <w:lang w:val="pt-PT"/>
        </w:rPr>
        <w:t xml:space="preserve"> </w:t>
      </w:r>
      <w:r>
        <w:rPr>
          <w:rStyle w:val="hps"/>
          <w:lang w:val="pt-PT"/>
        </w:rPr>
        <w:t>individualmente para</w:t>
      </w:r>
      <w:r>
        <w:rPr>
          <w:lang w:val="pt-PT"/>
        </w:rPr>
        <w:t xml:space="preserve"> </w:t>
      </w:r>
      <w:r>
        <w:rPr>
          <w:rStyle w:val="hps"/>
          <w:lang w:val="pt-PT"/>
        </w:rPr>
        <w:t>controles nessa</w:t>
      </w:r>
      <w:r>
        <w:rPr>
          <w:lang w:val="pt-PT"/>
        </w:rPr>
        <w:t xml:space="preserve"> </w:t>
      </w:r>
      <w:r>
        <w:rPr>
          <w:rStyle w:val="hps"/>
          <w:lang w:val="pt-PT"/>
        </w:rPr>
        <w:t>página que o</w:t>
      </w:r>
      <w:r>
        <w:rPr>
          <w:lang w:val="pt-PT"/>
        </w:rPr>
        <w:t xml:space="preserve"> </w:t>
      </w:r>
      <w:r>
        <w:rPr>
          <w:rStyle w:val="hps"/>
          <w:lang w:val="pt-PT"/>
        </w:rPr>
        <w:t>exigem.</w:t>
      </w:r>
      <w:r>
        <w:rPr>
          <w:lang w:val="pt-PT"/>
        </w:rPr>
        <w:t xml:space="preserve"> </w:t>
      </w:r>
    </w:p>
    <w:p w14:paraId="24B8900C" w14:textId="77777777" w:rsidR="009A019D" w:rsidRDefault="009A019D" w:rsidP="5B934592">
      <w:pPr>
        <w:rPr>
          <w:rStyle w:val="hps"/>
          <w:lang w:val="pt-PT"/>
        </w:rPr>
      </w:pPr>
      <w:r>
        <w:rPr>
          <w:rStyle w:val="hps"/>
          <w:lang w:val="pt-PT"/>
        </w:rPr>
        <w:t>O ASP.NET</w:t>
      </w:r>
      <w:r>
        <w:rPr>
          <w:lang w:val="pt-PT"/>
        </w:rPr>
        <w:t xml:space="preserve"> </w:t>
      </w:r>
      <w:r>
        <w:rPr>
          <w:rStyle w:val="hps"/>
          <w:lang w:val="pt-PT"/>
        </w:rPr>
        <w:t>4 introduz</w:t>
      </w:r>
      <w:r>
        <w:rPr>
          <w:lang w:val="pt-PT"/>
        </w:rPr>
        <w:t xml:space="preserve"> </w:t>
      </w:r>
      <w:r>
        <w:rPr>
          <w:rStyle w:val="hps"/>
          <w:lang w:val="pt-PT"/>
        </w:rPr>
        <w:t>uma nova</w:t>
      </w:r>
      <w:r>
        <w:rPr>
          <w:lang w:val="pt-PT"/>
        </w:rPr>
        <w:t xml:space="preserve"> </w:t>
      </w:r>
      <w:r>
        <w:rPr>
          <w:rStyle w:val="hps"/>
          <w:lang w:val="pt-PT"/>
        </w:rPr>
        <w:t>propriedade chamada</w:t>
      </w:r>
      <w:r>
        <w:rPr>
          <w:lang w:val="pt-PT"/>
        </w:rPr>
        <w:t xml:space="preserve"> </w:t>
      </w:r>
      <w:r>
        <w:rPr>
          <w:rStyle w:val="hps"/>
          <w:lang w:val="pt-PT"/>
        </w:rPr>
        <w:t>ViewStateMode</w:t>
      </w:r>
      <w:r>
        <w:rPr>
          <w:lang w:val="pt-PT"/>
        </w:rPr>
        <w:t xml:space="preserve">, que você pode </w:t>
      </w:r>
      <w:r>
        <w:rPr>
          <w:rStyle w:val="hps"/>
          <w:lang w:val="pt-PT"/>
        </w:rPr>
        <w:t>usar para especificar o</w:t>
      </w:r>
      <w:r>
        <w:rPr>
          <w:lang w:val="pt-PT"/>
        </w:rPr>
        <w:t xml:space="preserve"> </w:t>
      </w:r>
      <w:r>
        <w:rPr>
          <w:rStyle w:val="hps"/>
          <w:lang w:val="pt-PT"/>
        </w:rPr>
        <w:t>ViewState</w:t>
      </w:r>
      <w:r>
        <w:rPr>
          <w:lang w:val="pt-PT"/>
        </w:rPr>
        <w:t xml:space="preserve"> </w:t>
      </w:r>
      <w:r>
        <w:rPr>
          <w:rStyle w:val="hps"/>
          <w:lang w:val="pt-PT"/>
        </w:rPr>
        <w:t>para</w:t>
      </w:r>
      <w:r>
        <w:rPr>
          <w:lang w:val="pt-PT"/>
        </w:rPr>
        <w:t xml:space="preserve"> </w:t>
      </w:r>
      <w:r>
        <w:rPr>
          <w:rStyle w:val="hps"/>
          <w:lang w:val="pt-PT"/>
        </w:rPr>
        <w:t>um controle específico</w:t>
      </w:r>
      <w:r>
        <w:rPr>
          <w:lang w:val="pt-PT"/>
        </w:rPr>
        <w:t xml:space="preserve"> </w:t>
      </w:r>
      <w:r>
        <w:rPr>
          <w:rStyle w:val="hps"/>
          <w:lang w:val="pt-PT"/>
        </w:rPr>
        <w:t>em</w:t>
      </w:r>
      <w:r>
        <w:rPr>
          <w:lang w:val="pt-PT"/>
        </w:rPr>
        <w:t xml:space="preserve"> </w:t>
      </w:r>
      <w:r>
        <w:rPr>
          <w:rStyle w:val="hps"/>
          <w:lang w:val="pt-PT"/>
        </w:rPr>
        <w:t>sua página</w:t>
      </w:r>
      <w:r>
        <w:rPr>
          <w:lang w:val="pt-PT"/>
        </w:rPr>
        <w:t xml:space="preserve"> </w:t>
      </w:r>
      <w:r>
        <w:rPr>
          <w:rStyle w:val="hps"/>
          <w:lang w:val="pt-PT"/>
        </w:rPr>
        <w:t>mesmo que</w:t>
      </w:r>
      <w:r>
        <w:rPr>
          <w:lang w:val="pt-PT"/>
        </w:rPr>
        <w:t xml:space="preserve"> </w:t>
      </w:r>
      <w:r>
        <w:rPr>
          <w:rStyle w:val="hps"/>
          <w:lang w:val="pt-PT"/>
        </w:rPr>
        <w:t>ViewState</w:t>
      </w:r>
      <w:r>
        <w:rPr>
          <w:lang w:val="pt-PT"/>
        </w:rPr>
        <w:t xml:space="preserve"> </w:t>
      </w:r>
      <w:r>
        <w:rPr>
          <w:rStyle w:val="hps"/>
          <w:lang w:val="pt-PT"/>
        </w:rPr>
        <w:t>está desativado para</w:t>
      </w:r>
      <w:r>
        <w:rPr>
          <w:lang w:val="pt-PT"/>
        </w:rPr>
        <w:t xml:space="preserve"> </w:t>
      </w:r>
      <w:r>
        <w:rPr>
          <w:rStyle w:val="hps"/>
          <w:lang w:val="pt-PT"/>
        </w:rPr>
        <w:t>a página</w:t>
      </w:r>
      <w:r>
        <w:rPr>
          <w:lang w:val="pt-PT"/>
        </w:rPr>
        <w:t xml:space="preserve"> </w:t>
      </w:r>
      <w:r>
        <w:rPr>
          <w:rStyle w:val="hps"/>
          <w:lang w:val="pt-PT"/>
        </w:rPr>
        <w:t>em que o controle</w:t>
      </w:r>
      <w:r>
        <w:rPr>
          <w:lang w:val="pt-PT"/>
        </w:rPr>
        <w:t xml:space="preserve"> </w:t>
      </w:r>
      <w:r>
        <w:rPr>
          <w:rStyle w:val="hps"/>
          <w:lang w:val="pt-PT"/>
        </w:rPr>
        <w:t>está contido.</w:t>
      </w:r>
      <w:r>
        <w:rPr>
          <w:lang w:val="pt-PT"/>
        </w:rPr>
        <w:br/>
      </w:r>
      <w:r>
        <w:rPr>
          <w:rStyle w:val="hps"/>
          <w:lang w:val="pt-PT"/>
        </w:rPr>
        <w:t>Essencialmente</w:t>
      </w:r>
      <w:r>
        <w:rPr>
          <w:lang w:val="pt-PT"/>
        </w:rPr>
        <w:t xml:space="preserve">, esta propriedade permite </w:t>
      </w:r>
      <w:r>
        <w:rPr>
          <w:rStyle w:val="hps"/>
          <w:lang w:val="pt-PT"/>
        </w:rPr>
        <w:t>que você especifique se</w:t>
      </w:r>
      <w:r>
        <w:rPr>
          <w:lang w:val="pt-PT"/>
        </w:rPr>
        <w:t xml:space="preserve"> </w:t>
      </w:r>
      <w:r>
        <w:rPr>
          <w:rStyle w:val="hps"/>
          <w:lang w:val="pt-PT"/>
        </w:rPr>
        <w:t>ViewState</w:t>
      </w:r>
      <w:r>
        <w:rPr>
          <w:lang w:val="pt-PT"/>
        </w:rPr>
        <w:t xml:space="preserve"> </w:t>
      </w:r>
      <w:r>
        <w:rPr>
          <w:rStyle w:val="hps"/>
          <w:lang w:val="pt-PT"/>
        </w:rPr>
        <w:t>seria</w:t>
      </w:r>
      <w:r>
        <w:rPr>
          <w:lang w:val="pt-PT"/>
        </w:rPr>
        <w:t xml:space="preserve"> </w:t>
      </w:r>
      <w:r>
        <w:rPr>
          <w:rStyle w:val="hps"/>
          <w:lang w:val="pt-PT"/>
        </w:rPr>
        <w:t>ativado, desativado</w:t>
      </w:r>
      <w:r>
        <w:rPr>
          <w:lang w:val="pt-PT"/>
        </w:rPr>
        <w:t xml:space="preserve"> </w:t>
      </w:r>
      <w:r>
        <w:rPr>
          <w:rStyle w:val="hps"/>
          <w:lang w:val="pt-PT"/>
        </w:rPr>
        <w:t>ou herdado</w:t>
      </w:r>
      <w:r>
        <w:rPr>
          <w:lang w:val="pt-PT"/>
        </w:rPr>
        <w:t xml:space="preserve"> </w:t>
      </w:r>
      <w:r>
        <w:rPr>
          <w:rStyle w:val="hps"/>
          <w:lang w:val="pt-PT"/>
        </w:rPr>
        <w:t>de um controle</w:t>
      </w:r>
      <w:r>
        <w:rPr>
          <w:lang w:val="pt-PT"/>
        </w:rPr>
        <w:t xml:space="preserve"> </w:t>
      </w:r>
      <w:r>
        <w:rPr>
          <w:rStyle w:val="hps"/>
          <w:lang w:val="pt-PT"/>
        </w:rPr>
        <w:t>especial:</w:t>
      </w:r>
    </w:p>
    <w:p w14:paraId="577AE257" w14:textId="77777777" w:rsidR="009A019D" w:rsidRPr="00981BEC" w:rsidRDefault="009A019D" w:rsidP="004D35D1">
      <w:pPr>
        <w:pStyle w:val="PargrafodaLista"/>
        <w:numPr>
          <w:ilvl w:val="0"/>
          <w:numId w:val="23"/>
        </w:numPr>
        <w:rPr>
          <w:rStyle w:val="hps"/>
          <w:lang w:val="pt-PT"/>
        </w:rPr>
      </w:pPr>
      <w:r w:rsidRPr="00CE5B06">
        <w:rPr>
          <w:rStyle w:val="hps"/>
          <w:b/>
          <w:lang w:val="pt-PT"/>
        </w:rPr>
        <w:t>Enabled</w:t>
      </w:r>
      <w:r w:rsidRPr="00981BEC">
        <w:rPr>
          <w:lang w:val="pt-PT"/>
        </w:rPr>
        <w:t xml:space="preserve"> </w:t>
      </w:r>
      <w:r>
        <w:rPr>
          <w:rStyle w:val="hps"/>
          <w:lang w:val="pt-PT"/>
        </w:rPr>
        <w:t>– (Habilitado)</w:t>
      </w:r>
      <w:r w:rsidRPr="00981BEC">
        <w:rPr>
          <w:lang w:val="pt-PT"/>
        </w:rPr>
        <w:t xml:space="preserve"> </w:t>
      </w:r>
      <w:r w:rsidRPr="00981BEC">
        <w:rPr>
          <w:rStyle w:val="hps"/>
          <w:lang w:val="pt-PT"/>
        </w:rPr>
        <w:t>Este</w:t>
      </w:r>
      <w:r w:rsidRPr="00981BEC">
        <w:rPr>
          <w:lang w:val="pt-PT"/>
        </w:rPr>
        <w:t xml:space="preserve"> </w:t>
      </w:r>
      <w:r w:rsidRPr="00981BEC">
        <w:rPr>
          <w:rStyle w:val="hps"/>
          <w:lang w:val="pt-PT"/>
        </w:rPr>
        <w:t>é usado para habilitar</w:t>
      </w:r>
      <w:r w:rsidRPr="00981BEC">
        <w:rPr>
          <w:lang w:val="pt-PT"/>
        </w:rPr>
        <w:t xml:space="preserve"> </w:t>
      </w:r>
      <w:r w:rsidRPr="00981BEC">
        <w:rPr>
          <w:rStyle w:val="hps"/>
          <w:lang w:val="pt-PT"/>
        </w:rPr>
        <w:t>ViewState</w:t>
      </w:r>
      <w:r w:rsidRPr="00981BEC">
        <w:rPr>
          <w:lang w:val="pt-PT"/>
        </w:rPr>
        <w:t xml:space="preserve"> </w:t>
      </w:r>
      <w:r w:rsidRPr="00981BEC">
        <w:rPr>
          <w:rStyle w:val="hps"/>
          <w:lang w:val="pt-PT"/>
        </w:rPr>
        <w:t>para um determinado</w:t>
      </w:r>
      <w:r w:rsidRPr="00981BEC">
        <w:rPr>
          <w:lang w:val="pt-PT"/>
        </w:rPr>
        <w:t xml:space="preserve"> </w:t>
      </w:r>
      <w:r w:rsidRPr="00981BEC">
        <w:rPr>
          <w:rStyle w:val="hps"/>
          <w:lang w:val="pt-PT"/>
        </w:rPr>
        <w:t>seus controles filho</w:t>
      </w:r>
      <w:r w:rsidRPr="00981BEC">
        <w:rPr>
          <w:lang w:val="pt-PT"/>
        </w:rPr>
        <w:t xml:space="preserve"> </w:t>
      </w:r>
      <w:r w:rsidRPr="00981BEC">
        <w:rPr>
          <w:rStyle w:val="hps"/>
          <w:lang w:val="pt-PT"/>
        </w:rPr>
        <w:t>de controle</w:t>
      </w:r>
      <w:r w:rsidRPr="00981BEC">
        <w:rPr>
          <w:lang w:val="pt-PT"/>
        </w:rPr>
        <w:t xml:space="preserve"> </w:t>
      </w:r>
      <w:r w:rsidRPr="00981BEC">
        <w:rPr>
          <w:rStyle w:val="hps"/>
          <w:lang w:val="pt-PT"/>
        </w:rPr>
        <w:t>e</w:t>
      </w:r>
    </w:p>
    <w:p w14:paraId="204A1679" w14:textId="77777777" w:rsidR="009A019D" w:rsidRPr="00981BEC" w:rsidRDefault="009A019D" w:rsidP="004D35D1">
      <w:pPr>
        <w:pStyle w:val="PargrafodaLista"/>
        <w:numPr>
          <w:ilvl w:val="0"/>
          <w:numId w:val="23"/>
        </w:numPr>
        <w:rPr>
          <w:rStyle w:val="hps"/>
          <w:lang w:val="pt-PT"/>
        </w:rPr>
      </w:pPr>
      <w:r w:rsidRPr="00CE5B06">
        <w:rPr>
          <w:rStyle w:val="hps"/>
          <w:b/>
          <w:lang w:val="pt-PT"/>
        </w:rPr>
        <w:lastRenderedPageBreak/>
        <w:t>Disabled</w:t>
      </w:r>
      <w:r w:rsidRPr="00981BEC">
        <w:rPr>
          <w:rStyle w:val="hps"/>
          <w:lang w:val="pt-PT"/>
        </w:rPr>
        <w:t xml:space="preserve"> </w:t>
      </w:r>
      <w:r>
        <w:rPr>
          <w:rStyle w:val="hps"/>
          <w:lang w:val="pt-PT"/>
        </w:rPr>
        <w:t>– (Desabilitado)</w:t>
      </w:r>
      <w:r w:rsidRPr="00981BEC">
        <w:rPr>
          <w:lang w:val="pt-PT"/>
        </w:rPr>
        <w:t xml:space="preserve"> </w:t>
      </w:r>
      <w:r w:rsidRPr="00981BEC">
        <w:rPr>
          <w:rStyle w:val="hps"/>
          <w:lang w:val="pt-PT"/>
        </w:rPr>
        <w:t>Isto é usado para</w:t>
      </w:r>
      <w:r w:rsidRPr="00981BEC">
        <w:rPr>
          <w:lang w:val="pt-PT"/>
        </w:rPr>
        <w:t xml:space="preserve"> </w:t>
      </w:r>
      <w:r w:rsidRPr="00981BEC">
        <w:rPr>
          <w:rStyle w:val="hps"/>
          <w:lang w:val="pt-PT"/>
        </w:rPr>
        <w:t>desativar</w:t>
      </w:r>
      <w:r w:rsidRPr="00981BEC">
        <w:rPr>
          <w:lang w:val="pt-PT"/>
        </w:rPr>
        <w:t xml:space="preserve"> </w:t>
      </w:r>
      <w:r w:rsidRPr="00981BEC">
        <w:rPr>
          <w:rStyle w:val="hps"/>
          <w:lang w:val="pt-PT"/>
        </w:rPr>
        <w:t>ViewState</w:t>
      </w:r>
      <w:r w:rsidRPr="00981BEC">
        <w:rPr>
          <w:lang w:val="pt-PT"/>
        </w:rPr>
        <w:t xml:space="preserve"> </w:t>
      </w:r>
      <w:r w:rsidRPr="00981BEC">
        <w:rPr>
          <w:rStyle w:val="hps"/>
          <w:lang w:val="pt-PT"/>
        </w:rPr>
        <w:t>para</w:t>
      </w:r>
      <w:r w:rsidRPr="00981BEC">
        <w:rPr>
          <w:lang w:val="pt-PT"/>
        </w:rPr>
        <w:t xml:space="preserve"> </w:t>
      </w:r>
      <w:r w:rsidRPr="00981BEC">
        <w:rPr>
          <w:rStyle w:val="hps"/>
          <w:lang w:val="pt-PT"/>
        </w:rPr>
        <w:t>um controle específico</w:t>
      </w:r>
    </w:p>
    <w:p w14:paraId="554CE4E4" w14:textId="77777777" w:rsidR="009A019D" w:rsidRPr="00E44A35" w:rsidRDefault="009A019D" w:rsidP="004D35D1">
      <w:pPr>
        <w:pStyle w:val="PargrafodaLista"/>
        <w:numPr>
          <w:ilvl w:val="0"/>
          <w:numId w:val="23"/>
        </w:numPr>
      </w:pPr>
      <w:r w:rsidRPr="00CE5B06">
        <w:rPr>
          <w:rStyle w:val="hps"/>
          <w:b/>
          <w:lang w:val="pt-PT"/>
        </w:rPr>
        <w:t>Inherit</w:t>
      </w:r>
      <w:r w:rsidRPr="00981BEC">
        <w:rPr>
          <w:lang w:val="pt-PT"/>
        </w:rPr>
        <w:t xml:space="preserve"> </w:t>
      </w:r>
      <w:r>
        <w:rPr>
          <w:rStyle w:val="hps"/>
          <w:lang w:val="pt-PT"/>
        </w:rPr>
        <w:t>–</w:t>
      </w:r>
      <w:r w:rsidRPr="00981BEC">
        <w:rPr>
          <w:lang w:val="pt-PT"/>
        </w:rPr>
        <w:t xml:space="preserve"> </w:t>
      </w:r>
      <w:r>
        <w:rPr>
          <w:lang w:val="pt-PT"/>
        </w:rPr>
        <w:t xml:space="preserve">(Herdado) </w:t>
      </w:r>
      <w:r w:rsidRPr="00981BEC">
        <w:rPr>
          <w:rStyle w:val="hps"/>
          <w:lang w:val="pt-PT"/>
        </w:rPr>
        <w:t>Este</w:t>
      </w:r>
      <w:r w:rsidRPr="00981BEC">
        <w:rPr>
          <w:lang w:val="pt-PT"/>
        </w:rPr>
        <w:t xml:space="preserve"> </w:t>
      </w:r>
      <w:r w:rsidRPr="00981BEC">
        <w:rPr>
          <w:rStyle w:val="hps"/>
          <w:lang w:val="pt-PT"/>
        </w:rPr>
        <w:t>é usado para indicar</w:t>
      </w:r>
      <w:r w:rsidRPr="00981BEC">
        <w:rPr>
          <w:lang w:val="pt-PT"/>
        </w:rPr>
        <w:t xml:space="preserve"> </w:t>
      </w:r>
      <w:r w:rsidRPr="00981BEC">
        <w:rPr>
          <w:rStyle w:val="hps"/>
          <w:lang w:val="pt-PT"/>
        </w:rPr>
        <w:t>que um determinado</w:t>
      </w:r>
      <w:r w:rsidRPr="00981BEC">
        <w:rPr>
          <w:lang w:val="pt-PT"/>
        </w:rPr>
        <w:t xml:space="preserve"> </w:t>
      </w:r>
      <w:r w:rsidRPr="00981BEC">
        <w:rPr>
          <w:rStyle w:val="hps"/>
          <w:lang w:val="pt-PT"/>
        </w:rPr>
        <w:t>controle filho</w:t>
      </w:r>
      <w:r w:rsidRPr="00981BEC">
        <w:rPr>
          <w:lang w:val="pt-PT"/>
        </w:rPr>
        <w:t xml:space="preserve"> </w:t>
      </w:r>
      <w:r w:rsidRPr="00981BEC">
        <w:rPr>
          <w:rStyle w:val="hps"/>
          <w:lang w:val="pt-PT"/>
        </w:rPr>
        <w:t>vai herdar</w:t>
      </w:r>
      <w:r w:rsidRPr="00981BEC">
        <w:rPr>
          <w:lang w:val="pt-PT"/>
        </w:rPr>
        <w:t xml:space="preserve"> </w:t>
      </w:r>
      <w:r w:rsidRPr="00981BEC">
        <w:rPr>
          <w:rStyle w:val="hps"/>
          <w:lang w:val="pt-PT"/>
        </w:rPr>
        <w:t>a propriedade</w:t>
      </w:r>
      <w:r w:rsidRPr="00981BEC">
        <w:rPr>
          <w:lang w:val="pt-PT"/>
        </w:rPr>
        <w:t xml:space="preserve"> </w:t>
      </w:r>
      <w:r w:rsidRPr="00981BEC">
        <w:rPr>
          <w:rStyle w:val="hps"/>
          <w:lang w:val="pt-PT"/>
        </w:rPr>
        <w:t>ViewStateMode</w:t>
      </w:r>
      <w:r w:rsidRPr="00981BEC">
        <w:rPr>
          <w:lang w:val="pt-PT"/>
        </w:rPr>
        <w:t xml:space="preserve"> </w:t>
      </w:r>
      <w:r w:rsidRPr="00981BEC">
        <w:rPr>
          <w:rStyle w:val="hps"/>
          <w:lang w:val="pt-PT"/>
        </w:rPr>
        <w:t>de</w:t>
      </w:r>
      <w:r w:rsidRPr="00981BEC">
        <w:rPr>
          <w:lang w:val="pt-PT"/>
        </w:rPr>
        <w:t xml:space="preserve"> </w:t>
      </w:r>
      <w:r w:rsidRPr="00981BEC">
        <w:rPr>
          <w:rStyle w:val="hps"/>
          <w:lang w:val="pt-PT"/>
        </w:rPr>
        <w:t>seu controle pai</w:t>
      </w:r>
    </w:p>
    <w:p w14:paraId="01F5DCDE" w14:textId="77777777" w:rsidR="009A019D" w:rsidRDefault="009A019D" w:rsidP="5B934592">
      <w:pPr>
        <w:spacing w:before="0" w:after="200"/>
      </w:pPr>
    </w:p>
    <w:p w14:paraId="5026E28D" w14:textId="77777777" w:rsidR="009A019D" w:rsidRDefault="009A019D" w:rsidP="5B934592">
      <w:pPr>
        <w:pStyle w:val="Heading3Numbered"/>
      </w:pPr>
      <w:bookmarkStart w:id="412" w:name="_Toc372544009"/>
      <w:r>
        <w:t>Recomendação do ViewState</w:t>
      </w:r>
      <w:bookmarkEnd w:id="412"/>
    </w:p>
    <w:p w14:paraId="7ECE1403" w14:textId="682CCA9C" w:rsidR="009A019D" w:rsidRDefault="009A019D" w:rsidP="5B934592">
      <w:pPr>
        <w:spacing w:before="0" w:after="200"/>
      </w:pPr>
      <w:r>
        <w:t xml:space="preserve">Considere desabilitar o ViewState </w:t>
      </w:r>
      <w:r w:rsidR="00204A69">
        <w:t>na</w:t>
      </w:r>
      <w:r>
        <w:t xml:space="preserve"> página e habilitá-lo somente nos controles que você realmente precisa. Uma vez que você proceder esta alteração, considere um tempo adicional para testar bem sua página a fim de se certificar de que você não desligou inadvertidamente o ViewState para um controle importante.</w:t>
      </w:r>
    </w:p>
    <w:p w14:paraId="2E4B7EE7" w14:textId="77777777" w:rsidR="00CB5770" w:rsidRDefault="00CB5770" w:rsidP="5B934592">
      <w:pPr>
        <w:spacing w:before="0" w:after="200"/>
      </w:pPr>
    </w:p>
    <w:p w14:paraId="22DE31E9" w14:textId="77777777" w:rsidR="00CB5770" w:rsidRDefault="00CB5770" w:rsidP="00CB5770">
      <w:bookmarkStart w:id="413" w:name="_Toc365361659"/>
    </w:p>
    <w:p w14:paraId="07D20629" w14:textId="77777777" w:rsidR="00CB5770" w:rsidRDefault="00CB5770" w:rsidP="00CB5770">
      <w:pPr>
        <w:rPr>
          <w:rFonts w:eastAsiaTheme="minorHAnsi"/>
          <w:color w:val="008AC8"/>
          <w:sz w:val="32"/>
          <w:szCs w:val="36"/>
        </w:rPr>
      </w:pPr>
      <w:r>
        <w:br w:type="page"/>
      </w:r>
    </w:p>
    <w:p w14:paraId="1090C570" w14:textId="5C7AB211" w:rsidR="00CB5770" w:rsidRDefault="005A2F53" w:rsidP="00D829EC">
      <w:pPr>
        <w:pStyle w:val="Heading2Numbered"/>
      </w:pPr>
      <w:bookmarkStart w:id="414" w:name="_Toc372544010"/>
      <w:bookmarkEnd w:id="413"/>
      <w:r>
        <w:lastRenderedPageBreak/>
        <w:t>Validações de interface com entidades de serviço</w:t>
      </w:r>
      <w:bookmarkEnd w:id="414"/>
    </w:p>
    <w:p w14:paraId="1991DD2A" w14:textId="52086354" w:rsidR="00CB5770" w:rsidRPr="00FD7FCB" w:rsidRDefault="00CB5770" w:rsidP="00CB5770">
      <w:pPr>
        <w:rPr>
          <w:b/>
        </w:rPr>
      </w:pPr>
      <w:r w:rsidRPr="00FD7FCB">
        <w:rPr>
          <w:b/>
        </w:rPr>
        <w:t>Aplica-se a: MVC</w:t>
      </w:r>
    </w:p>
    <w:p w14:paraId="1CF3260B" w14:textId="4B15396A" w:rsidR="00CB5770" w:rsidRDefault="00CB5770" w:rsidP="00CB5770">
      <w:r>
        <w:t xml:space="preserve">Na estrutura da SEFAZ, as entidades são oferecidas através de interfaces da camada de serviços. Entretanto, em cenário de validação, faz-se necessário utilizar decorações de </w:t>
      </w:r>
      <w:r>
        <w:rPr>
          <w:i/>
        </w:rPr>
        <w:t>DataAnnotations</w:t>
      </w:r>
      <w:r>
        <w:t>. Com o objetivo de não poluir suas entidades de negócios (</w:t>
      </w:r>
      <w:r>
        <w:rPr>
          <w:i/>
        </w:rPr>
        <w:t>Business</w:t>
      </w:r>
      <w:r>
        <w:t xml:space="preserve"> </w:t>
      </w:r>
      <w:r>
        <w:rPr>
          <w:i/>
        </w:rPr>
        <w:t>Entities</w:t>
      </w:r>
      <w:r>
        <w:t xml:space="preserve">) com decorações que somente fazem sentido para a camada de apresentação, recomendamos a criação de novas classes de </w:t>
      </w:r>
      <w:r>
        <w:rPr>
          <w:i/>
        </w:rPr>
        <w:t>model</w:t>
      </w:r>
      <w:r>
        <w:t xml:space="preserve"> nessa camada. É possível também definir classes </w:t>
      </w:r>
      <w:r>
        <w:rPr>
          <w:i/>
        </w:rPr>
        <w:t>partial</w:t>
      </w:r>
      <w:r>
        <w:t xml:space="preserve"> para realizar </w:t>
      </w:r>
      <w:r w:rsidR="004E2963">
        <w:t>as decorações onde for desejado</w:t>
      </w:r>
      <w:r>
        <w:t>. Seguindo esta recomendação, o desenho ficaria assim:</w:t>
      </w:r>
    </w:p>
    <w:p w14:paraId="37072AFF" w14:textId="3F30B159" w:rsidR="00CB5770" w:rsidRDefault="00CB5770" w:rsidP="00CB5770">
      <w:pPr>
        <w:keepNext/>
        <w:ind w:firstLine="720"/>
      </w:pPr>
      <w:r>
        <w:rPr>
          <w:noProof/>
          <w:lang w:eastAsia="pt-BR"/>
        </w:rPr>
        <mc:AlternateContent>
          <mc:Choice Requires="wps">
            <w:drawing>
              <wp:anchor distT="0" distB="0" distL="114300" distR="114300" simplePos="0" relativeHeight="251691520" behindDoc="0" locked="0" layoutInCell="1" allowOverlap="1" wp14:anchorId="041091B6" wp14:editId="132D12CB">
                <wp:simplePos x="0" y="0"/>
                <wp:positionH relativeFrom="column">
                  <wp:posOffset>3154680</wp:posOffset>
                </wp:positionH>
                <wp:positionV relativeFrom="paragraph">
                  <wp:posOffset>132080</wp:posOffset>
                </wp:positionV>
                <wp:extent cx="883920" cy="259080"/>
                <wp:effectExtent l="0" t="0" r="11430" b="26670"/>
                <wp:wrapNone/>
                <wp:docPr id="11" name="Rectangle 11"/>
                <wp:cNvGraphicFramePr/>
                <a:graphic xmlns:a="http://schemas.openxmlformats.org/drawingml/2006/main">
                  <a:graphicData uri="http://schemas.microsoft.com/office/word/2010/wordprocessingShape">
                    <wps:wsp>
                      <wps:cNvSpPr/>
                      <wps:spPr>
                        <a:xfrm>
                          <a:off x="0" y="0"/>
                          <a:ext cx="883920" cy="259080"/>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31FDB" w14:textId="77777777" w:rsidR="006F1F70" w:rsidRDefault="006F1F70" w:rsidP="004834E3">
                            <w:pPr>
                              <w:spacing w:before="0" w:after="0" w:line="240" w:lineRule="auto"/>
                              <w:jc w:val="center"/>
                              <w:rPr>
                                <w:sz w:val="16"/>
                              </w:rPr>
                            </w:pPr>
                            <w:r>
                              <w:rPr>
                                <w:sz w:val="16"/>
                              </w:rPr>
                              <w:t>Models</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41091B6" id="Rectangle 11" o:spid="_x0000_s1032" style="position:absolute;left:0;text-align:left;margin-left:248.4pt;margin-top:10.4pt;width:69.6pt;height:20.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" fillcolor="#7030a0" strokecolor="#7030a0" strokeweight="2pt">
                <v:textbox inset="1mm,0,1mm,0">
                  <w:txbxContent>
                    <w:p w14:paraId="00831FDB" w14:textId="77777777" w:rsidR="006F1F70" w:rsidRDefault="006F1F70" w:rsidP="004834E3">
                      <w:pPr>
                        <w:spacing w:before="0" w:after="0" w:line="240" w:lineRule="auto"/>
                        <w:jc w:val="center"/>
                        <w:rPr>
                          <w:sz w:val="16"/>
                        </w:rPr>
                      </w:pPr>
                      <w:r>
                        <w:rPr>
                          <w:sz w:val="16"/>
                        </w:rPr>
                        <w:t>Models</w:t>
                      </w:r>
                    </w:p>
                  </w:txbxContent>
                </v:textbox>
              </v:rect>
            </w:pict>
          </mc:Fallback>
        </mc:AlternateContent>
      </w:r>
      <w:r>
        <w:rPr>
          <w:noProof/>
          <w:lang w:eastAsia="pt-BR"/>
        </w:rPr>
        <w:drawing>
          <wp:inline distT="0" distB="0" distL="0" distR="0" wp14:anchorId="0AB29823" wp14:editId="4336BA28">
            <wp:extent cx="4526280" cy="35356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26280" cy="3535680"/>
                    </a:xfrm>
                    <a:prstGeom prst="rect">
                      <a:avLst/>
                    </a:prstGeom>
                    <a:noFill/>
                    <a:ln>
                      <a:noFill/>
                    </a:ln>
                  </pic:spPr>
                </pic:pic>
              </a:graphicData>
            </a:graphic>
          </wp:inline>
        </w:drawing>
      </w:r>
    </w:p>
    <w:p w14:paraId="2909388D" w14:textId="3B16E755" w:rsidR="00CB5770" w:rsidRDefault="00CB5770" w:rsidP="00CB5770">
      <w:pPr>
        <w:pStyle w:val="Legenda"/>
      </w:pPr>
      <w:bookmarkStart w:id="415" w:name="_Toc365361690"/>
      <w:bookmarkStart w:id="416" w:name="_Toc372544092"/>
      <w:r>
        <w:t xml:space="preserve">Figura </w:t>
      </w:r>
      <w:r>
        <w:fldChar w:fldCharType="begin"/>
      </w:r>
      <w:r>
        <w:instrText xml:space="preserve"> SEQ Figura \* ARABIC </w:instrText>
      </w:r>
      <w:r>
        <w:fldChar w:fldCharType="separate"/>
      </w:r>
      <w:r w:rsidR="00A551CF">
        <w:rPr>
          <w:noProof/>
        </w:rPr>
        <w:t>49</w:t>
      </w:r>
      <w:r>
        <w:fldChar w:fldCharType="end"/>
      </w:r>
      <w:r>
        <w:t xml:space="preserve"> – Estrutura Sefaz</w:t>
      </w:r>
      <w:bookmarkEnd w:id="415"/>
      <w:r w:rsidR="00D43A1A">
        <w:t xml:space="preserve"> com View Model na camada de Apresentação</w:t>
      </w:r>
      <w:bookmarkEnd w:id="416"/>
    </w:p>
    <w:p w14:paraId="6A0E1D20" w14:textId="48B4378A" w:rsidR="005A2F53" w:rsidRDefault="005A2F53" w:rsidP="005A2F53"/>
    <w:p w14:paraId="671F5543" w14:textId="77777777" w:rsidR="004E2963" w:rsidRDefault="004E2963">
      <w:pPr>
        <w:spacing w:before="0" w:after="200"/>
      </w:pPr>
      <w:r>
        <w:br w:type="page"/>
      </w:r>
    </w:p>
    <w:p w14:paraId="609D4FFD" w14:textId="7537575C" w:rsidR="004E2963" w:rsidRDefault="004E2963" w:rsidP="005A2F53">
      <w:r>
        <w:lastRenderedPageBreak/>
        <w:t>Para isso, o atributo</w:t>
      </w:r>
      <w:r w:rsidR="005A2F53">
        <w:t xml:space="preserve"> MetadataType</w:t>
      </w:r>
      <w:r>
        <w:t xml:space="preserve"> deve ser empregado</w:t>
      </w:r>
      <w:r w:rsidR="005A2F53">
        <w:t>. O MetadataType permite informar uma classe de validações para uma classe de entidade</w:t>
      </w:r>
      <w:r>
        <w:t xml:space="preserve"> conforme demonstrado a seguir</w:t>
      </w:r>
      <w:r w:rsidR="005A2F53">
        <w:t>.</w:t>
      </w:r>
    </w:p>
    <w:p w14:paraId="096D7F2B" w14:textId="5FC7A2A7" w:rsidR="005A2F53" w:rsidRPr="004834E3" w:rsidRDefault="005A2F53" w:rsidP="004E2963">
      <w:pPr>
        <w:pStyle w:val="HTMLCodeBlock"/>
        <w:rPr>
          <w:lang w:val="pt-BR"/>
        </w:rPr>
      </w:pPr>
      <w:r w:rsidRPr="004834E3">
        <w:rPr>
          <w:lang w:val="pt-BR"/>
        </w:rPr>
        <w:t xml:space="preserve"> </w:t>
      </w:r>
    </w:p>
    <w:p w14:paraId="40F06F75" w14:textId="77777777"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sz w:val="20"/>
          <w:szCs w:val="20"/>
          <w:lang w:eastAsia="pt-BR"/>
        </w:rPr>
        <w:t>using</w:t>
      </w:r>
      <w:r w:rsidRPr="004E2963">
        <w:rPr>
          <w:rFonts w:ascii="Consolas" w:eastAsia="Times New Roman" w:hAnsi="Consolas"/>
          <w:color w:val="000000"/>
          <w:sz w:val="20"/>
          <w:szCs w:val="20"/>
          <w:lang w:eastAsia="pt-BR"/>
        </w:rPr>
        <w:t xml:space="preserve"> System;</w:t>
      </w:r>
    </w:p>
    <w:p w14:paraId="62F0B112" w14:textId="77777777"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sz w:val="20"/>
          <w:szCs w:val="20"/>
          <w:lang w:eastAsia="pt-BR"/>
        </w:rPr>
        <w:t>using</w:t>
      </w:r>
      <w:r w:rsidRPr="004E2963">
        <w:rPr>
          <w:rFonts w:ascii="Consolas" w:eastAsia="Times New Roman" w:hAnsi="Consolas"/>
          <w:color w:val="000000"/>
          <w:sz w:val="20"/>
          <w:szCs w:val="20"/>
          <w:lang w:eastAsia="pt-BR"/>
        </w:rPr>
        <w:t xml:space="preserve"> System.Web.DynamicData;</w:t>
      </w:r>
    </w:p>
    <w:p w14:paraId="46C5EA03" w14:textId="77777777"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sz w:val="20"/>
          <w:szCs w:val="20"/>
          <w:lang w:eastAsia="pt-BR"/>
        </w:rPr>
        <w:t>using</w:t>
      </w:r>
      <w:r w:rsidRPr="004E2963">
        <w:rPr>
          <w:rFonts w:ascii="Consolas" w:eastAsia="Times New Roman" w:hAnsi="Consolas"/>
          <w:color w:val="000000"/>
          <w:sz w:val="20"/>
          <w:szCs w:val="20"/>
          <w:lang w:eastAsia="pt-BR"/>
        </w:rPr>
        <w:t xml:space="preserve"> System.ComponentModel.DataAnnotations;</w:t>
      </w:r>
    </w:p>
    <w:p w14:paraId="31AF5333" w14:textId="77777777" w:rsidR="004E2963" w:rsidRPr="004E2963" w:rsidRDefault="004E2963" w:rsidP="004E2963">
      <w:pPr>
        <w:pStyle w:val="HTMLCodeBlock"/>
        <w:rPr>
          <w:rFonts w:ascii="Consolas" w:eastAsia="Times New Roman" w:hAnsi="Consolas"/>
          <w:color w:val="000000"/>
          <w:sz w:val="20"/>
          <w:szCs w:val="20"/>
          <w:lang w:eastAsia="pt-BR"/>
        </w:rPr>
      </w:pPr>
    </w:p>
    <w:p w14:paraId="2E17AAC3" w14:textId="786AE344" w:rsidR="004E2963" w:rsidRPr="004E2963" w:rsidRDefault="004E2963" w:rsidP="004E2963">
      <w:pPr>
        <w:pStyle w:val="HTMLCodeBlock"/>
        <w:rPr>
          <w:rFonts w:ascii="Consolas" w:eastAsia="Times New Roman" w:hAnsi="Consolas"/>
          <w:color w:val="000000"/>
          <w:sz w:val="20"/>
          <w:szCs w:val="20"/>
          <w:lang w:eastAsia="pt-BR"/>
        </w:rPr>
      </w:pPr>
      <w:r>
        <w:rPr>
          <w:rFonts w:ascii="Consolas" w:eastAsia="Times New Roman" w:hAnsi="Consolas"/>
          <w:noProof/>
          <w:color w:val="000000"/>
          <w:sz w:val="20"/>
          <w:szCs w:val="20"/>
          <w:lang w:val="pt-BR" w:eastAsia="pt-BR"/>
        </w:rPr>
        <mc:AlternateContent>
          <mc:Choice Requires="wpg">
            <w:drawing>
              <wp:anchor distT="0" distB="0" distL="114300" distR="114300" simplePos="0" relativeHeight="251700736" behindDoc="0" locked="0" layoutInCell="1" allowOverlap="1" wp14:anchorId="43CB46F1" wp14:editId="25906427">
                <wp:simplePos x="0" y="0"/>
                <wp:positionH relativeFrom="column">
                  <wp:posOffset>2080260</wp:posOffset>
                </wp:positionH>
                <wp:positionV relativeFrom="paragraph">
                  <wp:posOffset>78740</wp:posOffset>
                </wp:positionV>
                <wp:extent cx="3566160" cy="685800"/>
                <wp:effectExtent l="0" t="0" r="0" b="0"/>
                <wp:wrapNone/>
                <wp:docPr id="70" name="Group 70"/>
                <wp:cNvGraphicFramePr/>
                <a:graphic xmlns:a="http://schemas.openxmlformats.org/drawingml/2006/main">
                  <a:graphicData uri="http://schemas.microsoft.com/office/word/2010/wordprocessingGroup">
                    <wpg:wgp>
                      <wpg:cNvGrpSpPr/>
                      <wpg:grpSpPr>
                        <a:xfrm>
                          <a:off x="0" y="0"/>
                          <a:ext cx="3566160" cy="685800"/>
                          <a:chOff x="0" y="0"/>
                          <a:chExt cx="3566160" cy="685800"/>
                        </a:xfrm>
                      </wpg:grpSpPr>
                      <wps:wsp>
                        <wps:cNvPr id="68" name="Right Brace 68"/>
                        <wps:cNvSpPr/>
                        <wps:spPr>
                          <a:xfrm>
                            <a:off x="0" y="106680"/>
                            <a:ext cx="2118360" cy="4953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2179320" y="0"/>
                            <a:ext cx="138684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25618" w14:textId="7BD7E0D8" w:rsidR="006F1F70" w:rsidRPr="004E2963" w:rsidRDefault="006F1F70">
                              <w:pPr>
                                <w:rPr>
                                  <w:sz w:val="18"/>
                                </w:rPr>
                              </w:pPr>
                              <w:r w:rsidRPr="004E2963">
                                <w:rPr>
                                  <w:sz w:val="18"/>
                                </w:rPr>
                                <w:t>Classe</w:t>
                              </w:r>
                              <w:r>
                                <w:rPr>
                                  <w:sz w:val="18"/>
                                </w:rPr>
                                <w:t xml:space="preserve"> partial vazia  equivalente à sua entidade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CB46F1" id="Group 70" o:spid="_x0000_s1033" style="position:absolute;margin-left:163.8pt;margin-top:6.2pt;width:280.8pt;height:54pt;z-index:251700736" coordsize="35661,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 o:spid="_x0000_s1034" type="#_x0000_t88" style="position:absolute;top:1066;width:2118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" strokecolor="#4579b8 [3044]" strokeweight="2.25pt"/>
                <v:shape id="Text Box 69" o:spid="_x0000_s1035" type="#_x0000_t202" style="position:absolute;left:21793;width:13868;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2E725618" w14:textId="7BD7E0D8" w:rsidR="006F1F70" w:rsidRPr="004E2963" w:rsidRDefault="006F1F70">
                        <w:pPr>
                          <w:rPr>
                            <w:sz w:val="18"/>
                          </w:rPr>
                        </w:pPr>
                        <w:r w:rsidRPr="004E2963">
                          <w:rPr>
                            <w:sz w:val="18"/>
                          </w:rPr>
                          <w:t>Classe</w:t>
                        </w:r>
                        <w:r>
                          <w:rPr>
                            <w:sz w:val="18"/>
                          </w:rPr>
                          <w:t xml:space="preserve"> partial vazia  equivalente à sua entidade</w:t>
                        </w:r>
                      </w:p>
                    </w:txbxContent>
                  </v:textbox>
                </v:shape>
              </v:group>
            </w:pict>
          </mc:Fallback>
        </mc:AlternateContent>
      </w:r>
      <w:r w:rsidRPr="004E2963">
        <w:rPr>
          <w:rFonts w:ascii="Consolas" w:eastAsia="Times New Roman" w:hAnsi="Consolas"/>
          <w:color w:val="000000"/>
          <w:sz w:val="20"/>
          <w:szCs w:val="20"/>
          <w:lang w:eastAsia="pt-BR"/>
        </w:rPr>
        <w:t>[MetadataType(</w:t>
      </w:r>
      <w:r w:rsidRPr="004E2963">
        <w:rPr>
          <w:rFonts w:ascii="Consolas" w:eastAsia="Times New Roman" w:hAnsi="Consolas"/>
          <w:sz w:val="20"/>
          <w:szCs w:val="20"/>
          <w:lang w:eastAsia="pt-BR"/>
        </w:rPr>
        <w:t>typeof</w:t>
      </w:r>
      <w:r w:rsidRPr="004E2963">
        <w:rPr>
          <w:rFonts w:ascii="Consolas" w:eastAsia="Times New Roman" w:hAnsi="Consolas"/>
          <w:color w:val="000000"/>
          <w:sz w:val="20"/>
          <w:szCs w:val="20"/>
          <w:lang w:eastAsia="pt-BR"/>
        </w:rPr>
        <w:t>(CustomerMetaData))]</w:t>
      </w:r>
    </w:p>
    <w:p w14:paraId="5CFECF82" w14:textId="64AE232E"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sz w:val="20"/>
          <w:szCs w:val="20"/>
          <w:lang w:eastAsia="pt-BR"/>
        </w:rPr>
        <w:t>public</w:t>
      </w:r>
      <w:r w:rsidRPr="004E2963">
        <w:rPr>
          <w:rFonts w:ascii="Consolas" w:eastAsia="Times New Roman" w:hAnsi="Consolas"/>
          <w:color w:val="000000"/>
          <w:sz w:val="20"/>
          <w:szCs w:val="20"/>
          <w:lang w:eastAsia="pt-BR"/>
        </w:rPr>
        <w:t> </w:t>
      </w:r>
      <w:r w:rsidRPr="004E2963">
        <w:rPr>
          <w:rFonts w:ascii="Consolas" w:eastAsia="Times New Roman" w:hAnsi="Consolas"/>
          <w:sz w:val="20"/>
          <w:szCs w:val="20"/>
          <w:lang w:eastAsia="pt-BR"/>
        </w:rPr>
        <w:t>partial</w:t>
      </w:r>
      <w:r w:rsidRPr="004E2963">
        <w:rPr>
          <w:rFonts w:ascii="Consolas" w:eastAsia="Times New Roman" w:hAnsi="Consolas"/>
          <w:color w:val="000000"/>
          <w:sz w:val="20"/>
          <w:szCs w:val="20"/>
          <w:lang w:eastAsia="pt-BR"/>
        </w:rPr>
        <w:t> </w:t>
      </w:r>
      <w:r w:rsidRPr="004E2963">
        <w:rPr>
          <w:rFonts w:ascii="Consolas" w:eastAsia="Times New Roman" w:hAnsi="Consolas"/>
          <w:sz w:val="20"/>
          <w:szCs w:val="20"/>
          <w:lang w:eastAsia="pt-BR"/>
        </w:rPr>
        <w:t>class</w:t>
      </w:r>
      <w:r w:rsidRPr="004E2963">
        <w:rPr>
          <w:rFonts w:ascii="Consolas" w:eastAsia="Times New Roman" w:hAnsi="Consolas"/>
          <w:color w:val="000000"/>
          <w:sz w:val="20"/>
          <w:szCs w:val="20"/>
          <w:lang w:eastAsia="pt-BR"/>
        </w:rPr>
        <w:t xml:space="preserve"> Customer</w:t>
      </w:r>
    </w:p>
    <w:p w14:paraId="366B91CF" w14:textId="4BFD3F6D"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color w:val="000000"/>
          <w:sz w:val="20"/>
          <w:szCs w:val="20"/>
          <w:lang w:eastAsia="pt-BR"/>
        </w:rPr>
        <w:t>{</w:t>
      </w:r>
    </w:p>
    <w:p w14:paraId="0757E64C" w14:textId="35FCA34F"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color w:val="000000"/>
          <w:sz w:val="20"/>
          <w:szCs w:val="20"/>
          <w:lang w:eastAsia="pt-BR"/>
        </w:rPr>
        <w:t>}</w:t>
      </w:r>
    </w:p>
    <w:p w14:paraId="522A998C" w14:textId="0D08CE51" w:rsidR="004E2963" w:rsidRPr="004E2963" w:rsidRDefault="004E2963" w:rsidP="004E2963">
      <w:pPr>
        <w:pStyle w:val="HTMLCodeBlock"/>
        <w:rPr>
          <w:rFonts w:ascii="Consolas" w:eastAsia="Times New Roman" w:hAnsi="Consolas"/>
          <w:color w:val="000000"/>
          <w:sz w:val="20"/>
          <w:szCs w:val="20"/>
          <w:lang w:eastAsia="pt-BR"/>
        </w:rPr>
      </w:pPr>
    </w:p>
    <w:p w14:paraId="47516295" w14:textId="0142E299" w:rsidR="004E2963" w:rsidRPr="004E2963" w:rsidRDefault="004E2963" w:rsidP="004E2963">
      <w:pPr>
        <w:pStyle w:val="HTMLCodeBlock"/>
        <w:rPr>
          <w:rFonts w:ascii="Consolas" w:eastAsia="Times New Roman" w:hAnsi="Consolas"/>
          <w:color w:val="000000"/>
          <w:sz w:val="20"/>
          <w:szCs w:val="20"/>
          <w:lang w:eastAsia="pt-BR"/>
        </w:rPr>
      </w:pPr>
      <w:r>
        <w:rPr>
          <w:rFonts w:ascii="Consolas" w:eastAsia="Times New Roman" w:hAnsi="Consolas"/>
          <w:noProof/>
          <w:color w:val="000000"/>
          <w:sz w:val="20"/>
          <w:szCs w:val="20"/>
          <w:lang w:val="pt-BR" w:eastAsia="pt-BR"/>
        </w:rPr>
        <mc:AlternateContent>
          <mc:Choice Requires="wpg">
            <w:drawing>
              <wp:anchor distT="0" distB="0" distL="114300" distR="114300" simplePos="0" relativeHeight="251702784" behindDoc="0" locked="0" layoutInCell="1" allowOverlap="1" wp14:anchorId="7EA48095" wp14:editId="2F5EFAEB">
                <wp:simplePos x="0" y="0"/>
                <wp:positionH relativeFrom="column">
                  <wp:posOffset>2118360</wp:posOffset>
                </wp:positionH>
                <wp:positionV relativeFrom="paragraph">
                  <wp:posOffset>100965</wp:posOffset>
                </wp:positionV>
                <wp:extent cx="3566160" cy="891540"/>
                <wp:effectExtent l="0" t="0" r="0" b="3810"/>
                <wp:wrapNone/>
                <wp:docPr id="71" name="Group 71"/>
                <wp:cNvGraphicFramePr/>
                <a:graphic xmlns:a="http://schemas.openxmlformats.org/drawingml/2006/main">
                  <a:graphicData uri="http://schemas.microsoft.com/office/word/2010/wordprocessingGroup">
                    <wpg:wgp>
                      <wpg:cNvGrpSpPr/>
                      <wpg:grpSpPr>
                        <a:xfrm>
                          <a:off x="0" y="0"/>
                          <a:ext cx="3566160" cy="891540"/>
                          <a:chOff x="0" y="0"/>
                          <a:chExt cx="3566160" cy="685800"/>
                        </a:xfrm>
                      </wpg:grpSpPr>
                      <wps:wsp>
                        <wps:cNvPr id="72" name="Right Brace 72"/>
                        <wps:cNvSpPr/>
                        <wps:spPr>
                          <a:xfrm>
                            <a:off x="0" y="106680"/>
                            <a:ext cx="2118360" cy="49530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73"/>
                        <wps:cNvSpPr txBox="1"/>
                        <wps:spPr>
                          <a:xfrm>
                            <a:off x="2179320" y="0"/>
                            <a:ext cx="1386840" cy="685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CA5AD" w14:textId="6D73ED09" w:rsidR="006F1F70" w:rsidRPr="004E2963" w:rsidRDefault="006F1F70" w:rsidP="004E2963">
                              <w:pPr>
                                <w:rPr>
                                  <w:sz w:val="18"/>
                                </w:rPr>
                              </w:pPr>
                              <w:r w:rsidRPr="004E2963">
                                <w:rPr>
                                  <w:sz w:val="18"/>
                                </w:rPr>
                                <w:t>Classe</w:t>
                              </w:r>
                              <w:r>
                                <w:rPr>
                                  <w:sz w:val="18"/>
                                </w:rPr>
                                <w:t xml:space="preserve"> específica de validação com espelho das propriedades que deseja validar.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A48095" id="Group 71" o:spid="_x0000_s1036" style="position:absolute;margin-left:166.8pt;margin-top:7.95pt;width:280.8pt;height:70.2pt;z-index:251702784;mso-height-relative:margin" coordsize="35661,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">
                <v:shape id="Right Brace 72" o:spid="_x0000_s1037" type="#_x0000_t88" style="position:absolute;top:1066;width:2118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" strokecolor="#4579b8 [3044]" strokeweight="2.25pt"/>
                <v:shape id="Text Box 73" o:spid="_x0000_s1038" type="#_x0000_t202" style="position:absolute;left:21793;width:13868;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46CA5AD" w14:textId="6D73ED09" w:rsidR="006F1F70" w:rsidRPr="004E2963" w:rsidRDefault="006F1F70" w:rsidP="004E2963">
                        <w:pPr>
                          <w:rPr>
                            <w:sz w:val="18"/>
                          </w:rPr>
                        </w:pPr>
                        <w:r w:rsidRPr="004E2963">
                          <w:rPr>
                            <w:sz w:val="18"/>
                          </w:rPr>
                          <w:t>Classe</w:t>
                        </w:r>
                        <w:r>
                          <w:rPr>
                            <w:sz w:val="18"/>
                          </w:rPr>
                          <w:t xml:space="preserve"> específica de validação com espelho das propriedades que deseja validar.</w:t>
                        </w:r>
                      </w:p>
                    </w:txbxContent>
                  </v:textbox>
                </v:shape>
              </v:group>
            </w:pict>
          </mc:Fallback>
        </mc:AlternateContent>
      </w:r>
    </w:p>
    <w:p w14:paraId="183FB5FD" w14:textId="1B89670B"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sz w:val="20"/>
          <w:szCs w:val="20"/>
          <w:lang w:eastAsia="pt-BR"/>
        </w:rPr>
        <w:t>public</w:t>
      </w:r>
      <w:r w:rsidRPr="004E2963">
        <w:rPr>
          <w:rFonts w:ascii="Consolas" w:eastAsia="Times New Roman" w:hAnsi="Consolas"/>
          <w:color w:val="000000"/>
          <w:sz w:val="20"/>
          <w:szCs w:val="20"/>
          <w:lang w:eastAsia="pt-BR"/>
        </w:rPr>
        <w:t> </w:t>
      </w:r>
      <w:r w:rsidRPr="004E2963">
        <w:rPr>
          <w:rFonts w:ascii="Consolas" w:eastAsia="Times New Roman" w:hAnsi="Consolas"/>
          <w:sz w:val="20"/>
          <w:szCs w:val="20"/>
          <w:lang w:eastAsia="pt-BR"/>
        </w:rPr>
        <w:t>class</w:t>
      </w:r>
      <w:r w:rsidRPr="004E2963">
        <w:rPr>
          <w:rFonts w:ascii="Consolas" w:eastAsia="Times New Roman" w:hAnsi="Consolas"/>
          <w:color w:val="000000"/>
          <w:sz w:val="20"/>
          <w:szCs w:val="20"/>
          <w:lang w:eastAsia="pt-BR"/>
        </w:rPr>
        <w:t xml:space="preserve"> CustomerMetaData</w:t>
      </w:r>
    </w:p>
    <w:p w14:paraId="5F3565CD" w14:textId="5C1B05D1"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color w:val="000000"/>
          <w:sz w:val="20"/>
          <w:szCs w:val="20"/>
          <w:lang w:eastAsia="pt-BR"/>
        </w:rPr>
        <w:t>{</w:t>
      </w:r>
    </w:p>
    <w:p w14:paraId="1E8F60D6" w14:textId="77777777"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color w:val="000000"/>
          <w:sz w:val="20"/>
          <w:szCs w:val="20"/>
          <w:lang w:eastAsia="pt-BR"/>
        </w:rPr>
        <w:t xml:space="preserve">    </w:t>
      </w:r>
      <w:r w:rsidRPr="004E2963">
        <w:rPr>
          <w:rFonts w:ascii="Consolas" w:eastAsia="Times New Roman" w:hAnsi="Consolas"/>
          <w:color w:val="008000"/>
          <w:sz w:val="20"/>
          <w:szCs w:val="20"/>
          <w:lang w:eastAsia="pt-BR"/>
        </w:rPr>
        <w:t>// Apply RequiredAttribute</w:t>
      </w:r>
    </w:p>
    <w:p w14:paraId="7D82B2C7" w14:textId="77777777" w:rsidR="004E2963" w:rsidRPr="004E2963" w:rsidRDefault="004E2963" w:rsidP="004E2963">
      <w:pPr>
        <w:pStyle w:val="HTMLCodeBlock"/>
        <w:rPr>
          <w:rFonts w:ascii="Consolas" w:eastAsia="Times New Roman" w:hAnsi="Consolas"/>
          <w:color w:val="000000"/>
          <w:sz w:val="20"/>
          <w:szCs w:val="20"/>
          <w:lang w:eastAsia="pt-BR"/>
        </w:rPr>
      </w:pPr>
      <w:r w:rsidRPr="004E2963">
        <w:rPr>
          <w:rFonts w:ascii="Consolas" w:eastAsia="Times New Roman" w:hAnsi="Consolas"/>
          <w:color w:val="000000"/>
          <w:sz w:val="20"/>
          <w:szCs w:val="20"/>
          <w:lang w:eastAsia="pt-BR"/>
        </w:rPr>
        <w:t xml:space="preserve">    [Required(ErrorMessage = </w:t>
      </w:r>
      <w:r w:rsidRPr="004E2963">
        <w:rPr>
          <w:rFonts w:ascii="Consolas" w:eastAsia="Times New Roman" w:hAnsi="Consolas"/>
          <w:color w:val="A31515"/>
          <w:sz w:val="20"/>
          <w:szCs w:val="20"/>
          <w:lang w:eastAsia="pt-BR"/>
        </w:rPr>
        <w:t>"Title is required."</w:t>
      </w:r>
      <w:r w:rsidRPr="004E2963">
        <w:rPr>
          <w:rFonts w:ascii="Consolas" w:eastAsia="Times New Roman" w:hAnsi="Consolas"/>
          <w:color w:val="000000"/>
          <w:sz w:val="20"/>
          <w:szCs w:val="20"/>
          <w:lang w:eastAsia="pt-BR"/>
        </w:rPr>
        <w:t>)]</w:t>
      </w:r>
    </w:p>
    <w:p w14:paraId="1A116F9C" w14:textId="77777777" w:rsidR="004E2963" w:rsidRPr="004834E3" w:rsidRDefault="004E2963" w:rsidP="004E2963">
      <w:pPr>
        <w:pStyle w:val="HTMLCodeBlock"/>
        <w:rPr>
          <w:rFonts w:ascii="Consolas" w:eastAsia="Times New Roman" w:hAnsi="Consolas"/>
          <w:color w:val="000000"/>
          <w:sz w:val="20"/>
          <w:szCs w:val="20"/>
          <w:lang w:val="pt-BR" w:eastAsia="pt-BR"/>
        </w:rPr>
      </w:pPr>
      <w:r w:rsidRPr="004E2963">
        <w:rPr>
          <w:rFonts w:ascii="Consolas" w:eastAsia="Times New Roman" w:hAnsi="Consolas"/>
          <w:color w:val="000000"/>
          <w:sz w:val="20"/>
          <w:szCs w:val="20"/>
          <w:lang w:eastAsia="pt-BR"/>
        </w:rPr>
        <w:t xml:space="preserve">    </w:t>
      </w:r>
      <w:r w:rsidRPr="004834E3">
        <w:rPr>
          <w:rFonts w:ascii="Consolas" w:eastAsia="Times New Roman" w:hAnsi="Consolas"/>
          <w:sz w:val="20"/>
          <w:szCs w:val="20"/>
          <w:lang w:val="pt-BR" w:eastAsia="pt-BR"/>
        </w:rPr>
        <w:t>public</w:t>
      </w:r>
      <w:r w:rsidRPr="004834E3">
        <w:rPr>
          <w:rFonts w:ascii="Consolas" w:eastAsia="Times New Roman" w:hAnsi="Consolas"/>
          <w:color w:val="000000"/>
          <w:sz w:val="20"/>
          <w:szCs w:val="20"/>
          <w:lang w:val="pt-BR" w:eastAsia="pt-BR"/>
        </w:rPr>
        <w:t> </w:t>
      </w:r>
      <w:r w:rsidRPr="004834E3">
        <w:rPr>
          <w:rFonts w:ascii="Consolas" w:eastAsia="Times New Roman" w:hAnsi="Consolas"/>
          <w:sz w:val="20"/>
          <w:szCs w:val="20"/>
          <w:lang w:val="pt-BR" w:eastAsia="pt-BR"/>
        </w:rPr>
        <w:t>object</w:t>
      </w:r>
      <w:r w:rsidRPr="004834E3">
        <w:rPr>
          <w:rFonts w:ascii="Consolas" w:eastAsia="Times New Roman" w:hAnsi="Consolas"/>
          <w:color w:val="000000"/>
          <w:sz w:val="20"/>
          <w:szCs w:val="20"/>
          <w:lang w:val="pt-BR" w:eastAsia="pt-BR"/>
        </w:rPr>
        <w:t xml:space="preserve"> Title;</w:t>
      </w:r>
    </w:p>
    <w:p w14:paraId="49756918" w14:textId="77777777" w:rsidR="004E2963" w:rsidRPr="004834E3" w:rsidRDefault="004E2963" w:rsidP="004E2963">
      <w:pPr>
        <w:pStyle w:val="HTMLCodeBlock"/>
        <w:rPr>
          <w:rFonts w:ascii="Consolas" w:eastAsia="Times New Roman" w:hAnsi="Consolas"/>
          <w:color w:val="000000"/>
          <w:sz w:val="20"/>
          <w:szCs w:val="20"/>
          <w:lang w:val="pt-BR" w:eastAsia="pt-BR"/>
        </w:rPr>
      </w:pPr>
      <w:r w:rsidRPr="004834E3">
        <w:rPr>
          <w:rFonts w:ascii="Consolas" w:eastAsia="Times New Roman" w:hAnsi="Consolas"/>
          <w:color w:val="000000"/>
          <w:sz w:val="20"/>
          <w:szCs w:val="20"/>
          <w:lang w:val="pt-BR" w:eastAsia="pt-BR"/>
        </w:rPr>
        <w:t>}</w:t>
      </w:r>
    </w:p>
    <w:p w14:paraId="3816DA76" w14:textId="77777777" w:rsidR="004E2963" w:rsidRPr="004834E3" w:rsidRDefault="004E2963" w:rsidP="004E2963">
      <w:pPr>
        <w:pStyle w:val="HTMLCodeBlock"/>
        <w:rPr>
          <w:lang w:val="pt-BR"/>
        </w:rPr>
      </w:pPr>
    </w:p>
    <w:p w14:paraId="526FE2D6" w14:textId="2E85347B" w:rsidR="0084758D" w:rsidRDefault="0084758D" w:rsidP="0084758D">
      <w:pPr>
        <w:pStyle w:val="Legenda"/>
      </w:pPr>
      <w:bookmarkStart w:id="417" w:name="_Toc372544184"/>
      <w:r>
        <w:t xml:space="preserve">Listagem </w:t>
      </w:r>
      <w:r>
        <w:fldChar w:fldCharType="begin"/>
      </w:r>
      <w:r>
        <w:instrText xml:space="preserve"> SEQ Listagem \* ARABIC </w:instrText>
      </w:r>
      <w:r>
        <w:fldChar w:fldCharType="separate"/>
      </w:r>
      <w:r w:rsidR="00A551CF">
        <w:rPr>
          <w:noProof/>
        </w:rPr>
        <w:t>62</w:t>
      </w:r>
      <w:r>
        <w:fldChar w:fldCharType="end"/>
      </w:r>
      <w:r>
        <w:t xml:space="preserve"> Validação de entidade de serviço com MetadataType</w:t>
      </w:r>
      <w:bookmarkEnd w:id="417"/>
    </w:p>
    <w:p w14:paraId="384DA831" w14:textId="77777777" w:rsidR="004E2963" w:rsidRDefault="004E2963" w:rsidP="005A2F53"/>
    <w:p w14:paraId="473B136C" w14:textId="7AFEDEB6" w:rsidR="0084758D" w:rsidRDefault="0084758D" w:rsidP="005A2F53">
      <w:r>
        <w:t>Aspectos importantes a notar aqui:</w:t>
      </w:r>
    </w:p>
    <w:p w14:paraId="4064EDAD" w14:textId="2D522C30" w:rsidR="0084758D" w:rsidRDefault="0084758D" w:rsidP="0084758D">
      <w:pPr>
        <w:pStyle w:val="PargrafodaLista"/>
        <w:numPr>
          <w:ilvl w:val="0"/>
          <w:numId w:val="57"/>
        </w:numPr>
      </w:pPr>
      <w:r>
        <w:t>A classe partial Customer é vazia. Ela serve apenas para se informar a qual classe de validação ela pertence, através do atributo MetadataType. Repare que esse atributo informa a classe CustomerMetadata</w:t>
      </w:r>
    </w:p>
    <w:p w14:paraId="0DC17EE7" w14:textId="44B6EF84" w:rsidR="0084758D" w:rsidRDefault="0084758D" w:rsidP="0084758D">
      <w:pPr>
        <w:pStyle w:val="PargrafodaLista"/>
        <w:numPr>
          <w:ilvl w:val="0"/>
          <w:numId w:val="57"/>
        </w:numPr>
      </w:pPr>
      <w:r>
        <w:t>A classe CustomerMetadata pode ser um espelho da Customer, mas ela deve conter apenas as propriedades da classe Customer que se deseja incluir validação. No exemplo acima, apenas existe validação para a propriedade Title, que no exemplo, é requerida.</w:t>
      </w:r>
    </w:p>
    <w:p w14:paraId="194344E6" w14:textId="77777777" w:rsidR="0084758D" w:rsidRDefault="0084758D" w:rsidP="0084758D"/>
    <w:p w14:paraId="7BE27201" w14:textId="247F094F" w:rsidR="0084758D" w:rsidRDefault="0084758D" w:rsidP="0084758D">
      <w:r>
        <w:t>Ao se informar essa entidade como elemento fortemente tipado de uma view, ela irá proceder as validações de propriedades automaticamente.</w:t>
      </w:r>
    </w:p>
    <w:p w14:paraId="113C5404" w14:textId="77777777" w:rsidR="0084758D" w:rsidRDefault="0084758D" w:rsidP="005A2F53"/>
    <w:p w14:paraId="23D9AECA" w14:textId="77777777" w:rsidR="0084758D" w:rsidRDefault="0084758D" w:rsidP="005A2F53"/>
    <w:p w14:paraId="135E4DA0" w14:textId="77777777" w:rsidR="004E2963" w:rsidRPr="005A2F53" w:rsidRDefault="004E2963" w:rsidP="005A2F53"/>
    <w:p w14:paraId="4CC74039" w14:textId="77777777" w:rsidR="00CB5770" w:rsidRDefault="00CB5770">
      <w:pPr>
        <w:spacing w:before="0" w:after="200"/>
        <w:rPr>
          <w:rFonts w:eastAsiaTheme="minorHAnsi"/>
          <w:color w:val="008AC8"/>
          <w:sz w:val="32"/>
          <w:szCs w:val="36"/>
        </w:rPr>
      </w:pPr>
      <w:bookmarkStart w:id="418" w:name="_Toc365361660"/>
      <w:r>
        <w:br w:type="page"/>
      </w:r>
    </w:p>
    <w:p w14:paraId="61CB50BD" w14:textId="5D096728" w:rsidR="00CB5770" w:rsidRDefault="00CB5770" w:rsidP="00CB5770">
      <w:pPr>
        <w:pStyle w:val="Heading2Numbered"/>
        <w:spacing w:line="360" w:lineRule="auto"/>
        <w:jc w:val="both"/>
      </w:pPr>
      <w:bookmarkStart w:id="419" w:name="_Toc372544011"/>
      <w:r>
        <w:lastRenderedPageBreak/>
        <w:t xml:space="preserve">Validações </w:t>
      </w:r>
      <w:bookmarkEnd w:id="418"/>
      <w:r>
        <w:t>de lado do servidor no MVC</w:t>
      </w:r>
      <w:bookmarkEnd w:id="419"/>
    </w:p>
    <w:p w14:paraId="458E2092" w14:textId="57DD3A10" w:rsidR="00CB5770" w:rsidRPr="00FD7FCB" w:rsidRDefault="00CB5770" w:rsidP="00CB5770">
      <w:pPr>
        <w:rPr>
          <w:b/>
        </w:rPr>
      </w:pPr>
      <w:r w:rsidRPr="00FD7FCB">
        <w:rPr>
          <w:b/>
        </w:rPr>
        <w:t>Aplica-se a: MVC</w:t>
      </w:r>
    </w:p>
    <w:p w14:paraId="4FE5427E" w14:textId="77777777" w:rsidR="00CB5770" w:rsidRDefault="00CB5770" w:rsidP="00CB5770">
      <w:r>
        <w:t>Existem dois mecanismos de validação do lado do servidor, portanto:</w:t>
      </w:r>
    </w:p>
    <w:tbl>
      <w:tblPr>
        <w:tblStyle w:val="Tabelacomgrade"/>
        <w:tblW w:w="0" w:type="auto"/>
        <w:tblLook w:val="04A0" w:firstRow="1" w:lastRow="0" w:firstColumn="1" w:lastColumn="0" w:noHBand="0" w:noVBand="1"/>
      </w:tblPr>
      <w:tblGrid>
        <w:gridCol w:w="2410"/>
        <w:gridCol w:w="6617"/>
      </w:tblGrid>
      <w:tr w:rsidR="00CB5770" w14:paraId="62447A52" w14:textId="77777777" w:rsidTr="00CB5770">
        <w:trPr>
          <w:cnfStyle w:val="100000000000" w:firstRow="1" w:lastRow="0" w:firstColumn="0" w:lastColumn="0" w:oddVBand="0" w:evenVBand="0" w:oddHBand="0" w:evenHBand="0" w:firstRowFirstColumn="0" w:firstRowLastColumn="0" w:lastRowFirstColumn="0" w:lastRowLastColumn="0"/>
        </w:trPr>
        <w:tc>
          <w:tcPr>
            <w:tcW w:w="2410" w:type="dxa"/>
            <w:tcBorders>
              <w:top w:val="single" w:sz="4" w:space="0" w:color="008AC8"/>
              <w:left w:val="nil"/>
              <w:bottom w:val="single" w:sz="4" w:space="0" w:color="008AC8"/>
              <w:right w:val="nil"/>
            </w:tcBorders>
            <w:hideMark/>
          </w:tcPr>
          <w:p w14:paraId="2934C1D4" w14:textId="77777777" w:rsidR="00CB5770" w:rsidRDefault="00CB5770">
            <w:pPr>
              <w:rPr>
                <w:lang w:val="en-US"/>
              </w:rPr>
            </w:pPr>
            <w:r>
              <w:rPr>
                <w:lang w:val="en-US"/>
              </w:rPr>
              <w:t>Mecanismo</w:t>
            </w:r>
          </w:p>
        </w:tc>
        <w:tc>
          <w:tcPr>
            <w:tcW w:w="6617" w:type="dxa"/>
            <w:tcBorders>
              <w:top w:val="single" w:sz="4" w:space="0" w:color="008AC8"/>
              <w:left w:val="nil"/>
              <w:bottom w:val="single" w:sz="4" w:space="0" w:color="008AC8"/>
              <w:right w:val="nil"/>
            </w:tcBorders>
            <w:hideMark/>
          </w:tcPr>
          <w:p w14:paraId="67FCA4A0" w14:textId="77777777" w:rsidR="00CB5770" w:rsidRDefault="00CB5770">
            <w:pPr>
              <w:rPr>
                <w:lang w:val="en-US"/>
              </w:rPr>
            </w:pPr>
            <w:r>
              <w:rPr>
                <w:lang w:val="en-US"/>
              </w:rPr>
              <w:t>Quando usar</w:t>
            </w:r>
          </w:p>
        </w:tc>
      </w:tr>
      <w:tr w:rsidR="00CB5770" w14:paraId="1F59FD41" w14:textId="77777777" w:rsidTr="00CB5770">
        <w:tc>
          <w:tcPr>
            <w:tcW w:w="2410" w:type="dxa"/>
            <w:tcBorders>
              <w:top w:val="single" w:sz="4" w:space="0" w:color="008AC8"/>
              <w:left w:val="nil"/>
              <w:bottom w:val="single" w:sz="4" w:space="0" w:color="008AC8"/>
              <w:right w:val="nil"/>
            </w:tcBorders>
            <w:hideMark/>
          </w:tcPr>
          <w:p w14:paraId="781580B7" w14:textId="77777777" w:rsidR="00CB5770" w:rsidRDefault="00CB5770">
            <w:pPr>
              <w:rPr>
                <w:lang w:val="en-US"/>
              </w:rPr>
            </w:pPr>
            <w:r>
              <w:rPr>
                <w:lang w:val="en-US"/>
              </w:rPr>
              <w:t>DataAnnotations</w:t>
            </w:r>
          </w:p>
        </w:tc>
        <w:tc>
          <w:tcPr>
            <w:tcW w:w="6617" w:type="dxa"/>
            <w:tcBorders>
              <w:top w:val="single" w:sz="4" w:space="0" w:color="008AC8"/>
              <w:left w:val="nil"/>
              <w:bottom w:val="single" w:sz="4" w:space="0" w:color="008AC8"/>
              <w:right w:val="nil"/>
            </w:tcBorders>
            <w:hideMark/>
          </w:tcPr>
          <w:p w14:paraId="6BF7E004" w14:textId="77777777" w:rsidR="00CB5770" w:rsidRPr="00795B34" w:rsidRDefault="00CB5770">
            <w:r w:rsidRPr="00795B34">
              <w:t>Validações de entrada de dados, como campo requerido, tamanho máximo de campo e etc.</w:t>
            </w:r>
          </w:p>
        </w:tc>
      </w:tr>
      <w:tr w:rsidR="00CB5770" w14:paraId="7007CF81" w14:textId="77777777" w:rsidTr="00CB5770">
        <w:tc>
          <w:tcPr>
            <w:tcW w:w="2410" w:type="dxa"/>
            <w:tcBorders>
              <w:top w:val="single" w:sz="4" w:space="0" w:color="008AC8"/>
              <w:left w:val="nil"/>
              <w:bottom w:val="single" w:sz="4" w:space="0" w:color="008AC8"/>
              <w:right w:val="nil"/>
            </w:tcBorders>
            <w:hideMark/>
          </w:tcPr>
          <w:p w14:paraId="5A556D92" w14:textId="77777777" w:rsidR="00CB5770" w:rsidRDefault="00CB5770">
            <w:pPr>
              <w:rPr>
                <w:lang w:val="en-US"/>
              </w:rPr>
            </w:pPr>
            <w:r>
              <w:rPr>
                <w:lang w:val="en-US"/>
              </w:rPr>
              <w:t>IValidatableObject</w:t>
            </w:r>
          </w:p>
        </w:tc>
        <w:tc>
          <w:tcPr>
            <w:tcW w:w="6617" w:type="dxa"/>
            <w:tcBorders>
              <w:top w:val="single" w:sz="4" w:space="0" w:color="008AC8"/>
              <w:left w:val="nil"/>
              <w:bottom w:val="single" w:sz="4" w:space="0" w:color="008AC8"/>
              <w:right w:val="nil"/>
            </w:tcBorders>
            <w:hideMark/>
          </w:tcPr>
          <w:p w14:paraId="1A595468" w14:textId="77777777" w:rsidR="00CB5770" w:rsidRDefault="00CB5770">
            <w:pPr>
              <w:rPr>
                <w:lang w:val="en-US"/>
              </w:rPr>
            </w:pPr>
            <w:r>
              <w:rPr>
                <w:lang w:val="en-US"/>
              </w:rPr>
              <w:t>Validações de negócio</w:t>
            </w:r>
          </w:p>
        </w:tc>
      </w:tr>
    </w:tbl>
    <w:p w14:paraId="76B06AC4" w14:textId="77777777" w:rsidR="00CB5770" w:rsidRDefault="00CB5770" w:rsidP="00CB5770">
      <w:pPr>
        <w:pStyle w:val="Legenda"/>
      </w:pPr>
      <w:bookmarkStart w:id="420" w:name="_Toc365361695"/>
      <w:bookmarkStart w:id="421" w:name="_Toc372544115"/>
      <w:r>
        <w:t xml:space="preserve">Tabela </w:t>
      </w:r>
      <w:r>
        <w:fldChar w:fldCharType="begin"/>
      </w:r>
      <w:r>
        <w:instrText xml:space="preserve"> SEQ Tabela \* ARABIC </w:instrText>
      </w:r>
      <w:r>
        <w:fldChar w:fldCharType="separate"/>
      </w:r>
      <w:r w:rsidR="00A551CF">
        <w:rPr>
          <w:noProof/>
        </w:rPr>
        <w:t>20</w:t>
      </w:r>
      <w:r>
        <w:fldChar w:fldCharType="end"/>
      </w:r>
      <w:r>
        <w:t xml:space="preserve"> – Quando usar que tipo de validação</w:t>
      </w:r>
      <w:bookmarkEnd w:id="420"/>
      <w:bookmarkEnd w:id="421"/>
      <w:r>
        <w:tab/>
      </w:r>
    </w:p>
    <w:p w14:paraId="68FCD869" w14:textId="77777777" w:rsidR="00CB5770" w:rsidRDefault="00CB5770" w:rsidP="00CB5770">
      <w:r>
        <w:t>Não é necessário escolher entre uma ou outra, já que em geral, um sistema faz uso de ambas as validações.</w:t>
      </w:r>
    </w:p>
    <w:p w14:paraId="12F7AA9E" w14:textId="77777777" w:rsidR="00CB5770" w:rsidRDefault="00CB5770" w:rsidP="00CB5770"/>
    <w:p w14:paraId="4707340C" w14:textId="77777777" w:rsidR="00CB5770" w:rsidRDefault="00CB5770" w:rsidP="00CB5770">
      <w:pPr>
        <w:pStyle w:val="Note"/>
      </w:pPr>
      <w:r>
        <w:t xml:space="preserve">Validações personalizadas usando </w:t>
      </w:r>
      <w:r>
        <w:rPr>
          <w:i/>
        </w:rPr>
        <w:t>IValidatableObject</w:t>
      </w:r>
      <w:r>
        <w:br/>
      </w:r>
      <w:hyperlink r:id="rId94" w:history="1">
        <w:r>
          <w:rPr>
            <w:rStyle w:val="Hyperlink"/>
          </w:rPr>
          <w:t>http://msdn.microsoft.com/en-us/vs2010trainingcourse_aspnetmvccustomvalidation_topic4.aspx</w:t>
        </w:r>
      </w:hyperlink>
    </w:p>
    <w:p w14:paraId="7A648C85" w14:textId="77777777" w:rsidR="00CB5770" w:rsidRDefault="00CB5770" w:rsidP="00CB5770">
      <w:pPr>
        <w:spacing w:before="0" w:after="200"/>
        <w:rPr>
          <w:rFonts w:eastAsiaTheme="minorHAnsi"/>
          <w:color w:val="008AC8"/>
          <w:sz w:val="32"/>
          <w:szCs w:val="36"/>
        </w:rPr>
      </w:pPr>
      <w:r>
        <w:br w:type="page"/>
      </w:r>
    </w:p>
    <w:p w14:paraId="7E6FB430" w14:textId="6E931CCB" w:rsidR="00CB5770" w:rsidRDefault="0084758D" w:rsidP="00CB5770">
      <w:pPr>
        <w:pStyle w:val="Heading2Numbered"/>
        <w:spacing w:line="360" w:lineRule="auto"/>
        <w:jc w:val="both"/>
      </w:pPr>
      <w:bookmarkStart w:id="422" w:name="_Toc365361661"/>
      <w:bookmarkStart w:id="423" w:name="_Toc372544012"/>
      <w:r>
        <w:lastRenderedPageBreak/>
        <w:t>Registre</w:t>
      </w:r>
      <w:r w:rsidR="00CB5770">
        <w:t xml:space="preserve"> filtros MVC global</w:t>
      </w:r>
      <w:bookmarkEnd w:id="422"/>
      <w:r w:rsidR="004834E3">
        <w:t>mente</w:t>
      </w:r>
      <w:bookmarkEnd w:id="423"/>
    </w:p>
    <w:p w14:paraId="737B9BF0" w14:textId="14FC25E9" w:rsidR="00CB5770" w:rsidRPr="00FD7FCB" w:rsidRDefault="00CB5770" w:rsidP="00CB5770">
      <w:pPr>
        <w:rPr>
          <w:b/>
        </w:rPr>
      </w:pPr>
      <w:r w:rsidRPr="00FD7FCB">
        <w:rPr>
          <w:b/>
        </w:rPr>
        <w:t>Aplica-se a: MVC</w:t>
      </w:r>
    </w:p>
    <w:p w14:paraId="1E60889B" w14:textId="77777777" w:rsidR="00CB5770" w:rsidRDefault="00CB5770" w:rsidP="00CB5770">
      <w:r>
        <w:t>Sempre que precisar realizar procedimentos genéricos, antes ou depois da execução de uma ação, implemente um filtro personalizado, conforme ilustra na seção Filtros no ASP.Net MVC.</w:t>
      </w:r>
    </w:p>
    <w:p w14:paraId="78655CD3" w14:textId="0018D63B" w:rsidR="00CB5770" w:rsidRDefault="00CB5770" w:rsidP="00CB5770">
      <w:r>
        <w:t xml:space="preserve">Se o filtro personalizado deve ser aplicado a todas as ações de todos os controllers indistintamente, indique isso no arquivo </w:t>
      </w:r>
      <w:r w:rsidR="0084758D">
        <w:t>FilterConfig.cs</w:t>
      </w:r>
      <w:r>
        <w:t>, conforme exemplo abaixo:</w:t>
      </w:r>
    </w:p>
    <w:p w14:paraId="79F74E2B" w14:textId="77777777" w:rsidR="0084758D" w:rsidRPr="004834E3" w:rsidRDefault="0084758D" w:rsidP="0084758D">
      <w:pPr>
        <w:pStyle w:val="HTMLCodeBlock"/>
        <w:rPr>
          <w:lang w:val="pt-BR"/>
        </w:rPr>
      </w:pPr>
    </w:p>
    <w:p w14:paraId="5BC1BD28" w14:textId="77777777" w:rsidR="0084758D" w:rsidRDefault="0084758D" w:rsidP="0084758D">
      <w:pPr>
        <w:pStyle w:val="HTMLCodeBlock"/>
        <w:rPr>
          <w:rFonts w:ascii="Consolas" w:hAnsi="Consolas"/>
          <w:color w:val="000000"/>
          <w:sz w:val="19"/>
          <w:highlight w:val="white"/>
        </w:rPr>
      </w:pPr>
      <w:r w:rsidRPr="004834E3">
        <w:rPr>
          <w:rFonts w:ascii="Consolas" w:hAnsi="Consolas"/>
          <w:color w:val="000000"/>
          <w:sz w:val="19"/>
          <w:highlight w:val="white"/>
          <w:lang w:val="pt-BR"/>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sz w:val="19"/>
          <w:highlight w:val="white"/>
        </w:rPr>
        <w:t>class</w:t>
      </w:r>
      <w:r>
        <w:rPr>
          <w:rFonts w:ascii="Consolas" w:hAnsi="Consolas"/>
          <w:color w:val="000000"/>
          <w:sz w:val="19"/>
          <w:highlight w:val="white"/>
        </w:rPr>
        <w:t xml:space="preserve"> </w:t>
      </w:r>
      <w:r>
        <w:rPr>
          <w:rFonts w:ascii="Consolas" w:hAnsi="Consolas"/>
          <w:color w:val="2B91AF"/>
          <w:sz w:val="19"/>
          <w:highlight w:val="white"/>
        </w:rPr>
        <w:t>FilterConfig</w:t>
      </w:r>
    </w:p>
    <w:p w14:paraId="3282893D" w14:textId="77777777" w:rsidR="0084758D" w:rsidRDefault="0084758D" w:rsidP="0084758D">
      <w:pPr>
        <w:pStyle w:val="HTMLCodeBlock"/>
        <w:rPr>
          <w:rFonts w:ascii="Consolas" w:hAnsi="Consolas"/>
          <w:color w:val="000000"/>
          <w:sz w:val="19"/>
          <w:highlight w:val="white"/>
        </w:rPr>
      </w:pPr>
      <w:r>
        <w:rPr>
          <w:rFonts w:ascii="Consolas" w:hAnsi="Consolas"/>
          <w:color w:val="000000"/>
          <w:sz w:val="19"/>
          <w:highlight w:val="white"/>
        </w:rPr>
        <w:t xml:space="preserve">    {</w:t>
      </w:r>
    </w:p>
    <w:p w14:paraId="54D7BD9A" w14:textId="77777777" w:rsidR="0084758D" w:rsidRDefault="0084758D" w:rsidP="0084758D">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sz w:val="19"/>
          <w:highlight w:val="white"/>
        </w:rPr>
        <w:t>static</w:t>
      </w:r>
      <w:r>
        <w:rPr>
          <w:rFonts w:ascii="Consolas" w:hAnsi="Consolas"/>
          <w:color w:val="000000"/>
          <w:sz w:val="19"/>
          <w:highlight w:val="white"/>
        </w:rPr>
        <w:t xml:space="preserve"> </w:t>
      </w:r>
      <w:r>
        <w:rPr>
          <w:rFonts w:ascii="Consolas" w:hAnsi="Consolas"/>
          <w:sz w:val="19"/>
          <w:highlight w:val="white"/>
        </w:rPr>
        <w:t>void</w:t>
      </w:r>
      <w:r>
        <w:rPr>
          <w:rFonts w:ascii="Consolas" w:hAnsi="Consolas"/>
          <w:color w:val="000000"/>
          <w:sz w:val="19"/>
          <w:highlight w:val="white"/>
        </w:rPr>
        <w:t xml:space="preserve"> RegisterGlobalFilters(</w:t>
      </w:r>
      <w:r>
        <w:rPr>
          <w:rFonts w:ascii="Consolas" w:hAnsi="Consolas"/>
          <w:color w:val="2B91AF"/>
          <w:sz w:val="19"/>
          <w:highlight w:val="white"/>
        </w:rPr>
        <w:t>GlobalFilterCollection</w:t>
      </w:r>
      <w:r>
        <w:rPr>
          <w:rFonts w:ascii="Consolas" w:hAnsi="Consolas"/>
          <w:color w:val="000000"/>
          <w:sz w:val="19"/>
          <w:highlight w:val="white"/>
        </w:rPr>
        <w:t xml:space="preserve"> filters)</w:t>
      </w:r>
    </w:p>
    <w:p w14:paraId="7391B1FB" w14:textId="77777777" w:rsidR="0084758D" w:rsidRDefault="0084758D" w:rsidP="0084758D">
      <w:pPr>
        <w:pStyle w:val="HTMLCodeBlock"/>
        <w:rPr>
          <w:rFonts w:ascii="Consolas" w:hAnsi="Consolas"/>
          <w:color w:val="000000"/>
          <w:sz w:val="19"/>
          <w:highlight w:val="white"/>
        </w:rPr>
      </w:pPr>
      <w:r>
        <w:rPr>
          <w:rFonts w:ascii="Consolas" w:hAnsi="Consolas"/>
          <w:color w:val="000000"/>
          <w:sz w:val="19"/>
          <w:highlight w:val="white"/>
        </w:rPr>
        <w:t xml:space="preserve">        {</w:t>
      </w:r>
    </w:p>
    <w:p w14:paraId="3765DFBF" w14:textId="77777777" w:rsidR="0084758D" w:rsidRDefault="0084758D" w:rsidP="0084758D">
      <w:pPr>
        <w:pStyle w:val="HTMLCodeBlock"/>
        <w:rPr>
          <w:rFonts w:ascii="Consolas" w:hAnsi="Consolas"/>
          <w:color w:val="000000"/>
          <w:sz w:val="19"/>
          <w:highlight w:val="white"/>
        </w:rPr>
      </w:pPr>
      <w:r>
        <w:rPr>
          <w:rFonts w:ascii="Consolas" w:hAnsi="Consolas"/>
          <w:color w:val="000000"/>
          <w:sz w:val="19"/>
          <w:highlight w:val="white"/>
        </w:rPr>
        <w:t xml:space="preserve">            filters.Add(</w:t>
      </w:r>
      <w:r>
        <w:rPr>
          <w:rFonts w:ascii="Consolas" w:hAnsi="Consolas"/>
          <w:sz w:val="19"/>
          <w:highlight w:val="white"/>
        </w:rPr>
        <w:t>new</w:t>
      </w:r>
      <w:r>
        <w:rPr>
          <w:rFonts w:ascii="Consolas" w:hAnsi="Consolas"/>
          <w:color w:val="000000"/>
          <w:sz w:val="19"/>
          <w:highlight w:val="white"/>
        </w:rPr>
        <w:t xml:space="preserve"> </w:t>
      </w:r>
      <w:r>
        <w:rPr>
          <w:rFonts w:ascii="Consolas" w:hAnsi="Consolas"/>
          <w:color w:val="2B91AF"/>
          <w:sz w:val="19"/>
          <w:highlight w:val="white"/>
        </w:rPr>
        <w:t>AuthorizeAttribute</w:t>
      </w:r>
      <w:r>
        <w:rPr>
          <w:rFonts w:ascii="Consolas" w:hAnsi="Consolas"/>
          <w:color w:val="000000"/>
          <w:sz w:val="19"/>
          <w:highlight w:val="white"/>
        </w:rPr>
        <w:t>());</w:t>
      </w:r>
    </w:p>
    <w:p w14:paraId="5A457C13" w14:textId="77777777" w:rsidR="0084758D" w:rsidRDefault="0084758D" w:rsidP="0084758D">
      <w:pPr>
        <w:pStyle w:val="HTMLCodeBlock"/>
        <w:rPr>
          <w:rFonts w:ascii="Consolas" w:hAnsi="Consolas"/>
          <w:color w:val="000000"/>
          <w:sz w:val="19"/>
          <w:highlight w:val="white"/>
        </w:rPr>
      </w:pPr>
      <w:r>
        <w:rPr>
          <w:rFonts w:ascii="Consolas" w:hAnsi="Consolas"/>
          <w:color w:val="000000"/>
          <w:sz w:val="19"/>
          <w:highlight w:val="white"/>
        </w:rPr>
        <w:t xml:space="preserve">            filters.Add(</w:t>
      </w:r>
      <w:r>
        <w:rPr>
          <w:rFonts w:ascii="Consolas" w:hAnsi="Consolas"/>
          <w:sz w:val="19"/>
          <w:highlight w:val="white"/>
        </w:rPr>
        <w:t>new</w:t>
      </w:r>
      <w:r>
        <w:rPr>
          <w:rFonts w:ascii="Consolas" w:hAnsi="Consolas"/>
          <w:color w:val="000000"/>
          <w:sz w:val="19"/>
          <w:highlight w:val="white"/>
        </w:rPr>
        <w:t xml:space="preserve"> </w:t>
      </w:r>
      <w:r>
        <w:rPr>
          <w:rFonts w:ascii="Consolas" w:hAnsi="Consolas"/>
          <w:color w:val="2B91AF"/>
          <w:sz w:val="19"/>
          <w:highlight w:val="white"/>
        </w:rPr>
        <w:t>HandleErrorAttribute</w:t>
      </w:r>
      <w:r>
        <w:rPr>
          <w:rFonts w:ascii="Consolas" w:hAnsi="Consolas"/>
          <w:color w:val="000000"/>
          <w:sz w:val="19"/>
          <w:highlight w:val="white"/>
        </w:rPr>
        <w:t>());</w:t>
      </w:r>
    </w:p>
    <w:p w14:paraId="36B5CF00" w14:textId="77777777" w:rsidR="0084758D" w:rsidRPr="004834E3" w:rsidRDefault="0084758D" w:rsidP="0084758D">
      <w:pPr>
        <w:pStyle w:val="HTMLCodeBlock"/>
        <w:rPr>
          <w:rFonts w:ascii="Consolas" w:hAnsi="Consolas"/>
          <w:color w:val="000000"/>
          <w:sz w:val="19"/>
          <w:highlight w:val="white"/>
          <w:lang w:val="pt-BR"/>
        </w:rPr>
      </w:pPr>
      <w:r>
        <w:rPr>
          <w:rFonts w:ascii="Consolas" w:hAnsi="Consolas"/>
          <w:color w:val="000000"/>
          <w:sz w:val="19"/>
          <w:highlight w:val="white"/>
        </w:rPr>
        <w:t xml:space="preserve">        </w:t>
      </w:r>
      <w:r w:rsidRPr="004834E3">
        <w:rPr>
          <w:rFonts w:ascii="Consolas" w:hAnsi="Consolas"/>
          <w:color w:val="000000"/>
          <w:sz w:val="19"/>
          <w:highlight w:val="white"/>
          <w:lang w:val="pt-BR"/>
        </w:rPr>
        <w:t>}</w:t>
      </w:r>
    </w:p>
    <w:p w14:paraId="6713A5A5" w14:textId="6A8D083E" w:rsidR="0084758D" w:rsidRPr="004834E3" w:rsidRDefault="0084758D" w:rsidP="0084758D">
      <w:pPr>
        <w:pStyle w:val="HTMLCodeBlock"/>
        <w:rPr>
          <w:rFonts w:ascii="Consolas" w:hAnsi="Consolas"/>
          <w:color w:val="000000"/>
          <w:sz w:val="19"/>
          <w:lang w:val="pt-BR"/>
        </w:rPr>
      </w:pPr>
      <w:r w:rsidRPr="004834E3">
        <w:rPr>
          <w:rFonts w:ascii="Consolas" w:hAnsi="Consolas"/>
          <w:color w:val="000000"/>
          <w:sz w:val="19"/>
          <w:highlight w:val="white"/>
          <w:lang w:val="pt-BR"/>
        </w:rPr>
        <w:t xml:space="preserve">    }</w:t>
      </w:r>
    </w:p>
    <w:p w14:paraId="78B8F49C" w14:textId="77777777" w:rsidR="0084758D" w:rsidRPr="004834E3" w:rsidRDefault="0084758D" w:rsidP="0084758D">
      <w:pPr>
        <w:pStyle w:val="HTMLCodeBlock"/>
        <w:rPr>
          <w:rFonts w:eastAsia="Times New Roman"/>
          <w:lang w:val="pt-BR" w:eastAsia="pt-BR"/>
        </w:rPr>
      </w:pPr>
    </w:p>
    <w:p w14:paraId="198C2E6A" w14:textId="2811E980" w:rsidR="00CB5770" w:rsidRDefault="00CB5770" w:rsidP="00CB5770">
      <w:pPr>
        <w:pStyle w:val="Legenda"/>
      </w:pPr>
      <w:bookmarkStart w:id="424" w:name="_Toc365317864"/>
      <w:bookmarkStart w:id="425" w:name="_Toc372544185"/>
      <w:r>
        <w:t xml:space="preserve">Listagem </w:t>
      </w:r>
      <w:r>
        <w:fldChar w:fldCharType="begin"/>
      </w:r>
      <w:r>
        <w:instrText xml:space="preserve"> SEQ Listagem \* ARABIC </w:instrText>
      </w:r>
      <w:r>
        <w:fldChar w:fldCharType="separate"/>
      </w:r>
      <w:r w:rsidR="00A551CF">
        <w:rPr>
          <w:noProof/>
        </w:rPr>
        <w:t>63</w:t>
      </w:r>
      <w:r>
        <w:fldChar w:fldCharType="end"/>
      </w:r>
      <w:r>
        <w:t xml:space="preserve"> – </w:t>
      </w:r>
      <w:r w:rsidR="00A33FAD">
        <w:t>Relgistrando o filtro Authorize em nível global</w:t>
      </w:r>
      <w:r>
        <w:t>.</w:t>
      </w:r>
      <w:bookmarkEnd w:id="424"/>
      <w:bookmarkEnd w:id="425"/>
    </w:p>
    <w:p w14:paraId="28471052" w14:textId="77777777" w:rsidR="00CB5770" w:rsidRDefault="00CB5770" w:rsidP="00CB5770"/>
    <w:p w14:paraId="7D720B90" w14:textId="46AB2D70" w:rsidR="00A33FAD" w:rsidRDefault="004834E3" w:rsidP="00CB5770">
      <w:r>
        <w:t>Caso sua</w:t>
      </w:r>
      <w:r w:rsidR="00A33FAD">
        <w:t xml:space="preserve"> aplicação </w:t>
      </w:r>
      <w:r>
        <w:t>necessite de</w:t>
      </w:r>
      <w:r w:rsidR="00A33FAD">
        <w:t xml:space="preserve"> autenticação, registre o filtro Authorize globalmente e apenas indique as exceções individualmente com o atributo [AllowAnonymous]. </w:t>
      </w:r>
    </w:p>
    <w:p w14:paraId="1366AEFC" w14:textId="7FCA9B38" w:rsidR="00A33FAD" w:rsidRDefault="00A33FAD" w:rsidP="00CB5770">
      <w:r w:rsidRPr="00A33FAD">
        <w:rPr>
          <w:b/>
        </w:rPr>
        <w:t>Recomendação:</w:t>
      </w:r>
      <w:r>
        <w:t xml:space="preserve"> Não indique a utilização de [Authorize] em cada controller ou Ação individualmente pois é possível se esquecer algum controller ou action indevidamente.</w:t>
      </w:r>
    </w:p>
    <w:p w14:paraId="3505146D" w14:textId="77777777" w:rsidR="00A33FAD" w:rsidRPr="00CB5770" w:rsidRDefault="00A33FAD" w:rsidP="00CB5770"/>
    <w:p w14:paraId="2A317816" w14:textId="77777777" w:rsidR="00CB5770" w:rsidRDefault="00CB5770">
      <w:pPr>
        <w:spacing w:before="0" w:after="200"/>
        <w:rPr>
          <w:rFonts w:eastAsiaTheme="minorHAnsi"/>
          <w:color w:val="008AC8"/>
          <w:sz w:val="32"/>
          <w:szCs w:val="36"/>
        </w:rPr>
      </w:pPr>
      <w:bookmarkStart w:id="426" w:name="_Toc365361662"/>
      <w:r>
        <w:br w:type="page"/>
      </w:r>
    </w:p>
    <w:p w14:paraId="2E598980" w14:textId="0643A897" w:rsidR="0072765B" w:rsidRDefault="00187949" w:rsidP="0072765B">
      <w:pPr>
        <w:pStyle w:val="Heading2Numbered"/>
        <w:spacing w:line="360" w:lineRule="auto"/>
        <w:jc w:val="both"/>
      </w:pPr>
      <w:bookmarkStart w:id="427" w:name="_Toc372544013"/>
      <w:r>
        <w:lastRenderedPageBreak/>
        <w:t>Evite usar o FormCollection em Ações de Post</w:t>
      </w:r>
      <w:bookmarkEnd w:id="427"/>
    </w:p>
    <w:p w14:paraId="3BFCBE94" w14:textId="77777777" w:rsidR="0072765B" w:rsidRPr="00FD7FCB" w:rsidRDefault="0072765B" w:rsidP="0072765B">
      <w:pPr>
        <w:rPr>
          <w:b/>
        </w:rPr>
      </w:pPr>
      <w:r w:rsidRPr="00FD7FCB">
        <w:rPr>
          <w:b/>
        </w:rPr>
        <w:t>Aplica-se a: MVC</w:t>
      </w:r>
    </w:p>
    <w:p w14:paraId="6A280DC1" w14:textId="7A27F492" w:rsidR="0072765B" w:rsidRDefault="00187949" w:rsidP="0072765B">
      <w:r>
        <w:t>O ASP.NET MVC introduziu o post em modelos fortemente tipados</w:t>
      </w:r>
      <w:r w:rsidR="0072765B">
        <w:t>.</w:t>
      </w:r>
      <w:r>
        <w:t xml:space="preserve"> Isso ajuda na padronização do código, possibilita checagem estática de erros em tempo de compilação. O </w:t>
      </w:r>
      <w:r w:rsidRPr="00350DF5">
        <w:rPr>
          <w:b/>
          <w:i/>
        </w:rPr>
        <w:t>FormCollection</w:t>
      </w:r>
      <w:r>
        <w:t xml:space="preserve"> pode ser usado, mas não indiscriminadamente. Veja um exemplo de utilização a ser evitada:</w:t>
      </w:r>
    </w:p>
    <w:p w14:paraId="09AC2336" w14:textId="77777777" w:rsidR="00187949" w:rsidRPr="004834E3" w:rsidRDefault="00187949" w:rsidP="00350DF5">
      <w:pPr>
        <w:pStyle w:val="HTMLCodeBlock"/>
        <w:rPr>
          <w:lang w:val="pt-BR"/>
        </w:rPr>
      </w:pPr>
    </w:p>
    <w:p w14:paraId="328D982F" w14:textId="77777777" w:rsidR="00350DF5" w:rsidRDefault="00350DF5" w:rsidP="00350DF5">
      <w:pPr>
        <w:pStyle w:val="HTMLCodeBlock"/>
        <w:rPr>
          <w:rFonts w:ascii="Consolas" w:hAnsi="Consolas"/>
          <w:color w:val="000000"/>
          <w:sz w:val="19"/>
          <w:highlight w:val="white"/>
        </w:rPr>
      </w:pPr>
      <w:r w:rsidRPr="004834E3">
        <w:rPr>
          <w:rFonts w:ascii="Consolas" w:hAnsi="Consolas"/>
          <w:color w:val="000000"/>
          <w:sz w:val="19"/>
          <w:highlight w:val="white"/>
          <w:lang w:val="pt-BR"/>
        </w:rPr>
        <w:t xml:space="preserve">        </w:t>
      </w:r>
      <w:r>
        <w:rPr>
          <w:rFonts w:ascii="Consolas" w:hAnsi="Consolas"/>
          <w:color w:val="000000"/>
          <w:sz w:val="19"/>
          <w:highlight w:val="white"/>
        </w:rPr>
        <w:t>[</w:t>
      </w:r>
      <w:r>
        <w:rPr>
          <w:rFonts w:ascii="Consolas" w:hAnsi="Consolas"/>
          <w:color w:val="2B91AF"/>
          <w:sz w:val="19"/>
          <w:highlight w:val="white"/>
        </w:rPr>
        <w:t>HttpPost</w:t>
      </w:r>
      <w:r>
        <w:rPr>
          <w:rFonts w:ascii="Consolas" w:hAnsi="Consolas"/>
          <w:color w:val="000000"/>
          <w:sz w:val="19"/>
          <w:highlight w:val="white"/>
        </w:rPr>
        <w:t>]</w:t>
      </w:r>
    </w:p>
    <w:p w14:paraId="1048B00A" w14:textId="77777777" w:rsidR="00350DF5" w:rsidRDefault="00350DF5" w:rsidP="00350DF5">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color w:val="2B91AF"/>
          <w:sz w:val="19"/>
          <w:highlight w:val="white"/>
        </w:rPr>
        <w:t>ActionResult</w:t>
      </w:r>
      <w:r>
        <w:rPr>
          <w:rFonts w:ascii="Consolas" w:hAnsi="Consolas"/>
          <w:color w:val="000000"/>
          <w:sz w:val="19"/>
          <w:highlight w:val="white"/>
        </w:rPr>
        <w:t xml:space="preserve"> Create(</w:t>
      </w:r>
      <w:r>
        <w:rPr>
          <w:rFonts w:ascii="Consolas" w:hAnsi="Consolas"/>
          <w:color w:val="2B91AF"/>
          <w:sz w:val="19"/>
          <w:highlight w:val="white"/>
        </w:rPr>
        <w:t>Entidade</w:t>
      </w:r>
      <w:r>
        <w:rPr>
          <w:rFonts w:ascii="Consolas" w:hAnsi="Consolas"/>
          <w:color w:val="000000"/>
          <w:sz w:val="19"/>
          <w:highlight w:val="white"/>
        </w:rPr>
        <w:t xml:space="preserve"> entidade, </w:t>
      </w:r>
      <w:r>
        <w:rPr>
          <w:rFonts w:ascii="Consolas" w:hAnsi="Consolas"/>
          <w:color w:val="2B91AF"/>
          <w:sz w:val="19"/>
          <w:highlight w:val="white"/>
        </w:rPr>
        <w:t>FormCollection</w:t>
      </w:r>
      <w:r>
        <w:rPr>
          <w:rFonts w:ascii="Consolas" w:hAnsi="Consolas"/>
          <w:color w:val="000000"/>
          <w:sz w:val="19"/>
          <w:highlight w:val="white"/>
        </w:rPr>
        <w:t xml:space="preserve"> form, </w:t>
      </w:r>
      <w:r>
        <w:rPr>
          <w:rFonts w:ascii="Consolas" w:hAnsi="Consolas"/>
          <w:sz w:val="19"/>
          <w:highlight w:val="white"/>
        </w:rPr>
        <w:t>string</w:t>
      </w:r>
      <w:r>
        <w:rPr>
          <w:rFonts w:ascii="Consolas" w:hAnsi="Consolas"/>
          <w:color w:val="000000"/>
          <w:sz w:val="19"/>
          <w:highlight w:val="white"/>
        </w:rPr>
        <w:t xml:space="preserve"> submitButton)</w:t>
      </w:r>
    </w:p>
    <w:p w14:paraId="4F963C0F" w14:textId="77777777" w:rsidR="00350DF5" w:rsidRPr="004834E3" w:rsidRDefault="00350DF5" w:rsidP="00350DF5">
      <w:pPr>
        <w:pStyle w:val="HTMLCodeBlock"/>
        <w:rPr>
          <w:rFonts w:ascii="Consolas" w:hAnsi="Consolas"/>
          <w:color w:val="000000"/>
          <w:sz w:val="19"/>
          <w:highlight w:val="white"/>
          <w:lang w:val="pt-BR"/>
        </w:rPr>
      </w:pPr>
      <w:r>
        <w:rPr>
          <w:rFonts w:ascii="Consolas" w:hAnsi="Consolas"/>
          <w:color w:val="000000"/>
          <w:sz w:val="19"/>
          <w:highlight w:val="white"/>
        </w:rPr>
        <w:t xml:space="preserve">        </w:t>
      </w:r>
      <w:r w:rsidRPr="004834E3">
        <w:rPr>
          <w:rFonts w:ascii="Consolas" w:hAnsi="Consolas"/>
          <w:color w:val="000000"/>
          <w:sz w:val="19"/>
          <w:highlight w:val="white"/>
          <w:lang w:val="pt-BR"/>
        </w:rPr>
        <w:t>{</w:t>
      </w:r>
    </w:p>
    <w:p w14:paraId="518AEFC7" w14:textId="658EACD8" w:rsidR="00350DF5" w:rsidRPr="004834E3" w:rsidRDefault="00350DF5" w:rsidP="00350DF5">
      <w:pPr>
        <w:pStyle w:val="HTMLCodeBlock"/>
        <w:rPr>
          <w:rFonts w:ascii="Consolas" w:hAnsi="Consolas"/>
          <w:color w:val="000000"/>
          <w:sz w:val="19"/>
          <w:highlight w:val="white"/>
          <w:lang w:val="pt-BR"/>
        </w:rPr>
      </w:pPr>
      <w:r w:rsidRPr="004834E3">
        <w:rPr>
          <w:rFonts w:ascii="Consolas" w:hAnsi="Consolas"/>
          <w:color w:val="000000"/>
          <w:sz w:val="19"/>
          <w:highlight w:val="white"/>
          <w:lang w:val="pt-BR"/>
        </w:rPr>
        <w:t xml:space="preserve">            </w:t>
      </w:r>
      <w:r w:rsidRPr="004834E3">
        <w:rPr>
          <w:rFonts w:ascii="Consolas" w:hAnsi="Consolas"/>
          <w:sz w:val="19"/>
          <w:highlight w:val="white"/>
          <w:lang w:val="pt-BR"/>
        </w:rPr>
        <w:t>return</w:t>
      </w:r>
      <w:r w:rsidRPr="004834E3">
        <w:rPr>
          <w:rFonts w:ascii="Consolas" w:hAnsi="Consolas"/>
          <w:color w:val="000000"/>
          <w:sz w:val="19"/>
          <w:highlight w:val="white"/>
          <w:lang w:val="pt-BR"/>
        </w:rPr>
        <w:t xml:space="preserve"> GravaEntidade(form, entidade, submitButton);</w:t>
      </w:r>
    </w:p>
    <w:p w14:paraId="34F61DC3" w14:textId="5A1D8773" w:rsidR="00350DF5" w:rsidRPr="004834E3" w:rsidRDefault="00350DF5" w:rsidP="00350DF5">
      <w:pPr>
        <w:pStyle w:val="HTMLCodeBlock"/>
        <w:rPr>
          <w:lang w:val="pt-BR"/>
        </w:rPr>
      </w:pPr>
      <w:r w:rsidRPr="004834E3">
        <w:rPr>
          <w:rFonts w:ascii="Consolas" w:hAnsi="Consolas"/>
          <w:color w:val="000000"/>
          <w:sz w:val="19"/>
          <w:highlight w:val="white"/>
          <w:lang w:val="pt-BR"/>
        </w:rPr>
        <w:t xml:space="preserve">        }</w:t>
      </w:r>
    </w:p>
    <w:p w14:paraId="4A002EED" w14:textId="77777777" w:rsidR="0072765B" w:rsidRPr="004834E3" w:rsidRDefault="0072765B" w:rsidP="00350DF5">
      <w:pPr>
        <w:pStyle w:val="HTMLCodeBlock"/>
        <w:rPr>
          <w:lang w:val="pt-BR"/>
        </w:rPr>
      </w:pPr>
    </w:p>
    <w:p w14:paraId="6C873E52" w14:textId="20C74D09" w:rsidR="00350DF5" w:rsidRDefault="00350DF5" w:rsidP="00350DF5">
      <w:pPr>
        <w:pStyle w:val="Legenda"/>
      </w:pPr>
      <w:bookmarkStart w:id="428" w:name="_Toc372544186"/>
      <w:r>
        <w:t xml:space="preserve">Listagem </w:t>
      </w:r>
      <w:r>
        <w:fldChar w:fldCharType="begin"/>
      </w:r>
      <w:r>
        <w:instrText xml:space="preserve"> SEQ Listagem \* ARABIC </w:instrText>
      </w:r>
      <w:r>
        <w:fldChar w:fldCharType="separate"/>
      </w:r>
      <w:r w:rsidR="00A551CF">
        <w:rPr>
          <w:noProof/>
        </w:rPr>
        <w:t>64</w:t>
      </w:r>
      <w:r>
        <w:fldChar w:fldCharType="end"/>
      </w:r>
      <w:r>
        <w:t xml:space="preserve"> – </w:t>
      </w:r>
      <w:r w:rsidR="00677C99">
        <w:t>Evite Modelo e FormCollection juntos no post</w:t>
      </w:r>
      <w:bookmarkEnd w:id="428"/>
    </w:p>
    <w:p w14:paraId="61C13F99" w14:textId="5CF80021" w:rsidR="00350DF5" w:rsidRDefault="00350DF5" w:rsidP="0072765B">
      <w:r>
        <w:t>No exemplo acima, temos tanto a passagem do FormCollection, quanto a passagem de um modelo fortemente tipado de nome Entidade. Esse comportamento pode acontecer no caso de haver elementos no Html que não estão representados no modelo, como elementos Hidden, por exemplo.</w:t>
      </w:r>
    </w:p>
    <w:p w14:paraId="065458D0" w14:textId="1BC60204" w:rsidR="00350DF5" w:rsidRDefault="00350DF5" w:rsidP="0072765B">
      <w:r>
        <w:t>Para evitar esse tipo de cenário, e fazer uso somente de modelos fortemente tipados, pode-se criar uma representação do modelo na camada de apresentação que contenha todas as propriedades necessárias à View. Esse padrão é chamado de Presentation Model ou View Model (M-V-VM). Na prática isso é uma classe comum com todas as propriedades necessárias à View.</w:t>
      </w:r>
    </w:p>
    <w:p w14:paraId="2E0F8B18" w14:textId="77777777" w:rsidR="00EE7C27" w:rsidRDefault="00EE7C27" w:rsidP="00EE7C27"/>
    <w:p w14:paraId="3853DE36" w14:textId="77777777" w:rsidR="00EE7C27" w:rsidRDefault="00EE7C27" w:rsidP="00EE7C27">
      <w:pPr>
        <w:rPr>
          <w:rFonts w:eastAsiaTheme="minorHAnsi"/>
          <w:color w:val="008AC8"/>
          <w:sz w:val="32"/>
          <w:szCs w:val="36"/>
        </w:rPr>
      </w:pPr>
      <w:r>
        <w:br w:type="page"/>
      </w:r>
    </w:p>
    <w:p w14:paraId="335855EA" w14:textId="2557E75F" w:rsidR="00EE7C27" w:rsidRDefault="00EE7C27" w:rsidP="00CB5770">
      <w:pPr>
        <w:pStyle w:val="Heading2Numbered"/>
        <w:spacing w:line="360" w:lineRule="auto"/>
        <w:jc w:val="both"/>
      </w:pPr>
      <w:bookmarkStart w:id="429" w:name="_Toc372544014"/>
      <w:r>
        <w:lastRenderedPageBreak/>
        <w:t>Evite usar o atributo ActionName em ações de Post</w:t>
      </w:r>
      <w:bookmarkEnd w:id="429"/>
    </w:p>
    <w:p w14:paraId="2E7C165F" w14:textId="7FD731F7" w:rsidR="00EE7C27" w:rsidRPr="00EE7C27" w:rsidRDefault="00EE7C27" w:rsidP="00EE7C27">
      <w:r>
        <w:t xml:space="preserve">Não é necessário renomear a ação e indicar o nome da ação de get no ActionName conforme </w:t>
      </w:r>
      <w:r w:rsidR="008A75A1">
        <w:t>exemplo abaixo</w:t>
      </w:r>
      <w:r>
        <w:t>.</w:t>
      </w:r>
    </w:p>
    <w:p w14:paraId="6B12500B" w14:textId="77777777" w:rsidR="00EE7C27" w:rsidRPr="004834E3" w:rsidRDefault="00EE7C27" w:rsidP="00EE7C27">
      <w:pPr>
        <w:pStyle w:val="HTMLCodeBlock"/>
        <w:rPr>
          <w:lang w:val="pt-BR"/>
        </w:rPr>
      </w:pPr>
    </w:p>
    <w:p w14:paraId="6C9B8EEA" w14:textId="77777777" w:rsidR="00EE7C27" w:rsidRDefault="00EE7C27" w:rsidP="00EE7C27">
      <w:pPr>
        <w:pStyle w:val="HTMLCodeBlock"/>
        <w:rPr>
          <w:rFonts w:ascii="Consolas" w:hAnsi="Consolas"/>
          <w:color w:val="000000"/>
          <w:sz w:val="19"/>
          <w:highlight w:val="white"/>
        </w:rPr>
      </w:pPr>
      <w:r w:rsidRPr="004834E3">
        <w:rPr>
          <w:rFonts w:ascii="Consolas" w:hAnsi="Consolas"/>
          <w:color w:val="000000"/>
          <w:sz w:val="19"/>
          <w:highlight w:val="white"/>
          <w:lang w:val="pt-BR"/>
        </w:rPr>
        <w:t xml:space="preserve">        </w:t>
      </w:r>
      <w:r>
        <w:rPr>
          <w:rFonts w:ascii="Consolas" w:hAnsi="Consolas"/>
          <w:color w:val="000000"/>
          <w:sz w:val="19"/>
          <w:highlight w:val="white"/>
        </w:rPr>
        <w:t>[</w:t>
      </w:r>
      <w:r>
        <w:rPr>
          <w:rFonts w:ascii="Consolas" w:hAnsi="Consolas"/>
          <w:color w:val="2B91AF"/>
          <w:sz w:val="19"/>
          <w:highlight w:val="white"/>
        </w:rPr>
        <w:t>HttpPost</w:t>
      </w:r>
      <w:r>
        <w:rPr>
          <w:rFonts w:ascii="Consolas" w:hAnsi="Consolas"/>
          <w:color w:val="000000"/>
          <w:sz w:val="19"/>
          <w:highlight w:val="white"/>
        </w:rPr>
        <w:t>]</w:t>
      </w:r>
    </w:p>
    <w:p w14:paraId="26C69454" w14:textId="77777777" w:rsidR="00EE7C27" w:rsidRDefault="00EE7C27" w:rsidP="00EE7C27">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ActionName</w:t>
      </w:r>
      <w:r>
        <w:rPr>
          <w:rFonts w:ascii="Consolas" w:hAnsi="Consolas"/>
          <w:color w:val="000000"/>
          <w:sz w:val="19"/>
          <w:highlight w:val="white"/>
        </w:rPr>
        <w:t>(</w:t>
      </w:r>
      <w:r>
        <w:rPr>
          <w:rFonts w:ascii="Consolas" w:hAnsi="Consolas"/>
          <w:color w:val="A31515"/>
          <w:sz w:val="19"/>
          <w:highlight w:val="white"/>
        </w:rPr>
        <w:t>"Efetivacao"</w:t>
      </w:r>
      <w:r>
        <w:rPr>
          <w:rFonts w:ascii="Consolas" w:hAnsi="Consolas"/>
          <w:color w:val="000000"/>
          <w:sz w:val="19"/>
          <w:highlight w:val="white"/>
        </w:rPr>
        <w:t>)]</w:t>
      </w:r>
    </w:p>
    <w:p w14:paraId="333D57B2" w14:textId="77777777" w:rsidR="00EE7C27" w:rsidRDefault="00EE7C27" w:rsidP="00EE7C27">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Authorize</w:t>
      </w:r>
      <w:r>
        <w:rPr>
          <w:rFonts w:ascii="Consolas" w:hAnsi="Consolas"/>
          <w:color w:val="000000"/>
          <w:sz w:val="19"/>
          <w:highlight w:val="white"/>
        </w:rPr>
        <w:t>]</w:t>
      </w:r>
    </w:p>
    <w:p w14:paraId="535A2673" w14:textId="77777777" w:rsidR="00EE7C27" w:rsidRDefault="00EE7C27" w:rsidP="00EE7C27">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color w:val="2B91AF"/>
          <w:sz w:val="19"/>
          <w:highlight w:val="white"/>
        </w:rPr>
        <w:t>ActionResult</w:t>
      </w:r>
      <w:r>
        <w:rPr>
          <w:rFonts w:ascii="Consolas" w:hAnsi="Consolas"/>
          <w:color w:val="000000"/>
          <w:sz w:val="19"/>
          <w:highlight w:val="white"/>
        </w:rPr>
        <w:t xml:space="preserve"> EfetivacaoPost(</w:t>
      </w:r>
      <w:r>
        <w:rPr>
          <w:rFonts w:ascii="Consolas" w:hAnsi="Consolas"/>
          <w:color w:val="2B91AF"/>
          <w:sz w:val="19"/>
          <w:highlight w:val="white"/>
        </w:rPr>
        <w:t>FormCollection</w:t>
      </w:r>
      <w:r>
        <w:rPr>
          <w:rFonts w:ascii="Consolas" w:hAnsi="Consolas"/>
          <w:color w:val="000000"/>
          <w:sz w:val="19"/>
          <w:highlight w:val="white"/>
        </w:rPr>
        <w:t xml:space="preserve"> form, </w:t>
      </w:r>
      <w:r>
        <w:rPr>
          <w:rFonts w:ascii="Consolas" w:hAnsi="Consolas"/>
          <w:color w:val="2B91AF"/>
          <w:sz w:val="19"/>
          <w:highlight w:val="white"/>
        </w:rPr>
        <w:t>Candidato</w:t>
      </w:r>
      <w:r>
        <w:rPr>
          <w:rFonts w:ascii="Consolas" w:hAnsi="Consolas"/>
          <w:color w:val="000000"/>
          <w:sz w:val="19"/>
          <w:highlight w:val="white"/>
        </w:rPr>
        <w:t xml:space="preserve"> candidato, </w:t>
      </w:r>
      <w:r>
        <w:rPr>
          <w:rFonts w:ascii="Consolas" w:hAnsi="Consolas"/>
          <w:color w:val="2B91AF"/>
          <w:sz w:val="19"/>
          <w:highlight w:val="white"/>
        </w:rPr>
        <w:t>SubmitFormModel</w:t>
      </w:r>
      <w:r>
        <w:rPr>
          <w:rFonts w:ascii="Consolas" w:hAnsi="Consolas"/>
          <w:color w:val="000000"/>
          <w:sz w:val="19"/>
          <w:highlight w:val="white"/>
        </w:rPr>
        <w:t xml:space="preserve"> submit)</w:t>
      </w:r>
    </w:p>
    <w:p w14:paraId="4D9A2E22" w14:textId="4481DB00" w:rsidR="00EE7C27" w:rsidRPr="004834E3" w:rsidRDefault="00EE7C27" w:rsidP="00EE7C27">
      <w:pPr>
        <w:pStyle w:val="HTMLCodeBlock"/>
        <w:rPr>
          <w:lang w:val="pt-BR"/>
        </w:rPr>
      </w:pPr>
      <w:r>
        <w:rPr>
          <w:rFonts w:ascii="Consolas" w:hAnsi="Consolas"/>
          <w:color w:val="000000"/>
          <w:sz w:val="19"/>
          <w:highlight w:val="white"/>
        </w:rPr>
        <w:t xml:space="preserve">        </w:t>
      </w:r>
      <w:r w:rsidRPr="004834E3">
        <w:rPr>
          <w:rFonts w:ascii="Consolas" w:hAnsi="Consolas"/>
          <w:color w:val="000000"/>
          <w:sz w:val="19"/>
          <w:highlight w:val="white"/>
          <w:lang w:val="pt-BR"/>
        </w:rPr>
        <w:t>{</w:t>
      </w:r>
    </w:p>
    <w:p w14:paraId="14D54289" w14:textId="77777777" w:rsidR="00EE7C27" w:rsidRPr="004834E3" w:rsidRDefault="00EE7C27" w:rsidP="00EE7C27">
      <w:pPr>
        <w:pStyle w:val="HTMLCodeBlock"/>
        <w:rPr>
          <w:lang w:val="pt-BR"/>
        </w:rPr>
      </w:pPr>
    </w:p>
    <w:p w14:paraId="168D08D2" w14:textId="03CBA6D8" w:rsidR="00EE7C27" w:rsidRDefault="00EE7C27" w:rsidP="00EE7C27">
      <w:pPr>
        <w:pStyle w:val="Legenda"/>
      </w:pPr>
      <w:bookmarkStart w:id="430" w:name="_Toc372544187"/>
      <w:r>
        <w:t xml:space="preserve">Listagem </w:t>
      </w:r>
      <w:r>
        <w:fldChar w:fldCharType="begin"/>
      </w:r>
      <w:r>
        <w:instrText xml:space="preserve"> SEQ Listagem \* ARABIC </w:instrText>
      </w:r>
      <w:r>
        <w:fldChar w:fldCharType="separate"/>
      </w:r>
      <w:r w:rsidR="00A551CF">
        <w:rPr>
          <w:noProof/>
        </w:rPr>
        <w:t>65</w:t>
      </w:r>
      <w:r>
        <w:fldChar w:fldCharType="end"/>
      </w:r>
      <w:r>
        <w:t xml:space="preserve"> – Evite renomear a ação de post e indicar um nome no ActionName</w:t>
      </w:r>
      <w:bookmarkEnd w:id="430"/>
    </w:p>
    <w:p w14:paraId="26DB8D4A" w14:textId="309674E2" w:rsidR="00EE7C27" w:rsidRDefault="00EE7C27" w:rsidP="00EE7C27"/>
    <w:p w14:paraId="7DA4D55A" w14:textId="15745808" w:rsidR="008A75A1" w:rsidRDefault="00362949" w:rsidP="00EE7C27">
      <w:r>
        <w:t xml:space="preserve">A construção recomendada é: </w:t>
      </w:r>
    </w:p>
    <w:p w14:paraId="220E32E5" w14:textId="77777777" w:rsidR="008A75A1" w:rsidRPr="004834E3" w:rsidRDefault="008A75A1" w:rsidP="008A75A1">
      <w:pPr>
        <w:pStyle w:val="HTMLCodeBlock"/>
        <w:rPr>
          <w:lang w:val="pt-BR"/>
        </w:rPr>
      </w:pPr>
    </w:p>
    <w:p w14:paraId="45AFE2CE" w14:textId="77777777" w:rsidR="008A75A1" w:rsidRPr="00D231FE" w:rsidRDefault="008A75A1" w:rsidP="008A75A1">
      <w:pPr>
        <w:pStyle w:val="HTMLCodeBlock"/>
        <w:rPr>
          <w:rFonts w:ascii="Consolas" w:hAnsi="Consolas"/>
          <w:color w:val="000000"/>
          <w:sz w:val="19"/>
          <w:highlight w:val="white"/>
          <w:lang w:val="pt-BR"/>
        </w:rPr>
      </w:pPr>
      <w:r w:rsidRPr="004834E3">
        <w:rPr>
          <w:rFonts w:ascii="Consolas" w:hAnsi="Consolas"/>
          <w:color w:val="000000"/>
          <w:sz w:val="19"/>
          <w:highlight w:val="white"/>
          <w:lang w:val="pt-BR"/>
        </w:rPr>
        <w:t xml:space="preserve">        </w:t>
      </w:r>
      <w:r w:rsidRPr="00D231FE">
        <w:rPr>
          <w:rFonts w:ascii="Consolas" w:hAnsi="Consolas"/>
          <w:color w:val="000000"/>
          <w:sz w:val="19"/>
          <w:highlight w:val="white"/>
          <w:lang w:val="pt-BR"/>
        </w:rPr>
        <w:t>[</w:t>
      </w:r>
      <w:r w:rsidRPr="00D231FE">
        <w:rPr>
          <w:rFonts w:ascii="Consolas" w:hAnsi="Consolas"/>
          <w:color w:val="2B91AF"/>
          <w:sz w:val="19"/>
          <w:highlight w:val="white"/>
          <w:lang w:val="pt-BR"/>
        </w:rPr>
        <w:t>HttpGet</w:t>
      </w:r>
      <w:r w:rsidRPr="00D231FE">
        <w:rPr>
          <w:rFonts w:ascii="Consolas" w:hAnsi="Consolas"/>
          <w:color w:val="000000"/>
          <w:sz w:val="19"/>
          <w:highlight w:val="white"/>
          <w:lang w:val="pt-BR"/>
        </w:rPr>
        <w:t>]</w:t>
      </w:r>
    </w:p>
    <w:p w14:paraId="079CD9F2" w14:textId="77777777" w:rsidR="008A75A1" w:rsidRDefault="008A75A1" w:rsidP="008A75A1">
      <w:pPr>
        <w:pStyle w:val="HTMLCodeBlock"/>
        <w:rPr>
          <w:rFonts w:ascii="Consolas" w:hAnsi="Consolas"/>
          <w:color w:val="000000"/>
          <w:sz w:val="19"/>
          <w:highlight w:val="white"/>
        </w:rPr>
      </w:pPr>
      <w:r w:rsidRPr="00D231FE">
        <w:rPr>
          <w:rFonts w:ascii="Consolas" w:hAnsi="Consolas"/>
          <w:color w:val="000000"/>
          <w:sz w:val="19"/>
          <w:highlight w:val="white"/>
          <w:lang w:val="pt-BR"/>
        </w:rPr>
        <w:t xml:space="preserve">        </w:t>
      </w:r>
      <w:r>
        <w:rPr>
          <w:rFonts w:ascii="Consolas" w:hAnsi="Consolas"/>
          <w:color w:val="000000"/>
          <w:sz w:val="19"/>
          <w:highlight w:val="white"/>
        </w:rPr>
        <w:t>[</w:t>
      </w:r>
      <w:r>
        <w:rPr>
          <w:rFonts w:ascii="Consolas" w:hAnsi="Consolas"/>
          <w:color w:val="2B91AF"/>
          <w:sz w:val="19"/>
          <w:highlight w:val="white"/>
        </w:rPr>
        <w:t>Authorize</w:t>
      </w:r>
      <w:r>
        <w:rPr>
          <w:rFonts w:ascii="Consolas" w:hAnsi="Consolas"/>
          <w:color w:val="000000"/>
          <w:sz w:val="19"/>
          <w:highlight w:val="white"/>
        </w:rPr>
        <w:t>]</w:t>
      </w:r>
    </w:p>
    <w:p w14:paraId="2761DBFA" w14:textId="77777777" w:rsidR="008A75A1" w:rsidRDefault="008A75A1" w:rsidP="008A75A1">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color w:val="2B91AF"/>
          <w:sz w:val="19"/>
          <w:highlight w:val="white"/>
        </w:rPr>
        <w:t>ActionResult</w:t>
      </w:r>
      <w:r>
        <w:rPr>
          <w:rFonts w:ascii="Consolas" w:hAnsi="Consolas"/>
          <w:color w:val="000000"/>
          <w:sz w:val="19"/>
          <w:highlight w:val="white"/>
        </w:rPr>
        <w:t xml:space="preserve"> Efetivacao(</w:t>
      </w:r>
      <w:r>
        <w:rPr>
          <w:rFonts w:ascii="Consolas" w:hAnsi="Consolas"/>
          <w:sz w:val="19"/>
          <w:highlight w:val="white"/>
        </w:rPr>
        <w:t>decimal</w:t>
      </w:r>
      <w:r>
        <w:rPr>
          <w:rFonts w:ascii="Consolas" w:hAnsi="Consolas"/>
          <w:color w:val="000000"/>
          <w:sz w:val="19"/>
          <w:highlight w:val="white"/>
        </w:rPr>
        <w:t xml:space="preserve">? cpf, </w:t>
      </w:r>
      <w:r>
        <w:rPr>
          <w:rFonts w:ascii="Consolas" w:hAnsi="Consolas"/>
          <w:sz w:val="19"/>
          <w:highlight w:val="white"/>
        </w:rPr>
        <w:t>bool</w:t>
      </w:r>
      <w:r>
        <w:rPr>
          <w:rFonts w:ascii="Consolas" w:hAnsi="Consolas"/>
          <w:color w:val="000000"/>
          <w:sz w:val="19"/>
          <w:highlight w:val="white"/>
        </w:rPr>
        <w:t xml:space="preserve">? sucesso, </w:t>
      </w:r>
      <w:r>
        <w:rPr>
          <w:rFonts w:ascii="Consolas" w:hAnsi="Consolas"/>
          <w:sz w:val="19"/>
          <w:highlight w:val="white"/>
        </w:rPr>
        <w:t>string</w:t>
      </w:r>
      <w:r>
        <w:rPr>
          <w:rFonts w:ascii="Consolas" w:hAnsi="Consolas"/>
          <w:color w:val="000000"/>
          <w:sz w:val="19"/>
          <w:highlight w:val="white"/>
        </w:rPr>
        <w:t xml:space="preserve"> url)</w:t>
      </w:r>
    </w:p>
    <w:p w14:paraId="7D43B7E2" w14:textId="7040CF19" w:rsidR="008A75A1" w:rsidRPr="004834E3" w:rsidRDefault="008A75A1" w:rsidP="008A75A1">
      <w:pPr>
        <w:pStyle w:val="HTMLCodeBlock"/>
        <w:rPr>
          <w:rFonts w:ascii="Consolas" w:hAnsi="Consolas"/>
          <w:color w:val="000000"/>
          <w:sz w:val="19"/>
          <w:lang w:val="pt-BR"/>
        </w:rPr>
      </w:pPr>
      <w:r>
        <w:rPr>
          <w:rFonts w:ascii="Consolas" w:hAnsi="Consolas"/>
          <w:color w:val="000000"/>
          <w:sz w:val="19"/>
          <w:highlight w:val="white"/>
        </w:rPr>
        <w:t xml:space="preserve">        </w:t>
      </w:r>
      <w:r w:rsidRPr="004834E3">
        <w:rPr>
          <w:rFonts w:ascii="Consolas" w:hAnsi="Consolas"/>
          <w:color w:val="000000"/>
          <w:sz w:val="19"/>
          <w:highlight w:val="white"/>
          <w:lang w:val="pt-BR"/>
        </w:rPr>
        <w:t>{</w:t>
      </w:r>
    </w:p>
    <w:p w14:paraId="2362AC4F" w14:textId="77777777" w:rsidR="00972F81" w:rsidRPr="004834E3" w:rsidRDefault="00972F81" w:rsidP="008A75A1">
      <w:pPr>
        <w:pStyle w:val="HTMLCodeBlock"/>
        <w:rPr>
          <w:rFonts w:ascii="Consolas" w:hAnsi="Consolas"/>
          <w:color w:val="000000"/>
          <w:sz w:val="19"/>
          <w:lang w:val="pt-BR"/>
        </w:rPr>
      </w:pPr>
    </w:p>
    <w:p w14:paraId="4581EFEA" w14:textId="31775BD1" w:rsidR="008A75A1" w:rsidRDefault="008A75A1" w:rsidP="008A75A1">
      <w:pPr>
        <w:pStyle w:val="Legenda"/>
      </w:pPr>
      <w:bookmarkStart w:id="431" w:name="_Toc372544188"/>
      <w:r>
        <w:t xml:space="preserve">Listagem </w:t>
      </w:r>
      <w:r>
        <w:fldChar w:fldCharType="begin"/>
      </w:r>
      <w:r>
        <w:instrText xml:space="preserve"> SEQ Listagem \* ARABIC </w:instrText>
      </w:r>
      <w:r>
        <w:fldChar w:fldCharType="separate"/>
      </w:r>
      <w:r w:rsidR="00A551CF">
        <w:rPr>
          <w:noProof/>
        </w:rPr>
        <w:t>66</w:t>
      </w:r>
      <w:r>
        <w:fldChar w:fldCharType="end"/>
      </w:r>
      <w:r>
        <w:t xml:space="preserve"> –</w:t>
      </w:r>
      <w:r w:rsidR="00260227">
        <w:t xml:space="preserve"> Exemplo de Ação de GET</w:t>
      </w:r>
      <w:bookmarkEnd w:id="431"/>
    </w:p>
    <w:p w14:paraId="0155E4A7" w14:textId="77777777" w:rsidR="008A75A1" w:rsidRDefault="008A75A1" w:rsidP="008A75A1">
      <w:pPr>
        <w:rPr>
          <w:rFonts w:ascii="Consolas" w:hAnsi="Consolas" w:cs="Consolas"/>
          <w:color w:val="000000"/>
          <w:sz w:val="19"/>
          <w:szCs w:val="19"/>
        </w:rPr>
      </w:pPr>
    </w:p>
    <w:p w14:paraId="791A2E1E" w14:textId="77777777" w:rsidR="008A75A1" w:rsidRDefault="008A75A1" w:rsidP="008A75A1">
      <w:pPr>
        <w:rPr>
          <w:rFonts w:ascii="Consolas" w:hAnsi="Consolas" w:cs="Consolas"/>
          <w:color w:val="000000"/>
          <w:sz w:val="19"/>
          <w:szCs w:val="19"/>
        </w:rPr>
      </w:pPr>
    </w:p>
    <w:p w14:paraId="20F5ACA8" w14:textId="77777777" w:rsidR="008A75A1" w:rsidRPr="004834E3" w:rsidRDefault="008A75A1" w:rsidP="008A75A1">
      <w:pPr>
        <w:pStyle w:val="HTMLCodeBlock"/>
        <w:rPr>
          <w:lang w:val="pt-BR"/>
        </w:rPr>
      </w:pPr>
    </w:p>
    <w:p w14:paraId="0BED6401" w14:textId="77777777" w:rsidR="008A75A1" w:rsidRDefault="008A75A1" w:rsidP="008A75A1">
      <w:pPr>
        <w:pStyle w:val="HTMLCodeBlock"/>
        <w:rPr>
          <w:rFonts w:ascii="Consolas" w:hAnsi="Consolas"/>
          <w:color w:val="000000"/>
          <w:sz w:val="19"/>
          <w:highlight w:val="white"/>
        </w:rPr>
      </w:pPr>
      <w:r w:rsidRPr="004834E3">
        <w:rPr>
          <w:rFonts w:ascii="Consolas" w:hAnsi="Consolas"/>
          <w:color w:val="000000"/>
          <w:sz w:val="19"/>
          <w:highlight w:val="white"/>
          <w:lang w:val="pt-BR"/>
        </w:rPr>
        <w:t xml:space="preserve">        </w:t>
      </w:r>
      <w:r>
        <w:rPr>
          <w:rFonts w:ascii="Consolas" w:hAnsi="Consolas"/>
          <w:color w:val="000000"/>
          <w:sz w:val="19"/>
          <w:highlight w:val="white"/>
        </w:rPr>
        <w:t>[</w:t>
      </w:r>
      <w:r>
        <w:rPr>
          <w:rFonts w:ascii="Consolas" w:hAnsi="Consolas"/>
          <w:color w:val="2B91AF"/>
          <w:sz w:val="19"/>
          <w:highlight w:val="white"/>
        </w:rPr>
        <w:t>HttpPost</w:t>
      </w:r>
      <w:r>
        <w:rPr>
          <w:rFonts w:ascii="Consolas" w:hAnsi="Consolas"/>
          <w:color w:val="000000"/>
          <w:sz w:val="19"/>
          <w:highlight w:val="white"/>
        </w:rPr>
        <w:t>]</w:t>
      </w:r>
    </w:p>
    <w:p w14:paraId="230AEE6B" w14:textId="77777777" w:rsidR="008A75A1" w:rsidRDefault="008A75A1" w:rsidP="008A75A1">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color w:val="2B91AF"/>
          <w:sz w:val="19"/>
          <w:highlight w:val="white"/>
        </w:rPr>
        <w:t>Authorize</w:t>
      </w:r>
      <w:r>
        <w:rPr>
          <w:rFonts w:ascii="Consolas" w:hAnsi="Consolas"/>
          <w:color w:val="000000"/>
          <w:sz w:val="19"/>
          <w:highlight w:val="white"/>
        </w:rPr>
        <w:t>]</w:t>
      </w:r>
    </w:p>
    <w:p w14:paraId="756943BA" w14:textId="5FE15BD0" w:rsidR="008A75A1" w:rsidRDefault="008A75A1" w:rsidP="008A75A1">
      <w:pPr>
        <w:pStyle w:val="HTMLCodeBlock"/>
        <w:rPr>
          <w:rFonts w:ascii="Consolas" w:hAnsi="Consolas"/>
          <w:color w:val="000000"/>
          <w:sz w:val="19"/>
          <w:highlight w:val="white"/>
        </w:rPr>
      </w:pPr>
      <w:r>
        <w:rPr>
          <w:rFonts w:ascii="Consolas" w:hAnsi="Consolas"/>
          <w:color w:val="000000"/>
          <w:sz w:val="19"/>
          <w:highlight w:val="white"/>
        </w:rPr>
        <w:t xml:space="preserve">        </w:t>
      </w:r>
      <w:r>
        <w:rPr>
          <w:rFonts w:ascii="Consolas" w:hAnsi="Consolas"/>
          <w:sz w:val="19"/>
          <w:highlight w:val="white"/>
        </w:rPr>
        <w:t>public</w:t>
      </w:r>
      <w:r>
        <w:rPr>
          <w:rFonts w:ascii="Consolas" w:hAnsi="Consolas"/>
          <w:color w:val="000000"/>
          <w:sz w:val="19"/>
          <w:highlight w:val="white"/>
        </w:rPr>
        <w:t xml:space="preserve"> </w:t>
      </w:r>
      <w:r>
        <w:rPr>
          <w:rFonts w:ascii="Consolas" w:hAnsi="Consolas"/>
          <w:color w:val="2B91AF"/>
          <w:sz w:val="19"/>
          <w:highlight w:val="white"/>
        </w:rPr>
        <w:t>ActionResult</w:t>
      </w:r>
      <w:r>
        <w:rPr>
          <w:rFonts w:ascii="Consolas" w:hAnsi="Consolas"/>
          <w:color w:val="000000"/>
          <w:sz w:val="19"/>
          <w:highlight w:val="white"/>
        </w:rPr>
        <w:t xml:space="preserve"> Efetivacao(</w:t>
      </w:r>
      <w:r>
        <w:rPr>
          <w:rFonts w:ascii="Consolas" w:hAnsi="Consolas"/>
          <w:color w:val="2B91AF"/>
          <w:sz w:val="19"/>
          <w:highlight w:val="white"/>
        </w:rPr>
        <w:t>FormCollection</w:t>
      </w:r>
      <w:r>
        <w:rPr>
          <w:rFonts w:ascii="Consolas" w:hAnsi="Consolas"/>
          <w:color w:val="000000"/>
          <w:sz w:val="19"/>
          <w:highlight w:val="white"/>
        </w:rPr>
        <w:t xml:space="preserve"> form, </w:t>
      </w:r>
      <w:r>
        <w:rPr>
          <w:rFonts w:ascii="Consolas" w:hAnsi="Consolas"/>
          <w:color w:val="2B91AF"/>
          <w:sz w:val="19"/>
          <w:highlight w:val="white"/>
        </w:rPr>
        <w:t>Candidato</w:t>
      </w:r>
      <w:r>
        <w:rPr>
          <w:rFonts w:ascii="Consolas" w:hAnsi="Consolas"/>
          <w:color w:val="000000"/>
          <w:sz w:val="19"/>
          <w:highlight w:val="white"/>
        </w:rPr>
        <w:t xml:space="preserve"> candidato, </w:t>
      </w:r>
      <w:r>
        <w:rPr>
          <w:rFonts w:ascii="Consolas" w:hAnsi="Consolas"/>
          <w:color w:val="2B91AF"/>
          <w:sz w:val="19"/>
          <w:highlight w:val="white"/>
        </w:rPr>
        <w:t>SubmitFormModel</w:t>
      </w:r>
      <w:r>
        <w:rPr>
          <w:rFonts w:ascii="Consolas" w:hAnsi="Consolas"/>
          <w:color w:val="000000"/>
          <w:sz w:val="19"/>
          <w:highlight w:val="white"/>
        </w:rPr>
        <w:t xml:space="preserve"> submit)</w:t>
      </w:r>
    </w:p>
    <w:p w14:paraId="62583400" w14:textId="77777777" w:rsidR="008A75A1" w:rsidRPr="004834E3" w:rsidRDefault="008A75A1" w:rsidP="008A75A1">
      <w:pPr>
        <w:pStyle w:val="HTMLCodeBlock"/>
        <w:rPr>
          <w:lang w:val="pt-BR"/>
        </w:rPr>
      </w:pPr>
      <w:r>
        <w:rPr>
          <w:rFonts w:ascii="Consolas" w:hAnsi="Consolas"/>
          <w:color w:val="000000"/>
          <w:sz w:val="19"/>
          <w:highlight w:val="white"/>
        </w:rPr>
        <w:t xml:space="preserve">        </w:t>
      </w:r>
      <w:r w:rsidRPr="004834E3">
        <w:rPr>
          <w:rFonts w:ascii="Consolas" w:hAnsi="Consolas"/>
          <w:color w:val="000000"/>
          <w:sz w:val="19"/>
          <w:highlight w:val="white"/>
          <w:lang w:val="pt-BR"/>
        </w:rPr>
        <w:t>{</w:t>
      </w:r>
    </w:p>
    <w:p w14:paraId="6CCFC089" w14:textId="77777777" w:rsidR="008A75A1" w:rsidRPr="004834E3" w:rsidRDefault="008A75A1" w:rsidP="008A75A1">
      <w:pPr>
        <w:pStyle w:val="HTMLCodeBlock"/>
        <w:rPr>
          <w:lang w:val="pt-BR"/>
        </w:rPr>
      </w:pPr>
    </w:p>
    <w:p w14:paraId="24DDC93D" w14:textId="4F8CA9E0" w:rsidR="008A75A1" w:rsidRDefault="008A75A1" w:rsidP="008A75A1">
      <w:pPr>
        <w:pStyle w:val="Legenda"/>
      </w:pPr>
      <w:bookmarkStart w:id="432" w:name="_Toc372544189"/>
      <w:r>
        <w:t xml:space="preserve">Listagem </w:t>
      </w:r>
      <w:r>
        <w:fldChar w:fldCharType="begin"/>
      </w:r>
      <w:r>
        <w:instrText xml:space="preserve"> SEQ Listagem \* ARABIC </w:instrText>
      </w:r>
      <w:r>
        <w:fldChar w:fldCharType="separate"/>
      </w:r>
      <w:r w:rsidR="00A551CF">
        <w:rPr>
          <w:noProof/>
        </w:rPr>
        <w:t>67</w:t>
      </w:r>
      <w:r>
        <w:fldChar w:fldCharType="end"/>
      </w:r>
      <w:r>
        <w:t xml:space="preserve"> – </w:t>
      </w:r>
      <w:r w:rsidR="00260227">
        <w:t>Exemplo de Ação de Post sem definição de ActionName</w:t>
      </w:r>
      <w:bookmarkEnd w:id="432"/>
      <w:r w:rsidR="00260227">
        <w:t xml:space="preserve"> </w:t>
      </w:r>
    </w:p>
    <w:p w14:paraId="573183CD" w14:textId="77777777" w:rsidR="008A75A1" w:rsidRDefault="008A75A1" w:rsidP="008A75A1"/>
    <w:p w14:paraId="638C3691" w14:textId="223BC4B4" w:rsidR="008A75A1" w:rsidRDefault="00362949" w:rsidP="008A75A1">
      <w:r>
        <w:t>Observe</w:t>
      </w:r>
      <w:r w:rsidR="008A75A1">
        <w:t xml:space="preserve"> que a ação tem o mesmo nome: Efetivacao. O ASP.NET MVC </w:t>
      </w:r>
      <w:r>
        <w:t>entre as duas</w:t>
      </w:r>
      <w:r w:rsidR="008A75A1">
        <w:t xml:space="preserve"> através do verbo Http, definido pelos atributos </w:t>
      </w:r>
      <w:r w:rsidR="008A75A1" w:rsidRPr="008A75A1">
        <w:rPr>
          <w:b/>
        </w:rPr>
        <w:t>[HttpGet]</w:t>
      </w:r>
      <w:r w:rsidR="008A75A1" w:rsidRPr="008A75A1">
        <w:t xml:space="preserve"> e </w:t>
      </w:r>
      <w:r w:rsidR="008A75A1" w:rsidRPr="008A75A1">
        <w:rPr>
          <w:b/>
        </w:rPr>
        <w:t>[HttpPost]</w:t>
      </w:r>
      <w:r w:rsidR="008A75A1">
        <w:t>.</w:t>
      </w:r>
    </w:p>
    <w:p w14:paraId="03B77880" w14:textId="77777777" w:rsidR="00EE7C27" w:rsidRDefault="00EE7C27" w:rsidP="00EE7C27"/>
    <w:p w14:paraId="4722FBF5" w14:textId="77777777" w:rsidR="00260227" w:rsidRDefault="00260227">
      <w:pPr>
        <w:spacing w:before="0" w:after="200"/>
        <w:rPr>
          <w:rFonts w:eastAsiaTheme="minorHAnsi"/>
          <w:color w:val="008AC8"/>
          <w:sz w:val="32"/>
          <w:szCs w:val="36"/>
        </w:rPr>
      </w:pPr>
      <w:r>
        <w:br w:type="page"/>
      </w:r>
    </w:p>
    <w:p w14:paraId="31DD6396" w14:textId="625DE4E4" w:rsidR="00CB5770" w:rsidRDefault="00CB5770" w:rsidP="00CB5770">
      <w:pPr>
        <w:pStyle w:val="Heading2Numbered"/>
        <w:spacing w:line="360" w:lineRule="auto"/>
        <w:jc w:val="both"/>
      </w:pPr>
      <w:bookmarkStart w:id="433" w:name="_Toc372544015"/>
      <w:r>
        <w:lastRenderedPageBreak/>
        <w:t>Ative o mecanismo de Cache</w:t>
      </w:r>
      <w:bookmarkEnd w:id="426"/>
      <w:r>
        <w:t xml:space="preserve"> no MVC</w:t>
      </w:r>
      <w:bookmarkEnd w:id="433"/>
    </w:p>
    <w:p w14:paraId="02B5E736" w14:textId="4012E2B0" w:rsidR="00CB5770" w:rsidRPr="00FD7FCB" w:rsidRDefault="00CB5770" w:rsidP="00CB5770">
      <w:pPr>
        <w:rPr>
          <w:b/>
        </w:rPr>
      </w:pPr>
      <w:r w:rsidRPr="00FD7FCB">
        <w:rPr>
          <w:b/>
        </w:rPr>
        <w:t>Aplica-se a: MVC</w:t>
      </w:r>
    </w:p>
    <w:p w14:paraId="15424B7C" w14:textId="77777777" w:rsidR="00CB5770" w:rsidRDefault="00CB5770" w:rsidP="00CB5770">
      <w:r>
        <w:t xml:space="preserve">Considere a utilização do filtro de </w:t>
      </w:r>
      <w:r>
        <w:rPr>
          <w:i/>
        </w:rPr>
        <w:t>OutputCache</w:t>
      </w:r>
      <w:r>
        <w:t xml:space="preserve"> para ações que retornem informações estáticas, que não sofram modificação constante.</w:t>
      </w:r>
    </w:p>
    <w:p w14:paraId="2B568D4B"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val="pt-BR" w:eastAsia="pt-BR"/>
        </w:rPr>
        <w:t xml:space="preserve">    </w:t>
      </w:r>
      <w:r>
        <w:rPr>
          <w:rFonts w:eastAsia="Times New Roman"/>
          <w:bdr w:val="none" w:sz="0" w:space="0" w:color="auto" w:frame="1"/>
          <w:lang w:eastAsia="pt-BR"/>
        </w:rPr>
        <w:t>public</w:t>
      </w:r>
      <w:r>
        <w:rPr>
          <w:rFonts w:eastAsia="Times New Roman"/>
          <w:color w:val="000000"/>
          <w:bdr w:val="none" w:sz="0" w:space="0" w:color="auto" w:frame="1"/>
          <w:lang w:eastAsia="pt-BR"/>
        </w:rPr>
        <w:t xml:space="preserve"> </w:t>
      </w:r>
      <w:r>
        <w:rPr>
          <w:rFonts w:eastAsia="Times New Roman"/>
          <w:bdr w:val="none" w:sz="0" w:space="0" w:color="auto" w:frame="1"/>
          <w:lang w:eastAsia="pt-BR"/>
        </w:rPr>
        <w:t>class</w:t>
      </w:r>
      <w:r>
        <w:rPr>
          <w:rFonts w:eastAsia="Times New Roman"/>
          <w:color w:val="000000"/>
          <w:bdr w:val="none" w:sz="0" w:space="0" w:color="auto" w:frame="1"/>
          <w:lang w:eastAsia="pt-BR"/>
        </w:rPr>
        <w:t xml:space="preserve"> </w:t>
      </w:r>
      <w:r>
        <w:rPr>
          <w:rFonts w:eastAsia="Times New Roman"/>
          <w:bdr w:val="none" w:sz="0" w:space="0" w:color="auto" w:frame="1"/>
          <w:lang w:eastAsia="pt-BR"/>
        </w:rPr>
        <w:t>HomeController</w:t>
      </w:r>
      <w:r>
        <w:rPr>
          <w:rFonts w:eastAsia="Times New Roman"/>
          <w:color w:val="000000"/>
          <w:bdr w:val="none" w:sz="0" w:space="0" w:color="auto" w:frame="1"/>
          <w:lang w:eastAsia="pt-BR"/>
        </w:rPr>
        <w:t xml:space="preserve"> : </w:t>
      </w:r>
      <w:r>
        <w:rPr>
          <w:rFonts w:eastAsia="Times New Roman"/>
          <w:bdr w:val="none" w:sz="0" w:space="0" w:color="auto" w:frame="1"/>
          <w:lang w:eastAsia="pt-BR"/>
        </w:rPr>
        <w:t>Controller</w:t>
      </w:r>
    </w:p>
    <w:p w14:paraId="32774765"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eastAsia="pt-BR"/>
        </w:rPr>
        <w:t xml:space="preserve">    {</w:t>
      </w:r>
    </w:p>
    <w:p w14:paraId="24FABCAB"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eastAsia="pt-BR"/>
        </w:rPr>
        <w:t xml:space="preserve">        [</w:t>
      </w:r>
      <w:r>
        <w:rPr>
          <w:rFonts w:eastAsia="Times New Roman"/>
          <w:bdr w:val="none" w:sz="0" w:space="0" w:color="auto" w:frame="1"/>
          <w:lang w:eastAsia="pt-BR"/>
        </w:rPr>
        <w:t>OutputCache</w:t>
      </w:r>
      <w:r>
        <w:rPr>
          <w:rFonts w:eastAsia="Times New Roman"/>
          <w:color w:val="000000"/>
          <w:bdr w:val="none" w:sz="0" w:space="0" w:color="auto" w:frame="1"/>
          <w:lang w:eastAsia="pt-BR"/>
        </w:rPr>
        <w:t>(</w:t>
      </w:r>
      <w:r>
        <w:rPr>
          <w:rFonts w:eastAsia="Times New Roman"/>
          <w:bdr w:val="none" w:sz="0" w:space="0" w:color="auto" w:frame="1"/>
          <w:lang w:eastAsia="pt-BR"/>
        </w:rPr>
        <w:t>Duration</w:t>
      </w:r>
      <w:r>
        <w:rPr>
          <w:rFonts w:eastAsia="Times New Roman"/>
          <w:color w:val="000000"/>
          <w:bdr w:val="none" w:sz="0" w:space="0" w:color="auto" w:frame="1"/>
          <w:lang w:eastAsia="pt-BR"/>
        </w:rPr>
        <w:t>=</w:t>
      </w:r>
      <w:r>
        <w:rPr>
          <w:rFonts w:eastAsia="Times New Roman"/>
          <w:color w:val="FF0000"/>
          <w:bdr w:val="none" w:sz="0" w:space="0" w:color="auto" w:frame="1"/>
          <w:lang w:eastAsia="pt-BR"/>
        </w:rPr>
        <w:t>10</w:t>
      </w:r>
      <w:r>
        <w:rPr>
          <w:rFonts w:eastAsia="Times New Roman"/>
          <w:color w:val="000000"/>
          <w:bdr w:val="none" w:sz="0" w:space="0" w:color="auto" w:frame="1"/>
          <w:lang w:eastAsia="pt-BR"/>
        </w:rPr>
        <w:t xml:space="preserve">, </w:t>
      </w:r>
      <w:r>
        <w:rPr>
          <w:rFonts w:eastAsia="Times New Roman"/>
          <w:bdr w:val="none" w:sz="0" w:space="0" w:color="auto" w:frame="1"/>
          <w:lang w:eastAsia="pt-BR"/>
        </w:rPr>
        <w:t>VaryByParam</w:t>
      </w:r>
      <w:r>
        <w:rPr>
          <w:rFonts w:eastAsia="Times New Roman"/>
          <w:color w:val="000000"/>
          <w:bdr w:val="none" w:sz="0" w:space="0" w:color="auto" w:frame="1"/>
          <w:lang w:eastAsia="pt-BR"/>
        </w:rPr>
        <w:t>=</w:t>
      </w:r>
      <w:r>
        <w:rPr>
          <w:rFonts w:eastAsia="Times New Roman"/>
          <w:color w:val="A31515"/>
          <w:bdr w:val="none" w:sz="0" w:space="0" w:color="auto" w:frame="1"/>
          <w:lang w:eastAsia="pt-BR"/>
        </w:rPr>
        <w:t>"none"</w:t>
      </w:r>
      <w:r>
        <w:rPr>
          <w:rFonts w:eastAsia="Times New Roman"/>
          <w:color w:val="000000"/>
          <w:bdr w:val="none" w:sz="0" w:space="0" w:color="auto" w:frame="1"/>
          <w:lang w:eastAsia="pt-BR"/>
        </w:rPr>
        <w:t>)]</w:t>
      </w:r>
    </w:p>
    <w:p w14:paraId="4224B0D5"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eastAsia="pt-BR"/>
        </w:rPr>
        <w:t xml:space="preserve">        </w:t>
      </w:r>
      <w:r>
        <w:rPr>
          <w:rFonts w:eastAsia="Times New Roman"/>
          <w:bdr w:val="none" w:sz="0" w:space="0" w:color="auto" w:frame="1"/>
          <w:lang w:eastAsia="pt-BR"/>
        </w:rPr>
        <w:t>public</w:t>
      </w:r>
      <w:r>
        <w:rPr>
          <w:rFonts w:eastAsia="Times New Roman"/>
          <w:color w:val="000000"/>
          <w:bdr w:val="none" w:sz="0" w:space="0" w:color="auto" w:frame="1"/>
          <w:lang w:eastAsia="pt-BR"/>
        </w:rPr>
        <w:t xml:space="preserve"> </w:t>
      </w:r>
      <w:r>
        <w:rPr>
          <w:rFonts w:eastAsia="Times New Roman"/>
          <w:bdr w:val="none" w:sz="0" w:space="0" w:color="auto" w:frame="1"/>
          <w:lang w:eastAsia="pt-BR"/>
        </w:rPr>
        <w:t>ActionResult</w:t>
      </w:r>
      <w:r>
        <w:rPr>
          <w:rFonts w:eastAsia="Times New Roman"/>
          <w:color w:val="000000"/>
          <w:bdr w:val="none" w:sz="0" w:space="0" w:color="auto" w:frame="1"/>
          <w:lang w:eastAsia="pt-BR"/>
        </w:rPr>
        <w:t xml:space="preserve"> </w:t>
      </w:r>
      <w:r>
        <w:rPr>
          <w:rFonts w:eastAsia="Times New Roman"/>
          <w:bdr w:val="none" w:sz="0" w:space="0" w:color="auto" w:frame="1"/>
          <w:lang w:eastAsia="pt-BR"/>
        </w:rPr>
        <w:t>Index</w:t>
      </w:r>
      <w:r>
        <w:rPr>
          <w:rFonts w:eastAsia="Times New Roman"/>
          <w:color w:val="000000"/>
          <w:bdr w:val="none" w:sz="0" w:space="0" w:color="auto" w:frame="1"/>
          <w:lang w:eastAsia="pt-BR"/>
        </w:rPr>
        <w:t>()</w:t>
      </w:r>
    </w:p>
    <w:p w14:paraId="14A0A483"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eastAsia="pt-BR"/>
        </w:rPr>
        <w:t xml:space="preserve">        {</w:t>
      </w:r>
    </w:p>
    <w:p w14:paraId="71D3F3DA" w14:textId="77777777" w:rsidR="00CB5770" w:rsidRDefault="00CB5770" w:rsidP="00CB5770">
      <w:pPr>
        <w:pStyle w:val="HTMLCodeBlock"/>
        <w:rPr>
          <w:rFonts w:eastAsia="Times New Roman"/>
          <w:color w:val="000000"/>
          <w:bdr w:val="none" w:sz="0" w:space="0" w:color="auto" w:frame="1"/>
          <w:lang w:eastAsia="pt-BR"/>
        </w:rPr>
      </w:pPr>
      <w:r>
        <w:rPr>
          <w:rFonts w:eastAsia="Times New Roman"/>
          <w:color w:val="000000"/>
          <w:bdr w:val="none" w:sz="0" w:space="0" w:color="auto" w:frame="1"/>
          <w:lang w:eastAsia="pt-BR"/>
        </w:rPr>
        <w:t xml:space="preserve">            </w:t>
      </w:r>
      <w:r>
        <w:rPr>
          <w:rFonts w:eastAsia="Times New Roman"/>
          <w:bdr w:val="none" w:sz="0" w:space="0" w:color="auto" w:frame="1"/>
          <w:lang w:eastAsia="pt-BR"/>
        </w:rPr>
        <w:t>return</w:t>
      </w:r>
      <w:r>
        <w:rPr>
          <w:rFonts w:eastAsia="Times New Roman"/>
          <w:color w:val="000000"/>
          <w:bdr w:val="none" w:sz="0" w:space="0" w:color="auto" w:frame="1"/>
          <w:lang w:eastAsia="pt-BR"/>
        </w:rPr>
        <w:t xml:space="preserve"> </w:t>
      </w:r>
      <w:r>
        <w:rPr>
          <w:rFonts w:eastAsia="Times New Roman"/>
          <w:bdr w:val="none" w:sz="0" w:space="0" w:color="auto" w:frame="1"/>
          <w:lang w:eastAsia="pt-BR"/>
        </w:rPr>
        <w:t>View</w:t>
      </w:r>
      <w:r>
        <w:rPr>
          <w:rFonts w:eastAsia="Times New Roman"/>
          <w:color w:val="000000"/>
          <w:bdr w:val="none" w:sz="0" w:space="0" w:color="auto" w:frame="1"/>
          <w:lang w:eastAsia="pt-BR"/>
        </w:rPr>
        <w:t>();</w:t>
      </w:r>
    </w:p>
    <w:p w14:paraId="6B3EF039" w14:textId="77777777" w:rsidR="00CB5770" w:rsidRDefault="00CB5770" w:rsidP="00CB5770">
      <w:pPr>
        <w:pStyle w:val="HTMLCodeBlock"/>
        <w:rPr>
          <w:rFonts w:eastAsia="Times New Roman"/>
          <w:color w:val="000000"/>
          <w:bdr w:val="none" w:sz="0" w:space="0" w:color="auto" w:frame="1"/>
          <w:lang w:val="pt-BR" w:eastAsia="pt-BR"/>
        </w:rPr>
      </w:pPr>
      <w:r>
        <w:rPr>
          <w:rFonts w:eastAsia="Times New Roman"/>
          <w:color w:val="000000"/>
          <w:bdr w:val="none" w:sz="0" w:space="0" w:color="auto" w:frame="1"/>
          <w:lang w:eastAsia="pt-BR"/>
        </w:rPr>
        <w:t xml:space="preserve">        </w:t>
      </w:r>
      <w:r>
        <w:rPr>
          <w:rFonts w:eastAsia="Times New Roman"/>
          <w:color w:val="000000"/>
          <w:bdr w:val="none" w:sz="0" w:space="0" w:color="auto" w:frame="1"/>
          <w:lang w:val="pt-BR" w:eastAsia="pt-BR"/>
        </w:rPr>
        <w:t>}</w:t>
      </w:r>
    </w:p>
    <w:p w14:paraId="6892A8A0" w14:textId="77777777" w:rsidR="00CB5770" w:rsidRDefault="00CB5770" w:rsidP="00CB5770">
      <w:pPr>
        <w:pStyle w:val="HTMLCodeBlock"/>
        <w:rPr>
          <w:rFonts w:eastAsia="Times New Roman"/>
          <w:color w:val="000000"/>
          <w:bdr w:val="none" w:sz="0" w:space="0" w:color="auto" w:frame="1"/>
          <w:lang w:val="pt-BR" w:eastAsia="pt-BR"/>
        </w:rPr>
      </w:pPr>
    </w:p>
    <w:p w14:paraId="5D5BEDF2" w14:textId="77777777" w:rsidR="00CB5770" w:rsidRDefault="00CB5770" w:rsidP="00CB5770">
      <w:pPr>
        <w:pStyle w:val="HTMLCodeBlock"/>
        <w:rPr>
          <w:rFonts w:eastAsia="Times New Roman"/>
          <w:color w:val="222222"/>
          <w:lang w:val="pt-BR" w:eastAsia="pt-BR"/>
        </w:rPr>
      </w:pPr>
      <w:r>
        <w:rPr>
          <w:rFonts w:eastAsia="Times New Roman"/>
          <w:color w:val="000000"/>
          <w:bdr w:val="none" w:sz="0" w:space="0" w:color="auto" w:frame="1"/>
          <w:lang w:val="pt-BR" w:eastAsia="pt-BR"/>
        </w:rPr>
        <w:t xml:space="preserve">    }</w:t>
      </w:r>
    </w:p>
    <w:p w14:paraId="2AC4455E" w14:textId="77777777" w:rsidR="00CB5770" w:rsidRDefault="00CB5770" w:rsidP="00CB5770">
      <w:pPr>
        <w:pStyle w:val="Legenda"/>
      </w:pPr>
      <w:bookmarkStart w:id="434" w:name="_Toc365317865"/>
      <w:bookmarkStart w:id="435" w:name="_Toc372544190"/>
      <w:r>
        <w:t xml:space="preserve">Listagem </w:t>
      </w:r>
      <w:r>
        <w:fldChar w:fldCharType="begin"/>
      </w:r>
      <w:r>
        <w:instrText xml:space="preserve"> SEQ Listagem \* ARABIC </w:instrText>
      </w:r>
      <w:r>
        <w:fldChar w:fldCharType="separate"/>
      </w:r>
      <w:r w:rsidR="00A551CF">
        <w:rPr>
          <w:noProof/>
        </w:rPr>
        <w:t>68</w:t>
      </w:r>
      <w:r>
        <w:fldChar w:fldCharType="end"/>
      </w:r>
      <w:r>
        <w:t xml:space="preserve"> – Configurando o cache de saída para uma determinada ação</w:t>
      </w:r>
      <w:bookmarkEnd w:id="434"/>
      <w:bookmarkEnd w:id="435"/>
    </w:p>
    <w:p w14:paraId="651727D2" w14:textId="77777777" w:rsidR="0097590A" w:rsidRPr="0097590A" w:rsidRDefault="0097590A" w:rsidP="0097590A"/>
    <w:p w14:paraId="46A5E291" w14:textId="77777777" w:rsidR="00CB5770" w:rsidRDefault="00CB5770" w:rsidP="00CB5770">
      <w:pPr>
        <w:pStyle w:val="NoteTitle"/>
        <w:rPr>
          <w:lang w:val="en-US"/>
        </w:rPr>
      </w:pPr>
      <w:r>
        <w:rPr>
          <w:lang w:val="en-US"/>
        </w:rPr>
        <w:t>Improving Performance with Output Caching</w:t>
      </w:r>
    </w:p>
    <w:p w14:paraId="64F1B016" w14:textId="77777777" w:rsidR="00CB5770" w:rsidRDefault="00811134" w:rsidP="00CB5770">
      <w:pPr>
        <w:pStyle w:val="Note"/>
        <w:rPr>
          <w:lang w:val="en-US"/>
        </w:rPr>
      </w:pPr>
      <w:hyperlink r:id="rId95" w:history="1">
        <w:r w:rsidR="00CB5770">
          <w:rPr>
            <w:rStyle w:val="Hyperlink"/>
            <w:lang w:val="en-US"/>
          </w:rPr>
          <w:t>http://www.asp.net/mvc/tutorials/older-versions/controllers-and-routing/improving-performance-with-output-caching-cs</w:t>
        </w:r>
      </w:hyperlink>
      <w:r w:rsidR="00CB5770">
        <w:rPr>
          <w:lang w:val="en-US"/>
        </w:rPr>
        <w:t xml:space="preserve"> </w:t>
      </w:r>
    </w:p>
    <w:p w14:paraId="7B465E43" w14:textId="3A4104C0" w:rsidR="00CB5770" w:rsidRDefault="00CB5770" w:rsidP="00362949">
      <w:pPr>
        <w:rPr>
          <w:rFonts w:eastAsiaTheme="minorHAnsi"/>
          <w:lang w:val="en-US"/>
        </w:rPr>
      </w:pPr>
      <w:bookmarkStart w:id="436" w:name="_Toc365361663"/>
    </w:p>
    <w:p w14:paraId="264EDB55" w14:textId="77777777" w:rsidR="0097590A" w:rsidRPr="00795B34" w:rsidRDefault="0097590A" w:rsidP="00362949">
      <w:pPr>
        <w:rPr>
          <w:rFonts w:eastAsiaTheme="minorHAnsi"/>
          <w:lang w:val="en-US"/>
        </w:rPr>
      </w:pPr>
    </w:p>
    <w:p w14:paraId="6A9FE7BB" w14:textId="11D86ACD" w:rsidR="0097590A" w:rsidRDefault="0097590A" w:rsidP="00CB5770">
      <w:pPr>
        <w:pStyle w:val="Heading2Numbered"/>
        <w:spacing w:line="360" w:lineRule="auto"/>
        <w:jc w:val="both"/>
      </w:pPr>
      <w:bookmarkStart w:id="437" w:name="_Toc372544016"/>
      <w:r>
        <w:t>Evite invocar serviços diretamente do Controller</w:t>
      </w:r>
      <w:bookmarkEnd w:id="437"/>
    </w:p>
    <w:p w14:paraId="75A33941" w14:textId="06F4C771" w:rsidR="0097590A" w:rsidRDefault="0097590A" w:rsidP="0097590A">
      <w:r>
        <w:t xml:space="preserve">Sendo necessário invocar serviços WCF, evite fazê-lo a partir do Controller. Considere criar uma classe para intermediar as chamadas ao serviço. O template de Visual Studio, bem como a POC ambos entregues à SEFFAZ, fazem uso de uma classe para intermediar essa comunicação intitulada </w:t>
      </w:r>
      <w:r w:rsidRPr="0097590A">
        <w:rPr>
          <w:b/>
          <w:i/>
        </w:rPr>
        <w:t>ServiceProxy.cs</w:t>
      </w:r>
      <w:r>
        <w:rPr>
          <w:b/>
          <w:i/>
        </w:rPr>
        <w:t>.</w:t>
      </w:r>
    </w:p>
    <w:p w14:paraId="3685FB70" w14:textId="017E2AB6" w:rsidR="0097590A" w:rsidRDefault="0097590A" w:rsidP="0097590A">
      <w:r>
        <w:rPr>
          <w:noProof/>
          <w:lang w:eastAsia="pt-BR"/>
        </w:rPr>
        <mc:AlternateContent>
          <mc:Choice Requires="wps">
            <w:drawing>
              <wp:anchor distT="0" distB="0" distL="114300" distR="114300" simplePos="0" relativeHeight="251714048" behindDoc="0" locked="0" layoutInCell="1" allowOverlap="1" wp14:anchorId="60393B84" wp14:editId="167C8FB2">
                <wp:simplePos x="0" y="0"/>
                <wp:positionH relativeFrom="column">
                  <wp:posOffset>137160</wp:posOffset>
                </wp:positionH>
                <wp:positionV relativeFrom="paragraph">
                  <wp:posOffset>778510</wp:posOffset>
                </wp:positionV>
                <wp:extent cx="5341620"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a:effectLst/>
                      </wps:spPr>
                      <wps:txbx>
                        <w:txbxContent>
                          <w:p w14:paraId="47310ECD" w14:textId="6186A93A" w:rsidR="006F1F70" w:rsidRPr="00E865F7" w:rsidRDefault="006F1F70" w:rsidP="0097590A">
                            <w:pPr>
                              <w:pStyle w:val="Legenda"/>
                              <w:rPr>
                                <w:noProof/>
                              </w:rPr>
                            </w:pPr>
                            <w:bookmarkStart w:id="438" w:name="_Toc372544093"/>
                            <w:r>
                              <w:t xml:space="preserve">Figura </w:t>
                            </w:r>
                            <w:r>
                              <w:fldChar w:fldCharType="begin"/>
                            </w:r>
                            <w:r>
                              <w:instrText xml:space="preserve"> SEQ Figura \* ARABIC </w:instrText>
                            </w:r>
                            <w:r>
                              <w:fldChar w:fldCharType="separate"/>
                            </w:r>
                            <w:r>
                              <w:rPr>
                                <w:noProof/>
                              </w:rPr>
                              <w:t>50</w:t>
                            </w:r>
                            <w:r>
                              <w:fldChar w:fldCharType="end"/>
                            </w:r>
                            <w:r>
                              <w:t xml:space="preserve"> Sequência sugerida de comunicação entre controller e serviço</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93B84" id="Text Box 80" o:spid="_x0000_s1039" type="#_x0000_t202" style="position:absolute;margin-left:10.8pt;margin-top:61.3pt;width:420.6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" stroked="f">
                <v:textbox style="mso-fit-shape-to-text:t" inset="0,0,0,0">
                  <w:txbxContent>
                    <w:p w14:paraId="47310ECD" w14:textId="6186A93A" w:rsidR="006F1F70" w:rsidRPr="00E865F7" w:rsidRDefault="006F1F70" w:rsidP="0097590A">
                      <w:pPr>
                        <w:pStyle w:val="Legenda"/>
                        <w:rPr>
                          <w:noProof/>
                        </w:rPr>
                      </w:pPr>
                      <w:bookmarkStart w:id="439" w:name="_Toc372544093"/>
                      <w:r>
                        <w:t xml:space="preserve">Figura </w:t>
                      </w:r>
                      <w:r>
                        <w:fldChar w:fldCharType="begin"/>
                      </w:r>
                      <w:r>
                        <w:instrText xml:space="preserve"> SEQ Figura \* ARABIC </w:instrText>
                      </w:r>
                      <w:r>
                        <w:fldChar w:fldCharType="separate"/>
                      </w:r>
                      <w:r>
                        <w:rPr>
                          <w:noProof/>
                        </w:rPr>
                        <w:t>50</w:t>
                      </w:r>
                      <w:r>
                        <w:fldChar w:fldCharType="end"/>
                      </w:r>
                      <w:r>
                        <w:t xml:space="preserve"> Sequência sugerida de comunicação entre controller e serviço</w:t>
                      </w:r>
                      <w:bookmarkEnd w:id="439"/>
                    </w:p>
                  </w:txbxContent>
                </v:textbox>
              </v:shape>
            </w:pict>
          </mc:Fallback>
        </mc:AlternateContent>
      </w:r>
      <w:r>
        <w:rPr>
          <w:noProof/>
          <w:lang w:eastAsia="pt-BR"/>
        </w:rPr>
        <mc:AlternateContent>
          <mc:Choice Requires="wpg">
            <w:drawing>
              <wp:anchor distT="0" distB="0" distL="114300" distR="114300" simplePos="0" relativeHeight="251712000" behindDoc="0" locked="0" layoutInCell="1" allowOverlap="1" wp14:anchorId="59B7DA78" wp14:editId="3CFB4EB4">
                <wp:simplePos x="0" y="0"/>
                <wp:positionH relativeFrom="column">
                  <wp:posOffset>137160</wp:posOffset>
                </wp:positionH>
                <wp:positionV relativeFrom="paragraph">
                  <wp:posOffset>142240</wp:posOffset>
                </wp:positionV>
                <wp:extent cx="5341620" cy="579120"/>
                <wp:effectExtent l="0" t="0" r="11430" b="11430"/>
                <wp:wrapNone/>
                <wp:docPr id="79" name="Group 79"/>
                <wp:cNvGraphicFramePr/>
                <a:graphic xmlns:a="http://schemas.openxmlformats.org/drawingml/2006/main">
                  <a:graphicData uri="http://schemas.microsoft.com/office/word/2010/wordprocessingGroup">
                    <wpg:wgp>
                      <wpg:cNvGrpSpPr/>
                      <wpg:grpSpPr>
                        <a:xfrm>
                          <a:off x="0" y="0"/>
                          <a:ext cx="5341620" cy="579120"/>
                          <a:chOff x="0" y="0"/>
                          <a:chExt cx="5341620" cy="579120"/>
                        </a:xfrm>
                      </wpg:grpSpPr>
                      <wps:wsp>
                        <wps:cNvPr id="74" name="Snip Diagonal Corner Rectangle 74"/>
                        <wps:cNvSpPr/>
                        <wps:spPr>
                          <a:xfrm>
                            <a:off x="0" y="0"/>
                            <a:ext cx="1264920" cy="5791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0E02C" w14:textId="2B1C16CE" w:rsidR="006F1F70" w:rsidRPr="0097590A" w:rsidRDefault="006F1F70" w:rsidP="0097590A">
                              <w:pPr>
                                <w:jc w:val="center"/>
                                <w:rPr>
                                  <w:b/>
                                </w:rPr>
                              </w:pPr>
                              <w:r w:rsidRPr="0097590A">
                                <w:rPr>
                                  <w:b/>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nip Diagonal Corner Rectangle 75"/>
                        <wps:cNvSpPr/>
                        <wps:spPr>
                          <a:xfrm>
                            <a:off x="2026920" y="0"/>
                            <a:ext cx="1264920" cy="5791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8EA11" w14:textId="4E0EB802" w:rsidR="006F1F70" w:rsidRPr="0097590A" w:rsidRDefault="006F1F70" w:rsidP="0097590A">
                              <w:pPr>
                                <w:jc w:val="center"/>
                                <w:rPr>
                                  <w:b/>
                                </w:rPr>
                              </w:pPr>
                              <w:r w:rsidRPr="0097590A">
                                <w:rPr>
                                  <w:b/>
                                </w:rPr>
                                <w:t>ServiceProxy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nip Diagonal Corner Rectangle 76"/>
                        <wps:cNvSpPr/>
                        <wps:spPr>
                          <a:xfrm>
                            <a:off x="4076700" y="0"/>
                            <a:ext cx="1264920" cy="57912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6F5CC" w14:textId="0FD4DB0D" w:rsidR="006F1F70" w:rsidRPr="0097590A" w:rsidRDefault="006F1F70" w:rsidP="0097590A">
                              <w:pPr>
                                <w:jc w:val="center"/>
                                <w:rPr>
                                  <w:b/>
                                </w:rPr>
                              </w:pPr>
                              <w:r w:rsidRPr="0097590A">
                                <w:rPr>
                                  <w:b/>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wps:spPr>
                          <a:xfrm>
                            <a:off x="1264920" y="312420"/>
                            <a:ext cx="762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3314700" y="297180"/>
                            <a:ext cx="7620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B7DA78" id="Group 79" o:spid="_x0000_s1040" style="position:absolute;margin-left:10.8pt;margin-top:11.2pt;width:420.6pt;height:45.6pt;z-index:251712000" coordsize="53416,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">
                <v:shape id="Snip Diagonal Corner Rectangle 74" o:spid="_x0000_s1041" style="position:absolute;width:12649;height:5791;visibility:visible;mso-wrap-style:square;v-text-anchor:middle" coordsize="1264920,579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" adj="-11796480,,5400" path="m,l1168398,r96522,96522l1264920,579120r,l96522,579120,,482598,,xe" fillcolor="#4f81bd [3204]" strokecolor="#243f60 [1604]" strokeweight="2pt">
                  <v:stroke joinstyle="miter"/>
                  <v:formulas/>
                  <v:path arrowok="t" o:connecttype="custom" o:connectlocs="0,0;1168398,0;1264920,96522;1264920,579120;1264920,579120;96522,579120;0,482598;0,0" o:connectangles="0,0,0,0,0,0,0,0" textboxrect="0,0,1264920,579120"/>
                  <v:textbox>
                    <w:txbxContent>
                      <w:p w14:paraId="1940E02C" w14:textId="2B1C16CE" w:rsidR="006F1F70" w:rsidRPr="0097590A" w:rsidRDefault="006F1F70" w:rsidP="0097590A">
                        <w:pPr>
                          <w:jc w:val="center"/>
                          <w:rPr>
                            <w:b/>
                          </w:rPr>
                        </w:pPr>
                        <w:r w:rsidRPr="0097590A">
                          <w:rPr>
                            <w:b/>
                          </w:rPr>
                          <w:t>Controller</w:t>
                        </w:r>
                      </w:p>
                    </w:txbxContent>
                  </v:textbox>
                </v:shape>
                <v:shape id="Snip Diagonal Corner Rectangle 75" o:spid="_x0000_s1042" style="position:absolute;left:20269;width:12649;height:5791;visibility:visible;mso-wrap-style:square;v-text-anchor:middle" coordsize="1264920,579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" adj="-11796480,,5400" path="m,l1168398,r96522,96522l1264920,579120r,l96522,579120,,482598,,xe" fillcolor="#4f81bd [3204]" strokecolor="#243f60 [1604]" strokeweight="2pt">
                  <v:stroke joinstyle="miter"/>
                  <v:formulas/>
                  <v:path arrowok="t" o:connecttype="custom" o:connectlocs="0,0;1168398,0;1264920,96522;1264920,579120;1264920,579120;96522,579120;0,482598;0,0" o:connectangles="0,0,0,0,0,0,0,0" textboxrect="0,0,1264920,579120"/>
                  <v:textbox>
                    <w:txbxContent>
                      <w:p w14:paraId="0D78EA11" w14:textId="4E0EB802" w:rsidR="006F1F70" w:rsidRPr="0097590A" w:rsidRDefault="006F1F70" w:rsidP="0097590A">
                        <w:pPr>
                          <w:jc w:val="center"/>
                          <w:rPr>
                            <w:b/>
                          </w:rPr>
                        </w:pPr>
                        <w:r w:rsidRPr="0097590A">
                          <w:rPr>
                            <w:b/>
                          </w:rPr>
                          <w:t>ServiceProxy</w:t>
                        </w:r>
                      </w:p>
                    </w:txbxContent>
                  </v:textbox>
                </v:shape>
                <v:shape id="Snip Diagonal Corner Rectangle 76" o:spid="_x0000_s1043" style="position:absolute;left:40767;width:12649;height:5791;visibility:visible;mso-wrap-style:square;v-text-anchor:middle" coordsize="1264920,579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" adj="-11796480,,5400" path="m,l1168398,r96522,96522l1264920,579120r,l96522,579120,,482598,,xe" fillcolor="#4f81bd [3204]" strokecolor="#243f60 [1604]" strokeweight="2pt">
                  <v:stroke joinstyle="miter"/>
                  <v:formulas/>
                  <v:path arrowok="t" o:connecttype="custom" o:connectlocs="0,0;1168398,0;1264920,96522;1264920,579120;1264920,579120;96522,579120;0,482598;0,0" o:connectangles="0,0,0,0,0,0,0,0" textboxrect="0,0,1264920,579120"/>
                  <v:textbox>
                    <w:txbxContent>
                      <w:p w14:paraId="40C6F5CC" w14:textId="0FD4DB0D" w:rsidR="006F1F70" w:rsidRPr="0097590A" w:rsidRDefault="006F1F70" w:rsidP="0097590A">
                        <w:pPr>
                          <w:jc w:val="center"/>
                          <w:rPr>
                            <w:b/>
                          </w:rPr>
                        </w:pPr>
                        <w:r w:rsidRPr="0097590A">
                          <w:rPr>
                            <w:b/>
                          </w:rPr>
                          <w:t>Service</w:t>
                        </w:r>
                      </w:p>
                    </w:txbxContent>
                  </v:textbox>
                </v:shape>
                <v:shape id="Straight Arrow Connector 77" o:spid="_x0000_s1044" type="#_x0000_t32" style="position:absolute;left:12649;top:3124;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" strokecolor="#4579b8 [3044]" strokeweight="2.25pt">
                  <v:stroke endarrow="block"/>
                </v:shape>
                <v:shape id="Straight Arrow Connector 78" o:spid="_x0000_s1045" type="#_x0000_t32" style="position:absolute;left:33147;top:2971;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" strokecolor="#4579b8 [3044]" strokeweight="2.25pt">
                  <v:stroke endarrow="block"/>
                </v:shape>
              </v:group>
            </w:pict>
          </mc:Fallback>
        </mc:AlternateContent>
      </w:r>
    </w:p>
    <w:p w14:paraId="7B360A0A" w14:textId="1DE64F5C" w:rsidR="0097590A" w:rsidRDefault="0097590A" w:rsidP="0097590A"/>
    <w:p w14:paraId="11C1E7EB" w14:textId="741F9140" w:rsidR="0097590A" w:rsidRDefault="0097590A" w:rsidP="0097590A"/>
    <w:p w14:paraId="430EB23C" w14:textId="77777777" w:rsidR="0097590A" w:rsidRDefault="0097590A" w:rsidP="0097590A"/>
    <w:p w14:paraId="031FA914" w14:textId="77777777" w:rsidR="0097590A" w:rsidRPr="0097590A" w:rsidRDefault="0097590A" w:rsidP="0097590A"/>
    <w:p w14:paraId="26FD2CE9" w14:textId="36DEED22" w:rsidR="00CB5770" w:rsidRDefault="00CB5770" w:rsidP="00CB5770">
      <w:pPr>
        <w:pStyle w:val="Heading2Numbered"/>
        <w:spacing w:line="360" w:lineRule="auto"/>
        <w:jc w:val="both"/>
      </w:pPr>
      <w:bookmarkStart w:id="440" w:name="_Toc372544017"/>
      <w:r>
        <w:lastRenderedPageBreak/>
        <w:t>Privilegie a utilização do jQuery</w:t>
      </w:r>
      <w:bookmarkEnd w:id="436"/>
      <w:bookmarkEnd w:id="440"/>
    </w:p>
    <w:p w14:paraId="69111747" w14:textId="732E21D3" w:rsidR="00CB5770" w:rsidRPr="00FD7FCB" w:rsidRDefault="00CB5770" w:rsidP="00CB5770">
      <w:pPr>
        <w:rPr>
          <w:b/>
        </w:rPr>
      </w:pPr>
      <w:r w:rsidRPr="00FD7FCB">
        <w:rPr>
          <w:b/>
        </w:rPr>
        <w:t xml:space="preserve">Aplica-se a: </w:t>
      </w:r>
      <w:r>
        <w:rPr>
          <w:b/>
        </w:rPr>
        <w:t>Web Forms e MVC</w:t>
      </w:r>
    </w:p>
    <w:p w14:paraId="6B4B586F" w14:textId="70534135" w:rsidR="00CB5770" w:rsidRDefault="00CB5770" w:rsidP="00CB5770">
      <w:r>
        <w:t>Apesar de ser possível usar o mesmo mecanismo no ASP.NET MVC, recomendamos a utilização de chamadas assíncronas via cliente, através de jQuery, conforme tópico Iterações com jQuery. Dessa forma sua aplicação reagirá de maneira mais rápida aos eventos e terá uma percepção de maior rapidez.</w:t>
      </w:r>
      <w:r w:rsidR="0097590A">
        <w:t xml:space="preserve"> </w:t>
      </w:r>
      <w:r>
        <w:t>A tabela abaixo procura orientar sobre quando usar interação dinâmica ou post:</w:t>
      </w:r>
    </w:p>
    <w:tbl>
      <w:tblPr>
        <w:tblStyle w:val="Tabelacomgrade"/>
        <w:tblW w:w="0" w:type="auto"/>
        <w:tblLook w:val="04A0" w:firstRow="1" w:lastRow="0" w:firstColumn="1" w:lastColumn="0" w:noHBand="0" w:noVBand="1"/>
      </w:tblPr>
      <w:tblGrid>
        <w:gridCol w:w="1418"/>
        <w:gridCol w:w="7609"/>
      </w:tblGrid>
      <w:tr w:rsidR="00CB5770" w14:paraId="58801661" w14:textId="77777777" w:rsidTr="00CB5770">
        <w:trPr>
          <w:cnfStyle w:val="100000000000" w:firstRow="1" w:lastRow="0" w:firstColumn="0" w:lastColumn="0" w:oddVBand="0" w:evenVBand="0" w:oddHBand="0" w:evenHBand="0" w:firstRowFirstColumn="0" w:firstRowLastColumn="0" w:lastRowFirstColumn="0" w:lastRowLastColumn="0"/>
        </w:trPr>
        <w:tc>
          <w:tcPr>
            <w:tcW w:w="1418" w:type="dxa"/>
            <w:tcBorders>
              <w:top w:val="single" w:sz="4" w:space="0" w:color="008AC8"/>
              <w:left w:val="nil"/>
              <w:bottom w:val="single" w:sz="4" w:space="0" w:color="008AC8"/>
              <w:right w:val="nil"/>
            </w:tcBorders>
            <w:hideMark/>
          </w:tcPr>
          <w:p w14:paraId="448C8F36" w14:textId="77777777" w:rsidR="00CB5770" w:rsidRDefault="00CB5770">
            <w:pPr>
              <w:rPr>
                <w:b/>
                <w:lang w:val="en-US"/>
              </w:rPr>
            </w:pPr>
            <w:r>
              <w:rPr>
                <w:b/>
                <w:lang w:val="en-US"/>
              </w:rPr>
              <w:t>Mecanismo</w:t>
            </w:r>
          </w:p>
        </w:tc>
        <w:tc>
          <w:tcPr>
            <w:tcW w:w="7609" w:type="dxa"/>
            <w:tcBorders>
              <w:top w:val="single" w:sz="4" w:space="0" w:color="008AC8"/>
              <w:left w:val="nil"/>
              <w:bottom w:val="single" w:sz="4" w:space="0" w:color="008AC8"/>
              <w:right w:val="nil"/>
            </w:tcBorders>
            <w:hideMark/>
          </w:tcPr>
          <w:p w14:paraId="5F5EF23E" w14:textId="77777777" w:rsidR="00CB5770" w:rsidRDefault="00CB5770">
            <w:pPr>
              <w:rPr>
                <w:b/>
                <w:lang w:val="en-US"/>
              </w:rPr>
            </w:pPr>
            <w:r>
              <w:rPr>
                <w:b/>
                <w:lang w:val="en-US"/>
              </w:rPr>
              <w:t>Quando usar</w:t>
            </w:r>
          </w:p>
        </w:tc>
      </w:tr>
      <w:tr w:rsidR="00CB5770" w14:paraId="796C63F5" w14:textId="77777777" w:rsidTr="00CB5770">
        <w:tc>
          <w:tcPr>
            <w:tcW w:w="1418" w:type="dxa"/>
            <w:tcBorders>
              <w:top w:val="single" w:sz="4" w:space="0" w:color="008AC8"/>
              <w:left w:val="nil"/>
              <w:bottom w:val="single" w:sz="4" w:space="0" w:color="008AC8"/>
              <w:right w:val="nil"/>
            </w:tcBorders>
            <w:hideMark/>
          </w:tcPr>
          <w:p w14:paraId="44E7699F" w14:textId="77777777" w:rsidR="00CB5770" w:rsidRDefault="00CB5770">
            <w:pPr>
              <w:rPr>
                <w:b/>
                <w:lang w:val="en-US"/>
              </w:rPr>
            </w:pPr>
            <w:r>
              <w:rPr>
                <w:b/>
                <w:lang w:val="en-US"/>
              </w:rPr>
              <w:t>jQuery</w:t>
            </w:r>
          </w:p>
        </w:tc>
        <w:tc>
          <w:tcPr>
            <w:tcW w:w="7609" w:type="dxa"/>
            <w:tcBorders>
              <w:top w:val="single" w:sz="4" w:space="0" w:color="008AC8"/>
              <w:left w:val="nil"/>
              <w:bottom w:val="single" w:sz="4" w:space="0" w:color="008AC8"/>
              <w:right w:val="nil"/>
            </w:tcBorders>
            <w:hideMark/>
          </w:tcPr>
          <w:p w14:paraId="7CCBBF31" w14:textId="77777777" w:rsidR="00CB5770" w:rsidRPr="00795B34" w:rsidRDefault="00CB5770" w:rsidP="00873F66">
            <w:pPr>
              <w:pStyle w:val="PargrafodaLista"/>
              <w:numPr>
                <w:ilvl w:val="0"/>
                <w:numId w:val="46"/>
              </w:numPr>
              <w:spacing w:line="360" w:lineRule="auto"/>
              <w:jc w:val="both"/>
            </w:pPr>
            <w:r w:rsidRPr="00795B34">
              <w:t xml:space="preserve">Validação </w:t>
            </w:r>
            <w:r w:rsidRPr="00795B34">
              <w:rPr>
                <w:i/>
              </w:rPr>
              <w:t>in place</w:t>
            </w:r>
            <w:r w:rsidRPr="00795B34">
              <w:t xml:space="preserve"> de um campo específico, onde um post de todo o conteúdo seria improdutivo.</w:t>
            </w:r>
          </w:p>
          <w:p w14:paraId="2F72B11D" w14:textId="77777777" w:rsidR="00CB5770" w:rsidRPr="00795B34" w:rsidRDefault="00CB5770" w:rsidP="00873F66">
            <w:pPr>
              <w:pStyle w:val="PargrafodaLista"/>
              <w:numPr>
                <w:ilvl w:val="0"/>
                <w:numId w:val="46"/>
              </w:numPr>
              <w:spacing w:line="360" w:lineRule="auto"/>
              <w:jc w:val="both"/>
            </w:pPr>
            <w:r w:rsidRPr="00795B34">
              <w:t>Preenchimento de campos de lista suspensa com base em preenchimento anterior, por exemplo: o Preenchimento de Estado, preenche dinamicamente a lista suspensa de Municípios.</w:t>
            </w:r>
          </w:p>
          <w:p w14:paraId="5E01782E" w14:textId="77777777" w:rsidR="00CB5770" w:rsidRPr="00795B34" w:rsidRDefault="00CB5770" w:rsidP="00873F66">
            <w:pPr>
              <w:pStyle w:val="PargrafodaLista"/>
              <w:numPr>
                <w:ilvl w:val="0"/>
                <w:numId w:val="46"/>
              </w:numPr>
              <w:spacing w:line="360" w:lineRule="auto"/>
              <w:jc w:val="both"/>
            </w:pPr>
            <w:r w:rsidRPr="00795B34">
              <w:t>Manipulação de elementos HTML da interface, como criação dinâmica de formulários etc.</w:t>
            </w:r>
          </w:p>
        </w:tc>
      </w:tr>
      <w:tr w:rsidR="00CB5770" w14:paraId="3976B3C1" w14:textId="77777777" w:rsidTr="00CB5770">
        <w:tc>
          <w:tcPr>
            <w:tcW w:w="1418" w:type="dxa"/>
            <w:tcBorders>
              <w:top w:val="single" w:sz="4" w:space="0" w:color="008AC8"/>
              <w:left w:val="nil"/>
              <w:bottom w:val="single" w:sz="4" w:space="0" w:color="008AC8"/>
              <w:right w:val="nil"/>
            </w:tcBorders>
            <w:hideMark/>
          </w:tcPr>
          <w:p w14:paraId="4E43B9BF" w14:textId="77777777" w:rsidR="00CB5770" w:rsidRDefault="00CB5770">
            <w:pPr>
              <w:rPr>
                <w:b/>
                <w:sz w:val="22"/>
                <w:lang w:val="en-US"/>
              </w:rPr>
            </w:pPr>
            <w:r>
              <w:rPr>
                <w:b/>
                <w:lang w:val="en-US"/>
              </w:rPr>
              <w:t>Post</w:t>
            </w:r>
          </w:p>
        </w:tc>
        <w:tc>
          <w:tcPr>
            <w:tcW w:w="7609" w:type="dxa"/>
            <w:tcBorders>
              <w:top w:val="single" w:sz="4" w:space="0" w:color="008AC8"/>
              <w:left w:val="nil"/>
              <w:bottom w:val="single" w:sz="4" w:space="0" w:color="008AC8"/>
              <w:right w:val="nil"/>
            </w:tcBorders>
            <w:hideMark/>
          </w:tcPr>
          <w:p w14:paraId="1739A516" w14:textId="77777777" w:rsidR="00CB5770" w:rsidRPr="00795B34" w:rsidRDefault="00CB5770" w:rsidP="00873F66">
            <w:pPr>
              <w:pStyle w:val="PargrafodaLista"/>
              <w:numPr>
                <w:ilvl w:val="0"/>
                <w:numId w:val="47"/>
              </w:numPr>
              <w:spacing w:line="360" w:lineRule="auto"/>
              <w:jc w:val="both"/>
            </w:pPr>
            <w:r w:rsidRPr="00795B34">
              <w:t>Submissão de formulário para processamento/gravação</w:t>
            </w:r>
          </w:p>
          <w:p w14:paraId="197F0886" w14:textId="77777777" w:rsidR="00CB5770" w:rsidRPr="00795B34" w:rsidRDefault="00CB5770" w:rsidP="00873F66">
            <w:pPr>
              <w:pStyle w:val="PargrafodaLista"/>
              <w:numPr>
                <w:ilvl w:val="0"/>
                <w:numId w:val="47"/>
              </w:numPr>
              <w:spacing w:line="360" w:lineRule="auto"/>
              <w:jc w:val="both"/>
            </w:pPr>
            <w:r w:rsidRPr="00795B34">
              <w:t>Outros casos aplicáveis, onde jQuery não se aplicaria</w:t>
            </w:r>
          </w:p>
        </w:tc>
      </w:tr>
    </w:tbl>
    <w:p w14:paraId="6CEF45B5" w14:textId="19DABA00" w:rsidR="00CB5770" w:rsidRDefault="00CB5770" w:rsidP="00042D9B">
      <w:pPr>
        <w:pStyle w:val="Legenda"/>
      </w:pPr>
      <w:bookmarkStart w:id="441" w:name="_Toc365361696"/>
      <w:bookmarkStart w:id="442" w:name="_Toc372544116"/>
      <w:r>
        <w:t xml:space="preserve">Tabela </w:t>
      </w:r>
      <w:r>
        <w:fldChar w:fldCharType="begin"/>
      </w:r>
      <w:r>
        <w:instrText xml:space="preserve"> SEQ Tabela \* ARABIC </w:instrText>
      </w:r>
      <w:r>
        <w:fldChar w:fldCharType="separate"/>
      </w:r>
      <w:r w:rsidR="00A551CF">
        <w:rPr>
          <w:noProof/>
        </w:rPr>
        <w:t>21</w:t>
      </w:r>
      <w:r>
        <w:fldChar w:fldCharType="end"/>
      </w:r>
      <w:r>
        <w:t xml:space="preserve"> – Quando usar interação dinâmica ou post</w:t>
      </w:r>
      <w:bookmarkEnd w:id="441"/>
      <w:bookmarkEnd w:id="442"/>
      <w:r>
        <w:tab/>
      </w:r>
    </w:p>
    <w:p w14:paraId="5F20F4D0" w14:textId="36D1F97F" w:rsidR="009423C3" w:rsidRDefault="009423C3" w:rsidP="5B934592">
      <w:pPr>
        <w:spacing w:before="0" w:after="200"/>
      </w:pPr>
      <w:r>
        <w:br w:type="page"/>
      </w:r>
    </w:p>
    <w:p w14:paraId="68BDDDDE" w14:textId="15725B30" w:rsidR="009647DB" w:rsidRDefault="009647DB" w:rsidP="5B934592">
      <w:pPr>
        <w:pStyle w:val="Heading1Numbered"/>
      </w:pPr>
      <w:bookmarkStart w:id="443" w:name="_Toc372544018"/>
      <w:r w:rsidRPr="004F192E">
        <w:lastRenderedPageBreak/>
        <w:t>Referências</w:t>
      </w:r>
      <w:bookmarkEnd w:id="379"/>
      <w:bookmarkEnd w:id="443"/>
    </w:p>
    <w:p w14:paraId="79C4DB10" w14:textId="4FBB12F5" w:rsidR="000401CA" w:rsidRDefault="000401CA" w:rsidP="5B934592">
      <w:pPr>
        <w:pStyle w:val="Heading2Numbered"/>
      </w:pPr>
      <w:bookmarkStart w:id="444" w:name="_Toc372544019"/>
      <w:r>
        <w:t xml:space="preserve">Acessibilidade </w:t>
      </w:r>
      <w:r w:rsidR="002A7903">
        <w:t>e Interface com o usuário</w:t>
      </w:r>
      <w:bookmarkEnd w:id="444"/>
    </w:p>
    <w:tbl>
      <w:tblPr>
        <w:tblStyle w:val="Tabelacomgrade"/>
        <w:tblW w:w="0" w:type="auto"/>
        <w:tblLayout w:type="fixed"/>
        <w:tblLook w:val="04A0" w:firstRow="1" w:lastRow="0" w:firstColumn="1" w:lastColumn="0" w:noHBand="0" w:noVBand="1"/>
      </w:tblPr>
      <w:tblGrid>
        <w:gridCol w:w="3261"/>
        <w:gridCol w:w="6099"/>
      </w:tblGrid>
      <w:tr w:rsidR="002D4115" w:rsidRPr="00DF383C" w14:paraId="170452DA" w14:textId="77777777" w:rsidTr="5B934592">
        <w:trPr>
          <w:cnfStyle w:val="100000000000" w:firstRow="1" w:lastRow="0" w:firstColumn="0" w:lastColumn="0" w:oddVBand="0" w:evenVBand="0" w:oddHBand="0" w:evenHBand="0" w:firstRowFirstColumn="0" w:firstRowLastColumn="0" w:lastRowFirstColumn="0" w:lastRowLastColumn="0"/>
          <w:trHeight w:val="444"/>
        </w:trPr>
        <w:tc>
          <w:tcPr>
            <w:tcW w:w="3261" w:type="dxa"/>
          </w:tcPr>
          <w:p w14:paraId="740A0E4E" w14:textId="77777777" w:rsidR="002D4115" w:rsidRPr="00DF383C" w:rsidRDefault="002D4115" w:rsidP="5B934592">
            <w:r w:rsidRPr="00DF383C">
              <w:t>Assunto</w:t>
            </w:r>
          </w:p>
        </w:tc>
        <w:tc>
          <w:tcPr>
            <w:tcW w:w="6099" w:type="dxa"/>
          </w:tcPr>
          <w:p w14:paraId="40D3C39E" w14:textId="77777777" w:rsidR="002D4115" w:rsidRPr="00DF383C" w:rsidRDefault="002D4115" w:rsidP="5B934592">
            <w:r w:rsidRPr="00DF383C">
              <w:t>Url</w:t>
            </w:r>
          </w:p>
        </w:tc>
      </w:tr>
      <w:tr w:rsidR="002D4115" w:rsidRPr="00CD1188" w14:paraId="5B6FE969" w14:textId="77777777" w:rsidTr="5B934592">
        <w:tc>
          <w:tcPr>
            <w:tcW w:w="3261" w:type="dxa"/>
          </w:tcPr>
          <w:p w14:paraId="1BEB2F7E" w14:textId="77777777" w:rsidR="002D4115" w:rsidRPr="00795B34" w:rsidRDefault="002D4115" w:rsidP="5B934592">
            <w:pPr>
              <w:rPr>
                <w:lang w:val="en-US"/>
              </w:rPr>
            </w:pPr>
            <w:r w:rsidRPr="00795B34">
              <w:rPr>
                <w:lang w:val="en-US"/>
              </w:rPr>
              <w:t>HTML Acessivel: Tag Thead e TH</w:t>
            </w:r>
          </w:p>
        </w:tc>
        <w:tc>
          <w:tcPr>
            <w:tcW w:w="6099" w:type="dxa"/>
          </w:tcPr>
          <w:p w14:paraId="2889B464" w14:textId="77777777" w:rsidR="002D4115" w:rsidRPr="00795B34" w:rsidRDefault="00811134" w:rsidP="5B934592">
            <w:pPr>
              <w:rPr>
                <w:lang w:val="en-US"/>
              </w:rPr>
            </w:pPr>
            <w:hyperlink r:id="rId96" w:history="1">
              <w:r w:rsidR="002D4115" w:rsidRPr="00795B34">
                <w:rPr>
                  <w:rStyle w:val="Hyperlink"/>
                  <w:lang w:val="en-US"/>
                </w:rPr>
                <w:t>http://www.w3schools.com/tags/tag_thead.asp</w:t>
              </w:r>
            </w:hyperlink>
            <w:r w:rsidR="002D4115" w:rsidRPr="00795B34">
              <w:rPr>
                <w:lang w:val="en-US"/>
              </w:rPr>
              <w:t xml:space="preserve"> </w:t>
            </w:r>
          </w:p>
          <w:p w14:paraId="45DA1BF9" w14:textId="77777777" w:rsidR="002D4115" w:rsidRPr="00795B34" w:rsidRDefault="00811134" w:rsidP="5B934592">
            <w:pPr>
              <w:rPr>
                <w:lang w:val="en-US"/>
              </w:rPr>
            </w:pPr>
            <w:hyperlink r:id="rId97" w:history="1">
              <w:r w:rsidR="002D4115" w:rsidRPr="00795B34">
                <w:rPr>
                  <w:rStyle w:val="Hyperlink"/>
                  <w:lang w:val="en-US"/>
                </w:rPr>
                <w:t>http://www.w3schools.com/tags/tag_th.asp</w:t>
              </w:r>
            </w:hyperlink>
            <w:r w:rsidR="002D4115" w:rsidRPr="00795B34">
              <w:rPr>
                <w:lang w:val="en-US"/>
              </w:rPr>
              <w:t xml:space="preserve"> </w:t>
            </w:r>
          </w:p>
        </w:tc>
      </w:tr>
      <w:tr w:rsidR="002D4115" w:rsidRPr="00DF383C" w14:paraId="68920F2C" w14:textId="77777777" w:rsidTr="5B934592">
        <w:tc>
          <w:tcPr>
            <w:tcW w:w="3261" w:type="dxa"/>
          </w:tcPr>
          <w:p w14:paraId="6F5A45B2" w14:textId="77777777" w:rsidR="002D4115" w:rsidRPr="00DF383C" w:rsidRDefault="002D4115" w:rsidP="5B934592">
            <w:r w:rsidRPr="00DF383C">
              <w:t>HTML Acessível: Tag Scope</w:t>
            </w:r>
          </w:p>
        </w:tc>
        <w:tc>
          <w:tcPr>
            <w:tcW w:w="6099" w:type="dxa"/>
          </w:tcPr>
          <w:p w14:paraId="7530B4B9" w14:textId="77777777" w:rsidR="002D4115" w:rsidRPr="00DF383C" w:rsidRDefault="00811134" w:rsidP="5B934592">
            <w:hyperlink r:id="rId98" w:history="1">
              <w:r w:rsidR="002D4115" w:rsidRPr="00DF383C">
                <w:rPr>
                  <w:rStyle w:val="Hyperlink"/>
                </w:rPr>
                <w:t>http://www.w3schools.com/tags/att_th_scope.asp</w:t>
              </w:r>
            </w:hyperlink>
            <w:r w:rsidR="002D4115" w:rsidRPr="00DF383C">
              <w:t xml:space="preserve"> </w:t>
            </w:r>
          </w:p>
        </w:tc>
      </w:tr>
      <w:tr w:rsidR="002D4115" w:rsidRPr="00DF383C" w14:paraId="2D2FBA04" w14:textId="77777777" w:rsidTr="5B934592">
        <w:tc>
          <w:tcPr>
            <w:tcW w:w="3261" w:type="dxa"/>
          </w:tcPr>
          <w:p w14:paraId="465CEF77" w14:textId="77777777" w:rsidR="002D4115" w:rsidRPr="00DF383C" w:rsidRDefault="002D4115" w:rsidP="5B934592">
            <w:r w:rsidRPr="00DF383C">
              <w:t>HTML Acessível: Tag Summary</w:t>
            </w:r>
          </w:p>
        </w:tc>
        <w:tc>
          <w:tcPr>
            <w:tcW w:w="6099" w:type="dxa"/>
          </w:tcPr>
          <w:p w14:paraId="765B71F5" w14:textId="77777777" w:rsidR="002D4115" w:rsidRPr="00DF383C" w:rsidRDefault="00811134" w:rsidP="5B934592">
            <w:hyperlink r:id="rId99" w:history="1">
              <w:r w:rsidR="002D4115" w:rsidRPr="00DF383C">
                <w:rPr>
                  <w:rStyle w:val="Hyperlink"/>
                </w:rPr>
                <w:t>http://www.w3schools.com/tags/att_table_summary.asp</w:t>
              </w:r>
            </w:hyperlink>
            <w:r w:rsidR="002D4115" w:rsidRPr="00DF383C">
              <w:t xml:space="preserve"> </w:t>
            </w:r>
          </w:p>
        </w:tc>
      </w:tr>
      <w:tr w:rsidR="002D4115" w:rsidRPr="00CD1188" w14:paraId="6AD046F3" w14:textId="77777777" w:rsidTr="5B934592">
        <w:tc>
          <w:tcPr>
            <w:tcW w:w="3261" w:type="dxa"/>
          </w:tcPr>
          <w:p w14:paraId="1B000897" w14:textId="77777777" w:rsidR="002D4115" w:rsidRPr="00795B34" w:rsidRDefault="002D4115" w:rsidP="5B934592">
            <w:pPr>
              <w:rPr>
                <w:lang w:val="en-US"/>
              </w:rPr>
            </w:pPr>
            <w:r w:rsidRPr="00795B34">
              <w:rPr>
                <w:lang w:val="en-US"/>
              </w:rPr>
              <w:t>Accessibility in Visual Studio and ASP.NET</w:t>
            </w:r>
          </w:p>
        </w:tc>
        <w:tc>
          <w:tcPr>
            <w:tcW w:w="6099" w:type="dxa"/>
          </w:tcPr>
          <w:p w14:paraId="6B565A3A" w14:textId="77777777" w:rsidR="002D4115" w:rsidRPr="00795B34" w:rsidRDefault="00811134" w:rsidP="5B934592">
            <w:pPr>
              <w:rPr>
                <w:lang w:val="en-US"/>
              </w:rPr>
            </w:pPr>
            <w:hyperlink r:id="rId100" w:history="1">
              <w:r w:rsidR="002D4115" w:rsidRPr="00795B34">
                <w:rPr>
                  <w:rStyle w:val="Hyperlink"/>
                  <w:sz w:val="20"/>
                  <w:szCs w:val="20"/>
                  <w:lang w:val="en-US"/>
                </w:rPr>
                <w:t>http://msdn.microsoft.com/en-us/library/ms228004(v=vs.100).aspx</w:t>
              </w:r>
            </w:hyperlink>
            <w:r w:rsidR="002D4115" w:rsidRPr="00795B34">
              <w:rPr>
                <w:szCs w:val="20"/>
                <w:lang w:val="en-US"/>
              </w:rPr>
              <w:t xml:space="preserve"> </w:t>
            </w:r>
          </w:p>
        </w:tc>
      </w:tr>
      <w:tr w:rsidR="002D4115" w:rsidRPr="00DF383C" w14:paraId="641AB915" w14:textId="77777777" w:rsidTr="5B934592">
        <w:tc>
          <w:tcPr>
            <w:tcW w:w="3261" w:type="dxa"/>
          </w:tcPr>
          <w:p w14:paraId="533EB710" w14:textId="77777777" w:rsidR="002D4115" w:rsidRPr="00DF383C" w:rsidRDefault="002D4115" w:rsidP="5B934592">
            <w:r w:rsidRPr="00DF383C">
              <w:t xml:space="preserve">MSDN </w:t>
            </w:r>
            <w:r w:rsidRPr="00DF383C">
              <w:rPr>
                <w:i/>
              </w:rPr>
              <w:t>DescriptionUrl</w:t>
            </w:r>
          </w:p>
        </w:tc>
        <w:tc>
          <w:tcPr>
            <w:tcW w:w="6099" w:type="dxa"/>
          </w:tcPr>
          <w:p w14:paraId="2801B21D" w14:textId="77777777" w:rsidR="002D4115" w:rsidRPr="00DF383C" w:rsidRDefault="00811134" w:rsidP="5B934592">
            <w:hyperlink r:id="rId101" w:history="1">
              <w:r w:rsidR="002D4115" w:rsidRPr="00DF383C">
                <w:rPr>
                  <w:rStyle w:val="Hyperlink"/>
                  <w:sz w:val="20"/>
                  <w:szCs w:val="20"/>
                </w:rPr>
                <w:t>http://msdn.microsoft.com/en-us/library/system.web.ui.webcontrols.image.descriptionurl(v=vs.110).aspx</w:t>
              </w:r>
            </w:hyperlink>
          </w:p>
        </w:tc>
      </w:tr>
      <w:tr w:rsidR="002D4115" w:rsidRPr="00DF383C" w14:paraId="5896FA1F" w14:textId="77777777" w:rsidTr="5B934592">
        <w:tc>
          <w:tcPr>
            <w:tcW w:w="3261" w:type="dxa"/>
          </w:tcPr>
          <w:p w14:paraId="703B3D75" w14:textId="77777777" w:rsidR="002D4115" w:rsidRPr="00DF383C" w:rsidRDefault="002D4115" w:rsidP="5B934592">
            <w:r w:rsidRPr="00DF383C">
              <w:t>Tags de HTML mais comuns utilizadas por leitores de tela</w:t>
            </w:r>
          </w:p>
        </w:tc>
        <w:tc>
          <w:tcPr>
            <w:tcW w:w="6099" w:type="dxa"/>
          </w:tcPr>
          <w:p w14:paraId="2BB1A1C0" w14:textId="77777777" w:rsidR="002D4115" w:rsidRPr="00DF383C" w:rsidRDefault="00811134" w:rsidP="5B934592">
            <w:hyperlink r:id="rId102" w:history="1">
              <w:r w:rsidR="002D4115" w:rsidRPr="00DF383C">
                <w:rPr>
                  <w:rStyle w:val="Hyperlink"/>
                </w:rPr>
                <w:t>http://www.freedomscientific.com/Training/CommonHTMLAttributes.asp</w:t>
              </w:r>
            </w:hyperlink>
            <w:r w:rsidR="002D4115" w:rsidRPr="00DF383C">
              <w:t xml:space="preserve"> </w:t>
            </w:r>
          </w:p>
        </w:tc>
      </w:tr>
      <w:tr w:rsidR="002D4115" w:rsidRPr="00DF383C" w14:paraId="56CBA547" w14:textId="77777777" w:rsidTr="5B934592">
        <w:tc>
          <w:tcPr>
            <w:tcW w:w="3261" w:type="dxa"/>
          </w:tcPr>
          <w:p w14:paraId="33065A05" w14:textId="77777777" w:rsidR="002D4115" w:rsidRPr="00DF383C" w:rsidRDefault="002D4115" w:rsidP="5B934592">
            <w:r w:rsidRPr="00DF383C">
              <w:t>Documentação JQuery 1.8</w:t>
            </w:r>
          </w:p>
        </w:tc>
        <w:tc>
          <w:tcPr>
            <w:tcW w:w="6099" w:type="dxa"/>
          </w:tcPr>
          <w:p w14:paraId="15B834BB" w14:textId="77777777" w:rsidR="002D4115" w:rsidRPr="00DF383C" w:rsidRDefault="00811134" w:rsidP="5B934592">
            <w:hyperlink r:id="rId103" w:history="1">
              <w:r w:rsidR="002D4115" w:rsidRPr="00DF383C">
                <w:rPr>
                  <w:rStyle w:val="Hyperlink"/>
                </w:rPr>
                <w:t>http://api.jqueryui.com/1.8/category/all/</w:t>
              </w:r>
            </w:hyperlink>
            <w:r w:rsidR="002D4115" w:rsidRPr="00DF383C">
              <w:rPr>
                <w:rStyle w:val="Hyperlink"/>
              </w:rPr>
              <w:t xml:space="preserve"> </w:t>
            </w:r>
          </w:p>
        </w:tc>
      </w:tr>
      <w:tr w:rsidR="002D4115" w:rsidRPr="00DF383C" w14:paraId="1EF93BF2" w14:textId="77777777" w:rsidTr="5B934592">
        <w:tc>
          <w:tcPr>
            <w:tcW w:w="3261" w:type="dxa"/>
          </w:tcPr>
          <w:p w14:paraId="5D90693C" w14:textId="77777777" w:rsidR="002D4115" w:rsidRPr="00DF383C" w:rsidRDefault="002D4115" w:rsidP="5B934592">
            <w:r w:rsidRPr="00DF383C">
              <w:t>JQuery Selectors</w:t>
            </w:r>
          </w:p>
        </w:tc>
        <w:tc>
          <w:tcPr>
            <w:tcW w:w="6099" w:type="dxa"/>
          </w:tcPr>
          <w:p w14:paraId="082217D7" w14:textId="77777777" w:rsidR="002D4115" w:rsidRPr="00DF383C" w:rsidRDefault="00811134" w:rsidP="5B934592">
            <w:hyperlink r:id="rId104" w:history="1">
              <w:r w:rsidR="002D4115" w:rsidRPr="00DF383C">
                <w:rPr>
                  <w:rStyle w:val="Hyperlink"/>
                </w:rPr>
                <w:t>http://api.jquery.com/category/selectors/</w:t>
              </w:r>
            </w:hyperlink>
            <w:r w:rsidR="002D4115" w:rsidRPr="00DF383C">
              <w:t xml:space="preserve"> </w:t>
            </w:r>
          </w:p>
        </w:tc>
      </w:tr>
      <w:tr w:rsidR="002D4115" w:rsidRPr="00DF383C" w14:paraId="04AA87B9" w14:textId="77777777" w:rsidTr="5B934592">
        <w:tc>
          <w:tcPr>
            <w:tcW w:w="3261" w:type="dxa"/>
          </w:tcPr>
          <w:p w14:paraId="5A7D662A" w14:textId="77777777" w:rsidR="002D4115" w:rsidRPr="00DF383C" w:rsidRDefault="002D4115" w:rsidP="5B934592">
            <w:r w:rsidRPr="00DF383C">
              <w:t>JQuery Ajax</w:t>
            </w:r>
          </w:p>
        </w:tc>
        <w:tc>
          <w:tcPr>
            <w:tcW w:w="6099" w:type="dxa"/>
          </w:tcPr>
          <w:p w14:paraId="17C53C64" w14:textId="77777777" w:rsidR="002D4115" w:rsidRPr="00DF383C" w:rsidRDefault="00811134" w:rsidP="5B934592">
            <w:hyperlink r:id="rId105" w:history="1">
              <w:r w:rsidR="002D4115" w:rsidRPr="00DF383C">
                <w:rPr>
                  <w:rStyle w:val="Hyperlink"/>
                </w:rPr>
                <w:t>http://api.jquery.com/category/ajax/</w:t>
              </w:r>
            </w:hyperlink>
          </w:p>
        </w:tc>
      </w:tr>
      <w:tr w:rsidR="002D4115" w:rsidRPr="00DF383C" w14:paraId="5D6A66DD" w14:textId="77777777" w:rsidTr="5B934592">
        <w:tc>
          <w:tcPr>
            <w:tcW w:w="3261" w:type="dxa"/>
          </w:tcPr>
          <w:p w14:paraId="1D256AF3" w14:textId="77777777" w:rsidR="002D4115" w:rsidRPr="00DF383C" w:rsidRDefault="002D4115" w:rsidP="5B934592">
            <w:r w:rsidRPr="00DF383C">
              <w:t>JQuery JSON</w:t>
            </w:r>
          </w:p>
        </w:tc>
        <w:tc>
          <w:tcPr>
            <w:tcW w:w="6099" w:type="dxa"/>
          </w:tcPr>
          <w:p w14:paraId="3F849C3B" w14:textId="77777777" w:rsidR="002D4115" w:rsidRPr="00DF383C" w:rsidRDefault="00811134" w:rsidP="5B934592">
            <w:hyperlink r:id="rId106" w:history="1">
              <w:r w:rsidR="002D4115" w:rsidRPr="00DF383C">
                <w:rPr>
                  <w:rStyle w:val="Hyperlink"/>
                </w:rPr>
                <w:t>http://api.jquery.com/jQuery.getJSON/</w:t>
              </w:r>
            </w:hyperlink>
          </w:p>
        </w:tc>
      </w:tr>
      <w:tr w:rsidR="002D4115" w:rsidRPr="00CD1188" w14:paraId="10F9D7ED" w14:textId="77777777" w:rsidTr="5B934592">
        <w:tc>
          <w:tcPr>
            <w:tcW w:w="3261" w:type="dxa"/>
          </w:tcPr>
          <w:p w14:paraId="55F9078C" w14:textId="77777777" w:rsidR="002D4115" w:rsidRPr="00795B34" w:rsidRDefault="002D4115" w:rsidP="5B934592">
            <w:pPr>
              <w:rPr>
                <w:lang w:val="en-US"/>
              </w:rPr>
            </w:pPr>
            <w:r w:rsidRPr="00795B34">
              <w:rPr>
                <w:lang w:val="en-US"/>
              </w:rPr>
              <w:t>ASP.NET Controls and Acessibility</w:t>
            </w:r>
          </w:p>
        </w:tc>
        <w:tc>
          <w:tcPr>
            <w:tcW w:w="6099" w:type="dxa"/>
          </w:tcPr>
          <w:p w14:paraId="4DA368D7" w14:textId="77777777" w:rsidR="002D4115" w:rsidRPr="00795B34" w:rsidRDefault="00811134" w:rsidP="5B934592">
            <w:pPr>
              <w:rPr>
                <w:lang w:val="en-US"/>
              </w:rPr>
            </w:pPr>
            <w:hyperlink r:id="rId107" w:history="1">
              <w:r w:rsidR="002D4115" w:rsidRPr="00795B34">
                <w:rPr>
                  <w:rStyle w:val="Hyperlink"/>
                  <w:lang w:val="en-US"/>
                </w:rPr>
                <w:t>http://msdn.microsoft.com/en-us/library/ms227996(v=VS.100).aspx</w:t>
              </w:r>
            </w:hyperlink>
          </w:p>
        </w:tc>
      </w:tr>
      <w:tr w:rsidR="002D4115" w:rsidRPr="00DF383C" w14:paraId="7EBD17D9" w14:textId="77777777" w:rsidTr="5B934592">
        <w:tc>
          <w:tcPr>
            <w:tcW w:w="3261" w:type="dxa"/>
          </w:tcPr>
          <w:p w14:paraId="5BDD4E14" w14:textId="77777777" w:rsidR="002D4115" w:rsidRPr="00DF383C" w:rsidRDefault="002D4115" w:rsidP="5B934592">
            <w:r w:rsidRPr="00DF383C">
              <w:t xml:space="preserve">ARIA </w:t>
            </w:r>
            <w:r>
              <w:t>Roles</w:t>
            </w:r>
          </w:p>
        </w:tc>
        <w:tc>
          <w:tcPr>
            <w:tcW w:w="6099" w:type="dxa"/>
          </w:tcPr>
          <w:p w14:paraId="54092AD5" w14:textId="77777777" w:rsidR="002D4115" w:rsidRPr="00DF383C" w:rsidRDefault="00811134" w:rsidP="5B934592">
            <w:hyperlink r:id="rId108" w:history="1">
              <w:r w:rsidR="002D4115" w:rsidRPr="00DF383C">
                <w:rPr>
                  <w:rStyle w:val="Hyperlink"/>
                </w:rPr>
                <w:t>http://www.w3.org/TR/2011/CR-wai-aria-20110118/roles.html</w:t>
              </w:r>
            </w:hyperlink>
            <w:r w:rsidR="002D4115" w:rsidRPr="00DF383C">
              <w:t xml:space="preserve"> </w:t>
            </w:r>
          </w:p>
        </w:tc>
      </w:tr>
      <w:tr w:rsidR="002D4115" w:rsidRPr="00DF383C" w14:paraId="6CD7ACB5" w14:textId="77777777" w:rsidTr="5B934592">
        <w:tc>
          <w:tcPr>
            <w:tcW w:w="3261" w:type="dxa"/>
          </w:tcPr>
          <w:p w14:paraId="3748E44E" w14:textId="77777777" w:rsidR="002D4115" w:rsidRPr="00DF383C" w:rsidRDefault="002D4115" w:rsidP="5B934592">
            <w:r w:rsidRPr="00DF383C">
              <w:t>Introduction to ARIA (MSDN)</w:t>
            </w:r>
          </w:p>
        </w:tc>
        <w:tc>
          <w:tcPr>
            <w:tcW w:w="6099" w:type="dxa"/>
          </w:tcPr>
          <w:p w14:paraId="026B6393" w14:textId="77777777" w:rsidR="002D4115" w:rsidRPr="00DF383C" w:rsidRDefault="00811134" w:rsidP="5B934592">
            <w:hyperlink r:id="rId109" w:history="1">
              <w:r w:rsidR="002D4115" w:rsidRPr="00DF383C">
                <w:rPr>
                  <w:rStyle w:val="Hyperlink"/>
                </w:rPr>
                <w:t>http://msdn.microsoft.com/en-us/windows/gg671918</w:t>
              </w:r>
            </w:hyperlink>
            <w:r w:rsidR="002D4115" w:rsidRPr="00DF383C">
              <w:t xml:space="preserve"> </w:t>
            </w:r>
          </w:p>
        </w:tc>
      </w:tr>
      <w:tr w:rsidR="002D4115" w:rsidRPr="00DF383C" w14:paraId="41AF574D" w14:textId="77777777" w:rsidTr="5B934592">
        <w:tc>
          <w:tcPr>
            <w:tcW w:w="3261" w:type="dxa"/>
          </w:tcPr>
          <w:p w14:paraId="29097F56" w14:textId="77777777" w:rsidR="002D4115" w:rsidRPr="00DF383C" w:rsidRDefault="002D4115" w:rsidP="5B934592">
            <w:r>
              <w:t>Aria Authoring Practices</w:t>
            </w:r>
          </w:p>
        </w:tc>
        <w:tc>
          <w:tcPr>
            <w:tcW w:w="6099" w:type="dxa"/>
          </w:tcPr>
          <w:p w14:paraId="6C66E014" w14:textId="77777777" w:rsidR="002D4115" w:rsidRPr="00DF383C" w:rsidRDefault="00811134" w:rsidP="5B934592">
            <w:hyperlink r:id="rId110" w:history="1">
              <w:r w:rsidR="002D4115" w:rsidRPr="00186FE6">
                <w:rPr>
                  <w:rStyle w:val="Hyperlink"/>
                </w:rPr>
                <w:t>http://www.w3.org/TR/wai-aria-practices/</w:t>
              </w:r>
            </w:hyperlink>
            <w:r w:rsidR="002D4115">
              <w:t xml:space="preserve"> </w:t>
            </w:r>
          </w:p>
        </w:tc>
      </w:tr>
      <w:tr w:rsidR="002D4115" w:rsidRPr="00CD1188" w14:paraId="662686C6" w14:textId="77777777" w:rsidTr="5B934592">
        <w:tc>
          <w:tcPr>
            <w:tcW w:w="3261" w:type="dxa"/>
          </w:tcPr>
          <w:p w14:paraId="7EB4FE82" w14:textId="77777777" w:rsidR="002D4115" w:rsidRPr="00795B34" w:rsidRDefault="002D4115" w:rsidP="5B934592">
            <w:pPr>
              <w:rPr>
                <w:lang w:val="en-US"/>
              </w:rPr>
            </w:pPr>
            <w:r w:rsidRPr="00795B34">
              <w:rPr>
                <w:lang w:val="en-US"/>
              </w:rPr>
              <w:lastRenderedPageBreak/>
              <w:t>ASP.NET Bundling and MInification</w:t>
            </w:r>
          </w:p>
        </w:tc>
        <w:tc>
          <w:tcPr>
            <w:tcW w:w="6099" w:type="dxa"/>
          </w:tcPr>
          <w:p w14:paraId="0094C3C1" w14:textId="77777777" w:rsidR="002D4115" w:rsidRPr="00795B34" w:rsidRDefault="00811134" w:rsidP="5B934592">
            <w:pPr>
              <w:rPr>
                <w:lang w:val="en-US"/>
              </w:rPr>
            </w:pPr>
            <w:hyperlink r:id="rId111" w:history="1">
              <w:r w:rsidR="002D4115" w:rsidRPr="00795B34">
                <w:rPr>
                  <w:rStyle w:val="Hyperlink"/>
                  <w:lang w:val="en-US"/>
                </w:rPr>
                <w:t>http://www.asp.net/mvc/tutorials/mvc-4/bundling-and-minification</w:t>
              </w:r>
            </w:hyperlink>
            <w:r w:rsidR="002D4115" w:rsidRPr="00795B34">
              <w:rPr>
                <w:lang w:val="en-US"/>
              </w:rPr>
              <w:t xml:space="preserve"> </w:t>
            </w:r>
          </w:p>
        </w:tc>
      </w:tr>
    </w:tbl>
    <w:p w14:paraId="64B491D6" w14:textId="77777777" w:rsidR="002D4115" w:rsidRPr="009B484F" w:rsidRDefault="002D4115" w:rsidP="5B934592">
      <w:pPr>
        <w:rPr>
          <w:lang w:val="en-US"/>
        </w:rPr>
      </w:pPr>
    </w:p>
    <w:tbl>
      <w:tblPr>
        <w:tblStyle w:val="Tabelacomgrade"/>
        <w:tblW w:w="0" w:type="auto"/>
        <w:tblLook w:val="04A0" w:firstRow="1" w:lastRow="0" w:firstColumn="1" w:lastColumn="0" w:noHBand="0" w:noVBand="1"/>
      </w:tblPr>
      <w:tblGrid>
        <w:gridCol w:w="2790"/>
        <w:gridCol w:w="6570"/>
      </w:tblGrid>
      <w:tr w:rsidR="000401CA" w:rsidRPr="001D060D" w14:paraId="22AC8719" w14:textId="77777777" w:rsidTr="5B934592">
        <w:trPr>
          <w:cnfStyle w:val="100000000000" w:firstRow="1" w:lastRow="0" w:firstColumn="0" w:lastColumn="0" w:oddVBand="0" w:evenVBand="0" w:oddHBand="0" w:evenHBand="0" w:firstRowFirstColumn="0" w:firstRowLastColumn="0" w:lastRowFirstColumn="0" w:lastRowLastColumn="0"/>
        </w:trPr>
        <w:tc>
          <w:tcPr>
            <w:tcW w:w="2790" w:type="dxa"/>
          </w:tcPr>
          <w:p w14:paraId="67A89C70" w14:textId="77777777" w:rsidR="000401CA" w:rsidRPr="001D060D" w:rsidRDefault="000401CA" w:rsidP="5B934592">
            <w:r w:rsidRPr="001D060D">
              <w:t>WCAG 2.0</w:t>
            </w:r>
          </w:p>
        </w:tc>
        <w:tc>
          <w:tcPr>
            <w:tcW w:w="6570" w:type="dxa"/>
          </w:tcPr>
          <w:p w14:paraId="4A867111" w14:textId="77777777" w:rsidR="000401CA" w:rsidRPr="001D060D" w:rsidRDefault="000401CA" w:rsidP="5B934592">
            <w:r w:rsidRPr="001D060D">
              <w:t>Url</w:t>
            </w:r>
          </w:p>
        </w:tc>
      </w:tr>
      <w:tr w:rsidR="000401CA" w:rsidRPr="001D060D" w14:paraId="2D969105" w14:textId="77777777" w:rsidTr="5B934592">
        <w:tc>
          <w:tcPr>
            <w:tcW w:w="2790" w:type="dxa"/>
          </w:tcPr>
          <w:p w14:paraId="4FC78F77" w14:textId="77777777" w:rsidR="000401CA" w:rsidRPr="001D060D" w:rsidRDefault="000401CA" w:rsidP="5B934592">
            <w:r w:rsidRPr="001D060D">
              <w:t>Prover textos alternativos aos elementos visuais (A)</w:t>
            </w:r>
          </w:p>
        </w:tc>
        <w:tc>
          <w:tcPr>
            <w:tcW w:w="6570" w:type="dxa"/>
          </w:tcPr>
          <w:p w14:paraId="35D7A9B7" w14:textId="77777777" w:rsidR="000401CA" w:rsidRPr="001D060D" w:rsidRDefault="00811134" w:rsidP="5B934592">
            <w:pPr>
              <w:rPr>
                <w:szCs w:val="20"/>
              </w:rPr>
            </w:pPr>
            <w:hyperlink r:id="rId112" w:history="1">
              <w:r w:rsidR="000401CA" w:rsidRPr="001D060D">
                <w:rPr>
                  <w:rStyle w:val="Hyperlink"/>
                  <w:sz w:val="20"/>
                  <w:szCs w:val="20"/>
                </w:rPr>
                <w:t>http://www.w3.org/TR/2010/NOTE-UNDERSTANDING-WCAG20-20101014/text-equiv.html</w:t>
              </w:r>
            </w:hyperlink>
            <w:r w:rsidR="000401CA" w:rsidRPr="001D060D">
              <w:rPr>
                <w:szCs w:val="20"/>
              </w:rPr>
              <w:t xml:space="preserve"> </w:t>
            </w:r>
          </w:p>
        </w:tc>
      </w:tr>
      <w:tr w:rsidR="000401CA" w:rsidRPr="001D060D" w14:paraId="76EAAD07" w14:textId="77777777" w:rsidTr="5B934592">
        <w:tc>
          <w:tcPr>
            <w:tcW w:w="2790" w:type="dxa"/>
          </w:tcPr>
          <w:p w14:paraId="044647DC" w14:textId="77777777" w:rsidR="000401CA" w:rsidRPr="001D060D" w:rsidRDefault="000401CA" w:rsidP="5B934592">
            <w:r w:rsidRPr="001D060D">
              <w:t>Informação e relacionamento – Forms</w:t>
            </w:r>
          </w:p>
        </w:tc>
        <w:tc>
          <w:tcPr>
            <w:tcW w:w="6570" w:type="dxa"/>
          </w:tcPr>
          <w:p w14:paraId="173F6AA3" w14:textId="77777777" w:rsidR="000401CA" w:rsidRPr="001D060D" w:rsidRDefault="00811134" w:rsidP="5B934592">
            <w:pPr>
              <w:rPr>
                <w:szCs w:val="20"/>
              </w:rPr>
            </w:pPr>
            <w:hyperlink r:id="rId113" w:history="1">
              <w:r w:rsidR="000401CA" w:rsidRPr="001D060D">
                <w:rPr>
                  <w:rStyle w:val="Hyperlink"/>
                  <w:sz w:val="20"/>
                  <w:szCs w:val="20"/>
                </w:rPr>
                <w:t>http://www.w3.org/TR/2010/NOTE-UNDERSTANDING-WCAG20-20101014/content-structure-separation-programmatic.html</w:t>
              </w:r>
            </w:hyperlink>
            <w:r w:rsidR="000401CA" w:rsidRPr="001D060D">
              <w:rPr>
                <w:szCs w:val="20"/>
              </w:rPr>
              <w:t xml:space="preserve"> </w:t>
            </w:r>
          </w:p>
        </w:tc>
      </w:tr>
      <w:tr w:rsidR="000401CA" w:rsidRPr="001D060D" w14:paraId="22E2ED0B" w14:textId="77777777" w:rsidTr="5B934592">
        <w:tc>
          <w:tcPr>
            <w:tcW w:w="2790" w:type="dxa"/>
          </w:tcPr>
          <w:p w14:paraId="23FCE021" w14:textId="77777777" w:rsidR="000401CA" w:rsidRPr="001D060D" w:rsidRDefault="000401CA" w:rsidP="5B934592">
            <w:r w:rsidRPr="001D060D">
              <w:t>Utilização dos HTML Headers</w:t>
            </w:r>
          </w:p>
        </w:tc>
        <w:tc>
          <w:tcPr>
            <w:tcW w:w="6570" w:type="dxa"/>
          </w:tcPr>
          <w:p w14:paraId="372F0BC2" w14:textId="77777777" w:rsidR="000401CA" w:rsidRPr="001D060D" w:rsidRDefault="00811134" w:rsidP="5B934592">
            <w:hyperlink r:id="rId114" w:history="1">
              <w:r w:rsidR="000401CA" w:rsidRPr="001D060D">
                <w:rPr>
                  <w:rStyle w:val="Hyperlink"/>
                  <w:sz w:val="20"/>
                </w:rPr>
                <w:t>http://www.w3.org/TR/2012/NOTE-WCAG20-TECHS-20120103/H42</w:t>
              </w:r>
            </w:hyperlink>
          </w:p>
        </w:tc>
      </w:tr>
      <w:tr w:rsidR="000401CA" w:rsidRPr="001D060D" w14:paraId="581150D8" w14:textId="77777777" w:rsidTr="5B934592">
        <w:tc>
          <w:tcPr>
            <w:tcW w:w="2790" w:type="dxa"/>
          </w:tcPr>
          <w:p w14:paraId="76AC711F" w14:textId="77777777" w:rsidR="000401CA" w:rsidRPr="001D060D" w:rsidRDefault="000401CA" w:rsidP="5B934592">
            <w:r w:rsidRPr="001D060D">
              <w:t>Acessibilidade pelo Teclado</w:t>
            </w:r>
          </w:p>
        </w:tc>
        <w:tc>
          <w:tcPr>
            <w:tcW w:w="6570" w:type="dxa"/>
          </w:tcPr>
          <w:p w14:paraId="507C9FF5" w14:textId="77777777" w:rsidR="000401CA" w:rsidRPr="001D060D" w:rsidRDefault="00811134" w:rsidP="5B934592">
            <w:hyperlink r:id="rId115" w:history="1">
              <w:r w:rsidR="000401CA" w:rsidRPr="001D060D">
                <w:rPr>
                  <w:rStyle w:val="Hyperlink"/>
                </w:rPr>
                <w:t>http://www.w3.org/TR/UNDERSTANDING-WCAG20/keyboard-operation.html</w:t>
              </w:r>
            </w:hyperlink>
            <w:r w:rsidR="000401CA" w:rsidRPr="001D060D">
              <w:t xml:space="preserve"> </w:t>
            </w:r>
          </w:p>
        </w:tc>
      </w:tr>
      <w:tr w:rsidR="000401CA" w:rsidRPr="001D060D" w14:paraId="4F2016B5" w14:textId="77777777" w:rsidTr="5B934592">
        <w:tc>
          <w:tcPr>
            <w:tcW w:w="2790" w:type="dxa"/>
          </w:tcPr>
          <w:p w14:paraId="2B575C51" w14:textId="77777777" w:rsidR="000401CA" w:rsidRPr="001D060D" w:rsidRDefault="000401CA" w:rsidP="5B934592">
            <w:r w:rsidRPr="001D060D">
              <w:t>A respeito da linguagem da página</w:t>
            </w:r>
          </w:p>
        </w:tc>
        <w:tc>
          <w:tcPr>
            <w:tcW w:w="6570" w:type="dxa"/>
          </w:tcPr>
          <w:p w14:paraId="517D4DD7" w14:textId="77777777" w:rsidR="000401CA" w:rsidRPr="001D060D" w:rsidRDefault="00811134" w:rsidP="5B934592">
            <w:hyperlink r:id="rId116" w:history="1">
              <w:r w:rsidR="000401CA" w:rsidRPr="001D060D">
                <w:rPr>
                  <w:rStyle w:val="Hyperlink"/>
                </w:rPr>
                <w:t>http://www.w3.org/TR/UNDERSTANDING-WCAG20/meaning.html</w:t>
              </w:r>
            </w:hyperlink>
            <w:r w:rsidR="000401CA" w:rsidRPr="001D060D">
              <w:t xml:space="preserve"> </w:t>
            </w:r>
          </w:p>
        </w:tc>
      </w:tr>
      <w:tr w:rsidR="000401CA" w:rsidRPr="001D060D" w14:paraId="4D9DB229" w14:textId="77777777" w:rsidTr="5B934592">
        <w:tc>
          <w:tcPr>
            <w:tcW w:w="2790" w:type="dxa"/>
          </w:tcPr>
          <w:p w14:paraId="1D140349" w14:textId="77777777" w:rsidR="000401CA" w:rsidRPr="001D060D" w:rsidRDefault="000401CA" w:rsidP="5B934592">
            <w:r w:rsidRPr="001D060D">
              <w:t>Formulários que executam ações automáticas</w:t>
            </w:r>
          </w:p>
        </w:tc>
        <w:tc>
          <w:tcPr>
            <w:tcW w:w="6570" w:type="dxa"/>
          </w:tcPr>
          <w:p w14:paraId="23CEBFB8" w14:textId="77777777" w:rsidR="000401CA" w:rsidRPr="001D060D" w:rsidRDefault="00811134" w:rsidP="5B934592">
            <w:hyperlink r:id="rId117" w:history="1">
              <w:r w:rsidR="000401CA" w:rsidRPr="001D060D">
                <w:rPr>
                  <w:rStyle w:val="Hyperlink"/>
                </w:rPr>
                <w:t>http://www.w3.org/TR/UNDERSTANDING-WCAG20/consistent-behavior.html</w:t>
              </w:r>
            </w:hyperlink>
            <w:r w:rsidR="000401CA" w:rsidRPr="001D060D">
              <w:t xml:space="preserve"> </w:t>
            </w:r>
          </w:p>
        </w:tc>
      </w:tr>
    </w:tbl>
    <w:p w14:paraId="36EAC587" w14:textId="77777777" w:rsidR="000401CA" w:rsidRDefault="000401CA" w:rsidP="5B934592"/>
    <w:p w14:paraId="794E732B" w14:textId="57B0822A" w:rsidR="000401CA" w:rsidRDefault="000401CA" w:rsidP="5B934592">
      <w:pPr>
        <w:pStyle w:val="Heading2Numbered"/>
      </w:pPr>
      <w:bookmarkStart w:id="445" w:name="_Toc372544020"/>
      <w:r>
        <w:t>Segurança</w:t>
      </w:r>
      <w:bookmarkEnd w:id="445"/>
    </w:p>
    <w:tbl>
      <w:tblPr>
        <w:tblStyle w:val="Tabelacomgrade"/>
        <w:tblW w:w="0" w:type="auto"/>
        <w:tblLayout w:type="fixed"/>
        <w:tblLook w:val="04A0" w:firstRow="1" w:lastRow="0" w:firstColumn="1" w:lastColumn="0" w:noHBand="0" w:noVBand="1"/>
      </w:tblPr>
      <w:tblGrid>
        <w:gridCol w:w="3261"/>
        <w:gridCol w:w="6099"/>
      </w:tblGrid>
      <w:tr w:rsidR="00C86B4F" w:rsidRPr="001D060D" w14:paraId="4FBE11D2" w14:textId="77777777" w:rsidTr="5B934592">
        <w:trPr>
          <w:cnfStyle w:val="100000000000" w:firstRow="1" w:lastRow="0" w:firstColumn="0" w:lastColumn="0" w:oddVBand="0" w:evenVBand="0" w:oddHBand="0" w:evenHBand="0" w:firstRowFirstColumn="0" w:firstRowLastColumn="0" w:lastRowFirstColumn="0" w:lastRowLastColumn="0"/>
          <w:trHeight w:val="444"/>
        </w:trPr>
        <w:tc>
          <w:tcPr>
            <w:tcW w:w="3261" w:type="dxa"/>
          </w:tcPr>
          <w:p w14:paraId="5B9EB5D6" w14:textId="38E924CF" w:rsidR="00C86B4F" w:rsidRPr="001D060D" w:rsidRDefault="00C86B4F" w:rsidP="5B934592">
            <w:r>
              <w:t>Assunto</w:t>
            </w:r>
          </w:p>
        </w:tc>
        <w:tc>
          <w:tcPr>
            <w:tcW w:w="6099" w:type="dxa"/>
          </w:tcPr>
          <w:p w14:paraId="72B2C860" w14:textId="77777777" w:rsidR="00C86B4F" w:rsidRPr="001D060D" w:rsidRDefault="00C86B4F" w:rsidP="5B934592">
            <w:r w:rsidRPr="001D060D">
              <w:t>Url</w:t>
            </w:r>
          </w:p>
        </w:tc>
      </w:tr>
      <w:tr w:rsidR="00C73E95" w:rsidRPr="001D060D" w14:paraId="1CFF575B" w14:textId="77777777" w:rsidTr="5B934592">
        <w:tc>
          <w:tcPr>
            <w:tcW w:w="3261" w:type="dxa"/>
          </w:tcPr>
          <w:p w14:paraId="5A6FD001" w14:textId="66D3EDAA" w:rsidR="00C73E95" w:rsidRPr="001D060D" w:rsidRDefault="00C73E95" w:rsidP="5B934592">
            <w:r>
              <w:t>Prevenir ataque de CSRF</w:t>
            </w:r>
          </w:p>
        </w:tc>
        <w:tc>
          <w:tcPr>
            <w:tcW w:w="6099" w:type="dxa"/>
          </w:tcPr>
          <w:p w14:paraId="0E8B9C7E" w14:textId="2D62DD2C" w:rsidR="00C73E95" w:rsidRDefault="00811134" w:rsidP="5B934592">
            <w:hyperlink r:id="rId118" w:history="1">
              <w:r w:rsidR="00C73E95" w:rsidRPr="00D847A7">
                <w:rPr>
                  <w:rStyle w:val="Hyperlink"/>
                </w:rPr>
                <w:t>http://msdn.microsoft.com/en-us/security/bb977433.aspx</w:t>
              </w:r>
            </w:hyperlink>
          </w:p>
        </w:tc>
      </w:tr>
      <w:tr w:rsidR="00735472" w:rsidRPr="00CD1188" w14:paraId="4C30F673" w14:textId="77777777" w:rsidTr="5B934592">
        <w:tc>
          <w:tcPr>
            <w:tcW w:w="3261" w:type="dxa"/>
          </w:tcPr>
          <w:p w14:paraId="10C3F4CD" w14:textId="6BFF740E" w:rsidR="00735472" w:rsidRPr="009B484F" w:rsidRDefault="00735472" w:rsidP="5B934592">
            <w:pPr>
              <w:rPr>
                <w:lang w:val="en-US"/>
              </w:rPr>
            </w:pPr>
            <w:r w:rsidRPr="009B484F">
              <w:rPr>
                <w:lang w:val="en-US"/>
              </w:rPr>
              <w:t>Windows Server AppFabric Caching Features</w:t>
            </w:r>
          </w:p>
        </w:tc>
        <w:tc>
          <w:tcPr>
            <w:tcW w:w="6099" w:type="dxa"/>
          </w:tcPr>
          <w:p w14:paraId="48930B9A" w14:textId="691B2DA7" w:rsidR="00735472" w:rsidRPr="009B484F" w:rsidRDefault="00811134" w:rsidP="5B934592">
            <w:pPr>
              <w:rPr>
                <w:lang w:val="en-US"/>
              </w:rPr>
            </w:pPr>
            <w:hyperlink r:id="rId119" w:history="1">
              <w:r w:rsidR="00735472" w:rsidRPr="009B484F">
                <w:rPr>
                  <w:rStyle w:val="Hyperlink"/>
                  <w:lang w:val="en-US"/>
                </w:rPr>
                <w:t>http://msdn.microsoft.com/en-us/library/ff383731(v=azure.10).aspx</w:t>
              </w:r>
            </w:hyperlink>
          </w:p>
        </w:tc>
      </w:tr>
      <w:tr w:rsidR="00735472" w:rsidRPr="001D060D" w14:paraId="673A42DC" w14:textId="77777777" w:rsidTr="5B934592">
        <w:tc>
          <w:tcPr>
            <w:tcW w:w="3261" w:type="dxa"/>
          </w:tcPr>
          <w:p w14:paraId="092772BC" w14:textId="10B08F1D" w:rsidR="00735472" w:rsidRDefault="00D3420C" w:rsidP="5B934592">
            <w:r>
              <w:t>Instalando o</w:t>
            </w:r>
            <w:r w:rsidR="00735472">
              <w:t xml:space="preserve"> App Fabric</w:t>
            </w:r>
          </w:p>
        </w:tc>
        <w:tc>
          <w:tcPr>
            <w:tcW w:w="6099" w:type="dxa"/>
          </w:tcPr>
          <w:p w14:paraId="4969499F" w14:textId="08248B41" w:rsidR="00735472" w:rsidRDefault="00811134" w:rsidP="5B934592">
            <w:hyperlink r:id="rId120" w:history="1">
              <w:r w:rsidR="00735472" w:rsidRPr="0061164B">
                <w:rPr>
                  <w:rStyle w:val="Hyperlink"/>
                </w:rPr>
                <w:t>http://msdn.microsoft.com/en-us/library/ff637745(v=azure.10).aspx</w:t>
              </w:r>
            </w:hyperlink>
          </w:p>
        </w:tc>
      </w:tr>
      <w:tr w:rsidR="00735472" w:rsidRPr="00CD1188" w14:paraId="31D668D9" w14:textId="77777777" w:rsidTr="5B934592">
        <w:tc>
          <w:tcPr>
            <w:tcW w:w="3261" w:type="dxa"/>
          </w:tcPr>
          <w:p w14:paraId="5B3C4AB2" w14:textId="69F36B93" w:rsidR="00735472" w:rsidRPr="009B484F" w:rsidRDefault="00223FFF" w:rsidP="5B934592">
            <w:pPr>
              <w:rPr>
                <w:lang w:val="en-US"/>
              </w:rPr>
            </w:pPr>
            <w:r>
              <w:rPr>
                <w:lang w:val="en"/>
              </w:rPr>
              <w:t>Microsoft AppFabric 1.1 for Windows Server</w:t>
            </w:r>
          </w:p>
        </w:tc>
        <w:tc>
          <w:tcPr>
            <w:tcW w:w="6099" w:type="dxa"/>
          </w:tcPr>
          <w:p w14:paraId="2E378BF3" w14:textId="36251EAF" w:rsidR="00223FFF" w:rsidRPr="009B484F" w:rsidRDefault="00811134" w:rsidP="5B934592">
            <w:pPr>
              <w:rPr>
                <w:lang w:val="en-US"/>
              </w:rPr>
            </w:pPr>
            <w:hyperlink r:id="rId121" w:history="1">
              <w:r w:rsidR="00223FFF" w:rsidRPr="009B484F">
                <w:rPr>
                  <w:rStyle w:val="Hyperlink"/>
                  <w:lang w:val="en-US"/>
                </w:rPr>
                <w:t>http://www.microsoft.com/en-us/download/details.aspx?id=27115</w:t>
              </w:r>
            </w:hyperlink>
          </w:p>
          <w:p w14:paraId="330A6BCD" w14:textId="2400A3E0" w:rsidR="00735472" w:rsidRPr="009B484F" w:rsidRDefault="00735472" w:rsidP="5B934592">
            <w:pPr>
              <w:rPr>
                <w:lang w:val="en-US"/>
              </w:rPr>
            </w:pPr>
          </w:p>
        </w:tc>
      </w:tr>
      <w:tr w:rsidR="00223FFF" w:rsidRPr="00CD1188" w14:paraId="2268EB53" w14:textId="77777777" w:rsidTr="5B934592">
        <w:tc>
          <w:tcPr>
            <w:tcW w:w="3261" w:type="dxa"/>
          </w:tcPr>
          <w:p w14:paraId="27279361" w14:textId="4CBAEF31" w:rsidR="00223FFF" w:rsidRDefault="001F5149" w:rsidP="5B934592">
            <w:pPr>
              <w:rPr>
                <w:lang w:val="en"/>
              </w:rPr>
            </w:pPr>
            <w:r w:rsidRPr="001F5149">
              <w:rPr>
                <w:lang w:val="en"/>
              </w:rPr>
              <w:lastRenderedPageBreak/>
              <w:t>How to: Configure the AppFabric Session State Provider for ASP.NET (AppFabric 1.1 Caching)</w:t>
            </w:r>
          </w:p>
        </w:tc>
        <w:tc>
          <w:tcPr>
            <w:tcW w:w="6099" w:type="dxa"/>
          </w:tcPr>
          <w:p w14:paraId="20861CEE" w14:textId="00C260F3" w:rsidR="001F5149" w:rsidRPr="009B484F" w:rsidRDefault="00811134" w:rsidP="5B934592">
            <w:pPr>
              <w:rPr>
                <w:lang w:val="en"/>
              </w:rPr>
            </w:pPr>
            <w:hyperlink r:id="rId122" w:history="1">
              <w:r w:rsidR="001F5149" w:rsidRPr="009B484F">
                <w:rPr>
                  <w:rStyle w:val="Hyperlink"/>
                  <w:lang w:val="en"/>
                </w:rPr>
                <w:t>http://msdn.microsoft.com/en-us/library/hh361711%28v=azure.10%29.aspx</w:t>
              </w:r>
            </w:hyperlink>
          </w:p>
          <w:p w14:paraId="344DA969" w14:textId="54109181" w:rsidR="00223FFF" w:rsidRPr="009B484F" w:rsidRDefault="00223FFF" w:rsidP="5B934592">
            <w:pPr>
              <w:rPr>
                <w:lang w:val="en"/>
              </w:rPr>
            </w:pPr>
          </w:p>
        </w:tc>
      </w:tr>
      <w:tr w:rsidR="001F5149" w:rsidRPr="00CD1188" w14:paraId="5F4DEA8F" w14:textId="77777777" w:rsidTr="5B934592">
        <w:tc>
          <w:tcPr>
            <w:tcW w:w="3261" w:type="dxa"/>
          </w:tcPr>
          <w:p w14:paraId="39B920FC" w14:textId="4A4AE9C0" w:rsidR="001F5149" w:rsidRPr="001F5149" w:rsidRDefault="001F5149" w:rsidP="5B934592">
            <w:pPr>
              <w:rPr>
                <w:lang w:val="en"/>
              </w:rPr>
            </w:pPr>
            <w:r w:rsidRPr="001F5149">
              <w:rPr>
                <w:lang w:val="en"/>
              </w:rPr>
              <w:t>Session State Provider (AppFabric 1.1 Caching)</w:t>
            </w:r>
          </w:p>
        </w:tc>
        <w:tc>
          <w:tcPr>
            <w:tcW w:w="6099" w:type="dxa"/>
          </w:tcPr>
          <w:p w14:paraId="6F5CB5E6" w14:textId="26D29747" w:rsidR="001F5149" w:rsidRPr="009B484F" w:rsidRDefault="00811134" w:rsidP="5B934592">
            <w:pPr>
              <w:rPr>
                <w:lang w:val="en"/>
              </w:rPr>
            </w:pPr>
            <w:hyperlink r:id="rId123" w:history="1">
              <w:r w:rsidR="001F5149" w:rsidRPr="009B484F">
                <w:rPr>
                  <w:rStyle w:val="Hyperlink"/>
                  <w:lang w:val="en"/>
                </w:rPr>
                <w:t>http://msdn.microsoft.com/en-us/library/hh361709%28v=azure.10%29.aspx</w:t>
              </w:r>
            </w:hyperlink>
          </w:p>
          <w:p w14:paraId="0E3340E9" w14:textId="52BB1910" w:rsidR="001F5149" w:rsidRPr="009B484F" w:rsidRDefault="001F5149" w:rsidP="5B934592">
            <w:pPr>
              <w:rPr>
                <w:lang w:val="en"/>
              </w:rPr>
            </w:pPr>
          </w:p>
        </w:tc>
      </w:tr>
      <w:tr w:rsidR="00CE5B06" w:rsidRPr="00CD1188" w14:paraId="5F4458A2" w14:textId="77777777" w:rsidTr="5B934592">
        <w:tc>
          <w:tcPr>
            <w:tcW w:w="3261" w:type="dxa"/>
          </w:tcPr>
          <w:p w14:paraId="773731B7" w14:textId="2FAFC726" w:rsidR="00CE5B06" w:rsidRPr="001F5149" w:rsidRDefault="00CE5B06" w:rsidP="5B934592">
            <w:pPr>
              <w:rPr>
                <w:lang w:val="en"/>
              </w:rPr>
            </w:pPr>
            <w:r w:rsidRPr="00CE5B06">
              <w:rPr>
                <w:lang w:val="en"/>
              </w:rPr>
              <w:t>Appendix C: Best Practices Analyzer for AppFabric 1.1 Caching</w:t>
            </w:r>
          </w:p>
        </w:tc>
        <w:tc>
          <w:tcPr>
            <w:tcW w:w="6099" w:type="dxa"/>
          </w:tcPr>
          <w:p w14:paraId="395F1334" w14:textId="50FEC1BF" w:rsidR="00CE5B06" w:rsidRPr="009B484F" w:rsidRDefault="00811134" w:rsidP="5B934592">
            <w:pPr>
              <w:rPr>
                <w:lang w:val="en"/>
              </w:rPr>
            </w:pPr>
            <w:hyperlink r:id="rId124" w:history="1">
              <w:r w:rsidR="00CE5B06" w:rsidRPr="009B484F">
                <w:rPr>
                  <w:rStyle w:val="Hyperlink"/>
                  <w:lang w:val="en"/>
                </w:rPr>
                <w:t>http://msdn.microsoft.com/en-us/library/hh830829%28v=azure.10%29.aspx</w:t>
              </w:r>
            </w:hyperlink>
          </w:p>
          <w:p w14:paraId="1B7B2B99" w14:textId="0F709121" w:rsidR="00CE5B06" w:rsidRPr="009B484F" w:rsidRDefault="00CE5B06" w:rsidP="5B934592">
            <w:pPr>
              <w:rPr>
                <w:lang w:val="en"/>
              </w:rPr>
            </w:pPr>
          </w:p>
        </w:tc>
      </w:tr>
    </w:tbl>
    <w:p w14:paraId="014B42E7" w14:textId="77777777" w:rsidR="00C86B4F" w:rsidRPr="009B484F" w:rsidRDefault="00C86B4F" w:rsidP="5B934592">
      <w:pPr>
        <w:rPr>
          <w:lang w:val="en"/>
        </w:rPr>
      </w:pPr>
    </w:p>
    <w:p w14:paraId="65D3378F" w14:textId="3E3CC62B" w:rsidR="002D1426" w:rsidRPr="002D1426" w:rsidRDefault="002D1426" w:rsidP="006B353A">
      <w:pPr>
        <w:pStyle w:val="Heading2Numbered"/>
        <w:rPr>
          <w:lang w:val="en"/>
        </w:rPr>
      </w:pPr>
      <w:bookmarkStart w:id="446" w:name="_Toc372544021"/>
      <w:r>
        <w:t>ASP .Net MVC</w:t>
      </w:r>
      <w:bookmarkEnd w:id="446"/>
    </w:p>
    <w:tbl>
      <w:tblPr>
        <w:tblStyle w:val="Tabelacomgrade"/>
        <w:tblW w:w="9360" w:type="dxa"/>
        <w:tblLayout w:type="fixed"/>
        <w:tblLook w:val="04A0" w:firstRow="1" w:lastRow="0" w:firstColumn="1" w:lastColumn="0" w:noHBand="0" w:noVBand="1"/>
      </w:tblPr>
      <w:tblGrid>
        <w:gridCol w:w="3686"/>
        <w:gridCol w:w="5674"/>
      </w:tblGrid>
      <w:tr w:rsidR="002D1426" w:rsidRPr="00342209" w14:paraId="15026A2A" w14:textId="77777777" w:rsidTr="006B353A">
        <w:trPr>
          <w:cnfStyle w:val="100000000000" w:firstRow="1" w:lastRow="0" w:firstColumn="0" w:lastColumn="0" w:oddVBand="0" w:evenVBand="0" w:oddHBand="0" w:evenHBand="0" w:firstRowFirstColumn="0" w:firstRowLastColumn="0" w:lastRowFirstColumn="0" w:lastRowLastColumn="0"/>
        </w:trPr>
        <w:tc>
          <w:tcPr>
            <w:tcW w:w="3686" w:type="dxa"/>
          </w:tcPr>
          <w:p w14:paraId="10B24450" w14:textId="2274E872" w:rsidR="002D1426" w:rsidRPr="00634155" w:rsidRDefault="002D1426" w:rsidP="002D1426">
            <w:pPr>
              <w:rPr>
                <w:szCs w:val="20"/>
              </w:rPr>
            </w:pPr>
            <w:r>
              <w:t>Assunto</w:t>
            </w:r>
          </w:p>
        </w:tc>
        <w:tc>
          <w:tcPr>
            <w:tcW w:w="5674" w:type="dxa"/>
          </w:tcPr>
          <w:p w14:paraId="21F37CAB" w14:textId="58CDC974" w:rsidR="002D1426" w:rsidRPr="00342209" w:rsidRDefault="002D1426" w:rsidP="002D1426">
            <w:pPr>
              <w:rPr>
                <w:szCs w:val="20"/>
              </w:rPr>
            </w:pPr>
            <w:r w:rsidRPr="001D060D">
              <w:t>Url</w:t>
            </w:r>
          </w:p>
        </w:tc>
      </w:tr>
      <w:tr w:rsidR="002D1426" w:rsidRPr="00342209" w14:paraId="07A5840B" w14:textId="77777777" w:rsidTr="006B353A">
        <w:tc>
          <w:tcPr>
            <w:tcW w:w="3686" w:type="dxa"/>
          </w:tcPr>
          <w:p w14:paraId="79F188A2" w14:textId="77777777" w:rsidR="002D1426" w:rsidRPr="00634155" w:rsidRDefault="002D1426" w:rsidP="006B353A">
            <w:pPr>
              <w:rPr>
                <w:szCs w:val="20"/>
              </w:rPr>
            </w:pPr>
            <w:r>
              <w:rPr>
                <w:szCs w:val="20"/>
              </w:rPr>
              <w:t>MSDN – Referencia ASP.NET MVC</w:t>
            </w:r>
          </w:p>
        </w:tc>
        <w:tc>
          <w:tcPr>
            <w:tcW w:w="5674" w:type="dxa"/>
          </w:tcPr>
          <w:p w14:paraId="4213AB75" w14:textId="77777777" w:rsidR="002D1426" w:rsidRPr="00342209" w:rsidRDefault="00811134" w:rsidP="006B353A">
            <w:pPr>
              <w:rPr>
                <w:szCs w:val="20"/>
              </w:rPr>
            </w:pPr>
            <w:hyperlink r:id="rId125" w:history="1">
              <w:r w:rsidR="002D1426" w:rsidRPr="002E7AF1">
                <w:rPr>
                  <w:rStyle w:val="Hyperlink"/>
                  <w:szCs w:val="20"/>
                </w:rPr>
                <w:t>http://msdn.microsoft.com/pt-br/library/dd566232(v=vs.100).aspx</w:t>
              </w:r>
            </w:hyperlink>
          </w:p>
        </w:tc>
      </w:tr>
      <w:tr w:rsidR="002D1426" w14:paraId="0B9CCE6D" w14:textId="77777777" w:rsidTr="006B353A">
        <w:tc>
          <w:tcPr>
            <w:tcW w:w="3686" w:type="dxa"/>
          </w:tcPr>
          <w:p w14:paraId="00924446" w14:textId="77777777" w:rsidR="002D1426" w:rsidRDefault="002D1426" w:rsidP="006B353A">
            <w:pPr>
              <w:rPr>
                <w:szCs w:val="20"/>
              </w:rPr>
            </w:pPr>
            <w:r>
              <w:rPr>
                <w:szCs w:val="20"/>
              </w:rPr>
              <w:t>MSDN – Mapa de conteúdo oficial MVC 4</w:t>
            </w:r>
          </w:p>
        </w:tc>
        <w:tc>
          <w:tcPr>
            <w:tcW w:w="5674" w:type="dxa"/>
          </w:tcPr>
          <w:p w14:paraId="0651CFC8" w14:textId="77777777" w:rsidR="002D1426" w:rsidRDefault="00811134" w:rsidP="006B353A">
            <w:pPr>
              <w:rPr>
                <w:szCs w:val="20"/>
              </w:rPr>
            </w:pPr>
            <w:hyperlink r:id="rId126" w:history="1">
              <w:r w:rsidR="002D1426" w:rsidRPr="002E7AF1">
                <w:rPr>
                  <w:rStyle w:val="Hyperlink"/>
                  <w:szCs w:val="20"/>
                </w:rPr>
                <w:t>http://msdn.microsoft.com/en-us/library/gg416514(v=vs.108).aspx</w:t>
              </w:r>
            </w:hyperlink>
          </w:p>
        </w:tc>
      </w:tr>
      <w:tr w:rsidR="002D1426" w:rsidRPr="00CD1188" w14:paraId="58708FA3" w14:textId="77777777" w:rsidTr="006B353A">
        <w:tc>
          <w:tcPr>
            <w:tcW w:w="3686" w:type="dxa"/>
          </w:tcPr>
          <w:p w14:paraId="19A7F55D" w14:textId="77777777" w:rsidR="002D1426" w:rsidRPr="008B7F71" w:rsidRDefault="002D1426" w:rsidP="006B353A">
            <w:pPr>
              <w:rPr>
                <w:szCs w:val="20"/>
                <w:lang w:val="en-US"/>
              </w:rPr>
            </w:pPr>
            <w:r w:rsidRPr="008B7F71">
              <w:rPr>
                <w:szCs w:val="20"/>
                <w:lang w:val="en-US"/>
              </w:rPr>
              <w:t>MSDN – Test Driven Development com MVC</w:t>
            </w:r>
            <w:r>
              <w:rPr>
                <w:szCs w:val="20"/>
                <w:lang w:val="en-US"/>
              </w:rPr>
              <w:t>.</w:t>
            </w:r>
          </w:p>
        </w:tc>
        <w:tc>
          <w:tcPr>
            <w:tcW w:w="5674" w:type="dxa"/>
          </w:tcPr>
          <w:p w14:paraId="5B7CA91C" w14:textId="77777777" w:rsidR="002D1426" w:rsidRPr="008B7F71" w:rsidRDefault="00811134" w:rsidP="006B353A">
            <w:pPr>
              <w:rPr>
                <w:szCs w:val="20"/>
                <w:lang w:val="en-US"/>
              </w:rPr>
            </w:pPr>
            <w:hyperlink r:id="rId127" w:history="1">
              <w:r w:rsidR="002D1426" w:rsidRPr="002E7AF1">
                <w:rPr>
                  <w:rStyle w:val="Hyperlink"/>
                  <w:szCs w:val="20"/>
                  <w:lang w:val="en-US"/>
                </w:rPr>
                <w:t>http://msdn.microsoft.com/en-us/library/gg416511(v=vs.98).aspx</w:t>
              </w:r>
            </w:hyperlink>
          </w:p>
        </w:tc>
      </w:tr>
      <w:tr w:rsidR="002D1426" w:rsidRPr="00CD1188" w14:paraId="71CD7216" w14:textId="77777777" w:rsidTr="006B353A">
        <w:tc>
          <w:tcPr>
            <w:tcW w:w="3686" w:type="dxa"/>
          </w:tcPr>
          <w:p w14:paraId="714344EA" w14:textId="77777777" w:rsidR="002D1426" w:rsidRPr="008B7F71" w:rsidRDefault="002D1426" w:rsidP="006B353A">
            <w:pPr>
              <w:rPr>
                <w:szCs w:val="20"/>
                <w:lang w:val="en-US"/>
              </w:rPr>
            </w:pPr>
            <w:r>
              <w:rPr>
                <w:szCs w:val="20"/>
                <w:lang w:val="en-US"/>
              </w:rPr>
              <w:t>Boas práticas – MVC</w:t>
            </w:r>
          </w:p>
        </w:tc>
        <w:tc>
          <w:tcPr>
            <w:tcW w:w="5674" w:type="dxa"/>
          </w:tcPr>
          <w:p w14:paraId="3CB7CA02" w14:textId="77777777" w:rsidR="002D1426" w:rsidRDefault="00811134" w:rsidP="006B353A">
            <w:pPr>
              <w:rPr>
                <w:szCs w:val="20"/>
                <w:lang w:val="en-US"/>
              </w:rPr>
            </w:pPr>
            <w:hyperlink r:id="rId128" w:history="1">
              <w:r w:rsidR="002D1426" w:rsidRPr="002E7AF1">
                <w:rPr>
                  <w:rStyle w:val="Hyperlink"/>
                  <w:szCs w:val="20"/>
                  <w:lang w:val="en-US"/>
                </w:rPr>
                <w:t>http://blogs.msdn.com/b/aspnetue/archive/2010/09/17/second_2d00_post.aspx</w:t>
              </w:r>
            </w:hyperlink>
          </w:p>
        </w:tc>
      </w:tr>
      <w:tr w:rsidR="002D1426" w14:paraId="1FFCF16C" w14:textId="77777777" w:rsidTr="006B353A">
        <w:tc>
          <w:tcPr>
            <w:tcW w:w="3686" w:type="dxa"/>
          </w:tcPr>
          <w:p w14:paraId="719E9B25" w14:textId="77777777" w:rsidR="002D1426" w:rsidRPr="00634155" w:rsidRDefault="002D1426" w:rsidP="006B353A">
            <w:pPr>
              <w:rPr>
                <w:szCs w:val="20"/>
              </w:rPr>
            </w:pPr>
            <w:r w:rsidRPr="00634155">
              <w:rPr>
                <w:szCs w:val="20"/>
              </w:rPr>
              <w:t xml:space="preserve">Documentação </w:t>
            </w:r>
            <w:r>
              <w:rPr>
                <w:szCs w:val="20"/>
              </w:rPr>
              <w:t>j</w:t>
            </w:r>
            <w:r w:rsidRPr="00634155">
              <w:rPr>
                <w:szCs w:val="20"/>
              </w:rPr>
              <w:t>Query 1.8</w:t>
            </w:r>
          </w:p>
        </w:tc>
        <w:tc>
          <w:tcPr>
            <w:tcW w:w="5674" w:type="dxa"/>
          </w:tcPr>
          <w:p w14:paraId="6CB2BCAC" w14:textId="77777777" w:rsidR="002D1426" w:rsidRDefault="00811134" w:rsidP="006B353A">
            <w:hyperlink r:id="rId129" w:history="1">
              <w:r w:rsidR="002D1426" w:rsidRPr="00342209">
                <w:rPr>
                  <w:rStyle w:val="Hyperlink"/>
                  <w:sz w:val="20"/>
                  <w:szCs w:val="20"/>
                </w:rPr>
                <w:t>http://api.jqueryui.com/1.8/category/all/</w:t>
              </w:r>
            </w:hyperlink>
            <w:r w:rsidR="002D1426" w:rsidRPr="00342209">
              <w:rPr>
                <w:rStyle w:val="Hyperlink"/>
                <w:sz w:val="20"/>
                <w:szCs w:val="20"/>
              </w:rPr>
              <w:t xml:space="preserve"> </w:t>
            </w:r>
          </w:p>
        </w:tc>
      </w:tr>
      <w:tr w:rsidR="002D1426" w:rsidRPr="00342209" w14:paraId="09B368E7" w14:textId="77777777" w:rsidTr="006B353A">
        <w:tc>
          <w:tcPr>
            <w:tcW w:w="3686" w:type="dxa"/>
          </w:tcPr>
          <w:p w14:paraId="45C6751B" w14:textId="77777777" w:rsidR="002D1426" w:rsidRPr="00634155" w:rsidRDefault="002D1426" w:rsidP="006B353A">
            <w:pPr>
              <w:rPr>
                <w:szCs w:val="20"/>
              </w:rPr>
            </w:pPr>
            <w:r>
              <w:rPr>
                <w:szCs w:val="20"/>
              </w:rPr>
              <w:t>j</w:t>
            </w:r>
            <w:r w:rsidRPr="00634155">
              <w:rPr>
                <w:szCs w:val="20"/>
              </w:rPr>
              <w:t>Query Selectors</w:t>
            </w:r>
          </w:p>
        </w:tc>
        <w:tc>
          <w:tcPr>
            <w:tcW w:w="5674" w:type="dxa"/>
          </w:tcPr>
          <w:p w14:paraId="6987617A" w14:textId="77777777" w:rsidR="002D1426" w:rsidRPr="00342209" w:rsidRDefault="00811134" w:rsidP="006B353A">
            <w:pPr>
              <w:rPr>
                <w:szCs w:val="20"/>
              </w:rPr>
            </w:pPr>
            <w:hyperlink r:id="rId130" w:history="1">
              <w:r w:rsidR="002D1426" w:rsidRPr="00342209">
                <w:rPr>
                  <w:rStyle w:val="Hyperlink"/>
                  <w:sz w:val="20"/>
                  <w:szCs w:val="20"/>
                </w:rPr>
                <w:t>http://api.jquery.com/category/selectors/</w:t>
              </w:r>
            </w:hyperlink>
            <w:r w:rsidR="002D1426" w:rsidRPr="00342209">
              <w:rPr>
                <w:szCs w:val="20"/>
              </w:rPr>
              <w:t xml:space="preserve"> </w:t>
            </w:r>
          </w:p>
        </w:tc>
      </w:tr>
      <w:tr w:rsidR="002D1426" w:rsidRPr="00342209" w14:paraId="3091D9C3" w14:textId="77777777" w:rsidTr="006B353A">
        <w:tc>
          <w:tcPr>
            <w:tcW w:w="3686" w:type="dxa"/>
          </w:tcPr>
          <w:p w14:paraId="42CC28C1" w14:textId="77777777" w:rsidR="002D1426" w:rsidRPr="00634155" w:rsidRDefault="002D1426" w:rsidP="006B353A">
            <w:pPr>
              <w:rPr>
                <w:szCs w:val="20"/>
              </w:rPr>
            </w:pPr>
            <w:r>
              <w:rPr>
                <w:szCs w:val="20"/>
              </w:rPr>
              <w:t>j</w:t>
            </w:r>
            <w:r w:rsidRPr="00634155">
              <w:rPr>
                <w:szCs w:val="20"/>
              </w:rPr>
              <w:t>Query Ajax</w:t>
            </w:r>
          </w:p>
        </w:tc>
        <w:tc>
          <w:tcPr>
            <w:tcW w:w="5674" w:type="dxa"/>
          </w:tcPr>
          <w:p w14:paraId="2D444EDA" w14:textId="77777777" w:rsidR="002D1426" w:rsidRPr="00342209" w:rsidRDefault="00811134" w:rsidP="006B353A">
            <w:pPr>
              <w:rPr>
                <w:szCs w:val="20"/>
              </w:rPr>
            </w:pPr>
            <w:hyperlink r:id="rId131" w:history="1">
              <w:r w:rsidR="002D1426" w:rsidRPr="00342209">
                <w:rPr>
                  <w:rStyle w:val="Hyperlink"/>
                  <w:sz w:val="20"/>
                  <w:szCs w:val="20"/>
                </w:rPr>
                <w:t>http://api.jquery.com/category/ajax/</w:t>
              </w:r>
            </w:hyperlink>
          </w:p>
        </w:tc>
      </w:tr>
      <w:tr w:rsidR="002D1426" w:rsidRPr="00342209" w14:paraId="787F3753" w14:textId="77777777" w:rsidTr="006B353A">
        <w:tc>
          <w:tcPr>
            <w:tcW w:w="3686" w:type="dxa"/>
          </w:tcPr>
          <w:p w14:paraId="665BDC23" w14:textId="77777777" w:rsidR="002D1426" w:rsidRPr="00634155" w:rsidRDefault="002D1426" w:rsidP="006B353A">
            <w:pPr>
              <w:rPr>
                <w:szCs w:val="20"/>
              </w:rPr>
            </w:pPr>
            <w:r>
              <w:rPr>
                <w:szCs w:val="20"/>
              </w:rPr>
              <w:t>j</w:t>
            </w:r>
            <w:r w:rsidRPr="00634155">
              <w:rPr>
                <w:szCs w:val="20"/>
              </w:rPr>
              <w:t>Query JSON</w:t>
            </w:r>
          </w:p>
        </w:tc>
        <w:tc>
          <w:tcPr>
            <w:tcW w:w="5674" w:type="dxa"/>
          </w:tcPr>
          <w:p w14:paraId="6D1923CC" w14:textId="77777777" w:rsidR="002D1426" w:rsidRPr="00342209" w:rsidRDefault="00811134" w:rsidP="006B353A">
            <w:pPr>
              <w:rPr>
                <w:szCs w:val="20"/>
              </w:rPr>
            </w:pPr>
            <w:hyperlink r:id="rId132" w:history="1">
              <w:r w:rsidR="002D1426" w:rsidRPr="00342209">
                <w:rPr>
                  <w:rStyle w:val="Hyperlink"/>
                  <w:sz w:val="20"/>
                  <w:szCs w:val="20"/>
                </w:rPr>
                <w:t>http://api.jquery.com/jQuery.getJSON/</w:t>
              </w:r>
            </w:hyperlink>
          </w:p>
        </w:tc>
      </w:tr>
      <w:tr w:rsidR="002D1426" w:rsidRPr="00342209" w14:paraId="259E4343" w14:textId="77777777" w:rsidTr="006B353A">
        <w:tc>
          <w:tcPr>
            <w:tcW w:w="3686" w:type="dxa"/>
          </w:tcPr>
          <w:p w14:paraId="437A72D9" w14:textId="77777777" w:rsidR="002D1426" w:rsidRPr="001D060D" w:rsidRDefault="002D1426" w:rsidP="006B353A">
            <w:r>
              <w:t>Prevenir ataques de CSRF</w:t>
            </w:r>
          </w:p>
        </w:tc>
        <w:tc>
          <w:tcPr>
            <w:tcW w:w="5674" w:type="dxa"/>
          </w:tcPr>
          <w:p w14:paraId="4B94C6DF" w14:textId="77777777" w:rsidR="002D1426" w:rsidRPr="00342209" w:rsidRDefault="00811134" w:rsidP="006B353A">
            <w:pPr>
              <w:rPr>
                <w:szCs w:val="20"/>
              </w:rPr>
            </w:pPr>
            <w:hyperlink r:id="rId133" w:history="1">
              <w:r w:rsidR="002D1426" w:rsidRPr="00342209">
                <w:rPr>
                  <w:rStyle w:val="Hyperlink"/>
                  <w:sz w:val="20"/>
                  <w:szCs w:val="20"/>
                </w:rPr>
                <w:t>http://msdn.microsoft.com/en-us/security/bb977433.aspx</w:t>
              </w:r>
            </w:hyperlink>
          </w:p>
        </w:tc>
      </w:tr>
      <w:tr w:rsidR="002D1426" w:rsidRPr="00342209" w14:paraId="1DF52644" w14:textId="77777777" w:rsidTr="006B353A">
        <w:tc>
          <w:tcPr>
            <w:tcW w:w="3686" w:type="dxa"/>
          </w:tcPr>
          <w:p w14:paraId="43872A8B" w14:textId="77777777" w:rsidR="002D1426" w:rsidRPr="00634155" w:rsidRDefault="002D1426" w:rsidP="006B353A">
            <w:pPr>
              <w:rPr>
                <w:szCs w:val="20"/>
              </w:rPr>
            </w:pPr>
            <w:r w:rsidRPr="00634155">
              <w:rPr>
                <w:szCs w:val="20"/>
              </w:rPr>
              <w:t xml:space="preserve">Documentação </w:t>
            </w:r>
            <w:r>
              <w:rPr>
                <w:szCs w:val="20"/>
              </w:rPr>
              <w:t>j</w:t>
            </w:r>
            <w:r w:rsidRPr="00634155">
              <w:rPr>
                <w:szCs w:val="20"/>
              </w:rPr>
              <w:t>Query 1.8</w:t>
            </w:r>
          </w:p>
        </w:tc>
        <w:tc>
          <w:tcPr>
            <w:tcW w:w="5674" w:type="dxa"/>
          </w:tcPr>
          <w:p w14:paraId="33780218" w14:textId="77777777" w:rsidR="002D1426" w:rsidRPr="00342209" w:rsidRDefault="00811134" w:rsidP="006B353A">
            <w:pPr>
              <w:rPr>
                <w:szCs w:val="20"/>
              </w:rPr>
            </w:pPr>
            <w:hyperlink r:id="rId134" w:history="1">
              <w:r w:rsidR="002D1426" w:rsidRPr="00342209">
                <w:rPr>
                  <w:rStyle w:val="Hyperlink"/>
                  <w:sz w:val="20"/>
                  <w:szCs w:val="20"/>
                </w:rPr>
                <w:t>http://api.jqueryui.com/1.8/category/all/</w:t>
              </w:r>
            </w:hyperlink>
            <w:r w:rsidR="002D1426" w:rsidRPr="00342209">
              <w:rPr>
                <w:rStyle w:val="Hyperlink"/>
                <w:sz w:val="20"/>
                <w:szCs w:val="20"/>
              </w:rPr>
              <w:t xml:space="preserve"> </w:t>
            </w:r>
          </w:p>
        </w:tc>
      </w:tr>
      <w:tr w:rsidR="002D1426" w:rsidRPr="00342209" w14:paraId="4F99815C" w14:textId="77777777" w:rsidTr="006B353A">
        <w:tc>
          <w:tcPr>
            <w:tcW w:w="3686" w:type="dxa"/>
          </w:tcPr>
          <w:p w14:paraId="60C9C67C" w14:textId="77777777" w:rsidR="002D1426" w:rsidRPr="00634155" w:rsidRDefault="002D1426" w:rsidP="006B353A">
            <w:pPr>
              <w:rPr>
                <w:szCs w:val="20"/>
              </w:rPr>
            </w:pPr>
            <w:r>
              <w:rPr>
                <w:szCs w:val="20"/>
              </w:rPr>
              <w:lastRenderedPageBreak/>
              <w:t>j</w:t>
            </w:r>
            <w:r w:rsidRPr="00634155">
              <w:rPr>
                <w:szCs w:val="20"/>
              </w:rPr>
              <w:t>Query Selectors</w:t>
            </w:r>
          </w:p>
        </w:tc>
        <w:tc>
          <w:tcPr>
            <w:tcW w:w="5674" w:type="dxa"/>
          </w:tcPr>
          <w:p w14:paraId="37D05D56" w14:textId="77777777" w:rsidR="002D1426" w:rsidRPr="00342209" w:rsidRDefault="00811134" w:rsidP="006B353A">
            <w:pPr>
              <w:rPr>
                <w:szCs w:val="20"/>
              </w:rPr>
            </w:pPr>
            <w:hyperlink r:id="rId135" w:history="1">
              <w:r w:rsidR="002D1426" w:rsidRPr="00342209">
                <w:rPr>
                  <w:rStyle w:val="Hyperlink"/>
                  <w:sz w:val="20"/>
                  <w:szCs w:val="20"/>
                </w:rPr>
                <w:t>http://api.jquery.com/category/selectors/</w:t>
              </w:r>
            </w:hyperlink>
            <w:r w:rsidR="002D1426" w:rsidRPr="00342209">
              <w:rPr>
                <w:szCs w:val="20"/>
              </w:rPr>
              <w:t xml:space="preserve"> </w:t>
            </w:r>
          </w:p>
        </w:tc>
      </w:tr>
      <w:tr w:rsidR="002D1426" w:rsidRPr="00942D0A" w14:paraId="0474853D" w14:textId="77777777" w:rsidTr="006B353A">
        <w:tc>
          <w:tcPr>
            <w:tcW w:w="3686" w:type="dxa"/>
          </w:tcPr>
          <w:p w14:paraId="4F048D73" w14:textId="77777777" w:rsidR="002D1426" w:rsidRPr="00634155" w:rsidRDefault="002D1426" w:rsidP="006B353A">
            <w:pPr>
              <w:rPr>
                <w:szCs w:val="20"/>
              </w:rPr>
            </w:pPr>
            <w:r>
              <w:rPr>
                <w:szCs w:val="20"/>
              </w:rPr>
              <w:t>MSDN – Validação Personalizada</w:t>
            </w:r>
          </w:p>
        </w:tc>
        <w:tc>
          <w:tcPr>
            <w:tcW w:w="5674" w:type="dxa"/>
          </w:tcPr>
          <w:p w14:paraId="7CB3453F" w14:textId="77777777" w:rsidR="002D1426" w:rsidRPr="00942D0A" w:rsidRDefault="00811134" w:rsidP="006B353A">
            <w:hyperlink r:id="rId136" w:history="1">
              <w:r w:rsidR="002D1426" w:rsidRPr="00B34057">
                <w:rPr>
                  <w:rStyle w:val="Hyperlink"/>
                </w:rPr>
                <w:t>http://msdn.microsoft.com/en-us/gg618485</w:t>
              </w:r>
            </w:hyperlink>
          </w:p>
        </w:tc>
      </w:tr>
      <w:tr w:rsidR="002D1426" w14:paraId="37D65075" w14:textId="77777777" w:rsidTr="006B353A">
        <w:tc>
          <w:tcPr>
            <w:tcW w:w="3686" w:type="dxa"/>
          </w:tcPr>
          <w:p w14:paraId="052838AD" w14:textId="77777777" w:rsidR="002D1426" w:rsidRDefault="002D1426" w:rsidP="006B353A">
            <w:pPr>
              <w:rPr>
                <w:szCs w:val="20"/>
              </w:rPr>
            </w:pPr>
            <w:r>
              <w:rPr>
                <w:szCs w:val="20"/>
              </w:rPr>
              <w:t>Criando atributos personalizados</w:t>
            </w:r>
          </w:p>
        </w:tc>
        <w:tc>
          <w:tcPr>
            <w:tcW w:w="5674" w:type="dxa"/>
          </w:tcPr>
          <w:p w14:paraId="7312EB35" w14:textId="77777777" w:rsidR="002D1426" w:rsidRDefault="00811134" w:rsidP="006B353A">
            <w:hyperlink r:id="rId137" w:history="1">
              <w:r w:rsidR="002D1426" w:rsidRPr="00B34057">
                <w:rPr>
                  <w:rStyle w:val="Hyperlink"/>
                </w:rPr>
                <w:t>http://msdn.microsoft.com/en-us/library/cc668224(v=vs.98).aspx</w:t>
              </w:r>
            </w:hyperlink>
          </w:p>
        </w:tc>
      </w:tr>
      <w:tr w:rsidR="002D1426" w:rsidRPr="00942D0A" w14:paraId="16ED9FC7" w14:textId="77777777" w:rsidTr="006B353A">
        <w:tc>
          <w:tcPr>
            <w:tcW w:w="3686" w:type="dxa"/>
          </w:tcPr>
          <w:p w14:paraId="33D96A40" w14:textId="77777777" w:rsidR="002D1426" w:rsidRDefault="002D1426" w:rsidP="006B353A">
            <w:pPr>
              <w:rPr>
                <w:szCs w:val="20"/>
              </w:rPr>
            </w:pPr>
            <w:r>
              <w:rPr>
                <w:szCs w:val="20"/>
              </w:rPr>
              <w:t>Melhorando a performance com cache de saída</w:t>
            </w:r>
          </w:p>
        </w:tc>
        <w:tc>
          <w:tcPr>
            <w:tcW w:w="5674" w:type="dxa"/>
          </w:tcPr>
          <w:p w14:paraId="36CDF99C" w14:textId="77777777" w:rsidR="002D1426" w:rsidRPr="00942D0A" w:rsidRDefault="00811134" w:rsidP="006B353A">
            <w:hyperlink r:id="rId138" w:history="1">
              <w:r w:rsidR="002D1426" w:rsidRPr="00942D0A">
                <w:rPr>
                  <w:rStyle w:val="Hyperlink"/>
                </w:rPr>
                <w:t>http://www.asp.net/mvc/tutorials/older-versions/controllers-and-routing/improving-performance-with-output-caching-cs</w:t>
              </w:r>
            </w:hyperlink>
          </w:p>
        </w:tc>
      </w:tr>
      <w:tr w:rsidR="002D1426" w14:paraId="03EDA229" w14:textId="77777777" w:rsidTr="006B353A">
        <w:tc>
          <w:tcPr>
            <w:tcW w:w="3686" w:type="dxa"/>
          </w:tcPr>
          <w:p w14:paraId="3517616C" w14:textId="77777777" w:rsidR="002D1426" w:rsidRDefault="002D1426" w:rsidP="006B353A">
            <w:pPr>
              <w:rPr>
                <w:szCs w:val="20"/>
              </w:rPr>
            </w:pPr>
            <w:r>
              <w:rPr>
                <w:szCs w:val="20"/>
              </w:rPr>
              <w:t>Sintaxe Razor</w:t>
            </w:r>
          </w:p>
        </w:tc>
        <w:tc>
          <w:tcPr>
            <w:tcW w:w="5674" w:type="dxa"/>
          </w:tcPr>
          <w:p w14:paraId="5D0134B0" w14:textId="77777777" w:rsidR="002D1426" w:rsidRDefault="00811134" w:rsidP="006B353A">
            <w:hyperlink r:id="rId139" w:history="1">
              <w:r w:rsidR="002D1426">
                <w:rPr>
                  <w:rStyle w:val="Hyperlink"/>
                </w:rPr>
                <w:t>http://msdn.microsoft.com/en-us/vs2010trainingcourse_aspnetmvc3razor.aspx</w:t>
              </w:r>
            </w:hyperlink>
          </w:p>
          <w:p w14:paraId="124F3695" w14:textId="77777777" w:rsidR="002D1426" w:rsidRDefault="00811134" w:rsidP="006B353A">
            <w:hyperlink r:id="rId140" w:history="1">
              <w:r w:rsidR="002D1426">
                <w:rPr>
                  <w:rStyle w:val="Hyperlink"/>
                </w:rPr>
                <w:t>http://www.asp.net/web-pages/overview/getting-started/introducing-razor-syntax-(c)</w:t>
              </w:r>
            </w:hyperlink>
          </w:p>
        </w:tc>
      </w:tr>
    </w:tbl>
    <w:p w14:paraId="1DFA87F5" w14:textId="77777777" w:rsidR="002D1426" w:rsidRPr="002D1426" w:rsidRDefault="002D1426" w:rsidP="5B934592"/>
    <w:p w14:paraId="4DE40217" w14:textId="77777777" w:rsidR="002B5263" w:rsidRPr="002D1426" w:rsidRDefault="002B5263" w:rsidP="5B934592">
      <w:pPr>
        <w:spacing w:before="0" w:after="200"/>
        <w:rPr>
          <w:rFonts w:eastAsiaTheme="minorHAnsi"/>
          <w:color w:val="008AC8"/>
          <w:spacing w:val="10"/>
          <w:sz w:val="36"/>
          <w:szCs w:val="48"/>
        </w:rPr>
      </w:pPr>
      <w:r w:rsidRPr="002D1426">
        <w:br w:type="page"/>
      </w:r>
    </w:p>
    <w:p w14:paraId="67C0A1D4" w14:textId="77777777" w:rsidR="00126020" w:rsidRPr="0020496F" w:rsidRDefault="00E323E8" w:rsidP="5B934592">
      <w:pPr>
        <w:pStyle w:val="Heading1Numbered"/>
        <w:ind w:left="0" w:firstLine="0"/>
      </w:pPr>
      <w:bookmarkStart w:id="447" w:name="_Toc353269704"/>
      <w:bookmarkStart w:id="448" w:name="_Toc354637886"/>
      <w:bookmarkStart w:id="449" w:name="_Toc372544022"/>
      <w:bookmarkStart w:id="450" w:name="_Toc353269705"/>
      <w:r w:rsidRPr="0020496F">
        <w:lastRenderedPageBreak/>
        <w:t xml:space="preserve">Apêndice A – </w:t>
      </w:r>
      <w:bookmarkStart w:id="451" w:name="_Toc354637887"/>
      <w:bookmarkEnd w:id="447"/>
      <w:bookmarkEnd w:id="448"/>
      <w:r w:rsidR="00126020">
        <w:t>Práticas para melhorar a performance de Web Sites</w:t>
      </w:r>
      <w:bookmarkEnd w:id="449"/>
    </w:p>
    <w:p w14:paraId="2288F563" w14:textId="77777777" w:rsidR="00173A60" w:rsidRPr="00FD7FCB" w:rsidRDefault="00173A60" w:rsidP="00173A60">
      <w:pPr>
        <w:rPr>
          <w:b/>
        </w:rPr>
      </w:pPr>
      <w:r w:rsidRPr="00FD7FCB">
        <w:rPr>
          <w:b/>
        </w:rPr>
        <w:t xml:space="preserve">Aplica-se a: </w:t>
      </w:r>
      <w:r>
        <w:rPr>
          <w:b/>
        </w:rPr>
        <w:t>WEB FORMS</w:t>
      </w:r>
      <w:r w:rsidRPr="00FD7FCB">
        <w:rPr>
          <w:b/>
        </w:rPr>
        <w:t xml:space="preserve"> e MVC</w:t>
      </w:r>
    </w:p>
    <w:p w14:paraId="640D2991" w14:textId="77777777" w:rsidR="00126020" w:rsidRDefault="00126020" w:rsidP="5B934592">
      <w:r w:rsidRPr="0020496F">
        <w:t>Os seguintes tópicos abaixo são recomendações que devem ser avaliadas para que se obtenha um melhor desempenho nas aplicações Web</w:t>
      </w:r>
    </w:p>
    <w:p w14:paraId="68007A90" w14:textId="77777777" w:rsidR="00126020" w:rsidRDefault="00126020" w:rsidP="5B934592">
      <w:pPr>
        <w:pStyle w:val="Heading2Numbered"/>
      </w:pPr>
      <w:bookmarkStart w:id="452" w:name="_Toc354765352"/>
      <w:bookmarkStart w:id="453" w:name="_Toc372544023"/>
      <w:r w:rsidRPr="00D16AF8">
        <w:t>Reduza a quantidade de diferent</w:t>
      </w:r>
      <w:r>
        <w:t>es endereços em uma página, mas não todas</w:t>
      </w:r>
      <w:bookmarkEnd w:id="452"/>
      <w:bookmarkEnd w:id="453"/>
    </w:p>
    <w:p w14:paraId="756ACCD0" w14:textId="31CE74C2" w:rsidR="00126020" w:rsidRDefault="00126020" w:rsidP="5B934592">
      <w:r>
        <w:t xml:space="preserve">Para se </w:t>
      </w:r>
      <w:r w:rsidR="002D4115">
        <w:t>beneficiar</w:t>
      </w:r>
      <w:r>
        <w:t xml:space="preserve"> do download em paralelo, é recomendado que elementos estáticos, como imagens, sejam hospedados em outro endereço, por exemplo </w:t>
      </w:r>
      <w:r w:rsidRPr="00312963">
        <w:rPr>
          <w:b/>
        </w:rPr>
        <w:t>static.contoso.com</w:t>
      </w:r>
      <w:r>
        <w:t xml:space="preserve">, sendo </w:t>
      </w:r>
      <w:r w:rsidRPr="00312963">
        <w:rPr>
          <w:b/>
        </w:rPr>
        <w:t>contoso.com</w:t>
      </w:r>
      <w:r>
        <w:t xml:space="preserve"> o site que armazena as páginas. Sendo assim, recomenda-se que os elementos estáticos estejam armazenados em um endereço diferente.</w:t>
      </w:r>
    </w:p>
    <w:p w14:paraId="1D4033FC" w14:textId="77777777" w:rsidR="00126020" w:rsidRDefault="00126020" w:rsidP="5B934592"/>
    <w:p w14:paraId="43171E18" w14:textId="77777777" w:rsidR="00126020" w:rsidRDefault="00126020" w:rsidP="5B934592">
      <w:r>
        <w:t>Por outro lado, adicionar uma quantidade superior a 5 (cinco) diferentes domínios fazem com que o browser precise resolve-los para armazena-los em cache, contendo este um tempo de expiração que varia de acordo com o browser. Alcançado este tempo, é necessário resolver os endereços novamente, o que tem um custo ao carregamento.</w:t>
      </w:r>
    </w:p>
    <w:p w14:paraId="68EA467F" w14:textId="77777777" w:rsidR="00126020" w:rsidRDefault="00126020" w:rsidP="5B934592"/>
    <w:p w14:paraId="7E9F76C9" w14:textId="77777777" w:rsidR="00126020" w:rsidRDefault="00126020" w:rsidP="5B934592">
      <w:pPr>
        <w:pStyle w:val="Heading2Numbered"/>
      </w:pPr>
      <w:bookmarkStart w:id="454" w:name="_Toc354765353"/>
      <w:bookmarkStart w:id="455" w:name="_Toc372544024"/>
      <w:r>
        <w:t>Faça uso apropriado do CACHE</w:t>
      </w:r>
      <w:bookmarkEnd w:id="454"/>
      <w:bookmarkEnd w:id="455"/>
    </w:p>
    <w:p w14:paraId="469CF880" w14:textId="77777777" w:rsidR="00126020" w:rsidRDefault="00126020" w:rsidP="5B934592">
      <w:pPr>
        <w:pStyle w:val="PargrafodaLista"/>
        <w:numPr>
          <w:ilvl w:val="0"/>
          <w:numId w:val="0"/>
        </w:numPr>
      </w:pPr>
      <w:r w:rsidRPr="0020496F">
        <w:t>Para arquivos com características estáticas, implemente a política “Never Expires”. Para arquivos dinâmicos, utilize Cache-Control.</w:t>
      </w:r>
    </w:p>
    <w:p w14:paraId="0EF62D88" w14:textId="77777777" w:rsidR="00126020" w:rsidRPr="0020496F" w:rsidRDefault="00126020" w:rsidP="5B934592">
      <w:pPr>
        <w:pStyle w:val="PargrafodaLista"/>
        <w:numPr>
          <w:ilvl w:val="0"/>
          <w:numId w:val="0"/>
        </w:numPr>
        <w:ind w:left="720"/>
      </w:pPr>
    </w:p>
    <w:p w14:paraId="153D6485" w14:textId="77777777" w:rsidR="00126020" w:rsidRPr="00D16AF8" w:rsidRDefault="00126020" w:rsidP="5B934592">
      <w:r w:rsidRPr="0020496F">
        <w:t xml:space="preserve">No Asp.NET, o Cache-Control pode ser adicionado usando a propriedade </w:t>
      </w:r>
      <w:r w:rsidRPr="0020496F">
        <w:rPr>
          <w:b/>
        </w:rPr>
        <w:t>HttpResponse.CacheControl Property</w:t>
      </w:r>
      <w:r w:rsidRPr="0020496F">
        <w:t xml:space="preserve"> (</w:t>
      </w:r>
      <w:hyperlink r:id="rId141" w:history="1">
        <w:r w:rsidRPr="0020496F">
          <w:rPr>
            <w:rStyle w:val="Hyperlink"/>
          </w:rPr>
          <w:t>http://msdn.microsoft.com/en-us/library/system.web.httpresponse.cachecontrol(v=vs.110).aspx)</w:t>
        </w:r>
      </w:hyperlink>
    </w:p>
    <w:bookmarkEnd w:id="451"/>
    <w:p w14:paraId="24064B7E" w14:textId="77777777" w:rsidR="00E323E8" w:rsidRPr="0020496F" w:rsidRDefault="00E323E8" w:rsidP="5B934592"/>
    <w:p w14:paraId="63663396" w14:textId="77777777" w:rsidR="00E323E8" w:rsidRDefault="00E323E8" w:rsidP="5B934592">
      <w:pPr>
        <w:spacing w:before="0" w:after="200"/>
        <w:rPr>
          <w:rFonts w:eastAsiaTheme="minorHAnsi"/>
          <w:color w:val="008AC8"/>
          <w:spacing w:val="10"/>
          <w:sz w:val="36"/>
          <w:szCs w:val="48"/>
        </w:rPr>
      </w:pPr>
      <w:r>
        <w:br w:type="page"/>
      </w:r>
    </w:p>
    <w:p w14:paraId="7B41F59B" w14:textId="177664BA" w:rsidR="009647DB" w:rsidRDefault="009647DB" w:rsidP="5B934592">
      <w:pPr>
        <w:pStyle w:val="Heading1Numbered"/>
      </w:pPr>
      <w:bookmarkStart w:id="456" w:name="_Toc372544025"/>
      <w:r w:rsidRPr="004F192E">
        <w:lastRenderedPageBreak/>
        <w:t xml:space="preserve">Apêndice </w:t>
      </w:r>
      <w:r w:rsidR="00A22246">
        <w:t>B</w:t>
      </w:r>
      <w:r w:rsidRPr="004F192E">
        <w:t xml:space="preserve"> – </w:t>
      </w:r>
      <w:bookmarkEnd w:id="2"/>
      <w:bookmarkEnd w:id="450"/>
      <w:r w:rsidR="00CB0487">
        <w:t>Instalando e Configurando o App Fabric como provedor de Sessão do ASP.Net</w:t>
      </w:r>
      <w:bookmarkEnd w:id="456"/>
    </w:p>
    <w:p w14:paraId="0A131D81" w14:textId="2E420C28" w:rsidR="00173A60" w:rsidRPr="00FD7FCB" w:rsidRDefault="00173A60" w:rsidP="00173A60">
      <w:pPr>
        <w:rPr>
          <w:b/>
        </w:rPr>
      </w:pPr>
      <w:r w:rsidRPr="00FD7FCB">
        <w:rPr>
          <w:b/>
        </w:rPr>
        <w:t xml:space="preserve">Aplica-se a: </w:t>
      </w:r>
      <w:r>
        <w:rPr>
          <w:b/>
        </w:rPr>
        <w:t>Indiferente</w:t>
      </w:r>
    </w:p>
    <w:p w14:paraId="43CDC9F2" w14:textId="1F9B4C59" w:rsidR="00CB0487" w:rsidRDefault="00CB0487" w:rsidP="5B934592">
      <w:r>
        <w:t>A fim de fazer sua aplicação ASP.NET utilizar a sessão com o App Fabric, em primeiro lugar instale o App Fabric, conforme descrito no tópico de Referências – Instal</w:t>
      </w:r>
      <w:r w:rsidR="00D3420C">
        <w:t>ando o</w:t>
      </w:r>
      <w:r>
        <w:t xml:space="preserve"> App Fabric. O guia abaixo apenas enfatiza os passos principais:</w:t>
      </w:r>
    </w:p>
    <w:p w14:paraId="48C92D18" w14:textId="77777777" w:rsidR="00CB0487" w:rsidRDefault="00CB0487" w:rsidP="5B934592"/>
    <w:p w14:paraId="68D3C5F0" w14:textId="77777777" w:rsidR="00CB0487" w:rsidRDefault="00CB0487" w:rsidP="5B934592">
      <w:pPr>
        <w:keepNext/>
        <w:jc w:val="center"/>
      </w:pPr>
      <w:r>
        <w:rPr>
          <w:noProof/>
          <w:color w:val="0000FF"/>
          <w:lang w:eastAsia="pt-BR"/>
        </w:rPr>
        <w:drawing>
          <wp:inline distT="0" distB="0" distL="0" distR="0" wp14:anchorId="7111F3B8" wp14:editId="1A472289">
            <wp:extent cx="4762500" cy="3649980"/>
            <wp:effectExtent l="0" t="0" r="0" b="0"/>
            <wp:docPr id="19" name="Picture 19" descr="Windows Server AppFabric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Server AppFabric Setup Wizard">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2500" cy="3649980"/>
                    </a:xfrm>
                    <a:prstGeom prst="rect">
                      <a:avLst/>
                    </a:prstGeom>
                    <a:noFill/>
                    <a:ln>
                      <a:noFill/>
                    </a:ln>
                  </pic:spPr>
                </pic:pic>
              </a:graphicData>
            </a:graphic>
          </wp:inline>
        </w:drawing>
      </w:r>
    </w:p>
    <w:p w14:paraId="5D77ED5A" w14:textId="77777777" w:rsidR="00CB0487" w:rsidRDefault="00CB0487" w:rsidP="5B934592"/>
    <w:p w14:paraId="5CD96E2F" w14:textId="77777777" w:rsidR="00CB0487" w:rsidRDefault="00CB0487" w:rsidP="5B934592">
      <w:pPr>
        <w:keepNext/>
        <w:jc w:val="center"/>
      </w:pPr>
    </w:p>
    <w:tbl>
      <w:tblPr>
        <w:tblStyle w:val="Tabelacomgrade"/>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858"/>
        <w:gridCol w:w="4502"/>
      </w:tblGrid>
      <w:tr w:rsidR="00CB0487" w14:paraId="241CCDA1" w14:textId="77777777" w:rsidTr="5B934592">
        <w:trPr>
          <w:cnfStyle w:val="100000000000" w:firstRow="1" w:lastRow="0" w:firstColumn="0" w:lastColumn="0" w:oddVBand="0" w:evenVBand="0" w:oddHBand="0" w:evenHBand="0" w:firstRowFirstColumn="0" w:firstRowLastColumn="0" w:lastRowFirstColumn="0" w:lastRowLastColumn="0"/>
        </w:trPr>
        <w:tc>
          <w:tcPr>
            <w:tcW w:w="4858" w:type="dxa"/>
            <w:shd w:val="clear" w:color="auto" w:fill="auto"/>
          </w:tcPr>
          <w:p w14:paraId="1C64EEC6" w14:textId="77777777" w:rsidR="00CB0487" w:rsidRDefault="00CB0487" w:rsidP="5B934592">
            <w:pPr>
              <w:keepNext/>
              <w:jc w:val="center"/>
            </w:pPr>
            <w:r>
              <w:rPr>
                <w:noProof/>
                <w:lang w:eastAsia="pt-BR"/>
              </w:rPr>
              <w:drawing>
                <wp:inline distT="0" distB="0" distL="0" distR="0" wp14:anchorId="4ED88140" wp14:editId="62E34DB6">
                  <wp:extent cx="2982777" cy="2286000"/>
                  <wp:effectExtent l="0" t="0" r="0" b="0"/>
                  <wp:docPr id="20" name="Picture 20" descr="Windows Server AppFabric Configu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dows Server AppFabric Configuration Wizar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94664" cy="2295110"/>
                          </a:xfrm>
                          <a:prstGeom prst="rect">
                            <a:avLst/>
                          </a:prstGeom>
                          <a:noFill/>
                          <a:ln>
                            <a:noFill/>
                          </a:ln>
                        </pic:spPr>
                      </pic:pic>
                    </a:graphicData>
                  </a:graphic>
                </wp:inline>
              </w:drawing>
            </w:r>
          </w:p>
        </w:tc>
        <w:tc>
          <w:tcPr>
            <w:tcW w:w="4502" w:type="dxa"/>
            <w:shd w:val="clear" w:color="auto" w:fill="auto"/>
          </w:tcPr>
          <w:p w14:paraId="6728D268" w14:textId="77777777" w:rsidR="00CB0487" w:rsidRDefault="00CB0487" w:rsidP="5B934592">
            <w:pPr>
              <w:keepNext/>
              <w:jc w:val="center"/>
            </w:pPr>
            <w:r>
              <w:rPr>
                <w:noProof/>
                <w:lang w:eastAsia="pt-BR"/>
              </w:rPr>
              <w:drawing>
                <wp:inline distT="0" distB="0" distL="0" distR="0" wp14:anchorId="45293AAD" wp14:editId="59BCC67A">
                  <wp:extent cx="2753540" cy="1493520"/>
                  <wp:effectExtent l="0" t="0" r="0" b="0"/>
                  <wp:docPr id="21" name="Picture 21" descr="Windows Server AppFabric Caching Service configuration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ndows Server AppFabric Caching Service configuration Stor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5036" cy="1494331"/>
                          </a:xfrm>
                          <a:prstGeom prst="rect">
                            <a:avLst/>
                          </a:prstGeom>
                          <a:noFill/>
                          <a:ln>
                            <a:noFill/>
                          </a:ln>
                        </pic:spPr>
                      </pic:pic>
                    </a:graphicData>
                  </a:graphic>
                </wp:inline>
              </w:drawing>
            </w:r>
          </w:p>
        </w:tc>
      </w:tr>
    </w:tbl>
    <w:p w14:paraId="017E1E86" w14:textId="77777777" w:rsidR="00CB0487" w:rsidRDefault="00CB0487" w:rsidP="5B934592">
      <w:r>
        <w:t>Na primeira maquina:</w:t>
      </w:r>
    </w:p>
    <w:p w14:paraId="5E65B9D8" w14:textId="77777777" w:rsidR="00CB0487" w:rsidRDefault="00CB0487" w:rsidP="004D35D1">
      <w:pPr>
        <w:pStyle w:val="PargrafodaLista"/>
        <w:numPr>
          <w:ilvl w:val="0"/>
          <w:numId w:val="22"/>
        </w:numPr>
      </w:pPr>
      <w:r>
        <w:t>Certifique-se de manter a opção New cluster selecionada.</w:t>
      </w:r>
    </w:p>
    <w:p w14:paraId="7F977FAE" w14:textId="77777777" w:rsidR="00CB0487" w:rsidRDefault="00CB0487" w:rsidP="004D35D1">
      <w:pPr>
        <w:pStyle w:val="PargrafodaLista"/>
        <w:numPr>
          <w:ilvl w:val="0"/>
          <w:numId w:val="22"/>
        </w:numPr>
      </w:pPr>
      <w:r>
        <w:t>Na configuração do SQL Server AppFabric Caching Service Configuration Store Provider, marque ambas as opções Register... e Create... Informe o servidor do SQL Server e instancia. Ao informar um database, você pode indicar um que não exista que ele criará um para você (desde que o usuário logado tenha poderes para tal)</w:t>
      </w:r>
    </w:p>
    <w:p w14:paraId="720A2E2B" w14:textId="77777777" w:rsidR="00CB0487" w:rsidRDefault="00CB0487" w:rsidP="5B934592"/>
    <w:p w14:paraId="0B9A207C" w14:textId="77777777" w:rsidR="00CB0487" w:rsidRDefault="00CB0487" w:rsidP="5B934592">
      <w:pPr>
        <w:pStyle w:val="NoteTitle"/>
      </w:pPr>
      <w:r>
        <w:t>Importante</w:t>
      </w:r>
    </w:p>
    <w:p w14:paraId="32DCE813" w14:textId="77777777" w:rsidR="00CB0487" w:rsidRDefault="00CB0487" w:rsidP="5B934592">
      <w:pPr>
        <w:pStyle w:val="Note"/>
      </w:pPr>
      <w:r>
        <w:t>É recomendável que seu servidor SQL Server não esteja na mesma máquina dos participantes do cluster do App Fabric a fim de melhorar o nível de proteção em caso de falha.</w:t>
      </w:r>
    </w:p>
    <w:p w14:paraId="5FBFEF20" w14:textId="77777777" w:rsidR="00CB0487" w:rsidRDefault="00CB0487" w:rsidP="5B934592"/>
    <w:p w14:paraId="573DD434" w14:textId="33C377F7" w:rsidR="00B11DA4" w:rsidRDefault="00B11DA4" w:rsidP="00B11DA4">
      <w:pPr>
        <w:pStyle w:val="NoteTitle"/>
      </w:pPr>
      <w:r>
        <w:t>Firewall</w:t>
      </w:r>
    </w:p>
    <w:p w14:paraId="70DD039D" w14:textId="544DB123" w:rsidR="00B11DA4" w:rsidRDefault="00B11DA4" w:rsidP="00B11DA4">
      <w:pPr>
        <w:pStyle w:val="Note"/>
        <w:rPr>
          <w:rFonts w:eastAsiaTheme="minorHAnsi"/>
          <w:color w:val="008AC8"/>
          <w:sz w:val="32"/>
          <w:szCs w:val="36"/>
        </w:rPr>
      </w:pPr>
      <w:r>
        <w:t>Durante a instalação do App Fabric, ele exibe as portas que ele utiliza. Não se esqueça de confirmar que o Firewall do Windows não as estão bloqueando. Verifique isso em todas as máquinas participantes do cluster do App Fabric.</w:t>
      </w:r>
      <w:r>
        <w:br w:type="page"/>
      </w:r>
    </w:p>
    <w:p w14:paraId="614590BD" w14:textId="612F5BAE" w:rsidR="00CB0487" w:rsidRDefault="00CB0487" w:rsidP="5B934592">
      <w:pPr>
        <w:pStyle w:val="Heading2Numbered"/>
      </w:pPr>
      <w:bookmarkStart w:id="457" w:name="_Toc372544026"/>
      <w:r>
        <w:lastRenderedPageBreak/>
        <w:t>Adicione outros servidores ao cluster do App Fabric</w:t>
      </w:r>
      <w:bookmarkEnd w:id="457"/>
    </w:p>
    <w:p w14:paraId="44CE9500" w14:textId="77777777" w:rsidR="00CB0487" w:rsidRDefault="00CB0487" w:rsidP="5B934592">
      <w:r>
        <w:t>Execute o instalador do App Fabric em cada servidor que deseja fazer parte do cluster de caching do App Fabric, tomando cuidado com as seguintes etapas na instalação de cada novo cluster (Use a imagem acima como referencia):</w:t>
      </w:r>
    </w:p>
    <w:p w14:paraId="443701E2" w14:textId="77777777" w:rsidR="00CB0487" w:rsidRDefault="00CB0487" w:rsidP="004D35D1">
      <w:pPr>
        <w:pStyle w:val="PargrafodaLista"/>
        <w:numPr>
          <w:ilvl w:val="0"/>
          <w:numId w:val="21"/>
        </w:numPr>
      </w:pPr>
      <w:r>
        <w:t>Na configuração do SQL Server AppFabric Caching Service Configuration Store Provider, marque apenas a opção Register... Informe o servidor do SQL Server e instancia informados no cluster principal e selecione o database informado previamente.</w:t>
      </w:r>
    </w:p>
    <w:p w14:paraId="0D500FA0" w14:textId="556554FC" w:rsidR="00CB0487" w:rsidRDefault="00802D3B" w:rsidP="004D35D1">
      <w:pPr>
        <w:pStyle w:val="PargrafodaLista"/>
        <w:numPr>
          <w:ilvl w:val="0"/>
          <w:numId w:val="21"/>
        </w:numPr>
      </w:pPr>
      <w:r>
        <w:t>Informe</w:t>
      </w:r>
      <w:r w:rsidR="00CB0487">
        <w:t xml:space="preserve"> a opção Join cluster e termine a instalação</w:t>
      </w:r>
    </w:p>
    <w:p w14:paraId="53741C67" w14:textId="77777777" w:rsidR="00CB0487" w:rsidRDefault="00CB0487" w:rsidP="5B934592"/>
    <w:p w14:paraId="28728CDC" w14:textId="77777777" w:rsidR="00CB0487" w:rsidRPr="009B484F" w:rsidRDefault="00CB0487" w:rsidP="5B934592">
      <w:pPr>
        <w:pStyle w:val="NoteTitle"/>
        <w:rPr>
          <w:lang w:val="en-US"/>
        </w:rPr>
      </w:pPr>
      <w:r w:rsidRPr="009B484F">
        <w:rPr>
          <w:lang w:val="en-US"/>
        </w:rPr>
        <w:t>AppFabric Caching Capacity Planning Guide</w:t>
      </w:r>
    </w:p>
    <w:p w14:paraId="4D92ADE9" w14:textId="77777777" w:rsidR="00CB0487" w:rsidRPr="009B484F" w:rsidRDefault="00811134" w:rsidP="5B934592">
      <w:pPr>
        <w:pStyle w:val="Note"/>
        <w:rPr>
          <w:lang w:val="en-US"/>
        </w:rPr>
      </w:pPr>
      <w:hyperlink r:id="rId146" w:history="1">
        <w:r w:rsidR="00CB0487" w:rsidRPr="009B484F">
          <w:rPr>
            <w:rStyle w:val="Hyperlink"/>
            <w:lang w:val="en-US"/>
          </w:rPr>
          <w:t>http://msdn.microsoft.com/en-us/library/hh334304(v=azure.10).aspx</w:t>
        </w:r>
      </w:hyperlink>
    </w:p>
    <w:p w14:paraId="0F26A342" w14:textId="77777777" w:rsidR="00CB0487" w:rsidRPr="009B484F" w:rsidRDefault="00CB0487" w:rsidP="5B934592">
      <w:pPr>
        <w:rPr>
          <w:lang w:val="en-US"/>
        </w:rPr>
      </w:pPr>
    </w:p>
    <w:p w14:paraId="5851C5C2" w14:textId="77777777" w:rsidR="00CB0487" w:rsidRDefault="00CB0487" w:rsidP="5B934592">
      <w:r>
        <w:t xml:space="preserve">A seguir, você deve iniciar o serviço de cache na máquina principal, através de um comando PowerShell. Vá em Menu Inicial e escreva Caching. Acesse a opção de nome </w:t>
      </w:r>
      <w:r w:rsidRPr="00DD3F4A">
        <w:t>"</w:t>
      </w:r>
      <w:r w:rsidRPr="00B11DA4">
        <w:rPr>
          <w:b/>
          <w:i/>
        </w:rPr>
        <w:t>Caching Administration Windows PowerShell</w:t>
      </w:r>
      <w:r w:rsidRPr="00DD3F4A">
        <w:t>."</w:t>
      </w:r>
    </w:p>
    <w:p w14:paraId="541C98D0" w14:textId="77777777" w:rsidR="00CB0487" w:rsidRDefault="00CB0487" w:rsidP="5B934592">
      <w:r>
        <w:t>Na janela de console que se abrirá, escreva o comando:</w:t>
      </w:r>
    </w:p>
    <w:p w14:paraId="681F4EA2" w14:textId="77777777" w:rsidR="00CB0487" w:rsidRPr="009B484F" w:rsidRDefault="00CB0487" w:rsidP="5B934592">
      <w:pPr>
        <w:spacing w:before="100" w:beforeAutospacing="1" w:after="100" w:afterAutospacing="1" w:line="240" w:lineRule="auto"/>
        <w:rPr>
          <w:rFonts w:ascii="Times New Roman" w:eastAsia="Times New Roman" w:hAnsi="Times New Roman" w:cs="Times New Roman"/>
          <w:sz w:val="24"/>
          <w:szCs w:val="24"/>
          <w:lang w:val="en-US" w:eastAsia="pt-BR"/>
        </w:rPr>
      </w:pPr>
      <w:r w:rsidRPr="009B484F">
        <w:rPr>
          <w:rFonts w:ascii="Courier New" w:eastAsia="Times New Roman" w:hAnsi="Courier New" w:cs="Courier New"/>
          <w:sz w:val="20"/>
          <w:szCs w:val="20"/>
          <w:lang w:val="en-US" w:eastAsia="pt-BR"/>
        </w:rPr>
        <w:t xml:space="preserve">C:\&gt; Start-CacheCluster </w:t>
      </w:r>
    </w:p>
    <w:p w14:paraId="14188C59" w14:textId="77777777" w:rsidR="00CB0487" w:rsidRPr="009B484F" w:rsidRDefault="00CB0487" w:rsidP="5B934592">
      <w:pPr>
        <w:spacing w:before="100" w:beforeAutospacing="1" w:after="100" w:afterAutospacing="1" w:line="240" w:lineRule="auto"/>
        <w:rPr>
          <w:rFonts w:ascii="Times New Roman" w:eastAsia="Times New Roman" w:hAnsi="Times New Roman" w:cs="Times New Roman"/>
          <w:sz w:val="24"/>
          <w:szCs w:val="24"/>
          <w:lang w:val="en-US" w:eastAsia="pt-BR"/>
        </w:rPr>
      </w:pPr>
      <w:r w:rsidRPr="009B484F">
        <w:rPr>
          <w:rFonts w:ascii="Courier New" w:eastAsia="Times New Roman" w:hAnsi="Courier New" w:cs="Courier New"/>
          <w:sz w:val="20"/>
          <w:szCs w:val="20"/>
          <w:lang w:val="en-US" w:eastAsia="pt-BR"/>
        </w:rPr>
        <w:t xml:space="preserve">HostName : CachePort      Service Name            Service Status Version Info </w:t>
      </w:r>
      <w:r w:rsidRPr="009B484F">
        <w:rPr>
          <w:rFonts w:ascii="Courier New" w:eastAsia="Times New Roman" w:hAnsi="Courier New" w:cs="Courier New"/>
          <w:sz w:val="20"/>
          <w:szCs w:val="20"/>
          <w:lang w:val="en-US" w:eastAsia="pt-BR"/>
        </w:rPr>
        <w:br/>
        <w:t xml:space="preserve">--------------------      ------------            -------------- ------------ </w:t>
      </w:r>
      <w:r w:rsidRPr="009B484F">
        <w:rPr>
          <w:rFonts w:ascii="Courier New" w:eastAsia="Times New Roman" w:hAnsi="Courier New" w:cs="Courier New"/>
          <w:sz w:val="20"/>
          <w:szCs w:val="20"/>
          <w:lang w:val="en-US" w:eastAsia="pt-BR"/>
        </w:rPr>
        <w:br/>
        <w:t>SERVER01-W500:22233      AppFabricCachingService UP             1 [1,1][1,1]</w:t>
      </w:r>
    </w:p>
    <w:p w14:paraId="0CCCF09A" w14:textId="77777777" w:rsidR="00CB0487" w:rsidRDefault="00CB0487" w:rsidP="5B934592">
      <w:r>
        <w:t>Pronto, o cache do App Fabric está pronto para ser usado.</w:t>
      </w:r>
    </w:p>
    <w:p w14:paraId="720E4EBE" w14:textId="62A301B3" w:rsidR="00B11DA4" w:rsidRDefault="00B11DA4" w:rsidP="5B934592"/>
    <w:p w14:paraId="242D316D" w14:textId="74CDEDD3" w:rsidR="005F3B7F" w:rsidRDefault="005F3B7F">
      <w:pPr>
        <w:spacing w:before="0" w:after="200"/>
      </w:pPr>
      <w:r>
        <w:br w:type="page"/>
      </w:r>
    </w:p>
    <w:p w14:paraId="1B299F95" w14:textId="04D2D313" w:rsidR="005F3B7F" w:rsidRDefault="005F3B7F" w:rsidP="005F3B7F">
      <w:pPr>
        <w:pStyle w:val="Heading2Numbered"/>
        <w:ind w:left="0" w:firstLine="0"/>
      </w:pPr>
      <w:bookmarkStart w:id="458" w:name="_Toc372544027"/>
      <w:r>
        <w:lastRenderedPageBreak/>
        <w:t>Configurações do App Fabric</w:t>
      </w:r>
      <w:bookmarkEnd w:id="458"/>
    </w:p>
    <w:p w14:paraId="16D85E90" w14:textId="1262E601" w:rsidR="00B11DA4" w:rsidRDefault="00B11DA4" w:rsidP="00B11DA4">
      <w:r>
        <w:t>A seguir, conceda permissões ao usuário de Application Pool do IIS a utilizar o caching do App Fabric através do comando:</w:t>
      </w:r>
    </w:p>
    <w:p w14:paraId="05B069E5" w14:textId="03FD0852" w:rsidR="00B11DA4" w:rsidRPr="00795B34" w:rsidRDefault="00B11DA4" w:rsidP="00B11DA4">
      <w:pPr>
        <w:rPr>
          <w:lang w:val="en-US"/>
        </w:rPr>
      </w:pPr>
      <w:r w:rsidRPr="00795B34">
        <w:rPr>
          <w:rFonts w:ascii="Courier New" w:hAnsi="Courier New" w:cs="Courier New"/>
          <w:sz w:val="20"/>
          <w:szCs w:val="20"/>
          <w:lang w:val="en-US"/>
        </w:rPr>
        <w:t>C:\ Grant-CacheAllowedClientAccount domainname\machinename$</w:t>
      </w:r>
    </w:p>
    <w:p w14:paraId="6E7A3DD5" w14:textId="56FAAB1B" w:rsidR="00B11DA4" w:rsidRDefault="00B11DA4" w:rsidP="5B934592">
      <w:r>
        <w:t>Repita isso para todas as máquinas participantes do cluster do app fabric cache.</w:t>
      </w:r>
    </w:p>
    <w:p w14:paraId="7D94F7FD" w14:textId="77777777" w:rsidR="00B11DA4" w:rsidRDefault="00B11DA4" w:rsidP="5B934592"/>
    <w:p w14:paraId="4331FD7F" w14:textId="54FD7267" w:rsidR="005F3B7F" w:rsidRDefault="005F3B7F" w:rsidP="5B934592">
      <w:r>
        <w:t>Lembre-se de permitir ao usuário “NT Authority/Network Service” acesso de leitura/escrita ao database do App Fabric, via console do SQL Server 2012.</w:t>
      </w:r>
    </w:p>
    <w:p w14:paraId="1D34ED82" w14:textId="77777777" w:rsidR="00B11DA4" w:rsidRDefault="00B11DA4" w:rsidP="5B934592"/>
    <w:p w14:paraId="7368076A" w14:textId="1CD1310B" w:rsidR="00B11DA4" w:rsidRDefault="00B11DA4" w:rsidP="5B934592">
      <w:r>
        <w:t xml:space="preserve">A seguir, crie um repositório de cache no App Fabric, através do powershell </w:t>
      </w:r>
      <w:r w:rsidRPr="00B11DA4">
        <w:rPr>
          <w:b/>
          <w:i/>
        </w:rPr>
        <w:t>Caching Administration Windows PowerShell</w:t>
      </w:r>
      <w:r>
        <w:t>:</w:t>
      </w:r>
    </w:p>
    <w:p w14:paraId="2D36F540" w14:textId="4216E932" w:rsidR="00CB0487" w:rsidRPr="00B11DA4" w:rsidRDefault="00B11DA4" w:rsidP="5B934592">
      <w:pPr>
        <w:rPr>
          <w:rFonts w:ascii="Courier New" w:hAnsi="Courier New" w:cs="Courier New"/>
          <w:sz w:val="20"/>
          <w:szCs w:val="20"/>
        </w:rPr>
      </w:pPr>
      <w:r w:rsidRPr="00B11DA4">
        <w:rPr>
          <w:rFonts w:ascii="Courier New" w:hAnsi="Courier New" w:cs="Courier New"/>
          <w:sz w:val="20"/>
          <w:szCs w:val="20"/>
        </w:rPr>
        <w:t>C:\</w:t>
      </w:r>
      <w:r>
        <w:rPr>
          <w:rFonts w:ascii="Courier New" w:hAnsi="Courier New" w:cs="Courier New"/>
          <w:sz w:val="20"/>
          <w:szCs w:val="20"/>
        </w:rPr>
        <w:t xml:space="preserve"> </w:t>
      </w:r>
      <w:r w:rsidRPr="00B11DA4">
        <w:rPr>
          <w:rFonts w:ascii="Courier New" w:hAnsi="Courier New" w:cs="Courier New"/>
          <w:sz w:val="20"/>
          <w:szCs w:val="20"/>
        </w:rPr>
        <w:t>New-Cache NomeDoSeuCache</w:t>
      </w:r>
    </w:p>
    <w:p w14:paraId="489641AD" w14:textId="147B81CD" w:rsidR="00B11DA4" w:rsidRDefault="00B11DA4" w:rsidP="5B934592">
      <w:r>
        <w:t>No exemplo de configuração do arquivo web.config, usamos o nome SEFAZ como sugestão.</w:t>
      </w:r>
    </w:p>
    <w:p w14:paraId="236D1906" w14:textId="77777777" w:rsidR="00B11DA4" w:rsidRDefault="00B11DA4">
      <w:pPr>
        <w:spacing w:before="0" w:after="200"/>
        <w:rPr>
          <w:rFonts w:eastAsiaTheme="minorHAnsi"/>
          <w:color w:val="008AC8"/>
          <w:sz w:val="32"/>
          <w:szCs w:val="36"/>
        </w:rPr>
      </w:pPr>
      <w:r>
        <w:br w:type="page"/>
      </w:r>
    </w:p>
    <w:p w14:paraId="306B5FA8" w14:textId="1AFE28BA" w:rsidR="00CB0487" w:rsidRDefault="00CB0487" w:rsidP="5B934592">
      <w:pPr>
        <w:pStyle w:val="Heading2Numbered"/>
      </w:pPr>
      <w:bookmarkStart w:id="459" w:name="_Toc372544028"/>
      <w:r>
        <w:lastRenderedPageBreak/>
        <w:t>Configurando sua aplicação ASP.NET para usar o mecanismo de sessão do App Fabric</w:t>
      </w:r>
      <w:bookmarkEnd w:id="459"/>
    </w:p>
    <w:p w14:paraId="22418DD8" w14:textId="77777777" w:rsidR="00CB0487" w:rsidRDefault="00CB0487" w:rsidP="5B934592">
      <w:r>
        <w:t>Estando tudo instalado e configurado, é a vez de configurarmos a aplicação ASP.NET.</w:t>
      </w:r>
    </w:p>
    <w:p w14:paraId="7AC4BFB3" w14:textId="77777777" w:rsidR="00CB0487" w:rsidRDefault="00CB0487" w:rsidP="5B934592"/>
    <w:p w14:paraId="68FB2D50" w14:textId="77777777" w:rsidR="00CB0487" w:rsidRDefault="00CB0487" w:rsidP="5B934592">
      <w:pPr>
        <w:pStyle w:val="NoteTitle"/>
      </w:pPr>
      <w:r>
        <w:t>Importante</w:t>
      </w:r>
    </w:p>
    <w:p w14:paraId="07063680" w14:textId="77777777" w:rsidR="00CB0487" w:rsidRDefault="00CB0487" w:rsidP="5B934592">
      <w:pPr>
        <w:pStyle w:val="Note"/>
      </w:pPr>
      <w:r>
        <w:t>Todos os objetos a serem guardados no caching do App Fabric devem ser serializáveis.</w:t>
      </w:r>
    </w:p>
    <w:p w14:paraId="24B16E9C" w14:textId="028D845C" w:rsidR="00B11DA4" w:rsidRDefault="00B11DA4" w:rsidP="5B934592">
      <w:pPr>
        <w:spacing w:before="0" w:after="200"/>
      </w:pPr>
    </w:p>
    <w:p w14:paraId="3E9C058B" w14:textId="7E5627EE" w:rsidR="00F02BC6" w:rsidRDefault="00F02BC6" w:rsidP="5B934592">
      <w:pPr>
        <w:spacing w:before="0" w:after="200"/>
      </w:pPr>
      <w:r>
        <w:t>Um aspecto importante a ser considerado em cenário de load-balance é o compartilhamento de sessão e dados de formulários entre as máquinas participantes</w:t>
      </w:r>
      <w:r w:rsidR="005F3B7F">
        <w:t>, pois não há garantias de qual máquina irá atender a determinada solicitação</w:t>
      </w:r>
      <w:r>
        <w:t>.</w:t>
      </w:r>
    </w:p>
    <w:p w14:paraId="41E293E8" w14:textId="20469A6F" w:rsidR="00F02BC6" w:rsidRDefault="00F02BC6" w:rsidP="5B934592">
      <w:pPr>
        <w:spacing w:before="0" w:after="200"/>
      </w:pPr>
      <w:r>
        <w:t>Para que isso seja possível é necessário configurar a seção machineKey conforme demonstrado abaixo:</w:t>
      </w:r>
    </w:p>
    <w:p w14:paraId="5F91545B" w14:textId="1D39D481" w:rsidR="00F02BC6" w:rsidRDefault="00F02BC6" w:rsidP="004D35D1">
      <w:pPr>
        <w:pStyle w:val="PargrafodaLista"/>
        <w:numPr>
          <w:ilvl w:val="0"/>
          <w:numId w:val="44"/>
        </w:numPr>
        <w:spacing w:before="0" w:after="200"/>
      </w:pPr>
      <w:r>
        <w:t xml:space="preserve">Clique no diretório virtual que deseja configurar, e na seção ASP.NET, escolha a opção </w:t>
      </w:r>
      <w:r w:rsidRPr="00F02BC6">
        <w:rPr>
          <w:b/>
          <w:i/>
        </w:rPr>
        <w:t>Machine Key</w:t>
      </w:r>
    </w:p>
    <w:p w14:paraId="5255058C" w14:textId="77777777" w:rsidR="00F02BC6" w:rsidRDefault="00F02BC6" w:rsidP="00F02BC6">
      <w:pPr>
        <w:keepNext/>
        <w:spacing w:before="0" w:after="200"/>
        <w:jc w:val="center"/>
      </w:pPr>
      <w:r>
        <w:rPr>
          <w:noProof/>
          <w:lang w:eastAsia="pt-BR"/>
        </w:rPr>
        <w:drawing>
          <wp:inline distT="0" distB="0" distL="0" distR="0" wp14:anchorId="02910FB4" wp14:editId="03CE95A5">
            <wp:extent cx="5349240" cy="315873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59236" cy="3164632"/>
                    </a:xfrm>
                    <a:prstGeom prst="rect">
                      <a:avLst/>
                    </a:prstGeom>
                    <a:noFill/>
                    <a:ln>
                      <a:noFill/>
                    </a:ln>
                  </pic:spPr>
                </pic:pic>
              </a:graphicData>
            </a:graphic>
          </wp:inline>
        </w:drawing>
      </w:r>
    </w:p>
    <w:p w14:paraId="52CD125F" w14:textId="20845C60" w:rsidR="00F02BC6" w:rsidRDefault="00F02BC6" w:rsidP="00F02BC6">
      <w:pPr>
        <w:pStyle w:val="Legenda"/>
      </w:pPr>
      <w:bookmarkStart w:id="460" w:name="_Toc372544094"/>
      <w:r>
        <w:t xml:space="preserve">Figura </w:t>
      </w:r>
      <w:r>
        <w:fldChar w:fldCharType="begin"/>
      </w:r>
      <w:r>
        <w:instrText xml:space="preserve"> SEQ Figura \* ARABIC </w:instrText>
      </w:r>
      <w:r>
        <w:fldChar w:fldCharType="separate"/>
      </w:r>
      <w:r w:rsidR="00A551CF">
        <w:rPr>
          <w:noProof/>
        </w:rPr>
        <w:t>51</w:t>
      </w:r>
      <w:r>
        <w:fldChar w:fldCharType="end"/>
      </w:r>
      <w:r>
        <w:t xml:space="preserve"> Configurando a seção machineKey de sua aplicação</w:t>
      </w:r>
      <w:bookmarkEnd w:id="460"/>
    </w:p>
    <w:p w14:paraId="10D89576" w14:textId="77777777" w:rsidR="00F02BC6" w:rsidRDefault="00F02BC6" w:rsidP="5B934592">
      <w:pPr>
        <w:spacing w:before="0" w:after="200"/>
      </w:pPr>
    </w:p>
    <w:p w14:paraId="55A9C9CF" w14:textId="77777777" w:rsidR="00F02BC6" w:rsidRDefault="00F02BC6" w:rsidP="00F02BC6">
      <w:pPr>
        <w:keepNext/>
        <w:spacing w:before="0" w:after="200"/>
      </w:pPr>
      <w:r>
        <w:rPr>
          <w:noProof/>
          <w:lang w:eastAsia="pt-BR"/>
        </w:rPr>
        <w:drawing>
          <wp:inline distT="0" distB="0" distL="0" distR="0" wp14:anchorId="207CE816" wp14:editId="25D637AA">
            <wp:extent cx="5943600" cy="3055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5FEA8763" w14:textId="26566110" w:rsidR="00F02BC6" w:rsidRDefault="00F02BC6" w:rsidP="00F02BC6">
      <w:pPr>
        <w:pStyle w:val="Legenda"/>
      </w:pPr>
      <w:bookmarkStart w:id="461" w:name="_Toc372544095"/>
      <w:r>
        <w:t xml:space="preserve">Figura </w:t>
      </w:r>
      <w:r>
        <w:fldChar w:fldCharType="begin"/>
      </w:r>
      <w:r>
        <w:instrText xml:space="preserve"> SEQ Figura \* ARABIC </w:instrText>
      </w:r>
      <w:r>
        <w:fldChar w:fldCharType="separate"/>
      </w:r>
      <w:r w:rsidR="00A551CF">
        <w:rPr>
          <w:noProof/>
        </w:rPr>
        <w:t>52</w:t>
      </w:r>
      <w:r>
        <w:fldChar w:fldCharType="end"/>
      </w:r>
      <w:r>
        <w:t xml:space="preserve"> Gerando o hashing da seção machineKey</w:t>
      </w:r>
      <w:bookmarkEnd w:id="461"/>
    </w:p>
    <w:p w14:paraId="64D7EAF8" w14:textId="57213816" w:rsidR="00F02BC6" w:rsidRDefault="00F02BC6" w:rsidP="004D35D1">
      <w:pPr>
        <w:pStyle w:val="PargrafodaLista"/>
        <w:numPr>
          <w:ilvl w:val="0"/>
          <w:numId w:val="44"/>
        </w:numPr>
        <w:spacing w:before="0" w:after="200"/>
      </w:pPr>
      <w:r>
        <w:t xml:space="preserve">Desmarque as opções </w:t>
      </w:r>
      <w:r w:rsidRPr="004E3FAD">
        <w:rPr>
          <w:b/>
          <w:i/>
        </w:rPr>
        <w:t>“Automatically generate at runtime”</w:t>
      </w:r>
      <w:r>
        <w:t xml:space="preserve"> tanto da seção </w:t>
      </w:r>
      <w:r w:rsidRPr="004E3FAD">
        <w:rPr>
          <w:b/>
          <w:i/>
        </w:rPr>
        <w:t>“Validation key”</w:t>
      </w:r>
      <w:r>
        <w:t xml:space="preserve">, como da </w:t>
      </w:r>
      <w:r w:rsidRPr="004E3FAD">
        <w:rPr>
          <w:b/>
          <w:i/>
        </w:rPr>
        <w:t>“Decryption key”</w:t>
      </w:r>
    </w:p>
    <w:p w14:paraId="30717FC8" w14:textId="32BC2302" w:rsidR="00F02BC6" w:rsidRDefault="00F02BC6" w:rsidP="004D35D1">
      <w:pPr>
        <w:pStyle w:val="PargrafodaLista"/>
        <w:numPr>
          <w:ilvl w:val="0"/>
          <w:numId w:val="44"/>
        </w:numPr>
        <w:spacing w:before="0" w:after="200"/>
      </w:pPr>
      <w:r>
        <w:t xml:space="preserve">Mantenha marcada as opções </w:t>
      </w:r>
      <w:r w:rsidRPr="004E3FAD">
        <w:rPr>
          <w:b/>
          <w:i/>
        </w:rPr>
        <w:t>“Generate a unique key for each application”</w:t>
      </w:r>
    </w:p>
    <w:p w14:paraId="7697D851" w14:textId="13819EC5" w:rsidR="00F02BC6" w:rsidRDefault="00F02BC6" w:rsidP="004D35D1">
      <w:pPr>
        <w:pStyle w:val="PargrafodaLista"/>
        <w:numPr>
          <w:ilvl w:val="0"/>
          <w:numId w:val="44"/>
        </w:numPr>
        <w:spacing w:before="0" w:after="200"/>
      </w:pPr>
      <w:r>
        <w:t xml:space="preserve">Clique no link superior direito de nome </w:t>
      </w:r>
      <w:r w:rsidRPr="004E3FAD">
        <w:rPr>
          <w:b/>
          <w:i/>
        </w:rPr>
        <w:t>“Generate Keys”</w:t>
      </w:r>
    </w:p>
    <w:p w14:paraId="6EB4B345" w14:textId="3FB3D6ED" w:rsidR="00F02BC6" w:rsidRDefault="00F02BC6" w:rsidP="004D35D1">
      <w:pPr>
        <w:pStyle w:val="PargrafodaLista"/>
        <w:numPr>
          <w:ilvl w:val="0"/>
          <w:numId w:val="44"/>
        </w:numPr>
        <w:spacing w:before="0" w:after="200"/>
      </w:pPr>
      <w:r>
        <w:t>Clique em aplicar – isso irá atualizar seu arquivo web.config conforme exemplo abaixo:</w:t>
      </w:r>
    </w:p>
    <w:p w14:paraId="793787CB" w14:textId="77777777" w:rsidR="00DE3587" w:rsidRPr="00795B34" w:rsidRDefault="00DE3587" w:rsidP="00DE3587">
      <w:pPr>
        <w:pStyle w:val="CodeBlock"/>
        <w:rPr>
          <w:color w:val="000000"/>
          <w:bdr w:val="none" w:sz="0" w:space="0" w:color="auto" w:frame="1"/>
          <w:lang w:val="en-US" w:eastAsia="pt-BR"/>
        </w:rPr>
      </w:pPr>
      <w:r w:rsidRPr="00795B34">
        <w:rPr>
          <w:bdr w:val="none" w:sz="0" w:space="0" w:color="auto" w:frame="1"/>
          <w:lang w:val="en-US" w:eastAsia="pt-BR"/>
        </w:rPr>
        <w:t>&lt;machineKey</w:t>
      </w:r>
      <w:r w:rsidRPr="00795B34">
        <w:rPr>
          <w:color w:val="000000"/>
          <w:bdr w:val="none" w:sz="0" w:space="0" w:color="auto" w:frame="1"/>
          <w:lang w:val="en-US" w:eastAsia="pt-BR"/>
        </w:rPr>
        <w:t xml:space="preserve"> </w:t>
      </w:r>
    </w:p>
    <w:p w14:paraId="62615C92" w14:textId="2EC65E67" w:rsidR="00DE3587" w:rsidRPr="00795B34" w:rsidRDefault="00DE3587" w:rsidP="00DE3587">
      <w:pPr>
        <w:pStyle w:val="CodeBlock"/>
        <w:rPr>
          <w:color w:val="000000"/>
          <w:bdr w:val="none" w:sz="0" w:space="0" w:color="auto" w:frame="1"/>
          <w:lang w:val="en-US" w:eastAsia="pt-BR"/>
        </w:rPr>
      </w:pPr>
      <w:r w:rsidRPr="00795B34">
        <w:rPr>
          <w:color w:val="000000"/>
          <w:bdr w:val="none" w:sz="0" w:space="0" w:color="auto" w:frame="1"/>
          <w:lang w:val="en-US" w:eastAsia="pt-BR"/>
        </w:rPr>
        <w:t xml:space="preserve">    </w:t>
      </w:r>
      <w:r w:rsidRPr="00795B34">
        <w:rPr>
          <w:color w:val="FF0000"/>
          <w:bdr w:val="none" w:sz="0" w:space="0" w:color="auto" w:frame="1"/>
          <w:lang w:val="en-US" w:eastAsia="pt-BR"/>
        </w:rPr>
        <w:t>validationKey</w:t>
      </w:r>
      <w:r w:rsidRPr="00795B34">
        <w:rPr>
          <w:color w:val="000000"/>
          <w:bdr w:val="none" w:sz="0" w:space="0" w:color="auto" w:frame="1"/>
          <w:lang w:val="en-US" w:eastAsia="pt-BR"/>
        </w:rPr>
        <w:t>=</w:t>
      </w:r>
      <w:r w:rsidRPr="00795B34">
        <w:rPr>
          <w:color w:val="0000FF"/>
          <w:bdr w:val="none" w:sz="0" w:space="0" w:color="auto" w:frame="1"/>
          <w:lang w:val="en-US" w:eastAsia="pt-BR"/>
        </w:rPr>
        <w:t>"&lt;hashing&gt;,IsolateApps"</w:t>
      </w:r>
      <w:r w:rsidRPr="00795B34">
        <w:rPr>
          <w:color w:val="000000"/>
          <w:bdr w:val="none" w:sz="0" w:space="0" w:color="auto" w:frame="1"/>
          <w:lang w:val="en-US" w:eastAsia="pt-BR"/>
        </w:rPr>
        <w:t xml:space="preserve"> </w:t>
      </w:r>
    </w:p>
    <w:p w14:paraId="4C29478C" w14:textId="741A2283" w:rsidR="00DE3587" w:rsidRPr="00795B34" w:rsidRDefault="00DE3587" w:rsidP="00DE3587">
      <w:pPr>
        <w:pStyle w:val="CodeBlock"/>
        <w:rPr>
          <w:color w:val="000000"/>
          <w:bdr w:val="none" w:sz="0" w:space="0" w:color="auto" w:frame="1"/>
          <w:lang w:val="en-US" w:eastAsia="pt-BR"/>
        </w:rPr>
      </w:pPr>
      <w:r w:rsidRPr="00795B34">
        <w:rPr>
          <w:color w:val="000000"/>
          <w:bdr w:val="none" w:sz="0" w:space="0" w:color="auto" w:frame="1"/>
          <w:lang w:val="en-US" w:eastAsia="pt-BR"/>
        </w:rPr>
        <w:t xml:space="preserve">    </w:t>
      </w:r>
      <w:r w:rsidRPr="00795B34">
        <w:rPr>
          <w:color w:val="FF0000"/>
          <w:bdr w:val="none" w:sz="0" w:space="0" w:color="auto" w:frame="1"/>
          <w:lang w:val="en-US" w:eastAsia="pt-BR"/>
        </w:rPr>
        <w:t>decryptionKey</w:t>
      </w:r>
      <w:r w:rsidRPr="00795B34">
        <w:rPr>
          <w:color w:val="000000"/>
          <w:bdr w:val="none" w:sz="0" w:space="0" w:color="auto" w:frame="1"/>
          <w:lang w:val="en-US" w:eastAsia="pt-BR"/>
        </w:rPr>
        <w:t>=</w:t>
      </w:r>
      <w:r w:rsidRPr="00795B34">
        <w:rPr>
          <w:color w:val="0000FF"/>
          <w:bdr w:val="none" w:sz="0" w:space="0" w:color="auto" w:frame="1"/>
          <w:lang w:val="en-US" w:eastAsia="pt-BR"/>
        </w:rPr>
        <w:t>"&lt;hashing&gt;,IsolateApps"</w:t>
      </w:r>
      <w:r w:rsidRPr="00795B34">
        <w:rPr>
          <w:color w:val="000000"/>
          <w:bdr w:val="none" w:sz="0" w:space="0" w:color="auto" w:frame="1"/>
          <w:lang w:val="en-US" w:eastAsia="pt-BR"/>
        </w:rPr>
        <w:t xml:space="preserve"> </w:t>
      </w:r>
    </w:p>
    <w:p w14:paraId="66AA9F06" w14:textId="77777777" w:rsidR="00DE3587" w:rsidRPr="00DE3587" w:rsidRDefault="00DE3587" w:rsidP="00DE3587">
      <w:pPr>
        <w:pStyle w:val="CodeBlock"/>
        <w:rPr>
          <w:color w:val="000000"/>
          <w:lang w:eastAsia="pt-BR"/>
        </w:rPr>
      </w:pPr>
      <w:r w:rsidRPr="00DE3587">
        <w:rPr>
          <w:bdr w:val="none" w:sz="0" w:space="0" w:color="auto" w:frame="1"/>
          <w:lang w:eastAsia="pt-BR"/>
        </w:rPr>
        <w:t>/&gt;</w:t>
      </w:r>
    </w:p>
    <w:p w14:paraId="526448D0" w14:textId="474FB341" w:rsidR="00DE3587" w:rsidRDefault="00DE3587" w:rsidP="00DE3587">
      <w:pPr>
        <w:pStyle w:val="Legenda"/>
      </w:pPr>
      <w:bookmarkStart w:id="462" w:name="_Toc372544191"/>
      <w:r>
        <w:t xml:space="preserve">Listagem </w:t>
      </w:r>
      <w:r>
        <w:fldChar w:fldCharType="begin"/>
      </w:r>
      <w:r>
        <w:instrText xml:space="preserve"> SEQ Listagem \* ARABIC </w:instrText>
      </w:r>
      <w:r>
        <w:fldChar w:fldCharType="separate"/>
      </w:r>
      <w:r w:rsidR="00A551CF">
        <w:rPr>
          <w:noProof/>
        </w:rPr>
        <w:t>69</w:t>
      </w:r>
      <w:r>
        <w:fldChar w:fldCharType="end"/>
      </w:r>
      <w:r>
        <w:t xml:space="preserve"> A seção machineKey</w:t>
      </w:r>
      <w:bookmarkEnd w:id="462"/>
    </w:p>
    <w:p w14:paraId="43EB6172" w14:textId="77777777" w:rsidR="004E3FAD" w:rsidRDefault="004E3FAD" w:rsidP="5B934592">
      <w:pPr>
        <w:spacing w:before="0" w:after="200"/>
      </w:pPr>
    </w:p>
    <w:p w14:paraId="54ADF451" w14:textId="0A0B6C9E" w:rsidR="00D5338D" w:rsidRDefault="00D5338D" w:rsidP="005F3B7F">
      <w:pPr>
        <w:pStyle w:val="NoteTitle"/>
      </w:pPr>
      <w:r>
        <w:t>Atenção</w:t>
      </w:r>
    </w:p>
    <w:p w14:paraId="54E25609" w14:textId="4AB5C64D" w:rsidR="00D5338D" w:rsidRDefault="00D5338D" w:rsidP="005F3B7F">
      <w:pPr>
        <w:pStyle w:val="Note"/>
      </w:pPr>
      <w:r>
        <w:t xml:space="preserve">O código do hashing gerado deve ser o mesmo em </w:t>
      </w:r>
      <w:r w:rsidR="00667E91">
        <w:t>todos os arquivos</w:t>
      </w:r>
      <w:r>
        <w:t xml:space="preserve"> web.config das aplicações </w:t>
      </w:r>
      <w:r w:rsidR="005F3B7F">
        <w:t>participantes do load-balance.</w:t>
      </w:r>
    </w:p>
    <w:p w14:paraId="30829816" w14:textId="77777777" w:rsidR="00D5338D" w:rsidRDefault="00D5338D" w:rsidP="5B934592">
      <w:pPr>
        <w:spacing w:before="0" w:after="200"/>
      </w:pPr>
    </w:p>
    <w:p w14:paraId="70582E66" w14:textId="77777777" w:rsidR="005F3B7F" w:rsidRDefault="005F3B7F" w:rsidP="5B934592">
      <w:pPr>
        <w:spacing w:before="0" w:after="200"/>
      </w:pPr>
    </w:p>
    <w:p w14:paraId="139B1AA0" w14:textId="79186B6D" w:rsidR="00CB0487" w:rsidRDefault="00CB0487" w:rsidP="5B934592">
      <w:pPr>
        <w:spacing w:before="0" w:after="200"/>
      </w:pPr>
      <w:r>
        <w:lastRenderedPageBreak/>
        <w:t>Altere o web.config de sua aplicação para refletir as alterações conforme abaixo:</w:t>
      </w:r>
    </w:p>
    <w:p w14:paraId="5E32A039" w14:textId="77777777" w:rsidR="00B554D7" w:rsidRDefault="00B554D7" w:rsidP="5B934592">
      <w:pPr>
        <w:pStyle w:val="CodeBlock"/>
      </w:pPr>
    </w:p>
    <w:p w14:paraId="2D0A461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A31515"/>
          <w:sz w:val="19"/>
          <w:szCs w:val="19"/>
          <w:highlight w:val="white"/>
          <w:lang w:val="en-US"/>
        </w:rPr>
        <w:t>xml</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version</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1.0</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encoding</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utf-8</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?&gt;</w:t>
      </w:r>
    </w:p>
    <w:p w14:paraId="7E2EE326"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A31515"/>
          <w:sz w:val="19"/>
          <w:szCs w:val="19"/>
          <w:highlight w:val="white"/>
          <w:lang w:val="en-US"/>
        </w:rPr>
        <w:t>configuration</w:t>
      </w:r>
      <w:r w:rsidRPr="00795B34">
        <w:rPr>
          <w:rFonts w:ascii="Consolas" w:hAnsi="Consolas" w:cs="Consolas"/>
          <w:color w:val="0000FF"/>
          <w:sz w:val="19"/>
          <w:szCs w:val="19"/>
          <w:highlight w:val="white"/>
          <w:lang w:val="en-US"/>
        </w:rPr>
        <w:t>&gt;</w:t>
      </w:r>
    </w:p>
    <w:p w14:paraId="67CD1500"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008000"/>
          <w:sz w:val="19"/>
          <w:szCs w:val="19"/>
          <w:highlight w:val="white"/>
          <w:lang w:val="en-US"/>
        </w:rPr>
        <w:t xml:space="preserve">configSections must be the FIRST element </w:t>
      </w:r>
      <w:r w:rsidRPr="00795B34">
        <w:rPr>
          <w:rFonts w:ascii="Consolas" w:hAnsi="Consolas" w:cs="Consolas"/>
          <w:color w:val="0000FF"/>
          <w:sz w:val="19"/>
          <w:szCs w:val="19"/>
          <w:highlight w:val="white"/>
          <w:lang w:val="en-US"/>
        </w:rPr>
        <w:t>--&gt;</w:t>
      </w:r>
    </w:p>
    <w:p w14:paraId="41AB85EE"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configSections</w:t>
      </w:r>
      <w:r w:rsidRPr="00795B34">
        <w:rPr>
          <w:rFonts w:ascii="Consolas" w:hAnsi="Consolas" w:cs="Consolas"/>
          <w:color w:val="0000FF"/>
          <w:sz w:val="19"/>
          <w:szCs w:val="19"/>
          <w:highlight w:val="white"/>
          <w:lang w:val="en-US"/>
        </w:rPr>
        <w:t>&gt;</w:t>
      </w:r>
    </w:p>
    <w:p w14:paraId="6C3DC8A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008000"/>
          <w:sz w:val="19"/>
          <w:szCs w:val="19"/>
          <w:highlight w:val="white"/>
          <w:lang w:val="en-US"/>
        </w:rPr>
        <w:t xml:space="preserve"> required to read the &lt;dataCacheClient&gt; element </w:t>
      </w:r>
      <w:r w:rsidRPr="00795B34">
        <w:rPr>
          <w:rFonts w:ascii="Consolas" w:hAnsi="Consolas" w:cs="Consolas"/>
          <w:color w:val="0000FF"/>
          <w:sz w:val="19"/>
          <w:szCs w:val="19"/>
          <w:highlight w:val="white"/>
          <w:lang w:val="en-US"/>
        </w:rPr>
        <w:t>--&gt;</w:t>
      </w:r>
    </w:p>
    <w:p w14:paraId="1946F281"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section</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dataCacheClients</w:t>
      </w:r>
      <w:r w:rsidRPr="00795B34">
        <w:rPr>
          <w:rFonts w:ascii="Consolas" w:hAnsi="Consolas" w:cs="Consolas"/>
          <w:color w:val="000000"/>
          <w:sz w:val="19"/>
          <w:szCs w:val="19"/>
          <w:highlight w:val="white"/>
          <w:lang w:val="en-US"/>
        </w:rPr>
        <w:t>"</w:t>
      </w:r>
    </w:p>
    <w:p w14:paraId="51D1F7E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type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Microsoft.ApplicationServer.Caching.DataCacheClientsSection, Microsoft.ApplicationServer.Caching.Core</w:t>
      </w:r>
      <w:r w:rsidRPr="00795B34">
        <w:rPr>
          <w:rFonts w:ascii="Consolas" w:hAnsi="Consolas" w:cs="Consolas"/>
          <w:color w:val="000000"/>
          <w:sz w:val="19"/>
          <w:szCs w:val="19"/>
          <w:highlight w:val="white"/>
          <w:lang w:val="en-US"/>
        </w:rPr>
        <w:t>"</w:t>
      </w:r>
    </w:p>
    <w:p w14:paraId="7F1F7BB4"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allowLocation</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true</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allowDefinition</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Everywhere</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75D9AA17"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configSections</w:t>
      </w:r>
      <w:r w:rsidRPr="00795B34">
        <w:rPr>
          <w:rFonts w:ascii="Consolas" w:hAnsi="Consolas" w:cs="Consolas"/>
          <w:color w:val="0000FF"/>
          <w:sz w:val="19"/>
          <w:szCs w:val="19"/>
          <w:highlight w:val="white"/>
          <w:lang w:val="en-US"/>
        </w:rPr>
        <w:t>&gt;</w:t>
      </w:r>
    </w:p>
    <w:p w14:paraId="3A5F1E61"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p>
    <w:p w14:paraId="6E1D49F9"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008000"/>
          <w:sz w:val="19"/>
          <w:szCs w:val="19"/>
          <w:highlight w:val="white"/>
          <w:lang w:val="en-US"/>
        </w:rPr>
        <w:t xml:space="preserve"> cache client </w:t>
      </w:r>
      <w:r w:rsidRPr="00795B34">
        <w:rPr>
          <w:rFonts w:ascii="Consolas" w:hAnsi="Consolas" w:cs="Consolas"/>
          <w:color w:val="0000FF"/>
          <w:sz w:val="19"/>
          <w:szCs w:val="19"/>
          <w:highlight w:val="white"/>
          <w:lang w:val="en-US"/>
        </w:rPr>
        <w:t>--&gt;</w:t>
      </w:r>
    </w:p>
    <w:p w14:paraId="74ABD46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dataCacheClient</w:t>
      </w:r>
      <w:r w:rsidRPr="00795B34">
        <w:rPr>
          <w:rFonts w:ascii="Consolas" w:hAnsi="Consolas" w:cs="Consolas"/>
          <w:color w:val="0000FF"/>
          <w:sz w:val="19"/>
          <w:szCs w:val="19"/>
          <w:highlight w:val="white"/>
          <w:lang w:val="en-US"/>
        </w:rPr>
        <w:t xml:space="preserve">&gt;    </w:t>
      </w:r>
    </w:p>
    <w:p w14:paraId="7EFFA869"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008000"/>
          <w:sz w:val="19"/>
          <w:szCs w:val="19"/>
          <w:highlight w:val="white"/>
          <w:lang w:val="en-US"/>
        </w:rPr>
        <w:t xml:space="preserve"> cache host(s) </w:t>
      </w:r>
      <w:r w:rsidRPr="00795B34">
        <w:rPr>
          <w:rFonts w:ascii="Consolas" w:hAnsi="Consolas" w:cs="Consolas"/>
          <w:color w:val="0000FF"/>
          <w:sz w:val="19"/>
          <w:szCs w:val="19"/>
          <w:highlight w:val="white"/>
          <w:lang w:val="en-US"/>
        </w:rPr>
        <w:t>--&gt;</w:t>
      </w:r>
    </w:p>
    <w:p w14:paraId="30ECCB3E"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hosts</w:t>
      </w:r>
      <w:r w:rsidRPr="00795B34">
        <w:rPr>
          <w:rFonts w:ascii="Consolas" w:hAnsi="Consolas" w:cs="Consolas"/>
          <w:color w:val="0000FF"/>
          <w:sz w:val="19"/>
          <w:szCs w:val="19"/>
          <w:highlight w:val="white"/>
          <w:lang w:val="en-US"/>
        </w:rPr>
        <w:t>&gt;</w:t>
      </w:r>
    </w:p>
    <w:p w14:paraId="073DD02F"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host</w:t>
      </w:r>
    </w:p>
    <w:p w14:paraId="69685990"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CacheServer1</w:t>
      </w:r>
      <w:r w:rsidRPr="00795B34">
        <w:rPr>
          <w:rFonts w:ascii="Consolas" w:hAnsi="Consolas" w:cs="Consolas"/>
          <w:color w:val="000000"/>
          <w:sz w:val="19"/>
          <w:szCs w:val="19"/>
          <w:highlight w:val="white"/>
          <w:lang w:val="en-US"/>
        </w:rPr>
        <w:t>"</w:t>
      </w:r>
    </w:p>
    <w:p w14:paraId="6340D5E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cachePort</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22233</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495A2082"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host</w:t>
      </w:r>
    </w:p>
    <w:p w14:paraId="219DFA2A"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CacheServer2</w:t>
      </w:r>
      <w:r w:rsidRPr="00795B34">
        <w:rPr>
          <w:rFonts w:ascii="Consolas" w:hAnsi="Consolas" w:cs="Consolas"/>
          <w:color w:val="000000"/>
          <w:sz w:val="19"/>
          <w:szCs w:val="19"/>
          <w:highlight w:val="white"/>
          <w:lang w:val="en-US"/>
        </w:rPr>
        <w:t>"</w:t>
      </w:r>
    </w:p>
    <w:p w14:paraId="4492D60E"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cachePort</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22233</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502AA4C9"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hosts</w:t>
      </w:r>
      <w:r w:rsidRPr="00795B34">
        <w:rPr>
          <w:rFonts w:ascii="Consolas" w:hAnsi="Consolas" w:cs="Consolas"/>
          <w:color w:val="0000FF"/>
          <w:sz w:val="19"/>
          <w:szCs w:val="19"/>
          <w:highlight w:val="white"/>
          <w:lang w:val="en-US"/>
        </w:rPr>
        <w:t>&gt;</w:t>
      </w:r>
    </w:p>
    <w:p w14:paraId="0F009AB9"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dataCacheClient</w:t>
      </w:r>
      <w:r w:rsidRPr="00795B34">
        <w:rPr>
          <w:rFonts w:ascii="Consolas" w:hAnsi="Consolas" w:cs="Consolas"/>
          <w:color w:val="0000FF"/>
          <w:sz w:val="19"/>
          <w:szCs w:val="19"/>
          <w:highlight w:val="white"/>
          <w:lang w:val="en-US"/>
        </w:rPr>
        <w:t>&gt;</w:t>
      </w:r>
    </w:p>
    <w:p w14:paraId="253C6DAC"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p>
    <w:p w14:paraId="1A481762" w14:textId="77777777" w:rsidR="00964D82" w:rsidRPr="00795B34" w:rsidRDefault="00964D82" w:rsidP="5B934592">
      <w:pPr>
        <w:pStyle w:val="CodeBlock"/>
        <w:rPr>
          <w:rFonts w:ascii="Consolas" w:hAnsi="Consolas" w:cs="Consolas"/>
          <w:color w:val="0000FF"/>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system.web</w:t>
      </w:r>
      <w:r w:rsidRPr="00795B34">
        <w:rPr>
          <w:rFonts w:ascii="Consolas" w:hAnsi="Consolas" w:cs="Consolas"/>
          <w:color w:val="0000FF"/>
          <w:sz w:val="19"/>
          <w:szCs w:val="19"/>
          <w:highlight w:val="white"/>
          <w:lang w:val="en-US"/>
        </w:rPr>
        <w:t>&gt;</w:t>
      </w:r>
    </w:p>
    <w:p w14:paraId="5B506A91" w14:textId="6D350249" w:rsidR="00DE3587" w:rsidRPr="00795B34" w:rsidRDefault="00DE3587" w:rsidP="00DE3587">
      <w:pPr>
        <w:pStyle w:val="CodeBlock"/>
        <w:rPr>
          <w:rFonts w:ascii="Consolas" w:hAnsi="Consolas" w:cs="Consolas"/>
          <w:color w:val="A31515"/>
          <w:sz w:val="19"/>
          <w:szCs w:val="19"/>
          <w:highlight w:val="white"/>
          <w:lang w:val="en-US"/>
        </w:rPr>
      </w:pPr>
      <w:r w:rsidRPr="00795B34">
        <w:rPr>
          <w:rFonts w:ascii="Consolas" w:hAnsi="Consolas" w:cs="Consolas"/>
          <w:color w:val="A31515"/>
          <w:sz w:val="19"/>
          <w:szCs w:val="19"/>
          <w:highlight w:val="white"/>
          <w:lang w:val="en-US"/>
        </w:rPr>
        <w:t xml:space="preserve">    &lt;machineKey </w:t>
      </w:r>
    </w:p>
    <w:p w14:paraId="37152846" w14:textId="25A58D0D" w:rsidR="00DE3587" w:rsidRPr="00795B34" w:rsidRDefault="00DE3587" w:rsidP="00DE3587">
      <w:pPr>
        <w:pStyle w:val="CodeBlock"/>
        <w:rPr>
          <w:color w:val="000000"/>
          <w:bdr w:val="none" w:sz="0" w:space="0" w:color="auto" w:frame="1"/>
          <w:lang w:val="en-US" w:eastAsia="pt-BR"/>
        </w:rPr>
      </w:pPr>
      <w:r w:rsidRPr="00795B34">
        <w:rPr>
          <w:color w:val="000000"/>
          <w:bdr w:val="none" w:sz="0" w:space="0" w:color="auto" w:frame="1"/>
          <w:lang w:val="en-US" w:eastAsia="pt-BR"/>
        </w:rPr>
        <w:t xml:space="preserve">          </w:t>
      </w:r>
      <w:r w:rsidRPr="00795B34">
        <w:rPr>
          <w:rFonts w:ascii="Consolas" w:hAnsi="Consolas" w:cs="Consolas"/>
          <w:color w:val="FF0000"/>
          <w:sz w:val="19"/>
          <w:szCs w:val="19"/>
          <w:highlight w:val="white"/>
          <w:lang w:val="en-US"/>
        </w:rPr>
        <w:t>validationKey</w:t>
      </w:r>
      <w:r w:rsidRPr="00795B34">
        <w:rPr>
          <w:rFonts w:ascii="Consolas" w:hAnsi="Consolas" w:cs="Consolas"/>
          <w:color w:val="0000FF"/>
          <w:sz w:val="19"/>
          <w:szCs w:val="19"/>
          <w:highlight w:val="white"/>
          <w:lang w:val="en-US"/>
        </w:rPr>
        <w:t>="&lt;hashing&gt;,IsolateApps"</w:t>
      </w:r>
      <w:r w:rsidRPr="00795B34">
        <w:rPr>
          <w:color w:val="000000"/>
          <w:bdr w:val="none" w:sz="0" w:space="0" w:color="auto" w:frame="1"/>
          <w:lang w:val="en-US" w:eastAsia="pt-BR"/>
        </w:rPr>
        <w:t xml:space="preserve"> </w:t>
      </w:r>
    </w:p>
    <w:p w14:paraId="41B6D8FA" w14:textId="5B21002A" w:rsidR="00DE3587" w:rsidRPr="00795B34" w:rsidRDefault="00DE3587" w:rsidP="00DE3587">
      <w:pPr>
        <w:pStyle w:val="CodeBlock"/>
        <w:rPr>
          <w:color w:val="000000"/>
          <w:bdr w:val="none" w:sz="0" w:space="0" w:color="auto" w:frame="1"/>
          <w:lang w:val="en-US" w:eastAsia="pt-BR"/>
        </w:rPr>
      </w:pPr>
      <w:r w:rsidRPr="00795B34">
        <w:rPr>
          <w:color w:val="000000"/>
          <w:bdr w:val="none" w:sz="0" w:space="0" w:color="auto" w:frame="1"/>
          <w:lang w:val="en-US" w:eastAsia="pt-BR"/>
        </w:rPr>
        <w:t xml:space="preserve">          </w:t>
      </w:r>
      <w:r w:rsidRPr="00795B34">
        <w:rPr>
          <w:rFonts w:ascii="Consolas" w:hAnsi="Consolas" w:cs="Consolas"/>
          <w:color w:val="FF0000"/>
          <w:sz w:val="19"/>
          <w:szCs w:val="19"/>
          <w:highlight w:val="white"/>
          <w:lang w:val="en-US"/>
        </w:rPr>
        <w:t>decryptionKey</w:t>
      </w:r>
      <w:r w:rsidRPr="00795B34">
        <w:rPr>
          <w:rFonts w:ascii="Consolas" w:hAnsi="Consolas" w:cs="Consolas"/>
          <w:color w:val="0000FF"/>
          <w:sz w:val="19"/>
          <w:szCs w:val="19"/>
          <w:highlight w:val="white"/>
          <w:lang w:val="en-US"/>
        </w:rPr>
        <w:t>="&lt;hashing&gt;,IsolateApps"</w:t>
      </w:r>
      <w:r w:rsidRPr="00795B34">
        <w:rPr>
          <w:color w:val="000000"/>
          <w:bdr w:val="none" w:sz="0" w:space="0" w:color="auto" w:frame="1"/>
          <w:lang w:val="en-US" w:eastAsia="pt-BR"/>
        </w:rPr>
        <w:t xml:space="preserve"> </w:t>
      </w:r>
    </w:p>
    <w:p w14:paraId="1EAEB69B" w14:textId="1C10404C" w:rsidR="00DE3587" w:rsidRPr="00795B34" w:rsidRDefault="00DE3587" w:rsidP="00DE3587">
      <w:pPr>
        <w:pStyle w:val="CodeBlock"/>
        <w:rPr>
          <w:rFonts w:ascii="Consolas" w:hAnsi="Consolas" w:cs="Consolas"/>
          <w:color w:val="A31515"/>
          <w:sz w:val="19"/>
          <w:szCs w:val="19"/>
          <w:highlight w:val="white"/>
          <w:lang w:val="en-US"/>
        </w:rPr>
      </w:pPr>
      <w:r w:rsidRPr="00795B34">
        <w:rPr>
          <w:rFonts w:ascii="Consolas" w:hAnsi="Consolas" w:cs="Consolas"/>
          <w:color w:val="A31515"/>
          <w:sz w:val="19"/>
          <w:szCs w:val="19"/>
          <w:highlight w:val="white"/>
          <w:lang w:val="en-US"/>
        </w:rPr>
        <w:t xml:space="preserve">     /&gt;</w:t>
      </w:r>
    </w:p>
    <w:p w14:paraId="5CC3B700" w14:textId="77777777" w:rsidR="00DE3587" w:rsidRPr="00795B34" w:rsidRDefault="00DE3587" w:rsidP="5B934592">
      <w:pPr>
        <w:pStyle w:val="CodeBlock"/>
        <w:rPr>
          <w:rFonts w:ascii="Consolas" w:hAnsi="Consolas" w:cs="Consolas"/>
          <w:color w:val="000000"/>
          <w:sz w:val="19"/>
          <w:szCs w:val="19"/>
          <w:highlight w:val="white"/>
          <w:lang w:val="en-US"/>
        </w:rPr>
      </w:pPr>
    </w:p>
    <w:p w14:paraId="5AB5D168"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sessionState</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mode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Custom</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customProvider</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AppFabricCacheSessionStoreProvider</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0C2F7593"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providers</w:t>
      </w:r>
      <w:r w:rsidRPr="00795B34">
        <w:rPr>
          <w:rFonts w:ascii="Consolas" w:hAnsi="Consolas" w:cs="Consolas"/>
          <w:color w:val="0000FF"/>
          <w:sz w:val="19"/>
          <w:szCs w:val="19"/>
          <w:highlight w:val="white"/>
          <w:lang w:val="en-US"/>
        </w:rPr>
        <w:t>&gt;</w:t>
      </w:r>
    </w:p>
    <w:p w14:paraId="059E664F"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add</w:t>
      </w:r>
    </w:p>
    <w:p w14:paraId="28C7963B"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AppFabricCacheSessionStoreProvider</w:t>
      </w:r>
      <w:r w:rsidRPr="00795B34">
        <w:rPr>
          <w:rFonts w:ascii="Consolas" w:hAnsi="Consolas" w:cs="Consolas"/>
          <w:color w:val="000000"/>
          <w:sz w:val="19"/>
          <w:szCs w:val="19"/>
          <w:highlight w:val="white"/>
          <w:lang w:val="en-US"/>
        </w:rPr>
        <w:t>"</w:t>
      </w:r>
    </w:p>
    <w:p w14:paraId="0BDB0B63"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type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Microsoft.ApplicationServer.Caching.DataCacheSessionStoreProvider</w:t>
      </w:r>
      <w:r w:rsidRPr="00795B34">
        <w:rPr>
          <w:rFonts w:ascii="Consolas" w:hAnsi="Consolas" w:cs="Consolas"/>
          <w:color w:val="000000"/>
          <w:sz w:val="19"/>
          <w:szCs w:val="19"/>
          <w:highlight w:val="white"/>
          <w:lang w:val="en-US"/>
        </w:rPr>
        <w:t>"</w:t>
      </w:r>
    </w:p>
    <w:p w14:paraId="6D50800C"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cacheName</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SEFAZ</w:t>
      </w:r>
      <w:r w:rsidRPr="00795B34">
        <w:rPr>
          <w:rFonts w:ascii="Consolas" w:hAnsi="Consolas" w:cs="Consolas"/>
          <w:color w:val="000000"/>
          <w:sz w:val="19"/>
          <w:szCs w:val="19"/>
          <w:highlight w:val="white"/>
          <w:lang w:val="en-US"/>
        </w:rPr>
        <w:t>"</w:t>
      </w:r>
    </w:p>
    <w:p w14:paraId="444D3735"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w:t>
      </w:r>
      <w:r w:rsidRPr="00795B34">
        <w:rPr>
          <w:rFonts w:ascii="Consolas" w:hAnsi="Consolas" w:cs="Consolas"/>
          <w:color w:val="FF0000"/>
          <w:sz w:val="19"/>
          <w:szCs w:val="19"/>
          <w:highlight w:val="white"/>
          <w:lang w:val="en-US"/>
        </w:rPr>
        <w:t>sharedId</w:t>
      </w:r>
      <w:r w:rsidRPr="00795B34">
        <w:rPr>
          <w:rFonts w:ascii="Consolas" w:hAnsi="Consolas" w:cs="Consolas"/>
          <w:color w:val="0000FF"/>
          <w:sz w:val="19"/>
          <w:szCs w:val="19"/>
          <w:highlight w:val="white"/>
          <w:lang w:val="en-US"/>
        </w:rPr>
        <w:t>=</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MySharedApp</w:t>
      </w:r>
      <w:r w:rsidRPr="00795B34">
        <w:rPr>
          <w:rFonts w:ascii="Consolas" w:hAnsi="Consolas" w:cs="Consolas"/>
          <w:color w:val="000000"/>
          <w:sz w:val="19"/>
          <w:szCs w:val="19"/>
          <w:highlight w:val="white"/>
          <w:lang w:val="en-US"/>
        </w:rPr>
        <w:t>"</w:t>
      </w:r>
      <w:r w:rsidRPr="00795B34">
        <w:rPr>
          <w:rFonts w:ascii="Consolas" w:hAnsi="Consolas" w:cs="Consolas"/>
          <w:color w:val="0000FF"/>
          <w:sz w:val="19"/>
          <w:szCs w:val="19"/>
          <w:highlight w:val="white"/>
          <w:lang w:val="en-US"/>
        </w:rPr>
        <w:t>/&gt;</w:t>
      </w:r>
    </w:p>
    <w:p w14:paraId="614BC6FE" w14:textId="77777777" w:rsidR="00964D82" w:rsidRPr="00795B34" w:rsidRDefault="00964D82"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 xml:space="preserve">      &lt;/</w:t>
      </w:r>
      <w:r w:rsidRPr="00795B34">
        <w:rPr>
          <w:rFonts w:ascii="Consolas" w:hAnsi="Consolas" w:cs="Consolas"/>
          <w:color w:val="A31515"/>
          <w:sz w:val="19"/>
          <w:szCs w:val="19"/>
          <w:highlight w:val="white"/>
          <w:lang w:val="en-US"/>
        </w:rPr>
        <w:t>providers</w:t>
      </w:r>
      <w:r w:rsidRPr="00795B34">
        <w:rPr>
          <w:rFonts w:ascii="Consolas" w:hAnsi="Consolas" w:cs="Consolas"/>
          <w:color w:val="0000FF"/>
          <w:sz w:val="19"/>
          <w:szCs w:val="19"/>
          <w:highlight w:val="white"/>
          <w:lang w:val="en-US"/>
        </w:rPr>
        <w:t>&gt;</w:t>
      </w:r>
    </w:p>
    <w:p w14:paraId="331DD6D7" w14:textId="77777777" w:rsidR="00964D82" w:rsidRDefault="00964D82" w:rsidP="5B934592">
      <w:pPr>
        <w:pStyle w:val="CodeBlock"/>
        <w:rPr>
          <w:rFonts w:ascii="Consolas" w:hAnsi="Consolas" w:cs="Consolas"/>
          <w:color w:val="000000"/>
          <w:sz w:val="19"/>
          <w:szCs w:val="19"/>
          <w:highlight w:val="white"/>
        </w:rPr>
      </w:pPr>
      <w:r w:rsidRPr="00795B34">
        <w:rPr>
          <w:rFonts w:ascii="Consolas" w:hAnsi="Consolas" w:cs="Consolas"/>
          <w:color w:val="0000FF"/>
          <w:sz w:val="19"/>
          <w:szCs w:val="19"/>
          <w:highlight w:val="white"/>
          <w:lang w:val="en-US"/>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sessionState</w:t>
      </w:r>
      <w:r>
        <w:rPr>
          <w:rFonts w:ascii="Consolas" w:hAnsi="Consolas" w:cs="Consolas"/>
          <w:color w:val="0000FF"/>
          <w:sz w:val="19"/>
          <w:szCs w:val="19"/>
          <w:highlight w:val="white"/>
        </w:rPr>
        <w:t>&gt;</w:t>
      </w:r>
    </w:p>
    <w:p w14:paraId="1AC7C468" w14:textId="77777777" w:rsidR="00964D82" w:rsidRDefault="00964D82" w:rsidP="5B934592">
      <w:pPr>
        <w:pStyle w:val="CodeBlock"/>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system.web</w:t>
      </w:r>
      <w:r>
        <w:rPr>
          <w:rFonts w:ascii="Consolas" w:hAnsi="Consolas" w:cs="Consolas"/>
          <w:color w:val="0000FF"/>
          <w:sz w:val="19"/>
          <w:szCs w:val="19"/>
          <w:highlight w:val="white"/>
        </w:rPr>
        <w:t>&gt;</w:t>
      </w:r>
    </w:p>
    <w:p w14:paraId="7CC69C80" w14:textId="77777777" w:rsidR="00964D82" w:rsidRDefault="00964D82" w:rsidP="5B934592">
      <w:pPr>
        <w:pStyle w:val="CodeBlock"/>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configuration</w:t>
      </w:r>
      <w:r>
        <w:rPr>
          <w:rFonts w:ascii="Consolas" w:hAnsi="Consolas" w:cs="Consolas"/>
          <w:color w:val="0000FF"/>
          <w:sz w:val="19"/>
          <w:szCs w:val="19"/>
          <w:highlight w:val="white"/>
        </w:rPr>
        <w:t>&gt;</w:t>
      </w:r>
    </w:p>
    <w:p w14:paraId="2C6053A6" w14:textId="69F11C75" w:rsidR="00CB0487" w:rsidRPr="00795B34" w:rsidRDefault="00964D82" w:rsidP="5B934592">
      <w:pPr>
        <w:pStyle w:val="Legenda"/>
      </w:pPr>
      <w:bookmarkStart w:id="463" w:name="_Toc372544192"/>
      <w:r>
        <w:t xml:space="preserve">Listagem </w:t>
      </w:r>
      <w:r>
        <w:fldChar w:fldCharType="begin"/>
      </w:r>
      <w:r>
        <w:instrText xml:space="preserve"> SEQ Listagem \* ARABIC </w:instrText>
      </w:r>
      <w:r>
        <w:fldChar w:fldCharType="separate"/>
      </w:r>
      <w:r w:rsidR="00A551CF">
        <w:rPr>
          <w:noProof/>
        </w:rPr>
        <w:t>70</w:t>
      </w:r>
      <w:r>
        <w:fldChar w:fldCharType="end"/>
      </w:r>
      <w:r>
        <w:t xml:space="preserve"> Arquivo web.config devidamente configurado para usar mecanismo de sessão do AppFabric</w:t>
      </w:r>
      <w:bookmarkEnd w:id="463"/>
    </w:p>
    <w:p w14:paraId="61DDA8A4" w14:textId="77777777" w:rsidR="00964D82" w:rsidRPr="00795B34" w:rsidRDefault="00964D82" w:rsidP="5B934592"/>
    <w:p w14:paraId="0675D250" w14:textId="12C8DB91" w:rsidR="00CB0487" w:rsidRDefault="00F02BC6" w:rsidP="5B934592">
      <w:r w:rsidRPr="00795B34">
        <w:t>Com todas essas configurações atribuidas,</w:t>
      </w:r>
      <w:r w:rsidR="00CB0487">
        <w:t xml:space="preserve"> sua aplicação não precisa mais ser configurada com afinidade de sessão e está disponibilizada em um ambiente com load-balance real, ou seja, sendo uma máquina desligada, a sessão estará disponível nas outras participantes do cluster sem qualquer problema.</w:t>
      </w:r>
    </w:p>
    <w:p w14:paraId="55A3AC63" w14:textId="77777777" w:rsidR="00CB0487" w:rsidRDefault="00CB0487" w:rsidP="5B934592"/>
    <w:p w14:paraId="76D1EF66" w14:textId="6EDA1FA0" w:rsidR="00630638" w:rsidRDefault="00630638" w:rsidP="5B934592">
      <w:pPr>
        <w:spacing w:before="0" w:after="200"/>
      </w:pPr>
      <w:r>
        <w:br w:type="page"/>
      </w:r>
    </w:p>
    <w:p w14:paraId="033233E8" w14:textId="2B7A3791" w:rsidR="00BB7EC6" w:rsidRDefault="00BB7EC6" w:rsidP="5B934592">
      <w:pPr>
        <w:pStyle w:val="Heading1Numbered"/>
      </w:pPr>
      <w:bookmarkStart w:id="464" w:name="_Toc372544029"/>
      <w:bookmarkStart w:id="465" w:name="OLE_LINK14"/>
      <w:bookmarkStart w:id="466" w:name="OLE_LINK15"/>
      <w:r>
        <w:lastRenderedPageBreak/>
        <w:t xml:space="preserve">Apêndice </w:t>
      </w:r>
      <w:r w:rsidR="00A22246">
        <w:t>C</w:t>
      </w:r>
      <w:r>
        <w:t xml:space="preserve"> - Como tratar erros de </w:t>
      </w:r>
      <w:r w:rsidR="000C1D65">
        <w:t xml:space="preserve">escopo </w:t>
      </w:r>
      <w:r>
        <w:t>de aplicação no global.asax</w:t>
      </w:r>
      <w:bookmarkEnd w:id="464"/>
    </w:p>
    <w:bookmarkEnd w:id="465"/>
    <w:bookmarkEnd w:id="466"/>
    <w:p w14:paraId="21538240" w14:textId="77777777" w:rsidR="00173A60" w:rsidRPr="00FD7FCB" w:rsidRDefault="00173A60" w:rsidP="00173A60">
      <w:pPr>
        <w:rPr>
          <w:b/>
        </w:rPr>
      </w:pPr>
      <w:r w:rsidRPr="00FD7FCB">
        <w:rPr>
          <w:b/>
        </w:rPr>
        <w:t xml:space="preserve">Aplica-se a: </w:t>
      </w:r>
      <w:r>
        <w:rPr>
          <w:b/>
        </w:rPr>
        <w:t>WEB FORMS</w:t>
      </w:r>
      <w:r w:rsidRPr="00FD7FCB">
        <w:rPr>
          <w:b/>
        </w:rPr>
        <w:t xml:space="preserve"> e MVC</w:t>
      </w:r>
    </w:p>
    <w:p w14:paraId="37FE01C1" w14:textId="3FA81E0E" w:rsidR="00BB7EC6" w:rsidRPr="005045C9" w:rsidRDefault="00BB7EC6" w:rsidP="5B934592">
      <w:pPr>
        <w:spacing w:before="0" w:after="200"/>
      </w:pPr>
      <w:r>
        <w:t>O m</w:t>
      </w:r>
      <w:r w:rsidRPr="005045C9">
        <w:t xml:space="preserve">anipulador de eventos </w:t>
      </w:r>
      <w:r w:rsidRPr="000C1D65">
        <w:rPr>
          <w:b/>
          <w:bCs/>
          <w:i/>
        </w:rPr>
        <w:t>Application_Error</w:t>
      </w:r>
      <w:r>
        <w:rPr>
          <w:b/>
          <w:bCs/>
        </w:rPr>
        <w:t xml:space="preserve"> </w:t>
      </w:r>
      <w:r w:rsidRPr="00BB7EC6">
        <w:rPr>
          <w:bCs/>
        </w:rPr>
        <w:t>pode ser usado</w:t>
      </w:r>
      <w:r w:rsidRPr="005045C9">
        <w:t xml:space="preserve"> para interceptar erros que ocorrem em seu aplicativo. </w:t>
      </w:r>
      <w:r w:rsidRPr="00843046">
        <w:t xml:space="preserve"> </w:t>
      </w:r>
      <w:r w:rsidRPr="005045C9">
        <w:t>Devido ao escopo de todo o aplicativo do evento, pode</w:t>
      </w:r>
      <w:r>
        <w:t>-se</w:t>
      </w:r>
      <w:r w:rsidRPr="005045C9">
        <w:t xml:space="preserve"> </w:t>
      </w:r>
      <w:r>
        <w:t>obter</w:t>
      </w:r>
      <w:r w:rsidRPr="005045C9">
        <w:t xml:space="preserve"> informações de erro do aplicativo ou manipular outros erros em nível de aplicativo que podem ocorrer. </w:t>
      </w:r>
      <w:r w:rsidRPr="005045C9">
        <w:br/>
      </w:r>
      <w:r w:rsidRPr="005045C9">
        <w:br/>
      </w:r>
      <w:r w:rsidRPr="00843046">
        <w:t xml:space="preserve">O manipulador de eventos </w:t>
      </w:r>
      <w:r w:rsidRPr="00843046">
        <w:rPr>
          <w:b/>
          <w:bCs/>
          <w:i/>
        </w:rPr>
        <w:t>Application_Error</w:t>
      </w:r>
      <w:r w:rsidRPr="00843046">
        <w:t xml:space="preserve"> é especificado no arquivo global de sua aplicação Global.Asax.  </w:t>
      </w:r>
      <w:r w:rsidRPr="005045C9">
        <w:t xml:space="preserve">Os seguintes passos demonstram como usar o método </w:t>
      </w:r>
      <w:r w:rsidRPr="000C1D65">
        <w:rPr>
          <w:b/>
          <w:bCs/>
          <w:i/>
        </w:rPr>
        <w:t>Application_Error</w:t>
      </w:r>
      <w:r w:rsidRPr="005045C9">
        <w:rPr>
          <w:b/>
          <w:bCs/>
        </w:rPr>
        <w:t>:</w:t>
      </w:r>
      <w:r w:rsidRPr="005045C9">
        <w:t xml:space="preserve"> </w:t>
      </w:r>
    </w:p>
    <w:p w14:paraId="79723635" w14:textId="453EB62A" w:rsidR="00BB7EC6" w:rsidRDefault="00BB7EC6" w:rsidP="004D35D1">
      <w:pPr>
        <w:numPr>
          <w:ilvl w:val="0"/>
          <w:numId w:val="35"/>
        </w:numPr>
        <w:spacing w:before="0" w:after="200"/>
      </w:pPr>
      <w:r w:rsidRPr="00843046">
        <w:t xml:space="preserve"> Adicione o manipulador de eventos </w:t>
      </w:r>
      <w:r w:rsidRPr="00843046">
        <w:rPr>
          <w:b/>
          <w:bCs/>
          <w:i/>
        </w:rPr>
        <w:t>Application_Error</w:t>
      </w:r>
      <w:r w:rsidRPr="00843046">
        <w:t xml:space="preserve"> para o arquivo</w:t>
      </w:r>
      <w:r w:rsidR="000C1D65" w:rsidRPr="00843046">
        <w:t xml:space="preserve"> Global.asax para interceptar erros que eventualmente sejam disparados por suas páginas.</w:t>
      </w:r>
      <w:r w:rsidRPr="00843046">
        <w:t xml:space="preserve">  </w:t>
      </w:r>
      <w:r w:rsidRPr="005045C9">
        <w:t xml:space="preserve">Observe que você deve adicionar outra instrução </w:t>
      </w:r>
      <w:r w:rsidRPr="000C1D65">
        <w:rPr>
          <w:b/>
          <w:bCs/>
          <w:i/>
        </w:rPr>
        <w:t>using</w:t>
      </w:r>
      <w:r w:rsidRPr="005045C9">
        <w:t xml:space="preserve"> para o namespace </w:t>
      </w:r>
      <w:r w:rsidRPr="000C1D65">
        <w:rPr>
          <w:b/>
          <w:bCs/>
          <w:i/>
        </w:rPr>
        <w:t>System.Diagnostics</w:t>
      </w:r>
      <w:r w:rsidRPr="005045C9">
        <w:t xml:space="preserve"> Global.asax para usar o log de ​​eventos. </w:t>
      </w:r>
    </w:p>
    <w:p w14:paraId="2D9690CE" w14:textId="11DF54EF" w:rsidR="00BB7EC6" w:rsidRDefault="00BB7EC6" w:rsidP="004D35D1">
      <w:pPr>
        <w:numPr>
          <w:ilvl w:val="0"/>
          <w:numId w:val="35"/>
        </w:numPr>
        <w:spacing w:before="0" w:after="200"/>
      </w:pPr>
      <w:r w:rsidRPr="005045C9">
        <w:t>Adicione o seguinte código para o arquivo Global.asax:</w:t>
      </w:r>
    </w:p>
    <w:p w14:paraId="6FA65B57" w14:textId="77777777" w:rsidR="000C1D65" w:rsidRPr="00795B34" w:rsidRDefault="000C1D65" w:rsidP="5B934592">
      <w:pPr>
        <w:pStyle w:val="CodeBlock"/>
        <w:rPr>
          <w:rFonts w:ascii="Consolas" w:hAnsi="Consolas" w:cs="Consolas"/>
          <w:color w:val="000000"/>
          <w:sz w:val="19"/>
          <w:szCs w:val="19"/>
          <w:highlight w:val="white"/>
          <w:lang w:val="en-US"/>
        </w:rPr>
      </w:pPr>
      <w:r w:rsidRPr="000C1D65">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5C0B161C" w14:textId="77777777"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Copyright © Microsoft Corporation.  All rights reserved.</w:t>
      </w:r>
    </w:p>
    <w:p w14:paraId="305C139A" w14:textId="77777777" w:rsidR="000C1D65" w:rsidRPr="000C1D65" w:rsidRDefault="000C1D65" w:rsidP="5B934592">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0C1D65">
        <w:rPr>
          <w:rFonts w:ascii="Consolas" w:hAnsi="Consolas" w:cs="Consolas"/>
          <w:color w:val="008000"/>
          <w:sz w:val="19"/>
          <w:szCs w:val="19"/>
          <w:highlight w:val="white"/>
        </w:rPr>
        <w:t>// ESTE CÓDIGO E INFORMAÇÃO É OFERECIDO "TAL COMO ESTÁ" SEM GARANTIA</w:t>
      </w:r>
    </w:p>
    <w:p w14:paraId="5768D635" w14:textId="77777777"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Pr="000C1D65">
        <w:rPr>
          <w:rFonts w:ascii="Consolas" w:hAnsi="Consolas" w:cs="Consolas"/>
          <w:color w:val="008000"/>
          <w:sz w:val="19"/>
          <w:szCs w:val="19"/>
          <w:highlight w:val="white"/>
        </w:rPr>
        <w:t>// DE NENHUM TIPO, EXPLÍCITA OU IMPLÍCITA, INCLUSIVE E NÃO LIMITADO ÀS</w:t>
      </w:r>
    </w:p>
    <w:p w14:paraId="6BEE923B" w14:textId="77777777"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Pr="000C1D65">
        <w:rPr>
          <w:rFonts w:ascii="Consolas" w:hAnsi="Consolas" w:cs="Consolas"/>
          <w:color w:val="008000"/>
          <w:sz w:val="19"/>
          <w:szCs w:val="19"/>
          <w:highlight w:val="white"/>
        </w:rPr>
        <w:t>// GARANTIAS DE MERCADO E ADEQUAÇÃO A UM PROPÓSITO PARTICULAR</w:t>
      </w:r>
    </w:p>
    <w:p w14:paraId="3A6CDF9D" w14:textId="77777777" w:rsidR="000C1D65" w:rsidRPr="00795B34" w:rsidRDefault="000C1D65" w:rsidP="5B934592">
      <w:pPr>
        <w:pStyle w:val="CodeBlock"/>
        <w:rPr>
          <w:rFonts w:ascii="Consolas" w:hAnsi="Consolas" w:cs="Consolas"/>
          <w:color w:val="000000"/>
          <w:sz w:val="19"/>
          <w:szCs w:val="19"/>
          <w:highlight w:val="white"/>
          <w:lang w:val="en-US"/>
        </w:rPr>
      </w:pPr>
      <w:r w:rsidRPr="000C1D65">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7DCB5F60" w14:textId="77777777"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public</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class</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Global</w:t>
      </w:r>
      <w:r w:rsidRPr="00795B34">
        <w:rPr>
          <w:rFonts w:ascii="Consolas" w:hAnsi="Consolas" w:cs="Consolas"/>
          <w:color w:val="000000"/>
          <w:sz w:val="19"/>
          <w:szCs w:val="19"/>
          <w:highlight w:val="white"/>
          <w:lang w:val="en-US"/>
        </w:rPr>
        <w:t xml:space="preserve"> : </w:t>
      </w:r>
      <w:r w:rsidRPr="00795B34">
        <w:rPr>
          <w:rFonts w:ascii="Consolas" w:hAnsi="Consolas" w:cs="Consolas"/>
          <w:color w:val="2B91AF"/>
          <w:sz w:val="19"/>
          <w:szCs w:val="19"/>
          <w:highlight w:val="white"/>
          <w:lang w:val="en-US"/>
        </w:rPr>
        <w:t>HttpApplication</w:t>
      </w:r>
    </w:p>
    <w:p w14:paraId="7924957F" w14:textId="5E581688"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0B8825F9" w14:textId="77777777"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protected</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void</w:t>
      </w:r>
      <w:r w:rsidRPr="00795B34">
        <w:rPr>
          <w:rFonts w:ascii="Consolas" w:hAnsi="Consolas" w:cs="Consolas"/>
          <w:color w:val="000000"/>
          <w:sz w:val="19"/>
          <w:szCs w:val="19"/>
          <w:highlight w:val="white"/>
          <w:lang w:val="en-US"/>
        </w:rPr>
        <w:t xml:space="preserve"> Application_Error(</w:t>
      </w:r>
      <w:r w:rsidRPr="00795B34">
        <w:rPr>
          <w:rFonts w:ascii="Consolas" w:hAnsi="Consolas" w:cs="Consolas"/>
          <w:color w:val="0000FF"/>
          <w:sz w:val="19"/>
          <w:szCs w:val="19"/>
          <w:highlight w:val="white"/>
          <w:lang w:val="en-US"/>
        </w:rPr>
        <w:t>object</w:t>
      </w:r>
      <w:r w:rsidRPr="00795B34">
        <w:rPr>
          <w:rFonts w:ascii="Consolas" w:hAnsi="Consolas" w:cs="Consolas"/>
          <w:color w:val="000000"/>
          <w:sz w:val="19"/>
          <w:szCs w:val="19"/>
          <w:highlight w:val="white"/>
          <w:lang w:val="en-US"/>
        </w:rPr>
        <w:t xml:space="preserve"> sender, </w:t>
      </w:r>
      <w:r w:rsidRPr="00795B34">
        <w:rPr>
          <w:rFonts w:ascii="Consolas" w:hAnsi="Consolas" w:cs="Consolas"/>
          <w:color w:val="2B91AF"/>
          <w:sz w:val="19"/>
          <w:szCs w:val="19"/>
          <w:highlight w:val="white"/>
          <w:lang w:val="en-US"/>
        </w:rPr>
        <w:t>EventArgs</w:t>
      </w:r>
      <w:r w:rsidRPr="00795B34">
        <w:rPr>
          <w:rFonts w:ascii="Consolas" w:hAnsi="Consolas" w:cs="Consolas"/>
          <w:color w:val="000000"/>
          <w:sz w:val="19"/>
          <w:szCs w:val="19"/>
          <w:highlight w:val="white"/>
          <w:lang w:val="en-US"/>
        </w:rPr>
        <w:t xml:space="preserve"> e)</w:t>
      </w:r>
    </w:p>
    <w:p w14:paraId="01256640" w14:textId="77777777"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12D05FD9" w14:textId="77777777" w:rsidR="000C1D65" w:rsidRPr="00795B34" w:rsidRDefault="000C1D6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objErr = Server.GetLastError().GetBaseException();</w:t>
      </w:r>
    </w:p>
    <w:p w14:paraId="5EF9BCF5" w14:textId="1F4A474E" w:rsidR="000C1D65" w:rsidRPr="000C1D65" w:rsidRDefault="000C1D65" w:rsidP="5B934592">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0C1D65">
        <w:rPr>
          <w:rFonts w:ascii="Consolas" w:hAnsi="Consolas" w:cs="Consolas"/>
          <w:color w:val="0000FF"/>
          <w:sz w:val="19"/>
          <w:szCs w:val="19"/>
          <w:highlight w:val="white"/>
        </w:rPr>
        <w:t>var</w:t>
      </w:r>
      <w:r w:rsidRPr="000C1D65">
        <w:rPr>
          <w:rFonts w:ascii="Consolas" w:hAnsi="Consolas" w:cs="Consolas"/>
          <w:color w:val="000000"/>
          <w:sz w:val="19"/>
          <w:szCs w:val="19"/>
          <w:highlight w:val="white"/>
        </w:rPr>
        <w:t xml:space="preserve"> err = </w:t>
      </w:r>
      <w:r w:rsidRPr="000C1D65">
        <w:rPr>
          <w:rFonts w:ascii="Consolas" w:hAnsi="Consolas" w:cs="Consolas"/>
          <w:color w:val="A31515"/>
          <w:sz w:val="19"/>
          <w:szCs w:val="19"/>
          <w:highlight w:val="white"/>
        </w:rPr>
        <w:t>"</w:t>
      </w:r>
      <w:r w:rsidR="007239B2">
        <w:rPr>
          <w:rFonts w:ascii="Consolas" w:hAnsi="Consolas" w:cs="Consolas"/>
          <w:color w:val="A31515"/>
          <w:sz w:val="19"/>
          <w:szCs w:val="19"/>
          <w:highlight w:val="white"/>
        </w:rPr>
        <w:t>Erro capturado</w:t>
      </w:r>
      <w:r w:rsidRPr="000C1D65">
        <w:rPr>
          <w:rFonts w:ascii="Consolas" w:hAnsi="Consolas" w:cs="Consolas"/>
          <w:color w:val="A31515"/>
          <w:sz w:val="19"/>
          <w:szCs w:val="19"/>
          <w:highlight w:val="white"/>
        </w:rPr>
        <w:t xml:space="preserve"> </w:t>
      </w:r>
      <w:r w:rsidR="007239B2">
        <w:rPr>
          <w:rFonts w:ascii="Consolas" w:hAnsi="Consolas" w:cs="Consolas"/>
          <w:color w:val="A31515"/>
          <w:sz w:val="19"/>
          <w:szCs w:val="19"/>
          <w:highlight w:val="white"/>
        </w:rPr>
        <w:t>no evento</w:t>
      </w:r>
      <w:r w:rsidRPr="000C1D65">
        <w:rPr>
          <w:rFonts w:ascii="Consolas" w:hAnsi="Consolas" w:cs="Consolas"/>
          <w:color w:val="A31515"/>
          <w:sz w:val="19"/>
          <w:szCs w:val="19"/>
          <w:highlight w:val="white"/>
        </w:rPr>
        <w:t xml:space="preserve"> Application_Error \n"</w:t>
      </w:r>
      <w:r w:rsidRPr="000C1D65">
        <w:rPr>
          <w:rFonts w:ascii="Consolas" w:hAnsi="Consolas" w:cs="Consolas"/>
          <w:color w:val="000000"/>
          <w:sz w:val="19"/>
          <w:szCs w:val="19"/>
          <w:highlight w:val="white"/>
        </w:rPr>
        <w:t xml:space="preserve"> +</w:t>
      </w:r>
    </w:p>
    <w:p w14:paraId="2DD2E007" w14:textId="0B5F3883"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007239B2">
        <w:rPr>
          <w:rFonts w:ascii="Consolas" w:hAnsi="Consolas" w:cs="Consolas"/>
          <w:color w:val="A31515"/>
          <w:sz w:val="19"/>
          <w:szCs w:val="19"/>
          <w:highlight w:val="white"/>
        </w:rPr>
        <w:t>"Erro em</w:t>
      </w:r>
      <w:r w:rsidRPr="000C1D65">
        <w:rPr>
          <w:rFonts w:ascii="Consolas" w:hAnsi="Consolas" w:cs="Consolas"/>
          <w:color w:val="A31515"/>
          <w:sz w:val="19"/>
          <w:szCs w:val="19"/>
          <w:highlight w:val="white"/>
        </w:rPr>
        <w:t>: "</w:t>
      </w:r>
      <w:r w:rsidRPr="000C1D65">
        <w:rPr>
          <w:rFonts w:ascii="Consolas" w:hAnsi="Consolas" w:cs="Consolas"/>
          <w:color w:val="000000"/>
          <w:sz w:val="19"/>
          <w:szCs w:val="19"/>
          <w:highlight w:val="white"/>
        </w:rPr>
        <w:t xml:space="preserve"> + Request.Url +</w:t>
      </w:r>
    </w:p>
    <w:p w14:paraId="0DE9469C" w14:textId="612F3C3C"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Pr="000C1D65">
        <w:rPr>
          <w:rFonts w:ascii="Consolas" w:hAnsi="Consolas" w:cs="Consolas"/>
          <w:color w:val="A31515"/>
          <w:sz w:val="19"/>
          <w:szCs w:val="19"/>
          <w:highlight w:val="white"/>
        </w:rPr>
        <w:t>"\</w:t>
      </w:r>
      <w:r w:rsidR="007239B2">
        <w:rPr>
          <w:rFonts w:ascii="Consolas" w:hAnsi="Consolas" w:cs="Consolas"/>
          <w:color w:val="A31515"/>
          <w:sz w:val="19"/>
          <w:szCs w:val="19"/>
          <w:highlight w:val="white"/>
        </w:rPr>
        <w:t>nMensagem</w:t>
      </w:r>
      <w:r w:rsidRPr="000C1D65">
        <w:rPr>
          <w:rFonts w:ascii="Consolas" w:hAnsi="Consolas" w:cs="Consolas"/>
          <w:color w:val="A31515"/>
          <w:sz w:val="19"/>
          <w:szCs w:val="19"/>
          <w:highlight w:val="white"/>
        </w:rPr>
        <w:t>:"</w:t>
      </w:r>
      <w:r w:rsidRPr="000C1D65">
        <w:rPr>
          <w:rFonts w:ascii="Consolas" w:hAnsi="Consolas" w:cs="Consolas"/>
          <w:color w:val="000000"/>
          <w:sz w:val="19"/>
          <w:szCs w:val="19"/>
          <w:highlight w:val="white"/>
        </w:rPr>
        <w:t xml:space="preserve"> + objErr.Message +</w:t>
      </w:r>
    </w:p>
    <w:p w14:paraId="49468EE3" w14:textId="77777777"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Pr="000C1D65">
        <w:rPr>
          <w:rFonts w:ascii="Consolas" w:hAnsi="Consolas" w:cs="Consolas"/>
          <w:color w:val="A31515"/>
          <w:sz w:val="19"/>
          <w:szCs w:val="19"/>
          <w:highlight w:val="white"/>
        </w:rPr>
        <w:t>"\nStack Trace:"</w:t>
      </w:r>
      <w:r w:rsidRPr="000C1D65">
        <w:rPr>
          <w:rFonts w:ascii="Consolas" w:hAnsi="Consolas" w:cs="Consolas"/>
          <w:color w:val="000000"/>
          <w:sz w:val="19"/>
          <w:szCs w:val="19"/>
          <w:highlight w:val="white"/>
        </w:rPr>
        <w:t xml:space="preserve"> + objErr.StackTrace;</w:t>
      </w:r>
    </w:p>
    <w:p w14:paraId="32E4677E" w14:textId="65E8D023"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r w:rsidR="007239B2" w:rsidRPr="000C1D65">
        <w:rPr>
          <w:rFonts w:ascii="Consolas" w:hAnsi="Consolas" w:cs="Consolas"/>
          <w:color w:val="008000"/>
          <w:sz w:val="19"/>
          <w:szCs w:val="19"/>
          <w:highlight w:val="white"/>
        </w:rPr>
        <w:t>//</w:t>
      </w:r>
      <w:r w:rsidR="007239B2">
        <w:rPr>
          <w:rFonts w:ascii="Consolas" w:hAnsi="Consolas" w:cs="Consolas"/>
          <w:color w:val="008000"/>
          <w:sz w:val="19"/>
          <w:szCs w:val="19"/>
          <w:highlight w:val="white"/>
        </w:rPr>
        <w:t xml:space="preserve"> Seu mecanismo de gravação do erro</w:t>
      </w:r>
    </w:p>
    <w:p w14:paraId="7F631C1E" w14:textId="77777777" w:rsidR="000C1D65" w:rsidRPr="000C1D65"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Server.ClearError();</w:t>
      </w:r>
    </w:p>
    <w:p w14:paraId="6A8288BE" w14:textId="6E93668B" w:rsidR="00BB7EC6" w:rsidRDefault="000C1D65" w:rsidP="5B934592">
      <w:pPr>
        <w:pStyle w:val="CodeBlock"/>
        <w:rPr>
          <w:rFonts w:ascii="Consolas" w:hAnsi="Consolas" w:cs="Consolas"/>
          <w:color w:val="000000"/>
          <w:sz w:val="19"/>
          <w:szCs w:val="19"/>
          <w:highlight w:val="white"/>
        </w:rPr>
      </w:pPr>
      <w:r w:rsidRPr="000C1D65">
        <w:rPr>
          <w:rFonts w:ascii="Consolas" w:hAnsi="Consolas" w:cs="Consolas"/>
          <w:color w:val="000000"/>
          <w:sz w:val="19"/>
          <w:szCs w:val="19"/>
          <w:highlight w:val="white"/>
        </w:rPr>
        <w:t xml:space="preserve">        }</w:t>
      </w:r>
    </w:p>
    <w:p w14:paraId="6EC9F35D" w14:textId="0920B5AA" w:rsidR="007239B2" w:rsidRDefault="007239B2" w:rsidP="5B934592">
      <w:pPr>
        <w:pStyle w:val="Legenda"/>
      </w:pPr>
      <w:bookmarkStart w:id="467" w:name="_Toc372544193"/>
      <w:r>
        <w:t xml:space="preserve">Listagem </w:t>
      </w:r>
      <w:r>
        <w:fldChar w:fldCharType="begin"/>
      </w:r>
      <w:r>
        <w:instrText xml:space="preserve"> SEQ Listagem \* ARABIC </w:instrText>
      </w:r>
      <w:r>
        <w:fldChar w:fldCharType="separate"/>
      </w:r>
      <w:r w:rsidR="00A551CF">
        <w:rPr>
          <w:noProof/>
        </w:rPr>
        <w:t>71</w:t>
      </w:r>
      <w:r>
        <w:fldChar w:fldCharType="end"/>
      </w:r>
      <w:r>
        <w:t xml:space="preserve"> Interceptação de erro de escopo de aplicação no arquivo Global.Asax</w:t>
      </w:r>
      <w:bookmarkEnd w:id="467"/>
    </w:p>
    <w:p w14:paraId="54B2332B" w14:textId="77777777" w:rsidR="00B554D7" w:rsidRDefault="00B554D7" w:rsidP="5B934592">
      <w:pPr>
        <w:spacing w:before="0" w:after="200"/>
      </w:pPr>
    </w:p>
    <w:p w14:paraId="127FD47D" w14:textId="77777777" w:rsidR="00B554D7" w:rsidRDefault="00B554D7" w:rsidP="5B934592">
      <w:pPr>
        <w:spacing w:before="0" w:after="200"/>
      </w:pPr>
    </w:p>
    <w:p w14:paraId="2CC4C5F4" w14:textId="5361CFFD" w:rsidR="00BB7EC6" w:rsidRPr="005045C9" w:rsidRDefault="00BB7EC6" w:rsidP="004D35D1">
      <w:pPr>
        <w:numPr>
          <w:ilvl w:val="0"/>
          <w:numId w:val="35"/>
        </w:numPr>
        <w:spacing w:before="0" w:after="200"/>
      </w:pPr>
      <w:r w:rsidRPr="005045C9">
        <w:t xml:space="preserve">Salve o arquivo Global.asax. </w:t>
      </w:r>
    </w:p>
    <w:p w14:paraId="13EAEED2" w14:textId="3FCA08FA" w:rsidR="00BB7EC6" w:rsidRPr="005045C9" w:rsidRDefault="00BB7EC6" w:rsidP="004D35D1">
      <w:pPr>
        <w:numPr>
          <w:ilvl w:val="0"/>
          <w:numId w:val="35"/>
        </w:numPr>
        <w:spacing w:before="0" w:after="200"/>
      </w:pPr>
      <w:r w:rsidRPr="00843046">
        <w:t xml:space="preserve">Em Visual Studio. </w:t>
      </w:r>
      <w:r w:rsidRPr="005045C9">
        <w:t xml:space="preserve">NET, no menu </w:t>
      </w:r>
      <w:r w:rsidRPr="00964D82">
        <w:rPr>
          <w:b/>
          <w:bCs/>
          <w:i/>
        </w:rPr>
        <w:t>Build</w:t>
      </w:r>
      <w:r w:rsidRPr="005045C9">
        <w:rPr>
          <w:b/>
          <w:bCs/>
        </w:rPr>
        <w:t>,</w:t>
      </w:r>
      <w:r w:rsidRPr="005045C9">
        <w:t xml:space="preserve"> clique em </w:t>
      </w:r>
      <w:r w:rsidRPr="00964D82">
        <w:rPr>
          <w:b/>
          <w:bCs/>
          <w:i/>
        </w:rPr>
        <w:t>Build</w:t>
      </w:r>
      <w:r w:rsidRPr="005045C9">
        <w:rPr>
          <w:b/>
          <w:bCs/>
        </w:rPr>
        <w:t>.</w:t>
      </w:r>
      <w:r w:rsidRPr="005045C9">
        <w:t xml:space="preserve"> </w:t>
      </w:r>
    </w:p>
    <w:p w14:paraId="36D8A536" w14:textId="44C7227B" w:rsidR="00BB7EC6" w:rsidRDefault="007239B2" w:rsidP="004D35D1">
      <w:pPr>
        <w:numPr>
          <w:ilvl w:val="0"/>
          <w:numId w:val="35"/>
        </w:numPr>
        <w:spacing w:before="0" w:after="200"/>
      </w:pPr>
      <w:r>
        <w:t>Sempre que um erro for disparado por sua aplicação, o erro será disparado conforme o mecanismo de gravação de exceção que você tiver implementado.</w:t>
      </w:r>
      <w:r w:rsidR="00BB7EC6" w:rsidRPr="005045C9">
        <w:t xml:space="preserve"> </w:t>
      </w:r>
    </w:p>
    <w:p w14:paraId="556CF51E" w14:textId="77777777" w:rsidR="00B554D7" w:rsidRDefault="00B554D7" w:rsidP="5B934592">
      <w:pPr>
        <w:rPr>
          <w:rFonts w:eastAsiaTheme="minorHAnsi"/>
          <w:color w:val="008AC8"/>
          <w:sz w:val="32"/>
          <w:szCs w:val="36"/>
        </w:rPr>
      </w:pPr>
      <w:r>
        <w:br w:type="page"/>
      </w:r>
    </w:p>
    <w:p w14:paraId="3046E7ED" w14:textId="131CDD92" w:rsidR="00BB7EC6" w:rsidRPr="005045C9" w:rsidRDefault="00736F3D" w:rsidP="5B934592">
      <w:pPr>
        <w:pStyle w:val="Heading2Numbered"/>
      </w:pPr>
      <w:bookmarkStart w:id="468" w:name="_Toc372544030"/>
      <w:r>
        <w:lastRenderedPageBreak/>
        <w:t>Configurando o</w:t>
      </w:r>
      <w:r w:rsidR="00BB7EC6" w:rsidRPr="005045C9">
        <w:t xml:space="preserve"> arquivo Web.config</w:t>
      </w:r>
      <w:bookmarkEnd w:id="468"/>
      <w:r w:rsidR="00BB7EC6" w:rsidRPr="005045C9">
        <w:t xml:space="preserve"> </w:t>
      </w:r>
    </w:p>
    <w:p w14:paraId="2B3C4ABD" w14:textId="0D1FB309" w:rsidR="00BB7EC6" w:rsidRDefault="00BB7EC6" w:rsidP="5B934592">
      <w:pPr>
        <w:spacing w:before="0" w:after="200"/>
      </w:pPr>
      <w:r w:rsidRPr="00843046">
        <w:t xml:space="preserve">Se você não chamar </w:t>
      </w:r>
      <w:r w:rsidRPr="00843046">
        <w:rPr>
          <w:b/>
          <w:bCs/>
          <w:i/>
        </w:rPr>
        <w:t>Server.ClearError</w:t>
      </w:r>
      <w:r w:rsidRPr="00843046">
        <w:t xml:space="preserve"> ou interceptar o erro no </w:t>
      </w:r>
      <w:r w:rsidRPr="00843046">
        <w:rPr>
          <w:b/>
          <w:bCs/>
          <w:i/>
        </w:rPr>
        <w:t>Page_Error</w:t>
      </w:r>
      <w:r w:rsidRPr="00843046">
        <w:t xml:space="preserve"> ou manipulador de eventos </w:t>
      </w:r>
      <w:r w:rsidRPr="00843046">
        <w:rPr>
          <w:b/>
          <w:bCs/>
          <w:i/>
        </w:rPr>
        <w:t>Application_Error</w:t>
      </w:r>
      <w:r w:rsidRPr="00843046">
        <w:rPr>
          <w:b/>
          <w:bCs/>
        </w:rPr>
        <w:t>,</w:t>
      </w:r>
      <w:r w:rsidRPr="00843046">
        <w:t xml:space="preserve"> o erro é tratado com base nas configurações na seção &lt;customErrors&gt; do arquivo Web.config.  </w:t>
      </w:r>
      <w:r w:rsidRPr="005045C9">
        <w:t xml:space="preserve">Na seção &lt;customErrors&gt;, você pode especificar uma página de redirecionamento como uma página de erro padrão </w:t>
      </w:r>
      <w:r w:rsidRPr="005045C9">
        <w:rPr>
          <w:b/>
          <w:bCs/>
        </w:rPr>
        <w:t>(</w:t>
      </w:r>
      <w:r w:rsidRPr="007239B2">
        <w:rPr>
          <w:b/>
          <w:bCs/>
          <w:i/>
        </w:rPr>
        <w:t>defaultRedirect</w:t>
      </w:r>
      <w:r w:rsidRPr="005045C9">
        <w:rPr>
          <w:b/>
          <w:bCs/>
        </w:rPr>
        <w:t>)</w:t>
      </w:r>
      <w:r w:rsidRPr="005045C9">
        <w:t xml:space="preserve"> ou especificar para uma página específica com base no código de erro HTTP que é gerado. </w:t>
      </w:r>
      <w:r w:rsidRPr="00843046">
        <w:t xml:space="preserve"> </w:t>
      </w:r>
      <w:r w:rsidRPr="005045C9">
        <w:t xml:space="preserve">Você pode usar esse método para personalizar a mensagem de erro que o usuário recebe. </w:t>
      </w:r>
      <w:r w:rsidRPr="005045C9">
        <w:br/>
      </w:r>
      <w:r w:rsidRPr="005045C9">
        <w:br/>
        <w:t xml:space="preserve">Se ocorrer um erro que não está preso a qualquer dos níveis anteriores em seu aplicativo, essa página personalizada é exibida. </w:t>
      </w:r>
      <w:r w:rsidRPr="00843046">
        <w:t xml:space="preserve"> </w:t>
      </w:r>
      <w:r w:rsidRPr="005045C9">
        <w:t xml:space="preserve">Esta seção demonstra como modificar o arquivo Global.asax para que </w:t>
      </w:r>
      <w:r w:rsidRPr="007239B2">
        <w:rPr>
          <w:b/>
          <w:bCs/>
          <w:i/>
        </w:rPr>
        <w:t>Server.ClearError</w:t>
      </w:r>
      <w:r w:rsidRPr="005045C9">
        <w:t xml:space="preserve"> nunca é chamado. </w:t>
      </w:r>
      <w:r w:rsidRPr="00843046">
        <w:t xml:space="preserve"> </w:t>
      </w:r>
      <w:r w:rsidRPr="005045C9">
        <w:t xml:space="preserve">Como resultado, o erro é tratado no arquivo Web.config como o último ponto para interceptar o erro. </w:t>
      </w:r>
    </w:p>
    <w:p w14:paraId="430BEDC1" w14:textId="14240909" w:rsidR="00BB7EC6" w:rsidRPr="005045C9" w:rsidRDefault="00BB7EC6" w:rsidP="004D35D1">
      <w:pPr>
        <w:numPr>
          <w:ilvl w:val="0"/>
          <w:numId w:val="36"/>
        </w:numPr>
        <w:spacing w:before="0" w:after="200"/>
      </w:pPr>
      <w:r w:rsidRPr="00843046">
        <w:t xml:space="preserve"> </w:t>
      </w:r>
      <w:r w:rsidRPr="005045C9">
        <w:t xml:space="preserve">Abra o arquivo Global.asax do exemplo anterior. </w:t>
      </w:r>
    </w:p>
    <w:p w14:paraId="3BACEEB0" w14:textId="457B4A8D" w:rsidR="00BB7EC6" w:rsidRPr="005045C9" w:rsidRDefault="00BB7EC6" w:rsidP="004D35D1">
      <w:pPr>
        <w:numPr>
          <w:ilvl w:val="0"/>
          <w:numId w:val="36"/>
        </w:numPr>
        <w:spacing w:before="0" w:after="200"/>
      </w:pPr>
      <w:r w:rsidRPr="00843046">
        <w:t xml:space="preserve"> </w:t>
      </w:r>
      <w:r w:rsidRPr="005045C9">
        <w:t xml:space="preserve">Comente a linha </w:t>
      </w:r>
      <w:r w:rsidRPr="005045C9">
        <w:rPr>
          <w:b/>
          <w:bCs/>
        </w:rPr>
        <w:t>Server.ClearError</w:t>
      </w:r>
      <w:r w:rsidRPr="005045C9">
        <w:t xml:space="preserve"> para garantir que </w:t>
      </w:r>
      <w:r w:rsidR="007239B2">
        <w:t>o erro seja tratado pelo que está definido no web.config</w:t>
      </w:r>
      <w:r w:rsidRPr="005045C9">
        <w:t xml:space="preserve">. </w:t>
      </w:r>
    </w:p>
    <w:p w14:paraId="744DAD27" w14:textId="4D1B0956" w:rsidR="00BB7EC6" w:rsidRDefault="00BB7EC6" w:rsidP="004D35D1">
      <w:pPr>
        <w:numPr>
          <w:ilvl w:val="0"/>
          <w:numId w:val="36"/>
        </w:numPr>
        <w:spacing w:before="0" w:after="200"/>
      </w:pPr>
      <w:r w:rsidRPr="005045C9">
        <w:t xml:space="preserve"> Salve as alterações ao global.  Seu código deve aparecer semelhante ao seguinte: </w:t>
      </w:r>
    </w:p>
    <w:p w14:paraId="1D83EA70" w14:textId="77777777" w:rsidR="007239B2" w:rsidRPr="00795B34" w:rsidRDefault="007239B2" w:rsidP="5B934592">
      <w:pPr>
        <w:pStyle w:val="CodeBlock"/>
        <w:rPr>
          <w:rFonts w:ascii="Consolas" w:hAnsi="Consolas" w:cs="Consolas"/>
          <w:color w:val="000000"/>
          <w:sz w:val="19"/>
          <w:szCs w:val="19"/>
          <w:highlight w:val="white"/>
          <w:lang w:val="en-US"/>
        </w:rPr>
      </w:pPr>
      <w:r w:rsidRPr="007239B2">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68C58893"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8000"/>
          <w:sz w:val="19"/>
          <w:szCs w:val="19"/>
          <w:highlight w:val="white"/>
          <w:lang w:val="en-US"/>
        </w:rPr>
        <w:t>// Copyright © Microsoft Corporation.  All rights reserved.</w:t>
      </w:r>
    </w:p>
    <w:p w14:paraId="7D1570F3" w14:textId="77777777" w:rsidR="007239B2" w:rsidRPr="007239B2" w:rsidRDefault="007239B2" w:rsidP="5B934592">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7239B2">
        <w:rPr>
          <w:rFonts w:ascii="Consolas" w:hAnsi="Consolas" w:cs="Consolas"/>
          <w:color w:val="008000"/>
          <w:sz w:val="19"/>
          <w:szCs w:val="19"/>
          <w:highlight w:val="white"/>
        </w:rPr>
        <w:t>// ESTE CÓDIGO E INFORMAÇÃO É OFERECIDO "TAL COMO ESTÁ" SEM GARANTIA</w:t>
      </w:r>
    </w:p>
    <w:p w14:paraId="3A9B1CA7"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8000"/>
          <w:sz w:val="19"/>
          <w:szCs w:val="19"/>
          <w:highlight w:val="white"/>
        </w:rPr>
        <w:t>// DE NENHUM TIPO, EXPLÍCITA OU IMPLÍCITA, INCLUSIVE E NÃO LIMITADO ÀS</w:t>
      </w:r>
    </w:p>
    <w:p w14:paraId="6BA70E9A"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8000"/>
          <w:sz w:val="19"/>
          <w:szCs w:val="19"/>
          <w:highlight w:val="white"/>
        </w:rPr>
        <w:t>// GARANTIAS DE MERCADO E ADEQUAÇÃO A UM PROPÓSITO PARTICULAR</w:t>
      </w:r>
    </w:p>
    <w:p w14:paraId="02E82548" w14:textId="77777777" w:rsidR="007239B2" w:rsidRPr="00795B34" w:rsidRDefault="007239B2" w:rsidP="5B934592">
      <w:pPr>
        <w:pStyle w:val="CodeBlock"/>
        <w:rPr>
          <w:rFonts w:ascii="Consolas" w:hAnsi="Consolas" w:cs="Consolas"/>
          <w:color w:val="000000"/>
          <w:sz w:val="19"/>
          <w:szCs w:val="19"/>
          <w:highlight w:val="white"/>
          <w:lang w:val="en-US"/>
        </w:rPr>
      </w:pPr>
      <w:r w:rsidRPr="007239B2">
        <w:rPr>
          <w:rFonts w:ascii="Consolas" w:hAnsi="Consolas" w:cs="Consolas"/>
          <w:color w:val="000000"/>
          <w:sz w:val="19"/>
          <w:szCs w:val="19"/>
          <w:highlight w:val="white"/>
        </w:rPr>
        <w:t xml:space="preserve">    </w:t>
      </w:r>
      <w:r w:rsidRPr="00795B34">
        <w:rPr>
          <w:rFonts w:ascii="Consolas" w:hAnsi="Consolas" w:cs="Consolas"/>
          <w:color w:val="008000"/>
          <w:sz w:val="19"/>
          <w:szCs w:val="19"/>
          <w:highlight w:val="white"/>
          <w:lang w:val="en-US"/>
        </w:rPr>
        <w:t>//===============================================================================</w:t>
      </w:r>
    </w:p>
    <w:p w14:paraId="1EEAEE09"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public</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class</w:t>
      </w:r>
      <w:r w:rsidRPr="00795B34">
        <w:rPr>
          <w:rFonts w:ascii="Consolas" w:hAnsi="Consolas" w:cs="Consolas"/>
          <w:color w:val="000000"/>
          <w:sz w:val="19"/>
          <w:szCs w:val="19"/>
          <w:highlight w:val="white"/>
          <w:lang w:val="en-US"/>
        </w:rPr>
        <w:t xml:space="preserve"> </w:t>
      </w:r>
      <w:r w:rsidRPr="00795B34">
        <w:rPr>
          <w:rFonts w:ascii="Consolas" w:hAnsi="Consolas" w:cs="Consolas"/>
          <w:color w:val="2B91AF"/>
          <w:sz w:val="19"/>
          <w:szCs w:val="19"/>
          <w:highlight w:val="white"/>
          <w:lang w:val="en-US"/>
        </w:rPr>
        <w:t>Global</w:t>
      </w:r>
      <w:r w:rsidRPr="00795B34">
        <w:rPr>
          <w:rFonts w:ascii="Consolas" w:hAnsi="Consolas" w:cs="Consolas"/>
          <w:color w:val="000000"/>
          <w:sz w:val="19"/>
          <w:szCs w:val="19"/>
          <w:highlight w:val="white"/>
          <w:lang w:val="en-US"/>
        </w:rPr>
        <w:t xml:space="preserve"> : </w:t>
      </w:r>
      <w:r w:rsidRPr="00795B34">
        <w:rPr>
          <w:rFonts w:ascii="Consolas" w:hAnsi="Consolas" w:cs="Consolas"/>
          <w:color w:val="2B91AF"/>
          <w:sz w:val="19"/>
          <w:szCs w:val="19"/>
          <w:highlight w:val="white"/>
          <w:lang w:val="en-US"/>
        </w:rPr>
        <w:t>HttpApplication</w:t>
      </w:r>
    </w:p>
    <w:p w14:paraId="35BA8F90"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51224BF2"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protected</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void</w:t>
      </w:r>
      <w:r w:rsidRPr="00795B34">
        <w:rPr>
          <w:rFonts w:ascii="Consolas" w:hAnsi="Consolas" w:cs="Consolas"/>
          <w:color w:val="000000"/>
          <w:sz w:val="19"/>
          <w:szCs w:val="19"/>
          <w:highlight w:val="white"/>
          <w:lang w:val="en-US"/>
        </w:rPr>
        <w:t xml:space="preserve"> Application_Error(</w:t>
      </w:r>
      <w:r w:rsidRPr="00795B34">
        <w:rPr>
          <w:rFonts w:ascii="Consolas" w:hAnsi="Consolas" w:cs="Consolas"/>
          <w:color w:val="0000FF"/>
          <w:sz w:val="19"/>
          <w:szCs w:val="19"/>
          <w:highlight w:val="white"/>
          <w:lang w:val="en-US"/>
        </w:rPr>
        <w:t>object</w:t>
      </w:r>
      <w:r w:rsidRPr="00795B34">
        <w:rPr>
          <w:rFonts w:ascii="Consolas" w:hAnsi="Consolas" w:cs="Consolas"/>
          <w:color w:val="000000"/>
          <w:sz w:val="19"/>
          <w:szCs w:val="19"/>
          <w:highlight w:val="white"/>
          <w:lang w:val="en-US"/>
        </w:rPr>
        <w:t xml:space="preserve"> sender, </w:t>
      </w:r>
      <w:r w:rsidRPr="00795B34">
        <w:rPr>
          <w:rFonts w:ascii="Consolas" w:hAnsi="Consolas" w:cs="Consolas"/>
          <w:color w:val="2B91AF"/>
          <w:sz w:val="19"/>
          <w:szCs w:val="19"/>
          <w:highlight w:val="white"/>
          <w:lang w:val="en-US"/>
        </w:rPr>
        <w:t>EventArgs</w:t>
      </w:r>
      <w:r w:rsidRPr="00795B34">
        <w:rPr>
          <w:rFonts w:ascii="Consolas" w:hAnsi="Consolas" w:cs="Consolas"/>
          <w:color w:val="000000"/>
          <w:sz w:val="19"/>
          <w:szCs w:val="19"/>
          <w:highlight w:val="white"/>
          <w:lang w:val="en-US"/>
        </w:rPr>
        <w:t xml:space="preserve"> e)</w:t>
      </w:r>
    </w:p>
    <w:p w14:paraId="2BC86B71"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p>
    <w:p w14:paraId="42CE9070" w14:textId="77777777" w:rsidR="007239B2" w:rsidRPr="00795B34" w:rsidRDefault="007239B2"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bookmarkStart w:id="469" w:name="OLE_LINK3"/>
      <w:bookmarkStart w:id="470" w:name="OLE_LINK4"/>
      <w:r w:rsidRPr="00795B34">
        <w:rPr>
          <w:rFonts w:ascii="Consolas" w:hAnsi="Consolas" w:cs="Consolas"/>
          <w:color w:val="0000FF"/>
          <w:sz w:val="19"/>
          <w:szCs w:val="19"/>
          <w:highlight w:val="white"/>
          <w:lang w:val="en-US"/>
        </w:rPr>
        <w:t>var</w:t>
      </w:r>
      <w:r w:rsidRPr="00795B34">
        <w:rPr>
          <w:rFonts w:ascii="Consolas" w:hAnsi="Consolas" w:cs="Consolas"/>
          <w:color w:val="000000"/>
          <w:sz w:val="19"/>
          <w:szCs w:val="19"/>
          <w:highlight w:val="white"/>
          <w:lang w:val="en-US"/>
        </w:rPr>
        <w:t xml:space="preserve"> objErr = Server.GetLastError().GetBaseException();</w:t>
      </w:r>
    </w:p>
    <w:p w14:paraId="0987EFFC" w14:textId="77777777" w:rsidR="007239B2" w:rsidRPr="007239B2" w:rsidRDefault="007239B2" w:rsidP="5B934592">
      <w:pPr>
        <w:pStyle w:val="CodeBlock"/>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7239B2">
        <w:rPr>
          <w:rFonts w:ascii="Consolas" w:hAnsi="Consolas" w:cs="Consolas"/>
          <w:color w:val="0000FF"/>
          <w:sz w:val="19"/>
          <w:szCs w:val="19"/>
          <w:highlight w:val="white"/>
        </w:rPr>
        <w:t>var</w:t>
      </w:r>
      <w:r w:rsidRPr="007239B2">
        <w:rPr>
          <w:rFonts w:ascii="Consolas" w:hAnsi="Consolas" w:cs="Consolas"/>
          <w:color w:val="000000"/>
          <w:sz w:val="19"/>
          <w:szCs w:val="19"/>
          <w:highlight w:val="white"/>
        </w:rPr>
        <w:t xml:space="preserve"> err = </w:t>
      </w:r>
      <w:r w:rsidRPr="007239B2">
        <w:rPr>
          <w:rFonts w:ascii="Consolas" w:hAnsi="Consolas" w:cs="Consolas"/>
          <w:color w:val="A31515"/>
          <w:sz w:val="19"/>
          <w:szCs w:val="19"/>
          <w:highlight w:val="white"/>
        </w:rPr>
        <w:t>"Erro capturado no evento Application_Error \n"</w:t>
      </w:r>
      <w:r w:rsidRPr="007239B2">
        <w:rPr>
          <w:rFonts w:ascii="Consolas" w:hAnsi="Consolas" w:cs="Consolas"/>
          <w:color w:val="000000"/>
          <w:sz w:val="19"/>
          <w:szCs w:val="19"/>
          <w:highlight w:val="white"/>
        </w:rPr>
        <w:t xml:space="preserve"> +</w:t>
      </w:r>
    </w:p>
    <w:p w14:paraId="3F0E3B1D"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A31515"/>
          <w:sz w:val="19"/>
          <w:szCs w:val="19"/>
          <w:highlight w:val="white"/>
        </w:rPr>
        <w:t>"Erro em: "</w:t>
      </w:r>
      <w:r w:rsidRPr="007239B2">
        <w:rPr>
          <w:rFonts w:ascii="Consolas" w:hAnsi="Consolas" w:cs="Consolas"/>
          <w:color w:val="000000"/>
          <w:sz w:val="19"/>
          <w:szCs w:val="19"/>
          <w:highlight w:val="white"/>
        </w:rPr>
        <w:t xml:space="preserve"> + Request.Url +</w:t>
      </w:r>
    </w:p>
    <w:p w14:paraId="1FFE9397"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A31515"/>
          <w:sz w:val="19"/>
          <w:szCs w:val="19"/>
          <w:highlight w:val="white"/>
        </w:rPr>
        <w:t>"\nMensagem:"</w:t>
      </w:r>
      <w:r w:rsidRPr="007239B2">
        <w:rPr>
          <w:rFonts w:ascii="Consolas" w:hAnsi="Consolas" w:cs="Consolas"/>
          <w:color w:val="000000"/>
          <w:sz w:val="19"/>
          <w:szCs w:val="19"/>
          <w:highlight w:val="white"/>
        </w:rPr>
        <w:t xml:space="preserve"> + objErr.Message +</w:t>
      </w:r>
    </w:p>
    <w:p w14:paraId="0470C959"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A31515"/>
          <w:sz w:val="19"/>
          <w:szCs w:val="19"/>
          <w:highlight w:val="white"/>
        </w:rPr>
        <w:t>"\nStack Trace:"</w:t>
      </w:r>
      <w:r w:rsidRPr="007239B2">
        <w:rPr>
          <w:rFonts w:ascii="Consolas" w:hAnsi="Consolas" w:cs="Consolas"/>
          <w:color w:val="000000"/>
          <w:sz w:val="19"/>
          <w:szCs w:val="19"/>
          <w:highlight w:val="white"/>
        </w:rPr>
        <w:t xml:space="preserve"> + objErr.StackTrace;</w:t>
      </w:r>
    </w:p>
    <w:p w14:paraId="75E9055D"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8000"/>
          <w:sz w:val="19"/>
          <w:szCs w:val="19"/>
          <w:highlight w:val="white"/>
        </w:rPr>
        <w:t>// Seu mecanismo de gravação do erro</w:t>
      </w:r>
    </w:p>
    <w:p w14:paraId="077FBD2B" w14:textId="620A5430"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8000"/>
          <w:sz w:val="19"/>
          <w:szCs w:val="19"/>
          <w:highlight w:val="white"/>
        </w:rPr>
        <w:t>//</w:t>
      </w:r>
      <w:r>
        <w:rPr>
          <w:rFonts w:ascii="Consolas" w:hAnsi="Consolas" w:cs="Consolas"/>
          <w:color w:val="008000"/>
          <w:sz w:val="19"/>
          <w:szCs w:val="19"/>
          <w:highlight w:val="white"/>
        </w:rPr>
        <w:t xml:space="preserve"> </w:t>
      </w:r>
      <w:r w:rsidRPr="007239B2">
        <w:rPr>
          <w:rFonts w:ascii="Consolas" w:hAnsi="Consolas" w:cs="Consolas"/>
          <w:color w:val="008000"/>
          <w:sz w:val="19"/>
          <w:szCs w:val="19"/>
          <w:highlight w:val="white"/>
        </w:rPr>
        <w:t>Server.ClearError();</w:t>
      </w:r>
    </w:p>
    <w:bookmarkEnd w:id="469"/>
    <w:bookmarkEnd w:id="470"/>
    <w:p w14:paraId="4A88E22D" w14:textId="77777777" w:rsidR="007239B2" w:rsidRPr="007239B2" w:rsidRDefault="007239B2" w:rsidP="5B934592">
      <w:pPr>
        <w:pStyle w:val="CodeBlock"/>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p>
    <w:p w14:paraId="0059C419" w14:textId="77777777" w:rsidR="007239B2" w:rsidRDefault="007239B2" w:rsidP="5B934592">
      <w:pPr>
        <w:pStyle w:val="Legenda"/>
        <w:ind w:left="360"/>
      </w:pPr>
      <w:bookmarkStart w:id="471" w:name="_Toc372544194"/>
      <w:r>
        <w:t xml:space="preserve">Listagem </w:t>
      </w:r>
      <w:r>
        <w:fldChar w:fldCharType="begin"/>
      </w:r>
      <w:r>
        <w:instrText xml:space="preserve"> SEQ Listagem \* ARABIC </w:instrText>
      </w:r>
      <w:r>
        <w:fldChar w:fldCharType="separate"/>
      </w:r>
      <w:r w:rsidR="00A551CF">
        <w:rPr>
          <w:noProof/>
        </w:rPr>
        <w:t>72</w:t>
      </w:r>
      <w:r>
        <w:fldChar w:fldCharType="end"/>
      </w:r>
      <w:r>
        <w:t xml:space="preserve"> Interceptação de erro de escopo de aplicação no arquivo Global.Asax</w:t>
      </w:r>
      <w:bookmarkEnd w:id="471"/>
    </w:p>
    <w:p w14:paraId="776D3DE4" w14:textId="6DF0DB5A" w:rsidR="00BB7EC6" w:rsidRPr="005045C9" w:rsidRDefault="00BB7EC6" w:rsidP="5B934592">
      <w:pPr>
        <w:spacing w:before="0" w:after="200"/>
      </w:pPr>
    </w:p>
    <w:p w14:paraId="34EC451F" w14:textId="2141F8DE" w:rsidR="00BB7EC6" w:rsidRPr="005045C9" w:rsidRDefault="00BB7EC6" w:rsidP="004D35D1">
      <w:pPr>
        <w:numPr>
          <w:ilvl w:val="0"/>
          <w:numId w:val="36"/>
        </w:numPr>
        <w:spacing w:before="0" w:after="200"/>
      </w:pPr>
      <w:r w:rsidRPr="005045C9">
        <w:lastRenderedPageBreak/>
        <w:t xml:space="preserve"> Adicione o seguinte código à seção &lt;customerrors&gt; para redirecionar o usuário para uma página personalizada: </w:t>
      </w:r>
    </w:p>
    <w:p w14:paraId="742BDCD2" w14:textId="77777777" w:rsidR="007239B2" w:rsidRPr="00795B34" w:rsidRDefault="007239B2" w:rsidP="5B934592">
      <w:pPr>
        <w:pStyle w:val="CodeBlock"/>
        <w:rPr>
          <w:color w:val="000000"/>
          <w:highlight w:val="white"/>
          <w:lang w:val="en-US"/>
        </w:rPr>
      </w:pPr>
      <w:r w:rsidRPr="007239B2">
        <w:rPr>
          <w:highlight w:val="white"/>
        </w:rPr>
        <w:t xml:space="preserve">    </w:t>
      </w:r>
      <w:r w:rsidRPr="00795B34">
        <w:rPr>
          <w:highlight w:val="white"/>
          <w:lang w:val="en-US"/>
        </w:rPr>
        <w:t>&lt;</w:t>
      </w:r>
      <w:r w:rsidRPr="00795B34">
        <w:rPr>
          <w:color w:val="A31515"/>
          <w:highlight w:val="white"/>
          <w:lang w:val="en-US"/>
        </w:rPr>
        <w:t>customErrors</w:t>
      </w:r>
      <w:r w:rsidRPr="00795B34">
        <w:rPr>
          <w:highlight w:val="white"/>
          <w:lang w:val="en-US"/>
        </w:rPr>
        <w:t xml:space="preserve"> </w:t>
      </w:r>
      <w:r w:rsidRPr="00795B34">
        <w:rPr>
          <w:color w:val="FF0000"/>
          <w:highlight w:val="white"/>
          <w:lang w:val="en-US"/>
        </w:rPr>
        <w:t>defaultRedirect</w:t>
      </w:r>
      <w:r w:rsidRPr="00795B34">
        <w:rPr>
          <w:highlight w:val="white"/>
          <w:lang w:val="en-US"/>
        </w:rPr>
        <w:t>=</w:t>
      </w:r>
      <w:r w:rsidRPr="00795B34">
        <w:rPr>
          <w:color w:val="000000"/>
          <w:highlight w:val="white"/>
          <w:lang w:val="en-US"/>
        </w:rPr>
        <w:t>"</w:t>
      </w:r>
      <w:r w:rsidRPr="00795B34">
        <w:rPr>
          <w:highlight w:val="white"/>
          <w:lang w:val="en-US"/>
        </w:rPr>
        <w:t>http://hostName/applicationName/errorStatus.htm</w:t>
      </w:r>
      <w:r w:rsidRPr="00795B34">
        <w:rPr>
          <w:color w:val="000000"/>
          <w:highlight w:val="white"/>
          <w:lang w:val="en-US"/>
        </w:rPr>
        <w:t>"</w:t>
      </w:r>
      <w:r w:rsidRPr="00795B34">
        <w:rPr>
          <w:highlight w:val="white"/>
          <w:lang w:val="en-US"/>
        </w:rPr>
        <w:t xml:space="preserve"> </w:t>
      </w:r>
      <w:r w:rsidRPr="00795B34">
        <w:rPr>
          <w:color w:val="FF0000"/>
          <w:highlight w:val="white"/>
          <w:lang w:val="en-US"/>
        </w:rPr>
        <w:t>mode</w:t>
      </w:r>
      <w:r w:rsidRPr="00795B34">
        <w:rPr>
          <w:highlight w:val="white"/>
          <w:lang w:val="en-US"/>
        </w:rPr>
        <w:t>=</w:t>
      </w:r>
      <w:r w:rsidRPr="00795B34">
        <w:rPr>
          <w:color w:val="000000"/>
          <w:highlight w:val="white"/>
          <w:lang w:val="en-US"/>
        </w:rPr>
        <w:t>"</w:t>
      </w:r>
      <w:r w:rsidRPr="00795B34">
        <w:rPr>
          <w:highlight w:val="white"/>
          <w:lang w:val="en-US"/>
        </w:rPr>
        <w:t>On</w:t>
      </w:r>
      <w:r w:rsidRPr="00795B34">
        <w:rPr>
          <w:color w:val="000000"/>
          <w:highlight w:val="white"/>
          <w:lang w:val="en-US"/>
        </w:rPr>
        <w:t>"</w:t>
      </w:r>
      <w:r w:rsidRPr="00795B34">
        <w:rPr>
          <w:highlight w:val="white"/>
          <w:lang w:val="en-US"/>
        </w:rPr>
        <w:t>&gt;</w:t>
      </w:r>
    </w:p>
    <w:p w14:paraId="457E71C6" w14:textId="77777777" w:rsidR="007239B2" w:rsidRDefault="007239B2" w:rsidP="5B934592">
      <w:pPr>
        <w:pStyle w:val="CodeBlock"/>
      </w:pPr>
      <w:r w:rsidRPr="00795B34">
        <w:rPr>
          <w:highlight w:val="white"/>
          <w:lang w:val="en-US"/>
        </w:rPr>
        <w:t xml:space="preserve">    </w:t>
      </w:r>
      <w:r w:rsidRPr="007239B2">
        <w:rPr>
          <w:highlight w:val="white"/>
        </w:rPr>
        <w:t>&lt;/</w:t>
      </w:r>
      <w:r w:rsidRPr="007239B2">
        <w:rPr>
          <w:color w:val="A31515"/>
          <w:highlight w:val="white"/>
        </w:rPr>
        <w:t>customErrors</w:t>
      </w:r>
      <w:r w:rsidRPr="007239B2">
        <w:rPr>
          <w:highlight w:val="white"/>
        </w:rPr>
        <w:t>&gt;</w:t>
      </w:r>
    </w:p>
    <w:p w14:paraId="5571D0F7" w14:textId="14168EFF" w:rsidR="007239B2" w:rsidRDefault="007239B2" w:rsidP="5B934592">
      <w:pPr>
        <w:pStyle w:val="Legenda"/>
        <w:ind w:left="360"/>
      </w:pPr>
      <w:bookmarkStart w:id="472" w:name="_Toc372544195"/>
      <w:r>
        <w:t xml:space="preserve">Listagem </w:t>
      </w:r>
      <w:r>
        <w:fldChar w:fldCharType="begin"/>
      </w:r>
      <w:r>
        <w:instrText xml:space="preserve"> SEQ Listagem \* ARABIC </w:instrText>
      </w:r>
      <w:r>
        <w:fldChar w:fldCharType="separate"/>
      </w:r>
      <w:r w:rsidR="00A551CF">
        <w:rPr>
          <w:noProof/>
        </w:rPr>
        <w:t>73</w:t>
      </w:r>
      <w:r>
        <w:fldChar w:fldCharType="end"/>
      </w:r>
      <w:r>
        <w:t xml:space="preserve"> Configuração da tag CustomErrors no web.config</w:t>
      </w:r>
      <w:bookmarkEnd w:id="472"/>
    </w:p>
    <w:p w14:paraId="12B6C769" w14:textId="7AF52134" w:rsidR="00BB7EC6" w:rsidRPr="00843046" w:rsidRDefault="00BB7EC6" w:rsidP="5B934592">
      <w:pPr>
        <w:spacing w:before="0" w:after="200"/>
        <w:ind w:left="360"/>
      </w:pPr>
    </w:p>
    <w:p w14:paraId="090CB6E1" w14:textId="77777777" w:rsidR="00BB7EC6" w:rsidRPr="005045C9" w:rsidRDefault="00BB7EC6" w:rsidP="5B934592">
      <w:pPr>
        <w:spacing w:before="0" w:after="200"/>
        <w:ind w:left="720"/>
      </w:pPr>
      <w:r w:rsidRPr="005045C9">
        <w:rPr>
          <w:b/>
          <w:bCs/>
        </w:rPr>
        <w:t>Observação</w:t>
      </w:r>
      <w:r w:rsidRPr="005045C9">
        <w:t xml:space="preserve"> Você deve modificar o caminho do arquivo no atributo </w:t>
      </w:r>
      <w:r w:rsidRPr="005045C9">
        <w:rPr>
          <w:b/>
          <w:bCs/>
        </w:rPr>
        <w:t>defaultRedirect</w:t>
      </w:r>
      <w:r w:rsidRPr="005045C9">
        <w:t xml:space="preserve"> para que ele faz referência a servidores Web relevante e nomes de aplicativos. </w:t>
      </w:r>
    </w:p>
    <w:p w14:paraId="47D07DE6" w14:textId="6BECBA32" w:rsidR="00BB7EC6" w:rsidRDefault="00BB7EC6" w:rsidP="004D35D1">
      <w:pPr>
        <w:numPr>
          <w:ilvl w:val="0"/>
          <w:numId w:val="36"/>
        </w:numPr>
        <w:tabs>
          <w:tab w:val="clear" w:pos="720"/>
        </w:tabs>
        <w:spacing w:before="0" w:after="200"/>
        <w:ind w:left="709" w:hanging="720"/>
      </w:pPr>
      <w:r w:rsidRPr="00843046">
        <w:t xml:space="preserve">Como os erros estão presos a este nível são enviados para uma página de erro padrão, você deve criar uma página de erro chamada ErrorStatus.htm.  </w:t>
      </w:r>
      <w:r w:rsidRPr="005045C9">
        <w:t xml:space="preserve">Tenha em mente que você está usando este método para controlar o que é apresentado ao usuário, de modo que este exemplo usa uma página. Htm para a página de erro.  Adicione o seguinte código para ErrorStatus.htm: </w:t>
      </w:r>
    </w:p>
    <w:p w14:paraId="4A13AE13" w14:textId="77777777" w:rsidR="00B554D7" w:rsidRPr="005045C9" w:rsidRDefault="00B554D7" w:rsidP="5B934592">
      <w:pPr>
        <w:pStyle w:val="CodeBlock"/>
        <w:pBdr>
          <w:left w:val="single" w:sz="4" w:space="0" w:color="auto"/>
        </w:pBdr>
        <w:ind w:left="709"/>
      </w:pPr>
    </w:p>
    <w:p w14:paraId="1CAD0491"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HTML</w:t>
      </w:r>
      <w:r w:rsidRPr="00795B34">
        <w:rPr>
          <w:rFonts w:ascii="Consolas" w:hAnsi="Consolas" w:cs="Consolas"/>
          <w:color w:val="0000FF"/>
          <w:sz w:val="19"/>
          <w:szCs w:val="19"/>
          <w:highlight w:val="white"/>
          <w:lang w:val="en-US"/>
        </w:rPr>
        <w:t>&gt;</w:t>
      </w:r>
    </w:p>
    <w:p w14:paraId="3494E6F3"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HEAD</w:t>
      </w:r>
      <w:r w:rsidRPr="00795B34">
        <w:rPr>
          <w:rFonts w:ascii="Consolas" w:hAnsi="Consolas" w:cs="Consolas"/>
          <w:color w:val="0000FF"/>
          <w:sz w:val="19"/>
          <w:szCs w:val="19"/>
          <w:highlight w:val="white"/>
          <w:lang w:val="en-US"/>
        </w:rPr>
        <w:t>&gt;</w:t>
      </w:r>
    </w:p>
    <w:p w14:paraId="4F6CBB90"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TITLE</w:t>
      </w:r>
      <w:r w:rsidRPr="00795B34">
        <w:rPr>
          <w:rFonts w:ascii="Consolas" w:hAnsi="Consolas" w:cs="Consolas"/>
          <w:color w:val="0000FF"/>
          <w:sz w:val="19"/>
          <w:szCs w:val="19"/>
          <w:highlight w:val="white"/>
          <w:lang w:val="en-US"/>
        </w:rPr>
        <w:t>&gt;</w:t>
      </w: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TITLE</w:t>
      </w:r>
      <w:r w:rsidRPr="00795B34">
        <w:rPr>
          <w:rFonts w:ascii="Consolas" w:hAnsi="Consolas" w:cs="Consolas"/>
          <w:color w:val="0000FF"/>
          <w:sz w:val="19"/>
          <w:szCs w:val="19"/>
          <w:highlight w:val="white"/>
          <w:lang w:val="en-US"/>
        </w:rPr>
        <w:t>&gt;</w:t>
      </w:r>
    </w:p>
    <w:p w14:paraId="19646180"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META</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NAME</w:t>
      </w:r>
      <w:r w:rsidRPr="00795B34">
        <w:rPr>
          <w:rFonts w:ascii="Consolas" w:hAnsi="Consolas" w:cs="Consolas"/>
          <w:color w:val="0000FF"/>
          <w:sz w:val="19"/>
          <w:szCs w:val="19"/>
          <w:highlight w:val="white"/>
          <w:lang w:val="en-US"/>
        </w:rPr>
        <w:t>="GENERATOR"</w:t>
      </w:r>
      <w:r w:rsidRPr="00795B34">
        <w:rPr>
          <w:rFonts w:ascii="Consolas" w:hAnsi="Consolas" w:cs="Consolas"/>
          <w:color w:val="000000"/>
          <w:sz w:val="19"/>
          <w:szCs w:val="19"/>
          <w:highlight w:val="white"/>
          <w:lang w:val="en-US"/>
        </w:rPr>
        <w:t xml:space="preserve"> </w:t>
      </w:r>
      <w:r w:rsidRPr="00795B34">
        <w:rPr>
          <w:rFonts w:ascii="Consolas" w:hAnsi="Consolas" w:cs="Consolas"/>
          <w:color w:val="FF0000"/>
          <w:sz w:val="19"/>
          <w:szCs w:val="19"/>
          <w:highlight w:val="white"/>
          <w:lang w:val="en-US"/>
        </w:rPr>
        <w:t>Content</w:t>
      </w:r>
      <w:r w:rsidRPr="00795B34">
        <w:rPr>
          <w:rFonts w:ascii="Consolas" w:hAnsi="Consolas" w:cs="Consolas"/>
          <w:color w:val="0000FF"/>
          <w:sz w:val="19"/>
          <w:szCs w:val="19"/>
          <w:highlight w:val="white"/>
          <w:lang w:val="en-US"/>
        </w:rPr>
        <w:t>="Microsoft Visual Studio 7.0"&gt;</w:t>
      </w:r>
    </w:p>
    <w:p w14:paraId="3AFD2B57" w14:textId="77777777" w:rsidR="007239B2" w:rsidRPr="007239B2" w:rsidRDefault="007239B2" w:rsidP="5B934592">
      <w:pPr>
        <w:pStyle w:val="CodeBlock"/>
        <w:pBdr>
          <w:left w:val="single" w:sz="4" w:space="0" w:color="auto"/>
        </w:pBdr>
        <w:ind w:left="709"/>
        <w:rPr>
          <w:rFonts w:ascii="Consolas" w:hAnsi="Consolas" w:cs="Consolas"/>
          <w:color w:val="000000"/>
          <w:sz w:val="19"/>
          <w:szCs w:val="19"/>
          <w:highlight w:val="white"/>
        </w:rPr>
      </w:pPr>
      <w:r w:rsidRPr="00795B34">
        <w:rPr>
          <w:rFonts w:ascii="Consolas" w:hAnsi="Consolas" w:cs="Consolas"/>
          <w:color w:val="000000"/>
          <w:sz w:val="19"/>
          <w:szCs w:val="19"/>
          <w:highlight w:val="white"/>
          <w:lang w:val="en-US"/>
        </w:rPr>
        <w:t xml:space="preserve"> </w:t>
      </w:r>
      <w:r w:rsidRPr="007239B2">
        <w:rPr>
          <w:rFonts w:ascii="Consolas" w:hAnsi="Consolas" w:cs="Consolas"/>
          <w:color w:val="0000FF"/>
          <w:sz w:val="19"/>
          <w:szCs w:val="19"/>
          <w:highlight w:val="white"/>
        </w:rPr>
        <w:t>&lt;/</w:t>
      </w:r>
      <w:r w:rsidRPr="007239B2">
        <w:rPr>
          <w:rFonts w:ascii="Consolas" w:hAnsi="Consolas" w:cs="Consolas"/>
          <w:color w:val="800000"/>
          <w:sz w:val="19"/>
          <w:szCs w:val="19"/>
          <w:highlight w:val="white"/>
        </w:rPr>
        <w:t>HEAD</w:t>
      </w:r>
      <w:r w:rsidRPr="007239B2">
        <w:rPr>
          <w:rFonts w:ascii="Consolas" w:hAnsi="Consolas" w:cs="Consolas"/>
          <w:color w:val="0000FF"/>
          <w:sz w:val="19"/>
          <w:szCs w:val="19"/>
          <w:highlight w:val="white"/>
        </w:rPr>
        <w:t>&gt;</w:t>
      </w:r>
    </w:p>
    <w:p w14:paraId="1D747928" w14:textId="77777777" w:rsidR="007239B2" w:rsidRPr="007239B2" w:rsidRDefault="007239B2" w:rsidP="5B934592">
      <w:pPr>
        <w:pStyle w:val="CodeBlock"/>
        <w:pBdr>
          <w:left w:val="single" w:sz="4" w:space="0" w:color="auto"/>
        </w:pBdr>
        <w:ind w:left="709"/>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00FF"/>
          <w:sz w:val="19"/>
          <w:szCs w:val="19"/>
          <w:highlight w:val="white"/>
        </w:rPr>
        <w:t>&lt;</w:t>
      </w:r>
      <w:r w:rsidRPr="007239B2">
        <w:rPr>
          <w:rFonts w:ascii="Consolas" w:hAnsi="Consolas" w:cs="Consolas"/>
          <w:color w:val="800000"/>
          <w:sz w:val="19"/>
          <w:szCs w:val="19"/>
          <w:highlight w:val="white"/>
        </w:rPr>
        <w:t>BODY</w:t>
      </w:r>
      <w:r w:rsidRPr="007239B2">
        <w:rPr>
          <w:rFonts w:ascii="Consolas" w:hAnsi="Consolas" w:cs="Consolas"/>
          <w:color w:val="0000FF"/>
          <w:sz w:val="19"/>
          <w:szCs w:val="19"/>
          <w:highlight w:val="white"/>
        </w:rPr>
        <w:t>&gt;</w:t>
      </w:r>
    </w:p>
    <w:p w14:paraId="1858B120" w14:textId="77777777" w:rsidR="007239B2" w:rsidRPr="007239B2" w:rsidRDefault="007239B2" w:rsidP="5B934592">
      <w:pPr>
        <w:pStyle w:val="CodeBlock"/>
        <w:pBdr>
          <w:left w:val="single" w:sz="4" w:space="0" w:color="auto"/>
        </w:pBdr>
        <w:ind w:left="709"/>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00FF"/>
          <w:sz w:val="19"/>
          <w:szCs w:val="19"/>
          <w:highlight w:val="white"/>
        </w:rPr>
        <w:t>&lt;</w:t>
      </w:r>
      <w:r w:rsidRPr="007239B2">
        <w:rPr>
          <w:rFonts w:ascii="Consolas" w:hAnsi="Consolas" w:cs="Consolas"/>
          <w:color w:val="800000"/>
          <w:sz w:val="19"/>
          <w:szCs w:val="19"/>
          <w:highlight w:val="white"/>
        </w:rPr>
        <w:t>b</w:t>
      </w:r>
      <w:r w:rsidRPr="007239B2">
        <w:rPr>
          <w:rFonts w:ascii="Consolas" w:hAnsi="Consolas" w:cs="Consolas"/>
          <w:color w:val="0000FF"/>
          <w:sz w:val="19"/>
          <w:szCs w:val="19"/>
          <w:highlight w:val="white"/>
        </w:rPr>
        <w:t>&gt;</w:t>
      </w:r>
      <w:r w:rsidRPr="007239B2">
        <w:rPr>
          <w:rFonts w:ascii="Consolas" w:hAnsi="Consolas" w:cs="Consolas"/>
          <w:color w:val="000000"/>
          <w:sz w:val="19"/>
          <w:szCs w:val="19"/>
          <w:highlight w:val="white"/>
        </w:rPr>
        <w:t xml:space="preserve"> página de erro personalizada! </w:t>
      </w:r>
      <w:r w:rsidRPr="007239B2">
        <w:rPr>
          <w:rFonts w:ascii="Consolas" w:hAnsi="Consolas" w:cs="Consolas"/>
          <w:color w:val="0000FF"/>
          <w:sz w:val="19"/>
          <w:szCs w:val="19"/>
          <w:highlight w:val="white"/>
        </w:rPr>
        <w:t>&lt;/</w:t>
      </w:r>
      <w:r w:rsidRPr="007239B2">
        <w:rPr>
          <w:rFonts w:ascii="Consolas" w:hAnsi="Consolas" w:cs="Consolas"/>
          <w:color w:val="000000"/>
          <w:sz w:val="19"/>
          <w:szCs w:val="19"/>
          <w:highlight w:val="white"/>
        </w:rPr>
        <w:t xml:space="preserve"> </w:t>
      </w:r>
      <w:r w:rsidRPr="007239B2">
        <w:rPr>
          <w:rFonts w:ascii="Consolas" w:hAnsi="Consolas" w:cs="Consolas"/>
          <w:color w:val="800000"/>
          <w:sz w:val="19"/>
          <w:szCs w:val="19"/>
          <w:highlight w:val="white"/>
        </w:rPr>
        <w:t>b</w:t>
      </w:r>
      <w:r w:rsidRPr="007239B2">
        <w:rPr>
          <w:rFonts w:ascii="Consolas" w:hAnsi="Consolas" w:cs="Consolas"/>
          <w:color w:val="0000FF"/>
          <w:sz w:val="19"/>
          <w:szCs w:val="19"/>
          <w:highlight w:val="white"/>
        </w:rPr>
        <w:t>&gt;</w:t>
      </w:r>
    </w:p>
    <w:p w14:paraId="1D8FD7F1" w14:textId="77777777" w:rsidR="007239B2" w:rsidRPr="007239B2" w:rsidRDefault="007239B2" w:rsidP="5B934592">
      <w:pPr>
        <w:pStyle w:val="CodeBlock"/>
        <w:pBdr>
          <w:left w:val="single" w:sz="4" w:space="0" w:color="auto"/>
        </w:pBdr>
        <w:ind w:left="709"/>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w:t>
      </w:r>
      <w:r w:rsidRPr="007239B2">
        <w:rPr>
          <w:rFonts w:ascii="Consolas" w:hAnsi="Consolas" w:cs="Consolas"/>
          <w:color w:val="0000FF"/>
          <w:sz w:val="19"/>
          <w:szCs w:val="19"/>
          <w:highlight w:val="white"/>
        </w:rPr>
        <w:t>&lt;</w:t>
      </w:r>
      <w:r w:rsidRPr="007239B2">
        <w:rPr>
          <w:rFonts w:ascii="Consolas" w:hAnsi="Consolas" w:cs="Consolas"/>
          <w:color w:val="800000"/>
          <w:sz w:val="19"/>
          <w:szCs w:val="19"/>
          <w:highlight w:val="white"/>
        </w:rPr>
        <w:t>br</w:t>
      </w:r>
      <w:r w:rsidRPr="007239B2">
        <w:rPr>
          <w:rFonts w:ascii="Consolas" w:hAnsi="Consolas" w:cs="Consolas"/>
          <w:color w:val="0000FF"/>
          <w:sz w:val="19"/>
          <w:szCs w:val="19"/>
          <w:highlight w:val="white"/>
        </w:rPr>
        <w:t>&gt;</w:t>
      </w:r>
    </w:p>
    <w:p w14:paraId="325BFEAF" w14:textId="77777777" w:rsidR="007239B2" w:rsidRPr="007239B2" w:rsidRDefault="007239B2" w:rsidP="5B934592">
      <w:pPr>
        <w:pStyle w:val="CodeBlock"/>
        <w:pBdr>
          <w:left w:val="single" w:sz="4" w:space="0" w:color="auto"/>
        </w:pBdr>
        <w:ind w:left="709"/>
        <w:rPr>
          <w:rFonts w:ascii="Consolas" w:hAnsi="Consolas" w:cs="Consolas"/>
          <w:color w:val="000000"/>
          <w:sz w:val="19"/>
          <w:szCs w:val="19"/>
          <w:highlight w:val="white"/>
        </w:rPr>
      </w:pPr>
      <w:r w:rsidRPr="007239B2">
        <w:rPr>
          <w:rFonts w:ascii="Consolas" w:hAnsi="Consolas" w:cs="Consolas"/>
          <w:color w:val="000000"/>
          <w:sz w:val="19"/>
          <w:szCs w:val="19"/>
          <w:highlight w:val="white"/>
        </w:rPr>
        <w:t xml:space="preserve">      Você foi redirecionado aqui na seção </w:t>
      </w:r>
      <w:r w:rsidRPr="007239B2">
        <w:rPr>
          <w:rFonts w:ascii="Consolas" w:hAnsi="Consolas" w:cs="Consolas"/>
          <w:color w:val="0000FF"/>
          <w:sz w:val="19"/>
          <w:szCs w:val="19"/>
          <w:highlight w:val="white"/>
        </w:rPr>
        <w:t>&lt;</w:t>
      </w:r>
      <w:r w:rsidRPr="007239B2">
        <w:rPr>
          <w:rFonts w:ascii="Consolas" w:hAnsi="Consolas" w:cs="Consolas"/>
          <w:color w:val="800000"/>
          <w:sz w:val="19"/>
          <w:szCs w:val="19"/>
          <w:highlight w:val="white"/>
        </w:rPr>
        <w:t>customErrors</w:t>
      </w:r>
      <w:r w:rsidRPr="007239B2">
        <w:rPr>
          <w:rFonts w:ascii="Consolas" w:hAnsi="Consolas" w:cs="Consolas"/>
          <w:color w:val="0000FF"/>
          <w:sz w:val="19"/>
          <w:szCs w:val="19"/>
          <w:highlight w:val="white"/>
        </w:rPr>
        <w:t>/&gt;</w:t>
      </w:r>
      <w:r w:rsidRPr="007239B2">
        <w:rPr>
          <w:rFonts w:ascii="Consolas" w:hAnsi="Consolas" w:cs="Consolas"/>
          <w:color w:val="000000"/>
          <w:sz w:val="19"/>
          <w:szCs w:val="19"/>
          <w:highlight w:val="white"/>
        </w:rPr>
        <w:t xml:space="preserve"> do </w:t>
      </w:r>
    </w:p>
    <w:p w14:paraId="0E465A04"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239B2">
        <w:rPr>
          <w:rFonts w:ascii="Consolas" w:hAnsi="Consolas" w:cs="Consolas"/>
          <w:color w:val="000000"/>
          <w:sz w:val="19"/>
          <w:szCs w:val="19"/>
          <w:highlight w:val="white"/>
        </w:rPr>
        <w:t xml:space="preserve">      </w:t>
      </w:r>
      <w:r w:rsidRPr="00795B34">
        <w:rPr>
          <w:rFonts w:ascii="Consolas" w:hAnsi="Consolas" w:cs="Consolas"/>
          <w:color w:val="000000"/>
          <w:sz w:val="19"/>
          <w:szCs w:val="19"/>
          <w:highlight w:val="white"/>
          <w:lang w:val="en-US"/>
        </w:rPr>
        <w:t>Arquivo Web.config.</w:t>
      </w:r>
    </w:p>
    <w:p w14:paraId="3BF80825" w14:textId="77777777" w:rsidR="007239B2" w:rsidRPr="00795B34" w:rsidRDefault="007239B2" w:rsidP="5B934592">
      <w:pPr>
        <w:pStyle w:val="CodeBlock"/>
        <w:pBdr>
          <w:left w:val="single" w:sz="4" w:space="0" w:color="auto"/>
        </w:pBdr>
        <w:ind w:left="709"/>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BODY</w:t>
      </w:r>
      <w:r w:rsidRPr="00795B34">
        <w:rPr>
          <w:rFonts w:ascii="Consolas" w:hAnsi="Consolas" w:cs="Consolas"/>
          <w:color w:val="0000FF"/>
          <w:sz w:val="19"/>
          <w:szCs w:val="19"/>
          <w:highlight w:val="white"/>
          <w:lang w:val="en-US"/>
        </w:rPr>
        <w:t>&gt;</w:t>
      </w:r>
    </w:p>
    <w:p w14:paraId="5A88BD54" w14:textId="2E5A6221" w:rsidR="00BB7EC6" w:rsidRPr="00795B34" w:rsidRDefault="007239B2" w:rsidP="5B934592">
      <w:pPr>
        <w:pStyle w:val="CodeBlock"/>
        <w:pBdr>
          <w:left w:val="single" w:sz="4" w:space="0" w:color="auto"/>
        </w:pBdr>
        <w:ind w:left="709"/>
        <w:rPr>
          <w:rFonts w:ascii="Consolas" w:hAnsi="Consolas" w:cs="Consolas"/>
          <w:color w:val="0000FF"/>
          <w:sz w:val="19"/>
          <w:szCs w:val="19"/>
          <w:lang w:val="en-US"/>
        </w:rPr>
      </w:pPr>
      <w:r w:rsidRPr="00795B34">
        <w:rPr>
          <w:rFonts w:ascii="Consolas" w:hAnsi="Consolas" w:cs="Consolas"/>
          <w:color w:val="000000"/>
          <w:sz w:val="19"/>
          <w:szCs w:val="19"/>
          <w:highlight w:val="white"/>
          <w:lang w:val="en-US"/>
        </w:rPr>
        <w:t xml:space="preserve"> </w:t>
      </w:r>
      <w:r w:rsidRPr="00795B34">
        <w:rPr>
          <w:rFonts w:ascii="Consolas" w:hAnsi="Consolas" w:cs="Consolas"/>
          <w:color w:val="0000FF"/>
          <w:sz w:val="19"/>
          <w:szCs w:val="19"/>
          <w:highlight w:val="white"/>
          <w:lang w:val="en-US"/>
        </w:rPr>
        <w:t>&lt;/</w:t>
      </w:r>
      <w:r w:rsidRPr="00795B34">
        <w:rPr>
          <w:rFonts w:ascii="Consolas" w:hAnsi="Consolas" w:cs="Consolas"/>
          <w:color w:val="800000"/>
          <w:sz w:val="19"/>
          <w:szCs w:val="19"/>
          <w:highlight w:val="white"/>
          <w:lang w:val="en-US"/>
        </w:rPr>
        <w:t>HTML</w:t>
      </w:r>
      <w:r w:rsidRPr="00795B34">
        <w:rPr>
          <w:rFonts w:ascii="Consolas" w:hAnsi="Consolas" w:cs="Consolas"/>
          <w:color w:val="0000FF"/>
          <w:sz w:val="19"/>
          <w:szCs w:val="19"/>
          <w:highlight w:val="white"/>
          <w:lang w:val="en-US"/>
        </w:rPr>
        <w:t>&gt;</w:t>
      </w:r>
    </w:p>
    <w:p w14:paraId="2EF7A4B3" w14:textId="77777777" w:rsidR="00B554D7" w:rsidRDefault="00B554D7" w:rsidP="5B934592">
      <w:pPr>
        <w:pStyle w:val="CodeBlock"/>
        <w:pBdr>
          <w:left w:val="single" w:sz="4" w:space="0" w:color="auto"/>
        </w:pBdr>
        <w:ind w:left="709"/>
        <w:rPr>
          <w:lang w:val="en-US"/>
        </w:rPr>
      </w:pPr>
    </w:p>
    <w:p w14:paraId="7360BC68" w14:textId="66D0391F" w:rsidR="007239B2" w:rsidRDefault="007239B2" w:rsidP="5B934592">
      <w:pPr>
        <w:pStyle w:val="Legenda"/>
        <w:ind w:left="360"/>
      </w:pPr>
      <w:bookmarkStart w:id="473" w:name="_Toc372544196"/>
      <w:r>
        <w:t xml:space="preserve">Listagem </w:t>
      </w:r>
      <w:r>
        <w:fldChar w:fldCharType="begin"/>
      </w:r>
      <w:r>
        <w:instrText xml:space="preserve"> SEQ Listagem \* ARABIC </w:instrText>
      </w:r>
      <w:r>
        <w:fldChar w:fldCharType="separate"/>
      </w:r>
      <w:r w:rsidR="00A551CF">
        <w:rPr>
          <w:noProof/>
        </w:rPr>
        <w:t>74</w:t>
      </w:r>
      <w:r>
        <w:fldChar w:fldCharType="end"/>
      </w:r>
      <w:r>
        <w:t xml:space="preserve"> Html da página de exemplo de exibição de erro</w:t>
      </w:r>
      <w:bookmarkEnd w:id="473"/>
    </w:p>
    <w:p w14:paraId="332505C0" w14:textId="77777777" w:rsidR="007239B2" w:rsidRPr="00795B34" w:rsidRDefault="007239B2" w:rsidP="5B934592">
      <w:pPr>
        <w:ind w:left="720"/>
      </w:pPr>
    </w:p>
    <w:p w14:paraId="4AD424E5" w14:textId="417F99C7" w:rsidR="00BB7EC6" w:rsidRPr="005045C9" w:rsidRDefault="00BB7EC6" w:rsidP="004D35D1">
      <w:pPr>
        <w:numPr>
          <w:ilvl w:val="0"/>
          <w:numId w:val="36"/>
        </w:numPr>
        <w:spacing w:before="0" w:after="200"/>
      </w:pPr>
      <w:r w:rsidRPr="00843046">
        <w:t xml:space="preserve"> </w:t>
      </w:r>
      <w:r w:rsidRPr="005045C9">
        <w:t>Para testar o código, salv</w:t>
      </w:r>
      <w:r>
        <w:t>e</w:t>
      </w:r>
      <w:r w:rsidRPr="005045C9">
        <w:t xml:space="preserve"> os arquivos, </w:t>
      </w:r>
      <w:r>
        <w:t>execute o build</w:t>
      </w:r>
      <w:r w:rsidRPr="005045C9">
        <w:t xml:space="preserve"> </w:t>
      </w:r>
      <w:r>
        <w:t>d</w:t>
      </w:r>
      <w:r w:rsidRPr="005045C9">
        <w:t xml:space="preserve">o projeto e, em seguida, </w:t>
      </w:r>
      <w:r>
        <w:t>acesse a página</w:t>
      </w:r>
      <w:r w:rsidRPr="005045C9">
        <w:t xml:space="preserve"> AppEvent.aspx no navegador. </w:t>
      </w:r>
      <w:r w:rsidRPr="00843046">
        <w:t xml:space="preserve"> </w:t>
      </w:r>
      <w:r w:rsidRPr="005045C9">
        <w:t xml:space="preserve">Observe que quando o erro é lançado, você será redirecionado para a página de ErrorStatus.htm. </w:t>
      </w:r>
    </w:p>
    <w:p w14:paraId="479835D0" w14:textId="1D5DCCDC" w:rsidR="00BB7EC6" w:rsidRPr="005045C9" w:rsidRDefault="00BB7EC6" w:rsidP="5B934592">
      <w:pPr>
        <w:spacing w:before="0" w:after="200"/>
      </w:pPr>
      <w:r w:rsidRPr="005045C9">
        <w:t xml:space="preserve">Embora você possa fazer referência a uma página de erro padrão no valor do atributo </w:t>
      </w:r>
      <w:r w:rsidRPr="007239B2">
        <w:rPr>
          <w:b/>
          <w:bCs/>
          <w:i/>
        </w:rPr>
        <w:t>defaultRedirect</w:t>
      </w:r>
      <w:r w:rsidRPr="005045C9">
        <w:t xml:space="preserve"> na seção &lt;customErrors&gt;, você também pode especificar uma página específica para redirecionar para com base no código de erro HTTP que é gerado.  O elemento filho &lt;error&gt; permite essa opção.  Por exemplo: </w:t>
      </w:r>
    </w:p>
    <w:p w14:paraId="3A04CFC1" w14:textId="77777777" w:rsidR="00BB608A" w:rsidRDefault="00BB608A" w:rsidP="5B934592">
      <w:pPr>
        <w:pStyle w:val="CodeBlock"/>
        <w:rPr>
          <w:highlight w:val="white"/>
        </w:rPr>
      </w:pPr>
    </w:p>
    <w:p w14:paraId="410BF5AF" w14:textId="77777777" w:rsidR="00964D82" w:rsidRDefault="00964D82" w:rsidP="5B934592">
      <w:pPr>
        <w:pStyle w:val="CodeBlock"/>
        <w:rPr>
          <w:color w:val="000000"/>
          <w:highlight w:val="white"/>
        </w:rPr>
      </w:pPr>
      <w:r>
        <w:rPr>
          <w:highlight w:val="white"/>
        </w:rPr>
        <w:t xml:space="preserve">     </w:t>
      </w:r>
      <w:bookmarkStart w:id="474" w:name="OLE_LINK5"/>
      <w:bookmarkStart w:id="475" w:name="OLE_LINK6"/>
      <w:r>
        <w:rPr>
          <w:highlight w:val="white"/>
        </w:rPr>
        <w:t>&lt;</w:t>
      </w:r>
      <w:r>
        <w:rPr>
          <w:color w:val="A31515"/>
          <w:highlight w:val="white"/>
        </w:rPr>
        <w:t>customErrors</w:t>
      </w:r>
      <w:r>
        <w:rPr>
          <w:highlight w:val="white"/>
        </w:rPr>
        <w:t xml:space="preserve"> </w:t>
      </w:r>
      <w:r>
        <w:rPr>
          <w:color w:val="FF0000"/>
          <w:highlight w:val="white"/>
        </w:rPr>
        <w:t>defaultRedirect</w:t>
      </w:r>
      <w:r>
        <w:rPr>
          <w:highlight w:val="white"/>
        </w:rPr>
        <w:t>=</w:t>
      </w:r>
      <w:r>
        <w:rPr>
          <w:color w:val="000000"/>
          <w:highlight w:val="white"/>
        </w:rPr>
        <w:t>"</w:t>
      </w:r>
      <w:r>
        <w:rPr>
          <w:highlight w:val="white"/>
        </w:rPr>
        <w:t>http://hostName/applicationName/errorStatus.htm</w:t>
      </w:r>
      <w:r>
        <w:rPr>
          <w:color w:val="000000"/>
          <w:highlight w:val="white"/>
        </w:rPr>
        <w:t>"</w:t>
      </w:r>
      <w:r>
        <w:rPr>
          <w:highlight w:val="white"/>
        </w:rPr>
        <w:t xml:space="preserve"> </w:t>
      </w:r>
      <w:r>
        <w:rPr>
          <w:color w:val="FF0000"/>
          <w:highlight w:val="white"/>
        </w:rPr>
        <w:t>mode</w:t>
      </w:r>
      <w:r>
        <w:rPr>
          <w:highlight w:val="white"/>
        </w:rPr>
        <w:t>=</w:t>
      </w:r>
      <w:r>
        <w:rPr>
          <w:color w:val="000000"/>
          <w:highlight w:val="white"/>
        </w:rPr>
        <w:t>"</w:t>
      </w:r>
      <w:r>
        <w:rPr>
          <w:highlight w:val="white"/>
        </w:rPr>
        <w:t>On</w:t>
      </w:r>
      <w:r>
        <w:rPr>
          <w:color w:val="000000"/>
          <w:highlight w:val="white"/>
        </w:rPr>
        <w:t>"</w:t>
      </w:r>
      <w:r>
        <w:rPr>
          <w:highlight w:val="white"/>
        </w:rPr>
        <w:t>&gt;</w:t>
      </w:r>
    </w:p>
    <w:p w14:paraId="02DD0223" w14:textId="77777777" w:rsidR="00964D82" w:rsidRPr="00795B34" w:rsidRDefault="00964D82" w:rsidP="5B934592">
      <w:pPr>
        <w:pStyle w:val="CodeBlock"/>
        <w:rPr>
          <w:color w:val="000000"/>
          <w:highlight w:val="white"/>
          <w:lang w:val="en-US"/>
        </w:rPr>
      </w:pPr>
      <w:r>
        <w:rPr>
          <w:highlight w:val="white"/>
        </w:rPr>
        <w:tab/>
        <w:t xml:space="preserve">     </w:t>
      </w:r>
      <w:r w:rsidRPr="00795B34">
        <w:rPr>
          <w:highlight w:val="white"/>
          <w:lang w:val="en-US"/>
        </w:rPr>
        <w:t>&lt;</w:t>
      </w:r>
      <w:r w:rsidRPr="00795B34">
        <w:rPr>
          <w:color w:val="A31515"/>
          <w:highlight w:val="white"/>
          <w:lang w:val="en-US"/>
        </w:rPr>
        <w:t>error</w:t>
      </w:r>
      <w:r w:rsidRPr="00795B34">
        <w:rPr>
          <w:highlight w:val="white"/>
          <w:lang w:val="en-US"/>
        </w:rPr>
        <w:t xml:space="preserve"> </w:t>
      </w:r>
      <w:r w:rsidRPr="00795B34">
        <w:rPr>
          <w:color w:val="FF0000"/>
          <w:highlight w:val="white"/>
          <w:lang w:val="en-US"/>
        </w:rPr>
        <w:t>statusCode</w:t>
      </w:r>
      <w:r w:rsidRPr="00795B34">
        <w:rPr>
          <w:highlight w:val="white"/>
          <w:lang w:val="en-US"/>
        </w:rPr>
        <w:t>=</w:t>
      </w:r>
      <w:r w:rsidRPr="00795B34">
        <w:rPr>
          <w:color w:val="000000"/>
          <w:highlight w:val="white"/>
          <w:lang w:val="en-US"/>
        </w:rPr>
        <w:t>"</w:t>
      </w:r>
      <w:r w:rsidRPr="00795B34">
        <w:rPr>
          <w:highlight w:val="white"/>
          <w:lang w:val="en-US"/>
        </w:rPr>
        <w:t>404</w:t>
      </w:r>
      <w:r w:rsidRPr="00795B34">
        <w:rPr>
          <w:color w:val="000000"/>
          <w:highlight w:val="white"/>
          <w:lang w:val="en-US"/>
        </w:rPr>
        <w:t>"</w:t>
      </w:r>
      <w:r w:rsidRPr="00795B34">
        <w:rPr>
          <w:highlight w:val="white"/>
          <w:lang w:val="en-US"/>
        </w:rPr>
        <w:t xml:space="preserve"> </w:t>
      </w:r>
      <w:r w:rsidRPr="00795B34">
        <w:rPr>
          <w:color w:val="FF0000"/>
          <w:highlight w:val="white"/>
          <w:lang w:val="en-US"/>
        </w:rPr>
        <w:t>redirect</w:t>
      </w:r>
      <w:r w:rsidRPr="00795B34">
        <w:rPr>
          <w:highlight w:val="white"/>
          <w:lang w:val="en-US"/>
        </w:rPr>
        <w:t>=</w:t>
      </w:r>
      <w:r w:rsidRPr="00795B34">
        <w:rPr>
          <w:color w:val="000000"/>
          <w:highlight w:val="white"/>
          <w:lang w:val="en-US"/>
        </w:rPr>
        <w:t>"</w:t>
      </w:r>
      <w:r w:rsidRPr="00795B34">
        <w:rPr>
          <w:highlight w:val="white"/>
          <w:lang w:val="en-US"/>
        </w:rPr>
        <w:t>filenotfound.htm</w:t>
      </w:r>
      <w:r w:rsidRPr="00795B34">
        <w:rPr>
          <w:color w:val="000000"/>
          <w:highlight w:val="white"/>
          <w:lang w:val="en-US"/>
        </w:rPr>
        <w:t>"</w:t>
      </w:r>
      <w:r w:rsidRPr="00795B34">
        <w:rPr>
          <w:highlight w:val="white"/>
          <w:lang w:val="en-US"/>
        </w:rPr>
        <w:t xml:space="preserve"> /&gt;</w:t>
      </w:r>
    </w:p>
    <w:p w14:paraId="73A797BB" w14:textId="77777777" w:rsidR="00964D82" w:rsidRDefault="00964D82" w:rsidP="5B934592">
      <w:pPr>
        <w:pStyle w:val="CodeBlock"/>
        <w:rPr>
          <w:highlight w:val="white"/>
        </w:rPr>
      </w:pPr>
      <w:r w:rsidRPr="00795B34">
        <w:rPr>
          <w:highlight w:val="white"/>
          <w:lang w:val="en-US"/>
        </w:rPr>
        <w:t xml:space="preserve">     </w:t>
      </w:r>
      <w:r>
        <w:rPr>
          <w:highlight w:val="white"/>
        </w:rPr>
        <w:t>&lt;/</w:t>
      </w:r>
      <w:r>
        <w:rPr>
          <w:color w:val="A31515"/>
          <w:highlight w:val="white"/>
        </w:rPr>
        <w:t>customErrors</w:t>
      </w:r>
      <w:r>
        <w:rPr>
          <w:highlight w:val="white"/>
        </w:rPr>
        <w:t>&gt;</w:t>
      </w:r>
    </w:p>
    <w:bookmarkEnd w:id="474"/>
    <w:bookmarkEnd w:id="475"/>
    <w:p w14:paraId="6EE77B16" w14:textId="77777777" w:rsidR="00BB608A" w:rsidRDefault="00BB608A" w:rsidP="5B934592">
      <w:pPr>
        <w:pStyle w:val="CodeBlock"/>
        <w:rPr>
          <w:color w:val="000000"/>
          <w:highlight w:val="white"/>
        </w:rPr>
      </w:pPr>
    </w:p>
    <w:p w14:paraId="3A15990D" w14:textId="77777777" w:rsidR="00964D82" w:rsidRDefault="00964D82" w:rsidP="5B934592">
      <w:pPr>
        <w:pStyle w:val="Legenda"/>
        <w:ind w:left="360"/>
      </w:pPr>
      <w:bookmarkStart w:id="476" w:name="_Toc372544197"/>
      <w:r>
        <w:t xml:space="preserve">Listagem </w:t>
      </w:r>
      <w:r>
        <w:fldChar w:fldCharType="begin"/>
      </w:r>
      <w:r>
        <w:instrText xml:space="preserve"> SEQ Listagem \* ARABIC </w:instrText>
      </w:r>
      <w:r>
        <w:fldChar w:fldCharType="separate"/>
      </w:r>
      <w:r w:rsidR="00A551CF">
        <w:rPr>
          <w:noProof/>
        </w:rPr>
        <w:t>75</w:t>
      </w:r>
      <w:r>
        <w:fldChar w:fldCharType="end"/>
      </w:r>
      <w:r>
        <w:t xml:space="preserve"> Exemplo de configuração de página de erro da tag customError no web.config</w:t>
      </w:r>
      <w:bookmarkEnd w:id="476"/>
    </w:p>
    <w:p w14:paraId="4AB481D8" w14:textId="3288D21D" w:rsidR="00BB7EC6" w:rsidRPr="00843046" w:rsidRDefault="00BB7EC6" w:rsidP="5B934592">
      <w:pPr>
        <w:spacing w:before="0" w:after="200"/>
      </w:pPr>
    </w:p>
    <w:p w14:paraId="76E50360" w14:textId="77777777" w:rsidR="00964D82" w:rsidRDefault="00BB7EC6" w:rsidP="5B934592">
      <w:pPr>
        <w:pStyle w:val="NoteTitle"/>
      </w:pPr>
      <w:r w:rsidRPr="005045C9">
        <w:t xml:space="preserve">Nota </w:t>
      </w:r>
    </w:p>
    <w:p w14:paraId="4B1C0677" w14:textId="77777777" w:rsidR="00964D82" w:rsidRDefault="00BB7EC6" w:rsidP="5B934592">
      <w:pPr>
        <w:pStyle w:val="Note"/>
      </w:pPr>
      <w:r w:rsidRPr="005045C9">
        <w:t>A página que está especificad</w:t>
      </w:r>
      <w:r>
        <w:t>a</w:t>
      </w:r>
      <w:r w:rsidRPr="005045C9">
        <w:t xml:space="preserve"> no </w:t>
      </w:r>
      <w:r w:rsidRPr="00964D82">
        <w:rPr>
          <w:b/>
          <w:bCs/>
          <w:i/>
        </w:rPr>
        <w:t>defaultRedirect</w:t>
      </w:r>
      <w:r w:rsidRPr="005045C9">
        <w:t xml:space="preserve"> da seção &lt;customerrors&gt; é um arquivo</w:t>
      </w:r>
      <w:r>
        <w:t xml:space="preserve"> </w:t>
      </w:r>
      <w:r w:rsidRPr="005045C9">
        <w:t>.Htm</w:t>
      </w:r>
      <w:r>
        <w:t>, mas poderia ser um .aspx</w:t>
      </w:r>
      <w:r w:rsidRPr="005045C9">
        <w:t xml:space="preserve">. </w:t>
      </w:r>
    </w:p>
    <w:p w14:paraId="09E609EC" w14:textId="76DED60D" w:rsidR="00BB7EC6" w:rsidRPr="005045C9" w:rsidRDefault="00BB7EC6" w:rsidP="5B934592">
      <w:pPr>
        <w:spacing w:before="0" w:after="200"/>
      </w:pPr>
      <w:r w:rsidRPr="005045C9">
        <w:br/>
      </w:r>
      <w:r w:rsidRPr="005045C9">
        <w:br/>
        <w:t xml:space="preserve">Observe que a seção de &lt;customErrors&gt; inclui um atributo de </w:t>
      </w:r>
      <w:r w:rsidRPr="00964D82">
        <w:rPr>
          <w:b/>
          <w:bCs/>
          <w:i/>
        </w:rPr>
        <w:t>mode</w:t>
      </w:r>
      <w:r w:rsidRPr="005045C9">
        <w:t xml:space="preserve"> que está definido para </w:t>
      </w:r>
      <w:r w:rsidR="00964D82">
        <w:rPr>
          <w:b/>
          <w:bCs/>
        </w:rPr>
        <w:t>On (ligado)</w:t>
      </w:r>
      <w:r w:rsidRPr="005045C9">
        <w:rPr>
          <w:b/>
          <w:bCs/>
        </w:rPr>
        <w:t>.</w:t>
      </w:r>
      <w:r w:rsidRPr="005045C9">
        <w:t xml:space="preserve"> </w:t>
      </w:r>
      <w:r w:rsidRPr="00843046">
        <w:t xml:space="preserve"> </w:t>
      </w:r>
      <w:r w:rsidRPr="005045C9">
        <w:t xml:space="preserve">O </w:t>
      </w:r>
      <w:r w:rsidRPr="00BB7EC6">
        <w:rPr>
          <w:bCs/>
        </w:rPr>
        <w:t>atributo</w:t>
      </w:r>
      <w:r w:rsidRPr="005045C9">
        <w:t xml:space="preserve"> </w:t>
      </w:r>
      <w:r w:rsidRPr="00964D82">
        <w:rPr>
          <w:b/>
          <w:i/>
        </w:rPr>
        <w:t>mode</w:t>
      </w:r>
      <w:r w:rsidRPr="005045C9">
        <w:t xml:space="preserve"> é usado para controlar a forma como ocorre o redirecionamento de erro. </w:t>
      </w:r>
      <w:r w:rsidRPr="00843046">
        <w:t xml:space="preserve"> </w:t>
      </w:r>
      <w:r w:rsidRPr="005045C9">
        <w:t xml:space="preserve">Por exemplo, se você estiver desenvolvendo o aplicativo, você provavelmente vai querer ver as mensagens de erro ASP.NET reais e não quer ser redirecionado para a página de erro mais </w:t>
      </w:r>
      <w:r w:rsidR="00964D82">
        <w:t>amigável</w:t>
      </w:r>
      <w:r w:rsidRPr="005045C9">
        <w:t xml:space="preserve">.  O </w:t>
      </w:r>
      <w:r w:rsidRPr="00964D82">
        <w:rPr>
          <w:bCs/>
        </w:rPr>
        <w:t>atributo</w:t>
      </w:r>
      <w:r w:rsidRPr="005045C9">
        <w:t xml:space="preserve"> </w:t>
      </w:r>
      <w:r w:rsidRPr="00964D82">
        <w:rPr>
          <w:b/>
          <w:i/>
        </w:rPr>
        <w:t>mode</w:t>
      </w:r>
      <w:r w:rsidRPr="005045C9">
        <w:t xml:space="preserve"> inclui as seguintes definições: </w:t>
      </w:r>
    </w:p>
    <w:p w14:paraId="59175D07" w14:textId="2B729AC7" w:rsidR="00BB7EC6" w:rsidRPr="005045C9" w:rsidRDefault="00BB7EC6" w:rsidP="004D35D1">
      <w:pPr>
        <w:numPr>
          <w:ilvl w:val="0"/>
          <w:numId w:val="37"/>
        </w:numPr>
        <w:spacing w:before="0" w:after="200"/>
      </w:pPr>
      <w:r w:rsidRPr="00843046">
        <w:t xml:space="preserve"> </w:t>
      </w:r>
      <w:r w:rsidRPr="005045C9">
        <w:rPr>
          <w:b/>
          <w:bCs/>
        </w:rPr>
        <w:t>On:</w:t>
      </w:r>
      <w:r w:rsidRPr="005045C9">
        <w:t xml:space="preserve"> exceções sem tratamento redirecionar o usuário para a página especificada </w:t>
      </w:r>
      <w:r w:rsidRPr="00964D82">
        <w:rPr>
          <w:b/>
          <w:bCs/>
          <w:i/>
        </w:rPr>
        <w:t>defaultRedirect</w:t>
      </w:r>
      <w:r w:rsidRPr="005045C9">
        <w:rPr>
          <w:b/>
          <w:bCs/>
        </w:rPr>
        <w:t>.</w:t>
      </w:r>
      <w:r w:rsidRPr="005045C9">
        <w:t xml:space="preserve">  Este modo é usado principalmente na produção. </w:t>
      </w:r>
    </w:p>
    <w:p w14:paraId="7058BB85" w14:textId="6CF57976" w:rsidR="00BB7EC6" w:rsidRPr="005045C9" w:rsidRDefault="00BB7EC6" w:rsidP="004D35D1">
      <w:pPr>
        <w:numPr>
          <w:ilvl w:val="0"/>
          <w:numId w:val="37"/>
        </w:numPr>
        <w:spacing w:before="0" w:after="200"/>
      </w:pPr>
      <w:r w:rsidRPr="00843046">
        <w:t xml:space="preserve"> </w:t>
      </w:r>
      <w:r w:rsidRPr="005045C9">
        <w:rPr>
          <w:b/>
          <w:bCs/>
        </w:rPr>
        <w:t>Off:</w:t>
      </w:r>
      <w:r w:rsidRPr="005045C9">
        <w:t xml:space="preserve"> Os usuários recebem as informações da exceção e não são redirecionados para a página </w:t>
      </w:r>
      <w:r w:rsidRPr="00964D82">
        <w:rPr>
          <w:b/>
          <w:bCs/>
          <w:i/>
        </w:rPr>
        <w:t>defaultRedirect</w:t>
      </w:r>
      <w:r w:rsidRPr="005045C9">
        <w:rPr>
          <w:b/>
          <w:bCs/>
        </w:rPr>
        <w:t>.</w:t>
      </w:r>
      <w:r w:rsidRPr="005045C9">
        <w:t xml:space="preserve">  Este modo é usado principalmente em desenvolvimento. </w:t>
      </w:r>
    </w:p>
    <w:p w14:paraId="73A45A89" w14:textId="20419D8E" w:rsidR="00BB7EC6" w:rsidRDefault="00BB7EC6" w:rsidP="004D35D1">
      <w:pPr>
        <w:pStyle w:val="PargrafodaLista"/>
        <w:numPr>
          <w:ilvl w:val="0"/>
          <w:numId w:val="37"/>
        </w:numPr>
      </w:pPr>
      <w:r w:rsidRPr="00964D82">
        <w:rPr>
          <w:b/>
          <w:i/>
        </w:rPr>
        <w:t>RemoteOnly</w:t>
      </w:r>
      <w:r w:rsidRPr="00BB7EC6">
        <w:t>:</w:t>
      </w:r>
      <w:r w:rsidRPr="005045C9">
        <w:t xml:space="preserve"> Somente os usuários que acessam o site no computador </w:t>
      </w:r>
      <w:r>
        <w:t>local (usando localhost) recebe,</w:t>
      </w:r>
      <w:r w:rsidRPr="005045C9">
        <w:t xml:space="preserve"> as informações da exceção. Todos os outros usuários são redirecionados para a página </w:t>
      </w:r>
      <w:r w:rsidRPr="00964D82">
        <w:rPr>
          <w:b/>
          <w:i/>
        </w:rPr>
        <w:t>defaultRedirect</w:t>
      </w:r>
      <w:r w:rsidRPr="00BB7EC6">
        <w:t>.</w:t>
      </w:r>
      <w:r w:rsidRPr="005045C9">
        <w:t xml:space="preserve"> Este modo é usado principalmente para a depuração.</w:t>
      </w:r>
    </w:p>
    <w:p w14:paraId="4451CA20" w14:textId="77777777" w:rsidR="00BB7EC6" w:rsidRDefault="00BB7EC6" w:rsidP="5B934592"/>
    <w:p w14:paraId="6A11B9C7" w14:textId="3990025A" w:rsidR="00E91031" w:rsidRDefault="00E91031" w:rsidP="5B934592">
      <w:pPr>
        <w:spacing w:before="0" w:after="200"/>
      </w:pPr>
      <w:r>
        <w:br w:type="page"/>
      </w:r>
    </w:p>
    <w:p w14:paraId="5DB48CEF" w14:textId="747F775E" w:rsidR="00E91031" w:rsidRDefault="00E91031" w:rsidP="5B934592">
      <w:pPr>
        <w:pStyle w:val="Heading1Numbered"/>
      </w:pPr>
      <w:bookmarkStart w:id="477" w:name="_Toc372544031"/>
      <w:bookmarkStart w:id="478" w:name="OLE_LINK16"/>
      <w:bookmarkStart w:id="479" w:name="OLE_LINK17"/>
      <w:r>
        <w:lastRenderedPageBreak/>
        <w:t xml:space="preserve">Apêndice </w:t>
      </w:r>
      <w:r w:rsidR="00A22246">
        <w:t>D</w:t>
      </w:r>
      <w:r>
        <w:t xml:space="preserve"> - </w:t>
      </w:r>
      <w:r w:rsidRPr="00BB15AE">
        <w:t>Habilitar compactação HTTP de conteúdo estático (IIS 7)</w:t>
      </w:r>
      <w:bookmarkEnd w:id="477"/>
    </w:p>
    <w:p w14:paraId="135FFA6D" w14:textId="77777777" w:rsidR="00173A60" w:rsidRPr="00FD7FCB" w:rsidRDefault="00173A60" w:rsidP="00173A60">
      <w:pPr>
        <w:rPr>
          <w:b/>
        </w:rPr>
      </w:pPr>
      <w:r w:rsidRPr="00FD7FCB">
        <w:rPr>
          <w:b/>
        </w:rPr>
        <w:t xml:space="preserve">Aplica-se a: </w:t>
      </w:r>
      <w:r>
        <w:rPr>
          <w:b/>
        </w:rPr>
        <w:t>WEB FORMS</w:t>
      </w:r>
      <w:r w:rsidRPr="00FD7FCB">
        <w:rPr>
          <w:b/>
        </w:rPr>
        <w:t xml:space="preserve"> e MVC</w:t>
      </w:r>
    </w:p>
    <w:bookmarkEnd w:id="478"/>
    <w:bookmarkEnd w:id="479"/>
    <w:p w14:paraId="04C7C896" w14:textId="77777777" w:rsidR="00736F3D" w:rsidRDefault="00C97639" w:rsidP="5B934592">
      <w:r>
        <w:t>V</w:t>
      </w:r>
      <w:r w:rsidRPr="00C97639">
        <w:t xml:space="preserve">ocê pode </w:t>
      </w:r>
      <w:r>
        <w:t>habilitar compactação de conteúdo est</w:t>
      </w:r>
      <w:r w:rsidR="00736F3D">
        <w:t>ático no IIS de várias maneiras:</w:t>
      </w:r>
    </w:p>
    <w:p w14:paraId="727B44CE" w14:textId="77777777" w:rsidR="00736F3D" w:rsidRDefault="00736F3D" w:rsidP="004D35D1">
      <w:pPr>
        <w:pStyle w:val="PargrafodaLista"/>
        <w:numPr>
          <w:ilvl w:val="0"/>
          <w:numId w:val="40"/>
        </w:numPr>
      </w:pPr>
      <w:r>
        <w:t xml:space="preserve">Utilizando </w:t>
      </w:r>
      <w:r w:rsidR="00C97639" w:rsidRPr="00C97639">
        <w:t>a interface do usuário (IU)</w:t>
      </w:r>
    </w:p>
    <w:p w14:paraId="32BC7D6D" w14:textId="77777777" w:rsidR="00736F3D" w:rsidRDefault="00736F3D" w:rsidP="004D35D1">
      <w:pPr>
        <w:pStyle w:val="PargrafodaLista"/>
        <w:numPr>
          <w:ilvl w:val="0"/>
          <w:numId w:val="40"/>
        </w:numPr>
      </w:pPr>
      <w:r>
        <w:t>E</w:t>
      </w:r>
      <w:r w:rsidR="00C97639" w:rsidRPr="00C97639">
        <w:t>xecutando comandos do Appcmd.exe em uma janela da linha de comando</w:t>
      </w:r>
      <w:r>
        <w:t xml:space="preserve"> ou</w:t>
      </w:r>
    </w:p>
    <w:p w14:paraId="64F1786B" w14:textId="0ABE60AF" w:rsidR="00C97639" w:rsidRPr="00C97639" w:rsidRDefault="00736F3D" w:rsidP="004D35D1">
      <w:pPr>
        <w:pStyle w:val="PargrafodaLista"/>
        <w:numPr>
          <w:ilvl w:val="0"/>
          <w:numId w:val="40"/>
        </w:numPr>
      </w:pPr>
      <w:r>
        <w:t>E</w:t>
      </w:r>
      <w:r w:rsidR="00C97639" w:rsidRPr="00C97639">
        <w:t xml:space="preserve">ditando diretamente os arquivos de configuração ou gravando scripts de WMI. </w:t>
      </w:r>
    </w:p>
    <w:p w14:paraId="448FDD9C" w14:textId="77777777" w:rsidR="00736F3D" w:rsidRDefault="00736F3D" w:rsidP="5B934592">
      <w:pPr>
        <w:rPr>
          <w:b/>
          <w:bCs/>
        </w:rPr>
      </w:pPr>
    </w:p>
    <w:p w14:paraId="1EA58581" w14:textId="5E3580D0" w:rsidR="00C97639" w:rsidRPr="00C97639" w:rsidRDefault="00736F3D" w:rsidP="5B934592">
      <w:pPr>
        <w:pStyle w:val="Heading2Numbered"/>
      </w:pPr>
      <w:bookmarkStart w:id="480" w:name="_Toc372544032"/>
      <w:r>
        <w:t xml:space="preserve">Configurando via </w:t>
      </w:r>
      <w:r w:rsidR="00C97639" w:rsidRPr="00C97639">
        <w:t>Interface de usuário</w:t>
      </w:r>
      <w:bookmarkEnd w:id="480"/>
    </w:p>
    <w:p w14:paraId="34BFD407" w14:textId="77777777" w:rsidR="00C97639" w:rsidRPr="00C97639" w:rsidRDefault="00C97639" w:rsidP="004D35D1">
      <w:pPr>
        <w:numPr>
          <w:ilvl w:val="0"/>
          <w:numId w:val="38"/>
        </w:numPr>
      </w:pPr>
      <w:r w:rsidRPr="00C97639">
        <w:t xml:space="preserve">Abra o Gerenciador do IIS e navegue até o nível que deseja gerenciar. Para obter informações sobre como abrir o Gerenciador do IIS, consulte </w:t>
      </w:r>
      <w:hyperlink r:id="rId149" w:history="1">
        <w:r w:rsidRPr="00C97639">
          <w:rPr>
            <w:rStyle w:val="Hyperlink"/>
          </w:rPr>
          <w:t>Abrir o gerenciador do IIS (IIS 7)</w:t>
        </w:r>
      </w:hyperlink>
      <w:r w:rsidRPr="00C97639">
        <w:t xml:space="preserve">. Para obter informações sobre como navegar para locais da interface do usuário, consulte </w:t>
      </w:r>
      <w:hyperlink r:id="rId150" w:history="1">
        <w:r w:rsidRPr="00C97639">
          <w:rPr>
            <w:rStyle w:val="Hyperlink"/>
          </w:rPr>
          <w:t>Navegação no Gerenciador do IIS (IIS 7)</w:t>
        </w:r>
      </w:hyperlink>
      <w:r w:rsidRPr="00C97639">
        <w:t xml:space="preserve">. </w:t>
      </w:r>
    </w:p>
    <w:p w14:paraId="3E35EE5B" w14:textId="77777777" w:rsidR="00C97639" w:rsidRPr="00C97639" w:rsidRDefault="00C97639" w:rsidP="004D35D1">
      <w:pPr>
        <w:numPr>
          <w:ilvl w:val="0"/>
          <w:numId w:val="38"/>
        </w:numPr>
      </w:pPr>
      <w:r w:rsidRPr="00C97639">
        <w:t xml:space="preserve">Em </w:t>
      </w:r>
      <w:r w:rsidRPr="00C97639">
        <w:rPr>
          <w:b/>
          <w:bCs/>
        </w:rPr>
        <w:t>Exibição de Recursos</w:t>
      </w:r>
      <w:r w:rsidRPr="00C97639">
        <w:t xml:space="preserve">, clique duas vezes em </w:t>
      </w:r>
      <w:r w:rsidRPr="00C97639">
        <w:rPr>
          <w:b/>
          <w:bCs/>
        </w:rPr>
        <w:t>Compactação</w:t>
      </w:r>
      <w:r w:rsidRPr="00C97639">
        <w:t>.</w:t>
      </w:r>
    </w:p>
    <w:p w14:paraId="3605DC6C" w14:textId="77777777" w:rsidR="00C97639" w:rsidRPr="00C97639" w:rsidRDefault="00C97639" w:rsidP="004D35D1">
      <w:pPr>
        <w:numPr>
          <w:ilvl w:val="0"/>
          <w:numId w:val="38"/>
        </w:numPr>
      </w:pPr>
      <w:r w:rsidRPr="00C97639">
        <w:t xml:space="preserve">Na página </w:t>
      </w:r>
      <w:r w:rsidRPr="00C97639">
        <w:rPr>
          <w:b/>
          <w:bCs/>
        </w:rPr>
        <w:t>Compactação</w:t>
      </w:r>
      <w:r w:rsidRPr="00C97639">
        <w:t xml:space="preserve">, marque a caixa de seleção ao lado de </w:t>
      </w:r>
      <w:r w:rsidRPr="00C97639">
        <w:rPr>
          <w:b/>
          <w:bCs/>
        </w:rPr>
        <w:t>Habilitar compactação estática de conteúdo</w:t>
      </w:r>
      <w:r w:rsidRPr="00C97639">
        <w:t>.</w:t>
      </w:r>
    </w:p>
    <w:p w14:paraId="19E5DA07" w14:textId="77777777" w:rsidR="00C97639" w:rsidRPr="00C97639" w:rsidRDefault="00C97639" w:rsidP="004D35D1">
      <w:pPr>
        <w:numPr>
          <w:ilvl w:val="0"/>
          <w:numId w:val="38"/>
        </w:numPr>
      </w:pPr>
      <w:r w:rsidRPr="00C97639">
        <w:t xml:space="preserve">No painel </w:t>
      </w:r>
      <w:r w:rsidRPr="00C97639">
        <w:rPr>
          <w:b/>
          <w:bCs/>
        </w:rPr>
        <w:t>Ações</w:t>
      </w:r>
      <w:r w:rsidRPr="00C97639">
        <w:t xml:space="preserve">, clique em </w:t>
      </w:r>
      <w:r w:rsidRPr="00C97639">
        <w:rPr>
          <w:b/>
          <w:bCs/>
        </w:rPr>
        <w:t>Aplicar</w:t>
      </w:r>
      <w:r w:rsidRPr="00C97639">
        <w:t>.</w:t>
      </w:r>
    </w:p>
    <w:p w14:paraId="7BC6A1A9" w14:textId="77777777" w:rsidR="00736F3D" w:rsidRDefault="00736F3D" w:rsidP="5B934592">
      <w:pPr>
        <w:rPr>
          <w:b/>
          <w:bCs/>
        </w:rPr>
      </w:pPr>
    </w:p>
    <w:p w14:paraId="21E9FA43" w14:textId="1D30185E" w:rsidR="00C97639" w:rsidRPr="00C97639" w:rsidRDefault="00736F3D" w:rsidP="5B934592">
      <w:pPr>
        <w:pStyle w:val="Heading2Numbered"/>
      </w:pPr>
      <w:bookmarkStart w:id="481" w:name="_Toc372544033"/>
      <w:r>
        <w:t xml:space="preserve">Via </w:t>
      </w:r>
      <w:r w:rsidR="00C97639" w:rsidRPr="00C97639">
        <w:t>Linha de comando</w:t>
      </w:r>
      <w:bookmarkEnd w:id="481"/>
    </w:p>
    <w:p w14:paraId="2832AD44" w14:textId="77777777" w:rsidR="00C97639" w:rsidRPr="00C97639" w:rsidRDefault="00C97639" w:rsidP="5B934592">
      <w:r w:rsidRPr="00C97639">
        <w:t>Para habilitar a compactação HTTP de conteúdo estático, no prompt de comando, digite o comando a seguir e pressione Enter:</w:t>
      </w:r>
    </w:p>
    <w:p w14:paraId="3B2DC3C6" w14:textId="77777777" w:rsidR="00C97639" w:rsidRPr="009B484F" w:rsidRDefault="00C97639" w:rsidP="5B934592">
      <w:pPr>
        <w:rPr>
          <w:lang w:val="en-US"/>
        </w:rPr>
      </w:pPr>
      <w:r w:rsidRPr="009B484F">
        <w:rPr>
          <w:b/>
          <w:bCs/>
          <w:lang w:val="en-US"/>
        </w:rPr>
        <w:t>appcmd set config /section:urlCompression /doStaticCompression:True</w:t>
      </w:r>
      <w:r w:rsidRPr="009B484F">
        <w:rPr>
          <w:lang w:val="en-US"/>
        </w:rPr>
        <w:t xml:space="preserve"> </w:t>
      </w:r>
    </w:p>
    <w:p w14:paraId="65BC5400" w14:textId="77777777" w:rsidR="00C97639" w:rsidRPr="00C97639" w:rsidRDefault="00C97639" w:rsidP="5B934592">
      <w:r w:rsidRPr="00C97639">
        <w:t xml:space="preserve">Para obter mais informações sobre Appcmd.exe, consulte </w:t>
      </w:r>
      <w:hyperlink r:id="rId151" w:history="1">
        <w:r w:rsidRPr="00C97639">
          <w:rPr>
            <w:rStyle w:val="Hyperlink"/>
          </w:rPr>
          <w:t>Appcmd.exe (IIS 7)</w:t>
        </w:r>
      </w:hyperlink>
      <w:r w:rsidRPr="00C97639">
        <w:t>.</w:t>
      </w:r>
    </w:p>
    <w:p w14:paraId="04EF7260" w14:textId="0E34DDDD" w:rsidR="00C97639" w:rsidRPr="00C97639" w:rsidRDefault="00736F3D" w:rsidP="5B934592">
      <w:pPr>
        <w:pStyle w:val="Heading2Numbered"/>
      </w:pPr>
      <w:bookmarkStart w:id="482" w:name="_Toc372544034"/>
      <w:r>
        <w:t xml:space="preserve">Via arquivos de </w:t>
      </w:r>
      <w:r w:rsidR="00C97639" w:rsidRPr="00C97639">
        <w:t>Configuração</w:t>
      </w:r>
      <w:bookmarkEnd w:id="482"/>
    </w:p>
    <w:p w14:paraId="71036F57" w14:textId="77777777" w:rsidR="00C97639" w:rsidRPr="00C97639" w:rsidRDefault="00C97639" w:rsidP="5B934592">
      <w:r w:rsidRPr="00C97639">
        <w:t>O procedimento neste tópico afeta o seguinte elemento de configuração:</w:t>
      </w:r>
    </w:p>
    <w:p w14:paraId="2BD34BBA" w14:textId="77777777" w:rsidR="00C97639" w:rsidRPr="00C97639" w:rsidRDefault="00C97639" w:rsidP="5B934592">
      <w:r w:rsidRPr="00C97639">
        <w:rPr>
          <w:b/>
          <w:bCs/>
        </w:rPr>
        <w:lastRenderedPageBreak/>
        <w:t>&lt;urlCompression&gt;</w:t>
      </w:r>
      <w:r w:rsidRPr="00C97639">
        <w:t xml:space="preserve"> </w:t>
      </w:r>
    </w:p>
    <w:p w14:paraId="640CE06E" w14:textId="77777777" w:rsidR="00C97639" w:rsidRPr="00C97639" w:rsidRDefault="00C97639" w:rsidP="5B934592">
      <w:r w:rsidRPr="00C97639">
        <w:t xml:space="preserve">Para obter mais informações sobre a configuração do IIS 7, consulte </w:t>
      </w:r>
      <w:hyperlink r:id="rId152" w:history="1">
        <w:r w:rsidRPr="00C97639">
          <w:rPr>
            <w:rStyle w:val="Hyperlink"/>
          </w:rPr>
          <w:t>IIS 7.0: esquema de configurações do IIS (a página pode estar em inglês)</w:t>
        </w:r>
      </w:hyperlink>
      <w:r w:rsidRPr="00C97639">
        <w:t xml:space="preserve"> no MSDN. </w:t>
      </w:r>
    </w:p>
    <w:p w14:paraId="5D0ACF33" w14:textId="77777777" w:rsidR="00C97639" w:rsidRPr="00C97639" w:rsidRDefault="00C97639" w:rsidP="5B934592">
      <w:pPr>
        <w:rPr>
          <w:b/>
          <w:bCs/>
        </w:rPr>
      </w:pPr>
      <w:r w:rsidRPr="00C97639">
        <w:rPr>
          <w:b/>
          <w:bCs/>
        </w:rPr>
        <w:t>WMI</w:t>
      </w:r>
    </w:p>
    <w:p w14:paraId="02BBBF4F" w14:textId="77777777" w:rsidR="00C97639" w:rsidRPr="00C97639" w:rsidRDefault="00C97639" w:rsidP="5B934592">
      <w:r w:rsidRPr="00C97639">
        <w:t>Use as seguintes classes, métodos ou propriedades do WMI para realizar o procedimento:</w:t>
      </w:r>
    </w:p>
    <w:p w14:paraId="77A6DCC3" w14:textId="77777777" w:rsidR="00C97639" w:rsidRPr="00C97639" w:rsidRDefault="00C97639" w:rsidP="004D35D1">
      <w:pPr>
        <w:numPr>
          <w:ilvl w:val="0"/>
          <w:numId w:val="39"/>
        </w:numPr>
      </w:pPr>
      <w:r w:rsidRPr="00C97639">
        <w:t xml:space="preserve">Propriedade </w:t>
      </w:r>
      <w:r w:rsidRPr="00C97639">
        <w:rPr>
          <w:b/>
          <w:bCs/>
        </w:rPr>
        <w:t>HttpCompressionSection.Schemes.DoStaticCompression</w:t>
      </w:r>
    </w:p>
    <w:p w14:paraId="57702558" w14:textId="77777777" w:rsidR="00C97639" w:rsidRPr="00C97639" w:rsidRDefault="00C97639" w:rsidP="004D35D1">
      <w:pPr>
        <w:numPr>
          <w:ilvl w:val="0"/>
          <w:numId w:val="39"/>
        </w:numPr>
      </w:pPr>
      <w:r w:rsidRPr="00C97639">
        <w:t xml:space="preserve">Classe </w:t>
      </w:r>
      <w:r w:rsidRPr="00C97639">
        <w:rPr>
          <w:b/>
          <w:bCs/>
        </w:rPr>
        <w:t>HttpCompressionSchemeElement</w:t>
      </w:r>
    </w:p>
    <w:p w14:paraId="04557F28" w14:textId="420B4A7A" w:rsidR="00C97639" w:rsidRPr="00C97639" w:rsidRDefault="00C97639" w:rsidP="5B934592">
      <w:r w:rsidRPr="00C97639">
        <w:t xml:space="preserve">Para obter mais informações sobre WMI e IIS, consulte </w:t>
      </w:r>
      <w:hyperlink r:id="rId153" w:history="1">
        <w:r w:rsidRPr="00C97639">
          <w:rPr>
            <w:rStyle w:val="Hyperlink"/>
          </w:rPr>
          <w:t>WMI (Instrumentação de Gerenciamento do Windows) no IIS 7</w:t>
        </w:r>
      </w:hyperlink>
      <w:r w:rsidRPr="00C97639">
        <w:t xml:space="preserve">. Para obter mais informações sobre as classes, os métodos ou as propriedades associados a este procedimento, consulte a </w:t>
      </w:r>
      <w:hyperlink r:id="rId154" w:history="1">
        <w:r w:rsidRPr="00C97639">
          <w:rPr>
            <w:rStyle w:val="Hyperlink"/>
          </w:rPr>
          <w:t>Referência do provedor WMI do IIS</w:t>
        </w:r>
      </w:hyperlink>
      <w:r w:rsidRPr="00C97639">
        <w:t xml:space="preserve"> no site do MSDN.</w:t>
      </w:r>
    </w:p>
    <w:p w14:paraId="451108EB" w14:textId="77777777" w:rsidR="00E91031" w:rsidRDefault="00E91031" w:rsidP="5B934592">
      <w:pPr>
        <w:rPr>
          <w:b/>
          <w:bCs/>
        </w:rPr>
      </w:pPr>
    </w:p>
    <w:p w14:paraId="7D23B116" w14:textId="4DBD583F" w:rsidR="00736F3D" w:rsidRDefault="00736F3D" w:rsidP="5B934592">
      <w:pPr>
        <w:rPr>
          <w:b/>
          <w:bCs/>
        </w:rPr>
      </w:pPr>
      <w:r>
        <w:rPr>
          <w:b/>
          <w:bCs/>
        </w:rPr>
        <w:t xml:space="preserve">Para mais detalhes </w:t>
      </w:r>
      <w:r w:rsidR="00C45916">
        <w:rPr>
          <w:b/>
          <w:bCs/>
        </w:rPr>
        <w:t>acesse</w:t>
      </w:r>
      <w:r>
        <w:rPr>
          <w:b/>
          <w:bCs/>
        </w:rPr>
        <w:t xml:space="preserve"> o artigo: </w:t>
      </w:r>
      <w:hyperlink r:id="rId155" w:history="1">
        <w:r w:rsidRPr="00736F3D">
          <w:rPr>
            <w:rStyle w:val="Hyperlink"/>
            <w:b/>
            <w:bCs/>
          </w:rPr>
          <w:t>Configurar Compactação (IIS 7)</w:t>
        </w:r>
      </w:hyperlink>
      <w:r>
        <w:rPr>
          <w:b/>
          <w:bCs/>
        </w:rPr>
        <w:t>.</w:t>
      </w:r>
    </w:p>
    <w:p w14:paraId="463512EC" w14:textId="77777777" w:rsidR="00736F3D" w:rsidRDefault="00736F3D" w:rsidP="5B934592"/>
    <w:p w14:paraId="3CA6B5C3" w14:textId="77777777" w:rsidR="00BB608A" w:rsidRDefault="00BB608A" w:rsidP="5B934592">
      <w:pPr>
        <w:spacing w:before="0" w:after="200"/>
        <w:rPr>
          <w:rFonts w:eastAsiaTheme="minorHAnsi"/>
          <w:color w:val="008AC8"/>
          <w:spacing w:val="10"/>
          <w:sz w:val="36"/>
          <w:szCs w:val="48"/>
        </w:rPr>
      </w:pPr>
      <w:bookmarkStart w:id="483" w:name="_Toc355015884"/>
      <w:r>
        <w:br w:type="page"/>
      </w:r>
    </w:p>
    <w:p w14:paraId="39203118" w14:textId="765BD927" w:rsidR="002D4115" w:rsidRDefault="002D4115" w:rsidP="5B934592">
      <w:pPr>
        <w:pStyle w:val="Heading1Numbered"/>
      </w:pPr>
      <w:bookmarkStart w:id="484" w:name="_Toc372544035"/>
      <w:bookmarkStart w:id="485" w:name="OLE_LINK18"/>
      <w:r>
        <w:lastRenderedPageBreak/>
        <w:t xml:space="preserve">Apêndice </w:t>
      </w:r>
      <w:r w:rsidR="00CF3280">
        <w:t>E</w:t>
      </w:r>
      <w:r>
        <w:t xml:space="preserve"> – Como implementar </w:t>
      </w:r>
      <w:r w:rsidRPr="005E2188">
        <w:rPr>
          <w:i/>
        </w:rPr>
        <w:t>Bundling</w:t>
      </w:r>
      <w:r>
        <w:t xml:space="preserve"> e </w:t>
      </w:r>
      <w:r w:rsidRPr="005E2188">
        <w:rPr>
          <w:i/>
        </w:rPr>
        <w:t>Minification</w:t>
      </w:r>
      <w:r>
        <w:t xml:space="preserve"> no ASP.NET Web Forms</w:t>
      </w:r>
      <w:bookmarkEnd w:id="483"/>
      <w:bookmarkEnd w:id="484"/>
    </w:p>
    <w:bookmarkEnd w:id="485"/>
    <w:p w14:paraId="00D70243" w14:textId="7CFAE88F" w:rsidR="00173A60" w:rsidRPr="00FD7FCB" w:rsidRDefault="00173A60" w:rsidP="00173A60">
      <w:pPr>
        <w:rPr>
          <w:b/>
        </w:rPr>
      </w:pPr>
      <w:r w:rsidRPr="00FD7FCB">
        <w:rPr>
          <w:b/>
        </w:rPr>
        <w:t xml:space="preserve">Aplica-se a: </w:t>
      </w:r>
      <w:r>
        <w:rPr>
          <w:b/>
        </w:rPr>
        <w:t>WEB FORMS</w:t>
      </w:r>
    </w:p>
    <w:p w14:paraId="230845EE" w14:textId="77777777" w:rsidR="002D4115" w:rsidRDefault="002D4115" w:rsidP="5B934592">
      <w:pPr>
        <w:rPr>
          <w:b/>
        </w:rPr>
      </w:pPr>
      <w:r>
        <w:t xml:space="preserve">Os passos abaixo visam instruir o desenvolvedor em como devem implementar o recurso de concatenar diversos arquivos e remover os elementos desnecessários do corpo (espaço em branco e comentários) para que se aumente o desempenho do site, conforme recomendado na seção </w:t>
      </w:r>
      <w:r>
        <w:rPr>
          <w:b/>
        </w:rPr>
        <w:t>Biblioteca de Estilos e Scripts.</w:t>
      </w:r>
    </w:p>
    <w:p w14:paraId="0F6F77A2" w14:textId="77777777" w:rsidR="002D4115" w:rsidRPr="005E2188" w:rsidRDefault="002D4115" w:rsidP="5B934592">
      <w:pPr>
        <w:rPr>
          <w:b/>
        </w:rPr>
      </w:pPr>
    </w:p>
    <w:p w14:paraId="424D2FDC" w14:textId="77777777" w:rsidR="002D4115" w:rsidRDefault="002D4115" w:rsidP="004D35D1">
      <w:pPr>
        <w:pStyle w:val="PargrafodaLista"/>
        <w:numPr>
          <w:ilvl w:val="0"/>
          <w:numId w:val="42"/>
        </w:numPr>
      </w:pPr>
      <w:r>
        <w:t xml:space="preserve">Crie um nova aplicação </w:t>
      </w:r>
      <w:r w:rsidRPr="009A2C0A">
        <w:rPr>
          <w:b/>
        </w:rPr>
        <w:t>ASP.NET Web Forms</w:t>
      </w:r>
    </w:p>
    <w:p w14:paraId="2631D2A1" w14:textId="13ED3EA8" w:rsidR="003B4FE1" w:rsidRDefault="002D4115" w:rsidP="004D35D1">
      <w:pPr>
        <w:pStyle w:val="PargrafodaLista"/>
        <w:numPr>
          <w:ilvl w:val="0"/>
          <w:numId w:val="42"/>
        </w:numPr>
      </w:pPr>
      <w:r>
        <w:t xml:space="preserve">Aperte a tecla F5 para iniciar o debug e o template da aplicação deverá ser visualizado no browser: </w:t>
      </w:r>
    </w:p>
    <w:p w14:paraId="0F897F63" w14:textId="2B3F60B9" w:rsidR="003B4FE1" w:rsidRDefault="003B4FE1" w:rsidP="5B934592">
      <w:pPr>
        <w:spacing w:before="0" w:after="200"/>
      </w:pPr>
    </w:p>
    <w:p w14:paraId="4E6EEEBB" w14:textId="77777777" w:rsidR="002D4115" w:rsidRDefault="002D4115" w:rsidP="5B934592">
      <w:pPr>
        <w:pStyle w:val="PargrafodaLista"/>
        <w:numPr>
          <w:ilvl w:val="0"/>
          <w:numId w:val="0"/>
        </w:numPr>
        <w:ind w:left="720"/>
      </w:pPr>
      <w:r>
        <w:rPr>
          <w:noProof/>
          <w:lang w:eastAsia="pt-BR"/>
        </w:rPr>
        <w:drawing>
          <wp:inline distT="0" distB="0" distL="0" distR="0" wp14:anchorId="1BCB0D29" wp14:editId="57C495CA">
            <wp:extent cx="5943600" cy="32759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75965"/>
                    </a:xfrm>
                    <a:prstGeom prst="rect">
                      <a:avLst/>
                    </a:prstGeom>
                  </pic:spPr>
                </pic:pic>
              </a:graphicData>
            </a:graphic>
          </wp:inline>
        </w:drawing>
      </w:r>
    </w:p>
    <w:p w14:paraId="10C96489" w14:textId="77777777" w:rsidR="002D4115" w:rsidRDefault="002D4115" w:rsidP="5B934592">
      <w:pPr>
        <w:pStyle w:val="PargrafodaLista"/>
        <w:numPr>
          <w:ilvl w:val="0"/>
          <w:numId w:val="0"/>
        </w:numPr>
        <w:ind w:left="720"/>
      </w:pPr>
    </w:p>
    <w:p w14:paraId="1922A521" w14:textId="77777777" w:rsidR="002D4115" w:rsidRPr="009A2C0A" w:rsidRDefault="002D4115" w:rsidP="004D35D1">
      <w:pPr>
        <w:pStyle w:val="PargrafodaLista"/>
        <w:numPr>
          <w:ilvl w:val="0"/>
          <w:numId w:val="42"/>
        </w:numPr>
      </w:pPr>
      <w:r>
        <w:t xml:space="preserve">Aperte a tecla F12 (Developer Tools) no Browser. Navegue nas opções indicadas na figura abaixo. Perceba que o Script ainda não sofreu a ação do </w:t>
      </w:r>
      <w:r w:rsidRPr="009A2C0A">
        <w:rPr>
          <w:b/>
        </w:rPr>
        <w:t>Minification</w:t>
      </w:r>
      <w:r>
        <w:rPr>
          <w:b/>
        </w:rPr>
        <w:t xml:space="preserve"> </w:t>
      </w:r>
      <w:r>
        <w:t>e é possível ler claramente o seu conteúdo.</w:t>
      </w:r>
    </w:p>
    <w:p w14:paraId="61258FCB" w14:textId="77777777" w:rsidR="002D4115" w:rsidRDefault="002D4115" w:rsidP="5B934592">
      <w:pPr>
        <w:pStyle w:val="PargrafodaLista"/>
        <w:numPr>
          <w:ilvl w:val="0"/>
          <w:numId w:val="0"/>
        </w:numPr>
        <w:ind w:left="720"/>
        <w:rPr>
          <w:b/>
        </w:rPr>
      </w:pPr>
    </w:p>
    <w:p w14:paraId="790A5069" w14:textId="77777777" w:rsidR="002D4115" w:rsidRDefault="002D4115" w:rsidP="5B934592">
      <w:pPr>
        <w:pStyle w:val="PargrafodaLista"/>
        <w:numPr>
          <w:ilvl w:val="0"/>
          <w:numId w:val="0"/>
        </w:numPr>
        <w:ind w:left="720"/>
        <w:rPr>
          <w:b/>
        </w:rPr>
      </w:pPr>
      <w:r w:rsidRPr="008E09DA">
        <w:rPr>
          <w:b/>
          <w:noProof/>
          <w:lang w:eastAsia="pt-BR"/>
        </w:rPr>
        <w:lastRenderedPageBreak/>
        <w:drawing>
          <wp:inline distT="0" distB="0" distL="0" distR="0" wp14:anchorId="2BB3538E" wp14:editId="19993B04">
            <wp:extent cx="5943600" cy="2673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14CCFD5E" w14:textId="3CCE8480" w:rsidR="00647A2D" w:rsidRDefault="00647A2D" w:rsidP="5B934592"/>
    <w:p w14:paraId="74032702" w14:textId="77CEB3EB" w:rsidR="002D4115" w:rsidRDefault="002D4115" w:rsidP="004D35D1">
      <w:pPr>
        <w:pStyle w:val="PargrafodaLista"/>
        <w:numPr>
          <w:ilvl w:val="0"/>
          <w:numId w:val="42"/>
        </w:numPr>
      </w:pPr>
      <w:r>
        <w:t xml:space="preserve">Abra o código da classe </w:t>
      </w:r>
      <w:r w:rsidRPr="009A2C0A">
        <w:rPr>
          <w:b/>
        </w:rPr>
        <w:t>BundleConfig.cs</w:t>
      </w:r>
      <w:r>
        <w:t xml:space="preserve">, dentro da pasta </w:t>
      </w:r>
      <w:r w:rsidRPr="009A2C0A">
        <w:rPr>
          <w:b/>
        </w:rPr>
        <w:t>App_Start</w:t>
      </w:r>
      <w:r>
        <w:t xml:space="preserve">. Adicione o trecho de código abaixo no início do método </w:t>
      </w:r>
      <w:r w:rsidRPr="009A2C0A">
        <w:rPr>
          <w:b/>
        </w:rPr>
        <w:t>RegisterBundles</w:t>
      </w:r>
      <w:r>
        <w:rPr>
          <w:b/>
        </w:rPr>
        <w:br/>
      </w:r>
    </w:p>
    <w:p w14:paraId="37FC6280" w14:textId="77777777" w:rsidR="002D4115" w:rsidRDefault="002D4115" w:rsidP="5B934592">
      <w:pPr>
        <w:pStyle w:val="CodeBlock"/>
      </w:pPr>
    </w:p>
    <w:p w14:paraId="685B9C31" w14:textId="77777777" w:rsidR="002D4115" w:rsidRDefault="002D411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bundles.Add(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ScriptBundle</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"~/bundles/jquery"</w:t>
      </w:r>
      <w:r>
        <w:rPr>
          <w:rFonts w:ascii="Consolas" w:hAnsi="Consolas" w:cs="Consolas"/>
          <w:color w:val="000000"/>
          <w:sz w:val="19"/>
          <w:szCs w:val="19"/>
          <w:highlight w:val="white"/>
          <w:lang w:val="en-US"/>
        </w:rPr>
        <w:t>).Include(</w:t>
      </w:r>
    </w:p>
    <w:p w14:paraId="1D83FFE2"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"~/Scripts/jquery-{version}.js"</w:t>
      </w:r>
      <w:r>
        <w:rPr>
          <w:rFonts w:ascii="Consolas" w:hAnsi="Consolas" w:cs="Consolas"/>
          <w:color w:val="000000"/>
          <w:sz w:val="19"/>
          <w:szCs w:val="19"/>
          <w:highlight w:val="white"/>
          <w:lang w:val="en-US"/>
        </w:rPr>
        <w:t>));</w:t>
      </w:r>
    </w:p>
    <w:p w14:paraId="6BFC5325" w14:textId="77777777" w:rsidR="002D4115" w:rsidRDefault="002D4115" w:rsidP="5B934592">
      <w:pPr>
        <w:pStyle w:val="CodeBlock"/>
        <w:rPr>
          <w:rFonts w:ascii="Consolas" w:hAnsi="Consolas" w:cs="Consolas"/>
          <w:color w:val="000000"/>
          <w:sz w:val="19"/>
          <w:szCs w:val="19"/>
          <w:highlight w:val="white"/>
          <w:lang w:val="en-US"/>
        </w:rPr>
      </w:pPr>
    </w:p>
    <w:p w14:paraId="4A0EAEAC"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bundles.Add(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ScriptBundle</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"~/bundles/jqueryui"</w:t>
      </w:r>
      <w:r>
        <w:rPr>
          <w:rFonts w:ascii="Consolas" w:hAnsi="Consolas" w:cs="Consolas"/>
          <w:color w:val="000000"/>
          <w:sz w:val="19"/>
          <w:szCs w:val="19"/>
          <w:highlight w:val="white"/>
          <w:lang w:val="en-US"/>
        </w:rPr>
        <w:t>).Include(</w:t>
      </w:r>
    </w:p>
    <w:p w14:paraId="304FDC9E" w14:textId="77777777" w:rsidR="002D4115" w:rsidRDefault="002D4115" w:rsidP="5B934592">
      <w:pPr>
        <w:pStyle w:val="CodeBlock"/>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Pr>
          <w:rFonts w:ascii="Consolas" w:hAnsi="Consolas" w:cs="Consolas"/>
          <w:color w:val="A31515"/>
          <w:sz w:val="19"/>
          <w:szCs w:val="19"/>
          <w:highlight w:val="white"/>
          <w:lang w:val="en-US"/>
        </w:rPr>
        <w:t>"~/Scripts/jquery-ui-{version}.js"</w:t>
      </w:r>
      <w:r>
        <w:rPr>
          <w:rFonts w:ascii="Consolas" w:hAnsi="Consolas" w:cs="Consolas"/>
          <w:color w:val="000000"/>
          <w:sz w:val="19"/>
          <w:szCs w:val="19"/>
          <w:highlight w:val="white"/>
          <w:lang w:val="en-US"/>
        </w:rPr>
        <w:t>));</w:t>
      </w:r>
    </w:p>
    <w:p w14:paraId="02CF74F7" w14:textId="77777777" w:rsidR="002D4115" w:rsidRPr="00795B34" w:rsidRDefault="002D4115" w:rsidP="5B934592">
      <w:pPr>
        <w:pStyle w:val="CodeBlock"/>
        <w:rPr>
          <w:lang w:val="en-US"/>
        </w:rPr>
      </w:pPr>
    </w:p>
    <w:p w14:paraId="6BC6D9DB" w14:textId="77777777" w:rsidR="002D4115" w:rsidRPr="00795B34" w:rsidRDefault="002D4115" w:rsidP="5B934592">
      <w:pPr>
        <w:rPr>
          <w:lang w:val="en-US"/>
        </w:rPr>
      </w:pPr>
    </w:p>
    <w:p w14:paraId="46A09442" w14:textId="77777777" w:rsidR="002D4115" w:rsidRDefault="002D4115" w:rsidP="004D35D1">
      <w:pPr>
        <w:pStyle w:val="PargrafodaLista"/>
        <w:numPr>
          <w:ilvl w:val="0"/>
          <w:numId w:val="42"/>
        </w:numPr>
      </w:pPr>
      <w:r>
        <w:t xml:space="preserve">Verifique no arquivo </w:t>
      </w:r>
      <w:r w:rsidRPr="00513511">
        <w:rPr>
          <w:b/>
        </w:rPr>
        <w:t>Global.asa</w:t>
      </w:r>
      <w:r>
        <w:rPr>
          <w:b/>
        </w:rPr>
        <w:t>x</w:t>
      </w:r>
      <w:r w:rsidRPr="00513511">
        <w:rPr>
          <w:b/>
        </w:rPr>
        <w:t>.cs</w:t>
      </w:r>
      <w:r>
        <w:t xml:space="preserve"> se o seguinte código está presente:</w:t>
      </w:r>
    </w:p>
    <w:p w14:paraId="19646F89" w14:textId="77777777" w:rsidR="002D4115" w:rsidRDefault="002D4115" w:rsidP="5B934592">
      <w:pPr>
        <w:pStyle w:val="PargrafodaLista"/>
        <w:numPr>
          <w:ilvl w:val="0"/>
          <w:numId w:val="0"/>
        </w:numPr>
        <w:ind w:left="720"/>
      </w:pPr>
    </w:p>
    <w:p w14:paraId="3D17A027" w14:textId="77777777" w:rsidR="002D4115" w:rsidRDefault="002D4115" w:rsidP="5B934592">
      <w:pPr>
        <w:pStyle w:val="CodeBlock"/>
      </w:pPr>
    </w:p>
    <w:p w14:paraId="4E67D9A6" w14:textId="77777777" w:rsidR="002D4115" w:rsidRDefault="002D4115"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rPr>
        <w:tab/>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Application_Start(</w:t>
      </w:r>
      <w:r>
        <w:rPr>
          <w:rFonts w:ascii="Consolas" w:hAnsi="Consolas" w:cs="Consolas"/>
          <w:color w:val="0000FF"/>
          <w:sz w:val="19"/>
          <w:szCs w:val="19"/>
          <w:highlight w:val="white"/>
          <w:lang w:val="en-US"/>
        </w:rPr>
        <w:t>object</w:t>
      </w:r>
      <w:r>
        <w:rPr>
          <w:rFonts w:ascii="Consolas" w:hAnsi="Consolas" w:cs="Consolas"/>
          <w:color w:val="000000"/>
          <w:sz w:val="19"/>
          <w:szCs w:val="19"/>
          <w:highlight w:val="white"/>
          <w:lang w:val="en-US"/>
        </w:rPr>
        <w:t xml:space="preserve"> sender,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 xml:space="preserve"> e)</w:t>
      </w:r>
    </w:p>
    <w:p w14:paraId="01159B36"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            </w:t>
      </w:r>
    </w:p>
    <w:p w14:paraId="34F01B4B"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BundleConfig</w:t>
      </w:r>
      <w:r>
        <w:rPr>
          <w:rFonts w:ascii="Consolas" w:hAnsi="Consolas" w:cs="Consolas"/>
          <w:color w:val="000000"/>
          <w:sz w:val="19"/>
          <w:szCs w:val="19"/>
          <w:highlight w:val="white"/>
          <w:lang w:val="en-US"/>
        </w:rPr>
        <w:t>.RegisterBundles(</w:t>
      </w:r>
      <w:r>
        <w:rPr>
          <w:rFonts w:ascii="Consolas" w:hAnsi="Consolas" w:cs="Consolas"/>
          <w:color w:val="2B91AF"/>
          <w:sz w:val="19"/>
          <w:szCs w:val="19"/>
          <w:highlight w:val="white"/>
          <w:lang w:val="en-US"/>
        </w:rPr>
        <w:t>BundleTable</w:t>
      </w:r>
      <w:r>
        <w:rPr>
          <w:rFonts w:ascii="Consolas" w:hAnsi="Consolas" w:cs="Consolas"/>
          <w:color w:val="000000"/>
          <w:sz w:val="19"/>
          <w:szCs w:val="19"/>
          <w:highlight w:val="white"/>
          <w:lang w:val="en-US"/>
        </w:rPr>
        <w:t>.Bundles);</w:t>
      </w:r>
    </w:p>
    <w:p w14:paraId="7A53DA52"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AuthConfig</w:t>
      </w:r>
      <w:r>
        <w:rPr>
          <w:rFonts w:ascii="Consolas" w:hAnsi="Consolas" w:cs="Consolas"/>
          <w:color w:val="000000"/>
          <w:sz w:val="19"/>
          <w:szCs w:val="19"/>
          <w:highlight w:val="white"/>
          <w:lang w:val="en-US"/>
        </w:rPr>
        <w:t>.RegisterOpenAuth();</w:t>
      </w:r>
    </w:p>
    <w:p w14:paraId="7DEB6B77"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RouteConfig</w:t>
      </w:r>
      <w:r>
        <w:rPr>
          <w:rFonts w:ascii="Consolas" w:hAnsi="Consolas" w:cs="Consolas"/>
          <w:color w:val="000000"/>
          <w:sz w:val="19"/>
          <w:szCs w:val="19"/>
          <w:highlight w:val="white"/>
          <w:lang w:val="en-US"/>
        </w:rPr>
        <w:t>.RegisterRoutes(</w:t>
      </w:r>
      <w:r>
        <w:rPr>
          <w:rFonts w:ascii="Consolas" w:hAnsi="Consolas" w:cs="Consolas"/>
          <w:color w:val="2B91AF"/>
          <w:sz w:val="19"/>
          <w:szCs w:val="19"/>
          <w:highlight w:val="white"/>
          <w:lang w:val="en-US"/>
        </w:rPr>
        <w:t>RouteTable</w:t>
      </w:r>
      <w:r>
        <w:rPr>
          <w:rFonts w:ascii="Consolas" w:hAnsi="Consolas" w:cs="Consolas"/>
          <w:color w:val="000000"/>
          <w:sz w:val="19"/>
          <w:szCs w:val="19"/>
          <w:highlight w:val="white"/>
          <w:lang w:val="en-US"/>
        </w:rPr>
        <w:t>.Routes);</w:t>
      </w:r>
    </w:p>
    <w:p w14:paraId="4B86BD93" w14:textId="77777777" w:rsidR="002D4115" w:rsidRDefault="002D4115" w:rsidP="5B934592">
      <w:pPr>
        <w:pStyle w:val="CodeBlock"/>
      </w:pPr>
      <w:r>
        <w:rPr>
          <w:rFonts w:ascii="Consolas" w:hAnsi="Consolas" w:cs="Consolas"/>
          <w:color w:val="000000"/>
          <w:sz w:val="19"/>
          <w:szCs w:val="19"/>
          <w:highlight w:val="white"/>
          <w:lang w:val="en-US"/>
        </w:rPr>
        <w:t xml:space="preserve">  }</w:t>
      </w:r>
    </w:p>
    <w:p w14:paraId="0B23884C" w14:textId="77777777" w:rsidR="002D4115" w:rsidRDefault="002D4115" w:rsidP="5B934592"/>
    <w:p w14:paraId="6D30818E" w14:textId="77777777" w:rsidR="002D4115" w:rsidRPr="001B2686" w:rsidRDefault="002D4115" w:rsidP="004D35D1">
      <w:pPr>
        <w:pStyle w:val="PargrafodaLista"/>
        <w:numPr>
          <w:ilvl w:val="0"/>
          <w:numId w:val="42"/>
        </w:numPr>
      </w:pPr>
      <w:r>
        <w:t xml:space="preserve">Os próximos passos devem ser executados na </w:t>
      </w:r>
      <w:r w:rsidRPr="00513511">
        <w:rPr>
          <w:b/>
        </w:rPr>
        <w:t>Master Page</w:t>
      </w:r>
      <w:r>
        <w:rPr>
          <w:b/>
        </w:rPr>
        <w:t xml:space="preserve"> (Site.Master)</w:t>
      </w:r>
    </w:p>
    <w:p w14:paraId="78E71C65" w14:textId="77777777" w:rsidR="002D4115" w:rsidRDefault="002D4115" w:rsidP="004D35D1">
      <w:pPr>
        <w:pStyle w:val="PargrafodaLista"/>
        <w:numPr>
          <w:ilvl w:val="0"/>
          <w:numId w:val="42"/>
        </w:numPr>
      </w:pPr>
      <w:r>
        <w:t xml:space="preserve">Abaixo da Tag </w:t>
      </w:r>
      <w:r w:rsidRPr="001B2686">
        <w:rPr>
          <w:b/>
        </w:rPr>
        <w:t>&lt;head&gt;</w:t>
      </w:r>
      <w:r>
        <w:rPr>
          <w:b/>
        </w:rPr>
        <w:t xml:space="preserve">, </w:t>
      </w:r>
      <w:r>
        <w:t xml:space="preserve"> adicione o seguinte </w:t>
      </w:r>
      <w:r w:rsidRPr="001B2686">
        <w:rPr>
          <w:b/>
        </w:rPr>
        <w:t>PlaceHolder</w:t>
      </w:r>
      <w:r>
        <w:t>:</w:t>
      </w:r>
    </w:p>
    <w:p w14:paraId="5539399D" w14:textId="77777777" w:rsidR="002D4115" w:rsidRDefault="002D4115" w:rsidP="5B934592">
      <w:pPr>
        <w:pStyle w:val="CodeBlock"/>
      </w:pPr>
    </w:p>
    <w:p w14:paraId="0F641DAC" w14:textId="77777777" w:rsidR="002D4115" w:rsidRDefault="002D4115" w:rsidP="5B934592">
      <w:pPr>
        <w:pStyle w:val="CodeBlock"/>
        <w:rPr>
          <w:rFonts w:ascii="Consolas" w:hAnsi="Consolas" w:cs="Consolas"/>
          <w:color w:val="000000"/>
          <w:sz w:val="19"/>
          <w:szCs w:val="19"/>
          <w:highlight w:val="white"/>
          <w:lang w:val="en-US"/>
        </w:rPr>
      </w:pPr>
      <w:r w:rsidRPr="00795B34">
        <w:rPr>
          <w:rFonts w:ascii="Consolas" w:hAnsi="Consolas" w:cs="Consolas"/>
          <w:color w:val="0000FF"/>
          <w:sz w:val="19"/>
          <w:szCs w:val="19"/>
          <w:highlight w:val="white"/>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PlaceHolder</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runat</w:t>
      </w:r>
      <w:r>
        <w:rPr>
          <w:rFonts w:ascii="Consolas" w:hAnsi="Consolas" w:cs="Consolas"/>
          <w:color w:val="0000FF"/>
          <w:sz w:val="19"/>
          <w:szCs w:val="19"/>
          <w:highlight w:val="white"/>
          <w:lang w:val="en-US"/>
        </w:rPr>
        <w:t>="server"&gt;</w:t>
      </w:r>
      <w:r>
        <w:rPr>
          <w:rFonts w:ascii="Consolas" w:hAnsi="Consolas" w:cs="Consolas"/>
          <w:color w:val="000000"/>
          <w:sz w:val="19"/>
          <w:szCs w:val="19"/>
          <w:highlight w:val="white"/>
          <w:lang w:val="en-US"/>
        </w:rPr>
        <w:t xml:space="preserve">     </w:t>
      </w:r>
    </w:p>
    <w:p w14:paraId="0ED2F69A"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&lt;%</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Scripts</w:t>
      </w:r>
      <w:r>
        <w:rPr>
          <w:rFonts w:ascii="Consolas" w:hAnsi="Consolas" w:cs="Consolas"/>
          <w:color w:val="000000"/>
          <w:sz w:val="19"/>
          <w:szCs w:val="19"/>
          <w:highlight w:val="white"/>
          <w:lang w:val="en-US"/>
        </w:rPr>
        <w:t>.Render(</w:t>
      </w:r>
      <w:r>
        <w:rPr>
          <w:rFonts w:ascii="Consolas" w:hAnsi="Consolas" w:cs="Consolas"/>
          <w:color w:val="A31515"/>
          <w:sz w:val="19"/>
          <w:szCs w:val="19"/>
          <w:highlight w:val="white"/>
          <w:lang w:val="en-US"/>
        </w:rPr>
        <w:t>"~/bundles/modernizr"</w:t>
      </w: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%&gt;</w:t>
      </w:r>
    </w:p>
    <w:p w14:paraId="4E4B1E61"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&lt;%</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Scripts</w:t>
      </w:r>
      <w:r>
        <w:rPr>
          <w:rFonts w:ascii="Consolas" w:hAnsi="Consolas" w:cs="Consolas"/>
          <w:color w:val="000000"/>
          <w:sz w:val="19"/>
          <w:szCs w:val="19"/>
          <w:highlight w:val="white"/>
          <w:lang w:val="en-US"/>
        </w:rPr>
        <w:t>.Render(</w:t>
      </w:r>
      <w:r>
        <w:rPr>
          <w:rFonts w:ascii="Consolas" w:hAnsi="Consolas" w:cs="Consolas"/>
          <w:color w:val="A31515"/>
          <w:sz w:val="19"/>
          <w:szCs w:val="19"/>
          <w:highlight w:val="white"/>
          <w:lang w:val="en-US"/>
        </w:rPr>
        <w:t>"~/bundles/jquery"</w:t>
      </w: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%&gt;</w:t>
      </w:r>
    </w:p>
    <w:p w14:paraId="32D93E10" w14:textId="77777777" w:rsidR="002D4115" w:rsidRDefault="002D4115" w:rsidP="5B934592">
      <w:pPr>
        <w:pStyle w:val="CodeBlock"/>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&lt;%</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Scripts</w:t>
      </w:r>
      <w:r>
        <w:rPr>
          <w:rFonts w:ascii="Consolas" w:hAnsi="Consolas" w:cs="Consolas"/>
          <w:color w:val="000000"/>
          <w:sz w:val="19"/>
          <w:szCs w:val="19"/>
          <w:highlight w:val="white"/>
          <w:lang w:val="en-US"/>
        </w:rPr>
        <w:t>.Render(</w:t>
      </w:r>
      <w:r>
        <w:rPr>
          <w:rFonts w:ascii="Consolas" w:hAnsi="Consolas" w:cs="Consolas"/>
          <w:color w:val="A31515"/>
          <w:sz w:val="19"/>
          <w:szCs w:val="19"/>
          <w:highlight w:val="white"/>
          <w:lang w:val="en-US"/>
        </w:rPr>
        <w:t>"~/bundles/jqueryui"</w:t>
      </w: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%&gt;</w:t>
      </w:r>
    </w:p>
    <w:p w14:paraId="532EC8F3" w14:textId="77777777" w:rsidR="002D4115" w:rsidRDefault="002D4115" w:rsidP="5B934592">
      <w:pPr>
        <w:pStyle w:val="CodeBlock"/>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PlaceHolder</w:t>
      </w:r>
      <w:r>
        <w:rPr>
          <w:rFonts w:ascii="Consolas" w:hAnsi="Consolas" w:cs="Consolas"/>
          <w:color w:val="0000FF"/>
          <w:sz w:val="19"/>
          <w:szCs w:val="19"/>
          <w:highlight w:val="white"/>
          <w:lang w:val="en-US"/>
        </w:rPr>
        <w:t>&gt;</w:t>
      </w:r>
    </w:p>
    <w:p w14:paraId="44DFE3A6" w14:textId="77777777" w:rsidR="002D4115" w:rsidRDefault="002D4115" w:rsidP="5B934592">
      <w:pPr>
        <w:pStyle w:val="PargrafodaLista"/>
        <w:numPr>
          <w:ilvl w:val="0"/>
          <w:numId w:val="0"/>
        </w:numPr>
        <w:ind w:left="720"/>
      </w:pPr>
    </w:p>
    <w:p w14:paraId="5C2D3B2F" w14:textId="77777777" w:rsidR="002D4115" w:rsidRDefault="002D4115" w:rsidP="004D35D1">
      <w:pPr>
        <w:pStyle w:val="PargrafodaLista"/>
        <w:numPr>
          <w:ilvl w:val="0"/>
          <w:numId w:val="42"/>
        </w:numPr>
      </w:pPr>
      <w:r>
        <w:t xml:space="preserve">Comente as seguintes linhas relacionadas com o </w:t>
      </w:r>
      <w:r w:rsidRPr="00FD7E95">
        <w:rPr>
          <w:b/>
        </w:rPr>
        <w:t>JQuery</w:t>
      </w:r>
      <w:r>
        <w:t>:</w:t>
      </w:r>
    </w:p>
    <w:p w14:paraId="4E4458C8" w14:textId="77777777" w:rsidR="002D4115" w:rsidRDefault="002D4115" w:rsidP="5B934592">
      <w:pPr>
        <w:pStyle w:val="CodeBlock"/>
      </w:pPr>
    </w:p>
    <w:p w14:paraId="2F0EE146" w14:textId="77777777" w:rsidR="002D4115" w:rsidRDefault="002D4115" w:rsidP="5B934592">
      <w:pPr>
        <w:pStyle w:val="CodeBlock"/>
        <w:rPr>
          <w:rFonts w:ascii="Consolas" w:hAnsi="Consolas" w:cs="Consolas"/>
          <w:color w:val="000000"/>
          <w:sz w:val="19"/>
          <w:szCs w:val="19"/>
          <w:highlight w:val="white"/>
          <w:lang w:val="en-US"/>
        </w:rPr>
      </w:pPr>
      <w:r w:rsidRPr="00795B34">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&lt;</w:t>
      </w:r>
      <w:r>
        <w:rPr>
          <w:rFonts w:ascii="Consolas" w:hAnsi="Consolas" w:cs="Consolas"/>
          <w:color w:val="800000"/>
          <w:sz w:val="19"/>
          <w:szCs w:val="19"/>
          <w:highlight w:val="white"/>
          <w:lang w:val="en-US"/>
        </w:rPr>
        <w:t>asp</w:t>
      </w:r>
      <w:r>
        <w:rPr>
          <w:rFonts w:ascii="Consolas" w:hAnsi="Consolas" w:cs="Consolas"/>
          <w:color w:val="0000FF"/>
          <w:sz w:val="19"/>
          <w:szCs w:val="19"/>
          <w:highlight w:val="white"/>
          <w:lang w:val="en-US"/>
        </w:rPr>
        <w:t>:</w:t>
      </w:r>
      <w:r>
        <w:rPr>
          <w:rFonts w:ascii="Consolas" w:hAnsi="Consolas" w:cs="Consolas"/>
          <w:color w:val="800000"/>
          <w:sz w:val="19"/>
          <w:szCs w:val="19"/>
          <w:highlight w:val="white"/>
          <w:lang w:val="en-US"/>
        </w:rPr>
        <w:t>ScriptReference</w:t>
      </w:r>
      <w:r>
        <w:rPr>
          <w:rFonts w:ascii="Consolas" w:hAnsi="Consolas" w:cs="Consolas"/>
          <w:color w:val="000000"/>
          <w:sz w:val="19"/>
          <w:szCs w:val="19"/>
          <w:highlight w:val="white"/>
          <w:lang w:val="en-US"/>
        </w:rPr>
        <w:t xml:space="preserve"> </w:t>
      </w:r>
      <w:r>
        <w:rPr>
          <w:rFonts w:ascii="Consolas" w:hAnsi="Consolas" w:cs="Consolas"/>
          <w:color w:val="FF0000"/>
          <w:sz w:val="19"/>
          <w:szCs w:val="19"/>
          <w:highlight w:val="white"/>
          <w:lang w:val="en-US"/>
        </w:rPr>
        <w:t>Name</w:t>
      </w:r>
      <w:r>
        <w:rPr>
          <w:rFonts w:ascii="Consolas" w:hAnsi="Consolas" w:cs="Consolas"/>
          <w:color w:val="0000FF"/>
          <w:sz w:val="19"/>
          <w:szCs w:val="19"/>
          <w:highlight w:val="white"/>
          <w:lang w:val="en-US"/>
        </w:rPr>
        <w:t>="MsAjaxBundle"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/&gt;</w:t>
      </w:r>
    </w:p>
    <w:p w14:paraId="68E5147E" w14:textId="77777777" w:rsidR="002D4115" w:rsidRDefault="002D4115" w:rsidP="5B934592">
      <w:pPr>
        <w:pStyle w:val="CodeBlock"/>
        <w:rPr>
          <w:rFonts w:ascii="Consolas" w:hAnsi="Consolas" w:cs="Consolas"/>
          <w:color w:val="0064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yellow"/>
          <w:lang w:val="en-US"/>
        </w:rPr>
        <w:t>&lt;%</w:t>
      </w:r>
      <w:r>
        <w:rPr>
          <w:rFonts w:ascii="Consolas" w:hAnsi="Consolas" w:cs="Consolas"/>
          <w:color w:val="006400"/>
          <w:sz w:val="19"/>
          <w:szCs w:val="19"/>
          <w:highlight w:val="white"/>
          <w:lang w:val="en-US"/>
        </w:rPr>
        <w:t>-- &lt;asp:ScriptReference Name="jquery" /&gt;</w:t>
      </w:r>
    </w:p>
    <w:p w14:paraId="37500C5A" w14:textId="77777777" w:rsidR="002D4115" w:rsidRPr="00795B34" w:rsidRDefault="002D4115" w:rsidP="5B934592">
      <w:pPr>
        <w:pStyle w:val="CodeBlock"/>
        <w:rPr>
          <w:lang w:val="en-US"/>
        </w:rPr>
      </w:pPr>
      <w:r>
        <w:rPr>
          <w:rFonts w:ascii="Consolas" w:hAnsi="Consolas" w:cs="Consolas"/>
          <w:color w:val="006400"/>
          <w:sz w:val="19"/>
          <w:szCs w:val="19"/>
          <w:highlight w:val="white"/>
          <w:lang w:val="en-US"/>
        </w:rPr>
        <w:t>&lt;asp:ScriptReference Name="jquery.ui.combined" /&gt;--</w:t>
      </w:r>
      <w:r>
        <w:rPr>
          <w:rFonts w:ascii="Consolas" w:hAnsi="Consolas" w:cs="Consolas"/>
          <w:color w:val="000000"/>
          <w:sz w:val="19"/>
          <w:szCs w:val="19"/>
          <w:highlight w:val="yellow"/>
          <w:lang w:val="en-US"/>
        </w:rPr>
        <w:t>%&gt;</w:t>
      </w:r>
    </w:p>
    <w:p w14:paraId="05E3D753" w14:textId="77777777" w:rsidR="00647A2D" w:rsidRPr="00795B34" w:rsidRDefault="00647A2D" w:rsidP="5B934592">
      <w:pPr>
        <w:spacing w:before="0" w:after="200"/>
        <w:rPr>
          <w:lang w:val="en-US"/>
        </w:rPr>
      </w:pPr>
    </w:p>
    <w:p w14:paraId="25842424" w14:textId="6C391BDA" w:rsidR="002D4115" w:rsidRPr="00614611" w:rsidRDefault="002D4115" w:rsidP="004D35D1">
      <w:pPr>
        <w:pStyle w:val="PargrafodaLista"/>
        <w:numPr>
          <w:ilvl w:val="0"/>
          <w:numId w:val="42"/>
        </w:numPr>
      </w:pPr>
      <w:r>
        <w:t xml:space="preserve">No arquivo </w:t>
      </w:r>
      <w:r w:rsidRPr="00614611">
        <w:rPr>
          <w:b/>
        </w:rPr>
        <w:t>Web.Config</w:t>
      </w:r>
      <w:r>
        <w:t xml:space="preserve">, selecione o atributo </w:t>
      </w:r>
      <w:r w:rsidRPr="00614611">
        <w:rPr>
          <w:b/>
        </w:rPr>
        <w:t>Compilation</w:t>
      </w:r>
      <w:r>
        <w:t xml:space="preserve"> com a opção debug para </w:t>
      </w:r>
      <w:r w:rsidRPr="00614611">
        <w:rPr>
          <w:b/>
        </w:rPr>
        <w:t>false</w:t>
      </w:r>
    </w:p>
    <w:p w14:paraId="596B2D9A" w14:textId="77777777" w:rsidR="002D4115" w:rsidRDefault="002D4115" w:rsidP="5B934592">
      <w:pPr>
        <w:pStyle w:val="PargrafodaLista"/>
        <w:numPr>
          <w:ilvl w:val="0"/>
          <w:numId w:val="0"/>
        </w:numPr>
        <w:ind w:left="720"/>
        <w:rPr>
          <w:b/>
        </w:rPr>
      </w:pPr>
    </w:p>
    <w:p w14:paraId="36AB28D6" w14:textId="77777777" w:rsidR="002D4115" w:rsidRPr="00614611" w:rsidRDefault="002D4115" w:rsidP="5B934592">
      <w:pPr>
        <w:pStyle w:val="CodeBlock"/>
        <w:jc w:val="center"/>
      </w:pPr>
      <w:r>
        <w:rPr>
          <w:rFonts w:ascii="Consolas" w:hAnsi="Consolas" w:cs="Consolas"/>
          <w:color w:val="0000FF"/>
          <w:sz w:val="19"/>
          <w:szCs w:val="19"/>
          <w:highlight w:val="white"/>
          <w:lang w:val="en-US"/>
        </w:rPr>
        <w:t>&lt;</w:t>
      </w:r>
      <w:r>
        <w:rPr>
          <w:rFonts w:ascii="Consolas" w:hAnsi="Consolas" w:cs="Consolas"/>
          <w:color w:val="A31515"/>
          <w:sz w:val="19"/>
          <w:szCs w:val="19"/>
          <w:highlight w:val="white"/>
          <w:lang w:val="en-US"/>
        </w:rPr>
        <w:t>compilation</w:t>
      </w:r>
      <w:r>
        <w:rPr>
          <w:rFonts w:ascii="Consolas" w:hAnsi="Consolas" w:cs="Consolas"/>
          <w:color w:val="0000FF"/>
          <w:sz w:val="19"/>
          <w:szCs w:val="19"/>
          <w:highlight w:val="white"/>
          <w:lang w:val="en-US"/>
        </w:rPr>
        <w:t xml:space="preserve"> </w:t>
      </w:r>
      <w:r>
        <w:rPr>
          <w:rFonts w:ascii="Consolas" w:hAnsi="Consolas" w:cs="Consolas"/>
          <w:color w:val="FF0000"/>
          <w:sz w:val="19"/>
          <w:szCs w:val="19"/>
          <w:highlight w:val="white"/>
          <w:lang w:val="en-US"/>
        </w:rPr>
        <w:t>debug</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false</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 xml:space="preserve"> </w:t>
      </w:r>
      <w:r>
        <w:rPr>
          <w:rFonts w:ascii="Consolas" w:hAnsi="Consolas" w:cs="Consolas"/>
          <w:color w:val="FF0000"/>
          <w:sz w:val="19"/>
          <w:szCs w:val="19"/>
          <w:highlight w:val="white"/>
          <w:lang w:val="en-US"/>
        </w:rPr>
        <w:t>targetFramework</w:t>
      </w:r>
      <w:r>
        <w:rPr>
          <w:rFonts w:ascii="Consolas" w:hAnsi="Consolas" w:cs="Consolas"/>
          <w:color w:val="0000FF"/>
          <w:sz w:val="19"/>
          <w:szCs w:val="19"/>
          <w:highlight w:val="white"/>
          <w:lang w:val="en-US"/>
        </w:rPr>
        <w:t>=</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4.5</w:t>
      </w:r>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 xml:space="preserve"> /&gt;</w:t>
      </w:r>
    </w:p>
    <w:p w14:paraId="5F4A6D49" w14:textId="77777777" w:rsidR="002D4115" w:rsidRPr="00614611" w:rsidRDefault="002D4115" w:rsidP="5B934592">
      <w:pPr>
        <w:pStyle w:val="PargrafodaLista"/>
        <w:numPr>
          <w:ilvl w:val="0"/>
          <w:numId w:val="0"/>
        </w:numPr>
        <w:ind w:left="720"/>
      </w:pPr>
    </w:p>
    <w:p w14:paraId="454F77AA" w14:textId="77777777" w:rsidR="002D4115" w:rsidRPr="00614611" w:rsidRDefault="002D4115" w:rsidP="004D35D1">
      <w:pPr>
        <w:pStyle w:val="PargrafodaLista"/>
        <w:numPr>
          <w:ilvl w:val="0"/>
          <w:numId w:val="42"/>
        </w:numPr>
      </w:pPr>
      <w:r>
        <w:t xml:space="preserve">Aperte novamente o F5 para iniciar o Debug na página. Nesse caso, selecione a opção </w:t>
      </w:r>
      <w:r>
        <w:rPr>
          <w:b/>
        </w:rPr>
        <w:t xml:space="preserve">Run Without Debugging. </w:t>
      </w:r>
      <w:r>
        <w:t xml:space="preserve">O bundling e minification somente ocorrem quando essa opção está marcada com </w:t>
      </w:r>
      <w:r w:rsidRPr="00614611">
        <w:rPr>
          <w:b/>
        </w:rPr>
        <w:t>false</w:t>
      </w:r>
    </w:p>
    <w:p w14:paraId="14AE8F0D" w14:textId="77777777" w:rsidR="002D4115" w:rsidRPr="00614611" w:rsidRDefault="002D4115" w:rsidP="5B934592">
      <w:pPr>
        <w:pStyle w:val="PargrafodaLista"/>
        <w:numPr>
          <w:ilvl w:val="0"/>
          <w:numId w:val="0"/>
        </w:numPr>
        <w:ind w:left="720"/>
      </w:pPr>
    </w:p>
    <w:p w14:paraId="07B2947B" w14:textId="77777777" w:rsidR="002D4115" w:rsidRDefault="002D4115" w:rsidP="004D35D1">
      <w:pPr>
        <w:pStyle w:val="PargrafodaLista"/>
        <w:numPr>
          <w:ilvl w:val="0"/>
          <w:numId w:val="42"/>
        </w:numPr>
      </w:pPr>
      <w:r>
        <w:t xml:space="preserve">No browser, execute novamente o </w:t>
      </w:r>
      <w:r w:rsidRPr="00A7235C">
        <w:rPr>
          <w:b/>
        </w:rPr>
        <w:t>Internet Deve</w:t>
      </w:r>
      <w:r>
        <w:rPr>
          <w:b/>
        </w:rPr>
        <w:t>loper Tools (F</w:t>
      </w:r>
      <w:r w:rsidRPr="00A7235C">
        <w:rPr>
          <w:b/>
        </w:rPr>
        <w:t>12)</w:t>
      </w:r>
      <w:r>
        <w:t xml:space="preserve"> e confira como ficaram os scripts. Perceba que os espaços em branco foram removidos. </w:t>
      </w:r>
    </w:p>
    <w:p w14:paraId="68F6F358" w14:textId="77777777" w:rsidR="002D4115" w:rsidRDefault="002D4115" w:rsidP="5B934592">
      <w:pPr>
        <w:pStyle w:val="PargrafodaLista"/>
        <w:numPr>
          <w:ilvl w:val="0"/>
          <w:numId w:val="0"/>
        </w:numPr>
        <w:ind w:left="720"/>
      </w:pPr>
    </w:p>
    <w:p w14:paraId="64E26DCE" w14:textId="77777777" w:rsidR="002D4115" w:rsidRDefault="002D4115" w:rsidP="5B934592">
      <w:pPr>
        <w:pStyle w:val="PargrafodaLista"/>
        <w:numPr>
          <w:ilvl w:val="0"/>
          <w:numId w:val="0"/>
        </w:numPr>
        <w:ind w:left="720"/>
      </w:pPr>
    </w:p>
    <w:p w14:paraId="5D9B54D2" w14:textId="77777777" w:rsidR="002D4115" w:rsidRPr="00614611" w:rsidRDefault="002D4115" w:rsidP="5B934592">
      <w:pPr>
        <w:pStyle w:val="PargrafodaLista"/>
        <w:numPr>
          <w:ilvl w:val="0"/>
          <w:numId w:val="0"/>
        </w:numPr>
        <w:ind w:left="720"/>
      </w:pPr>
      <w:r>
        <w:rPr>
          <w:noProof/>
          <w:lang w:eastAsia="pt-BR"/>
        </w:rPr>
        <w:lastRenderedPageBreak/>
        <w:drawing>
          <wp:inline distT="0" distB="0" distL="0" distR="0" wp14:anchorId="2679C66C" wp14:editId="28BDD907">
            <wp:extent cx="5936615" cy="2507615"/>
            <wp:effectExtent l="0" t="0" r="698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2507615"/>
                    </a:xfrm>
                    <a:prstGeom prst="rect">
                      <a:avLst/>
                    </a:prstGeom>
                    <a:noFill/>
                    <a:ln>
                      <a:noFill/>
                    </a:ln>
                  </pic:spPr>
                </pic:pic>
              </a:graphicData>
            </a:graphic>
          </wp:inline>
        </w:drawing>
      </w:r>
    </w:p>
    <w:p w14:paraId="2B11E617" w14:textId="77777777" w:rsidR="002D4115" w:rsidRDefault="002D4115" w:rsidP="5B934592">
      <w:pPr>
        <w:rPr>
          <w:b/>
        </w:rPr>
      </w:pPr>
    </w:p>
    <w:p w14:paraId="68B4C61D" w14:textId="44AD7C12" w:rsidR="003B4FE1" w:rsidRDefault="002D4115" w:rsidP="004D35D1">
      <w:pPr>
        <w:pStyle w:val="PargrafodaLista"/>
        <w:numPr>
          <w:ilvl w:val="0"/>
          <w:numId w:val="42"/>
        </w:numPr>
        <w:rPr>
          <w:b/>
        </w:rPr>
      </w:pPr>
      <w:r>
        <w:t xml:space="preserve">Em relação aos arquivos de folha de estilo (CSS), os novos arquivos podem ser adicionados no arquivo </w:t>
      </w:r>
      <w:r w:rsidRPr="00A7235C">
        <w:rPr>
          <w:b/>
        </w:rPr>
        <w:t>Bundle.config</w:t>
      </w:r>
    </w:p>
    <w:p w14:paraId="4E7D929C" w14:textId="77777777" w:rsidR="003B4FE1" w:rsidRDefault="003B4FE1" w:rsidP="5B934592">
      <w:pPr>
        <w:spacing w:before="0" w:after="200"/>
        <w:rPr>
          <w:b/>
        </w:rPr>
      </w:pPr>
      <w:r>
        <w:rPr>
          <w:b/>
        </w:rPr>
        <w:br w:type="page"/>
      </w:r>
    </w:p>
    <w:p w14:paraId="6481ED6F"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lastRenderedPageBreak/>
        <w:t>&lt;?</w:t>
      </w:r>
      <w:r w:rsidRPr="00A7235C">
        <w:rPr>
          <w:rFonts w:ascii="Consolas" w:hAnsi="Consolas" w:cs="Consolas"/>
          <w:color w:val="A31515"/>
          <w:sz w:val="19"/>
          <w:szCs w:val="19"/>
          <w:highlight w:val="white"/>
          <w:lang w:val="en-US"/>
        </w:rPr>
        <w:t>xml</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version</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1.0</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encoding</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utf-8</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677E984F"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&lt;</w:t>
      </w:r>
      <w:r w:rsidRPr="00A7235C">
        <w:rPr>
          <w:rFonts w:ascii="Consolas" w:hAnsi="Consolas" w:cs="Consolas"/>
          <w:color w:val="A31515"/>
          <w:sz w:val="19"/>
          <w:szCs w:val="19"/>
          <w:highlight w:val="white"/>
          <w:lang w:val="en-US"/>
        </w:rPr>
        <w:t>bundles</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version</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1.0</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&gt;</w:t>
      </w:r>
    </w:p>
    <w:p w14:paraId="7EA5F87F"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styleBundle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&gt;</w:t>
      </w:r>
    </w:p>
    <w:p w14:paraId="403B0C42"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~/Content/Site.css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34521E03"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styleBundle</w:t>
      </w:r>
      <w:r w:rsidRPr="00A7235C">
        <w:rPr>
          <w:rFonts w:ascii="Consolas" w:hAnsi="Consolas" w:cs="Consolas"/>
          <w:sz w:val="19"/>
          <w:szCs w:val="19"/>
          <w:highlight w:val="white"/>
          <w:lang w:val="en-US"/>
        </w:rPr>
        <w:t>&gt;</w:t>
      </w:r>
    </w:p>
    <w:p w14:paraId="4D56315B"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styleBundle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&gt;</w:t>
      </w:r>
    </w:p>
    <w:p w14:paraId="7EB048D8"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~/Content/themes/base/jquery.ui.core.css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4BE79009"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~/Content/themes/base/jquery.ui.resizable.css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0D8D95FE"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~/Content/themes/base/jquery.ui.selectable.css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0BBFFA42"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~/Content/themes/base/jquery.ui.accordion.css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5EF0664E"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~/Content/themes/base/jquery.ui.autocomplete.css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47919E3E"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~/Content/themes/base/jquery.ui.button.css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38709D8B"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~/Content/themes/base/jquery.ui.dialog.css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5358C259"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~/Content/themes/base/jquery.ui.slider.css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0F24BCE8"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~/Content/themes/base/jquery.ui.tabs.css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0F6FCB54"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~/Content/themes/base/jquery.ui.datepicker.css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4ED80E16"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~/Content/themes/base/jquery.ui.progressbar.css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51A14126"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include</w:t>
      </w:r>
      <w:r w:rsidRPr="00A7235C">
        <w:rPr>
          <w:rFonts w:ascii="Consolas" w:hAnsi="Consolas" w:cs="Consolas"/>
          <w:sz w:val="19"/>
          <w:szCs w:val="19"/>
          <w:highlight w:val="white"/>
          <w:lang w:val="en-US"/>
        </w:rPr>
        <w:t xml:space="preserve"> </w:t>
      </w:r>
      <w:r w:rsidRPr="00A7235C">
        <w:rPr>
          <w:rFonts w:ascii="Consolas" w:hAnsi="Consolas" w:cs="Consolas"/>
          <w:color w:val="FF0000"/>
          <w:sz w:val="19"/>
          <w:szCs w:val="19"/>
          <w:highlight w:val="white"/>
          <w:lang w:val="en-US"/>
        </w:rPr>
        <w:t>path</w:t>
      </w:r>
      <w:r w:rsidRPr="00A7235C">
        <w:rPr>
          <w:rFonts w:ascii="Consolas" w:hAnsi="Consolas" w:cs="Consolas"/>
          <w:sz w:val="19"/>
          <w:szCs w:val="19"/>
          <w:highlight w:val="white"/>
          <w:lang w:val="en-US"/>
        </w:rPr>
        <w:t>=</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~/Content/themes/base/jquery.ui.theme.css</w:t>
      </w:r>
      <w:r w:rsidRPr="00A7235C">
        <w:rPr>
          <w:rFonts w:ascii="Consolas" w:hAnsi="Consolas" w:cs="Consolas"/>
          <w:color w:val="000000"/>
          <w:sz w:val="19"/>
          <w:szCs w:val="19"/>
          <w:highlight w:val="white"/>
          <w:lang w:val="en-US"/>
        </w:rPr>
        <w:t>"</w:t>
      </w:r>
      <w:r w:rsidRPr="00A7235C">
        <w:rPr>
          <w:rFonts w:ascii="Consolas" w:hAnsi="Consolas" w:cs="Consolas"/>
          <w:sz w:val="19"/>
          <w:szCs w:val="19"/>
          <w:highlight w:val="white"/>
          <w:lang w:val="en-US"/>
        </w:rPr>
        <w:t xml:space="preserve"> /&gt;</w:t>
      </w:r>
    </w:p>
    <w:p w14:paraId="324D42DF" w14:textId="77777777" w:rsidR="002D4115" w:rsidRPr="00A7235C" w:rsidRDefault="002D4115" w:rsidP="5B934592">
      <w:pPr>
        <w:pStyle w:val="CodeBlock"/>
        <w:rPr>
          <w:rFonts w:ascii="Consolas" w:hAnsi="Consolas" w:cs="Consolas"/>
          <w:color w:val="000000"/>
          <w:sz w:val="19"/>
          <w:szCs w:val="19"/>
          <w:highlight w:val="white"/>
          <w:lang w:val="en-US"/>
        </w:rPr>
      </w:pPr>
      <w:r w:rsidRPr="00A7235C">
        <w:rPr>
          <w:rFonts w:ascii="Consolas" w:hAnsi="Consolas" w:cs="Consolas"/>
          <w:sz w:val="19"/>
          <w:szCs w:val="19"/>
          <w:highlight w:val="white"/>
          <w:lang w:val="en-US"/>
        </w:rPr>
        <w:t xml:space="preserve">  &lt;/</w:t>
      </w:r>
      <w:r w:rsidRPr="00A7235C">
        <w:rPr>
          <w:rFonts w:ascii="Consolas" w:hAnsi="Consolas" w:cs="Consolas"/>
          <w:color w:val="A31515"/>
          <w:sz w:val="19"/>
          <w:szCs w:val="19"/>
          <w:highlight w:val="white"/>
          <w:lang w:val="en-US"/>
        </w:rPr>
        <w:t>styleBundle</w:t>
      </w:r>
      <w:r w:rsidRPr="00A7235C">
        <w:rPr>
          <w:rFonts w:ascii="Consolas" w:hAnsi="Consolas" w:cs="Consolas"/>
          <w:sz w:val="19"/>
          <w:szCs w:val="19"/>
          <w:highlight w:val="white"/>
          <w:lang w:val="en-US"/>
        </w:rPr>
        <w:t>&gt;</w:t>
      </w:r>
    </w:p>
    <w:p w14:paraId="78DF7C2E" w14:textId="34B9D5C4" w:rsidR="005F6461" w:rsidRDefault="002D4115" w:rsidP="5B934592">
      <w:pPr>
        <w:pStyle w:val="CodeBlock"/>
        <w:rPr>
          <w:rFonts w:ascii="Consolas" w:hAnsi="Consolas" w:cs="Consolas"/>
          <w:sz w:val="19"/>
          <w:szCs w:val="19"/>
          <w:highlight w:val="white"/>
          <w:lang w:val="en-US"/>
        </w:rPr>
      </w:pPr>
      <w:r w:rsidRPr="00A7235C">
        <w:rPr>
          <w:rFonts w:ascii="Consolas" w:hAnsi="Consolas" w:cs="Consolas"/>
          <w:sz w:val="19"/>
          <w:szCs w:val="19"/>
          <w:highlight w:val="white"/>
          <w:lang w:val="en-US"/>
        </w:rPr>
        <w:t>&lt;/</w:t>
      </w:r>
      <w:r w:rsidRPr="00A7235C">
        <w:rPr>
          <w:rFonts w:ascii="Consolas" w:hAnsi="Consolas" w:cs="Consolas"/>
          <w:color w:val="A31515"/>
          <w:sz w:val="19"/>
          <w:szCs w:val="19"/>
          <w:highlight w:val="white"/>
          <w:lang w:val="en-US"/>
        </w:rPr>
        <w:t>bundles</w:t>
      </w:r>
      <w:r w:rsidRPr="00A7235C">
        <w:rPr>
          <w:rFonts w:ascii="Consolas" w:hAnsi="Consolas" w:cs="Consolas"/>
          <w:sz w:val="19"/>
          <w:szCs w:val="19"/>
          <w:highlight w:val="white"/>
          <w:lang w:val="en-US"/>
        </w:rPr>
        <w:t>&gt;</w:t>
      </w:r>
    </w:p>
    <w:p w14:paraId="584A8151" w14:textId="77777777" w:rsidR="005F6461" w:rsidRDefault="005F6461" w:rsidP="005F6461">
      <w:pPr>
        <w:rPr>
          <w:highlight w:val="white"/>
          <w:lang w:val="en-US"/>
        </w:rPr>
      </w:pPr>
    </w:p>
    <w:p w14:paraId="0C94DF60" w14:textId="69A31925" w:rsidR="00D829EC" w:rsidRDefault="00D829EC" w:rsidP="00D829EC">
      <w:pPr>
        <w:pStyle w:val="NoteTitle"/>
        <w:rPr>
          <w:highlight w:val="white"/>
          <w:lang w:val="en-US"/>
        </w:rPr>
      </w:pPr>
      <w:r>
        <w:rPr>
          <w:highlight w:val="white"/>
          <w:lang w:val="en-US"/>
        </w:rPr>
        <w:t>Bundling e Minification no ASP.NET MVC</w:t>
      </w:r>
    </w:p>
    <w:p w14:paraId="6A12ADD1" w14:textId="607DE966" w:rsidR="00D829EC" w:rsidRPr="00795B34" w:rsidRDefault="00D829EC" w:rsidP="00D829EC">
      <w:pPr>
        <w:pStyle w:val="Note"/>
        <w:rPr>
          <w:highlight w:val="white"/>
        </w:rPr>
      </w:pPr>
      <w:r w:rsidRPr="00795B34">
        <w:rPr>
          <w:highlight w:val="white"/>
        </w:rPr>
        <w:t>No ASP.NET MVC Bundling e Minification vem pré-configurado por padrão no Global.Asax.</w:t>
      </w:r>
    </w:p>
    <w:p w14:paraId="3D4FD459" w14:textId="77777777" w:rsidR="005F6461" w:rsidRPr="00795B34" w:rsidRDefault="005F6461" w:rsidP="005F6461">
      <w:pPr>
        <w:rPr>
          <w:highlight w:val="white"/>
        </w:rPr>
      </w:pPr>
    </w:p>
    <w:p w14:paraId="3A921E98" w14:textId="23E34CB0" w:rsidR="005F6461" w:rsidRPr="00795B34" w:rsidRDefault="005F6461">
      <w:pPr>
        <w:spacing w:before="0" w:after="200"/>
        <w:rPr>
          <w:highlight w:val="white"/>
        </w:rPr>
      </w:pPr>
      <w:r w:rsidRPr="00795B34">
        <w:rPr>
          <w:highlight w:val="white"/>
        </w:rPr>
        <w:br w:type="page"/>
      </w:r>
    </w:p>
    <w:p w14:paraId="6201B40F" w14:textId="01694254" w:rsidR="005F6461" w:rsidRDefault="00CA4198" w:rsidP="005F6461">
      <w:pPr>
        <w:pStyle w:val="Heading1Numbered"/>
        <w:rPr>
          <w:highlight w:val="white"/>
        </w:rPr>
      </w:pPr>
      <w:bookmarkStart w:id="486" w:name="_Toc372544036"/>
      <w:r>
        <w:rPr>
          <w:highlight w:val="white"/>
        </w:rPr>
        <w:t xml:space="preserve">Apêndice F – </w:t>
      </w:r>
      <w:r w:rsidR="00E572D7" w:rsidRPr="00CA4198">
        <w:rPr>
          <w:highlight w:val="white"/>
        </w:rPr>
        <w:t>Migrando o ASP.Net WebForms para MVC com Web.API</w:t>
      </w:r>
      <w:bookmarkEnd w:id="486"/>
    </w:p>
    <w:p w14:paraId="5D4372EB" w14:textId="3233D9FA" w:rsidR="00173A60" w:rsidRPr="00FD7FCB" w:rsidRDefault="00173A60" w:rsidP="00173A60">
      <w:pPr>
        <w:rPr>
          <w:b/>
        </w:rPr>
      </w:pPr>
      <w:r w:rsidRPr="00FD7FCB">
        <w:rPr>
          <w:b/>
        </w:rPr>
        <w:t xml:space="preserve">Aplica-se a: </w:t>
      </w:r>
      <w:r>
        <w:rPr>
          <w:b/>
        </w:rPr>
        <w:t>WEB FORMS</w:t>
      </w:r>
    </w:p>
    <w:p w14:paraId="4B7980E2" w14:textId="77777777" w:rsidR="00173A60" w:rsidRPr="00173A60" w:rsidRDefault="00173A60" w:rsidP="00173A60">
      <w:pPr>
        <w:rPr>
          <w:highlight w:val="white"/>
        </w:rPr>
      </w:pPr>
    </w:p>
    <w:p w14:paraId="2F42D91C" w14:textId="3F37BFAE" w:rsidR="006433BA" w:rsidRPr="00CA4198" w:rsidRDefault="006433BA" w:rsidP="006433BA">
      <w:pPr>
        <w:pStyle w:val="NoteTitle"/>
        <w:rPr>
          <w:highlight w:val="white"/>
        </w:rPr>
      </w:pPr>
      <w:r w:rsidRPr="00CA4198">
        <w:rPr>
          <w:highlight w:val="white"/>
        </w:rPr>
        <w:t>Nota</w:t>
      </w:r>
    </w:p>
    <w:p w14:paraId="678D9FC9" w14:textId="11203EE9" w:rsidR="006433BA" w:rsidRPr="00CA4198" w:rsidRDefault="006433BA" w:rsidP="006433BA">
      <w:pPr>
        <w:pStyle w:val="Note"/>
        <w:rPr>
          <w:highlight w:val="white"/>
        </w:rPr>
      </w:pPr>
      <w:r w:rsidRPr="00CA4198">
        <w:rPr>
          <w:highlight w:val="white"/>
        </w:rPr>
        <w:t xml:space="preserve">Este tópico deve ser considerado como uma opção a ser levada em conta para a migração em partes e de maneira controlada de aplicações web forms existentes, </w:t>
      </w:r>
      <w:r w:rsidR="00D3521F" w:rsidRPr="00CA4198">
        <w:rPr>
          <w:highlight w:val="white"/>
        </w:rPr>
        <w:t xml:space="preserve">cuja refatoração de maneira integral </w:t>
      </w:r>
      <w:r w:rsidRPr="00CA4198">
        <w:rPr>
          <w:highlight w:val="white"/>
        </w:rPr>
        <w:t>seja impeditiv</w:t>
      </w:r>
      <w:r w:rsidR="00D3521F" w:rsidRPr="00CA4198">
        <w:rPr>
          <w:highlight w:val="white"/>
        </w:rPr>
        <w:t>a</w:t>
      </w:r>
      <w:r w:rsidRPr="00CA4198">
        <w:rPr>
          <w:highlight w:val="white"/>
        </w:rPr>
        <w:t>, seja pelo custo ou pelo prazo disponível.</w:t>
      </w:r>
    </w:p>
    <w:p w14:paraId="21C895BB" w14:textId="619E6C55" w:rsidR="006433BA" w:rsidRPr="00CA4198" w:rsidRDefault="006433BA" w:rsidP="006433BA">
      <w:pPr>
        <w:pStyle w:val="Note"/>
        <w:rPr>
          <w:highlight w:val="white"/>
        </w:rPr>
      </w:pPr>
      <w:r w:rsidRPr="00CA4198">
        <w:rPr>
          <w:highlight w:val="white"/>
        </w:rPr>
        <w:t>Para aplicações novas, o padrão ASP.NET MVC</w:t>
      </w:r>
      <w:r w:rsidR="00D3521F" w:rsidRPr="00CA4198">
        <w:rPr>
          <w:highlight w:val="white"/>
        </w:rPr>
        <w:t xml:space="preserve"> + Web API</w:t>
      </w:r>
      <w:r w:rsidRPr="00CA4198">
        <w:rPr>
          <w:highlight w:val="white"/>
        </w:rPr>
        <w:t xml:space="preserve"> </w:t>
      </w:r>
      <w:r w:rsidR="00D3521F" w:rsidRPr="00CA4198">
        <w:rPr>
          <w:highlight w:val="white"/>
        </w:rPr>
        <w:t>deve ser levado em conta</w:t>
      </w:r>
      <w:r w:rsidRPr="00CA4198">
        <w:rPr>
          <w:highlight w:val="white"/>
        </w:rPr>
        <w:t>, desde que isso não fira nenhuma convenção ou norma pré-estabelecida dentro da organização.</w:t>
      </w:r>
    </w:p>
    <w:p w14:paraId="5F563F8F" w14:textId="04F51719" w:rsidR="00E572D7" w:rsidRPr="00A727EB" w:rsidRDefault="00E572D7" w:rsidP="00E572D7">
      <w:r w:rsidRPr="00A727EB">
        <w:t>Enquanto</w:t>
      </w:r>
      <w:r w:rsidR="00DF4B4D" w:rsidRPr="00A727EB">
        <w:t xml:space="preserve"> o</w:t>
      </w:r>
      <w:r w:rsidRPr="00A727EB">
        <w:t xml:space="preserve"> ASP.NET MVC tende </w:t>
      </w:r>
      <w:r w:rsidR="00DF4B4D" w:rsidRPr="00A727EB">
        <w:t>a ter mais</w:t>
      </w:r>
      <w:r w:rsidRPr="00A727EB">
        <w:t xml:space="preserve"> atenção nos dias de hoje, </w:t>
      </w:r>
      <w:r w:rsidR="00DF4B4D" w:rsidRPr="00A727EB">
        <w:t xml:space="preserve">o ASP.NET Webforms </w:t>
      </w:r>
      <w:r w:rsidRPr="00A727EB">
        <w:t xml:space="preserve">e seus controles relacionados permitem que os desenvolvedores </w:t>
      </w:r>
      <w:r w:rsidR="00DF4B4D" w:rsidRPr="00A727EB">
        <w:t>possam</w:t>
      </w:r>
      <w:r w:rsidRPr="00A727EB">
        <w:t xml:space="preserve"> gerar poderosas interfaces interativas em um curto período de tempo e é por isso que existem tant</w:t>
      </w:r>
      <w:r w:rsidR="00DF4B4D" w:rsidRPr="00A727EB">
        <w:t>as aplicações ASP.NET Webforms por aí</w:t>
      </w:r>
      <w:r w:rsidRPr="00A727EB">
        <w:t>. O</w:t>
      </w:r>
      <w:r w:rsidR="00DF4B4D" w:rsidRPr="00A727EB">
        <w:t xml:space="preserve"> que o</w:t>
      </w:r>
      <w:r w:rsidRPr="00A727EB">
        <w:t xml:space="preserve"> ASP.NET Web Forms não suport</w:t>
      </w:r>
      <w:r w:rsidR="00DF4B4D" w:rsidRPr="00A727EB">
        <w:t>a</w:t>
      </w:r>
      <w:r w:rsidRPr="00A727EB">
        <w:t xml:space="preserve"> </w:t>
      </w:r>
      <w:r w:rsidR="00DF4B4D" w:rsidRPr="00A727EB">
        <w:t xml:space="preserve">é a implementação dos padrões </w:t>
      </w:r>
      <w:r w:rsidRPr="00A727EB">
        <w:t>Model-View-Controller (MVC) e Model-View-ViewModel (MVVM), o que pode permitir o desenvolvimento orientado a testes (TDD).</w:t>
      </w:r>
    </w:p>
    <w:p w14:paraId="15A29636" w14:textId="356F58A8" w:rsidR="00E572D7" w:rsidRPr="00A727EB" w:rsidRDefault="00DF4B4D" w:rsidP="00E572D7">
      <w:r w:rsidRPr="00A727EB">
        <w:t>O</w:t>
      </w:r>
      <w:r w:rsidR="00E572D7" w:rsidRPr="00A727EB">
        <w:t xml:space="preserve"> ASP.NET</w:t>
      </w:r>
      <w:r w:rsidRPr="00A727EB">
        <w:t xml:space="preserve"> Web API</w:t>
      </w:r>
      <w:r w:rsidR="00E572D7" w:rsidRPr="00A727EB">
        <w:t xml:space="preserve"> ("Web API" a seguir) fornece uma maneira de construir ou refazer </w:t>
      </w:r>
      <w:r w:rsidRPr="00A727EB">
        <w:t xml:space="preserve">aplicações </w:t>
      </w:r>
      <w:r w:rsidR="00E572D7" w:rsidRPr="00A727EB">
        <w:t>ASP.NET Web Forms para o padrão MVC, movendo o código do arquivo code-behind para um controlador de Web API. Este processo também permite</w:t>
      </w:r>
      <w:r w:rsidRPr="00A727EB">
        <w:t xml:space="preserve"> que as aplicações ASP.NET façam uso de </w:t>
      </w:r>
      <w:r w:rsidR="00E572D7" w:rsidRPr="00A727EB">
        <w:t>Asynchronous JavaScript e XML (AJAX), que pode ser usado para criar uma interface de usuário mais ágil e melhorar a escalabilidade de um aplicativo movendo</w:t>
      </w:r>
      <w:r w:rsidRPr="00A727EB">
        <w:t xml:space="preserve"> a</w:t>
      </w:r>
      <w:r w:rsidR="00E572D7" w:rsidRPr="00A727EB">
        <w:t xml:space="preserve"> lógica para o cliente e reduzindo a comunicação com o servidor. Isso é possível porque a </w:t>
      </w:r>
      <w:r w:rsidR="00D3521F" w:rsidRPr="00A727EB">
        <w:t xml:space="preserve">Web </w:t>
      </w:r>
      <w:r w:rsidR="00E572D7" w:rsidRPr="00A727EB">
        <w:t xml:space="preserve">API utiliza o protocolo HTTP e (por meio de codificação por convenção) cuida automaticamente de várias tarefas de baixo nível. O paradigma ASP.NET </w:t>
      </w:r>
      <w:r w:rsidRPr="00A727EB">
        <w:t xml:space="preserve">Web API </w:t>
      </w:r>
      <w:r w:rsidR="00E572D7" w:rsidRPr="00A727EB">
        <w:t>que este artigo propõe é deixar</w:t>
      </w:r>
      <w:r w:rsidRPr="00A727EB">
        <w:t xml:space="preserve"> o</w:t>
      </w:r>
      <w:r w:rsidR="00E572D7" w:rsidRPr="00A727EB">
        <w:t xml:space="preserve"> ASP.NET gerar o conjunto inicial de marcação enviado para o navegador, mas lidar com todas as interações do usuário por meio de </w:t>
      </w:r>
      <w:r w:rsidRPr="00A727EB">
        <w:t xml:space="preserve">chamadas </w:t>
      </w:r>
      <w:r w:rsidR="00E572D7" w:rsidRPr="00A727EB">
        <w:t xml:space="preserve">AJAX para um controlador </w:t>
      </w:r>
      <w:r w:rsidRPr="00A727EB">
        <w:t xml:space="preserve">autônomo </w:t>
      </w:r>
      <w:r w:rsidR="00E572D7" w:rsidRPr="00A727EB">
        <w:t>testável.</w:t>
      </w:r>
    </w:p>
    <w:p w14:paraId="7ABDC601" w14:textId="6DE49B91" w:rsidR="00E572D7" w:rsidRPr="00A727EB" w:rsidRDefault="00E572D7" w:rsidP="00E572D7">
      <w:r w:rsidRPr="00A727EB">
        <w:t xml:space="preserve">Configurando a </w:t>
      </w:r>
      <w:r w:rsidR="00D3521F" w:rsidRPr="00A727EB">
        <w:t>infraestrutura</w:t>
      </w:r>
      <w:r w:rsidRPr="00A727EB">
        <w:t xml:space="preserve"> para ter um aplicativo </w:t>
      </w:r>
      <w:r w:rsidR="00A727EB" w:rsidRPr="00A727EB">
        <w:t>Web Forms interagindo</w:t>
      </w:r>
      <w:r w:rsidRPr="00A727EB">
        <w:t xml:space="preserve"> com o servidor por meio de um conjunto de chamadas AJAX não é difícil. </w:t>
      </w:r>
      <w:r w:rsidR="00A727EB" w:rsidRPr="00A727EB">
        <w:t>Porém refatorar</w:t>
      </w:r>
      <w:r w:rsidRPr="00A727EB">
        <w:t xml:space="preserve"> o código </w:t>
      </w:r>
      <w:r w:rsidR="00A727EB" w:rsidRPr="00A727EB">
        <w:t xml:space="preserve">contido no </w:t>
      </w:r>
      <w:r w:rsidRPr="00A727EB">
        <w:t xml:space="preserve">Web Forms do aplicativo para trabalhar em um controlador de Web API pode não ser uma tarefa trivial. Você tem que </w:t>
      </w:r>
      <w:r w:rsidR="00A727EB" w:rsidRPr="00A727EB">
        <w:t>cuidar d</w:t>
      </w:r>
      <w:r w:rsidRPr="00A727EB">
        <w:t>os vários eventos disparados pelos controles, validação do lado do servidor e viewstate. No entanto, como você verá, existem algumas soluções para viver sem esses recursos que podem reduzir a dor.</w:t>
      </w:r>
    </w:p>
    <w:p w14:paraId="5D6205BA" w14:textId="77777777" w:rsidR="00E572D7" w:rsidRPr="00A727EB" w:rsidRDefault="00E572D7" w:rsidP="00E572D7"/>
    <w:p w14:paraId="1482AA08" w14:textId="5DDBAA91" w:rsidR="00E572D7" w:rsidRPr="00A727EB" w:rsidRDefault="00E572D7" w:rsidP="00CA4198">
      <w:pPr>
        <w:pStyle w:val="Heading2Numbered"/>
      </w:pPr>
      <w:bookmarkStart w:id="487" w:name="_Toc372544037"/>
      <w:r w:rsidRPr="00A727EB">
        <w:t xml:space="preserve">Adicionando </w:t>
      </w:r>
      <w:r w:rsidR="00A727EB" w:rsidRPr="00A727EB">
        <w:t xml:space="preserve">a infraestrutura </w:t>
      </w:r>
      <w:r w:rsidRPr="00A727EB">
        <w:t>Web API</w:t>
      </w:r>
      <w:bookmarkEnd w:id="487"/>
    </w:p>
    <w:p w14:paraId="73C1B93D" w14:textId="123D7B78" w:rsidR="00E572D7" w:rsidRPr="00A727EB" w:rsidRDefault="00E572D7" w:rsidP="00E572D7">
      <w:r w:rsidRPr="00A727EB">
        <w:t xml:space="preserve">Para usar a </w:t>
      </w:r>
      <w:r w:rsidR="00A727EB" w:rsidRPr="00A727EB">
        <w:t xml:space="preserve">Web </w:t>
      </w:r>
      <w:r w:rsidRPr="00A727EB">
        <w:t xml:space="preserve">API em um projeto ASP.NET, tudo que você precisa fazer (depois de adicionar o pacote NuGet Microsoft ASP.NET Web API) é o botão direito do mouse e selecione Add | New Item | Web API </w:t>
      </w:r>
      <w:r w:rsidR="00A727EB" w:rsidRPr="00A727EB">
        <w:t>Controller</w:t>
      </w:r>
      <w:r w:rsidRPr="00A727EB">
        <w:t>. Se você não po</w:t>
      </w:r>
      <w:r w:rsidR="00A727EB" w:rsidRPr="00A727EB">
        <w:t xml:space="preserve">de ver </w:t>
      </w:r>
      <w:r w:rsidR="00D3521F">
        <w:t>o</w:t>
      </w:r>
      <w:r w:rsidR="00A727EB" w:rsidRPr="00A727EB">
        <w:t xml:space="preserve"> Controller </w:t>
      </w:r>
      <w:r w:rsidR="00D3521F" w:rsidRPr="00A727EB">
        <w:t xml:space="preserve">Web API </w:t>
      </w:r>
      <w:r w:rsidRPr="00A727EB">
        <w:t>na caixa de diálogo, verifique se você tem o pacote NuGet Micr</w:t>
      </w:r>
      <w:r w:rsidR="00A727EB" w:rsidRPr="00A727EB">
        <w:t>osoft ASP.NET Web API instalado</w:t>
      </w:r>
      <w:r w:rsidRPr="00A727EB">
        <w:t xml:space="preserve">. No entanto, adicionando o controlador desta forma cria uma classe com um monte de código padrão que você vai ter que apagar depois. Você pode preferir simplesmente adicionar um arquivo de classe comum que ele herda da classe System.Web.Http.ApiController. Para trabalhar com a </w:t>
      </w:r>
      <w:r w:rsidR="00D3521F" w:rsidRPr="00A727EB">
        <w:t>infraestrutura</w:t>
      </w:r>
      <w:r w:rsidRPr="00A727EB">
        <w:t xml:space="preserve"> de roteamento ASP.NET, o nome da classe deve terminar com a seqüência "</w:t>
      </w:r>
      <w:r w:rsidR="00A727EB" w:rsidRPr="00A727EB">
        <w:t>Controller</w:t>
      </w:r>
      <w:r w:rsidRPr="00A727EB">
        <w:t>".</w:t>
      </w:r>
    </w:p>
    <w:p w14:paraId="5F7AB07F" w14:textId="29332D4C" w:rsidR="00E572D7" w:rsidRPr="00A727EB" w:rsidRDefault="00E572D7" w:rsidP="00E572D7">
      <w:r w:rsidRPr="00A727EB">
        <w:t>Este exemplo cria um controlador de Web API chamado Cliente:</w:t>
      </w:r>
    </w:p>
    <w:p w14:paraId="428D655E" w14:textId="77777777" w:rsidR="00E572D7" w:rsidRPr="00A727EB" w:rsidRDefault="00E572D7" w:rsidP="00E572D7">
      <w:pPr>
        <w:pStyle w:val="CodeBlock"/>
        <w:rPr>
          <w:lang w:eastAsia="pt-BR"/>
        </w:rPr>
      </w:pPr>
      <w:r w:rsidRPr="00A727EB">
        <w:rPr>
          <w:b/>
          <w:bCs/>
          <w:color w:val="000080"/>
          <w:bdr w:val="none" w:sz="0" w:space="0" w:color="auto" w:frame="1"/>
          <w:lang w:eastAsia="pt-BR"/>
        </w:rPr>
        <w:t>public</w:t>
      </w:r>
      <w:r w:rsidRPr="00A727EB">
        <w:rPr>
          <w:lang w:eastAsia="pt-BR"/>
        </w:rPr>
        <w:t> </w:t>
      </w:r>
      <w:r w:rsidRPr="00A727EB">
        <w:rPr>
          <w:b/>
          <w:bCs/>
          <w:color w:val="000080"/>
          <w:bdr w:val="none" w:sz="0" w:space="0" w:color="auto" w:frame="1"/>
          <w:lang w:eastAsia="pt-BR"/>
        </w:rPr>
        <w:t>class</w:t>
      </w:r>
      <w:r w:rsidRPr="00A727EB">
        <w:rPr>
          <w:lang w:eastAsia="pt-BR"/>
        </w:rPr>
        <w:t> CustomerController : ApiController</w:t>
      </w:r>
    </w:p>
    <w:p w14:paraId="4576A8EE" w14:textId="77777777" w:rsidR="00E572D7" w:rsidRPr="00A727EB" w:rsidRDefault="00E572D7" w:rsidP="00E572D7">
      <w:pPr>
        <w:pStyle w:val="CodeBlock"/>
        <w:rPr>
          <w:lang w:eastAsia="pt-BR"/>
        </w:rPr>
      </w:pPr>
      <w:r w:rsidRPr="00A727EB">
        <w:rPr>
          <w:lang w:eastAsia="pt-BR"/>
        </w:rPr>
        <w:t>{</w:t>
      </w:r>
    </w:p>
    <w:p w14:paraId="2B5D7302" w14:textId="0242FC2D" w:rsidR="00E572D7" w:rsidRPr="00A727EB" w:rsidRDefault="00E572D7" w:rsidP="00E572D7">
      <w:r w:rsidRPr="00A727EB">
        <w:t xml:space="preserve">A classe </w:t>
      </w:r>
      <w:r w:rsidR="00A727EB" w:rsidRPr="00A727EB">
        <w:t>controller</w:t>
      </w:r>
      <w:r w:rsidR="00A727EB">
        <w:t xml:space="preserve"> do</w:t>
      </w:r>
      <w:r w:rsidR="00A727EB" w:rsidRPr="00A727EB">
        <w:t xml:space="preserve"> </w:t>
      </w:r>
      <w:r w:rsidRPr="00A727EB">
        <w:t>Web API suporta uma grande quantidade de codificação por convenção. Por exemplo, para ter um método chamado sempre que um formulário é enviad</w:t>
      </w:r>
      <w:r w:rsidR="00D3521F">
        <w:t>o</w:t>
      </w:r>
      <w:r w:rsidRPr="00A727EB">
        <w:t xml:space="preserve"> de volta para o servidor, você só precisa ter um método chamado "Post" ou com um nome que começa com "Post" (sob o capô, uma página que é enviada de volta para o servidor é enviado para o servidor com o verbo HTTP POST, a </w:t>
      </w:r>
      <w:r w:rsidR="00A727EB" w:rsidRPr="00A727EB">
        <w:t xml:space="preserve">web </w:t>
      </w:r>
      <w:r w:rsidRPr="00A727EB">
        <w:t xml:space="preserve">API pega métodos baseados em </w:t>
      </w:r>
      <w:r w:rsidR="00A727EB" w:rsidRPr="00A727EB">
        <w:t xml:space="preserve">verbos </w:t>
      </w:r>
      <w:r w:rsidRPr="00A727EB">
        <w:t xml:space="preserve">HTTP </w:t>
      </w:r>
      <w:r w:rsidR="00A727EB">
        <w:t>da requisição</w:t>
      </w:r>
      <w:r w:rsidRPr="00A727EB">
        <w:t>). Se o nome do método viola</w:t>
      </w:r>
      <w:r w:rsidR="00A727EB">
        <w:t xml:space="preserve"> a convenção de codificação da sua empresa</w:t>
      </w:r>
      <w:r w:rsidRPr="00A727EB">
        <w:t xml:space="preserve">, você pode usar o atributo HttpPost para sinalizar o método a ser usado quando os dados são </w:t>
      </w:r>
      <w:r w:rsidR="00A727EB">
        <w:t>devolvidos para</w:t>
      </w:r>
      <w:r w:rsidRPr="00A727EB">
        <w:t xml:space="preserve"> o servidor. O código a seguir cria um método chamado UpdateCustomer no controlador do cliente para lidar com as mensagens de HTTP:</w:t>
      </w:r>
    </w:p>
    <w:p w14:paraId="4859F58A" w14:textId="77777777" w:rsidR="00E572D7" w:rsidRPr="00795B34" w:rsidRDefault="00E572D7" w:rsidP="00E572D7">
      <w:pPr>
        <w:pStyle w:val="CodeBlock"/>
        <w:rPr>
          <w:lang w:val="en-US" w:eastAsia="pt-BR"/>
        </w:rPr>
      </w:pP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class</w:t>
      </w:r>
      <w:r w:rsidRPr="00795B34">
        <w:rPr>
          <w:lang w:val="en-US" w:eastAsia="pt-BR"/>
        </w:rPr>
        <w:t> CustomerController : ApiController</w:t>
      </w:r>
    </w:p>
    <w:p w14:paraId="3E2D842D" w14:textId="77777777" w:rsidR="00E572D7" w:rsidRPr="00795B34" w:rsidRDefault="00E572D7" w:rsidP="00E572D7">
      <w:pPr>
        <w:pStyle w:val="CodeBlock"/>
        <w:rPr>
          <w:lang w:val="en-US" w:eastAsia="pt-BR"/>
        </w:rPr>
      </w:pPr>
      <w:r w:rsidRPr="00795B34">
        <w:rPr>
          <w:lang w:val="en-US" w:eastAsia="pt-BR"/>
        </w:rPr>
        <w:t>{</w:t>
      </w:r>
    </w:p>
    <w:p w14:paraId="73349267" w14:textId="77777777" w:rsidR="00E572D7" w:rsidRPr="00795B34" w:rsidRDefault="00E572D7" w:rsidP="00E572D7">
      <w:pPr>
        <w:pStyle w:val="CodeBlock"/>
        <w:rPr>
          <w:lang w:val="en-US" w:eastAsia="pt-BR"/>
        </w:rPr>
      </w:pPr>
      <w:r w:rsidRPr="00795B34">
        <w:rPr>
          <w:lang w:val="en-US" w:eastAsia="pt-BR"/>
        </w:rPr>
        <w:t>  [HttpPost]</w:t>
      </w:r>
    </w:p>
    <w:p w14:paraId="42E17460" w14:textId="77777777" w:rsidR="00E572D7" w:rsidRPr="00A727EB" w:rsidRDefault="00E572D7" w:rsidP="00E572D7">
      <w:pPr>
        <w:pStyle w:val="CodeBlock"/>
        <w:rPr>
          <w:lang w:eastAsia="pt-BR"/>
        </w:rPr>
      </w:pPr>
      <w:r w:rsidRPr="00795B34">
        <w:rPr>
          <w:lang w:val="en-US" w:eastAsia="pt-BR"/>
        </w:rPr>
        <w:t>  </w:t>
      </w:r>
      <w:r w:rsidRPr="00A727EB">
        <w:rPr>
          <w:b/>
          <w:bCs/>
          <w:color w:val="000080"/>
          <w:bdr w:val="none" w:sz="0" w:space="0" w:color="auto" w:frame="1"/>
          <w:lang w:eastAsia="pt-BR"/>
        </w:rPr>
        <w:t>public</w:t>
      </w:r>
      <w:r w:rsidRPr="00A727EB">
        <w:rPr>
          <w:lang w:eastAsia="pt-BR"/>
        </w:rPr>
        <w:t> </w:t>
      </w:r>
      <w:r w:rsidRPr="00A727EB">
        <w:rPr>
          <w:b/>
          <w:bCs/>
          <w:color w:val="000080"/>
          <w:bdr w:val="none" w:sz="0" w:space="0" w:color="auto" w:frame="1"/>
          <w:lang w:eastAsia="pt-BR"/>
        </w:rPr>
        <w:t>void</w:t>
      </w:r>
      <w:r w:rsidRPr="00A727EB">
        <w:rPr>
          <w:lang w:eastAsia="pt-BR"/>
        </w:rPr>
        <w:t> UpdateCustomer()</w:t>
      </w:r>
    </w:p>
    <w:p w14:paraId="5E3A638F" w14:textId="77777777" w:rsidR="00E572D7" w:rsidRPr="00A727EB" w:rsidRDefault="00E572D7" w:rsidP="00E572D7">
      <w:pPr>
        <w:pStyle w:val="CodeBlock"/>
        <w:rPr>
          <w:lang w:eastAsia="pt-BR"/>
        </w:rPr>
      </w:pPr>
      <w:r w:rsidRPr="00A727EB">
        <w:rPr>
          <w:lang w:eastAsia="pt-BR"/>
        </w:rPr>
        <w:t>  {</w:t>
      </w:r>
    </w:p>
    <w:p w14:paraId="37882059" w14:textId="1130AA24" w:rsidR="00E572D7" w:rsidRPr="00A727EB" w:rsidRDefault="00A727EB" w:rsidP="00E572D7">
      <w:r>
        <w:t>Métodos Post aceitam</w:t>
      </w:r>
      <w:r w:rsidR="00E572D7" w:rsidRPr="00A727EB">
        <w:t xml:space="preserve">, no máximo, um único parâmetro (um método </w:t>
      </w:r>
      <w:r>
        <w:t>post</w:t>
      </w:r>
      <w:r w:rsidR="00E572D7" w:rsidRPr="00A727EB">
        <w:t xml:space="preserve"> com vários parâmetros, é ignorado). Os dados mais simples que podem ser enviadas para um método de </w:t>
      </w:r>
      <w:r>
        <w:t>post</w:t>
      </w:r>
      <w:r w:rsidR="00E572D7" w:rsidRPr="00A727EB">
        <w:t xml:space="preserve"> é um único valor no corpo do </w:t>
      </w:r>
      <w:r>
        <w:t>post</w:t>
      </w:r>
      <w:r w:rsidR="00E572D7" w:rsidRPr="00A727EB">
        <w:t xml:space="preserve">, precedida por um sinal de igual (por exemplo, "= ALFKI"). A </w:t>
      </w:r>
      <w:r w:rsidRPr="00A727EB">
        <w:t xml:space="preserve">Web </w:t>
      </w:r>
      <w:r w:rsidR="00E572D7" w:rsidRPr="00A727EB">
        <w:t xml:space="preserve">API </w:t>
      </w:r>
      <w:r>
        <w:t>irá</w:t>
      </w:r>
      <w:r w:rsidR="00E572D7" w:rsidRPr="00A727EB">
        <w:t xml:space="preserve"> automaticamente mapear os dados para um único parâmetro do método post, desde que o parâmetro é decorad</w:t>
      </w:r>
      <w:r w:rsidR="00D3521F">
        <w:t>o</w:t>
      </w:r>
      <w:r w:rsidR="00E572D7" w:rsidRPr="00A727EB">
        <w:t xml:space="preserve"> com o atributo FromBody, como neste exemplo:</w:t>
      </w:r>
    </w:p>
    <w:p w14:paraId="11A4ED3F" w14:textId="77777777" w:rsidR="00E572D7" w:rsidRPr="00795B34" w:rsidRDefault="00E572D7" w:rsidP="00E572D7">
      <w:pPr>
        <w:pStyle w:val="CodeBlock"/>
        <w:rPr>
          <w:lang w:val="en-US" w:eastAsia="pt-BR"/>
        </w:rPr>
      </w:pPr>
      <w:r w:rsidRPr="00795B34">
        <w:rPr>
          <w:lang w:val="en-US" w:eastAsia="pt-BR"/>
        </w:rPr>
        <w:t>[HttpPost]</w:t>
      </w:r>
    </w:p>
    <w:p w14:paraId="7F2E393D" w14:textId="77777777" w:rsidR="00E572D7" w:rsidRPr="00795B34" w:rsidRDefault="00E572D7" w:rsidP="00E572D7">
      <w:pPr>
        <w:pStyle w:val="CodeBlock"/>
        <w:rPr>
          <w:lang w:val="en-US" w:eastAsia="pt-BR"/>
        </w:rPr>
      </w:pPr>
      <w:r w:rsidRPr="00795B34">
        <w:rPr>
          <w:b/>
          <w:bCs/>
          <w:color w:val="000080"/>
          <w:bdr w:val="none" w:sz="0" w:space="0" w:color="auto" w:frame="1"/>
          <w:lang w:val="en-US" w:eastAsia="pt-BR"/>
        </w:rPr>
        <w:t>public</w:t>
      </w:r>
      <w:r w:rsidRPr="00795B34">
        <w:rPr>
          <w:lang w:val="en-US" w:eastAsia="pt-BR"/>
        </w:rPr>
        <w:t> HttpResponseMessage UpdateCustomer([FromBody] </w:t>
      </w:r>
      <w:r w:rsidRPr="00795B34">
        <w:rPr>
          <w:b/>
          <w:bCs/>
          <w:color w:val="000080"/>
          <w:bdr w:val="none" w:sz="0" w:space="0" w:color="auto" w:frame="1"/>
          <w:lang w:val="en-US" w:eastAsia="pt-BR"/>
        </w:rPr>
        <w:t>string</w:t>
      </w:r>
      <w:r w:rsidRPr="00795B34">
        <w:rPr>
          <w:lang w:val="en-US" w:eastAsia="pt-BR"/>
        </w:rPr>
        <w:t> CustID)</w:t>
      </w:r>
    </w:p>
    <w:p w14:paraId="2B56D192" w14:textId="77777777" w:rsidR="00E572D7" w:rsidRPr="00A727EB" w:rsidRDefault="00E572D7" w:rsidP="00E572D7">
      <w:pPr>
        <w:pStyle w:val="CodeBlock"/>
        <w:rPr>
          <w:lang w:eastAsia="pt-BR"/>
        </w:rPr>
      </w:pPr>
      <w:r w:rsidRPr="00A727EB">
        <w:rPr>
          <w:lang w:eastAsia="pt-BR"/>
        </w:rPr>
        <w:t>{</w:t>
      </w:r>
    </w:p>
    <w:p w14:paraId="1ED1E5B2" w14:textId="6629C6A8" w:rsidR="00E572D7" w:rsidRPr="00A727EB" w:rsidRDefault="00E572D7" w:rsidP="00E572D7">
      <w:r w:rsidRPr="00A727EB">
        <w:t>Se você quiser enviar de volta mais do que um único valor</w:t>
      </w:r>
      <w:r w:rsidR="00D3521F">
        <w:t>,</w:t>
      </w:r>
      <w:r w:rsidRPr="00A727EB">
        <w:t xml:space="preserve"> os dados de um formulário Web, por exemplo, você precisará definir uma classe para manter os valores do formulário Web: um objeto de transferência de dados (DTO). </w:t>
      </w:r>
      <w:r w:rsidR="00A727EB">
        <w:t>Os padrões de convenção da</w:t>
      </w:r>
      <w:r w:rsidRPr="00A727EB">
        <w:t xml:space="preserve"> </w:t>
      </w:r>
      <w:r w:rsidR="00A727EB" w:rsidRPr="00A727EB">
        <w:t xml:space="preserve">Web </w:t>
      </w:r>
      <w:r w:rsidRPr="00A727EB">
        <w:t xml:space="preserve">API </w:t>
      </w:r>
      <w:r w:rsidR="00A727EB">
        <w:t>ajudam muito aqui</w:t>
      </w:r>
      <w:r w:rsidRPr="00A727EB">
        <w:t>. Você só precisa definir uma classe com nomes de propriedades que correspondem aos nomes associados com os controles no formulário da Web para ter suas propriedade</w:t>
      </w:r>
      <w:r w:rsidR="00AE29A0">
        <w:t>s DTO automaticamente preenchidas</w:t>
      </w:r>
      <w:r w:rsidRPr="00A727EB">
        <w:t xml:space="preserve"> com os dados do formulário Web pela Web API.</w:t>
      </w:r>
    </w:p>
    <w:p w14:paraId="2C49BB23" w14:textId="55A99016" w:rsidR="00E572D7" w:rsidRPr="00A727EB" w:rsidRDefault="00E572D7" w:rsidP="00E572D7">
      <w:r w:rsidRPr="00A727EB">
        <w:t>Como exemplo de dados que pode</w:t>
      </w:r>
      <w:r w:rsidR="00AE29A0">
        <w:t>m ser enviados</w:t>
      </w:r>
      <w:r w:rsidRPr="00A727EB">
        <w:t xml:space="preserve"> de volta para um </w:t>
      </w:r>
      <w:r w:rsidR="00AE29A0">
        <w:t>controller</w:t>
      </w:r>
      <w:r w:rsidRPr="00A727EB">
        <w:t xml:space="preserve"> Web API, o exemplo (reconhecidamente simples)</w:t>
      </w:r>
      <w:r w:rsidR="00AE29A0">
        <w:t xml:space="preserve"> de Web forms</w:t>
      </w:r>
      <w:r w:rsidRPr="00A727EB">
        <w:t xml:space="preserve"> mostrad</w:t>
      </w:r>
      <w:r w:rsidR="00AE29A0">
        <w:t>o</w:t>
      </w:r>
      <w:r w:rsidRPr="00A727EB">
        <w:t xml:space="preserve"> </w:t>
      </w:r>
      <w:r w:rsidR="00AE29A0">
        <w:t>abaixo</w:t>
      </w:r>
      <w:r w:rsidRPr="00A727EB">
        <w:t xml:space="preserve"> tem apenas três caixas de texto, um RequiredFieldValidator e um Button.</w:t>
      </w:r>
    </w:p>
    <w:p w14:paraId="1D3DCAF8" w14:textId="77777777" w:rsidR="00A211BF" w:rsidRPr="00795B34" w:rsidRDefault="00A211BF" w:rsidP="00A211BF">
      <w:pPr>
        <w:pStyle w:val="CodeBlock"/>
        <w:rPr>
          <w:color w:val="333333"/>
          <w:lang w:val="en-US" w:eastAsia="pt-BR"/>
        </w:rPr>
      </w:pPr>
      <w:r w:rsidRPr="00795B34">
        <w:rPr>
          <w:b/>
          <w:bCs/>
          <w:color w:val="000080"/>
          <w:bdr w:val="none" w:sz="0" w:space="0" w:color="auto" w:frame="1"/>
          <w:lang w:val="en-US" w:eastAsia="pt-BR"/>
        </w:rPr>
        <w:t>&lt;form</w:t>
      </w:r>
      <w:r w:rsidRPr="00795B34">
        <w:rPr>
          <w:color w:val="333333"/>
          <w:lang w:val="en-US" w:eastAsia="pt-BR"/>
        </w:rPr>
        <w:t>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"form1"</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b/>
          <w:bCs/>
          <w:color w:val="000080"/>
          <w:bdr w:val="none" w:sz="0" w:space="0" w:color="auto" w:frame="1"/>
          <w:lang w:val="en-US" w:eastAsia="pt-BR"/>
        </w:rPr>
        <w:t>&gt;</w:t>
      </w:r>
    </w:p>
    <w:p w14:paraId="66A04AA8" w14:textId="77777777" w:rsidR="00A211BF" w:rsidRPr="00795B34" w:rsidRDefault="00A211BF" w:rsidP="00A211BF">
      <w:pPr>
        <w:pStyle w:val="CodeBlock"/>
        <w:rPr>
          <w:color w:val="333333"/>
          <w:lang w:val="en-US" w:eastAsia="pt-BR"/>
        </w:rPr>
      </w:pPr>
      <w:r w:rsidRPr="00795B34">
        <w:rPr>
          <w:b/>
          <w:bCs/>
          <w:color w:val="000080"/>
          <w:bdr w:val="none" w:sz="0" w:space="0" w:color="auto" w:frame="1"/>
          <w:lang w:val="en-US" w:eastAsia="pt-BR"/>
        </w:rPr>
        <w:t>&lt;p&gt;</w:t>
      </w:r>
    </w:p>
    <w:p w14:paraId="2E5D0292" w14:textId="77777777" w:rsidR="00A211BF" w:rsidRPr="00795B34" w:rsidRDefault="00A211BF" w:rsidP="00A211BF">
      <w:pPr>
        <w:pStyle w:val="CodeBlock"/>
        <w:rPr>
          <w:color w:val="333333"/>
          <w:lang w:val="en-US" w:eastAsia="pt-BR"/>
        </w:rPr>
      </w:pPr>
      <w:r w:rsidRPr="00795B34">
        <w:rPr>
          <w:color w:val="333333"/>
          <w:lang w:val="en-US" w:eastAsia="pt-BR"/>
        </w:rPr>
        <w:t>  Company Id: </w:t>
      </w:r>
      <w:r w:rsidRPr="00795B34">
        <w:rPr>
          <w:b/>
          <w:bCs/>
          <w:color w:val="000080"/>
          <w:bdr w:val="none" w:sz="0" w:space="0" w:color="auto" w:frame="1"/>
          <w:lang w:val="en-US" w:eastAsia="pt-BR"/>
        </w:rPr>
        <w:t>&lt;asp</w:t>
      </w:r>
      <w:r w:rsidRPr="00795B34">
        <w:rPr>
          <w:color w:val="333333"/>
          <w:lang w:val="en-US" w:eastAsia="pt-BR"/>
        </w:rPr>
        <w:t>:TextBox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"CustomerID"</w:t>
      </w:r>
    </w:p>
    <w:p w14:paraId="41387853"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ClientIDMode</w:t>
      </w:r>
      <w:r w:rsidRPr="00795B34">
        <w:rPr>
          <w:color w:val="333333"/>
          <w:lang w:val="en-US" w:eastAsia="pt-BR"/>
        </w:rPr>
        <w:t>=</w:t>
      </w:r>
      <w:r w:rsidRPr="00795B34">
        <w:rPr>
          <w:bdr w:val="none" w:sz="0" w:space="0" w:color="auto" w:frame="1"/>
          <w:lang w:val="en-US" w:eastAsia="pt-BR"/>
        </w:rPr>
        <w:t>"Static"</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b/>
          <w:bCs/>
          <w:color w:val="000080"/>
          <w:bdr w:val="none" w:sz="0" w:space="0" w:color="auto" w:frame="1"/>
          <w:lang w:val="en-US" w:eastAsia="pt-BR"/>
        </w:rPr>
        <w:t>&gt;</w:t>
      </w:r>
    </w:p>
    <w:p w14:paraId="2E6CE776" w14:textId="77777777" w:rsidR="00A211BF" w:rsidRPr="00795B34" w:rsidRDefault="00A211BF" w:rsidP="00A211BF">
      <w:pPr>
        <w:pStyle w:val="CodeBlock"/>
        <w:rPr>
          <w:color w:val="333333"/>
          <w:lang w:val="en-US" w:eastAsia="pt-BR"/>
        </w:rPr>
      </w:pPr>
      <w:r w:rsidRPr="00795B34">
        <w:rPr>
          <w:color w:val="333333"/>
          <w:lang w:val="en-US" w:eastAsia="pt-BR"/>
        </w:rPr>
        <w:t>    &lt;/asp:TextBox&gt; </w:t>
      </w:r>
      <w:r w:rsidRPr="00795B34">
        <w:rPr>
          <w:b/>
          <w:bCs/>
          <w:color w:val="000080"/>
          <w:bdr w:val="none" w:sz="0" w:space="0" w:color="auto" w:frame="1"/>
          <w:lang w:val="en-US" w:eastAsia="pt-BR"/>
        </w:rPr>
        <w:t>&lt;br/&gt;</w:t>
      </w:r>
    </w:p>
    <w:p w14:paraId="22F87582" w14:textId="77777777" w:rsidR="00A211BF" w:rsidRPr="00795B34" w:rsidRDefault="00A211BF" w:rsidP="00A211BF">
      <w:pPr>
        <w:pStyle w:val="CodeBlock"/>
        <w:rPr>
          <w:color w:val="333333"/>
          <w:lang w:val="en-US" w:eastAsia="pt-BR"/>
        </w:rPr>
      </w:pPr>
      <w:r w:rsidRPr="00795B34">
        <w:rPr>
          <w:color w:val="333333"/>
          <w:lang w:val="en-US" w:eastAsia="pt-BR"/>
        </w:rPr>
        <w:t>  Company Name: </w:t>
      </w:r>
      <w:r w:rsidRPr="00795B34">
        <w:rPr>
          <w:b/>
          <w:bCs/>
          <w:color w:val="000080"/>
          <w:bdr w:val="none" w:sz="0" w:space="0" w:color="auto" w:frame="1"/>
          <w:lang w:val="en-US" w:eastAsia="pt-BR"/>
        </w:rPr>
        <w:t>&lt;asp</w:t>
      </w:r>
      <w:r w:rsidRPr="00795B34">
        <w:rPr>
          <w:color w:val="333333"/>
          <w:lang w:val="en-US" w:eastAsia="pt-BR"/>
        </w:rPr>
        <w:t>:TextBox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"CompanyName"</w:t>
      </w:r>
    </w:p>
    <w:p w14:paraId="30C0B553"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ClientIDMode</w:t>
      </w:r>
      <w:r w:rsidRPr="00795B34">
        <w:rPr>
          <w:color w:val="333333"/>
          <w:lang w:val="en-US" w:eastAsia="pt-BR"/>
        </w:rPr>
        <w:t>=</w:t>
      </w:r>
      <w:r w:rsidRPr="00795B34">
        <w:rPr>
          <w:bdr w:val="none" w:sz="0" w:space="0" w:color="auto" w:frame="1"/>
          <w:lang w:val="en-US" w:eastAsia="pt-BR"/>
        </w:rPr>
        <w:t>"Static"</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b/>
          <w:bCs/>
          <w:color w:val="000080"/>
          <w:bdr w:val="none" w:sz="0" w:space="0" w:color="auto" w:frame="1"/>
          <w:lang w:val="en-US" w:eastAsia="pt-BR"/>
        </w:rPr>
        <w:t>&gt;</w:t>
      </w:r>
    </w:p>
    <w:p w14:paraId="6BF8F45C" w14:textId="77777777" w:rsidR="00A211BF" w:rsidRPr="00795B34" w:rsidRDefault="00A211BF" w:rsidP="00A211BF">
      <w:pPr>
        <w:pStyle w:val="CodeBlock"/>
        <w:rPr>
          <w:color w:val="333333"/>
          <w:lang w:val="en-US" w:eastAsia="pt-BR"/>
        </w:rPr>
      </w:pPr>
      <w:r w:rsidRPr="00795B34">
        <w:rPr>
          <w:color w:val="333333"/>
          <w:lang w:val="en-US" w:eastAsia="pt-BR"/>
        </w:rPr>
        <w:t>    &lt;/asp:TextBox&gt;</w:t>
      </w:r>
    </w:p>
    <w:p w14:paraId="48C36B00"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b/>
          <w:bCs/>
          <w:color w:val="000080"/>
          <w:bdr w:val="none" w:sz="0" w:space="0" w:color="auto" w:frame="1"/>
          <w:lang w:val="en-US" w:eastAsia="pt-BR"/>
        </w:rPr>
        <w:t>&lt;asp</w:t>
      </w:r>
      <w:r w:rsidRPr="00795B34">
        <w:rPr>
          <w:color w:val="333333"/>
          <w:lang w:val="en-US" w:eastAsia="pt-BR"/>
        </w:rPr>
        <w:t>:RequiredFieldValidator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"RequiredFieldValidator1"</w:t>
      </w:r>
    </w:p>
    <w:p w14:paraId="0BECC954"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color w:val="333333"/>
          <w:lang w:val="en-US" w:eastAsia="pt-BR"/>
        </w:rPr>
        <w:t> </w:t>
      </w:r>
      <w:r w:rsidRPr="00795B34">
        <w:rPr>
          <w:color w:val="008000"/>
          <w:bdr w:val="none" w:sz="0" w:space="0" w:color="auto" w:frame="1"/>
          <w:lang w:val="en-US" w:eastAsia="pt-BR"/>
        </w:rPr>
        <w:t>ControlToValidate</w:t>
      </w:r>
      <w:r w:rsidRPr="00795B34">
        <w:rPr>
          <w:color w:val="333333"/>
          <w:lang w:val="en-US" w:eastAsia="pt-BR"/>
        </w:rPr>
        <w:t>=</w:t>
      </w:r>
      <w:r w:rsidRPr="00795B34">
        <w:rPr>
          <w:bdr w:val="none" w:sz="0" w:space="0" w:color="auto" w:frame="1"/>
          <w:lang w:val="en-US" w:eastAsia="pt-BR"/>
        </w:rPr>
        <w:t>"CompanyName"</w:t>
      </w:r>
    </w:p>
    <w:p w14:paraId="15F44554"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Display</w:t>
      </w:r>
      <w:r w:rsidRPr="00795B34">
        <w:rPr>
          <w:color w:val="333333"/>
          <w:lang w:val="en-US" w:eastAsia="pt-BR"/>
        </w:rPr>
        <w:t>=</w:t>
      </w:r>
      <w:r w:rsidRPr="00795B34">
        <w:rPr>
          <w:bdr w:val="none" w:sz="0" w:space="0" w:color="auto" w:frame="1"/>
          <w:lang w:val="en-US" w:eastAsia="pt-BR"/>
        </w:rPr>
        <w:t>"Dynamic"</w:t>
      </w:r>
    </w:p>
    <w:p w14:paraId="571468A1"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ErrorMessage</w:t>
      </w:r>
      <w:r w:rsidRPr="00795B34">
        <w:rPr>
          <w:color w:val="333333"/>
          <w:lang w:val="en-US" w:eastAsia="pt-BR"/>
        </w:rPr>
        <w:t>=</w:t>
      </w:r>
      <w:r w:rsidRPr="00795B34">
        <w:rPr>
          <w:bdr w:val="none" w:sz="0" w:space="0" w:color="auto" w:frame="1"/>
          <w:lang w:val="en-US" w:eastAsia="pt-BR"/>
        </w:rPr>
        <w:t>"Company Name must be provided"</w:t>
      </w:r>
      <w:r w:rsidRPr="00795B34">
        <w:rPr>
          <w:b/>
          <w:bCs/>
          <w:color w:val="000080"/>
          <w:bdr w:val="none" w:sz="0" w:space="0" w:color="auto" w:frame="1"/>
          <w:lang w:val="en-US" w:eastAsia="pt-BR"/>
        </w:rPr>
        <w:t>&gt;</w:t>
      </w:r>
    </w:p>
    <w:p w14:paraId="44FEBC68" w14:textId="77777777" w:rsidR="00A211BF" w:rsidRPr="00795B34" w:rsidRDefault="00A211BF" w:rsidP="00A211BF">
      <w:pPr>
        <w:pStyle w:val="CodeBlock"/>
        <w:rPr>
          <w:color w:val="333333"/>
          <w:lang w:val="en-US" w:eastAsia="pt-BR"/>
        </w:rPr>
      </w:pPr>
      <w:r w:rsidRPr="00795B34">
        <w:rPr>
          <w:color w:val="333333"/>
          <w:lang w:val="en-US" w:eastAsia="pt-BR"/>
        </w:rPr>
        <w:t>  &lt;/asp:RequiredFieldValidator&gt;</w:t>
      </w:r>
      <w:r w:rsidRPr="00795B34">
        <w:rPr>
          <w:b/>
          <w:bCs/>
          <w:color w:val="000080"/>
          <w:bdr w:val="none" w:sz="0" w:space="0" w:color="auto" w:frame="1"/>
          <w:lang w:val="en-US" w:eastAsia="pt-BR"/>
        </w:rPr>
        <w:t>&lt;br/&gt;</w:t>
      </w:r>
    </w:p>
    <w:p w14:paraId="7B8ECC67" w14:textId="77777777" w:rsidR="00A211BF" w:rsidRPr="00795B34" w:rsidRDefault="00A211BF" w:rsidP="00A211BF">
      <w:pPr>
        <w:pStyle w:val="CodeBlock"/>
        <w:rPr>
          <w:color w:val="333333"/>
          <w:lang w:val="en-US" w:eastAsia="pt-BR"/>
        </w:rPr>
      </w:pPr>
      <w:r w:rsidRPr="00795B34">
        <w:rPr>
          <w:color w:val="333333"/>
          <w:lang w:val="en-US" w:eastAsia="pt-BR"/>
        </w:rPr>
        <w:t>  City: </w:t>
      </w:r>
      <w:r w:rsidRPr="00795B34">
        <w:rPr>
          <w:b/>
          <w:bCs/>
          <w:color w:val="000080"/>
          <w:bdr w:val="none" w:sz="0" w:space="0" w:color="auto" w:frame="1"/>
          <w:lang w:val="en-US" w:eastAsia="pt-BR"/>
        </w:rPr>
        <w:t>&lt;asp</w:t>
      </w:r>
      <w:r w:rsidRPr="00795B34">
        <w:rPr>
          <w:color w:val="333333"/>
          <w:lang w:val="en-US" w:eastAsia="pt-BR"/>
        </w:rPr>
        <w:t>:TextBox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"City"</w:t>
      </w:r>
    </w:p>
    <w:p w14:paraId="30447777"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color w:val="008000"/>
          <w:bdr w:val="none" w:sz="0" w:space="0" w:color="auto" w:frame="1"/>
          <w:lang w:val="en-US" w:eastAsia="pt-BR"/>
        </w:rPr>
        <w:t>ClientIDMode</w:t>
      </w:r>
      <w:r w:rsidRPr="00795B34">
        <w:rPr>
          <w:color w:val="333333"/>
          <w:lang w:val="en-US" w:eastAsia="pt-BR"/>
        </w:rPr>
        <w:t>=</w:t>
      </w:r>
      <w:r w:rsidRPr="00795B34">
        <w:rPr>
          <w:bdr w:val="none" w:sz="0" w:space="0" w:color="auto" w:frame="1"/>
          <w:lang w:val="en-US" w:eastAsia="pt-BR"/>
        </w:rPr>
        <w:t>"Static"</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b/>
          <w:bCs/>
          <w:color w:val="000080"/>
          <w:bdr w:val="none" w:sz="0" w:space="0" w:color="auto" w:frame="1"/>
          <w:lang w:val="en-US" w:eastAsia="pt-BR"/>
        </w:rPr>
        <w:t>&gt;</w:t>
      </w:r>
      <w:r w:rsidRPr="00795B34">
        <w:rPr>
          <w:color w:val="333333"/>
          <w:lang w:val="en-US" w:eastAsia="pt-BR"/>
        </w:rPr>
        <w:t> </w:t>
      </w:r>
    </w:p>
    <w:p w14:paraId="4DA7E75F" w14:textId="77777777" w:rsidR="00A211BF" w:rsidRPr="00795B34" w:rsidRDefault="00A211BF" w:rsidP="00A211BF">
      <w:pPr>
        <w:pStyle w:val="CodeBlock"/>
        <w:rPr>
          <w:color w:val="333333"/>
          <w:lang w:val="en-US" w:eastAsia="pt-BR"/>
        </w:rPr>
      </w:pPr>
      <w:r w:rsidRPr="00795B34">
        <w:rPr>
          <w:color w:val="333333"/>
          <w:lang w:val="en-US" w:eastAsia="pt-BR"/>
        </w:rPr>
        <w:t>    &lt;/asp:TextBox&gt;</w:t>
      </w:r>
      <w:r w:rsidRPr="00795B34">
        <w:rPr>
          <w:b/>
          <w:bCs/>
          <w:color w:val="000080"/>
          <w:bdr w:val="none" w:sz="0" w:space="0" w:color="auto" w:frame="1"/>
          <w:lang w:val="en-US" w:eastAsia="pt-BR"/>
        </w:rPr>
        <w:t>&lt;br/&gt;</w:t>
      </w:r>
    </w:p>
    <w:p w14:paraId="3D640ADE" w14:textId="77777777" w:rsidR="00A211BF" w:rsidRPr="00795B34" w:rsidRDefault="00A211BF" w:rsidP="00A211BF">
      <w:pPr>
        <w:pStyle w:val="CodeBlock"/>
        <w:rPr>
          <w:color w:val="333333"/>
          <w:lang w:val="en-US" w:eastAsia="pt-BR"/>
        </w:rPr>
      </w:pPr>
      <w:r w:rsidRPr="00795B34">
        <w:rPr>
          <w:color w:val="000080"/>
          <w:bdr w:val="none" w:sz="0" w:space="0" w:color="auto" w:frame="1"/>
          <w:lang w:val="en-US" w:eastAsia="pt-BR"/>
        </w:rPr>
        <w:t>&lt;/p&gt;</w:t>
      </w:r>
    </w:p>
    <w:p w14:paraId="4201BAF1" w14:textId="77777777" w:rsidR="00A211BF" w:rsidRPr="00795B34" w:rsidRDefault="00A211BF" w:rsidP="00A211BF">
      <w:pPr>
        <w:pStyle w:val="CodeBlock"/>
        <w:rPr>
          <w:color w:val="333333"/>
          <w:lang w:val="en-US" w:eastAsia="pt-BR"/>
        </w:rPr>
      </w:pPr>
      <w:r w:rsidRPr="00795B34">
        <w:rPr>
          <w:b/>
          <w:bCs/>
          <w:color w:val="000080"/>
          <w:bdr w:val="none" w:sz="0" w:space="0" w:color="auto" w:frame="1"/>
          <w:lang w:val="en-US" w:eastAsia="pt-BR"/>
        </w:rPr>
        <w:t>&lt;p&gt;</w:t>
      </w:r>
    </w:p>
    <w:p w14:paraId="576D96A7" w14:textId="77777777" w:rsidR="00A211BF" w:rsidRPr="00795B34" w:rsidRDefault="00A211BF" w:rsidP="00A211BF">
      <w:pPr>
        <w:pStyle w:val="CodeBlock"/>
        <w:rPr>
          <w:color w:val="333333"/>
          <w:lang w:val="en-US" w:eastAsia="pt-BR"/>
        </w:rPr>
      </w:pPr>
      <w:r w:rsidRPr="00795B34">
        <w:rPr>
          <w:color w:val="333333"/>
          <w:lang w:val="en-US" w:eastAsia="pt-BR"/>
        </w:rPr>
        <w:t>  </w:t>
      </w:r>
      <w:r w:rsidRPr="00795B34">
        <w:rPr>
          <w:b/>
          <w:bCs/>
          <w:color w:val="000080"/>
          <w:bdr w:val="none" w:sz="0" w:space="0" w:color="auto" w:frame="1"/>
          <w:lang w:val="en-US" w:eastAsia="pt-BR"/>
        </w:rPr>
        <w:t>&lt;asp</w:t>
      </w:r>
      <w:r w:rsidRPr="00795B34">
        <w:rPr>
          <w:color w:val="333333"/>
          <w:lang w:val="en-US" w:eastAsia="pt-BR"/>
        </w:rPr>
        <w:t>:Button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"PostButton"</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color w:val="333333"/>
          <w:lang w:val="en-US" w:eastAsia="pt-BR"/>
        </w:rPr>
        <w:t> </w:t>
      </w:r>
      <w:r w:rsidRPr="00795B34">
        <w:rPr>
          <w:color w:val="008000"/>
          <w:bdr w:val="none" w:sz="0" w:space="0" w:color="auto" w:frame="1"/>
          <w:lang w:val="en-US" w:eastAsia="pt-BR"/>
        </w:rPr>
        <w:t>Text</w:t>
      </w:r>
      <w:r w:rsidRPr="00795B34">
        <w:rPr>
          <w:color w:val="333333"/>
          <w:lang w:val="en-US" w:eastAsia="pt-BR"/>
        </w:rPr>
        <w:t>=</w:t>
      </w:r>
      <w:r w:rsidRPr="00795B34">
        <w:rPr>
          <w:bdr w:val="none" w:sz="0" w:space="0" w:color="auto" w:frame="1"/>
          <w:lang w:val="en-US" w:eastAsia="pt-BR"/>
        </w:rPr>
        <w:t>"Update"</w:t>
      </w:r>
      <w:r w:rsidRPr="00795B34">
        <w:rPr>
          <w:color w:val="333333"/>
          <w:lang w:val="en-US" w:eastAsia="pt-BR"/>
        </w:rPr>
        <w:t> </w:t>
      </w:r>
      <w:r w:rsidRPr="00795B34">
        <w:rPr>
          <w:b/>
          <w:bCs/>
          <w:color w:val="000080"/>
          <w:bdr w:val="none" w:sz="0" w:space="0" w:color="auto" w:frame="1"/>
          <w:lang w:val="en-US" w:eastAsia="pt-BR"/>
        </w:rPr>
        <w:t>/&gt;</w:t>
      </w:r>
    </w:p>
    <w:p w14:paraId="22395C1D" w14:textId="77777777" w:rsidR="00A211BF" w:rsidRPr="00A727EB" w:rsidRDefault="00A211BF" w:rsidP="00A211BF">
      <w:pPr>
        <w:pStyle w:val="CodeBlock"/>
        <w:rPr>
          <w:color w:val="333333"/>
          <w:lang w:eastAsia="pt-BR"/>
        </w:rPr>
      </w:pPr>
      <w:r w:rsidRPr="00A727EB">
        <w:rPr>
          <w:color w:val="000080"/>
          <w:bdr w:val="none" w:sz="0" w:space="0" w:color="auto" w:frame="1"/>
          <w:lang w:eastAsia="pt-BR"/>
        </w:rPr>
        <w:t>&lt;/p&gt;</w:t>
      </w:r>
    </w:p>
    <w:p w14:paraId="0D8F770A" w14:textId="77777777" w:rsidR="00A211BF" w:rsidRPr="00A727EB" w:rsidRDefault="00A211BF" w:rsidP="00A211BF">
      <w:pPr>
        <w:pStyle w:val="CodeBlock"/>
        <w:rPr>
          <w:color w:val="333333"/>
          <w:lang w:eastAsia="pt-BR"/>
        </w:rPr>
      </w:pPr>
      <w:r w:rsidRPr="00A727EB">
        <w:rPr>
          <w:color w:val="000080"/>
          <w:bdr w:val="none" w:sz="0" w:space="0" w:color="auto" w:frame="1"/>
          <w:lang w:eastAsia="pt-BR"/>
        </w:rPr>
        <w:t>&lt;/form&gt;</w:t>
      </w:r>
    </w:p>
    <w:p w14:paraId="549B734D" w14:textId="328F39D1" w:rsidR="00E572D7" w:rsidRPr="00A727EB" w:rsidRDefault="00AE29A0" w:rsidP="00E572D7">
      <w:r>
        <w:t>Para que o método post aceite</w:t>
      </w:r>
      <w:r w:rsidR="00A211BF" w:rsidRPr="00A727EB">
        <w:t xml:space="preserve"> os dados das caixas de texto no presente formulário Web, você</w:t>
      </w:r>
      <w:r>
        <w:t xml:space="preserve"> deve</w:t>
      </w:r>
      <w:r w:rsidR="00A211BF" w:rsidRPr="00A727EB">
        <w:t xml:space="preserve"> criar uma classe com propriedades com nomes que correspondem as propriedades de identificação das caixas de texto (todos os controles no formulário Web que não tem uma propriedade de correspondência são ignorados pelo API web):</w:t>
      </w:r>
    </w:p>
    <w:p w14:paraId="40FFF26C" w14:textId="77777777" w:rsidR="00A211BF" w:rsidRPr="00795B34" w:rsidRDefault="00A211BF" w:rsidP="00A211BF">
      <w:pPr>
        <w:pStyle w:val="CodeBlock"/>
        <w:rPr>
          <w:lang w:val="en-US" w:eastAsia="pt-BR"/>
        </w:rPr>
      </w:pP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class</w:t>
      </w:r>
      <w:r w:rsidRPr="00795B34">
        <w:rPr>
          <w:lang w:val="en-US" w:eastAsia="pt-BR"/>
        </w:rPr>
        <w:t> CustomerDTO</w:t>
      </w:r>
    </w:p>
    <w:p w14:paraId="3603F6F8" w14:textId="77777777" w:rsidR="00A211BF" w:rsidRPr="00795B34" w:rsidRDefault="00A211BF" w:rsidP="00A211BF">
      <w:pPr>
        <w:pStyle w:val="CodeBlock"/>
        <w:rPr>
          <w:lang w:val="en-US" w:eastAsia="pt-BR"/>
        </w:rPr>
      </w:pPr>
      <w:r w:rsidRPr="00795B34">
        <w:rPr>
          <w:lang w:val="en-US" w:eastAsia="pt-BR"/>
        </w:rPr>
        <w:t>{</w:t>
      </w:r>
    </w:p>
    <w:p w14:paraId="51266AD9"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string</w:t>
      </w:r>
      <w:r w:rsidRPr="00795B34">
        <w:rPr>
          <w:lang w:val="en-US" w:eastAsia="pt-BR"/>
        </w:rPr>
        <w:t> CustomerID { get; set; }</w:t>
      </w:r>
    </w:p>
    <w:p w14:paraId="49DDF01B"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string</w:t>
      </w:r>
      <w:r w:rsidRPr="00795B34">
        <w:rPr>
          <w:lang w:val="en-US" w:eastAsia="pt-BR"/>
        </w:rPr>
        <w:t> CompanyName { get; set; }</w:t>
      </w:r>
    </w:p>
    <w:p w14:paraId="62511D83"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string</w:t>
      </w:r>
      <w:r w:rsidRPr="00795B34">
        <w:rPr>
          <w:lang w:val="en-US" w:eastAsia="pt-BR"/>
        </w:rPr>
        <w:t> City { get; set; }</w:t>
      </w:r>
    </w:p>
    <w:p w14:paraId="5CE62565" w14:textId="77777777" w:rsidR="00A211BF" w:rsidRPr="00A727EB" w:rsidRDefault="00A211BF" w:rsidP="00A211BF">
      <w:pPr>
        <w:pStyle w:val="CodeBlock"/>
        <w:rPr>
          <w:lang w:eastAsia="pt-BR"/>
        </w:rPr>
      </w:pPr>
      <w:r w:rsidRPr="00A727EB">
        <w:rPr>
          <w:lang w:eastAsia="pt-BR"/>
        </w:rPr>
        <w:t>}</w:t>
      </w:r>
    </w:p>
    <w:p w14:paraId="5F738E59" w14:textId="77777777" w:rsidR="00A211BF" w:rsidRPr="00A727EB" w:rsidRDefault="00A211BF" w:rsidP="00E572D7">
      <w:pPr>
        <w:rPr>
          <w:highlight w:val="white"/>
        </w:rPr>
      </w:pPr>
    </w:p>
    <w:p w14:paraId="749BC84C" w14:textId="59FB95B7" w:rsidR="00A211BF" w:rsidRPr="00A727EB" w:rsidRDefault="00AE29A0" w:rsidP="00A211BF">
      <w:r>
        <w:t>F</w:t>
      </w:r>
      <w:r w:rsidR="00A211BF" w:rsidRPr="00A727EB">
        <w:t>ormulário</w:t>
      </w:r>
      <w:r>
        <w:t>s</w:t>
      </w:r>
      <w:r w:rsidR="00A211BF" w:rsidRPr="00A727EB">
        <w:t xml:space="preserve"> Web mais complex</w:t>
      </w:r>
      <w:r>
        <w:t>o</w:t>
      </w:r>
      <w:r w:rsidR="00A211BF" w:rsidRPr="00A727EB">
        <w:t xml:space="preserve">s podem requerer um DTO </w:t>
      </w:r>
      <w:r w:rsidR="00D3521F">
        <w:t>mais complexo</w:t>
      </w:r>
      <w:r w:rsidR="00A211BF" w:rsidRPr="00A727EB">
        <w:t xml:space="preserve"> (</w:t>
      </w:r>
      <w:r w:rsidR="00D3521F">
        <w:t>que está</w:t>
      </w:r>
      <w:r w:rsidR="00A211BF" w:rsidRPr="00A727EB">
        <w:t xml:space="preserve"> além das capacidades da </w:t>
      </w:r>
      <w:r w:rsidRPr="00A727EB">
        <w:t xml:space="preserve">Web </w:t>
      </w:r>
      <w:r w:rsidR="00A211BF" w:rsidRPr="00A727EB">
        <w:t xml:space="preserve">API </w:t>
      </w:r>
      <w:r>
        <w:t>plugar</w:t>
      </w:r>
      <w:r w:rsidR="00A211BF" w:rsidRPr="00A727EB">
        <w:t xml:space="preserve">). Se assim for, você pode criar seu próprio </w:t>
      </w:r>
      <w:r w:rsidRPr="00A727EB">
        <w:t xml:space="preserve">modelo </w:t>
      </w:r>
      <w:r w:rsidR="00A211BF" w:rsidRPr="00A727EB">
        <w:t xml:space="preserve">Binder para mapear os dados dos controles de formulário da Web para as propriedades DTO. Em um cenário de refatoração, o código em seu Web Form já estará trabalhando com os nomes do </w:t>
      </w:r>
      <w:r w:rsidRPr="00A727EB">
        <w:t xml:space="preserve">controles </w:t>
      </w:r>
      <w:r w:rsidR="00A211BF" w:rsidRPr="00A727EB">
        <w:t xml:space="preserve">ASP.NET </w:t>
      </w:r>
      <w:r>
        <w:t>- tendo</w:t>
      </w:r>
      <w:r w:rsidR="00A211BF" w:rsidRPr="00A727EB">
        <w:t xml:space="preserve"> propriedades com nomes idênticos no DTO reduz o trabalho necessário quando você mover o código para o controlador Web API.</w:t>
      </w:r>
    </w:p>
    <w:p w14:paraId="176003DF" w14:textId="77777777" w:rsidR="00A211BF" w:rsidRPr="00A727EB" w:rsidRDefault="00A211BF" w:rsidP="00A211BF"/>
    <w:p w14:paraId="59814A04" w14:textId="4756B49D" w:rsidR="00A211BF" w:rsidRPr="00A727EB" w:rsidRDefault="00A211BF" w:rsidP="00CA4198">
      <w:pPr>
        <w:pStyle w:val="Heading2Numbered"/>
      </w:pPr>
      <w:bookmarkStart w:id="488" w:name="_Toc372544038"/>
      <w:r w:rsidRPr="00A727EB">
        <w:t>Roteando o formulário Web</w:t>
      </w:r>
      <w:bookmarkEnd w:id="488"/>
    </w:p>
    <w:p w14:paraId="50016AA5" w14:textId="5B9B1863" w:rsidR="00A211BF" w:rsidRPr="00A727EB" w:rsidRDefault="00A211BF" w:rsidP="00A211BF">
      <w:r w:rsidRPr="00A727EB">
        <w:t xml:space="preserve">O próximo passo na integração da </w:t>
      </w:r>
      <w:r w:rsidR="00AE29A0" w:rsidRPr="00A727EB">
        <w:t xml:space="preserve">Web </w:t>
      </w:r>
      <w:r w:rsidRPr="00A727EB">
        <w:t xml:space="preserve">API em um ciclo de processamento de formulário da Web ASPX é fornecer uma regra de roteamento no </w:t>
      </w:r>
      <w:r w:rsidR="00AE29A0">
        <w:t>evento</w:t>
      </w:r>
      <w:r w:rsidRPr="00A727EB">
        <w:t xml:space="preserve"> Application_Start do arquivo Global.asax do aplicativo que irá direcionar</w:t>
      </w:r>
      <w:r w:rsidR="00AE29A0">
        <w:t xml:space="preserve"> a</w:t>
      </w:r>
      <w:r w:rsidRPr="00A727EB">
        <w:t xml:space="preserve"> postagem do formulário para seu controlador. A regra de roteamento consiste em um modelo que especifica URLs </w:t>
      </w:r>
      <w:r w:rsidR="00AE29A0">
        <w:t xml:space="preserve">em </w:t>
      </w:r>
      <w:r w:rsidRPr="00A727EB">
        <w:t xml:space="preserve">que a regra se aplica e qual controlador </w:t>
      </w:r>
      <w:r w:rsidR="00AE29A0">
        <w:t>deve</w:t>
      </w:r>
      <w:r w:rsidRPr="00A727EB">
        <w:t xml:space="preserve"> lidar com o pedido. O modelo também especifica </w:t>
      </w:r>
      <w:r w:rsidR="00AE29A0">
        <w:t>a</w:t>
      </w:r>
      <w:r w:rsidRPr="00A727EB">
        <w:t xml:space="preserve"> URL para encontrar os valores que estão a ser usados ​​pela </w:t>
      </w:r>
      <w:r w:rsidR="00AE29A0" w:rsidRPr="00A727EB">
        <w:t xml:space="preserve">Web </w:t>
      </w:r>
      <w:r w:rsidRPr="00A727EB">
        <w:t>API (incluindo os valores a serem passados ​​para os métodos no controlador).</w:t>
      </w:r>
    </w:p>
    <w:p w14:paraId="0131C69B" w14:textId="55BDE481" w:rsidR="00A211BF" w:rsidRPr="00A727EB" w:rsidRDefault="00A211BF" w:rsidP="00A211BF">
      <w:r w:rsidRPr="00A727EB">
        <w:t>Existem algumas práticas padrão aqui que podem ser ignorad</w:t>
      </w:r>
      <w:r w:rsidR="00AE29A0">
        <w:t>a</w:t>
      </w:r>
      <w:r w:rsidRPr="00A727EB">
        <w:t>s</w:t>
      </w:r>
      <w:r w:rsidR="00AE29A0">
        <w:t xml:space="preserve"> (e não deveria)</w:t>
      </w:r>
      <w:r w:rsidRPr="00A727EB">
        <w:t xml:space="preserve">. A regra de roteamento padrão pode combinar quase qualquer URL, o que pode levar a resultados inesperados quando a regra é aplicada a URLs que você não tinha a intenção de que a regra </w:t>
      </w:r>
      <w:r w:rsidR="00AE29A0">
        <w:t>fosse usada</w:t>
      </w:r>
      <w:r w:rsidRPr="00A727EB">
        <w:t xml:space="preserve">. Para evitar isso, uma das melhores práticas da Microsoft é ter URLs associadas com a </w:t>
      </w:r>
      <w:r w:rsidR="00AE29A0" w:rsidRPr="00A727EB">
        <w:t xml:space="preserve">Web </w:t>
      </w:r>
      <w:r w:rsidRPr="00A727EB">
        <w:t xml:space="preserve">API </w:t>
      </w:r>
      <w:r w:rsidR="00AE29A0">
        <w:t>começando</w:t>
      </w:r>
      <w:r w:rsidRPr="00A727EB">
        <w:t xml:space="preserve"> com a string "api" para evitar colisões com URLs usadas </w:t>
      </w:r>
      <w:r w:rsidR="00AE29A0">
        <w:t>em outras partes do aplicativo.</w:t>
      </w:r>
    </w:p>
    <w:p w14:paraId="043588BC" w14:textId="77234393" w:rsidR="00A211BF" w:rsidRPr="00A727EB" w:rsidRDefault="00AE29A0" w:rsidP="00A211BF">
      <w:r>
        <w:t>Considerando isso</w:t>
      </w:r>
      <w:r w:rsidR="00A211BF" w:rsidRPr="00A727EB">
        <w:t xml:space="preserve">, você acaba com uma regra de roteamento generalizado no </w:t>
      </w:r>
      <w:r>
        <w:t xml:space="preserve">no evento </w:t>
      </w:r>
      <w:r w:rsidR="00A211BF" w:rsidRPr="00A727EB">
        <w:t xml:space="preserve"> Application_Start que se parece com isso (você precisa adicionar</w:t>
      </w:r>
      <w:r>
        <w:t xml:space="preserve"> o uso de declarações para ambas as referências</w:t>
      </w:r>
      <w:r w:rsidR="00A211BF" w:rsidRPr="00A727EB">
        <w:t xml:space="preserve"> System.Web.Routing e System.Web.Http </w:t>
      </w:r>
      <w:r>
        <w:t>no</w:t>
      </w:r>
      <w:r w:rsidR="00A211BF" w:rsidRPr="00A727EB">
        <w:t xml:space="preserve"> Global.asax para apoiar este código) :</w:t>
      </w:r>
    </w:p>
    <w:p w14:paraId="10E775BC" w14:textId="77777777" w:rsidR="00A211BF" w:rsidRPr="00795B34" w:rsidRDefault="00A211BF" w:rsidP="00A211BF">
      <w:pPr>
        <w:pStyle w:val="CodeBlock"/>
        <w:rPr>
          <w:lang w:val="en-US" w:eastAsia="pt-BR"/>
        </w:rPr>
      </w:pPr>
      <w:r w:rsidRPr="00795B34">
        <w:rPr>
          <w:lang w:val="en-US" w:eastAsia="pt-BR"/>
        </w:rPr>
        <w:t>RouteTable.Routes.MapHttpRoute(</w:t>
      </w:r>
    </w:p>
    <w:p w14:paraId="1A9C6F63" w14:textId="77777777" w:rsidR="00A211BF" w:rsidRPr="00795B34" w:rsidRDefault="00A211BF" w:rsidP="00A211BF">
      <w:pPr>
        <w:pStyle w:val="CodeBlock"/>
        <w:rPr>
          <w:lang w:val="en-US" w:eastAsia="pt-BR"/>
        </w:rPr>
      </w:pPr>
      <w:r w:rsidRPr="00795B34">
        <w:rPr>
          <w:lang w:val="en-US" w:eastAsia="pt-BR"/>
        </w:rPr>
        <w:t>  </w:t>
      </w:r>
      <w:r w:rsidRPr="00795B34">
        <w:rPr>
          <w:color w:val="008080"/>
          <w:bdr w:val="none" w:sz="0" w:space="0" w:color="auto" w:frame="1"/>
          <w:lang w:val="en-US" w:eastAsia="pt-BR"/>
        </w:rPr>
        <w:t>"API Default"</w:t>
      </w:r>
      <w:r w:rsidRPr="00795B34">
        <w:rPr>
          <w:lang w:val="en-US" w:eastAsia="pt-BR"/>
        </w:rPr>
        <w:t>,</w:t>
      </w:r>
    </w:p>
    <w:p w14:paraId="7E69E461" w14:textId="77777777" w:rsidR="00A211BF" w:rsidRPr="00795B34" w:rsidRDefault="00A211BF" w:rsidP="00A211BF">
      <w:pPr>
        <w:pStyle w:val="CodeBlock"/>
        <w:rPr>
          <w:lang w:val="en-US" w:eastAsia="pt-BR"/>
        </w:rPr>
      </w:pPr>
      <w:r w:rsidRPr="00795B34">
        <w:rPr>
          <w:lang w:val="en-US" w:eastAsia="pt-BR"/>
        </w:rPr>
        <w:t>  </w:t>
      </w:r>
      <w:r w:rsidRPr="00795B34">
        <w:rPr>
          <w:color w:val="008080"/>
          <w:bdr w:val="none" w:sz="0" w:space="0" w:color="auto" w:frame="1"/>
          <w:lang w:val="en-US" w:eastAsia="pt-BR"/>
        </w:rPr>
        <w:t>"api/{controller}/{id}"</w:t>
      </w:r>
      <w:r w:rsidRPr="00795B34">
        <w:rPr>
          <w:lang w:val="en-US" w:eastAsia="pt-BR"/>
        </w:rPr>
        <w:t>,</w:t>
      </w:r>
    </w:p>
    <w:p w14:paraId="3F6B5F04"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id = RouteParameter.Optional })</w:t>
      </w:r>
    </w:p>
    <w:p w14:paraId="1528E702" w14:textId="77777777" w:rsidR="00A211BF" w:rsidRPr="00A727EB" w:rsidRDefault="00A211BF" w:rsidP="00A211BF">
      <w:pPr>
        <w:pStyle w:val="CodeBlock"/>
        <w:rPr>
          <w:lang w:eastAsia="pt-BR"/>
        </w:rPr>
      </w:pPr>
      <w:r w:rsidRPr="00A727EB">
        <w:rPr>
          <w:lang w:eastAsia="pt-BR"/>
        </w:rPr>
        <w:t>);</w:t>
      </w:r>
    </w:p>
    <w:p w14:paraId="42AD2E50" w14:textId="77777777" w:rsidR="00A211BF" w:rsidRPr="00A727EB" w:rsidRDefault="00A211BF" w:rsidP="00A211BF">
      <w:pPr>
        <w:rPr>
          <w:highlight w:val="white"/>
        </w:rPr>
      </w:pPr>
    </w:p>
    <w:p w14:paraId="72C91CBD" w14:textId="420F32C1" w:rsidR="00A211BF" w:rsidRPr="00A727EB" w:rsidRDefault="00A211BF" w:rsidP="00A211BF">
      <w:r w:rsidRPr="00A727EB">
        <w:t xml:space="preserve">Esse roteamento extrai o nome do controlador </w:t>
      </w:r>
      <w:r w:rsidR="00AE29A0">
        <w:t>do</w:t>
      </w:r>
      <w:r w:rsidRPr="00A727EB">
        <w:t xml:space="preserve"> segundo parâmetro </w:t>
      </w:r>
      <w:r w:rsidR="00AE29A0">
        <w:t>do</w:t>
      </w:r>
      <w:r w:rsidRPr="00A727EB">
        <w:t xml:space="preserve"> modelo, assim</w:t>
      </w:r>
      <w:r w:rsidR="00AE29A0">
        <w:t xml:space="preserve"> as</w:t>
      </w:r>
      <w:r w:rsidRPr="00A727EB">
        <w:t xml:space="preserve"> URLs </w:t>
      </w:r>
      <w:r w:rsidR="00AE29A0">
        <w:t>tornam-se</w:t>
      </w:r>
      <w:r w:rsidRPr="00A727EB">
        <w:t xml:space="preserve"> intimamente ligad</w:t>
      </w:r>
      <w:r w:rsidR="00AE29A0">
        <w:t>as</w:t>
      </w:r>
      <w:r w:rsidRPr="00A727EB">
        <w:t xml:space="preserve"> aos controladores</w:t>
      </w:r>
      <w:r w:rsidR="00AE29A0">
        <w:t xml:space="preserve"> que as definem</w:t>
      </w:r>
      <w:r w:rsidRPr="00A727EB">
        <w:t xml:space="preserve">. Se você renomear o controlador, todos os clientes que utilizam o URL </w:t>
      </w:r>
      <w:r w:rsidR="00AE29A0">
        <w:t>param de funcionar</w:t>
      </w:r>
      <w:r w:rsidRPr="00A727EB">
        <w:t>. (Eu também prefiro que todos os parâmetros mapeados na URL pelo modelo têm nomes mais significativos do que "id.") Eu prefer</w:t>
      </w:r>
      <w:r w:rsidR="00AE29A0">
        <w:t>o</w:t>
      </w:r>
      <w:r w:rsidRPr="00A727EB">
        <w:t xml:space="preserve"> as regras de roteamento mais específicas que não exigem o nome do controlador no modelo, mas, em vez disso, especifica</w:t>
      </w:r>
      <w:r w:rsidR="00AE29A0">
        <w:t>m</w:t>
      </w:r>
      <w:r w:rsidRPr="00A727EB">
        <w:t xml:space="preserve"> o nome do controlador nos padrões passados ​​no terceiro parâmetro para o método MapHttpRoute. Ao fazer os modelos em minhas regras de roteamento mais específicas, eu também ignor</w:t>
      </w:r>
      <w:r w:rsidR="003555F8">
        <w:t>o</w:t>
      </w:r>
      <w:r w:rsidRPr="00A727EB">
        <w:t xml:space="preserve"> a necessidade de um prefixo especial para URLs usad</w:t>
      </w:r>
      <w:r w:rsidR="003555F8">
        <w:t>a</w:t>
      </w:r>
      <w:r w:rsidRPr="00A727EB">
        <w:t xml:space="preserve">s ​​com controladores de Web API, e eu </w:t>
      </w:r>
      <w:r w:rsidR="003555F8">
        <w:t>sou surpreendido com menos frequência,</w:t>
      </w:r>
      <w:r w:rsidRPr="00A727EB">
        <w:t xml:space="preserve"> com os resultados das minhas regras de roteamento.</w:t>
      </w:r>
    </w:p>
    <w:p w14:paraId="28607C77" w14:textId="77777777" w:rsidR="00A211BF" w:rsidRPr="00A727EB" w:rsidRDefault="00A211BF" w:rsidP="00A211BF"/>
    <w:p w14:paraId="08D69359" w14:textId="09509A7B" w:rsidR="00A211BF" w:rsidRPr="00A727EB" w:rsidRDefault="00A211BF" w:rsidP="00A211BF">
      <w:r w:rsidRPr="00A727EB">
        <w:t>Minhas regras de roteamento parece</w:t>
      </w:r>
      <w:r w:rsidR="003555F8">
        <w:t>m</w:t>
      </w:r>
      <w:r w:rsidRPr="00A727EB">
        <w:t xml:space="preserve"> com o código a seguir, o que cria uma rota chamada CustomerManagementPost que se aplica apenas </w:t>
      </w:r>
      <w:r w:rsidR="003555F8">
        <w:t>às</w:t>
      </w:r>
      <w:r w:rsidRPr="00A727EB">
        <w:t xml:space="preserve"> URLs que começam com "CustomerManagement" (de acordo com o servidor e</w:t>
      </w:r>
      <w:r w:rsidR="003555F8">
        <w:t xml:space="preserve"> </w:t>
      </w:r>
      <w:r w:rsidRPr="00A727EB">
        <w:t>o nome do site):</w:t>
      </w:r>
    </w:p>
    <w:p w14:paraId="563730A0" w14:textId="77777777" w:rsidR="00A211BF" w:rsidRPr="00795B34" w:rsidRDefault="00A211BF" w:rsidP="00A211BF">
      <w:pPr>
        <w:pStyle w:val="CodeBlock"/>
        <w:rPr>
          <w:lang w:val="en-US" w:eastAsia="pt-BR"/>
        </w:rPr>
      </w:pPr>
      <w:r w:rsidRPr="00795B34">
        <w:rPr>
          <w:lang w:val="en-US" w:eastAsia="pt-BR"/>
        </w:rPr>
        <w:t>RouteTable.Routes.MapHttpRoute(</w:t>
      </w:r>
    </w:p>
    <w:p w14:paraId="1E514637" w14:textId="77777777" w:rsidR="00A211BF" w:rsidRPr="00795B34" w:rsidRDefault="00A211BF" w:rsidP="00A211BF">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"CustomerManagementPost"</w:t>
      </w:r>
      <w:r w:rsidRPr="00795B34">
        <w:rPr>
          <w:lang w:val="en-US" w:eastAsia="pt-BR"/>
        </w:rPr>
        <w:t>,</w:t>
      </w:r>
    </w:p>
    <w:p w14:paraId="2EFF6886" w14:textId="77777777" w:rsidR="00A211BF" w:rsidRPr="00795B34" w:rsidRDefault="00A211BF" w:rsidP="00A211BF">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w:t>
      </w:r>
      <w:r w:rsidRPr="00795B34">
        <w:rPr>
          <w:lang w:val="en-US" w:eastAsia="pt-BR"/>
        </w:rPr>
        <w:t>,</w:t>
      </w:r>
    </w:p>
    <w:p w14:paraId="1759AD88"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Controller = </w:t>
      </w:r>
      <w:r w:rsidRPr="00795B34">
        <w:rPr>
          <w:color w:val="008080"/>
          <w:bdr w:val="none" w:sz="0" w:space="0" w:color="auto" w:frame="1"/>
          <w:lang w:val="en-US" w:eastAsia="pt-BR"/>
        </w:rPr>
        <w:t>"Customer"</w:t>
      </w:r>
      <w:r w:rsidRPr="00795B34">
        <w:rPr>
          <w:lang w:val="en-US" w:eastAsia="pt-BR"/>
        </w:rPr>
        <w:t> },</w:t>
      </w:r>
    </w:p>
    <w:p w14:paraId="6662ED81"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httpMethod = </w:t>
      </w:r>
      <w:r w:rsidRPr="00795B34">
        <w:rPr>
          <w:b/>
          <w:bCs/>
          <w:color w:val="000080"/>
          <w:bdr w:val="none" w:sz="0" w:space="0" w:color="auto" w:frame="1"/>
          <w:lang w:val="en-US" w:eastAsia="pt-BR"/>
        </w:rPr>
        <w:t>new</w:t>
      </w:r>
      <w:r w:rsidRPr="00795B34">
        <w:rPr>
          <w:lang w:val="en-US" w:eastAsia="pt-BR"/>
        </w:rPr>
        <w:t> HttpMethodConstraint(</w:t>
      </w:r>
      <w:r w:rsidRPr="00795B34">
        <w:rPr>
          <w:color w:val="008080"/>
          <w:bdr w:val="none" w:sz="0" w:space="0" w:color="auto" w:frame="1"/>
          <w:lang w:val="en-US" w:eastAsia="pt-BR"/>
        </w:rPr>
        <w:t>"Post"</w:t>
      </w:r>
      <w:r w:rsidRPr="00795B34">
        <w:rPr>
          <w:lang w:val="en-US" w:eastAsia="pt-BR"/>
        </w:rPr>
        <w:t>) }</w:t>
      </w:r>
    </w:p>
    <w:p w14:paraId="7C3E696B" w14:textId="77777777" w:rsidR="00A211BF" w:rsidRPr="00A727EB" w:rsidRDefault="00A211BF" w:rsidP="00A211BF">
      <w:pPr>
        <w:pStyle w:val="CodeBlock"/>
        <w:rPr>
          <w:lang w:eastAsia="pt-BR"/>
        </w:rPr>
      </w:pPr>
      <w:r w:rsidRPr="00A727EB">
        <w:rPr>
          <w:lang w:eastAsia="pt-BR"/>
        </w:rPr>
        <w:t>);</w:t>
      </w:r>
    </w:p>
    <w:p w14:paraId="7659F4C3" w14:textId="77777777" w:rsidR="00A211BF" w:rsidRPr="00A727EB" w:rsidRDefault="00A211BF" w:rsidP="00A211BF">
      <w:pPr>
        <w:rPr>
          <w:highlight w:val="white"/>
        </w:rPr>
      </w:pPr>
    </w:p>
    <w:p w14:paraId="4074689C" w14:textId="1D3FAFAA" w:rsidR="00A211BF" w:rsidRPr="006433BA" w:rsidRDefault="00A211BF" w:rsidP="006433BA">
      <w:r w:rsidRPr="00A727EB">
        <w:t xml:space="preserve">Esta regra seria, por exemplo, </w:t>
      </w:r>
      <w:r w:rsidR="003555F8">
        <w:t>aplicada</w:t>
      </w:r>
      <w:r w:rsidRPr="00A727EB">
        <w:t xml:space="preserve"> apenas a uma URL como www.phivs.com/ CustomerManagement. </w:t>
      </w:r>
      <w:r w:rsidR="003555F8">
        <w:t>Na definição padrão (default) eu amarro o esta URL ao controller Customer</w:t>
      </w:r>
      <w:r w:rsidRPr="00A727EB">
        <w:t>. Só para certif</w:t>
      </w:r>
      <w:r w:rsidR="003555F8">
        <w:t>icar-se de a rota só é utilizada</w:t>
      </w:r>
      <w:r w:rsidRPr="00A727EB">
        <w:t xml:space="preserve"> quando </w:t>
      </w:r>
      <w:r w:rsidR="003555F8">
        <w:t>t</w:t>
      </w:r>
      <w:r w:rsidRPr="00A727EB">
        <w:t>enho a intenção</w:t>
      </w:r>
      <w:r w:rsidR="003555F8">
        <w:t xml:space="preserve"> de usá-la</w:t>
      </w:r>
      <w:r w:rsidRPr="00A727EB">
        <w:t>,</w:t>
      </w:r>
      <w:r w:rsidR="003555F8">
        <w:t xml:space="preserve"> eu uso</w:t>
      </w:r>
      <w:r w:rsidRPr="00A727EB">
        <w:t xml:space="preserve"> o quarto parâmetro para especificar que esta rota é para ser usad</w:t>
      </w:r>
      <w:r w:rsidR="003555F8">
        <w:t>a</w:t>
      </w:r>
      <w:r w:rsidRPr="00A727EB">
        <w:t xml:space="preserve"> apenas quando os dados est</w:t>
      </w:r>
      <w:r w:rsidR="003555F8">
        <w:t>ão</w:t>
      </w:r>
      <w:r w:rsidRPr="00A727EB">
        <w:t xml:space="preserve"> sendo enviad</w:t>
      </w:r>
      <w:r w:rsidR="003555F8">
        <w:t>os</w:t>
      </w:r>
      <w:r w:rsidRPr="00A727EB">
        <w:t xml:space="preserve"> de volta como um POST HTTP.</w:t>
      </w:r>
    </w:p>
    <w:p w14:paraId="2D68B36E" w14:textId="0E0A6940" w:rsidR="00A211BF" w:rsidRPr="00A727EB" w:rsidRDefault="00A211BF" w:rsidP="00CA4198">
      <w:pPr>
        <w:pStyle w:val="Heading2Numbered"/>
      </w:pPr>
      <w:bookmarkStart w:id="489" w:name="_Toc372544039"/>
      <w:r w:rsidRPr="00A727EB">
        <w:t>Refatorando o Controller</w:t>
      </w:r>
      <w:bookmarkEnd w:id="489"/>
    </w:p>
    <w:p w14:paraId="015F1BDF" w14:textId="27220A6A" w:rsidR="00A211BF" w:rsidRPr="00A727EB" w:rsidRDefault="00A211BF" w:rsidP="00A211BF">
      <w:r w:rsidRPr="00A727EB">
        <w:t xml:space="preserve">Se você </w:t>
      </w:r>
      <w:r w:rsidR="003555F8">
        <w:t>está</w:t>
      </w:r>
      <w:r w:rsidRPr="00A727EB">
        <w:t xml:space="preserve"> </w:t>
      </w:r>
      <w:r w:rsidR="003555F8">
        <w:t>refatorando um Web form</w:t>
      </w:r>
      <w:r w:rsidRPr="00A727EB">
        <w:t xml:space="preserve"> existente, o próximo passo é obter o </w:t>
      </w:r>
      <w:r w:rsidR="003555F8" w:rsidRPr="00A727EB">
        <w:t xml:space="preserve">Web </w:t>
      </w:r>
      <w:r w:rsidRPr="00A727EB">
        <w:t xml:space="preserve">Form para postar seus dados </w:t>
      </w:r>
      <w:r w:rsidR="003555F8">
        <w:t>com esta rota recém-definida</w:t>
      </w:r>
      <w:r w:rsidRPr="00A727EB">
        <w:t xml:space="preserve"> </w:t>
      </w:r>
      <w:r w:rsidR="003555F8">
        <w:t xml:space="preserve">ao invés de post </w:t>
      </w:r>
      <w:r w:rsidRPr="00A727EB">
        <w:t>para si mesmo</w:t>
      </w:r>
      <w:r w:rsidR="003555F8">
        <w:t xml:space="preserve"> (como é o padrão)</w:t>
      </w:r>
      <w:r w:rsidRPr="00A727EB">
        <w:t xml:space="preserve">. Este é </w:t>
      </w:r>
      <w:r w:rsidR="003555F8">
        <w:t>a primeira</w:t>
      </w:r>
      <w:r w:rsidRPr="00A727EB">
        <w:t xml:space="preserve"> mudança </w:t>
      </w:r>
      <w:r w:rsidR="003555F8">
        <w:t>no código existente – todo o resto</w:t>
      </w:r>
      <w:r w:rsidRPr="00A727EB">
        <w:t xml:space="preserve"> feito até agora </w:t>
      </w:r>
      <w:r w:rsidR="003555F8">
        <w:t>foi código adicionado</w:t>
      </w:r>
      <w:r w:rsidRPr="00A727EB">
        <w:t xml:space="preserve">, deixando </w:t>
      </w:r>
      <w:r w:rsidR="003555F8">
        <w:t>o</w:t>
      </w:r>
      <w:r w:rsidRPr="00A727EB">
        <w:t xml:space="preserve"> processamento existente no lugar. </w:t>
      </w:r>
      <w:r w:rsidR="003555F8">
        <w:t>A</w:t>
      </w:r>
      <w:r w:rsidRPr="00A727EB">
        <w:t xml:space="preserve"> tag form </w:t>
      </w:r>
      <w:r w:rsidR="003555F8">
        <w:t>revisada</w:t>
      </w:r>
      <w:r w:rsidRPr="00A727EB">
        <w:t xml:space="preserve"> deverá </w:t>
      </w:r>
      <w:r w:rsidR="003555F8">
        <w:t>se parecer como abaixo</w:t>
      </w:r>
      <w:r w:rsidRPr="00A727EB">
        <w:t>:</w:t>
      </w:r>
    </w:p>
    <w:p w14:paraId="2D076CE7" w14:textId="77777777" w:rsidR="00A211BF" w:rsidRPr="00A727EB" w:rsidRDefault="00A211BF" w:rsidP="00A211BF">
      <w:pPr>
        <w:pStyle w:val="CodeBlock"/>
        <w:rPr>
          <w:color w:val="333333"/>
          <w:lang w:eastAsia="pt-BR"/>
        </w:rPr>
      </w:pPr>
      <w:r w:rsidRPr="00A727EB">
        <w:rPr>
          <w:b/>
          <w:bCs/>
          <w:color w:val="000080"/>
          <w:bdr w:val="none" w:sz="0" w:space="0" w:color="auto" w:frame="1"/>
          <w:lang w:eastAsia="pt-BR"/>
        </w:rPr>
        <w:t>&lt;form</w:t>
      </w:r>
      <w:r w:rsidRPr="00A727EB">
        <w:rPr>
          <w:color w:val="333333"/>
          <w:lang w:eastAsia="pt-BR"/>
        </w:rPr>
        <w:t> </w:t>
      </w:r>
      <w:r w:rsidRPr="00A727EB">
        <w:rPr>
          <w:color w:val="008000"/>
          <w:bdr w:val="none" w:sz="0" w:space="0" w:color="auto" w:frame="1"/>
          <w:lang w:eastAsia="pt-BR"/>
        </w:rPr>
        <w:t>id</w:t>
      </w:r>
      <w:r w:rsidRPr="00A727EB">
        <w:rPr>
          <w:color w:val="333333"/>
          <w:lang w:eastAsia="pt-BR"/>
        </w:rPr>
        <w:t>=</w:t>
      </w:r>
      <w:r w:rsidRPr="00A727EB">
        <w:rPr>
          <w:bdr w:val="none" w:sz="0" w:space="0" w:color="auto" w:frame="1"/>
          <w:lang w:eastAsia="pt-BR"/>
        </w:rPr>
        <w:t>"form1"</w:t>
      </w:r>
      <w:r w:rsidRPr="00A727EB">
        <w:rPr>
          <w:color w:val="333333"/>
          <w:lang w:eastAsia="pt-BR"/>
        </w:rPr>
        <w:t> </w:t>
      </w:r>
      <w:r w:rsidRPr="00A727EB">
        <w:rPr>
          <w:color w:val="008000"/>
          <w:bdr w:val="none" w:sz="0" w:space="0" w:color="auto" w:frame="1"/>
          <w:lang w:eastAsia="pt-BR"/>
        </w:rPr>
        <w:t>runat</w:t>
      </w:r>
      <w:r w:rsidRPr="00A727EB">
        <w:rPr>
          <w:color w:val="333333"/>
          <w:lang w:eastAsia="pt-BR"/>
        </w:rPr>
        <w:t>=</w:t>
      </w:r>
      <w:r w:rsidRPr="00A727EB">
        <w:rPr>
          <w:bdr w:val="none" w:sz="0" w:space="0" w:color="auto" w:frame="1"/>
          <w:lang w:eastAsia="pt-BR"/>
        </w:rPr>
        <w:t>"server"</w:t>
      </w:r>
      <w:r w:rsidRPr="00A727EB">
        <w:rPr>
          <w:color w:val="333333"/>
          <w:lang w:eastAsia="pt-BR"/>
        </w:rPr>
        <w:t> </w:t>
      </w:r>
      <w:r w:rsidRPr="00A727EB">
        <w:rPr>
          <w:color w:val="008000"/>
          <w:bdr w:val="none" w:sz="0" w:space="0" w:color="auto" w:frame="1"/>
          <w:lang w:eastAsia="pt-BR"/>
        </w:rPr>
        <w:t>action</w:t>
      </w:r>
      <w:r w:rsidRPr="00A727EB">
        <w:rPr>
          <w:color w:val="333333"/>
          <w:lang w:eastAsia="pt-BR"/>
        </w:rPr>
        <w:t>=</w:t>
      </w:r>
      <w:r w:rsidRPr="00A727EB">
        <w:rPr>
          <w:bdr w:val="none" w:sz="0" w:space="0" w:color="auto" w:frame="1"/>
          <w:lang w:eastAsia="pt-BR"/>
        </w:rPr>
        <w:t>"CustomerManagement"</w:t>
      </w:r>
    </w:p>
    <w:p w14:paraId="10E999FC" w14:textId="77777777" w:rsidR="00A211BF" w:rsidRPr="00A727EB" w:rsidRDefault="00A211BF" w:rsidP="00A211BF">
      <w:pPr>
        <w:pStyle w:val="CodeBlock"/>
        <w:rPr>
          <w:color w:val="333333"/>
          <w:lang w:eastAsia="pt-BR"/>
        </w:rPr>
      </w:pPr>
      <w:r w:rsidRPr="00A727EB">
        <w:rPr>
          <w:color w:val="333333"/>
          <w:lang w:eastAsia="pt-BR"/>
        </w:rPr>
        <w:t>   </w:t>
      </w:r>
      <w:r w:rsidRPr="00A727EB">
        <w:rPr>
          <w:color w:val="008000"/>
          <w:bdr w:val="none" w:sz="0" w:space="0" w:color="auto" w:frame="1"/>
          <w:lang w:eastAsia="pt-BR"/>
        </w:rPr>
        <w:t>method</w:t>
      </w:r>
      <w:r w:rsidRPr="00A727EB">
        <w:rPr>
          <w:color w:val="333333"/>
          <w:lang w:eastAsia="pt-BR"/>
        </w:rPr>
        <w:t>=</w:t>
      </w:r>
      <w:r w:rsidRPr="00A727EB">
        <w:rPr>
          <w:bdr w:val="none" w:sz="0" w:space="0" w:color="auto" w:frame="1"/>
          <w:lang w:eastAsia="pt-BR"/>
        </w:rPr>
        <w:t>"post"</w:t>
      </w:r>
      <w:r w:rsidRPr="00A727EB">
        <w:rPr>
          <w:color w:val="333333"/>
          <w:lang w:eastAsia="pt-BR"/>
        </w:rPr>
        <w:t> </w:t>
      </w:r>
      <w:r w:rsidRPr="00A727EB">
        <w:rPr>
          <w:color w:val="008000"/>
          <w:bdr w:val="none" w:sz="0" w:space="0" w:color="auto" w:frame="1"/>
          <w:lang w:eastAsia="pt-BR"/>
        </w:rPr>
        <w:t>enctype</w:t>
      </w:r>
      <w:r w:rsidRPr="00A727EB">
        <w:rPr>
          <w:color w:val="333333"/>
          <w:lang w:eastAsia="pt-BR"/>
        </w:rPr>
        <w:t>=</w:t>
      </w:r>
      <w:r w:rsidRPr="00A727EB">
        <w:rPr>
          <w:bdr w:val="none" w:sz="0" w:space="0" w:color="auto" w:frame="1"/>
          <w:lang w:eastAsia="pt-BR"/>
        </w:rPr>
        <w:t>"application/x-www-form-urlencoded"</w:t>
      </w:r>
      <w:r w:rsidRPr="00A727EB">
        <w:rPr>
          <w:b/>
          <w:bCs/>
          <w:color w:val="000080"/>
          <w:bdr w:val="none" w:sz="0" w:space="0" w:color="auto" w:frame="1"/>
          <w:lang w:eastAsia="pt-BR"/>
        </w:rPr>
        <w:t>&gt;</w:t>
      </w:r>
    </w:p>
    <w:p w14:paraId="29657F90" w14:textId="27D0F733" w:rsidR="00A211BF" w:rsidRPr="00A727EB" w:rsidRDefault="00A211BF" w:rsidP="00A211BF">
      <w:r w:rsidRPr="00A727EB">
        <w:t xml:space="preserve">A mudança-chave aqui é definir </w:t>
      </w:r>
      <w:r w:rsidR="003555F8">
        <w:t xml:space="preserve">o </w:t>
      </w:r>
      <w:r w:rsidRPr="00A727EB">
        <w:t>atributo action da tag form para usar a URL especificada no caminho ("CustomerManagement"). O método e os atributos ENCTYPE ajuda</w:t>
      </w:r>
      <w:r w:rsidR="003555F8">
        <w:t>m</w:t>
      </w:r>
      <w:r w:rsidRPr="00A727EB">
        <w:t xml:space="preserve"> a garantir a compatibilidade cross-browser. Quando a página envia de volta para o controlador, a </w:t>
      </w:r>
      <w:r w:rsidR="003555F8" w:rsidRPr="00A727EB">
        <w:t xml:space="preserve">Web </w:t>
      </w:r>
      <w:r w:rsidRPr="00A727EB">
        <w:t>API automaticamente chamará o método post, instanciar</w:t>
      </w:r>
      <w:r w:rsidR="003555F8">
        <w:t>á</w:t>
      </w:r>
      <w:r w:rsidRPr="00A727EB">
        <w:t xml:space="preserve"> a classe que está sendo passado para o método e os dados do mapa do formulário da Web para as propriedades do DTO e, em seguida, passar o DTO para o método POST.</w:t>
      </w:r>
    </w:p>
    <w:p w14:paraId="4CDDF087" w14:textId="4E4061BC" w:rsidR="00A211BF" w:rsidRPr="00A727EB" w:rsidRDefault="00A211BF" w:rsidP="00A211BF">
      <w:r w:rsidRPr="00A727EB">
        <w:t xml:space="preserve">Com todas as peças no lugar, agora você pode escrever código no método post de seu controlador para trabalhar com os dados no DTO. As seguintes atualizações de código de um objeto de entidade Entity Framework </w:t>
      </w:r>
      <w:r w:rsidR="003555F8">
        <w:t>correspondem</w:t>
      </w:r>
      <w:r w:rsidRPr="00A727EB">
        <w:t xml:space="preserve"> para um modelo baseado no banco de dados Northwind usando os dados passados ​​do formulário Web:</w:t>
      </w:r>
    </w:p>
    <w:p w14:paraId="3D4EB61D" w14:textId="77777777" w:rsidR="00A211BF" w:rsidRPr="00795B34" w:rsidRDefault="00A211BF" w:rsidP="00A211BF">
      <w:pPr>
        <w:pStyle w:val="CodeBlock"/>
        <w:rPr>
          <w:lang w:val="en-US" w:eastAsia="pt-BR"/>
        </w:rPr>
      </w:pPr>
      <w:r w:rsidRPr="00795B34">
        <w:rPr>
          <w:lang w:val="en-US" w:eastAsia="pt-BR"/>
        </w:rPr>
        <w:t>[HttpPost]</w:t>
      </w:r>
    </w:p>
    <w:p w14:paraId="0FAD39AD" w14:textId="77777777" w:rsidR="00A211BF" w:rsidRPr="00795B34" w:rsidRDefault="00A211BF" w:rsidP="00A211BF">
      <w:pPr>
        <w:pStyle w:val="CodeBlock"/>
        <w:rPr>
          <w:lang w:val="en-US" w:eastAsia="pt-BR"/>
        </w:rPr>
      </w:pPr>
      <w:r w:rsidRPr="00795B34">
        <w:rPr>
          <w:b/>
          <w:bCs/>
          <w:color w:val="000080"/>
          <w:bdr w:val="none" w:sz="0" w:space="0" w:color="auto" w:frame="1"/>
          <w:lang w:val="en-US" w:eastAsia="pt-BR"/>
        </w:rPr>
        <w:t>public</w:t>
      </w:r>
      <w:r w:rsidRPr="00795B34">
        <w:rPr>
          <w:lang w:val="en-US" w:eastAsia="pt-BR"/>
        </w:rPr>
        <w:t> </w:t>
      </w:r>
      <w:r w:rsidRPr="00795B34">
        <w:rPr>
          <w:b/>
          <w:bCs/>
          <w:color w:val="000080"/>
          <w:bdr w:val="none" w:sz="0" w:space="0" w:color="auto" w:frame="1"/>
          <w:lang w:val="en-US" w:eastAsia="pt-BR"/>
        </w:rPr>
        <w:t>void</w:t>
      </w:r>
      <w:r w:rsidRPr="00795B34">
        <w:rPr>
          <w:lang w:val="en-US" w:eastAsia="pt-BR"/>
        </w:rPr>
        <w:t> UpdateCustomer(CustomerDTO custDTO)</w:t>
      </w:r>
    </w:p>
    <w:p w14:paraId="038A4BBD" w14:textId="77777777" w:rsidR="00A211BF" w:rsidRPr="00795B34" w:rsidRDefault="00A211BF" w:rsidP="00A211BF">
      <w:pPr>
        <w:pStyle w:val="CodeBlock"/>
        <w:rPr>
          <w:lang w:val="en-US" w:eastAsia="pt-BR"/>
        </w:rPr>
      </w:pPr>
      <w:r w:rsidRPr="00795B34">
        <w:rPr>
          <w:lang w:val="en-US" w:eastAsia="pt-BR"/>
        </w:rPr>
        <w:t>{</w:t>
      </w:r>
    </w:p>
    <w:p w14:paraId="6B883360" w14:textId="77777777" w:rsidR="00A211BF" w:rsidRPr="00795B34" w:rsidRDefault="00A211BF" w:rsidP="00A211BF">
      <w:pPr>
        <w:pStyle w:val="CodeBlock"/>
        <w:rPr>
          <w:lang w:val="en-US" w:eastAsia="pt-BR"/>
        </w:rPr>
      </w:pPr>
      <w:r w:rsidRPr="00795B34">
        <w:rPr>
          <w:lang w:val="en-US" w:eastAsia="pt-BR"/>
        </w:rPr>
        <w:t>  Northwind ne = </w:t>
      </w:r>
      <w:r w:rsidRPr="00795B34">
        <w:rPr>
          <w:b/>
          <w:bCs/>
          <w:color w:val="000080"/>
          <w:bdr w:val="none" w:sz="0" w:space="0" w:color="auto" w:frame="1"/>
          <w:lang w:val="en-US" w:eastAsia="pt-BR"/>
        </w:rPr>
        <w:t>new</w:t>
      </w:r>
      <w:r w:rsidRPr="00795B34">
        <w:rPr>
          <w:lang w:val="en-US" w:eastAsia="pt-BR"/>
        </w:rPr>
        <w:t> Northwind();</w:t>
      </w:r>
    </w:p>
    <w:p w14:paraId="6327E009" w14:textId="77777777" w:rsidR="00A211BF" w:rsidRPr="00795B34" w:rsidRDefault="00A211BF" w:rsidP="00A211BF">
      <w:pPr>
        <w:pStyle w:val="CodeBlock"/>
        <w:rPr>
          <w:lang w:val="en-US" w:eastAsia="pt-BR"/>
        </w:rPr>
      </w:pPr>
      <w:r w:rsidRPr="00795B34">
        <w:rPr>
          <w:lang w:val="en-US" w:eastAsia="pt-BR"/>
        </w:rPr>
        <w:t>  Customer cust = (from c </w:t>
      </w:r>
      <w:r w:rsidRPr="00795B34">
        <w:rPr>
          <w:b/>
          <w:bCs/>
          <w:color w:val="000080"/>
          <w:bdr w:val="none" w:sz="0" w:space="0" w:color="auto" w:frame="1"/>
          <w:lang w:val="en-US" w:eastAsia="pt-BR"/>
        </w:rPr>
        <w:t>in</w:t>
      </w:r>
      <w:r w:rsidRPr="00795B34">
        <w:rPr>
          <w:lang w:val="en-US" w:eastAsia="pt-BR"/>
        </w:rPr>
        <w:t> ne.Customers</w:t>
      </w:r>
    </w:p>
    <w:p w14:paraId="0BCAA458" w14:textId="77777777" w:rsidR="00A211BF" w:rsidRPr="00795B34" w:rsidRDefault="00A211BF" w:rsidP="00A211BF">
      <w:pPr>
        <w:pStyle w:val="CodeBlock"/>
        <w:rPr>
          <w:lang w:val="en-US" w:eastAsia="pt-BR"/>
        </w:rPr>
      </w:pPr>
      <w:r w:rsidRPr="00795B34">
        <w:rPr>
          <w:lang w:val="en-US" w:eastAsia="pt-BR"/>
        </w:rPr>
        <w:t>                   where c.CustomerID == custDTO.CustomerID</w:t>
      </w:r>
    </w:p>
    <w:p w14:paraId="780F8D18" w14:textId="77777777" w:rsidR="00A211BF" w:rsidRPr="00795B34" w:rsidRDefault="00A211BF" w:rsidP="00A211BF">
      <w:pPr>
        <w:pStyle w:val="CodeBlock"/>
        <w:rPr>
          <w:lang w:val="en-US" w:eastAsia="pt-BR"/>
        </w:rPr>
      </w:pPr>
      <w:r w:rsidRPr="00795B34">
        <w:rPr>
          <w:lang w:val="en-US" w:eastAsia="pt-BR"/>
        </w:rPr>
        <w:t>                   select c).SingleOrDefault();</w:t>
      </w:r>
    </w:p>
    <w:p w14:paraId="07A4DCB7" w14:textId="77777777" w:rsidR="00A211BF" w:rsidRPr="00795B34" w:rsidRDefault="00A211BF" w:rsidP="00A211BF">
      <w:pPr>
        <w:pStyle w:val="CodeBlock"/>
        <w:rPr>
          <w:lang w:val="en-US" w:eastAsia="pt-BR"/>
        </w:rPr>
      </w:pPr>
      <w:r w:rsidRPr="00795B34">
        <w:rPr>
          <w:lang w:val="en-US" w:eastAsia="pt-BR"/>
        </w:rPr>
        <w:t>  </w:t>
      </w:r>
      <w:r w:rsidRPr="00795B34">
        <w:rPr>
          <w:b/>
          <w:bCs/>
          <w:color w:val="000080"/>
          <w:bdr w:val="none" w:sz="0" w:space="0" w:color="auto" w:frame="1"/>
          <w:lang w:val="en-US" w:eastAsia="pt-BR"/>
        </w:rPr>
        <w:t>if</w:t>
      </w:r>
      <w:r w:rsidRPr="00795B34">
        <w:rPr>
          <w:lang w:val="en-US" w:eastAsia="pt-BR"/>
        </w:rPr>
        <w:t> (cust != </w:t>
      </w:r>
      <w:r w:rsidRPr="00795B34">
        <w:rPr>
          <w:b/>
          <w:bCs/>
          <w:color w:val="000080"/>
          <w:bdr w:val="none" w:sz="0" w:space="0" w:color="auto" w:frame="1"/>
          <w:lang w:val="en-US" w:eastAsia="pt-BR"/>
        </w:rPr>
        <w:t>null</w:t>
      </w:r>
      <w:r w:rsidRPr="00795B34">
        <w:rPr>
          <w:lang w:val="en-US" w:eastAsia="pt-BR"/>
        </w:rPr>
        <w:t>)</w:t>
      </w:r>
    </w:p>
    <w:p w14:paraId="5AB409DB" w14:textId="77777777" w:rsidR="00A211BF" w:rsidRPr="00795B34" w:rsidRDefault="00A211BF" w:rsidP="00A211BF">
      <w:pPr>
        <w:pStyle w:val="CodeBlock"/>
        <w:rPr>
          <w:lang w:val="en-US" w:eastAsia="pt-BR"/>
        </w:rPr>
      </w:pPr>
      <w:r w:rsidRPr="00795B34">
        <w:rPr>
          <w:lang w:val="en-US" w:eastAsia="pt-BR"/>
        </w:rPr>
        <w:t>  {</w:t>
      </w:r>
    </w:p>
    <w:p w14:paraId="47EB0B4C" w14:textId="77777777" w:rsidR="00A211BF" w:rsidRPr="00795B34" w:rsidRDefault="00A211BF" w:rsidP="00A211BF">
      <w:pPr>
        <w:pStyle w:val="CodeBlock"/>
        <w:rPr>
          <w:lang w:val="en-US" w:eastAsia="pt-BR"/>
        </w:rPr>
      </w:pPr>
      <w:r w:rsidRPr="00795B34">
        <w:rPr>
          <w:lang w:val="en-US" w:eastAsia="pt-BR"/>
        </w:rPr>
        <w:t>    cust.CompanyName = custDTO.CompanyName;</w:t>
      </w:r>
    </w:p>
    <w:p w14:paraId="1F1D3C4D" w14:textId="77777777" w:rsidR="00A211BF" w:rsidRPr="00A727EB" w:rsidRDefault="00A211BF" w:rsidP="00A211BF">
      <w:pPr>
        <w:pStyle w:val="CodeBlock"/>
        <w:rPr>
          <w:lang w:eastAsia="pt-BR"/>
        </w:rPr>
      </w:pPr>
      <w:r w:rsidRPr="00795B34">
        <w:rPr>
          <w:lang w:val="en-US" w:eastAsia="pt-BR"/>
        </w:rPr>
        <w:t>  </w:t>
      </w:r>
      <w:r w:rsidRPr="00A727EB">
        <w:rPr>
          <w:lang w:eastAsia="pt-BR"/>
        </w:rPr>
        <w:t>}</w:t>
      </w:r>
    </w:p>
    <w:p w14:paraId="3F9F19B5" w14:textId="77777777" w:rsidR="00A211BF" w:rsidRPr="00A727EB" w:rsidRDefault="00A211BF" w:rsidP="00A211BF">
      <w:pPr>
        <w:pStyle w:val="CodeBlock"/>
        <w:rPr>
          <w:lang w:eastAsia="pt-BR"/>
        </w:rPr>
      </w:pPr>
      <w:r w:rsidRPr="00A727EB">
        <w:rPr>
          <w:lang w:eastAsia="pt-BR"/>
        </w:rPr>
        <w:t>  ne.SaveChanges();</w:t>
      </w:r>
    </w:p>
    <w:p w14:paraId="0069C1A4" w14:textId="16F245D6" w:rsidR="00A211BF" w:rsidRPr="00A727EB" w:rsidRDefault="00A211BF" w:rsidP="00A211BF">
      <w:r w:rsidRPr="00A727EB">
        <w:t>Quando o processamento é concluído, algo deve ser enviado de volta para o cliente. Inicialmente, vou retornar um objeto HttpResponseMessage configurado para redirecionar o usuário para outra página ASPX no site (a refatoração mais tarde vai melhorar isso). Primeiro, eu preciso modificar o método POST para retornar um HttpResponseMessage:</w:t>
      </w:r>
    </w:p>
    <w:p w14:paraId="0EF18EBB" w14:textId="77777777" w:rsidR="00A211BF" w:rsidRPr="00795B34" w:rsidRDefault="00A211BF" w:rsidP="00A211BF">
      <w:pPr>
        <w:pStyle w:val="CodeBlock"/>
        <w:rPr>
          <w:lang w:val="en-US" w:eastAsia="pt-BR"/>
        </w:rPr>
      </w:pPr>
      <w:r w:rsidRPr="00795B34">
        <w:rPr>
          <w:lang w:val="en-US" w:eastAsia="pt-BR"/>
        </w:rPr>
        <w:t>[HttpPost]</w:t>
      </w:r>
    </w:p>
    <w:p w14:paraId="63FD4751" w14:textId="77777777" w:rsidR="00A211BF" w:rsidRPr="00795B34" w:rsidRDefault="00A211BF" w:rsidP="00A211BF">
      <w:pPr>
        <w:pStyle w:val="CodeBlock"/>
        <w:rPr>
          <w:lang w:val="en-US" w:eastAsia="pt-BR"/>
        </w:rPr>
      </w:pPr>
      <w:r w:rsidRPr="00795B34">
        <w:rPr>
          <w:b/>
          <w:bCs/>
          <w:color w:val="000080"/>
          <w:bdr w:val="none" w:sz="0" w:space="0" w:color="auto" w:frame="1"/>
          <w:lang w:val="en-US" w:eastAsia="pt-BR"/>
        </w:rPr>
        <w:t>public</w:t>
      </w:r>
      <w:r w:rsidRPr="00795B34">
        <w:rPr>
          <w:lang w:val="en-US" w:eastAsia="pt-BR"/>
        </w:rPr>
        <w:t> HttpResponseMessage UpdateCustomer(CustomerDTO custDTO)</w:t>
      </w:r>
    </w:p>
    <w:p w14:paraId="5C2ED9BB" w14:textId="67B6F402" w:rsidR="00A211BF" w:rsidRPr="00A727EB" w:rsidRDefault="00A211BF" w:rsidP="00A211BF">
      <w:r w:rsidRPr="00A727EB">
        <w:t>Então eu preciso adicionar o código ao final do método que retorna a resposta redirecionar para o cliente:</w:t>
      </w:r>
    </w:p>
    <w:p w14:paraId="7523E89D" w14:textId="77777777" w:rsidR="00A211BF" w:rsidRPr="00795B34" w:rsidRDefault="00A211BF" w:rsidP="00A211BF">
      <w:pPr>
        <w:pStyle w:val="CodeBlock"/>
        <w:rPr>
          <w:lang w:val="en-US" w:eastAsia="pt-BR"/>
        </w:rPr>
      </w:pPr>
      <w:r w:rsidRPr="00795B34">
        <w:rPr>
          <w:lang w:val="en-US" w:eastAsia="pt-BR"/>
        </w:rPr>
        <w:t>HttpResponseMessage rsp = </w:t>
      </w:r>
      <w:r w:rsidRPr="00795B34">
        <w:rPr>
          <w:b/>
          <w:bCs/>
          <w:color w:val="000080"/>
          <w:bdr w:val="none" w:sz="0" w:space="0" w:color="auto" w:frame="1"/>
          <w:lang w:val="en-US" w:eastAsia="pt-BR"/>
        </w:rPr>
        <w:t>new</w:t>
      </w:r>
      <w:r w:rsidRPr="00795B34">
        <w:rPr>
          <w:lang w:val="en-US" w:eastAsia="pt-BR"/>
        </w:rPr>
        <w:t> HttpResponseMessage();</w:t>
      </w:r>
    </w:p>
    <w:p w14:paraId="7D9FB78F" w14:textId="77777777" w:rsidR="00A211BF" w:rsidRPr="00795B34" w:rsidRDefault="00A211BF" w:rsidP="00A211BF">
      <w:pPr>
        <w:pStyle w:val="CodeBlock"/>
        <w:rPr>
          <w:lang w:val="en-US" w:eastAsia="pt-BR"/>
        </w:rPr>
      </w:pPr>
      <w:r w:rsidRPr="00795B34">
        <w:rPr>
          <w:lang w:val="en-US" w:eastAsia="pt-BR"/>
        </w:rPr>
        <w:t>  rsp.StatusCode = HttpStatusCode.Redirect;</w:t>
      </w:r>
    </w:p>
    <w:p w14:paraId="7351D1C5" w14:textId="77777777" w:rsidR="00A211BF" w:rsidRPr="00795B34" w:rsidRDefault="00A211BF" w:rsidP="00A211BF">
      <w:pPr>
        <w:pStyle w:val="CodeBlock"/>
        <w:rPr>
          <w:lang w:val="en-US" w:eastAsia="pt-BR"/>
        </w:rPr>
      </w:pPr>
      <w:r w:rsidRPr="00795B34">
        <w:rPr>
          <w:lang w:val="en-US" w:eastAsia="pt-BR"/>
        </w:rPr>
        <w:t>  rsp.Headers.Location = </w:t>
      </w:r>
      <w:r w:rsidRPr="00795B34">
        <w:rPr>
          <w:b/>
          <w:bCs/>
          <w:color w:val="000080"/>
          <w:bdr w:val="none" w:sz="0" w:space="0" w:color="auto" w:frame="1"/>
          <w:lang w:val="en-US" w:eastAsia="pt-BR"/>
        </w:rPr>
        <w:t>new</w:t>
      </w:r>
      <w:r w:rsidRPr="00795B34">
        <w:rPr>
          <w:lang w:val="en-US" w:eastAsia="pt-BR"/>
        </w:rPr>
        <w:t> Uri(</w:t>
      </w:r>
      <w:r w:rsidRPr="00795B34">
        <w:rPr>
          <w:color w:val="008080"/>
          <w:bdr w:val="none" w:sz="0" w:space="0" w:color="auto" w:frame="1"/>
          <w:lang w:val="en-US" w:eastAsia="pt-BR"/>
        </w:rPr>
        <w:t>"RecordSaved.aspx"</w:t>
      </w:r>
      <w:r w:rsidRPr="00795B34">
        <w:rPr>
          <w:lang w:val="en-US" w:eastAsia="pt-BR"/>
        </w:rPr>
        <w:t>, UriKind.Relative);</w:t>
      </w:r>
    </w:p>
    <w:p w14:paraId="24E97744" w14:textId="77777777" w:rsidR="00A211BF" w:rsidRPr="00A727EB" w:rsidRDefault="00A211BF" w:rsidP="00A211BF">
      <w:pPr>
        <w:pStyle w:val="CodeBlock"/>
        <w:rPr>
          <w:lang w:eastAsia="pt-BR"/>
        </w:rPr>
      </w:pPr>
      <w:r w:rsidRPr="00795B34">
        <w:rPr>
          <w:lang w:val="en-US" w:eastAsia="pt-BR"/>
        </w:rPr>
        <w:t>  </w:t>
      </w:r>
      <w:r w:rsidRPr="00A727EB">
        <w:rPr>
          <w:b/>
          <w:bCs/>
          <w:color w:val="000080"/>
          <w:bdr w:val="none" w:sz="0" w:space="0" w:color="auto" w:frame="1"/>
          <w:lang w:eastAsia="pt-BR"/>
        </w:rPr>
        <w:t>return</w:t>
      </w:r>
      <w:r w:rsidRPr="00A727EB">
        <w:rPr>
          <w:lang w:eastAsia="pt-BR"/>
        </w:rPr>
        <w:t> rsp;</w:t>
      </w:r>
    </w:p>
    <w:p w14:paraId="2B91398E" w14:textId="77777777" w:rsidR="00A211BF" w:rsidRPr="00A727EB" w:rsidRDefault="00A211BF" w:rsidP="00A211BF">
      <w:pPr>
        <w:pStyle w:val="CodeBlock"/>
        <w:rPr>
          <w:lang w:eastAsia="pt-BR"/>
        </w:rPr>
      </w:pPr>
      <w:r w:rsidRPr="00A727EB">
        <w:rPr>
          <w:lang w:eastAsia="pt-BR"/>
        </w:rPr>
        <w:t>}</w:t>
      </w:r>
    </w:p>
    <w:p w14:paraId="0970B079" w14:textId="77777777" w:rsidR="00A211BF" w:rsidRPr="00A727EB" w:rsidRDefault="00A211BF" w:rsidP="00A211BF">
      <w:r w:rsidRPr="00A727EB">
        <w:t>O verdadeiro trabalho começa agora, incluindo:</w:t>
      </w:r>
    </w:p>
    <w:p w14:paraId="75E89304" w14:textId="7D9FFE6A" w:rsidR="00A211BF" w:rsidRPr="00A727EB" w:rsidRDefault="003555F8" w:rsidP="004D35D1">
      <w:pPr>
        <w:pStyle w:val="PargrafodaLista"/>
        <w:numPr>
          <w:ilvl w:val="0"/>
          <w:numId w:val="45"/>
        </w:numPr>
      </w:pPr>
      <w:r>
        <w:t>Mover</w:t>
      </w:r>
      <w:r w:rsidR="00A211BF" w:rsidRPr="00A727EB">
        <w:t xml:space="preserve"> qualquer código que estava no arquivo de código ASPX para o novo método de controle</w:t>
      </w:r>
    </w:p>
    <w:p w14:paraId="765D02D3" w14:textId="381D391D" w:rsidR="00A211BF" w:rsidRPr="00A727EB" w:rsidRDefault="003555F8" w:rsidP="004D35D1">
      <w:pPr>
        <w:pStyle w:val="PargrafodaLista"/>
        <w:numPr>
          <w:ilvl w:val="0"/>
          <w:numId w:val="45"/>
        </w:numPr>
      </w:pPr>
      <w:r>
        <w:t>Adicionar</w:t>
      </w:r>
      <w:r w:rsidR="00A211BF" w:rsidRPr="00A727EB">
        <w:t xml:space="preserve"> qualquer validação do lado do servidor realizada pelos controles de validação</w:t>
      </w:r>
    </w:p>
    <w:p w14:paraId="69425AF3" w14:textId="4B4BF293" w:rsidR="00A211BF" w:rsidRPr="00A727EB" w:rsidRDefault="003555F8" w:rsidP="004D35D1">
      <w:pPr>
        <w:pStyle w:val="PargrafodaLista"/>
        <w:numPr>
          <w:ilvl w:val="0"/>
          <w:numId w:val="45"/>
        </w:numPr>
      </w:pPr>
      <w:r>
        <w:t>Remover</w:t>
      </w:r>
      <w:r w:rsidR="00A211BF" w:rsidRPr="00A727EB">
        <w:t xml:space="preserve"> código dos eventos disparados pela página</w:t>
      </w:r>
    </w:p>
    <w:p w14:paraId="31A817AF" w14:textId="5FFCA10D" w:rsidR="00A211BF" w:rsidRPr="00A727EB" w:rsidRDefault="00A211BF" w:rsidP="00A211BF">
      <w:r w:rsidRPr="00A727EB">
        <w:t>E</w:t>
      </w:r>
      <w:r w:rsidR="003555F8">
        <w:t>ssas</w:t>
      </w:r>
      <w:r w:rsidRPr="00A727EB">
        <w:t xml:space="preserve"> não são tarefas triviais. No entanto, como você vai ver, você tem algumas opções que podem simplificar este processo, </w:t>
      </w:r>
      <w:r w:rsidR="00D31F7C">
        <w:t>através do uso de Ajax</w:t>
      </w:r>
      <w:r w:rsidRPr="00A727EB">
        <w:t>. Uma dessas opções, de fato, permite deixar código no formulário da Web, se não puder ser transferido para o controlador (ou se é para ser transferida mais tarde).</w:t>
      </w:r>
    </w:p>
    <w:p w14:paraId="05043F73" w14:textId="7C6E571E" w:rsidR="00A211BF" w:rsidRPr="00A727EB" w:rsidRDefault="00A211BF" w:rsidP="00A211BF">
      <w:r w:rsidRPr="00A727EB">
        <w:t xml:space="preserve">Neste ponto de refatoração um formulário Web existente, você mudou para o padrão MVC, mas não </w:t>
      </w:r>
      <w:r w:rsidR="00D31F7C">
        <w:t>mudou</w:t>
      </w:r>
      <w:r w:rsidRPr="00A727EB">
        <w:t xml:space="preserve"> o paradigma AJAX. A página ainda está usando o ciclo de pedido / resposta clássica ao invés de eliminar postback da página. O próximo passo é criar uma página verdadeiramente habilitad</w:t>
      </w:r>
      <w:r w:rsidR="00D31F7C">
        <w:t>a</w:t>
      </w:r>
      <w:r w:rsidRPr="00A727EB">
        <w:t xml:space="preserve"> para AJAX.</w:t>
      </w:r>
    </w:p>
    <w:p w14:paraId="0F02D507" w14:textId="77777777" w:rsidR="00A211BF" w:rsidRPr="00A727EB" w:rsidRDefault="00A211BF" w:rsidP="00A211BF"/>
    <w:p w14:paraId="7AB3347F" w14:textId="464BC6CA" w:rsidR="00A211BF" w:rsidRPr="00A727EB" w:rsidRDefault="00A211BF" w:rsidP="00CA4198">
      <w:pPr>
        <w:pStyle w:val="Heading2Numbered"/>
      </w:pPr>
      <w:bookmarkStart w:id="490" w:name="_Toc372544040"/>
      <w:r w:rsidRPr="00A727EB">
        <w:t>Mudando para AJAX</w:t>
      </w:r>
      <w:bookmarkEnd w:id="490"/>
    </w:p>
    <w:p w14:paraId="70BBE071" w14:textId="47F1ECDD" w:rsidR="00A211BF" w:rsidRPr="00A727EB" w:rsidRDefault="00A211BF" w:rsidP="00A211BF">
      <w:r w:rsidRPr="00A727EB">
        <w:t>O primeiro passo para eliminar o ciclo de pedido / resposta é inserir alguns JavaScript no processo, definindo a propriedade OnClientClick do botão para chamar uma função do lado do cliente. Este exemplo tem o botão de chamar uma função JavaScript chamada UpdateCustomer:</w:t>
      </w:r>
    </w:p>
    <w:p w14:paraId="7CFC2F38" w14:textId="77777777" w:rsidR="00A211BF" w:rsidRPr="00795B34" w:rsidRDefault="00A211BF" w:rsidP="00A211BF">
      <w:pPr>
        <w:pStyle w:val="CodeBlock"/>
        <w:rPr>
          <w:color w:val="333333"/>
          <w:lang w:val="en-US" w:eastAsia="pt-BR"/>
        </w:rPr>
      </w:pPr>
      <w:r w:rsidRPr="00795B34">
        <w:rPr>
          <w:b/>
          <w:bCs/>
          <w:color w:val="000080"/>
          <w:bdr w:val="none" w:sz="0" w:space="0" w:color="auto" w:frame="1"/>
          <w:lang w:val="en-US" w:eastAsia="pt-BR"/>
        </w:rPr>
        <w:t>&lt;asp</w:t>
      </w:r>
      <w:r w:rsidRPr="00795B34">
        <w:rPr>
          <w:color w:val="333333"/>
          <w:lang w:val="en-US" w:eastAsia="pt-BR"/>
        </w:rPr>
        <w:t>:Button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"PostButton"</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color w:val="333333"/>
          <w:lang w:val="en-US" w:eastAsia="pt-BR"/>
        </w:rPr>
        <w:t> </w:t>
      </w:r>
      <w:r w:rsidRPr="00795B34">
        <w:rPr>
          <w:color w:val="008000"/>
          <w:bdr w:val="none" w:sz="0" w:space="0" w:color="auto" w:frame="1"/>
          <w:lang w:val="en-US" w:eastAsia="pt-BR"/>
        </w:rPr>
        <w:t>Text</w:t>
      </w:r>
      <w:r w:rsidRPr="00795B34">
        <w:rPr>
          <w:color w:val="333333"/>
          <w:lang w:val="en-US" w:eastAsia="pt-BR"/>
        </w:rPr>
        <w:t>=</w:t>
      </w:r>
      <w:r w:rsidRPr="00795B34">
        <w:rPr>
          <w:bdr w:val="none" w:sz="0" w:space="0" w:color="auto" w:frame="1"/>
          <w:lang w:val="en-US" w:eastAsia="pt-BR"/>
        </w:rPr>
        <w:t>"Update"</w:t>
      </w:r>
    </w:p>
    <w:p w14:paraId="71AC75AC" w14:textId="77777777" w:rsidR="00A211BF" w:rsidRPr="00A727EB" w:rsidRDefault="00A211BF" w:rsidP="00A211BF">
      <w:pPr>
        <w:pStyle w:val="CodeBlock"/>
        <w:rPr>
          <w:color w:val="333333"/>
          <w:lang w:eastAsia="pt-BR"/>
        </w:rPr>
      </w:pPr>
      <w:r w:rsidRPr="00795B34">
        <w:rPr>
          <w:color w:val="333333"/>
          <w:lang w:val="en-US" w:eastAsia="pt-BR"/>
        </w:rPr>
        <w:t>  </w:t>
      </w:r>
      <w:r w:rsidRPr="00A727EB">
        <w:rPr>
          <w:color w:val="008000"/>
          <w:bdr w:val="none" w:sz="0" w:space="0" w:color="auto" w:frame="1"/>
          <w:lang w:eastAsia="pt-BR"/>
        </w:rPr>
        <w:t>OnClientClick</w:t>
      </w:r>
      <w:r w:rsidRPr="00A727EB">
        <w:rPr>
          <w:color w:val="333333"/>
          <w:lang w:eastAsia="pt-BR"/>
        </w:rPr>
        <w:t>=</w:t>
      </w:r>
      <w:r w:rsidRPr="00A727EB">
        <w:rPr>
          <w:bdr w:val="none" w:sz="0" w:space="0" w:color="auto" w:frame="1"/>
          <w:lang w:eastAsia="pt-BR"/>
        </w:rPr>
        <w:t>"return UpdateCustomer();"</w:t>
      </w:r>
      <w:r w:rsidRPr="00A727EB">
        <w:rPr>
          <w:color w:val="333333"/>
          <w:lang w:eastAsia="pt-BR"/>
        </w:rPr>
        <w:t> </w:t>
      </w:r>
      <w:r w:rsidRPr="00A727EB">
        <w:rPr>
          <w:b/>
          <w:bCs/>
          <w:color w:val="000080"/>
          <w:bdr w:val="none" w:sz="0" w:space="0" w:color="auto" w:frame="1"/>
          <w:lang w:eastAsia="pt-BR"/>
        </w:rPr>
        <w:t>/&gt;</w:t>
      </w:r>
    </w:p>
    <w:p w14:paraId="4D2D7E62" w14:textId="43F30074" w:rsidR="00A211BF" w:rsidRPr="00A727EB" w:rsidRDefault="00A211BF" w:rsidP="00A211BF">
      <w:r w:rsidRPr="00A727EB">
        <w:t>Nesta função, você vai interceptar a postagem acionad</w:t>
      </w:r>
      <w:r w:rsidR="00D31F7C">
        <w:t>a</w:t>
      </w:r>
      <w:r w:rsidRPr="00A727EB">
        <w:t xml:space="preserve"> pelo usuário e substituí-lo com uma chamada de AJAX para o método do seu serviço. Usando a palavra-chave return em OnClientClick e retorn</w:t>
      </w:r>
      <w:r w:rsidR="00D31F7C">
        <w:t>ar</w:t>
      </w:r>
      <w:r w:rsidRPr="00A727EB">
        <w:t xml:space="preserve"> </w:t>
      </w:r>
      <w:r w:rsidR="00D31F7C">
        <w:t>falso no método</w:t>
      </w:r>
      <w:r w:rsidRPr="00A727EB">
        <w:t xml:space="preserve"> </w:t>
      </w:r>
      <w:r w:rsidR="00D31F7C" w:rsidRPr="00A727EB">
        <w:t xml:space="preserve">UpdateCustomer </w:t>
      </w:r>
      <w:r w:rsidR="00D31F7C">
        <w:t>irá suprimir a postagem acionada</w:t>
      </w:r>
      <w:r w:rsidRPr="00A727EB">
        <w:t xml:space="preserve"> pelo botão. Sua função de interceptação também deve invocar qualquer código de validação do lado do cliente gerado pelos controles de validação ASP.NET chamando a função </w:t>
      </w:r>
      <w:r w:rsidR="00D31F7C" w:rsidRPr="00A727EB">
        <w:t xml:space="preserve">ASP.NET </w:t>
      </w:r>
      <w:r w:rsidRPr="00A727EB">
        <w:t>Page_ClientValidate (em um processo de refatoração, o código de chamada do lado do cliente dos validadores pode deixá-lo evitar ter que recriar a validação do lado do servidor dos validadores).</w:t>
      </w:r>
    </w:p>
    <w:p w14:paraId="6556605F" w14:textId="77777777" w:rsidR="00A211BF" w:rsidRPr="00A727EB" w:rsidRDefault="00A211BF" w:rsidP="00A211BF"/>
    <w:p w14:paraId="3DBC167F" w14:textId="05AF49EA" w:rsidR="00A211BF" w:rsidRPr="00A727EB" w:rsidRDefault="00A211BF" w:rsidP="00A211BF">
      <w:r w:rsidRPr="00A727EB">
        <w:t xml:space="preserve">Se você </w:t>
      </w:r>
      <w:r w:rsidR="00D31F7C">
        <w:t>está</w:t>
      </w:r>
      <w:r w:rsidRPr="00A727EB">
        <w:t xml:space="preserve"> </w:t>
      </w:r>
      <w:r w:rsidR="00D31F7C">
        <w:t>refatorando</w:t>
      </w:r>
      <w:r w:rsidRPr="00A727EB">
        <w:t xml:space="preserve"> um formulário Web existente, agora você pode remover o atributo de ação na tag form que usa a sua rota. Remover o atributo action permite implementar um</w:t>
      </w:r>
      <w:r w:rsidR="00D31F7C">
        <w:t>a</w:t>
      </w:r>
      <w:r w:rsidRPr="00A727EB">
        <w:t xml:space="preserve"> </w:t>
      </w:r>
      <w:r w:rsidR="00D31F7C" w:rsidRPr="00A727EB">
        <w:t xml:space="preserve">abordagem </w:t>
      </w:r>
      <w:r w:rsidRPr="00A727EB">
        <w:t>híbrid</w:t>
      </w:r>
      <w:r w:rsidR="00D31F7C">
        <w:t xml:space="preserve">a/faseada </w:t>
      </w:r>
      <w:r w:rsidRPr="00A727EB">
        <w:t xml:space="preserve">para mover o código do seu formulário da Web para o seu controlador de Web API. Para o código que você não quer mudar para o controlador (ainda), você pode deixar o formulário da Web </w:t>
      </w:r>
      <w:r w:rsidR="00D31F7C">
        <w:t>intacto</w:t>
      </w:r>
      <w:r w:rsidRPr="00A727EB">
        <w:t xml:space="preserve">. Por exemplo, na sua função de interceptação, você pode verificar </w:t>
      </w:r>
      <w:r w:rsidR="00D31F7C">
        <w:t>se as</w:t>
      </w:r>
      <w:r w:rsidRPr="00A727EB">
        <w:t xml:space="preserve"> mudanças ocorreram no formulário Web e retornar true a partir da função de interceptação para deixar a postagem continuar. Se houver vários controles na página que desencadeiam postagens, você pode escolher quais controles você deseja processar em seu controlador Web API e escrever funções de interceptação apenas para aqueles. Isto permite-lhe implementar uma abordagem híbrida, quando </w:t>
      </w:r>
      <w:r w:rsidR="00D31F7C">
        <w:t>refatorar</w:t>
      </w:r>
      <w:r w:rsidRPr="00A727EB">
        <w:t xml:space="preserve"> (deixando algum código no formulário Web) ou uma abordagem faseada (migração de código ao longo do tempo).</w:t>
      </w:r>
    </w:p>
    <w:p w14:paraId="38E4E1A2" w14:textId="06A8150C" w:rsidR="00A211BF" w:rsidRPr="00A727EB" w:rsidRDefault="00A211BF" w:rsidP="00A211BF">
      <w:r w:rsidRPr="00A727EB">
        <w:t xml:space="preserve">O UpdateMethod agora precisa chamar o serviço Web API. Adicionando jQuery para o projeto e para a página (eu usei jQuery 1.8.3) permite que você use a sua função post para chamar o serviço Web API. </w:t>
      </w:r>
      <w:r w:rsidR="00D31F7C">
        <w:t>A função de serialização do</w:t>
      </w:r>
      <w:r w:rsidR="00D31F7C" w:rsidRPr="00A727EB">
        <w:t xml:space="preserve"> </w:t>
      </w:r>
      <w:r w:rsidRPr="00A727EB">
        <w:t xml:space="preserve">jQuery irá converter </w:t>
      </w:r>
      <w:r w:rsidR="00D31F7C">
        <w:t>o formulário em um conjunto de pares nome/</w:t>
      </w:r>
      <w:r w:rsidRPr="00A727EB">
        <w:t xml:space="preserve">valor que a </w:t>
      </w:r>
      <w:r w:rsidR="00D31F7C" w:rsidRPr="00A727EB">
        <w:t xml:space="preserve">Web </w:t>
      </w:r>
      <w:r w:rsidRPr="00A727EB">
        <w:t xml:space="preserve">API irá mapear os nomes de propriedade sobre o objeto CustomerDTO. Integrando esta chamada para </w:t>
      </w:r>
      <w:r w:rsidR="00D31F7C">
        <w:t>a</w:t>
      </w:r>
      <w:r w:rsidRPr="00A727EB">
        <w:t xml:space="preserve"> </w:t>
      </w:r>
      <w:r w:rsidR="00D31F7C" w:rsidRPr="00A727EB">
        <w:t xml:space="preserve">função </w:t>
      </w:r>
      <w:r w:rsidRPr="00A727EB">
        <w:t>UpdateCustomer</w:t>
      </w:r>
      <w:r w:rsidR="00D31F7C">
        <w:t>, temos o seguinte código</w:t>
      </w:r>
      <w:r w:rsidRPr="00A727EB">
        <w:t>:</w:t>
      </w:r>
    </w:p>
    <w:p w14:paraId="204E890B" w14:textId="77777777" w:rsidR="00BD5C33" w:rsidRPr="00795B34" w:rsidRDefault="00BD5C33" w:rsidP="00BD5C33">
      <w:pPr>
        <w:pStyle w:val="CodeBlock"/>
        <w:rPr>
          <w:lang w:val="en-US" w:eastAsia="pt-BR"/>
        </w:rPr>
      </w:pPr>
      <w:r w:rsidRPr="00795B34">
        <w:rPr>
          <w:lang w:val="en-US" w:eastAsia="pt-BR"/>
        </w:rPr>
        <w:t>function UpdateCustomer() {</w:t>
      </w:r>
    </w:p>
    <w:p w14:paraId="7FEC28F5"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if</w:t>
      </w:r>
      <w:r w:rsidRPr="00795B34">
        <w:rPr>
          <w:lang w:val="en-US" w:eastAsia="pt-BR"/>
        </w:rPr>
        <w:t> (Page_ClientValidate()){</w:t>
      </w:r>
    </w:p>
    <w:p w14:paraId="21EC4787" w14:textId="77777777" w:rsidR="00BD5C33" w:rsidRPr="00795B34" w:rsidRDefault="00BD5C33" w:rsidP="00BD5C33">
      <w:pPr>
        <w:pStyle w:val="CodeBlock"/>
        <w:rPr>
          <w:lang w:val="en-US" w:eastAsia="pt-BR"/>
        </w:rPr>
      </w:pPr>
      <w:r w:rsidRPr="00795B34">
        <w:rPr>
          <w:lang w:val="en-US" w:eastAsia="pt-BR"/>
        </w:rPr>
        <w:t>    $.post(</w:t>
      </w:r>
      <w:r w:rsidRPr="00795B34">
        <w:rPr>
          <w:color w:val="008080"/>
          <w:bdr w:val="none" w:sz="0" w:space="0" w:color="auto" w:frame="1"/>
          <w:lang w:val="en-US" w:eastAsia="pt-BR"/>
        </w:rPr>
        <w:t>'CustomerManagement'</w:t>
      </w:r>
      <w:r w:rsidRPr="00795B34">
        <w:rPr>
          <w:lang w:val="en-US" w:eastAsia="pt-BR"/>
        </w:rPr>
        <w:t>, $(</w:t>
      </w:r>
      <w:r w:rsidRPr="00795B34">
        <w:rPr>
          <w:color w:val="008080"/>
          <w:bdr w:val="none" w:sz="0" w:space="0" w:color="auto" w:frame="1"/>
          <w:lang w:val="en-US" w:eastAsia="pt-BR"/>
        </w:rPr>
        <w:t>'#form1'</w:t>
      </w:r>
      <w:r w:rsidRPr="00795B34">
        <w:rPr>
          <w:lang w:val="en-US" w:eastAsia="pt-BR"/>
        </w:rPr>
        <w:t>).serialize())</w:t>
      </w:r>
    </w:p>
    <w:p w14:paraId="0080B7BA" w14:textId="77777777" w:rsidR="00BD5C33" w:rsidRPr="00795B34" w:rsidRDefault="00BD5C33" w:rsidP="00BD5C33">
      <w:pPr>
        <w:pStyle w:val="CodeBlock"/>
        <w:rPr>
          <w:lang w:val="en-US" w:eastAsia="pt-BR"/>
        </w:rPr>
      </w:pPr>
      <w:r w:rsidRPr="00795B34">
        <w:rPr>
          <w:lang w:val="en-US" w:eastAsia="pt-BR"/>
        </w:rPr>
        <w:t>    .success(function () {</w:t>
      </w:r>
    </w:p>
    <w:p w14:paraId="6514F817" w14:textId="77777777" w:rsidR="00BD5C33" w:rsidRPr="00795B34" w:rsidRDefault="00BD5C33" w:rsidP="00BD5C33">
      <w:pPr>
        <w:pStyle w:val="CodeBlock"/>
        <w:rPr>
          <w:lang w:val="en-US" w:eastAsia="pt-BR"/>
        </w:rPr>
      </w:pPr>
      <w:r w:rsidRPr="00795B34">
        <w:rPr>
          <w:lang w:val="en-US" w:eastAsia="pt-BR"/>
        </w:rPr>
        <w:t>      </w:t>
      </w:r>
      <w:r w:rsidRPr="00795B34">
        <w:rPr>
          <w:color w:val="008000"/>
          <w:bdr w:val="none" w:sz="0" w:space="0" w:color="auto" w:frame="1"/>
          <w:lang w:val="en-US" w:eastAsia="pt-BR"/>
        </w:rPr>
        <w:t>// Do something to tell the user that all went well.</w:t>
      </w:r>
    </w:p>
    <w:p w14:paraId="707E79EC" w14:textId="77777777" w:rsidR="00BD5C33" w:rsidRPr="00795B34" w:rsidRDefault="00BD5C33" w:rsidP="00BD5C33">
      <w:pPr>
        <w:pStyle w:val="CodeBlock"/>
        <w:rPr>
          <w:lang w:val="en-US" w:eastAsia="pt-BR"/>
        </w:rPr>
      </w:pPr>
      <w:r w:rsidRPr="00795B34">
        <w:rPr>
          <w:lang w:val="en-US" w:eastAsia="pt-BR"/>
        </w:rPr>
        <w:t>    })</w:t>
      </w:r>
    </w:p>
    <w:p w14:paraId="3F1849CC" w14:textId="77777777" w:rsidR="00BD5C33" w:rsidRPr="00795B34" w:rsidRDefault="00BD5C33" w:rsidP="00BD5C33">
      <w:pPr>
        <w:pStyle w:val="CodeBlock"/>
        <w:rPr>
          <w:lang w:val="en-US" w:eastAsia="pt-BR"/>
        </w:rPr>
      </w:pPr>
      <w:r w:rsidRPr="00795B34">
        <w:rPr>
          <w:lang w:val="en-US" w:eastAsia="pt-BR"/>
        </w:rPr>
        <w:t>    .error(function (data, msg, detail) {</w:t>
      </w:r>
    </w:p>
    <w:p w14:paraId="21D3E2B7" w14:textId="77777777" w:rsidR="00BD5C33" w:rsidRPr="00795B34" w:rsidRDefault="00BD5C33" w:rsidP="00BD5C33">
      <w:pPr>
        <w:pStyle w:val="CodeBlock"/>
        <w:rPr>
          <w:lang w:val="en-US" w:eastAsia="pt-BR"/>
        </w:rPr>
      </w:pPr>
      <w:r w:rsidRPr="00795B34">
        <w:rPr>
          <w:lang w:val="en-US" w:eastAsia="pt-BR"/>
        </w:rPr>
        <w:t>      alert(data + </w:t>
      </w:r>
      <w:r w:rsidRPr="00795B34">
        <w:rPr>
          <w:color w:val="008080"/>
          <w:bdr w:val="none" w:sz="0" w:space="0" w:color="auto" w:frame="1"/>
          <w:lang w:val="en-US" w:eastAsia="pt-BR"/>
        </w:rPr>
        <w:t>'\n'</w:t>
      </w:r>
      <w:r w:rsidRPr="00795B34">
        <w:rPr>
          <w:lang w:val="en-US" w:eastAsia="pt-BR"/>
        </w:rPr>
        <w:t> + msg + </w:t>
      </w:r>
      <w:r w:rsidRPr="00795B34">
        <w:rPr>
          <w:color w:val="008080"/>
          <w:bdr w:val="none" w:sz="0" w:space="0" w:color="auto" w:frame="1"/>
          <w:lang w:val="en-US" w:eastAsia="pt-BR"/>
        </w:rPr>
        <w:t>'\n'</w:t>
      </w:r>
      <w:r w:rsidRPr="00795B34">
        <w:rPr>
          <w:lang w:val="en-US" w:eastAsia="pt-BR"/>
        </w:rPr>
        <w:t> + detail)</w:t>
      </w:r>
    </w:p>
    <w:p w14:paraId="58AD4485" w14:textId="77777777" w:rsidR="00BD5C33" w:rsidRPr="00A727EB" w:rsidRDefault="00BD5C33" w:rsidP="00BD5C33">
      <w:pPr>
        <w:pStyle w:val="CodeBlock"/>
        <w:rPr>
          <w:lang w:eastAsia="pt-BR"/>
        </w:rPr>
      </w:pPr>
      <w:r w:rsidRPr="00795B34">
        <w:rPr>
          <w:lang w:val="en-US" w:eastAsia="pt-BR"/>
        </w:rPr>
        <w:t>    </w:t>
      </w:r>
      <w:r w:rsidRPr="00A727EB">
        <w:rPr>
          <w:lang w:eastAsia="pt-BR"/>
        </w:rPr>
        <w:t>});</w:t>
      </w:r>
    </w:p>
    <w:p w14:paraId="0A2A8B72" w14:textId="77777777" w:rsidR="00BD5C33" w:rsidRPr="00A727EB" w:rsidRDefault="00BD5C33" w:rsidP="00BD5C33">
      <w:pPr>
        <w:pStyle w:val="CodeBlock"/>
        <w:rPr>
          <w:lang w:eastAsia="pt-BR"/>
        </w:rPr>
      </w:pPr>
      <w:r w:rsidRPr="00A727EB">
        <w:rPr>
          <w:lang w:eastAsia="pt-BR"/>
        </w:rPr>
        <w:t>  }</w:t>
      </w:r>
    </w:p>
    <w:p w14:paraId="1D3441D3" w14:textId="77777777" w:rsidR="00BD5C33" w:rsidRPr="00A727EB" w:rsidRDefault="00BD5C33" w:rsidP="00BD5C33">
      <w:pPr>
        <w:pStyle w:val="CodeBlock"/>
        <w:rPr>
          <w:lang w:eastAsia="pt-BR"/>
        </w:rPr>
      </w:pPr>
      <w:r w:rsidRPr="00A727EB">
        <w:rPr>
          <w:lang w:eastAsia="pt-BR"/>
        </w:rPr>
        <w:t>  </w:t>
      </w:r>
      <w:r w:rsidRPr="00A727EB">
        <w:rPr>
          <w:b/>
          <w:bCs/>
          <w:color w:val="000080"/>
          <w:bdr w:val="none" w:sz="0" w:space="0" w:color="auto" w:frame="1"/>
          <w:lang w:eastAsia="pt-BR"/>
        </w:rPr>
        <w:t>return</w:t>
      </w:r>
      <w:r w:rsidRPr="00A727EB">
        <w:rPr>
          <w:lang w:eastAsia="pt-BR"/>
        </w:rPr>
        <w:t> </w:t>
      </w:r>
      <w:r w:rsidRPr="00A727EB">
        <w:rPr>
          <w:b/>
          <w:bCs/>
          <w:color w:val="000080"/>
          <w:bdr w:val="none" w:sz="0" w:space="0" w:color="auto" w:frame="1"/>
          <w:lang w:eastAsia="pt-BR"/>
        </w:rPr>
        <w:t>false</w:t>
      </w:r>
      <w:r w:rsidRPr="00A727EB">
        <w:rPr>
          <w:lang w:eastAsia="pt-BR"/>
        </w:rPr>
        <w:t>;</w:t>
      </w:r>
    </w:p>
    <w:p w14:paraId="78CDF1F9" w14:textId="77777777" w:rsidR="00BD5C33" w:rsidRPr="00A727EB" w:rsidRDefault="00BD5C33" w:rsidP="00BD5C33">
      <w:pPr>
        <w:pStyle w:val="CodeBlock"/>
        <w:rPr>
          <w:lang w:eastAsia="pt-BR"/>
        </w:rPr>
      </w:pPr>
      <w:r w:rsidRPr="00A727EB">
        <w:rPr>
          <w:lang w:eastAsia="pt-BR"/>
        </w:rPr>
        <w:t>}</w:t>
      </w:r>
    </w:p>
    <w:p w14:paraId="242AC7AA" w14:textId="112549C3" w:rsidR="00BD5C33" w:rsidRPr="00A727EB" w:rsidRDefault="00D31F7C" w:rsidP="00BD5C33">
      <w:r>
        <w:t>A serialização do formulário</w:t>
      </w:r>
      <w:r w:rsidR="00BD5C33" w:rsidRPr="00A727EB">
        <w:t xml:space="preserve"> envia uma série de dados para o controlador, alguns dos quais </w:t>
      </w:r>
      <w:r>
        <w:t>podem não</w:t>
      </w:r>
      <w:r w:rsidR="00BD5C33" w:rsidRPr="00A727EB">
        <w:t xml:space="preserve"> ser necessário (por exemplo, o ViewState). </w:t>
      </w:r>
      <w:r>
        <w:t>Iremos filtrar apenas os dados</w:t>
      </w:r>
      <w:r w:rsidR="00BD5C33" w:rsidRPr="00A727EB">
        <w:t xml:space="preserve"> necessários mais adiante neste artigo.</w:t>
      </w:r>
    </w:p>
    <w:p w14:paraId="2E5FC27F" w14:textId="25257202" w:rsidR="00A211BF" w:rsidRPr="00A727EB" w:rsidRDefault="00BD5C33" w:rsidP="00BD5C33">
      <w:r w:rsidRPr="00A727EB">
        <w:t>A etapa final (pelo menos para este exemplo simples) é reescrever o fim do método post no controlador que o usuário permane</w:t>
      </w:r>
      <w:r w:rsidR="00D31F7C">
        <w:t>ça</w:t>
      </w:r>
      <w:r w:rsidRPr="00A727EB">
        <w:t xml:space="preserve"> na página atual. Esta versão do método post só retorna um status OK HTTP usando a classe HttpResponseMessage:</w:t>
      </w:r>
    </w:p>
    <w:p w14:paraId="4B3A5A3D" w14:textId="77777777" w:rsidR="00BD5C33" w:rsidRPr="00795B34" w:rsidRDefault="00BD5C33" w:rsidP="00BD5C33">
      <w:pPr>
        <w:pStyle w:val="CodeBlock"/>
        <w:rPr>
          <w:lang w:val="en-US" w:eastAsia="pt-BR"/>
        </w:rPr>
      </w:pPr>
      <w:r w:rsidRPr="00795B34">
        <w:rPr>
          <w:lang w:val="en-US" w:eastAsia="pt-BR"/>
        </w:rPr>
        <w:t>...</w:t>
      </w:r>
    </w:p>
    <w:p w14:paraId="18A4C090" w14:textId="77777777" w:rsidR="00BD5C33" w:rsidRPr="00795B34" w:rsidRDefault="00BD5C33" w:rsidP="00BD5C33">
      <w:pPr>
        <w:pStyle w:val="CodeBlock"/>
        <w:rPr>
          <w:lang w:val="en-US" w:eastAsia="pt-BR"/>
        </w:rPr>
      </w:pPr>
      <w:r w:rsidRPr="00795B34">
        <w:rPr>
          <w:lang w:val="en-US" w:eastAsia="pt-BR"/>
        </w:rPr>
        <w:t>  ne.SaveChanges();</w:t>
      </w:r>
    </w:p>
    <w:p w14:paraId="037C0518" w14:textId="77777777" w:rsidR="00BD5C33" w:rsidRPr="00795B34" w:rsidRDefault="00BD5C33" w:rsidP="00BD5C33">
      <w:pPr>
        <w:pStyle w:val="CodeBlock"/>
        <w:rPr>
          <w:lang w:val="en-US" w:eastAsia="pt-BR"/>
        </w:rPr>
      </w:pPr>
      <w:r w:rsidRPr="00795B34">
        <w:rPr>
          <w:lang w:val="en-US" w:eastAsia="pt-BR"/>
        </w:rPr>
        <w:t>  HttpResponseMessage rsp = </w:t>
      </w:r>
      <w:r w:rsidRPr="00795B34">
        <w:rPr>
          <w:b/>
          <w:bCs/>
          <w:color w:val="000080"/>
          <w:bdr w:val="none" w:sz="0" w:space="0" w:color="auto" w:frame="1"/>
          <w:lang w:val="en-US" w:eastAsia="pt-BR"/>
        </w:rPr>
        <w:t>new</w:t>
      </w:r>
      <w:r w:rsidRPr="00795B34">
        <w:rPr>
          <w:lang w:val="en-US" w:eastAsia="pt-BR"/>
        </w:rPr>
        <w:t> HttpResponseMessage();</w:t>
      </w:r>
    </w:p>
    <w:p w14:paraId="47DC26B6" w14:textId="77777777" w:rsidR="00BD5C33" w:rsidRPr="00795B34" w:rsidRDefault="00BD5C33" w:rsidP="00BD5C33">
      <w:pPr>
        <w:pStyle w:val="CodeBlock"/>
        <w:rPr>
          <w:lang w:val="en-US" w:eastAsia="pt-BR"/>
        </w:rPr>
      </w:pPr>
      <w:r w:rsidRPr="00795B34">
        <w:rPr>
          <w:lang w:val="en-US" w:eastAsia="pt-BR"/>
        </w:rPr>
        <w:t>  rsp.StatusCode = HttpStatusCode.OK;</w:t>
      </w:r>
    </w:p>
    <w:p w14:paraId="63C5E869"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return</w:t>
      </w:r>
      <w:r w:rsidRPr="00795B34">
        <w:rPr>
          <w:lang w:val="en-US" w:eastAsia="pt-BR"/>
        </w:rPr>
        <w:t> rsp;</w:t>
      </w:r>
    </w:p>
    <w:p w14:paraId="3A71EB3F" w14:textId="77777777" w:rsidR="00BD5C33" w:rsidRPr="00A727EB" w:rsidRDefault="00BD5C33" w:rsidP="00BD5C33">
      <w:pPr>
        <w:pStyle w:val="CodeBlock"/>
        <w:rPr>
          <w:lang w:eastAsia="pt-BR"/>
        </w:rPr>
      </w:pPr>
      <w:r w:rsidRPr="00A727EB">
        <w:rPr>
          <w:lang w:eastAsia="pt-BR"/>
        </w:rPr>
        <w:t>}</w:t>
      </w:r>
    </w:p>
    <w:p w14:paraId="1A4D4CDA" w14:textId="77777777" w:rsidR="00BD5C33" w:rsidRPr="00A727EB" w:rsidRDefault="00BD5C33" w:rsidP="00CA4198">
      <w:pPr>
        <w:pStyle w:val="Heading2Numbered"/>
      </w:pPr>
      <w:bookmarkStart w:id="491" w:name="_Toc372544041"/>
      <w:r w:rsidRPr="00A727EB">
        <w:t>Processamento de fluxo de trabalho</w:t>
      </w:r>
      <w:bookmarkEnd w:id="491"/>
    </w:p>
    <w:p w14:paraId="228A0756" w14:textId="34506282" w:rsidR="00BD5C33" w:rsidRPr="00A727EB" w:rsidRDefault="00BD5C33" w:rsidP="00BD5C33">
      <w:r w:rsidRPr="00A727EB">
        <w:t xml:space="preserve">Você deve agora decidir onde a responsabilidade por qualquer processamento adicional deve </w:t>
      </w:r>
      <w:r w:rsidR="00D31F7C">
        <w:t>residir</w:t>
      </w:r>
      <w:r w:rsidRPr="00A727EB">
        <w:t xml:space="preserve">. Como mostrado anteriormente, se o usuário deve ser enviado para uma página diferente, você pode lidar com isso no seu controlador. No entanto, se o controlador </w:t>
      </w:r>
      <w:r w:rsidR="00D31F7C">
        <w:t>está</w:t>
      </w:r>
      <w:r w:rsidRPr="00A727EB">
        <w:t xml:space="preserve"> agora apenas retornando uma mensagem de OK para o cliente, você pode querer executar algum processamento adicional no cliente. Por exemplo, a adição de um rótulo para o formulário da Web exibir o resultado do processamento do lado do servidor seria um bom começo:</w:t>
      </w:r>
    </w:p>
    <w:p w14:paraId="010B4172" w14:textId="411FA53D" w:rsidR="00BD5C33" w:rsidRPr="00A727EB" w:rsidRDefault="00D31F7C" w:rsidP="00D31F7C">
      <w:pPr>
        <w:pStyle w:val="CodeBlock"/>
      </w:pPr>
      <w:r>
        <w:t>Status da atualização</w:t>
      </w:r>
      <w:r w:rsidR="00BD5C33" w:rsidRPr="00A727EB">
        <w:t>: &lt;asp:Label ID="Messages" runat="server" Text=""&gt; &lt;/ asp: Label&gt;</w:t>
      </w:r>
    </w:p>
    <w:p w14:paraId="4D73A531" w14:textId="0283567C" w:rsidR="00BD5C33" w:rsidRPr="00A727EB" w:rsidRDefault="00BD5C33" w:rsidP="00BD5C33">
      <w:r w:rsidRPr="00A727EB">
        <w:t>No método de sucesso para a sua chamada AJAX, você atualizar o rótulo com o status da sua chamada AJAX:</w:t>
      </w:r>
    </w:p>
    <w:p w14:paraId="5A1056B9" w14:textId="77777777" w:rsidR="00BD5C33" w:rsidRPr="00795B34" w:rsidRDefault="00BD5C33" w:rsidP="00BD5C33">
      <w:pPr>
        <w:pStyle w:val="CodeBlock"/>
        <w:rPr>
          <w:lang w:val="en-US" w:eastAsia="pt-BR"/>
        </w:rPr>
      </w:pPr>
      <w:r w:rsidRPr="00795B34">
        <w:rPr>
          <w:lang w:val="en-US" w:eastAsia="pt-BR"/>
        </w:rPr>
        <w:t>success: </w:t>
      </w:r>
      <w:r w:rsidRPr="00795B34">
        <w:rPr>
          <w:b/>
          <w:bCs/>
          <w:color w:val="4169E1"/>
          <w:bdr w:val="none" w:sz="0" w:space="0" w:color="auto" w:frame="1"/>
          <w:lang w:val="en-US" w:eastAsia="pt-BR"/>
        </w:rPr>
        <w:t>function</w:t>
      </w:r>
      <w:r w:rsidRPr="00795B34">
        <w:rPr>
          <w:lang w:val="en-US" w:eastAsia="pt-BR"/>
        </w:rPr>
        <w:t> (data, status) </w:t>
      </w:r>
      <w:r w:rsidRPr="00795B34">
        <w:rPr>
          <w:b/>
          <w:bCs/>
          <w:color w:val="FF0000"/>
          <w:bdr w:val="none" w:sz="0" w:space="0" w:color="auto" w:frame="1"/>
          <w:lang w:val="en-US" w:eastAsia="pt-BR"/>
        </w:rPr>
        <w:t>{</w:t>
      </w:r>
    </w:p>
    <w:p w14:paraId="3FDBD970"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"#Messages"</w:t>
      </w:r>
      <w:r w:rsidRPr="00795B34">
        <w:rPr>
          <w:lang w:val="en-US" w:eastAsia="pt-BR"/>
        </w:rPr>
        <w:t>).text(status); </w:t>
      </w:r>
    </w:p>
    <w:p w14:paraId="70317C8B" w14:textId="77777777" w:rsidR="00BD5C33" w:rsidRPr="00A727EB" w:rsidRDefault="00BD5C33" w:rsidP="00BD5C33">
      <w:pPr>
        <w:pStyle w:val="CodeBlock"/>
        <w:rPr>
          <w:lang w:eastAsia="pt-BR"/>
        </w:rPr>
      </w:pPr>
      <w:r w:rsidRPr="00A727EB">
        <w:rPr>
          <w:b/>
          <w:bCs/>
          <w:color w:val="FF0000"/>
          <w:bdr w:val="none" w:sz="0" w:space="0" w:color="auto" w:frame="1"/>
          <w:lang w:eastAsia="pt-BR"/>
        </w:rPr>
        <w:t>}</w:t>
      </w:r>
      <w:r w:rsidRPr="00A727EB">
        <w:rPr>
          <w:lang w:eastAsia="pt-BR"/>
        </w:rPr>
        <w:t>,</w:t>
      </w:r>
    </w:p>
    <w:p w14:paraId="47C9E64F" w14:textId="580B1E78" w:rsidR="00BD5C33" w:rsidRPr="00A727EB" w:rsidRDefault="00BD5C33" w:rsidP="00BD5C33">
      <w:r w:rsidRPr="00A727EB">
        <w:t xml:space="preserve">Não é incomum, como parte do processamento de uma página, o código do lado do servidor do formulário Web atualizar os controles na página, antes de retornar a página para o usuário. Para lidar com isso, você vai precisar retornar dados do método post do serviço e atualizar a página </w:t>
      </w:r>
      <w:r w:rsidR="00625EF6">
        <w:t>em</w:t>
      </w:r>
      <w:r w:rsidRPr="00A727EB">
        <w:t xml:space="preserve"> sua função JavaScript.</w:t>
      </w:r>
    </w:p>
    <w:p w14:paraId="210EE284" w14:textId="01A7A9BA" w:rsidR="00BD5C33" w:rsidRPr="00A727EB" w:rsidRDefault="00BD5C33" w:rsidP="00BD5C33">
      <w:r w:rsidRPr="00A727EB">
        <w:t xml:space="preserve">O primeiro passo nesse processo é definir </w:t>
      </w:r>
      <w:r w:rsidR="00625EF6">
        <w:t xml:space="preserve">a propriedade Content do objeto </w:t>
      </w:r>
      <w:r w:rsidRPr="00A727EB">
        <w:t xml:space="preserve">HttpResponseMessage para armazenar os dados que você está voltando. </w:t>
      </w:r>
      <w:r w:rsidR="00625EF6">
        <w:t>Como</w:t>
      </w:r>
      <w:r w:rsidRPr="00A727EB">
        <w:t xml:space="preserve"> o DTO criado para passar dados para o método post do formulário já está disponível, </w:t>
      </w:r>
      <w:r w:rsidR="00625EF6">
        <w:t>utilizá-lo</w:t>
      </w:r>
      <w:r w:rsidRPr="00A727EB">
        <w:t xml:space="preserve"> para enviar dados de volta para o cliente faz sentido. No entanto, não há necessidade de marcar sua classe DTO com o atributo Serializable para usá-lo com a </w:t>
      </w:r>
      <w:r w:rsidR="00625EF6" w:rsidRPr="00A727EB">
        <w:t xml:space="preserve">Web </w:t>
      </w:r>
      <w:r w:rsidRPr="00A727EB">
        <w:t>API. (Na verdade, se você marcar o DTO com o atributo Serializable, os campos de apoio para as propriedades DTO será serializada e enviada para o cliente, dando-lhe nomes estranhos para trabalhar em sua versão client-side do DTO).</w:t>
      </w:r>
    </w:p>
    <w:p w14:paraId="6CA1EDEC" w14:textId="00F4C374" w:rsidR="00BD5C33" w:rsidRPr="00A727EB" w:rsidRDefault="00BD5C33" w:rsidP="00BD5C33">
      <w:r w:rsidRPr="00A727EB">
        <w:t>Este código atualiza a propriedade Cidade</w:t>
      </w:r>
      <w:r w:rsidR="00625EF6">
        <w:t xml:space="preserve"> do</w:t>
      </w:r>
      <w:r w:rsidRPr="00A727EB">
        <w:t xml:space="preserve"> DTO e move-</w:t>
      </w:r>
      <w:r w:rsidR="00625EF6">
        <w:t>o</w:t>
      </w:r>
      <w:r w:rsidRPr="00A727EB">
        <w:t xml:space="preserve"> para a propriedade Content </w:t>
      </w:r>
      <w:r w:rsidR="00625EF6">
        <w:t xml:space="preserve">do objeto </w:t>
      </w:r>
      <w:r w:rsidRPr="00A727EB">
        <w:t>HttpResponseMessage, formatado como um objeto JSON (você vai precisar adicionar uma instrução using para System.Net.Http.Headers ao seu controlador para fazer este trabalho de código):</w:t>
      </w:r>
    </w:p>
    <w:p w14:paraId="2D5CD27D" w14:textId="77777777" w:rsidR="00BD5C33" w:rsidRPr="00795B34" w:rsidRDefault="00BD5C33" w:rsidP="00BD5C33">
      <w:pPr>
        <w:pStyle w:val="CodeBlock"/>
        <w:rPr>
          <w:lang w:val="en-US" w:eastAsia="pt-BR"/>
        </w:rPr>
      </w:pPr>
      <w:r w:rsidRPr="00795B34">
        <w:rPr>
          <w:lang w:val="en-US" w:eastAsia="pt-BR"/>
        </w:rPr>
        <w:t>HttpResponseMessage rsp = </w:t>
      </w:r>
      <w:r w:rsidRPr="00795B34">
        <w:rPr>
          <w:b/>
          <w:bCs/>
          <w:color w:val="000080"/>
          <w:bdr w:val="none" w:sz="0" w:space="0" w:color="auto" w:frame="1"/>
          <w:lang w:val="en-US" w:eastAsia="pt-BR"/>
        </w:rPr>
        <w:t>new</w:t>
      </w:r>
      <w:r w:rsidRPr="00795B34">
        <w:rPr>
          <w:lang w:val="en-US" w:eastAsia="pt-BR"/>
        </w:rPr>
        <w:t> HttpResponseMessage();</w:t>
      </w:r>
    </w:p>
    <w:p w14:paraId="5D03C745" w14:textId="77777777" w:rsidR="00BD5C33" w:rsidRPr="00795B34" w:rsidRDefault="00BD5C33" w:rsidP="00BD5C33">
      <w:pPr>
        <w:pStyle w:val="CodeBlock"/>
        <w:rPr>
          <w:lang w:val="en-US" w:eastAsia="pt-BR"/>
        </w:rPr>
      </w:pPr>
      <w:r w:rsidRPr="00795B34">
        <w:rPr>
          <w:lang w:val="en-US" w:eastAsia="pt-BR"/>
        </w:rPr>
        <w:t>rsp.StatusCode = HttpStatusCode.OK;</w:t>
      </w:r>
    </w:p>
    <w:p w14:paraId="7500954E" w14:textId="77777777" w:rsidR="00BD5C33" w:rsidRPr="00795B34" w:rsidRDefault="00BD5C33" w:rsidP="00BD5C33">
      <w:pPr>
        <w:pStyle w:val="CodeBlock"/>
        <w:rPr>
          <w:lang w:val="en-US" w:eastAsia="pt-BR"/>
        </w:rPr>
      </w:pPr>
      <w:r w:rsidRPr="00795B34">
        <w:rPr>
          <w:lang w:val="en-US" w:eastAsia="pt-BR"/>
        </w:rPr>
        <w:t>custDTO.City = cust.City;</w:t>
      </w:r>
    </w:p>
    <w:p w14:paraId="326CB91D" w14:textId="77777777" w:rsidR="00BD5C33" w:rsidRPr="00795B34" w:rsidRDefault="00BD5C33" w:rsidP="00BD5C33">
      <w:pPr>
        <w:pStyle w:val="CodeBlock"/>
        <w:rPr>
          <w:lang w:val="en-US" w:eastAsia="pt-BR"/>
        </w:rPr>
      </w:pPr>
      <w:r w:rsidRPr="00795B34">
        <w:rPr>
          <w:lang w:val="en-US" w:eastAsia="pt-BR"/>
        </w:rPr>
        <w:t>rsp.Content = </w:t>
      </w:r>
      <w:r w:rsidRPr="00795B34">
        <w:rPr>
          <w:b/>
          <w:bCs/>
          <w:color w:val="000080"/>
          <w:bdr w:val="none" w:sz="0" w:space="0" w:color="auto" w:frame="1"/>
          <w:lang w:val="en-US" w:eastAsia="pt-BR"/>
        </w:rPr>
        <w:t>new</w:t>
      </w:r>
      <w:r w:rsidRPr="00795B34">
        <w:rPr>
          <w:lang w:val="en-US" w:eastAsia="pt-BR"/>
        </w:rPr>
        <w:t> ObjectContent&lt;CustomerDTO&gt;(custDTO,</w:t>
      </w:r>
    </w:p>
    <w:p w14:paraId="1006570B"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JsonMediaTypeFormatter(),</w:t>
      </w:r>
    </w:p>
    <w:p w14:paraId="5E45FBBD"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MediaTypeWithQualityHeaderValue(</w:t>
      </w:r>
      <w:r w:rsidRPr="00795B34">
        <w:rPr>
          <w:color w:val="008080"/>
          <w:bdr w:val="none" w:sz="0" w:space="0" w:color="auto" w:frame="1"/>
          <w:lang w:val="en-US" w:eastAsia="pt-BR"/>
        </w:rPr>
        <w:t>"application/json"</w:t>
      </w:r>
      <w:r w:rsidRPr="00795B34">
        <w:rPr>
          <w:lang w:val="en-US" w:eastAsia="pt-BR"/>
        </w:rPr>
        <w:t>));</w:t>
      </w:r>
    </w:p>
    <w:p w14:paraId="441B1F72" w14:textId="02AC3D72" w:rsidR="00BD5C33" w:rsidRPr="00A727EB" w:rsidRDefault="00BD5C33" w:rsidP="00BD5C33">
      <w:r w:rsidRPr="00A727EB">
        <w:t xml:space="preserve">O passo final é o de melhorar a função de intercepção </w:t>
      </w:r>
      <w:r w:rsidR="00625EF6">
        <w:t>na sua função jquery para realizar a atualização do campo no lado do cliente</w:t>
      </w:r>
      <w:r w:rsidRPr="00A727EB">
        <w:t>:</w:t>
      </w:r>
    </w:p>
    <w:p w14:paraId="66386932" w14:textId="77777777" w:rsidR="00BD5C33" w:rsidRPr="00795B34" w:rsidRDefault="00BD5C33" w:rsidP="00BD5C33">
      <w:pPr>
        <w:pStyle w:val="CodeBlock"/>
        <w:rPr>
          <w:lang w:val="en-US" w:eastAsia="pt-BR"/>
        </w:rPr>
      </w:pPr>
      <w:r w:rsidRPr="00795B34">
        <w:rPr>
          <w:lang w:val="en-US" w:eastAsia="pt-BR"/>
        </w:rPr>
        <w:t>.success(</w:t>
      </w:r>
      <w:r w:rsidRPr="00795B34">
        <w:rPr>
          <w:b/>
          <w:bCs/>
          <w:color w:val="4169E1"/>
          <w:bdr w:val="none" w:sz="0" w:space="0" w:color="auto" w:frame="1"/>
          <w:lang w:val="en-US" w:eastAsia="pt-BR"/>
        </w:rPr>
        <w:t>function</w:t>
      </w:r>
      <w:r w:rsidRPr="00795B34">
        <w:rPr>
          <w:lang w:val="en-US" w:eastAsia="pt-BR"/>
        </w:rPr>
        <w:t> (data, status) </w:t>
      </w:r>
      <w:r w:rsidRPr="00795B34">
        <w:rPr>
          <w:b/>
          <w:bCs/>
          <w:color w:val="FF0000"/>
          <w:bdr w:val="none" w:sz="0" w:space="0" w:color="auto" w:frame="1"/>
          <w:lang w:val="en-US" w:eastAsia="pt-BR"/>
        </w:rPr>
        <w:t>{</w:t>
      </w:r>
    </w:p>
    <w:p w14:paraId="1D28A385"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"#Messages"</w:t>
      </w:r>
      <w:r w:rsidRPr="00795B34">
        <w:rPr>
          <w:lang w:val="en-US" w:eastAsia="pt-BR"/>
        </w:rPr>
        <w:t>).text(status);</w:t>
      </w:r>
    </w:p>
    <w:p w14:paraId="3B15DE90"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if</w:t>
      </w:r>
      <w:r w:rsidRPr="00795B34">
        <w:rPr>
          <w:lang w:val="en-US" w:eastAsia="pt-BR"/>
        </w:rPr>
        <w:t> (status == </w:t>
      </w:r>
      <w:r w:rsidRPr="00795B34">
        <w:rPr>
          <w:color w:val="008080"/>
          <w:bdr w:val="none" w:sz="0" w:space="0" w:color="auto" w:frame="1"/>
          <w:lang w:val="en-US" w:eastAsia="pt-BR"/>
        </w:rPr>
        <w:t>"success"</w:t>
      </w:r>
      <w:r w:rsidRPr="00795B34">
        <w:rPr>
          <w:lang w:val="en-US" w:eastAsia="pt-BR"/>
        </w:rPr>
        <w:t>) </w:t>
      </w:r>
      <w:r w:rsidRPr="00795B34">
        <w:rPr>
          <w:b/>
          <w:bCs/>
          <w:color w:val="FF0000"/>
          <w:bdr w:val="none" w:sz="0" w:space="0" w:color="auto" w:frame="1"/>
          <w:lang w:val="en-US" w:eastAsia="pt-BR"/>
        </w:rPr>
        <w:t>{</w:t>
      </w:r>
    </w:p>
    <w:p w14:paraId="51080B76"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"#City"</w:t>
      </w:r>
      <w:r w:rsidRPr="00795B34">
        <w:rPr>
          <w:lang w:val="en-US" w:eastAsia="pt-BR"/>
        </w:rPr>
        <w:t>).val(data.City);</w:t>
      </w:r>
    </w:p>
    <w:p w14:paraId="3CAC7CD8" w14:textId="77777777" w:rsidR="00BD5C33" w:rsidRPr="00A727EB" w:rsidRDefault="00BD5C33" w:rsidP="00BD5C33">
      <w:pPr>
        <w:pStyle w:val="CodeBlock"/>
        <w:rPr>
          <w:lang w:eastAsia="pt-BR"/>
        </w:rPr>
      </w:pPr>
      <w:r w:rsidRPr="00795B34">
        <w:rPr>
          <w:lang w:val="en-US" w:eastAsia="pt-BR"/>
        </w:rPr>
        <w:t>  </w:t>
      </w:r>
      <w:r w:rsidRPr="00A727EB">
        <w:rPr>
          <w:b/>
          <w:bCs/>
          <w:color w:val="FF0000"/>
          <w:bdr w:val="none" w:sz="0" w:space="0" w:color="auto" w:frame="1"/>
          <w:lang w:eastAsia="pt-BR"/>
        </w:rPr>
        <w:t>}</w:t>
      </w:r>
    </w:p>
    <w:p w14:paraId="403E2F2E" w14:textId="77777777" w:rsidR="00BD5C33" w:rsidRPr="00A727EB" w:rsidRDefault="00BD5C33" w:rsidP="00BD5C33">
      <w:pPr>
        <w:pStyle w:val="CodeBlock"/>
        <w:rPr>
          <w:lang w:eastAsia="pt-BR"/>
        </w:rPr>
      </w:pPr>
      <w:r w:rsidRPr="00A727EB">
        <w:rPr>
          <w:b/>
          <w:bCs/>
          <w:color w:val="FF0000"/>
          <w:bdr w:val="none" w:sz="0" w:space="0" w:color="auto" w:frame="1"/>
          <w:lang w:eastAsia="pt-BR"/>
        </w:rPr>
        <w:t>}</w:t>
      </w:r>
      <w:r w:rsidRPr="00A727EB">
        <w:rPr>
          <w:lang w:eastAsia="pt-BR"/>
        </w:rPr>
        <w:t>)</w:t>
      </w:r>
    </w:p>
    <w:p w14:paraId="727D7CDC" w14:textId="68F972D5" w:rsidR="00BD5C33" w:rsidRPr="00A727EB" w:rsidRDefault="00BD5C33" w:rsidP="00BD5C33">
      <w:r w:rsidRPr="00A727EB">
        <w:t xml:space="preserve">Este código não atualiza o ASP.NET ViewState. Se a página </w:t>
      </w:r>
      <w:r w:rsidR="00625EF6">
        <w:t xml:space="preserve">realiza postbacks mais tarde, </w:t>
      </w:r>
      <w:r w:rsidRPr="00A727EB">
        <w:t>então o TextBox Cidade irá disparar um evento TextC</w:t>
      </w:r>
      <w:r w:rsidR="00625EF6">
        <w:t xml:space="preserve">hanged. Se não houver código </w:t>
      </w:r>
      <w:r w:rsidRPr="00A727EB">
        <w:t>do lado do servidor do formulário Web vinculados a esse evento, você pode acabar com consequências inesperadas. Se você quer fazer uma migração progressiva ou usando uma abordagem híbrida, você precisa testar isso. Em uma versão totalmente implementad</w:t>
      </w:r>
      <w:r w:rsidR="00625EF6">
        <w:t>a</w:t>
      </w:r>
      <w:r w:rsidRPr="00A727EB">
        <w:t xml:space="preserve"> do paradigma, em que o formulário da Web não é enviada de volta para o servidor após a exibição inicial, isso não é um problema.</w:t>
      </w:r>
    </w:p>
    <w:p w14:paraId="532BEC25" w14:textId="77777777" w:rsidR="00BD5C33" w:rsidRPr="00A727EB" w:rsidRDefault="00BD5C33" w:rsidP="00BD5C33"/>
    <w:p w14:paraId="570F3AC1" w14:textId="77777777" w:rsidR="00BD5C33" w:rsidRPr="00A727EB" w:rsidRDefault="00BD5C33" w:rsidP="00CA4198">
      <w:pPr>
        <w:pStyle w:val="Heading2Numbered"/>
      </w:pPr>
      <w:bookmarkStart w:id="492" w:name="_Toc372544042"/>
      <w:r w:rsidRPr="00A727EB">
        <w:t>Substituição de Eventos</w:t>
      </w:r>
      <w:bookmarkEnd w:id="492"/>
    </w:p>
    <w:p w14:paraId="7E4DECDB" w14:textId="0B8855FA" w:rsidR="00BD5C33" w:rsidRPr="00A727EB" w:rsidRDefault="00BD5C33" w:rsidP="00BD5C33">
      <w:r w:rsidRPr="00A727EB">
        <w:t>Como eu disse anteriormente, você vai ter que viver sem os eventos do lado do servidor ASP.NET. No entanto, você pode, em vez capturar o evento equivalente JavaScript que aciona o postback para o servidor</w:t>
      </w:r>
      <w:r w:rsidR="00625EF6">
        <w:t>,</w:t>
      </w:r>
      <w:r w:rsidRPr="00A727EB">
        <w:t xml:space="preserve"> invocar um método em seu serviço que faz o que o código no evento do lado do servidor teria feito. A </w:t>
      </w:r>
      <w:r w:rsidR="00625EF6">
        <w:t>refatoração em fases</w:t>
      </w:r>
      <w:r w:rsidRPr="00A727EB">
        <w:t xml:space="preserve"> aproveita isso, permitindo que você migr</w:t>
      </w:r>
      <w:r w:rsidR="00625EF6">
        <w:t>e</w:t>
      </w:r>
      <w:r w:rsidRPr="00A727EB">
        <w:t xml:space="preserve"> esses eventos quando tiver tempo (ou sentir a necessidade).</w:t>
      </w:r>
    </w:p>
    <w:p w14:paraId="4D90951A" w14:textId="0DDB2779" w:rsidR="00BD5C33" w:rsidRPr="00A727EB" w:rsidRDefault="00BD5C33" w:rsidP="00BD5C33">
      <w:r w:rsidRPr="00A727EB">
        <w:t>Por exemplo, se a página tem um botão delete para apagar o Cliente atualmente exibid</w:t>
      </w:r>
      <w:r w:rsidR="00625EF6">
        <w:t>o</w:t>
      </w:r>
      <w:r w:rsidRPr="00A727EB">
        <w:t xml:space="preserve">, você pode deixar a funcionalidade no arquivo de código da página, como parte de sua primeira migração, apenas deixe o botão delete postar a página de volta para o servidor. Quando você estiver pronto para migrar a função de apagar, comece adicionando uma função para interceptar </w:t>
      </w:r>
      <w:r w:rsidR="00625EF6" w:rsidRPr="00A727EB">
        <w:t xml:space="preserve">evento onclick </w:t>
      </w:r>
      <w:r w:rsidRPr="00A727EB">
        <w:t xml:space="preserve">client-side do botão excluir. Neste exemplo, eu escolhi </w:t>
      </w:r>
      <w:r w:rsidR="00625EF6">
        <w:t>c</w:t>
      </w:r>
      <w:r w:rsidRPr="00A727EB">
        <w:t>onectar o evento em JavaScript, uma tática que funciona com qualquer evento do lado do cliente:</w:t>
      </w:r>
    </w:p>
    <w:p w14:paraId="62B35742" w14:textId="77777777" w:rsidR="00BD5C33" w:rsidRPr="00795B34" w:rsidRDefault="00BD5C33" w:rsidP="00BD5C33">
      <w:pPr>
        <w:pStyle w:val="CodeBlock"/>
        <w:rPr>
          <w:color w:val="333333"/>
          <w:lang w:val="en-US" w:eastAsia="pt-BR"/>
        </w:rPr>
      </w:pPr>
      <w:r w:rsidRPr="00795B34">
        <w:rPr>
          <w:b/>
          <w:bCs/>
          <w:color w:val="000080"/>
          <w:bdr w:val="none" w:sz="0" w:space="0" w:color="auto" w:frame="1"/>
          <w:lang w:val="en-US" w:eastAsia="pt-BR"/>
        </w:rPr>
        <w:t>&lt;asp</w:t>
      </w:r>
      <w:r w:rsidRPr="00795B34">
        <w:rPr>
          <w:color w:val="333333"/>
          <w:lang w:val="en-US" w:eastAsia="pt-BR"/>
        </w:rPr>
        <w:t>:Button </w:t>
      </w:r>
      <w:r w:rsidRPr="00795B34">
        <w:rPr>
          <w:color w:val="008000"/>
          <w:bdr w:val="none" w:sz="0" w:space="0" w:color="auto" w:frame="1"/>
          <w:lang w:val="en-US" w:eastAsia="pt-BR"/>
        </w:rPr>
        <w:t>ID</w:t>
      </w:r>
      <w:r w:rsidRPr="00795B34">
        <w:rPr>
          <w:color w:val="333333"/>
          <w:lang w:val="en-US" w:eastAsia="pt-BR"/>
        </w:rPr>
        <w:t>=</w:t>
      </w:r>
      <w:r w:rsidRPr="00795B34">
        <w:rPr>
          <w:bdr w:val="none" w:sz="0" w:space="0" w:color="auto" w:frame="1"/>
          <w:lang w:val="en-US" w:eastAsia="pt-BR"/>
        </w:rPr>
        <w:t>"DeleteButton"</w:t>
      </w:r>
      <w:r w:rsidRPr="00795B34">
        <w:rPr>
          <w:color w:val="333333"/>
          <w:lang w:val="en-US" w:eastAsia="pt-BR"/>
        </w:rPr>
        <w:t> </w:t>
      </w:r>
      <w:r w:rsidRPr="00795B34">
        <w:rPr>
          <w:color w:val="008000"/>
          <w:bdr w:val="none" w:sz="0" w:space="0" w:color="auto" w:frame="1"/>
          <w:lang w:val="en-US" w:eastAsia="pt-BR"/>
        </w:rPr>
        <w:t>runat</w:t>
      </w:r>
      <w:r w:rsidRPr="00795B34">
        <w:rPr>
          <w:color w:val="333333"/>
          <w:lang w:val="en-US" w:eastAsia="pt-BR"/>
        </w:rPr>
        <w:t>=</w:t>
      </w:r>
      <w:r w:rsidRPr="00795B34">
        <w:rPr>
          <w:bdr w:val="none" w:sz="0" w:space="0" w:color="auto" w:frame="1"/>
          <w:lang w:val="en-US" w:eastAsia="pt-BR"/>
        </w:rPr>
        <w:t>"server"</w:t>
      </w:r>
      <w:r w:rsidRPr="00795B34">
        <w:rPr>
          <w:color w:val="333333"/>
          <w:lang w:val="en-US" w:eastAsia="pt-BR"/>
        </w:rPr>
        <w:t> </w:t>
      </w:r>
      <w:r w:rsidRPr="00795B34">
        <w:rPr>
          <w:color w:val="008000"/>
          <w:bdr w:val="none" w:sz="0" w:space="0" w:color="auto" w:frame="1"/>
          <w:lang w:val="en-US" w:eastAsia="pt-BR"/>
        </w:rPr>
        <w:t>Text</w:t>
      </w:r>
      <w:r w:rsidRPr="00795B34">
        <w:rPr>
          <w:color w:val="333333"/>
          <w:lang w:val="en-US" w:eastAsia="pt-BR"/>
        </w:rPr>
        <w:t>=</w:t>
      </w:r>
      <w:r w:rsidRPr="00795B34">
        <w:rPr>
          <w:bdr w:val="none" w:sz="0" w:space="0" w:color="auto" w:frame="1"/>
          <w:lang w:val="en-US" w:eastAsia="pt-BR"/>
        </w:rPr>
        <w:t>"Delete"</w:t>
      </w:r>
      <w:r w:rsidRPr="00795B34">
        <w:rPr>
          <w:color w:val="333333"/>
          <w:lang w:val="en-US" w:eastAsia="pt-BR"/>
        </w:rPr>
        <w:t>  </w:t>
      </w:r>
      <w:r w:rsidRPr="00795B34">
        <w:rPr>
          <w:b/>
          <w:bCs/>
          <w:color w:val="000080"/>
          <w:bdr w:val="none" w:sz="0" w:space="0" w:color="auto" w:frame="1"/>
          <w:lang w:val="en-US" w:eastAsia="pt-BR"/>
        </w:rPr>
        <w:t>/&gt;</w:t>
      </w:r>
    </w:p>
    <w:p w14:paraId="15275D64" w14:textId="77777777" w:rsidR="00BD5C33" w:rsidRPr="00795B34" w:rsidRDefault="00BD5C33" w:rsidP="00BD5C33">
      <w:pPr>
        <w:pStyle w:val="CodeBlock"/>
        <w:rPr>
          <w:color w:val="333333"/>
          <w:lang w:val="en-US" w:eastAsia="pt-BR"/>
        </w:rPr>
      </w:pPr>
      <w:r w:rsidRPr="00795B34">
        <w:rPr>
          <w:b/>
          <w:bCs/>
          <w:color w:val="000080"/>
          <w:bdr w:val="none" w:sz="0" w:space="0" w:color="auto" w:frame="1"/>
          <w:lang w:val="en-US" w:eastAsia="pt-BR"/>
        </w:rPr>
        <w:t>&lt;script</w:t>
      </w:r>
      <w:r w:rsidRPr="00795B34">
        <w:rPr>
          <w:color w:val="333333"/>
          <w:lang w:val="en-US" w:eastAsia="pt-BR"/>
        </w:rPr>
        <w:t> </w:t>
      </w:r>
      <w:r w:rsidRPr="00795B34">
        <w:rPr>
          <w:color w:val="008000"/>
          <w:bdr w:val="none" w:sz="0" w:space="0" w:color="auto" w:frame="1"/>
          <w:lang w:val="en-US" w:eastAsia="pt-BR"/>
        </w:rPr>
        <w:t>type</w:t>
      </w:r>
      <w:r w:rsidRPr="00795B34">
        <w:rPr>
          <w:color w:val="333333"/>
          <w:lang w:val="en-US" w:eastAsia="pt-BR"/>
        </w:rPr>
        <w:t>=</w:t>
      </w:r>
      <w:r w:rsidRPr="00795B34">
        <w:rPr>
          <w:bdr w:val="none" w:sz="0" w:space="0" w:color="auto" w:frame="1"/>
          <w:lang w:val="en-US" w:eastAsia="pt-BR"/>
        </w:rPr>
        <w:t>"text/javascript"</w:t>
      </w:r>
      <w:r w:rsidRPr="00795B34">
        <w:rPr>
          <w:b/>
          <w:bCs/>
          <w:color w:val="000080"/>
          <w:bdr w:val="none" w:sz="0" w:space="0" w:color="auto" w:frame="1"/>
          <w:lang w:val="en-US" w:eastAsia="pt-BR"/>
        </w:rPr>
        <w:t>&gt;</w:t>
      </w:r>
    </w:p>
    <w:p w14:paraId="223673B6" w14:textId="77777777" w:rsidR="00BD5C33" w:rsidRPr="00795B34" w:rsidRDefault="00BD5C33" w:rsidP="00BD5C33">
      <w:pPr>
        <w:pStyle w:val="CodeBlock"/>
        <w:rPr>
          <w:color w:val="333333"/>
          <w:lang w:val="en-US" w:eastAsia="pt-BR"/>
        </w:rPr>
      </w:pPr>
      <w:r w:rsidRPr="00795B34">
        <w:rPr>
          <w:color w:val="333333"/>
          <w:lang w:val="en-US" w:eastAsia="pt-BR"/>
        </w:rPr>
        <w:t>  $(function () {</w:t>
      </w:r>
    </w:p>
    <w:p w14:paraId="1E01D14E" w14:textId="77777777" w:rsidR="00BD5C33" w:rsidRPr="00795B34" w:rsidRDefault="00BD5C33" w:rsidP="00BD5C33">
      <w:pPr>
        <w:pStyle w:val="CodeBlock"/>
        <w:rPr>
          <w:color w:val="333333"/>
          <w:lang w:val="en-US" w:eastAsia="pt-BR"/>
        </w:rPr>
      </w:pPr>
      <w:r w:rsidRPr="00795B34">
        <w:rPr>
          <w:color w:val="333333"/>
          <w:lang w:val="en-US" w:eastAsia="pt-BR"/>
        </w:rPr>
        <w:t>    $("#DeleteButton").click(function () { return DeleteCustomer() });</w:t>
      </w:r>
    </w:p>
    <w:p w14:paraId="46C75C0D" w14:textId="77777777" w:rsidR="00BD5C33" w:rsidRPr="00A727EB" w:rsidRDefault="00BD5C33" w:rsidP="00BD5C33">
      <w:pPr>
        <w:pStyle w:val="CodeBlock"/>
        <w:rPr>
          <w:color w:val="333333"/>
          <w:lang w:eastAsia="pt-BR"/>
        </w:rPr>
      </w:pPr>
      <w:r w:rsidRPr="00795B34">
        <w:rPr>
          <w:color w:val="333333"/>
          <w:lang w:val="en-US" w:eastAsia="pt-BR"/>
        </w:rPr>
        <w:t>  </w:t>
      </w:r>
      <w:r w:rsidRPr="00A727EB">
        <w:rPr>
          <w:color w:val="333333"/>
          <w:lang w:eastAsia="pt-BR"/>
        </w:rPr>
        <w:t>})</w:t>
      </w:r>
    </w:p>
    <w:p w14:paraId="77871CD7" w14:textId="4657A567" w:rsidR="00BD5C33" w:rsidRPr="00A727EB" w:rsidRDefault="00BD5C33" w:rsidP="00BD5C33">
      <w:r w:rsidRPr="00A727EB">
        <w:t xml:space="preserve">Na função DeleteCustomer, ao invés de serializar a página inteira, eu vou enviar somente os dados requeridos pelo método de exclusão do lado do servidor: o Cliente. </w:t>
      </w:r>
      <w:r w:rsidR="00625EF6">
        <w:t>Uma vez que</w:t>
      </w:r>
      <w:r w:rsidRPr="00A727EB">
        <w:t xml:space="preserve"> eu posso inserir esse único parâmetro na URL utilizado para solicitar o serviço, isso me deixa usar outro dos verbos HTTP padrão para selecionar o método de controle correto: </w:t>
      </w:r>
      <w:r w:rsidR="00625EF6">
        <w:t>DELETE</w:t>
      </w:r>
      <w:r w:rsidRPr="00A727EB">
        <w:t xml:space="preserve"> (para mais informações sobre verbos HTTP, consulte bit.ly/92iEnV).</w:t>
      </w:r>
    </w:p>
    <w:p w14:paraId="6072E8DF" w14:textId="6DC97BBA" w:rsidR="00BD5C33" w:rsidRPr="00A727EB" w:rsidRDefault="00BD5C33" w:rsidP="00BD5C33">
      <w:r w:rsidRPr="00A727EB">
        <w:t xml:space="preserve">Usando a função de Ajax jQuery, </w:t>
      </w:r>
      <w:r w:rsidR="00625EF6">
        <w:t>podemos</w:t>
      </w:r>
      <w:r w:rsidRPr="00A727EB">
        <w:t xml:space="preserve"> emitir um pedido para o meu controlador, </w:t>
      </w:r>
      <w:r w:rsidR="00625EF6">
        <w:t>construindo a</w:t>
      </w:r>
      <w:r w:rsidRPr="00A727EB">
        <w:t xml:space="preserve"> URL </w:t>
      </w:r>
      <w:r w:rsidR="00625EF6">
        <w:t>com dados da página</w:t>
      </w:r>
      <w:r w:rsidRPr="00A727EB">
        <w:t xml:space="preserve"> e especificando </w:t>
      </w:r>
      <w:r w:rsidR="00625EF6">
        <w:t>o verbo HTTP DELETE é para ser usado para a requisição (veja a propriedade type abaixo)</w:t>
      </w:r>
      <w:r w:rsidRPr="00A727EB">
        <w:t>:</w:t>
      </w:r>
    </w:p>
    <w:p w14:paraId="0F61767F" w14:textId="77777777" w:rsidR="00BD5C33" w:rsidRPr="00795B34" w:rsidRDefault="00BD5C33" w:rsidP="00BD5C33">
      <w:pPr>
        <w:pStyle w:val="CodeBlock"/>
        <w:rPr>
          <w:lang w:val="en-US" w:eastAsia="pt-BR"/>
        </w:rPr>
      </w:pPr>
      <w:r w:rsidRPr="00795B34">
        <w:rPr>
          <w:b/>
          <w:bCs/>
          <w:color w:val="4169E1"/>
          <w:bdr w:val="none" w:sz="0" w:space="0" w:color="auto" w:frame="1"/>
          <w:lang w:val="en-US" w:eastAsia="pt-BR"/>
        </w:rPr>
        <w:t>function</w:t>
      </w:r>
      <w:r w:rsidRPr="00795B34">
        <w:rPr>
          <w:lang w:val="en-US" w:eastAsia="pt-BR"/>
        </w:rPr>
        <w:t> DeleteCustomer() </w:t>
      </w:r>
      <w:r w:rsidRPr="00795B34">
        <w:rPr>
          <w:b/>
          <w:bCs/>
          <w:color w:val="FF0000"/>
          <w:bdr w:val="none" w:sz="0" w:space="0" w:color="auto" w:frame="1"/>
          <w:lang w:val="en-US" w:eastAsia="pt-BR"/>
        </w:rPr>
        <w:t>{</w:t>
      </w:r>
      <w:r w:rsidRPr="00795B34">
        <w:rPr>
          <w:lang w:val="en-US" w:eastAsia="pt-BR"/>
        </w:rPr>
        <w:t>               </w:t>
      </w:r>
    </w:p>
    <w:p w14:paraId="290B8E73" w14:textId="77777777" w:rsidR="00BD5C33" w:rsidRPr="00795B34" w:rsidRDefault="00BD5C33" w:rsidP="00BD5C33">
      <w:pPr>
        <w:pStyle w:val="CodeBlock"/>
        <w:rPr>
          <w:lang w:val="en-US" w:eastAsia="pt-BR"/>
        </w:rPr>
      </w:pPr>
      <w:r w:rsidRPr="00795B34">
        <w:rPr>
          <w:lang w:val="en-US" w:eastAsia="pt-BR"/>
        </w:rPr>
        <w:t>  $.ajax(</w:t>
      </w:r>
      <w:r w:rsidRPr="00795B34">
        <w:rPr>
          <w:b/>
          <w:bCs/>
          <w:color w:val="FF0000"/>
          <w:bdr w:val="none" w:sz="0" w:space="0" w:color="auto" w:frame="1"/>
          <w:lang w:val="en-US" w:eastAsia="pt-BR"/>
        </w:rPr>
        <w:t>{</w:t>
      </w:r>
    </w:p>
    <w:p w14:paraId="3B64A0FA" w14:textId="77777777" w:rsidR="00BD5C33" w:rsidRPr="00795B34" w:rsidRDefault="00BD5C33" w:rsidP="00BD5C33">
      <w:pPr>
        <w:pStyle w:val="CodeBlock"/>
        <w:rPr>
          <w:lang w:val="en-US" w:eastAsia="pt-BR"/>
        </w:rPr>
      </w:pPr>
      <w:r w:rsidRPr="00795B34">
        <w:rPr>
          <w:lang w:val="en-US" w:eastAsia="pt-BR"/>
        </w:rPr>
        <w:t>    url: </w:t>
      </w:r>
      <w:r w:rsidRPr="00795B34">
        <w:rPr>
          <w:color w:val="008080"/>
          <w:bdr w:val="none" w:sz="0" w:space="0" w:color="auto" w:frame="1"/>
          <w:lang w:val="en-US" w:eastAsia="pt-BR"/>
        </w:rPr>
        <w:t>'CustomerManagement/'</w:t>
      </w:r>
      <w:r w:rsidRPr="00795B34">
        <w:rPr>
          <w:lang w:val="en-US" w:eastAsia="pt-BR"/>
        </w:rPr>
        <w:t> + $(</w:t>
      </w:r>
      <w:r w:rsidRPr="00795B34">
        <w:rPr>
          <w:color w:val="008080"/>
          <w:bdr w:val="none" w:sz="0" w:space="0" w:color="auto" w:frame="1"/>
          <w:lang w:val="en-US" w:eastAsia="pt-BR"/>
        </w:rPr>
        <w:t>"#CustomerID"</w:t>
      </w:r>
      <w:r w:rsidRPr="00795B34">
        <w:rPr>
          <w:lang w:val="en-US" w:eastAsia="pt-BR"/>
        </w:rPr>
        <w:t>).val(),</w:t>
      </w:r>
    </w:p>
    <w:p w14:paraId="1E807070" w14:textId="77777777" w:rsidR="00BD5C33" w:rsidRPr="00795B34" w:rsidRDefault="00BD5C33" w:rsidP="00BD5C33">
      <w:pPr>
        <w:pStyle w:val="CodeBlock"/>
        <w:rPr>
          <w:lang w:val="en-US" w:eastAsia="pt-BR"/>
        </w:rPr>
      </w:pPr>
      <w:r w:rsidRPr="00795B34">
        <w:rPr>
          <w:lang w:val="en-US" w:eastAsia="pt-BR"/>
        </w:rPr>
        <w:t>    type: </w:t>
      </w:r>
      <w:r w:rsidRPr="00795B34">
        <w:rPr>
          <w:color w:val="008080"/>
          <w:bdr w:val="none" w:sz="0" w:space="0" w:color="auto" w:frame="1"/>
          <w:lang w:val="en-US" w:eastAsia="pt-BR"/>
        </w:rPr>
        <w:t>'delete'</w:t>
      </w:r>
      <w:r w:rsidRPr="00795B34">
        <w:rPr>
          <w:lang w:val="en-US" w:eastAsia="pt-BR"/>
        </w:rPr>
        <w:t>,</w:t>
      </w:r>
    </w:p>
    <w:p w14:paraId="40663574" w14:textId="77777777" w:rsidR="00BD5C33" w:rsidRPr="00795B34" w:rsidRDefault="00BD5C33" w:rsidP="00BD5C33">
      <w:pPr>
        <w:pStyle w:val="CodeBlock"/>
        <w:rPr>
          <w:lang w:val="en-US" w:eastAsia="pt-BR"/>
        </w:rPr>
      </w:pPr>
      <w:r w:rsidRPr="00795B34">
        <w:rPr>
          <w:lang w:val="en-US" w:eastAsia="pt-BR"/>
        </w:rPr>
        <w:t>    success: </w:t>
      </w:r>
      <w:r w:rsidRPr="00795B34">
        <w:rPr>
          <w:b/>
          <w:bCs/>
          <w:color w:val="4169E1"/>
          <w:bdr w:val="none" w:sz="0" w:space="0" w:color="auto" w:frame="1"/>
          <w:lang w:val="en-US" w:eastAsia="pt-BR"/>
        </w:rPr>
        <w:t>function</w:t>
      </w:r>
      <w:r w:rsidRPr="00795B34">
        <w:rPr>
          <w:lang w:val="en-US" w:eastAsia="pt-BR"/>
        </w:rPr>
        <w:t> (data, status) </w:t>
      </w:r>
      <w:r w:rsidRPr="00795B34">
        <w:rPr>
          <w:b/>
          <w:bCs/>
          <w:color w:val="FF0000"/>
          <w:bdr w:val="none" w:sz="0" w:space="0" w:color="auto" w:frame="1"/>
          <w:lang w:val="en-US" w:eastAsia="pt-BR"/>
        </w:rPr>
        <w:t>{</w:t>
      </w:r>
    </w:p>
    <w:p w14:paraId="2C1D88E5"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"#Messages"</w:t>
      </w:r>
      <w:r w:rsidRPr="00795B34">
        <w:rPr>
          <w:lang w:val="en-US" w:eastAsia="pt-BR"/>
        </w:rPr>
        <w:t>).text(status);                       </w:t>
      </w:r>
    </w:p>
    <w:p w14:paraId="0419864C" w14:textId="77777777" w:rsidR="00BD5C33" w:rsidRPr="00795B34" w:rsidRDefault="00BD5C33" w:rsidP="00BD5C33">
      <w:pPr>
        <w:pStyle w:val="CodeBlock"/>
        <w:rPr>
          <w:lang w:val="en-US" w:eastAsia="pt-BR"/>
        </w:rPr>
      </w:pPr>
      <w:r w:rsidRPr="00795B34">
        <w:rPr>
          <w:lang w:val="en-US" w:eastAsia="pt-BR"/>
        </w:rPr>
        <w:t>  </w:t>
      </w:r>
      <w:r w:rsidRPr="00795B34">
        <w:rPr>
          <w:b/>
          <w:bCs/>
          <w:color w:val="FF0000"/>
          <w:bdr w:val="none" w:sz="0" w:space="0" w:color="auto" w:frame="1"/>
          <w:lang w:val="en-US" w:eastAsia="pt-BR"/>
        </w:rPr>
        <w:t>}</w:t>
      </w:r>
      <w:r w:rsidRPr="00795B34">
        <w:rPr>
          <w:lang w:val="en-US" w:eastAsia="pt-BR"/>
        </w:rPr>
        <w:t>,</w:t>
      </w:r>
    </w:p>
    <w:p w14:paraId="6241C190" w14:textId="77777777" w:rsidR="00BD5C33" w:rsidRPr="00795B34" w:rsidRDefault="00BD5C33" w:rsidP="00BD5C33">
      <w:pPr>
        <w:pStyle w:val="CodeBlock"/>
        <w:rPr>
          <w:lang w:val="en-US" w:eastAsia="pt-BR"/>
        </w:rPr>
      </w:pPr>
      <w:r w:rsidRPr="00795B34">
        <w:rPr>
          <w:lang w:val="en-US" w:eastAsia="pt-BR"/>
        </w:rPr>
        <w:t>  error: </w:t>
      </w:r>
      <w:r w:rsidRPr="00795B34">
        <w:rPr>
          <w:b/>
          <w:bCs/>
          <w:color w:val="4169E1"/>
          <w:bdr w:val="none" w:sz="0" w:space="0" w:color="auto" w:frame="1"/>
          <w:lang w:val="en-US" w:eastAsia="pt-BR"/>
        </w:rPr>
        <w:t>function</w:t>
      </w:r>
      <w:r w:rsidRPr="00795B34">
        <w:rPr>
          <w:lang w:val="en-US" w:eastAsia="pt-BR"/>
        </w:rPr>
        <w:t> (data, msg, detail) </w:t>
      </w:r>
      <w:r w:rsidRPr="00795B34">
        <w:rPr>
          <w:b/>
          <w:bCs/>
          <w:color w:val="FF0000"/>
          <w:bdr w:val="none" w:sz="0" w:space="0" w:color="auto" w:frame="1"/>
          <w:lang w:val="en-US" w:eastAsia="pt-BR"/>
        </w:rPr>
        <w:t>{</w:t>
      </w:r>
    </w:p>
    <w:p w14:paraId="0FAB94BF" w14:textId="77777777" w:rsidR="00BD5C33" w:rsidRPr="00795B34" w:rsidRDefault="00BD5C33" w:rsidP="00BD5C33">
      <w:pPr>
        <w:pStyle w:val="CodeBlock"/>
        <w:rPr>
          <w:lang w:val="en-US" w:eastAsia="pt-BR"/>
        </w:rPr>
      </w:pPr>
      <w:r w:rsidRPr="00795B34">
        <w:rPr>
          <w:lang w:val="en-US" w:eastAsia="pt-BR"/>
        </w:rPr>
        <w:t>    alert(data + </w:t>
      </w:r>
      <w:r w:rsidRPr="00795B34">
        <w:rPr>
          <w:color w:val="008080"/>
          <w:bdr w:val="none" w:sz="0" w:space="0" w:color="auto" w:frame="1"/>
          <w:lang w:val="en-US" w:eastAsia="pt-BR"/>
        </w:rPr>
        <w:t>'\n'</w:t>
      </w:r>
      <w:r w:rsidRPr="00795B34">
        <w:rPr>
          <w:lang w:val="en-US" w:eastAsia="pt-BR"/>
        </w:rPr>
        <w:t> + msg + </w:t>
      </w:r>
      <w:r w:rsidRPr="00795B34">
        <w:rPr>
          <w:color w:val="008080"/>
          <w:bdr w:val="none" w:sz="0" w:space="0" w:color="auto" w:frame="1"/>
          <w:lang w:val="en-US" w:eastAsia="pt-BR"/>
        </w:rPr>
        <w:t>'\n'</w:t>
      </w:r>
      <w:r w:rsidRPr="00795B34">
        <w:rPr>
          <w:lang w:val="en-US" w:eastAsia="pt-BR"/>
        </w:rPr>
        <w:t> + detail)</w:t>
      </w:r>
    </w:p>
    <w:p w14:paraId="44761849" w14:textId="77777777" w:rsidR="00BD5C33" w:rsidRPr="00A727EB" w:rsidRDefault="00BD5C33" w:rsidP="00BD5C33">
      <w:pPr>
        <w:pStyle w:val="CodeBlock"/>
        <w:rPr>
          <w:lang w:eastAsia="pt-BR"/>
        </w:rPr>
      </w:pPr>
      <w:r w:rsidRPr="00795B34">
        <w:rPr>
          <w:lang w:val="en-US" w:eastAsia="pt-BR"/>
        </w:rPr>
        <w:t>    </w:t>
      </w:r>
      <w:r w:rsidRPr="00A727EB">
        <w:rPr>
          <w:b/>
          <w:bCs/>
          <w:color w:val="FF0000"/>
          <w:bdr w:val="none" w:sz="0" w:space="0" w:color="auto" w:frame="1"/>
          <w:lang w:eastAsia="pt-BR"/>
        </w:rPr>
        <w:t>}</w:t>
      </w:r>
    </w:p>
    <w:p w14:paraId="018E8B81" w14:textId="77777777" w:rsidR="00BD5C33" w:rsidRPr="00A727EB" w:rsidRDefault="00BD5C33" w:rsidP="00BD5C33">
      <w:pPr>
        <w:pStyle w:val="CodeBlock"/>
        <w:rPr>
          <w:lang w:eastAsia="pt-BR"/>
        </w:rPr>
      </w:pPr>
      <w:r w:rsidRPr="00A727EB">
        <w:rPr>
          <w:lang w:eastAsia="pt-BR"/>
        </w:rPr>
        <w:t>  </w:t>
      </w:r>
      <w:r w:rsidRPr="00A727EB">
        <w:rPr>
          <w:b/>
          <w:bCs/>
          <w:color w:val="FF0000"/>
          <w:bdr w:val="none" w:sz="0" w:space="0" w:color="auto" w:frame="1"/>
          <w:lang w:eastAsia="pt-BR"/>
        </w:rPr>
        <w:t>}</w:t>
      </w:r>
      <w:r w:rsidRPr="00A727EB">
        <w:rPr>
          <w:lang w:eastAsia="pt-BR"/>
        </w:rPr>
        <w:t>);</w:t>
      </w:r>
    </w:p>
    <w:p w14:paraId="548A8551" w14:textId="77777777" w:rsidR="00BD5C33" w:rsidRPr="00A727EB" w:rsidRDefault="00BD5C33" w:rsidP="00BD5C33">
      <w:pPr>
        <w:pStyle w:val="CodeBlock"/>
        <w:rPr>
          <w:lang w:eastAsia="pt-BR"/>
        </w:rPr>
      </w:pPr>
      <w:r w:rsidRPr="00A727EB">
        <w:rPr>
          <w:lang w:eastAsia="pt-BR"/>
        </w:rPr>
        <w:t>  </w:t>
      </w:r>
      <w:r w:rsidRPr="00A727EB">
        <w:rPr>
          <w:b/>
          <w:bCs/>
          <w:color w:val="000080"/>
          <w:bdr w:val="none" w:sz="0" w:space="0" w:color="auto" w:frame="1"/>
          <w:lang w:eastAsia="pt-BR"/>
        </w:rPr>
        <w:t>return</w:t>
      </w:r>
      <w:r w:rsidRPr="00A727EB">
        <w:rPr>
          <w:lang w:eastAsia="pt-BR"/>
        </w:rPr>
        <w:t> false;</w:t>
      </w:r>
    </w:p>
    <w:p w14:paraId="612949C5" w14:textId="77777777" w:rsidR="00BD5C33" w:rsidRPr="00A727EB" w:rsidRDefault="00BD5C33" w:rsidP="00BD5C33">
      <w:pPr>
        <w:pStyle w:val="CodeBlock"/>
        <w:rPr>
          <w:lang w:eastAsia="pt-BR"/>
        </w:rPr>
      </w:pPr>
      <w:r w:rsidRPr="00A727EB">
        <w:rPr>
          <w:b/>
          <w:bCs/>
          <w:color w:val="FF0000"/>
          <w:bdr w:val="none" w:sz="0" w:space="0" w:color="auto" w:frame="1"/>
          <w:lang w:eastAsia="pt-BR"/>
        </w:rPr>
        <w:t>}</w:t>
      </w:r>
    </w:p>
    <w:p w14:paraId="4467801D" w14:textId="511F632D" w:rsidR="00BD5C33" w:rsidRPr="00A727EB" w:rsidRDefault="00BD5C33" w:rsidP="00BD5C33">
      <w:r w:rsidRPr="00A727EB">
        <w:t xml:space="preserve">O próximo passo é criar uma regra de encaminhamento que </w:t>
      </w:r>
      <w:r w:rsidR="00625EF6">
        <w:t>irá</w:t>
      </w:r>
      <w:r w:rsidRPr="00A727EB">
        <w:t xml:space="preserve"> identificar qual a parte d</w:t>
      </w:r>
      <w:r w:rsidR="00625EF6">
        <w:t>a</w:t>
      </w:r>
      <w:r w:rsidRPr="00A727EB">
        <w:t xml:space="preserve"> URL contém o Cliente e atribuir o valor para um parâmetro (neste caso, um parâmetro denominado CustID):</w:t>
      </w:r>
    </w:p>
    <w:p w14:paraId="7C87C1EC" w14:textId="77777777" w:rsidR="00BD5C33" w:rsidRPr="00795B34" w:rsidRDefault="00BD5C33" w:rsidP="00BD5C33">
      <w:pPr>
        <w:pStyle w:val="CodeBlock"/>
        <w:rPr>
          <w:lang w:val="en-US" w:eastAsia="pt-BR"/>
        </w:rPr>
      </w:pPr>
      <w:r w:rsidRPr="00795B34">
        <w:rPr>
          <w:lang w:val="en-US" w:eastAsia="pt-BR"/>
        </w:rPr>
        <w:t>RouteTable.Routes.MapHttpRoute(</w:t>
      </w:r>
    </w:p>
    <w:p w14:paraId="7F276F8B"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"CustomerManagementDelete"</w:t>
      </w:r>
      <w:r w:rsidRPr="00795B34">
        <w:rPr>
          <w:lang w:val="en-US" w:eastAsia="pt-BR"/>
        </w:rPr>
        <w:t>,</w:t>
      </w:r>
    </w:p>
    <w:p w14:paraId="26EF2E98"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"CustomerManagement/{CustID}"</w:t>
      </w:r>
      <w:r w:rsidRPr="00795B34">
        <w:rPr>
          <w:lang w:val="en-US" w:eastAsia="pt-BR"/>
        </w:rPr>
        <w:t>,</w:t>
      </w:r>
    </w:p>
    <w:p w14:paraId="40DB43E0"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Controller = </w:t>
      </w:r>
      <w:r w:rsidRPr="00795B34">
        <w:rPr>
          <w:color w:val="008080"/>
          <w:bdr w:val="none" w:sz="0" w:space="0" w:color="auto" w:frame="1"/>
          <w:lang w:val="en-US" w:eastAsia="pt-BR"/>
        </w:rPr>
        <w:t>"Customer"</w:t>
      </w:r>
      <w:r w:rsidRPr="00795B34">
        <w:rPr>
          <w:lang w:val="en-US" w:eastAsia="pt-BR"/>
        </w:rPr>
        <w:t> },</w:t>
      </w:r>
    </w:p>
    <w:p w14:paraId="36C7CD3B"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httpMethod = </w:t>
      </w:r>
      <w:r w:rsidRPr="00795B34">
        <w:rPr>
          <w:b/>
          <w:bCs/>
          <w:color w:val="000080"/>
          <w:bdr w:val="none" w:sz="0" w:space="0" w:color="auto" w:frame="1"/>
          <w:lang w:val="en-US" w:eastAsia="pt-BR"/>
        </w:rPr>
        <w:t>new</w:t>
      </w:r>
      <w:r w:rsidRPr="00795B34">
        <w:rPr>
          <w:lang w:val="en-US" w:eastAsia="pt-BR"/>
        </w:rPr>
        <w:t> HttpMethodConstraint(</w:t>
      </w:r>
      <w:r w:rsidRPr="00795B34">
        <w:rPr>
          <w:color w:val="008080"/>
          <w:bdr w:val="none" w:sz="0" w:space="0" w:color="auto" w:frame="1"/>
          <w:lang w:val="en-US" w:eastAsia="pt-BR"/>
        </w:rPr>
        <w:t>"Delete"</w:t>
      </w:r>
      <w:r w:rsidRPr="00795B34">
        <w:rPr>
          <w:lang w:val="en-US" w:eastAsia="pt-BR"/>
        </w:rPr>
        <w:t>) }</w:t>
      </w:r>
    </w:p>
    <w:p w14:paraId="2A1916A5" w14:textId="77777777" w:rsidR="00BD5C33" w:rsidRPr="00A727EB" w:rsidRDefault="00BD5C33" w:rsidP="00BD5C33">
      <w:pPr>
        <w:pStyle w:val="CodeBlock"/>
        <w:rPr>
          <w:lang w:eastAsia="pt-BR"/>
        </w:rPr>
      </w:pPr>
      <w:r w:rsidRPr="00A727EB">
        <w:rPr>
          <w:lang w:eastAsia="pt-BR"/>
        </w:rPr>
        <w:t>);</w:t>
      </w:r>
    </w:p>
    <w:p w14:paraId="216F8E1D" w14:textId="45323566" w:rsidR="00BD5C33" w:rsidRPr="00A727EB" w:rsidRDefault="00BD5C33" w:rsidP="00BD5C33">
      <w:r w:rsidRPr="00A727EB">
        <w:t xml:space="preserve">Tal como acontece com o post, a </w:t>
      </w:r>
      <w:r w:rsidR="006433BA" w:rsidRPr="00A727EB">
        <w:t xml:space="preserve">Web </w:t>
      </w:r>
      <w:r w:rsidRPr="00A727EB">
        <w:t xml:space="preserve">API </w:t>
      </w:r>
      <w:r w:rsidR="006433BA">
        <w:t>irá automaticamente rotear uma requisição</w:t>
      </w:r>
      <w:r w:rsidRPr="00A727EB">
        <w:t xml:space="preserve"> HTTP </w:t>
      </w:r>
      <w:r w:rsidR="006433BA">
        <w:t xml:space="preserve">DELETE </w:t>
      </w:r>
      <w:r w:rsidRPr="00A727EB">
        <w:t xml:space="preserve">para um método no controlador nomeado ou começando com "Delete" ou a um método sinalizado com o atributo HttpDelete. E, como antes, a </w:t>
      </w:r>
      <w:r w:rsidR="006433BA" w:rsidRPr="00A727EB">
        <w:t xml:space="preserve">Web </w:t>
      </w:r>
      <w:r w:rsidRPr="00A727EB">
        <w:t>API irá mapear automaticamente os dados extraídos a partir da URL com os parâmetros do método que corresponde ao nome do modelo:</w:t>
      </w:r>
    </w:p>
    <w:p w14:paraId="7F0D5B9D" w14:textId="77777777" w:rsidR="00BD5C33" w:rsidRPr="00795B34" w:rsidRDefault="00BD5C33" w:rsidP="00BD5C33">
      <w:pPr>
        <w:pStyle w:val="CodeBlock"/>
        <w:rPr>
          <w:lang w:val="en-US" w:eastAsia="pt-BR"/>
        </w:rPr>
      </w:pPr>
      <w:r w:rsidRPr="00795B34">
        <w:rPr>
          <w:lang w:val="en-US" w:eastAsia="pt-BR"/>
        </w:rPr>
        <w:t>[HttpDelete]</w:t>
      </w:r>
    </w:p>
    <w:p w14:paraId="3E808AB3" w14:textId="77777777" w:rsidR="00BD5C33" w:rsidRPr="00795B34" w:rsidRDefault="00BD5C33" w:rsidP="00BD5C33">
      <w:pPr>
        <w:pStyle w:val="CodeBlock"/>
        <w:rPr>
          <w:lang w:val="en-US" w:eastAsia="pt-BR"/>
        </w:rPr>
      </w:pPr>
      <w:r w:rsidRPr="00795B34">
        <w:rPr>
          <w:b/>
          <w:bCs/>
          <w:color w:val="000080"/>
          <w:bdr w:val="none" w:sz="0" w:space="0" w:color="auto" w:frame="1"/>
          <w:lang w:val="en-US" w:eastAsia="pt-BR"/>
        </w:rPr>
        <w:t>public</w:t>
      </w:r>
      <w:r w:rsidRPr="00795B34">
        <w:rPr>
          <w:lang w:val="en-US" w:eastAsia="pt-BR"/>
        </w:rPr>
        <w:t> HttpResponseMessage FlagCustomerAsDeleted(</w:t>
      </w:r>
      <w:r w:rsidRPr="00795B34">
        <w:rPr>
          <w:b/>
          <w:bCs/>
          <w:color w:val="000080"/>
          <w:bdr w:val="none" w:sz="0" w:space="0" w:color="auto" w:frame="1"/>
          <w:lang w:val="en-US" w:eastAsia="pt-BR"/>
        </w:rPr>
        <w:t>string</w:t>
      </w:r>
      <w:r w:rsidRPr="00795B34">
        <w:rPr>
          <w:lang w:val="en-US" w:eastAsia="pt-BR"/>
        </w:rPr>
        <w:t> CustID)</w:t>
      </w:r>
    </w:p>
    <w:p w14:paraId="6455C7D2" w14:textId="77777777" w:rsidR="00BD5C33" w:rsidRPr="00795B34" w:rsidRDefault="00BD5C33" w:rsidP="00BD5C33">
      <w:pPr>
        <w:pStyle w:val="CodeBlock"/>
        <w:rPr>
          <w:lang w:val="en-US" w:eastAsia="pt-BR"/>
        </w:rPr>
      </w:pPr>
      <w:r w:rsidRPr="00795B34">
        <w:rPr>
          <w:lang w:val="en-US" w:eastAsia="pt-BR"/>
        </w:rPr>
        <w:t>{</w:t>
      </w:r>
    </w:p>
    <w:p w14:paraId="49DFB87A" w14:textId="77777777" w:rsidR="00BD5C33" w:rsidRPr="00795B34" w:rsidRDefault="00BD5C33" w:rsidP="00BD5C33">
      <w:pPr>
        <w:pStyle w:val="CodeBlock"/>
        <w:rPr>
          <w:lang w:val="en-US" w:eastAsia="pt-BR"/>
        </w:rPr>
      </w:pPr>
      <w:r w:rsidRPr="00795B34">
        <w:rPr>
          <w:lang w:val="en-US" w:eastAsia="pt-BR"/>
        </w:rPr>
        <w:t>  </w:t>
      </w:r>
      <w:r w:rsidRPr="00795B34">
        <w:rPr>
          <w:color w:val="008000"/>
          <w:bdr w:val="none" w:sz="0" w:space="0" w:color="auto" w:frame="1"/>
          <w:lang w:val="en-US" w:eastAsia="pt-BR"/>
        </w:rPr>
        <w:t>//... Code to update the Customer object ...</w:t>
      </w:r>
    </w:p>
    <w:p w14:paraId="26B4FD75" w14:textId="77777777" w:rsidR="00BD5C33" w:rsidRPr="00795B34" w:rsidRDefault="00BD5C33" w:rsidP="00BD5C33">
      <w:pPr>
        <w:pStyle w:val="CodeBlock"/>
        <w:rPr>
          <w:lang w:val="en-US" w:eastAsia="pt-BR"/>
        </w:rPr>
      </w:pPr>
      <w:r w:rsidRPr="00795B34">
        <w:rPr>
          <w:lang w:val="en-US" w:eastAsia="pt-BR"/>
        </w:rPr>
        <w:t>  HttpResponseMessage rsp = </w:t>
      </w:r>
      <w:r w:rsidRPr="00795B34">
        <w:rPr>
          <w:b/>
          <w:bCs/>
          <w:color w:val="000080"/>
          <w:bdr w:val="none" w:sz="0" w:space="0" w:color="auto" w:frame="1"/>
          <w:lang w:val="en-US" w:eastAsia="pt-BR"/>
        </w:rPr>
        <w:t>new</w:t>
      </w:r>
      <w:r w:rsidRPr="00795B34">
        <w:rPr>
          <w:lang w:val="en-US" w:eastAsia="pt-BR"/>
        </w:rPr>
        <w:t> HttpResponseMessage();</w:t>
      </w:r>
    </w:p>
    <w:p w14:paraId="086C42E1" w14:textId="77777777" w:rsidR="00BD5C33" w:rsidRPr="00795B34" w:rsidRDefault="00BD5C33" w:rsidP="00BD5C33">
      <w:pPr>
        <w:pStyle w:val="CodeBlock"/>
        <w:rPr>
          <w:lang w:val="en-US" w:eastAsia="pt-BR"/>
        </w:rPr>
      </w:pPr>
      <w:r w:rsidRPr="00795B34">
        <w:rPr>
          <w:lang w:val="en-US" w:eastAsia="pt-BR"/>
        </w:rPr>
        <w:t>  rsp.StatusCode = HttpStatusCode.OK;</w:t>
      </w:r>
    </w:p>
    <w:p w14:paraId="3C4E6F41" w14:textId="77777777" w:rsidR="00BD5C33" w:rsidRPr="00A727EB" w:rsidRDefault="00BD5C33" w:rsidP="00BD5C33">
      <w:pPr>
        <w:pStyle w:val="CodeBlock"/>
        <w:rPr>
          <w:lang w:eastAsia="pt-BR"/>
        </w:rPr>
      </w:pPr>
      <w:r w:rsidRPr="00795B34">
        <w:rPr>
          <w:lang w:val="en-US" w:eastAsia="pt-BR"/>
        </w:rPr>
        <w:t>  </w:t>
      </w:r>
      <w:r w:rsidRPr="00A727EB">
        <w:rPr>
          <w:b/>
          <w:bCs/>
          <w:color w:val="000080"/>
          <w:bdr w:val="none" w:sz="0" w:space="0" w:color="auto" w:frame="1"/>
          <w:lang w:eastAsia="pt-BR"/>
        </w:rPr>
        <w:t>return</w:t>
      </w:r>
      <w:r w:rsidRPr="00A727EB">
        <w:rPr>
          <w:lang w:eastAsia="pt-BR"/>
        </w:rPr>
        <w:t> rsp;</w:t>
      </w:r>
    </w:p>
    <w:p w14:paraId="280EEF53" w14:textId="77777777" w:rsidR="00BD5C33" w:rsidRPr="00A727EB" w:rsidRDefault="00BD5C33" w:rsidP="00BD5C33">
      <w:pPr>
        <w:pStyle w:val="CodeBlock"/>
        <w:rPr>
          <w:lang w:eastAsia="pt-BR"/>
        </w:rPr>
      </w:pPr>
      <w:r w:rsidRPr="00A727EB">
        <w:rPr>
          <w:lang w:eastAsia="pt-BR"/>
        </w:rPr>
        <w:t>}</w:t>
      </w:r>
    </w:p>
    <w:p w14:paraId="1DCA6D21" w14:textId="77777777" w:rsidR="00BD5C33" w:rsidRPr="00A727EB" w:rsidRDefault="00BD5C33" w:rsidP="00CA4198">
      <w:pPr>
        <w:pStyle w:val="Heading2Numbered"/>
      </w:pPr>
      <w:bookmarkStart w:id="493" w:name="_Toc372544043"/>
      <w:r w:rsidRPr="00A727EB">
        <w:t>Além dos verbos HTTP</w:t>
      </w:r>
      <w:bookmarkEnd w:id="493"/>
    </w:p>
    <w:p w14:paraId="79C9479A" w14:textId="77777777" w:rsidR="00BD5C33" w:rsidRPr="00A727EB" w:rsidRDefault="00BD5C33" w:rsidP="00BD5C33">
      <w:r w:rsidRPr="00A727EB">
        <w:t>A maioria das páginas ASP.NET não foram projetados com os verbos HTTP em mente, em vez disso, uma abordagem de "transacional" foi muitas vezes utilizado para definir a versão original do código. Isso pode torná-lo difícil de amarrar a funcionalidade da página em um dos verbos HTTP (ou pode forçá-lo a criar um método de pós complexo que lida com vários tipos diferentes de processamento).</w:t>
      </w:r>
    </w:p>
    <w:p w14:paraId="5205912B" w14:textId="25F77ADE" w:rsidR="00BD5C33" w:rsidRPr="00A727EB" w:rsidRDefault="00BD5C33" w:rsidP="00BD5C33">
      <w:r w:rsidRPr="00A727EB">
        <w:t>Para lidar com qualquer funcionalidade orientada</w:t>
      </w:r>
      <w:r w:rsidR="006433BA">
        <w:t xml:space="preserve"> a transação</w:t>
      </w:r>
      <w:r w:rsidRPr="00A727EB">
        <w:t xml:space="preserve">, você pode adicionar uma rota que especifica um método (chamado de "ação" no </w:t>
      </w:r>
      <w:r w:rsidR="006433BA">
        <w:t>modo de dizer</w:t>
      </w:r>
      <w:r w:rsidRPr="00A727EB">
        <w:t>) no controlador por nome em vez do tipo HTTP. O exemplo a seguir define uma URL que encaminha a solicitação para um método chamado AssignCustomerToOrder e extrai uma CustID e NúmeroDoPedido d</w:t>
      </w:r>
      <w:r w:rsidR="006433BA">
        <w:t>a</w:t>
      </w:r>
      <w:r w:rsidRPr="00A727EB">
        <w:t xml:space="preserve"> URL (ao contrário dos métodos </w:t>
      </w:r>
      <w:r w:rsidR="006433BA">
        <w:t>POST</w:t>
      </w:r>
      <w:r w:rsidRPr="00A727EB">
        <w:t>, os métodos associados com outros verbos HTTP pode</w:t>
      </w:r>
      <w:r w:rsidR="006433BA">
        <w:t>m</w:t>
      </w:r>
      <w:r w:rsidRPr="00A727EB">
        <w:t xml:space="preserve"> aceitar vários parâmetros):</w:t>
      </w:r>
    </w:p>
    <w:p w14:paraId="481E8E90" w14:textId="77777777" w:rsidR="00BD5C33" w:rsidRPr="00795B34" w:rsidRDefault="00BD5C33" w:rsidP="00BD5C33">
      <w:pPr>
        <w:pStyle w:val="CodeBlock"/>
        <w:rPr>
          <w:lang w:val="en-US" w:eastAsia="pt-BR"/>
        </w:rPr>
      </w:pPr>
      <w:r w:rsidRPr="00795B34">
        <w:rPr>
          <w:lang w:val="en-US" w:eastAsia="pt-BR"/>
        </w:rPr>
        <w:t>RouteTable.Routes.MapHttpRoute(</w:t>
      </w:r>
    </w:p>
    <w:p w14:paraId="57500BA5"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"CustomerManagementAssign"</w:t>
      </w:r>
      <w:r w:rsidRPr="00795B34">
        <w:rPr>
          <w:lang w:val="en-US" w:eastAsia="pt-BR"/>
        </w:rPr>
        <w:t>,</w:t>
      </w:r>
    </w:p>
    <w:p w14:paraId="34DB90E9"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"CustomerManagement/Assign/{CustID}/{OrderID}"</w:t>
      </w:r>
      <w:r w:rsidRPr="00795B34">
        <w:rPr>
          <w:lang w:val="en-US" w:eastAsia="pt-BR"/>
        </w:rPr>
        <w:t>,</w:t>
      </w:r>
    </w:p>
    <w:p w14:paraId="6652F78F"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Controller = </w:t>
      </w:r>
      <w:r w:rsidRPr="00795B34">
        <w:rPr>
          <w:color w:val="008080"/>
          <w:bdr w:val="none" w:sz="0" w:space="0" w:color="auto" w:frame="1"/>
          <w:lang w:val="en-US" w:eastAsia="pt-BR"/>
        </w:rPr>
        <w:t>"Customer"</w:t>
      </w:r>
      <w:r w:rsidRPr="00795B34">
        <w:rPr>
          <w:lang w:val="en-US" w:eastAsia="pt-BR"/>
        </w:rPr>
        <w:t>, Action=</w:t>
      </w:r>
      <w:r w:rsidRPr="00795B34">
        <w:rPr>
          <w:color w:val="008080"/>
          <w:bdr w:val="none" w:sz="0" w:space="0" w:color="auto" w:frame="1"/>
          <w:lang w:val="en-US" w:eastAsia="pt-BR"/>
        </w:rPr>
        <w:t>"AssignCustomerToOrder"</w:t>
      </w:r>
      <w:r w:rsidRPr="00795B34">
        <w:rPr>
          <w:lang w:val="en-US" w:eastAsia="pt-BR"/>
        </w:rPr>
        <w:t> },</w:t>
      </w:r>
    </w:p>
    <w:p w14:paraId="17F01CA4"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new</w:t>
      </w:r>
      <w:r w:rsidRPr="00795B34">
        <w:rPr>
          <w:lang w:val="en-US" w:eastAsia="pt-BR"/>
        </w:rPr>
        <w:t> { httpMethod = </w:t>
      </w:r>
      <w:r w:rsidRPr="00795B34">
        <w:rPr>
          <w:b/>
          <w:bCs/>
          <w:color w:val="000080"/>
          <w:bdr w:val="none" w:sz="0" w:space="0" w:color="auto" w:frame="1"/>
          <w:lang w:val="en-US" w:eastAsia="pt-BR"/>
        </w:rPr>
        <w:t>new</w:t>
      </w:r>
      <w:r w:rsidRPr="00795B34">
        <w:rPr>
          <w:lang w:val="en-US" w:eastAsia="pt-BR"/>
        </w:rPr>
        <w:t> HttpMethodConstraint(</w:t>
      </w:r>
      <w:r w:rsidRPr="00795B34">
        <w:rPr>
          <w:color w:val="008080"/>
          <w:bdr w:val="none" w:sz="0" w:space="0" w:color="auto" w:frame="1"/>
          <w:lang w:val="en-US" w:eastAsia="pt-BR"/>
        </w:rPr>
        <w:t>"Get"</w:t>
      </w:r>
      <w:r w:rsidRPr="00795B34">
        <w:rPr>
          <w:lang w:val="en-US" w:eastAsia="pt-BR"/>
        </w:rPr>
        <w:t>) }</w:t>
      </w:r>
    </w:p>
    <w:p w14:paraId="7187846F" w14:textId="77777777" w:rsidR="00BD5C33" w:rsidRPr="00A727EB" w:rsidRDefault="00BD5C33" w:rsidP="00BD5C33">
      <w:pPr>
        <w:pStyle w:val="CodeBlock"/>
        <w:rPr>
          <w:lang w:eastAsia="pt-BR"/>
        </w:rPr>
      </w:pPr>
      <w:r w:rsidRPr="00795B34">
        <w:rPr>
          <w:lang w:val="en-US" w:eastAsia="pt-BR"/>
        </w:rPr>
        <w:t>  </w:t>
      </w:r>
      <w:r w:rsidRPr="00A727EB">
        <w:rPr>
          <w:lang w:eastAsia="pt-BR"/>
        </w:rPr>
        <w:t>);</w:t>
      </w:r>
    </w:p>
    <w:p w14:paraId="3F10F70B" w14:textId="53313D97" w:rsidR="00BD5C33" w:rsidRPr="00A727EB" w:rsidRDefault="00BD5C33" w:rsidP="00BD5C33">
      <w:r w:rsidRPr="00A727EB">
        <w:t>Essa declaração para o método obtém os parâmetros extraídos da seguinte url:</w:t>
      </w:r>
    </w:p>
    <w:p w14:paraId="1CE344ED" w14:textId="77777777" w:rsidR="00BD5C33" w:rsidRPr="00795B34" w:rsidRDefault="00BD5C33" w:rsidP="00BD5C33">
      <w:pPr>
        <w:pStyle w:val="CodeBlock"/>
        <w:rPr>
          <w:lang w:val="en-US" w:eastAsia="pt-BR"/>
        </w:rPr>
      </w:pPr>
      <w:r w:rsidRPr="00795B34">
        <w:rPr>
          <w:lang w:val="en-US" w:eastAsia="pt-BR"/>
        </w:rPr>
        <w:t>[HttpGet]</w:t>
      </w:r>
    </w:p>
    <w:p w14:paraId="55D80B91" w14:textId="77777777" w:rsidR="00BD5C33" w:rsidRPr="00795B34" w:rsidRDefault="00BD5C33" w:rsidP="00BD5C33">
      <w:pPr>
        <w:pStyle w:val="CodeBlock"/>
        <w:rPr>
          <w:lang w:val="en-US" w:eastAsia="pt-BR"/>
        </w:rPr>
      </w:pPr>
      <w:r w:rsidRPr="00795B34">
        <w:rPr>
          <w:b/>
          <w:bCs/>
          <w:color w:val="000080"/>
          <w:bdr w:val="none" w:sz="0" w:space="0" w:color="auto" w:frame="1"/>
          <w:lang w:val="en-US" w:eastAsia="pt-BR"/>
        </w:rPr>
        <w:t>public</w:t>
      </w:r>
      <w:r w:rsidRPr="00795B34">
        <w:rPr>
          <w:lang w:val="en-US" w:eastAsia="pt-BR"/>
        </w:rPr>
        <w:t> HttpResponseMessage AssignCustomerToOrder(</w:t>
      </w:r>
    </w:p>
    <w:p w14:paraId="5C40A0DA"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string</w:t>
      </w:r>
      <w:r w:rsidRPr="00795B34">
        <w:rPr>
          <w:lang w:val="en-US" w:eastAsia="pt-BR"/>
        </w:rPr>
        <w:t> CustID, </w:t>
      </w:r>
      <w:r w:rsidRPr="00795B34">
        <w:rPr>
          <w:b/>
          <w:bCs/>
          <w:color w:val="000080"/>
          <w:bdr w:val="none" w:sz="0" w:space="0" w:color="auto" w:frame="1"/>
          <w:lang w:val="en-US" w:eastAsia="pt-BR"/>
        </w:rPr>
        <w:t>string</w:t>
      </w:r>
      <w:r w:rsidRPr="00795B34">
        <w:rPr>
          <w:lang w:val="en-US" w:eastAsia="pt-BR"/>
        </w:rPr>
        <w:t> OrderID)</w:t>
      </w:r>
    </w:p>
    <w:p w14:paraId="3667A99B" w14:textId="77777777" w:rsidR="00BD5C33" w:rsidRPr="00A727EB" w:rsidRDefault="00BD5C33" w:rsidP="00BD5C33">
      <w:pPr>
        <w:pStyle w:val="CodeBlock"/>
        <w:rPr>
          <w:lang w:eastAsia="pt-BR"/>
        </w:rPr>
      </w:pPr>
      <w:r w:rsidRPr="00A727EB">
        <w:rPr>
          <w:lang w:eastAsia="pt-BR"/>
        </w:rPr>
        <w:t>{</w:t>
      </w:r>
    </w:p>
    <w:p w14:paraId="2314AEA3" w14:textId="7A9EE923" w:rsidR="00BD5C33" w:rsidRPr="00A727EB" w:rsidRDefault="00BD5C33" w:rsidP="00BD5C33">
      <w:r w:rsidRPr="00A727EB">
        <w:t xml:space="preserve">A função de interceptação </w:t>
      </w:r>
      <w:r w:rsidR="006433BA">
        <w:t>amarrada ao evento apropriado</w:t>
      </w:r>
      <w:r w:rsidRPr="00A727EB">
        <w:t xml:space="preserve"> do lado do cliente usa </w:t>
      </w:r>
      <w:r w:rsidR="006433BA">
        <w:t>uma função</w:t>
      </w:r>
      <w:r w:rsidRPr="00A727EB">
        <w:t xml:space="preserve"> </w:t>
      </w:r>
      <w:r w:rsidR="006433BA">
        <w:t xml:space="preserve">get do </w:t>
      </w:r>
      <w:r w:rsidRPr="00A727EB">
        <w:t>jQuery</w:t>
      </w:r>
      <w:r w:rsidR="006433BA">
        <w:t xml:space="preserve"> para</w:t>
      </w:r>
      <w:r w:rsidRPr="00A727EB">
        <w:t xml:space="preserve"> passar uma URL com os componentes corretos:</w:t>
      </w:r>
    </w:p>
    <w:p w14:paraId="26BE0182" w14:textId="77777777" w:rsidR="00BD5C33" w:rsidRPr="00795B34" w:rsidRDefault="00BD5C33" w:rsidP="00BD5C33">
      <w:pPr>
        <w:pStyle w:val="CodeBlock"/>
        <w:rPr>
          <w:lang w:val="en-US" w:eastAsia="pt-BR"/>
        </w:rPr>
      </w:pPr>
      <w:r w:rsidRPr="00795B34">
        <w:rPr>
          <w:lang w:val="en-US" w:eastAsia="pt-BR"/>
        </w:rPr>
        <w:t>function AssignOrder() {</w:t>
      </w:r>
    </w:p>
    <w:p w14:paraId="624C9F7B" w14:textId="77777777" w:rsidR="00BD5C33" w:rsidRPr="00795B34" w:rsidRDefault="00BD5C33" w:rsidP="00BD5C33">
      <w:pPr>
        <w:pStyle w:val="CodeBlock"/>
        <w:rPr>
          <w:lang w:val="en-US" w:eastAsia="pt-BR"/>
        </w:rPr>
      </w:pPr>
      <w:r w:rsidRPr="00795B34">
        <w:rPr>
          <w:lang w:val="en-US" w:eastAsia="pt-BR"/>
        </w:rPr>
        <w:t>  $.get(</w:t>
      </w:r>
      <w:r w:rsidRPr="00795B34">
        <w:rPr>
          <w:color w:val="008080"/>
          <w:bdr w:val="none" w:sz="0" w:space="0" w:color="auto" w:frame="1"/>
          <w:lang w:val="en-US" w:eastAsia="pt-BR"/>
        </w:rPr>
        <w:t>'CustomerManagement/Assign/'</w:t>
      </w:r>
      <w:r w:rsidRPr="00795B34">
        <w:rPr>
          <w:lang w:val="en-US" w:eastAsia="pt-BR"/>
        </w:rPr>
        <w:t> + </w:t>
      </w:r>
    </w:p>
    <w:p w14:paraId="308F27EC"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"#CustomerID"</w:t>
      </w:r>
      <w:r w:rsidRPr="00795B34">
        <w:rPr>
          <w:lang w:val="en-US" w:eastAsia="pt-BR"/>
        </w:rPr>
        <w:t>).val() + </w:t>
      </w:r>
      <w:r w:rsidRPr="00795B34">
        <w:rPr>
          <w:color w:val="008080"/>
          <w:bdr w:val="none" w:sz="0" w:space="0" w:color="auto" w:frame="1"/>
          <w:lang w:val="en-US" w:eastAsia="pt-BR"/>
        </w:rPr>
        <w:t>"/"</w:t>
      </w:r>
      <w:r w:rsidRPr="00795B34">
        <w:rPr>
          <w:lang w:val="en-US" w:eastAsia="pt-BR"/>
        </w:rPr>
        <w:t> + </w:t>
      </w:r>
      <w:r w:rsidRPr="00795B34">
        <w:rPr>
          <w:color w:val="008080"/>
          <w:bdr w:val="none" w:sz="0" w:space="0" w:color="auto" w:frame="1"/>
          <w:lang w:val="en-US" w:eastAsia="pt-BR"/>
        </w:rPr>
        <w:t>"A123"</w:t>
      </w:r>
      <w:r w:rsidRPr="00795B34">
        <w:rPr>
          <w:lang w:val="en-US" w:eastAsia="pt-BR"/>
        </w:rPr>
        <w:t>,</w:t>
      </w:r>
    </w:p>
    <w:p w14:paraId="7EFB5455" w14:textId="77777777" w:rsidR="00BD5C33" w:rsidRPr="00795B34" w:rsidRDefault="00BD5C33" w:rsidP="00BD5C33">
      <w:pPr>
        <w:pStyle w:val="CodeBlock"/>
        <w:rPr>
          <w:lang w:val="en-US" w:eastAsia="pt-BR"/>
        </w:rPr>
      </w:pPr>
      <w:r w:rsidRPr="00795B34">
        <w:rPr>
          <w:lang w:val="en-US" w:eastAsia="pt-BR"/>
        </w:rPr>
        <w:t>    function (data, status) {</w:t>
      </w:r>
    </w:p>
    <w:p w14:paraId="0ADF4BA6" w14:textId="77777777" w:rsidR="00BD5C33" w:rsidRPr="00795B34" w:rsidRDefault="00BD5C33" w:rsidP="00BD5C33">
      <w:pPr>
        <w:pStyle w:val="CodeBlock"/>
        <w:rPr>
          <w:lang w:val="en-US" w:eastAsia="pt-BR"/>
        </w:rPr>
      </w:pPr>
      <w:r w:rsidRPr="00795B34">
        <w:rPr>
          <w:lang w:val="en-US" w:eastAsia="pt-BR"/>
        </w:rPr>
        <w:t>      $(</w:t>
      </w:r>
      <w:r w:rsidRPr="00795B34">
        <w:rPr>
          <w:color w:val="008080"/>
          <w:bdr w:val="none" w:sz="0" w:space="0" w:color="auto" w:frame="1"/>
          <w:lang w:val="en-US" w:eastAsia="pt-BR"/>
        </w:rPr>
        <w:t>"#Messages"</w:t>
      </w:r>
      <w:r w:rsidRPr="00795B34">
        <w:rPr>
          <w:lang w:val="en-US" w:eastAsia="pt-BR"/>
        </w:rPr>
        <w:t>).text(status);</w:t>
      </w:r>
    </w:p>
    <w:p w14:paraId="3365E211" w14:textId="77777777" w:rsidR="00BD5C33" w:rsidRPr="00795B34" w:rsidRDefault="00BD5C33" w:rsidP="00BD5C33">
      <w:pPr>
        <w:pStyle w:val="CodeBlock"/>
        <w:rPr>
          <w:lang w:val="en-US" w:eastAsia="pt-BR"/>
        </w:rPr>
      </w:pPr>
      <w:r w:rsidRPr="00795B34">
        <w:rPr>
          <w:lang w:val="en-US" w:eastAsia="pt-BR"/>
        </w:rPr>
        <w:t>      });</w:t>
      </w:r>
    </w:p>
    <w:p w14:paraId="669E79F2" w14:textId="77777777" w:rsidR="00BD5C33" w:rsidRPr="00795B34" w:rsidRDefault="00BD5C33" w:rsidP="00BD5C33">
      <w:pPr>
        <w:pStyle w:val="CodeBlock"/>
        <w:rPr>
          <w:lang w:val="en-US" w:eastAsia="pt-BR"/>
        </w:rPr>
      </w:pPr>
      <w:r w:rsidRPr="00795B34">
        <w:rPr>
          <w:lang w:val="en-US" w:eastAsia="pt-BR"/>
        </w:rPr>
        <w:t>  </w:t>
      </w:r>
      <w:r w:rsidRPr="00795B34">
        <w:rPr>
          <w:b/>
          <w:bCs/>
          <w:color w:val="000080"/>
          <w:bdr w:val="none" w:sz="0" w:space="0" w:color="auto" w:frame="1"/>
          <w:lang w:val="en-US" w:eastAsia="pt-BR"/>
        </w:rPr>
        <w:t>return</w:t>
      </w:r>
      <w:r w:rsidRPr="00795B34">
        <w:rPr>
          <w:lang w:val="en-US" w:eastAsia="pt-BR"/>
        </w:rPr>
        <w:t> </w:t>
      </w:r>
      <w:r w:rsidRPr="00795B34">
        <w:rPr>
          <w:b/>
          <w:bCs/>
          <w:color w:val="000080"/>
          <w:bdr w:val="none" w:sz="0" w:space="0" w:color="auto" w:frame="1"/>
          <w:lang w:val="en-US" w:eastAsia="pt-BR"/>
        </w:rPr>
        <w:t>false</w:t>
      </w:r>
      <w:r w:rsidRPr="00795B34">
        <w:rPr>
          <w:lang w:val="en-US" w:eastAsia="pt-BR"/>
        </w:rPr>
        <w:t>;</w:t>
      </w:r>
    </w:p>
    <w:p w14:paraId="68B91599" w14:textId="77777777" w:rsidR="00BD5C33" w:rsidRPr="00A727EB" w:rsidRDefault="00BD5C33" w:rsidP="00BD5C33">
      <w:pPr>
        <w:pStyle w:val="CodeBlock"/>
        <w:rPr>
          <w:lang w:eastAsia="pt-BR"/>
        </w:rPr>
      </w:pPr>
      <w:r w:rsidRPr="00A727EB">
        <w:rPr>
          <w:lang w:eastAsia="pt-BR"/>
        </w:rPr>
        <w:t>}</w:t>
      </w:r>
    </w:p>
    <w:p w14:paraId="3AF04B99" w14:textId="1BD2898B" w:rsidR="00BD5C33" w:rsidRPr="00A727EB" w:rsidRDefault="00BD5C33" w:rsidP="00BD5C33">
      <w:r w:rsidRPr="00A727EB">
        <w:t xml:space="preserve">Para recapitular, </w:t>
      </w:r>
      <w:r w:rsidR="006433BA">
        <w:t>a refatoração d</w:t>
      </w:r>
      <w:r w:rsidRPr="00A727EB">
        <w:t>o arquivo de código</w:t>
      </w:r>
      <w:r w:rsidR="006433BA">
        <w:t xml:space="preserve"> de</w:t>
      </w:r>
      <w:r w:rsidRPr="00A727EB">
        <w:t xml:space="preserve"> </w:t>
      </w:r>
      <w:r w:rsidR="006433BA" w:rsidRPr="00A727EB">
        <w:t xml:space="preserve">uma página ASPX tradicional </w:t>
      </w:r>
      <w:r w:rsidRPr="00A727EB">
        <w:t>para um controlador de Web API não é uma tarefa trivial. No entanto, a flexibilidade d</w:t>
      </w:r>
      <w:r w:rsidR="006433BA">
        <w:t>o</w:t>
      </w:r>
      <w:r w:rsidRPr="00A727EB">
        <w:t xml:space="preserve"> </w:t>
      </w:r>
      <w:r w:rsidR="006433BA" w:rsidRPr="00A727EB">
        <w:t xml:space="preserve">ASP.NET Web </w:t>
      </w:r>
      <w:r w:rsidRPr="00A727EB">
        <w:t xml:space="preserve">API, o poder que </w:t>
      </w:r>
      <w:r w:rsidR="006433BA">
        <w:t>ele oferece para associar dados http para objetos .net e a</w:t>
      </w:r>
      <w:r w:rsidRPr="00A727EB">
        <w:t xml:space="preserve"> capacidade de alavancar os padrões HTTP fornecem uma maneira potencial para mover aplicativos existentes para um</w:t>
      </w:r>
      <w:r w:rsidR="006433BA">
        <w:t xml:space="preserve"> modelo</w:t>
      </w:r>
      <w:r w:rsidRPr="00A727EB">
        <w:t xml:space="preserve"> MVC / TDD e melhorar a escalabilidade </w:t>
      </w:r>
      <w:r w:rsidR="006433BA">
        <w:t>através de AJAX ao longo do caminho</w:t>
      </w:r>
      <w:r w:rsidRPr="00A727EB">
        <w:t>. Ele também fornece um paradigma para a criação de novas aplicações ASP.NET que exploram tanto a produtividade de Web Forms e</w:t>
      </w:r>
      <w:r w:rsidR="006433BA">
        <w:t xml:space="preserve"> </w:t>
      </w:r>
      <w:r w:rsidRPr="00A727EB">
        <w:t>a funcionalidade da API Web ASP.NET.</w:t>
      </w:r>
    </w:p>
    <w:p w14:paraId="39D3FC33" w14:textId="71ECA6C4" w:rsidR="00BD5C33" w:rsidRPr="00A727EB" w:rsidRDefault="00BD5C33" w:rsidP="00BD5C33">
      <w:pPr>
        <w:rPr>
          <w:rStyle w:val="Forte"/>
          <w:color w:val="333333"/>
          <w:sz w:val="20"/>
          <w:szCs w:val="20"/>
          <w:bdr w:val="none" w:sz="0" w:space="0" w:color="auto" w:frame="1"/>
          <w:shd w:val="clear" w:color="auto" w:fill="FFFFFF"/>
        </w:rPr>
      </w:pPr>
      <w:r w:rsidRPr="00A727EB">
        <w:rPr>
          <w:rStyle w:val="Forte"/>
          <w:color w:val="333333"/>
          <w:sz w:val="20"/>
          <w:szCs w:val="20"/>
          <w:bdr w:val="none" w:sz="0" w:space="0" w:color="auto" w:frame="1"/>
          <w:shd w:val="clear" w:color="auto" w:fill="FFFFFF"/>
        </w:rPr>
        <w:t>Peter Vogel</w:t>
      </w:r>
    </w:p>
    <w:p w14:paraId="1EC6ADA2" w14:textId="776A1D7D" w:rsidR="00BD5C33" w:rsidRPr="00A727EB" w:rsidRDefault="00811134" w:rsidP="00BD5C33">
      <w:pPr>
        <w:rPr>
          <w:highlight w:val="white"/>
        </w:rPr>
      </w:pPr>
      <w:hyperlink r:id="rId159" w:history="1">
        <w:r w:rsidR="00BD5C33" w:rsidRPr="00A727EB">
          <w:rPr>
            <w:rStyle w:val="Hyperlink"/>
          </w:rPr>
          <w:t>http://msdn.microsoft.com/en-us/magazine/jj991978.aspx</w:t>
        </w:r>
      </w:hyperlink>
    </w:p>
    <w:sectPr w:rsidR="00BD5C33" w:rsidRPr="00A727EB" w:rsidSect="001F00CC">
      <w:footerReference w:type="default" r:id="rId160"/>
      <w:headerReference w:type="first" r:id="rId161"/>
      <w:footerReference w:type="first" r:id="rId162"/>
      <w:pgSz w:w="12240" w:h="15840"/>
      <w:pgMar w:top="1440" w:right="1440" w:bottom="1440" w:left="1440" w:header="706"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B3D6B" w14:textId="77777777" w:rsidR="006F1F70" w:rsidRDefault="006F1F70">
      <w:pPr>
        <w:spacing w:after="0" w:line="240" w:lineRule="auto"/>
      </w:pPr>
      <w:r>
        <w:separator/>
      </w:r>
    </w:p>
  </w:endnote>
  <w:endnote w:type="continuationSeparator" w:id="0">
    <w:p w14:paraId="36570745" w14:textId="77777777" w:rsidR="006F1F70" w:rsidRDefault="006F1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C0"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 xml:space="preserve">MICROSOFT MAKES NO WARRANTIES, EXPRESS OR IMPLIED, IN THIS DOCUMENT. </w:t>
    </w:r>
  </w:p>
  <w:p w14:paraId="357C4AC1"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357C4AC2"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357C4AC3"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357C4AC4"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 2013 Microsoft Corporation. All rights reserved. Any use or distribution of these materials without express authorization of Microsoft Corp. is strictly prohibited.</w:t>
    </w:r>
  </w:p>
  <w:p w14:paraId="357C4AC5"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Microsoft and Windows are either registered trademarks or trademarks of Microsoft Corporation in the United States and/or other countries.</w:t>
    </w:r>
  </w:p>
  <w:p w14:paraId="357C4AC6" w14:textId="77777777" w:rsidR="006F1F70" w:rsidRPr="009B484F" w:rsidRDefault="006F1F70">
    <w:pPr>
      <w:pStyle w:val="Rodap"/>
      <w:spacing w:after="120"/>
      <w:rPr>
        <w:rFonts w:cstheme="minorHAnsi"/>
        <w:sz w:val="18"/>
        <w:szCs w:val="18"/>
        <w:lang w:val="en-US"/>
      </w:rPr>
    </w:pPr>
    <w:r w:rsidRPr="009B484F">
      <w:rPr>
        <w:rFonts w:cstheme="minorHAnsi"/>
        <w:sz w:val="18"/>
        <w:szCs w:val="18"/>
        <w:lang w:val="en-US"/>
      </w:rPr>
      <w:t>The names of actual companies and products mentioned herein may be the trademarks of their respective owners.</w:t>
    </w:r>
  </w:p>
  <w:p w14:paraId="357C4AC7" w14:textId="77777777" w:rsidR="006F1F70" w:rsidRDefault="006F1F70">
    <w:pPr>
      <w:pStyle w:val="Rodap"/>
      <w:pBdr>
        <w:top w:val="single" w:sz="4" w:space="1" w:color="auto"/>
      </w:pBdr>
      <w:jc w:val="right"/>
    </w:pPr>
    <w:r>
      <w:fldChar w:fldCharType="begin"/>
    </w:r>
    <w:r>
      <w:instrText xml:space="preserve"> PAGE  \* roman  \* MERGEFORMAT </w:instrText>
    </w:r>
    <w:r>
      <w:fldChar w:fldCharType="separate"/>
    </w:r>
    <w:r w:rsidR="00983260">
      <w:rPr>
        <w:noProof/>
      </w:rPr>
      <w:t>ii</w:t>
    </w:r>
    <w:r>
      <w:fldChar w:fldCharType="end"/>
    </w:r>
  </w:p>
  <w:tbl>
    <w:tblPr>
      <w:tblW w:w="9363" w:type="dxa"/>
      <w:tblInd w:w="-227" w:type="dxa"/>
      <w:tblLayout w:type="fixed"/>
      <w:tblLook w:val="01E0" w:firstRow="1" w:lastRow="1" w:firstColumn="1" w:lastColumn="1" w:noHBand="0" w:noVBand="0"/>
    </w:tblPr>
    <w:tblGrid>
      <w:gridCol w:w="9363"/>
    </w:tblGrid>
    <w:tr w:rsidR="006F1F70" w:rsidRPr="004F192E" w14:paraId="357C4ACB" w14:textId="77777777" w:rsidTr="00355DB4">
      <w:trPr>
        <w:trHeight w:val="934"/>
      </w:trPr>
      <w:tc>
        <w:tcPr>
          <w:tcW w:w="9363" w:type="dxa"/>
        </w:tcPr>
        <w:p w14:paraId="357C4AC8" w14:textId="3CE440CA" w:rsidR="006F1F70" w:rsidRPr="003D47A5" w:rsidRDefault="00811134">
          <w:pPr>
            <w:pStyle w:val="Rodap"/>
            <w:ind w:firstLine="119"/>
          </w:pPr>
          <w:sdt>
            <w:sdtPr>
              <w:alias w:val="Title"/>
              <w:id w:val="680238767"/>
              <w:dataBinding w:prefixMappings="xmlns:ns0='http://purl.org/dc/elements/1.1/' xmlns:ns1='http://schemas.openxmlformats.org/package/2006/metadata/core-properties' " w:xpath="/ns1:coreProperties[1]/ns0:title[1]" w:storeItemID="{6C3C8BC8-F283-45AE-878A-BAB7291924A1}"/>
              <w:text/>
            </w:sdtPr>
            <w:sdtEndPr/>
            <w:sdtContent>
              <w:r w:rsidR="006F1F70">
                <w:t>Elaboração de Arquiteturas de Referência - FASE 2</w:t>
              </w:r>
            </w:sdtContent>
          </w:sdt>
          <w:r w:rsidR="006F1F70" w:rsidRPr="003D47A5">
            <w:t xml:space="preserve">, </w:t>
          </w:r>
          <w:sdt>
            <w:sdtPr>
              <w:alias w:val="Subject"/>
              <w:id w:val="26139528"/>
              <w:dataBinding w:prefixMappings="xmlns:ns0='http://purl.org/dc/elements/1.1/' xmlns:ns1='http://schemas.openxmlformats.org/package/2006/metadata/core-properties' " w:xpath="/ns1:coreProperties[1]/ns0:subject[1]" w:storeItemID="{6C3C8BC8-F283-45AE-878A-BAB7291924A1}"/>
              <w:text/>
            </w:sdtPr>
            <w:sdtEndPr/>
            <w:sdtContent>
              <w:r w:rsidR="006F1F70">
                <w:t>Guia de Desenvolvimento para Aplicações WEB</w:t>
              </w:r>
            </w:sdtContent>
          </w:sdt>
          <w:r w:rsidR="006F1F70" w:rsidRPr="003D47A5">
            <w:t xml:space="preserve">, Version </w:t>
          </w:r>
          <w:r w:rsidR="006F1F70">
            <w:fldChar w:fldCharType="begin"/>
          </w:r>
          <w:r w:rsidR="006F1F70" w:rsidRPr="003D47A5">
            <w:instrText xml:space="preserve"> DOCPROPERTY  Version  \* MERGEFORMAT </w:instrText>
          </w:r>
          <w:r w:rsidR="006F1F70">
            <w:fldChar w:fldCharType="separate"/>
          </w:r>
          <w:r w:rsidR="006F1F70">
            <w:t>1.0</w:t>
          </w:r>
          <w:r w:rsidR="006F1F70">
            <w:fldChar w:fldCharType="end"/>
          </w:r>
          <w:r w:rsidR="006F1F70" w:rsidRPr="003D47A5">
            <w:t xml:space="preserve"> </w:t>
          </w:r>
          <w:sdt>
            <w:sdtPr>
              <w:alias w:val="Document Status"/>
              <w:id w:val="1503472023"/>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6F1F70" w:rsidRPr="003D47A5">
                <w:t>Draft</w:t>
              </w:r>
            </w:sdtContent>
          </w:sdt>
        </w:p>
        <w:p w14:paraId="357C4AC9" w14:textId="0294DF9B" w:rsidR="006F1F70" w:rsidRPr="00541417" w:rsidRDefault="006F1F70">
          <w:pPr>
            <w:pStyle w:val="Rodap"/>
            <w:ind w:firstLine="119"/>
          </w:pPr>
          <w:r w:rsidRPr="00541417">
            <w:t xml:space="preserve">Preparado por </w:t>
          </w:r>
          <w:sdt>
            <w:sdtPr>
              <w:alias w:val="Author"/>
              <w:id w:val="-617760030"/>
              <w:placeholder>
                <w:docPart w:val="23687943296344ECBACF6CCD120E1693"/>
              </w:placeholder>
              <w:dataBinding w:prefixMappings="xmlns:ns0='http://purl.org/dc/elements/1.1/' xmlns:ns1='http://schemas.openxmlformats.org/package/2006/metadata/core-properties' " w:xpath="/ns1:coreProperties[1]/ns0:creator[1]" w:storeItemID="{6C3C8BC8-F283-45AE-878A-BAB7291924A1}"/>
              <w:text/>
            </w:sdtPr>
            <w:sdtEndPr/>
            <w:sdtContent>
              <w:r w:rsidRPr="00541417">
                <w:t>Hamilton de Paula e Ernesto Guimarães</w:t>
              </w:r>
            </w:sdtContent>
          </w:sdt>
        </w:p>
        <w:p w14:paraId="357C4ACA" w14:textId="5B9A1671" w:rsidR="006F1F70" w:rsidRPr="00FE4EE4" w:rsidRDefault="006F1F70" w:rsidP="008C7409">
          <w:pPr>
            <w:pStyle w:val="Rodap"/>
            <w:ind w:firstLine="119"/>
          </w:pPr>
          <w:r w:rsidRPr="00FE4EE4">
            <w:t>"</w:t>
          </w:r>
          <w:r>
            <w:fldChar w:fldCharType="begin"/>
          </w:r>
          <w:r w:rsidRPr="00FE4EE4">
            <w:instrText xml:space="preserve"> FILENAME   \* MERGEFORMAT </w:instrText>
          </w:r>
          <w:r>
            <w:fldChar w:fldCharType="separate"/>
          </w:r>
          <w:r>
            <w:rPr>
              <w:noProof/>
            </w:rPr>
            <w:t>Guia de Desenvolvimento para Aplicações WEB.docx</w:t>
          </w:r>
          <w:r>
            <w:rPr>
              <w:noProof/>
            </w:rPr>
            <w:fldChar w:fldCharType="end"/>
          </w:r>
          <w:r w:rsidRPr="00FE4EE4">
            <w:t xml:space="preserve">" </w:t>
          </w:r>
          <w:r>
            <w:t>última modificação em</w:t>
          </w:r>
          <w:r w:rsidRPr="00FE4EE4">
            <w:t xml:space="preserve"> </w:t>
          </w:r>
          <w:r>
            <w:fldChar w:fldCharType="begin"/>
          </w:r>
          <w:r>
            <w:instrText xml:space="preserve"> SAVEDATE  \@ "dd/MM/yyyy"  \* MERGEFORMAT </w:instrText>
          </w:r>
          <w:r>
            <w:fldChar w:fldCharType="separate"/>
          </w:r>
          <w:r w:rsidR="00811134">
            <w:rPr>
              <w:noProof/>
            </w:rPr>
            <w:t>29/05/2018</w:t>
          </w:r>
          <w:r>
            <w:fldChar w:fldCharType="end"/>
          </w:r>
          <w:r w:rsidRPr="00FE4EE4">
            <w:t xml:space="preserve">, Rev </w:t>
          </w:r>
          <w:r>
            <w:fldChar w:fldCharType="begin"/>
          </w:r>
          <w:r w:rsidRPr="00FE4EE4">
            <w:instrText xml:space="preserve"> REVNUM   \* MERGEFORMAT </w:instrText>
          </w:r>
          <w:r>
            <w:fldChar w:fldCharType="separate"/>
          </w:r>
          <w:r>
            <w:rPr>
              <w:noProof/>
            </w:rPr>
            <w:t>43</w:t>
          </w:r>
          <w:r>
            <w:rPr>
              <w:noProof/>
            </w:rPr>
            <w:fldChar w:fldCharType="end"/>
          </w:r>
        </w:p>
      </w:tc>
    </w:tr>
  </w:tbl>
  <w:p w14:paraId="357C4ACC" w14:textId="77777777" w:rsidR="006F1F70" w:rsidRPr="00FE4EE4" w:rsidRDefault="006F1F7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CF" w14:textId="77777777" w:rsidR="006F1F70" w:rsidRDefault="006F1F70">
    <w:pPr>
      <w:pStyle w:val="Rodap"/>
      <w:pBdr>
        <w:top w:val="single" w:sz="4" w:space="1" w:color="auto"/>
      </w:pBdr>
      <w:jc w:val="right"/>
    </w:pPr>
    <w:r>
      <w:fldChar w:fldCharType="begin"/>
    </w:r>
    <w:r>
      <w:instrText xml:space="preserve"> PAGE  \* roman  \* MERGEFORMAT </w:instrText>
    </w:r>
    <w:r>
      <w:fldChar w:fldCharType="separate"/>
    </w:r>
    <w:r w:rsidR="00983260">
      <w:rPr>
        <w:noProof/>
      </w:rPr>
      <w:t>xv</w:t>
    </w:r>
    <w:r>
      <w:fldChar w:fldCharType="end"/>
    </w:r>
  </w:p>
  <w:tbl>
    <w:tblPr>
      <w:tblW w:w="9868" w:type="dxa"/>
      <w:tblInd w:w="-227" w:type="dxa"/>
      <w:tblLayout w:type="fixed"/>
      <w:tblLook w:val="01E0" w:firstRow="1" w:lastRow="1" w:firstColumn="1" w:lastColumn="1" w:noHBand="0" w:noVBand="0"/>
    </w:tblPr>
    <w:tblGrid>
      <w:gridCol w:w="9868"/>
    </w:tblGrid>
    <w:tr w:rsidR="006F1F70" w:rsidRPr="004F192E" w14:paraId="357C4AD3" w14:textId="77777777" w:rsidTr="00355DB4">
      <w:trPr>
        <w:trHeight w:val="922"/>
      </w:trPr>
      <w:tc>
        <w:tcPr>
          <w:tcW w:w="9868" w:type="dxa"/>
        </w:tcPr>
        <w:p w14:paraId="357C4AD0" w14:textId="669F6A32" w:rsidR="006F1F70" w:rsidRPr="003D47A5" w:rsidRDefault="00811134">
          <w:pPr>
            <w:pStyle w:val="Rodap"/>
            <w:ind w:firstLine="119"/>
          </w:pPr>
          <w:sdt>
            <w:sdtPr>
              <w:alias w:val="Title"/>
              <w:id w:val="1790617722"/>
              <w:dataBinding w:prefixMappings="xmlns:ns0='http://purl.org/dc/elements/1.1/' xmlns:ns1='http://schemas.openxmlformats.org/package/2006/metadata/core-properties' " w:xpath="/ns1:coreProperties[1]/ns0:title[1]" w:storeItemID="{6C3C8BC8-F283-45AE-878A-BAB7291924A1}"/>
              <w:text/>
            </w:sdtPr>
            <w:sdtEndPr/>
            <w:sdtContent>
              <w:r w:rsidR="006F1F70">
                <w:t>Elaboração de Arquiteturas de Referência - FASE 2</w:t>
              </w:r>
            </w:sdtContent>
          </w:sdt>
          <w:r w:rsidR="006F1F70" w:rsidRPr="003D47A5">
            <w:t xml:space="preserve">, </w:t>
          </w:r>
          <w:sdt>
            <w:sdtPr>
              <w:alias w:val="Subject"/>
              <w:id w:val="-1033341041"/>
              <w:dataBinding w:prefixMappings="xmlns:ns0='http://purl.org/dc/elements/1.1/' xmlns:ns1='http://schemas.openxmlformats.org/package/2006/metadata/core-properties' " w:xpath="/ns1:coreProperties[1]/ns0:subject[1]" w:storeItemID="{6C3C8BC8-F283-45AE-878A-BAB7291924A1}"/>
              <w:text/>
            </w:sdtPr>
            <w:sdtEndPr/>
            <w:sdtContent>
              <w:r w:rsidR="006F1F70">
                <w:t>Guia de Desenvolvimento para Aplicações WEB</w:t>
              </w:r>
            </w:sdtContent>
          </w:sdt>
          <w:r w:rsidR="006F1F70" w:rsidRPr="003D47A5">
            <w:t xml:space="preserve">, Version </w:t>
          </w:r>
          <w:r w:rsidR="006F1F70">
            <w:fldChar w:fldCharType="begin"/>
          </w:r>
          <w:r w:rsidR="006F1F70" w:rsidRPr="003D47A5">
            <w:instrText xml:space="preserve"> DOCPROPERTY  Version  \* MERGEFORMAT </w:instrText>
          </w:r>
          <w:r w:rsidR="006F1F70">
            <w:fldChar w:fldCharType="separate"/>
          </w:r>
          <w:r w:rsidR="006F1F70">
            <w:t>1.0</w:t>
          </w:r>
          <w:r w:rsidR="006F1F70">
            <w:fldChar w:fldCharType="end"/>
          </w:r>
          <w:r w:rsidR="006F1F70" w:rsidRPr="003D47A5">
            <w:t xml:space="preserve"> </w:t>
          </w:r>
          <w:sdt>
            <w:sdtPr>
              <w:alias w:val="Document Status"/>
              <w:id w:val="-1515243"/>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6F1F70" w:rsidRPr="003D47A5">
                <w:t>Draft</w:t>
              </w:r>
            </w:sdtContent>
          </w:sdt>
        </w:p>
        <w:p w14:paraId="357C4AD1" w14:textId="4C18F444" w:rsidR="006F1F70" w:rsidRPr="00541417" w:rsidRDefault="006F1F70">
          <w:pPr>
            <w:pStyle w:val="Rodap"/>
            <w:ind w:firstLine="119"/>
          </w:pPr>
          <w:r w:rsidRPr="00541417">
            <w:t xml:space="preserve">Preparado por </w:t>
          </w:r>
          <w:sdt>
            <w:sdtPr>
              <w:alias w:val="Author"/>
              <w:id w:val="1433784394"/>
              <w:placeholder>
                <w:docPart w:val="23687943296344ECBACF6CCD120E1693"/>
              </w:placeholder>
              <w:dataBinding w:prefixMappings="xmlns:ns0='http://purl.org/dc/elements/1.1/' xmlns:ns1='http://schemas.openxmlformats.org/package/2006/metadata/core-properties' " w:xpath="/ns1:coreProperties[1]/ns0:creator[1]" w:storeItemID="{6C3C8BC8-F283-45AE-878A-BAB7291924A1}"/>
              <w:text/>
            </w:sdtPr>
            <w:sdtEndPr/>
            <w:sdtContent>
              <w:r w:rsidRPr="00541417">
                <w:t>Hamilton de Paula e Ernesto Guimarães</w:t>
              </w:r>
            </w:sdtContent>
          </w:sdt>
        </w:p>
        <w:p w14:paraId="357C4AD2" w14:textId="3E294DDF" w:rsidR="006F1F70" w:rsidRPr="002E0C76" w:rsidRDefault="006F1F70" w:rsidP="008C7409">
          <w:pPr>
            <w:pStyle w:val="Rodap"/>
            <w:ind w:firstLine="119"/>
          </w:pPr>
          <w:r w:rsidRPr="002E0C76">
            <w:t>"</w:t>
          </w:r>
          <w:r>
            <w:fldChar w:fldCharType="begin"/>
          </w:r>
          <w:r w:rsidRPr="002E0C76">
            <w:instrText xml:space="preserve"> FILENAME   \* MERGEFORMAT </w:instrText>
          </w:r>
          <w:r>
            <w:fldChar w:fldCharType="separate"/>
          </w:r>
          <w:r>
            <w:rPr>
              <w:noProof/>
            </w:rPr>
            <w:t>Guia de Desenvolvimento para Aplicações WEB.docx</w:t>
          </w:r>
          <w:r>
            <w:rPr>
              <w:noProof/>
            </w:rPr>
            <w:fldChar w:fldCharType="end"/>
          </w:r>
          <w:r w:rsidRPr="002E0C76">
            <w:t xml:space="preserve">" </w:t>
          </w:r>
          <w:r>
            <w:t>última modificação em</w:t>
          </w:r>
          <w:r w:rsidRPr="002E0C76">
            <w:t xml:space="preserve"> </w:t>
          </w:r>
          <w:r>
            <w:fldChar w:fldCharType="begin"/>
          </w:r>
          <w:r>
            <w:instrText xml:space="preserve"> SAVEDATE  \@ "dd/MM/yyyy"  \* MERGEFORMAT </w:instrText>
          </w:r>
          <w:r>
            <w:fldChar w:fldCharType="separate"/>
          </w:r>
          <w:r w:rsidR="00811134">
            <w:rPr>
              <w:noProof/>
            </w:rPr>
            <w:t>29/05/2018</w:t>
          </w:r>
          <w:r>
            <w:fldChar w:fldCharType="end"/>
          </w:r>
          <w:r w:rsidRPr="002E0C76">
            <w:t xml:space="preserve">, Rev </w:t>
          </w:r>
          <w:r>
            <w:fldChar w:fldCharType="begin"/>
          </w:r>
          <w:r w:rsidRPr="002E0C76">
            <w:instrText xml:space="preserve"> REVNUM   \* MERGEFORMAT </w:instrText>
          </w:r>
          <w:r>
            <w:fldChar w:fldCharType="separate"/>
          </w:r>
          <w:r>
            <w:rPr>
              <w:noProof/>
            </w:rPr>
            <w:t>43</w:t>
          </w:r>
          <w:r>
            <w:rPr>
              <w:noProof/>
            </w:rPr>
            <w:fldChar w:fldCharType="end"/>
          </w:r>
        </w:p>
      </w:tc>
    </w:tr>
  </w:tbl>
  <w:p w14:paraId="357C4AD4" w14:textId="77777777" w:rsidR="006F1F70" w:rsidRPr="002E0C76" w:rsidRDefault="006F1F7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D8" w14:textId="77777777" w:rsidR="006F1F70" w:rsidRDefault="006F1F70" w:rsidP="005A68B0">
    <w:pPr>
      <w:pStyle w:val="Rodap"/>
      <w:pBdr>
        <w:top w:val="single" w:sz="4" w:space="1" w:color="auto"/>
      </w:pBdr>
      <w:jc w:val="right"/>
    </w:pPr>
    <w:r>
      <w:t xml:space="preserve">Page </w:t>
    </w:r>
    <w:r>
      <w:fldChar w:fldCharType="begin"/>
    </w:r>
    <w:r>
      <w:instrText xml:space="preserve"> PAGE  \* Arabic  \* MERGEFORMAT </w:instrText>
    </w:r>
    <w:r>
      <w:fldChar w:fldCharType="separate"/>
    </w:r>
    <w:r>
      <w:rPr>
        <w:noProof/>
      </w:rPr>
      <w:t>90</w:t>
    </w:r>
    <w:r>
      <w:fldChar w:fldCharType="end"/>
    </w:r>
  </w:p>
  <w:tbl>
    <w:tblPr>
      <w:tblW w:w="7200" w:type="dxa"/>
      <w:tblInd w:w="-227" w:type="dxa"/>
      <w:tblLayout w:type="fixed"/>
      <w:tblLook w:val="01E0" w:firstRow="1" w:lastRow="1" w:firstColumn="1" w:lastColumn="1" w:noHBand="0" w:noVBand="0"/>
    </w:tblPr>
    <w:tblGrid>
      <w:gridCol w:w="7200"/>
    </w:tblGrid>
    <w:tr w:rsidR="006F1F70" w:rsidRPr="00CD1188" w14:paraId="357C4ADC" w14:textId="77777777" w:rsidTr="003370AF">
      <w:tc>
        <w:tcPr>
          <w:tcW w:w="7200" w:type="dxa"/>
        </w:tcPr>
        <w:p w14:paraId="357C4AD9" w14:textId="6A555513" w:rsidR="006F1F70" w:rsidRPr="003D47A5" w:rsidRDefault="00811134" w:rsidP="005A68B0">
          <w:pPr>
            <w:pStyle w:val="Rodap"/>
            <w:ind w:firstLine="119"/>
          </w:pPr>
          <w:sdt>
            <w:sdtPr>
              <w:alias w:val="Title"/>
              <w:id w:val="514809081"/>
              <w:dataBinding w:prefixMappings="xmlns:ns0='http://purl.org/dc/elements/1.1/' xmlns:ns1='http://schemas.openxmlformats.org/package/2006/metadata/core-properties' " w:xpath="/ns1:coreProperties[1]/ns0:title[1]" w:storeItemID="{6C3C8BC8-F283-45AE-878A-BAB7291924A1}"/>
              <w:text/>
            </w:sdtPr>
            <w:sdtEndPr/>
            <w:sdtContent>
              <w:r w:rsidR="006F1F70">
                <w:t>Elaboração de Arquiteturas de Referência - FASE 2</w:t>
              </w:r>
            </w:sdtContent>
          </w:sdt>
          <w:r w:rsidR="006F1F70" w:rsidRPr="003D47A5">
            <w:t xml:space="preserve">, </w:t>
          </w:r>
          <w:sdt>
            <w:sdtPr>
              <w:alias w:val="Subject"/>
              <w:id w:val="181399433"/>
              <w:dataBinding w:prefixMappings="xmlns:ns0='http://purl.org/dc/elements/1.1/' xmlns:ns1='http://schemas.openxmlformats.org/package/2006/metadata/core-properties' " w:xpath="/ns1:coreProperties[1]/ns0:subject[1]" w:storeItemID="{6C3C8BC8-F283-45AE-878A-BAB7291924A1}"/>
              <w:text/>
            </w:sdtPr>
            <w:sdtEndPr/>
            <w:sdtContent>
              <w:r w:rsidR="006F1F70">
                <w:t>Guia de Desenvolvimento para Aplicações WEB</w:t>
              </w:r>
            </w:sdtContent>
          </w:sdt>
          <w:r w:rsidR="006F1F70" w:rsidRPr="003D47A5">
            <w:t xml:space="preserve">, Version </w:t>
          </w:r>
          <w:r w:rsidR="006F1F70">
            <w:fldChar w:fldCharType="begin"/>
          </w:r>
          <w:r w:rsidR="006F1F70" w:rsidRPr="003D47A5">
            <w:instrText xml:space="preserve"> DOCPROPERTY  Version  \* MERGEFORMAT </w:instrText>
          </w:r>
          <w:r w:rsidR="006F1F70">
            <w:fldChar w:fldCharType="separate"/>
          </w:r>
          <w:r w:rsidR="006F1F70">
            <w:t>1.0</w:t>
          </w:r>
          <w:r w:rsidR="006F1F70">
            <w:fldChar w:fldCharType="end"/>
          </w:r>
          <w:r w:rsidR="006F1F70" w:rsidRPr="003D47A5">
            <w:t xml:space="preserve"> </w:t>
          </w:r>
          <w:sdt>
            <w:sdtPr>
              <w:alias w:val="Document Status"/>
              <w:id w:val="-1107419314"/>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6F1F70" w:rsidRPr="003D47A5">
                <w:t>Draft</w:t>
              </w:r>
            </w:sdtContent>
          </w:sdt>
        </w:p>
        <w:p w14:paraId="357C4ADA" w14:textId="437FC131" w:rsidR="006F1F70" w:rsidRPr="009B484F" w:rsidRDefault="006F1F70" w:rsidP="005A68B0">
          <w:pPr>
            <w:pStyle w:val="Rodap"/>
            <w:ind w:firstLine="119"/>
            <w:rPr>
              <w:lang w:val="en-US"/>
            </w:rPr>
          </w:pPr>
          <w:r w:rsidRPr="009B484F">
            <w:rPr>
              <w:lang w:val="en-US"/>
            </w:rPr>
            <w:t xml:space="preserve">Prepared by </w:t>
          </w:r>
          <w:sdt>
            <w:sdtPr>
              <w:rPr>
                <w:lang w:val="en-US"/>
              </w:rPr>
              <w:alias w:val="Author"/>
              <w:id w:val="919597741"/>
              <w:dataBinding w:prefixMappings="xmlns:ns0='http://purl.org/dc/elements/1.1/' xmlns:ns1='http://schemas.openxmlformats.org/package/2006/metadata/core-properties' " w:xpath="/ns1:coreProperties[1]/ns0:creator[1]" w:storeItemID="{6C3C8BC8-F283-45AE-878A-BAB7291924A1}"/>
              <w:text/>
            </w:sdtPr>
            <w:sdtEndPr/>
            <w:sdtContent>
              <w:r w:rsidRPr="009B484F">
                <w:rPr>
                  <w:lang w:val="en-US"/>
                </w:rPr>
                <w:t>Hamilton de Paula e Ernesto Guimarães</w:t>
              </w:r>
            </w:sdtContent>
          </w:sdt>
        </w:p>
        <w:p w14:paraId="357C4ADB" w14:textId="33F9BE9F" w:rsidR="006F1F70" w:rsidRPr="009B484F" w:rsidRDefault="006F1F70" w:rsidP="00640722">
          <w:pPr>
            <w:pStyle w:val="Rodap"/>
            <w:ind w:firstLine="119"/>
            <w:rPr>
              <w:lang w:val="en-US"/>
            </w:rPr>
          </w:pPr>
          <w:r w:rsidRPr="009B484F">
            <w:rPr>
              <w:lang w:val="en-US"/>
            </w:rPr>
            <w:t xml:space="preserve">"BusinessRequirements" last modified on </w:t>
          </w:r>
          <w:r>
            <w:fldChar w:fldCharType="begin"/>
          </w:r>
          <w:r>
            <w:instrText xml:space="preserve"> SAVEDATE  \@ "d MMM. yy"  \* MERGEFORMAT </w:instrText>
          </w:r>
          <w:r>
            <w:fldChar w:fldCharType="separate"/>
          </w:r>
          <w:r w:rsidR="00811134">
            <w:rPr>
              <w:noProof/>
            </w:rPr>
            <w:t>29 mai. 18</w:t>
          </w:r>
          <w:r>
            <w:fldChar w:fldCharType="end"/>
          </w:r>
          <w:r w:rsidRPr="009B484F">
            <w:rPr>
              <w:lang w:val="en-US"/>
            </w:rPr>
            <w:t xml:space="preserve">, Rev </w:t>
          </w:r>
          <w:r>
            <w:fldChar w:fldCharType="begin"/>
          </w:r>
          <w:r w:rsidRPr="009B484F">
            <w:rPr>
              <w:lang w:val="en-US"/>
            </w:rPr>
            <w:instrText xml:space="preserve"> REVNUM   \* MERGEFORMAT </w:instrText>
          </w:r>
          <w:r>
            <w:fldChar w:fldCharType="separate"/>
          </w:r>
          <w:r>
            <w:rPr>
              <w:noProof/>
              <w:lang w:val="en-US"/>
            </w:rPr>
            <w:t>3</w:t>
          </w:r>
          <w:r>
            <w:rPr>
              <w:noProof/>
            </w:rPr>
            <w:fldChar w:fldCharType="end"/>
          </w:r>
        </w:p>
      </w:tc>
    </w:tr>
  </w:tbl>
  <w:p w14:paraId="357C4ADD" w14:textId="77777777" w:rsidR="006F1F70" w:rsidRPr="009B484F" w:rsidRDefault="006F1F70" w:rsidP="005A68B0">
    <w:pPr>
      <w:rPr>
        <w:lang w:val="en-US"/>
      </w:rPr>
    </w:pPr>
  </w:p>
  <w:p w14:paraId="357C4ADE" w14:textId="77777777" w:rsidR="006F1F70" w:rsidRPr="009B484F" w:rsidRDefault="006F1F70" w:rsidP="005A68B0">
    <w:pPr>
      <w:pStyle w:val="Rodap"/>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DF" w14:textId="77777777" w:rsidR="006F1F70" w:rsidRDefault="006F1F70">
    <w:pPr>
      <w:pStyle w:val="Rodap"/>
      <w:pBdr>
        <w:top w:val="single" w:sz="4" w:space="1" w:color="auto"/>
      </w:pBdr>
      <w:jc w:val="right"/>
    </w:pPr>
    <w:r>
      <w:t xml:space="preserve">Page </w:t>
    </w:r>
    <w:r>
      <w:fldChar w:fldCharType="begin"/>
    </w:r>
    <w:r>
      <w:instrText xml:space="preserve"> PAGE  \* Arabic  \* MERGEFORMAT </w:instrText>
    </w:r>
    <w:r>
      <w:fldChar w:fldCharType="separate"/>
    </w:r>
    <w:r w:rsidR="00983260">
      <w:rPr>
        <w:noProof/>
      </w:rPr>
      <w:t>9</w:t>
    </w:r>
    <w:r>
      <w:fldChar w:fldCharType="end"/>
    </w:r>
  </w:p>
  <w:tbl>
    <w:tblPr>
      <w:tblW w:w="8942" w:type="dxa"/>
      <w:tblInd w:w="-227" w:type="dxa"/>
      <w:tblLayout w:type="fixed"/>
      <w:tblLook w:val="01E0" w:firstRow="1" w:lastRow="1" w:firstColumn="1" w:lastColumn="1" w:noHBand="0" w:noVBand="0"/>
    </w:tblPr>
    <w:tblGrid>
      <w:gridCol w:w="8942"/>
    </w:tblGrid>
    <w:tr w:rsidR="006F1F70" w:rsidRPr="004F192E" w14:paraId="357C4AE3" w14:textId="77777777" w:rsidTr="00A3206B">
      <w:trPr>
        <w:trHeight w:val="1055"/>
      </w:trPr>
      <w:tc>
        <w:tcPr>
          <w:tcW w:w="8942" w:type="dxa"/>
        </w:tcPr>
        <w:p w14:paraId="357C4AE0" w14:textId="25EB86C4" w:rsidR="006F1F70" w:rsidRPr="003D47A5" w:rsidRDefault="00811134">
          <w:pPr>
            <w:pStyle w:val="Rodap"/>
            <w:ind w:firstLine="119"/>
          </w:pPr>
          <w:sdt>
            <w:sdtPr>
              <w:alias w:val="Title"/>
              <w:id w:val="-672714666"/>
              <w:dataBinding w:prefixMappings="xmlns:ns0='http://purl.org/dc/elements/1.1/' xmlns:ns1='http://schemas.openxmlformats.org/package/2006/metadata/core-properties' " w:xpath="/ns1:coreProperties[1]/ns0:title[1]" w:storeItemID="{6C3C8BC8-F283-45AE-878A-BAB7291924A1}"/>
              <w:text/>
            </w:sdtPr>
            <w:sdtEndPr/>
            <w:sdtContent>
              <w:r w:rsidR="006F1F70">
                <w:t>Elaboração de Arquiteturas de Referência - FASE 2</w:t>
              </w:r>
            </w:sdtContent>
          </w:sdt>
          <w:r w:rsidR="006F1F70" w:rsidRPr="003D47A5">
            <w:t xml:space="preserve">, </w:t>
          </w:r>
          <w:sdt>
            <w:sdtPr>
              <w:alias w:val="Subject"/>
              <w:id w:val="-1266072324"/>
              <w:dataBinding w:prefixMappings="xmlns:ns0='http://purl.org/dc/elements/1.1/' xmlns:ns1='http://schemas.openxmlformats.org/package/2006/metadata/core-properties' " w:xpath="/ns1:coreProperties[1]/ns0:subject[1]" w:storeItemID="{6C3C8BC8-F283-45AE-878A-BAB7291924A1}"/>
              <w:text/>
            </w:sdtPr>
            <w:sdtEndPr/>
            <w:sdtContent>
              <w:r w:rsidR="006F1F70">
                <w:t>Guia de Desenvolvimento para Aplicações WEB</w:t>
              </w:r>
            </w:sdtContent>
          </w:sdt>
          <w:r w:rsidR="006F1F70" w:rsidRPr="003D47A5">
            <w:t xml:space="preserve">, Version </w:t>
          </w:r>
          <w:r w:rsidR="006F1F70">
            <w:fldChar w:fldCharType="begin"/>
          </w:r>
          <w:r w:rsidR="006F1F70" w:rsidRPr="003D47A5">
            <w:instrText xml:space="preserve"> DOCPROPERTY  Version  \* MERGEFORMAT </w:instrText>
          </w:r>
          <w:r w:rsidR="006F1F70">
            <w:fldChar w:fldCharType="separate"/>
          </w:r>
          <w:r w:rsidR="006F1F70">
            <w:t>1.0</w:t>
          </w:r>
          <w:r w:rsidR="006F1F70">
            <w:fldChar w:fldCharType="end"/>
          </w:r>
          <w:r w:rsidR="006F1F70" w:rsidRPr="003D47A5">
            <w:t xml:space="preserve"> </w:t>
          </w:r>
          <w:sdt>
            <w:sdtPr>
              <w:alias w:val="Document Status"/>
              <w:id w:val="-1178426788"/>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6F1F70" w:rsidRPr="003D47A5">
                <w:t>Draft</w:t>
              </w:r>
            </w:sdtContent>
          </w:sdt>
        </w:p>
        <w:p w14:paraId="357C4AE1" w14:textId="07245398" w:rsidR="006F1F70" w:rsidRPr="00541417" w:rsidRDefault="006F1F70">
          <w:pPr>
            <w:pStyle w:val="Rodap"/>
            <w:ind w:firstLine="119"/>
          </w:pPr>
          <w:r w:rsidRPr="00541417">
            <w:t xml:space="preserve">Preparado por </w:t>
          </w:r>
          <w:sdt>
            <w:sdtPr>
              <w:alias w:val="Author"/>
              <w:id w:val="310443902"/>
              <w:dataBinding w:prefixMappings="xmlns:ns0='http://purl.org/dc/elements/1.1/' xmlns:ns1='http://schemas.openxmlformats.org/package/2006/metadata/core-properties' " w:xpath="/ns1:coreProperties[1]/ns0:creator[1]" w:storeItemID="{6C3C8BC8-F283-45AE-878A-BAB7291924A1}"/>
              <w:text/>
            </w:sdtPr>
            <w:sdtEndPr/>
            <w:sdtContent>
              <w:r w:rsidRPr="00541417">
                <w:t>Hamilton de Paula e Ernesto Guimarães</w:t>
              </w:r>
            </w:sdtContent>
          </w:sdt>
        </w:p>
        <w:p w14:paraId="357C4AE2" w14:textId="6726F609" w:rsidR="006F1F70" w:rsidRPr="00FE4EE4" w:rsidRDefault="006F1F70" w:rsidP="008C7409">
          <w:pPr>
            <w:pStyle w:val="Rodap"/>
            <w:ind w:firstLine="119"/>
          </w:pPr>
          <w:r w:rsidRPr="00FE4EE4">
            <w:t>"</w:t>
          </w:r>
          <w:r>
            <w:fldChar w:fldCharType="begin"/>
          </w:r>
          <w:r w:rsidRPr="00FE4EE4">
            <w:instrText xml:space="preserve"> FILENAME   \* MERGEFORMAT </w:instrText>
          </w:r>
          <w:r>
            <w:fldChar w:fldCharType="separate"/>
          </w:r>
          <w:r>
            <w:rPr>
              <w:noProof/>
            </w:rPr>
            <w:t>Guia de Desenvolvimento para Aplicações WEB.docx</w:t>
          </w:r>
          <w:r>
            <w:rPr>
              <w:noProof/>
            </w:rPr>
            <w:fldChar w:fldCharType="end"/>
          </w:r>
          <w:r w:rsidRPr="00FE4EE4">
            <w:t xml:space="preserve">" </w:t>
          </w:r>
          <w:r>
            <w:t>última modificação em</w:t>
          </w:r>
          <w:r w:rsidRPr="00FE4EE4">
            <w:t xml:space="preserve"> </w:t>
          </w:r>
          <w:bookmarkStart w:id="494" w:name="_Toc227064252"/>
          <w:r>
            <w:fldChar w:fldCharType="begin"/>
          </w:r>
          <w:r>
            <w:instrText xml:space="preserve"> SAVEDATE  \@ "dd/MM/yyyy"  \* MERGEFORMAT </w:instrText>
          </w:r>
          <w:r>
            <w:fldChar w:fldCharType="separate"/>
          </w:r>
          <w:r w:rsidR="00811134">
            <w:rPr>
              <w:noProof/>
            </w:rPr>
            <w:t>29/05/2018</w:t>
          </w:r>
          <w:r>
            <w:fldChar w:fldCharType="end"/>
          </w:r>
          <w:r w:rsidRPr="00FE4EE4">
            <w:t xml:space="preserve">, Rev </w:t>
          </w:r>
          <w:r>
            <w:fldChar w:fldCharType="begin"/>
          </w:r>
          <w:r w:rsidRPr="00FE4EE4">
            <w:instrText xml:space="preserve"> REVNUM   \* MERGEFORMAT </w:instrText>
          </w:r>
          <w:r>
            <w:fldChar w:fldCharType="separate"/>
          </w:r>
          <w:r>
            <w:rPr>
              <w:noProof/>
            </w:rPr>
            <w:t>43</w:t>
          </w:r>
          <w:r>
            <w:rPr>
              <w:noProof/>
            </w:rPr>
            <w:fldChar w:fldCharType="end"/>
          </w:r>
        </w:p>
      </w:tc>
    </w:tr>
    <w:bookmarkEnd w:id="494"/>
  </w:tbl>
  <w:p w14:paraId="357C4AE4" w14:textId="77777777" w:rsidR="006F1F70" w:rsidRPr="00FE4EE4" w:rsidRDefault="006F1F7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42883" w14:textId="444535F1" w:rsidR="006F1F70" w:rsidRDefault="006F1F70" w:rsidP="005A68B0">
    <w:pPr>
      <w:pStyle w:val="Rodap"/>
      <w:pBdr>
        <w:top w:val="single" w:sz="4" w:space="1" w:color="auto"/>
      </w:pBdr>
      <w:jc w:val="right"/>
    </w:pPr>
    <w:r>
      <w:t xml:space="preserve">Página </w:t>
    </w:r>
    <w:r>
      <w:fldChar w:fldCharType="begin"/>
    </w:r>
    <w:r>
      <w:instrText xml:space="preserve"> PAGE  \* Arabic  \* MERGEFORMAT </w:instrText>
    </w:r>
    <w:r>
      <w:fldChar w:fldCharType="separate"/>
    </w:r>
    <w:r w:rsidR="00983260">
      <w:rPr>
        <w:noProof/>
      </w:rPr>
      <w:t>1</w:t>
    </w:r>
    <w:r>
      <w:fldChar w:fldCharType="end"/>
    </w:r>
  </w:p>
  <w:tbl>
    <w:tblPr>
      <w:tblW w:w="9411" w:type="dxa"/>
      <w:tblInd w:w="-227" w:type="dxa"/>
      <w:tblLayout w:type="fixed"/>
      <w:tblLook w:val="01E0" w:firstRow="1" w:lastRow="1" w:firstColumn="1" w:lastColumn="1" w:noHBand="0" w:noVBand="0"/>
    </w:tblPr>
    <w:tblGrid>
      <w:gridCol w:w="9411"/>
    </w:tblGrid>
    <w:tr w:rsidR="006F1F70" w:rsidRPr="004F192E" w14:paraId="64DC5410" w14:textId="77777777" w:rsidTr="00355DB4">
      <w:trPr>
        <w:trHeight w:val="910"/>
      </w:trPr>
      <w:tc>
        <w:tcPr>
          <w:tcW w:w="9411" w:type="dxa"/>
        </w:tcPr>
        <w:p w14:paraId="48C2CB02" w14:textId="55F2BE64" w:rsidR="006F1F70" w:rsidRPr="003D47A5" w:rsidRDefault="00811134" w:rsidP="005A68B0">
          <w:pPr>
            <w:pStyle w:val="Rodap"/>
            <w:ind w:firstLine="119"/>
          </w:pPr>
          <w:sdt>
            <w:sdtPr>
              <w:alias w:val="Title"/>
              <w:id w:val="-453095630"/>
              <w:dataBinding w:prefixMappings="xmlns:ns0='http://purl.org/dc/elements/1.1/' xmlns:ns1='http://schemas.openxmlformats.org/package/2006/metadata/core-properties' " w:xpath="/ns1:coreProperties[1]/ns0:title[1]" w:storeItemID="{6C3C8BC8-F283-45AE-878A-BAB7291924A1}"/>
              <w:text/>
            </w:sdtPr>
            <w:sdtEndPr/>
            <w:sdtContent>
              <w:r w:rsidR="006F1F70">
                <w:t>Elaboração de Arquiteturas de Referência - FASE 2</w:t>
              </w:r>
            </w:sdtContent>
          </w:sdt>
          <w:r w:rsidR="006F1F70" w:rsidRPr="003D47A5">
            <w:t xml:space="preserve">, </w:t>
          </w:r>
          <w:sdt>
            <w:sdtPr>
              <w:alias w:val="Subject"/>
              <w:id w:val="-2132316801"/>
              <w:dataBinding w:prefixMappings="xmlns:ns0='http://purl.org/dc/elements/1.1/' xmlns:ns1='http://schemas.openxmlformats.org/package/2006/metadata/core-properties' " w:xpath="/ns1:coreProperties[1]/ns0:subject[1]" w:storeItemID="{6C3C8BC8-F283-45AE-878A-BAB7291924A1}"/>
              <w:text/>
            </w:sdtPr>
            <w:sdtEndPr/>
            <w:sdtContent>
              <w:r w:rsidR="006F1F70">
                <w:t>Guia de Desenvolvimento para Aplicações WEB</w:t>
              </w:r>
            </w:sdtContent>
          </w:sdt>
          <w:r w:rsidR="006F1F70" w:rsidRPr="003D47A5">
            <w:t xml:space="preserve">, Version </w:t>
          </w:r>
          <w:r w:rsidR="006F1F70">
            <w:fldChar w:fldCharType="begin"/>
          </w:r>
          <w:r w:rsidR="006F1F70" w:rsidRPr="003D47A5">
            <w:instrText xml:space="preserve"> DOCPROPERTY  Version  \* MERGEFORMAT </w:instrText>
          </w:r>
          <w:r w:rsidR="006F1F70">
            <w:fldChar w:fldCharType="separate"/>
          </w:r>
          <w:r w:rsidR="006F1F70">
            <w:t>1.0</w:t>
          </w:r>
          <w:r w:rsidR="006F1F70">
            <w:fldChar w:fldCharType="end"/>
          </w:r>
          <w:r w:rsidR="006F1F70" w:rsidRPr="003D47A5">
            <w:t xml:space="preserve"> </w:t>
          </w:r>
          <w:sdt>
            <w:sdtPr>
              <w:alias w:val="Document Status"/>
              <w:id w:val="-122614001"/>
              <w:dataBinding w:prefixMappings="xmlns:ns0='http://schemas.microsoft.com/office/2006/metadata/properties' xmlns:ns1='http://www.w3.org/2001/XMLSchema-instance' xmlns:ns2='6b7050bb-d6ec-437c-8573-15dd31c1da8f' " w:xpath="/ns0:properties[1]/documentManagement[1]/ns2:Document_x0020_Status[1]" w:storeItemID="{E7666323-934C-4646-94EF-F3AC84FB2D85}"/>
              <w:dropDownList>
                <w:listItem w:value="[Document Status]"/>
              </w:dropDownList>
            </w:sdtPr>
            <w:sdtEndPr/>
            <w:sdtContent>
              <w:r w:rsidR="006F1F70" w:rsidRPr="003D47A5">
                <w:t>Draft</w:t>
              </w:r>
            </w:sdtContent>
          </w:sdt>
        </w:p>
        <w:p w14:paraId="73F2E603" w14:textId="769FCA22" w:rsidR="006F1F70" w:rsidRPr="001F00CC" w:rsidRDefault="006F1F70" w:rsidP="005A68B0">
          <w:pPr>
            <w:pStyle w:val="Rodap"/>
            <w:ind w:firstLine="119"/>
          </w:pPr>
          <w:r w:rsidRPr="001F00CC">
            <w:t xml:space="preserve">Preparado por </w:t>
          </w:r>
          <w:sdt>
            <w:sdtPr>
              <w:alias w:val="Author"/>
              <w:id w:val="-288663770"/>
              <w:dataBinding w:prefixMappings="xmlns:ns0='http://purl.org/dc/elements/1.1/' xmlns:ns1='http://schemas.openxmlformats.org/package/2006/metadata/core-properties' " w:xpath="/ns1:coreProperties[1]/ns0:creator[1]" w:storeItemID="{6C3C8BC8-F283-45AE-878A-BAB7291924A1}"/>
              <w:text/>
            </w:sdtPr>
            <w:sdtEndPr/>
            <w:sdtContent>
              <w:r w:rsidRPr="001F00CC">
                <w:t>Hamilton de Paula e Ernesto Guimarães</w:t>
              </w:r>
            </w:sdtContent>
          </w:sdt>
        </w:p>
        <w:p w14:paraId="486EFC92" w14:textId="2E5D445C" w:rsidR="006F1F70" w:rsidRPr="001F00CC" w:rsidRDefault="006F1F70" w:rsidP="008C7409">
          <w:pPr>
            <w:pStyle w:val="Rodap"/>
            <w:ind w:firstLine="119"/>
          </w:pPr>
          <w:r w:rsidRPr="002E0C76">
            <w:t>"</w:t>
          </w:r>
          <w:r>
            <w:fldChar w:fldCharType="begin"/>
          </w:r>
          <w:r w:rsidRPr="002E0C76">
            <w:instrText xml:space="preserve"> FILENAME   \* MERGEFORMAT </w:instrText>
          </w:r>
          <w:r>
            <w:fldChar w:fldCharType="separate"/>
          </w:r>
          <w:r>
            <w:rPr>
              <w:noProof/>
            </w:rPr>
            <w:t>Guia de Desenvolvimento para Aplicações WEB.docx</w:t>
          </w:r>
          <w:r>
            <w:rPr>
              <w:noProof/>
            </w:rPr>
            <w:fldChar w:fldCharType="end"/>
          </w:r>
          <w:r w:rsidRPr="002E0C76">
            <w:t xml:space="preserve">" </w:t>
          </w:r>
          <w:r w:rsidRPr="001F00CC">
            <w:t>última modifica</w:t>
          </w:r>
          <w:r>
            <w:t>ção em</w:t>
          </w:r>
          <w:r w:rsidRPr="001F00CC">
            <w:t xml:space="preserve"> </w:t>
          </w:r>
          <w:r>
            <w:fldChar w:fldCharType="begin"/>
          </w:r>
          <w:r>
            <w:instrText xml:space="preserve"> SAVEDATE  \@ "dd/MM/yyyy"  \* MERGEFORMAT </w:instrText>
          </w:r>
          <w:r>
            <w:fldChar w:fldCharType="separate"/>
          </w:r>
          <w:r w:rsidR="00811134">
            <w:rPr>
              <w:noProof/>
            </w:rPr>
            <w:t>29/05/2018</w:t>
          </w:r>
          <w:r>
            <w:fldChar w:fldCharType="end"/>
          </w:r>
          <w:r w:rsidRPr="001F00CC">
            <w:t xml:space="preserve">, Rev </w:t>
          </w:r>
          <w:r>
            <w:fldChar w:fldCharType="begin"/>
          </w:r>
          <w:r w:rsidRPr="001F00CC">
            <w:instrText xml:space="preserve"> REVNUM   \* MERGEFORMAT </w:instrText>
          </w:r>
          <w:r>
            <w:fldChar w:fldCharType="separate"/>
          </w:r>
          <w:r>
            <w:rPr>
              <w:noProof/>
            </w:rPr>
            <w:t>3</w:t>
          </w:r>
          <w:r>
            <w:rPr>
              <w:noProof/>
            </w:rPr>
            <w:fldChar w:fldCharType="end"/>
          </w:r>
        </w:p>
      </w:tc>
    </w:tr>
  </w:tbl>
  <w:p w14:paraId="7391E0A5" w14:textId="77777777" w:rsidR="006F1F70" w:rsidRPr="001F00CC" w:rsidRDefault="006F1F70" w:rsidP="005A68B0"/>
  <w:p w14:paraId="3E641D4B" w14:textId="77777777" w:rsidR="006F1F70" w:rsidRPr="001F00CC" w:rsidRDefault="006F1F70" w:rsidP="005A68B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644D8" w14:textId="77777777" w:rsidR="006F1F70" w:rsidRDefault="006F1F70">
      <w:pPr>
        <w:spacing w:after="0" w:line="240" w:lineRule="auto"/>
      </w:pPr>
      <w:r>
        <w:separator/>
      </w:r>
    </w:p>
  </w:footnote>
  <w:footnote w:type="continuationSeparator" w:id="0">
    <w:p w14:paraId="37D170CA" w14:textId="77777777" w:rsidR="006F1F70" w:rsidRDefault="006F1F70">
      <w:pPr>
        <w:spacing w:after="0" w:line="240" w:lineRule="auto"/>
      </w:pPr>
      <w:r>
        <w:continuationSeparator/>
      </w:r>
    </w:p>
  </w:footnote>
  <w:footnote w:id="1">
    <w:p w14:paraId="45485194" w14:textId="77777777" w:rsidR="006F1F70" w:rsidRDefault="006F1F70" w:rsidP="006874B4">
      <w:pPr>
        <w:pStyle w:val="Textodenotaderodap"/>
        <w:rPr>
          <w:lang w:val="en-US"/>
        </w:rPr>
      </w:pPr>
      <w:r>
        <w:rPr>
          <w:rStyle w:val="Refdenotaderodap"/>
        </w:rPr>
        <w:footnoteRef/>
      </w:r>
      <w:r w:rsidRPr="002A165D">
        <w:rPr>
          <w:lang w:val="en-US"/>
        </w:rPr>
        <w:t xml:space="preserve"> </w:t>
      </w:r>
      <w:r>
        <w:rPr>
          <w:lang w:val="en-US"/>
        </w:rPr>
        <w:t xml:space="preserve">Fonte: </w:t>
      </w:r>
      <w:r w:rsidRPr="002A165D">
        <w:rPr>
          <w:lang w:val="en-US"/>
        </w:rPr>
        <w:t>Walkthrough: Using TDD with ASP.NET MVC</w:t>
      </w:r>
      <w:r>
        <w:rPr>
          <w:lang w:val="en-US"/>
        </w:rPr>
        <w:t xml:space="preserve"> -  </w:t>
      </w:r>
      <w:hyperlink r:id="rId1" w:history="1">
        <w:r w:rsidRPr="00BF2BA7">
          <w:rPr>
            <w:rStyle w:val="Hyperlink"/>
            <w:sz w:val="20"/>
            <w:lang w:val="en-US"/>
          </w:rPr>
          <w:t>http://msdn.microsoft.com/en-us/library/gg416511(VS.98).aspx</w:t>
        </w:r>
      </w:hyperlink>
    </w:p>
    <w:p w14:paraId="026E62B3" w14:textId="77777777" w:rsidR="006F1F70" w:rsidRDefault="006F1F70" w:rsidP="006874B4">
      <w:pPr>
        <w:pStyle w:val="Textodenotaderodap"/>
        <w:rPr>
          <w:lang w:val="en-US"/>
        </w:rPr>
      </w:pPr>
    </w:p>
    <w:p w14:paraId="5FCD2EE3" w14:textId="77777777" w:rsidR="006F1F70" w:rsidRPr="002A165D" w:rsidRDefault="006F1F70" w:rsidP="006874B4">
      <w:pPr>
        <w:pStyle w:val="Textodenotaderodap"/>
        <w:rPr>
          <w:lang w:val="en-US"/>
        </w:rPr>
      </w:pPr>
    </w:p>
  </w:footnote>
  <w:footnote w:id="2">
    <w:p w14:paraId="5D8CADB5" w14:textId="77777777" w:rsidR="006F1F70" w:rsidRPr="005B35C8" w:rsidRDefault="006F1F70" w:rsidP="006874B4">
      <w:pPr>
        <w:pStyle w:val="Textodenotaderodap"/>
      </w:pPr>
      <w:r>
        <w:rPr>
          <w:rStyle w:val="Refdenotaderodap"/>
        </w:rPr>
        <w:footnoteRef/>
      </w:r>
      <w:r>
        <w:t xml:space="preserve"> </w:t>
      </w:r>
      <w:r w:rsidRPr="005B35C8">
        <w:t xml:space="preserve">A biblioteca jQuery é fornecida </w:t>
      </w:r>
      <w:r>
        <w:t xml:space="preserve">como conveniência no Visual Studio e é suportada e mantida pelo jQuery Foundation. A Microsoft não realiza qualquer intervenção ou possui responsabilidade sobre o suporte e atualização dessas bibliotecas. O jQuery é licenciado pelos termos do MIT conforme descrito em </w:t>
      </w:r>
      <w:r w:rsidRPr="005B35C8">
        <w:t>http://jquery.org/license</w:t>
      </w:r>
      <w:r>
        <w:t>.</w:t>
      </w:r>
    </w:p>
  </w:footnote>
  <w:footnote w:id="3">
    <w:p w14:paraId="471D7E99" w14:textId="7205BAA4" w:rsidR="006F1F70" w:rsidRDefault="006F1F70">
      <w:pPr>
        <w:pStyle w:val="Textodenotaderodap"/>
      </w:pPr>
      <w:r>
        <w:rPr>
          <w:rStyle w:val="Refdenotaderodap"/>
        </w:rPr>
        <w:footnoteRef/>
      </w:r>
      <w:r>
        <w:t xml:space="preserve"> Mais detalhes a respeito de autorização serão discutidos em seção específica para este fim.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BE" w14:textId="77777777" w:rsidR="006F1F70" w:rsidRPr="009A2BCC" w:rsidRDefault="006F1F70">
    <w:pPr>
      <w:pStyle w:val="Cabealho"/>
    </w:pPr>
    <w:r>
      <w:rPr>
        <w:noProof/>
        <w:lang w:eastAsia="pt-BR"/>
      </w:rPr>
      <w:drawing>
        <wp:inline distT="0" distB="0" distL="0" distR="0" wp14:anchorId="357C4AE5" wp14:editId="357C4AE6">
          <wp:extent cx="914400" cy="1949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sidRPr="009A2BCC">
      <w:rPr>
        <w:color w:val="85878B"/>
        <w:szCs w:val="16"/>
        <w14:textFill>
          <w14:solidFill>
            <w14:srgbClr w14:val="85878B">
              <w14:lumMod w14:val="85000"/>
              <w14:lumOff w14:val="15000"/>
            </w14:srgbClr>
          </w14:solidFill>
        </w14:textFill>
      </w:rPr>
      <w:tab/>
    </w:r>
    <w:r w:rsidRPr="009A2BCC">
      <w:rPr>
        <w:color w:val="85878B"/>
        <w:szCs w:val="16"/>
        <w14:textFill>
          <w14:solidFill>
            <w14:srgbClr w14:val="85878B">
              <w14:lumMod w14:val="85000"/>
              <w14:lumOff w14:val="15000"/>
            </w14:srgbClr>
          </w14:solidFill>
        </w14:textFill>
      </w:rPr>
      <w:tab/>
    </w:r>
    <w:r>
      <w:fldChar w:fldCharType="begin"/>
    </w:r>
    <w:r w:rsidRPr="009A2BCC">
      <w:instrText xml:space="preserve"> DOCPROPERTY  Customer </w:instrText>
    </w:r>
    <w:r>
      <w:fldChar w:fldCharType="separate"/>
    </w:r>
    <w:r>
      <w:t>Secretaria da Fazenda do Estado de São Paulo</w:t>
    </w:r>
    <w:r>
      <w:fldChar w:fldCharType="end"/>
    </w:r>
  </w:p>
  <w:p w14:paraId="357C4ABF" w14:textId="77777777" w:rsidR="006F1F70" w:rsidRPr="009A2BCC" w:rsidRDefault="006F1F7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CD" w14:textId="77777777" w:rsidR="006F1F70" w:rsidRPr="009A2BCC" w:rsidRDefault="006F1F70">
    <w:pPr>
      <w:pStyle w:val="Cabealho"/>
    </w:pPr>
    <w:r>
      <w:rPr>
        <w:noProof/>
        <w:lang w:eastAsia="pt-BR"/>
      </w:rPr>
      <w:drawing>
        <wp:inline distT="0" distB="0" distL="0" distR="0" wp14:anchorId="357C4AE7" wp14:editId="357C4AE8">
          <wp:extent cx="914400" cy="19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r>
      <w:fldChar w:fldCharType="begin"/>
    </w:r>
    <w:r w:rsidRPr="009A2BCC">
      <w:instrText xml:space="preserve"> DOCPROPERTY  Customer </w:instrText>
    </w:r>
    <w:r>
      <w:fldChar w:fldCharType="separate"/>
    </w:r>
    <w:r>
      <w:t>Secretaria da Fazenda do Estado de São Paulo</w:t>
    </w:r>
    <w:r>
      <w:fldChar w:fldCharType="end"/>
    </w:r>
  </w:p>
  <w:p w14:paraId="357C4ACE" w14:textId="77777777" w:rsidR="006F1F70" w:rsidRPr="009A2BCC" w:rsidRDefault="006F1F7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C4AD5" w14:textId="77777777" w:rsidR="006F1F70" w:rsidRPr="00D6586F" w:rsidRDefault="006F1F70">
    <w:pPr>
      <w:pStyle w:val="Cabealho"/>
    </w:pPr>
    <w:r>
      <w:rPr>
        <w:noProof/>
        <w:lang w:eastAsia="pt-BR"/>
      </w:rPr>
      <w:drawing>
        <wp:inline distT="0" distB="0" distL="0" distR="0" wp14:anchorId="357C4AE9" wp14:editId="357C4AEA">
          <wp:extent cx="914400" cy="194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r>
      <w:fldChar w:fldCharType="begin"/>
    </w:r>
    <w:r w:rsidRPr="00D6586F">
      <w:instrText xml:space="preserve"> DOCPROPERTY  Customer </w:instrText>
    </w:r>
    <w:r>
      <w:fldChar w:fldCharType="separate"/>
    </w:r>
    <w:r>
      <w:t>Secretaria da Fazenda do Estado de São Paulo</w:t>
    </w:r>
    <w:r>
      <w:fldChar w:fldCharType="end"/>
    </w:r>
  </w:p>
  <w:p w14:paraId="357C4AD6" w14:textId="77777777" w:rsidR="006F1F70" w:rsidRPr="00D6586F" w:rsidRDefault="006F1F70">
    <w:pPr>
      <w:pStyle w:val="Cabealho"/>
    </w:pPr>
  </w:p>
  <w:p w14:paraId="357C4AD7" w14:textId="77777777" w:rsidR="006F1F70" w:rsidRPr="00D6586F" w:rsidRDefault="006F1F7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ACFB4" w14:textId="77777777" w:rsidR="006F1F70" w:rsidRPr="00D6586F" w:rsidRDefault="006F1F70">
    <w:pPr>
      <w:pStyle w:val="Cabealho"/>
    </w:pPr>
    <w:r>
      <w:rPr>
        <w:noProof/>
        <w:lang w:eastAsia="pt-BR"/>
      </w:rPr>
      <w:drawing>
        <wp:inline distT="0" distB="0" distL="0" distR="0" wp14:anchorId="3CCF395D" wp14:editId="74D88298">
          <wp:extent cx="914400" cy="194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r>
      <w:fldChar w:fldCharType="begin"/>
    </w:r>
    <w:r w:rsidRPr="00D6586F">
      <w:instrText xml:space="preserve"> DOCPROPERTY  Customer </w:instrText>
    </w:r>
    <w:r>
      <w:fldChar w:fldCharType="separate"/>
    </w:r>
    <w:r>
      <w:t>Secretaria da Fazenda do Estado de São Paulo</w:t>
    </w:r>
    <w:r>
      <w:fldChar w:fldCharType="end"/>
    </w:r>
  </w:p>
  <w:p w14:paraId="79AED273" w14:textId="77777777" w:rsidR="006F1F70" w:rsidRPr="00D6586F" w:rsidRDefault="006F1F70">
    <w:pPr>
      <w:pStyle w:val="Cabealho"/>
    </w:pPr>
  </w:p>
  <w:p w14:paraId="42CC9079" w14:textId="77777777" w:rsidR="006F1F70" w:rsidRPr="00D6586F" w:rsidRDefault="006F1F7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A2C90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84CC8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9239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D0730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607B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665C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24985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BD6D37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4EABFE"/>
    <w:lvl w:ilvl="0">
      <w:start w:val="1"/>
      <w:numFmt w:val="decimal"/>
      <w:pStyle w:val="Numerada"/>
      <w:lvlText w:val="%1."/>
      <w:lvlJc w:val="left"/>
      <w:pPr>
        <w:tabs>
          <w:tab w:val="num" w:pos="360"/>
        </w:tabs>
        <w:ind w:left="360" w:hanging="360"/>
      </w:pPr>
    </w:lvl>
  </w:abstractNum>
  <w:abstractNum w:abstractNumId="9" w15:restartNumberingAfterBreak="0">
    <w:nsid w:val="00266135"/>
    <w:multiLevelType w:val="hybridMultilevel"/>
    <w:tmpl w:val="AF90B41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0E468BD"/>
    <w:multiLevelType w:val="hybridMultilevel"/>
    <w:tmpl w:val="61C894C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08E13FF8"/>
    <w:multiLevelType w:val="hybridMultilevel"/>
    <w:tmpl w:val="D854B3B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9441421"/>
    <w:multiLevelType w:val="hybridMultilevel"/>
    <w:tmpl w:val="6FE4EC9C"/>
    <w:lvl w:ilvl="0" w:tplc="9D30E122">
      <w:start w:val="1"/>
      <w:numFmt w:val="bullet"/>
      <w:pStyle w:val="VisibleGuidanceinden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D50772A"/>
    <w:multiLevelType w:val="hybridMultilevel"/>
    <w:tmpl w:val="4D6474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603895"/>
    <w:multiLevelType w:val="hybridMultilevel"/>
    <w:tmpl w:val="F5F4439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49E1C37"/>
    <w:multiLevelType w:val="multilevel"/>
    <w:tmpl w:val="5792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51C6B"/>
    <w:multiLevelType w:val="multilevel"/>
    <w:tmpl w:val="34A624D6"/>
    <w:lvl w:ilvl="0">
      <w:start w:val="1"/>
      <w:numFmt w:val="decimal"/>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3456" w:hanging="936"/>
      </w:pPr>
      <w:rPr>
        <w:rFonts w:hint="default"/>
      </w:rPr>
    </w:lvl>
    <w:lvl w:ilvl="3">
      <w:start w:val="1"/>
      <w:numFmt w:val="decimal"/>
      <w:pStyle w:val="Heading4Num"/>
      <w:lvlText w:val="%1.%2.%3.%4"/>
      <w:lvlJc w:val="left"/>
      <w:pPr>
        <w:ind w:left="936" w:hanging="936"/>
      </w:pPr>
      <w:rPr>
        <w:rFonts w:hint="default"/>
      </w:rPr>
    </w:lvl>
    <w:lvl w:ilvl="4">
      <w:start w:val="1"/>
      <w:numFmt w:val="decimal"/>
      <w:pStyle w:val="Heading5Num"/>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6E46BC8"/>
    <w:multiLevelType w:val="hybridMultilevel"/>
    <w:tmpl w:val="6D469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C715CC"/>
    <w:multiLevelType w:val="hybridMultilevel"/>
    <w:tmpl w:val="EEDAD7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E9C0E88"/>
    <w:multiLevelType w:val="hybridMultilevel"/>
    <w:tmpl w:val="32A6808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1EB24DD3"/>
    <w:multiLevelType w:val="hybridMultilevel"/>
    <w:tmpl w:val="9E36F9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1ECB0B51"/>
    <w:multiLevelType w:val="hybridMultilevel"/>
    <w:tmpl w:val="855EF7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0947517"/>
    <w:multiLevelType w:val="hybridMultilevel"/>
    <w:tmpl w:val="67F485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211B507B"/>
    <w:multiLevelType w:val="hybridMultilevel"/>
    <w:tmpl w:val="6682DF8E"/>
    <w:lvl w:ilvl="0" w:tplc="0409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3176107"/>
    <w:multiLevelType w:val="hybridMultilevel"/>
    <w:tmpl w:val="3CAE2A30"/>
    <w:lvl w:ilvl="0" w:tplc="9D705B6A">
      <w:start w:val="1"/>
      <w:numFmt w:val="decimal"/>
      <w:pStyle w:val="PargrafodaLista"/>
      <w:lvlText w:val="%1."/>
      <w:lvlJc w:val="left"/>
      <w:pPr>
        <w:ind w:left="720" w:hanging="360"/>
      </w:pPr>
      <w:rPr>
        <w:rFonts w:ascii="Segoe UI" w:hAnsi="Segoe UI" w:hint="default"/>
        <w:color w:val="008AC8"/>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B87FAB"/>
    <w:multiLevelType w:val="multilevel"/>
    <w:tmpl w:val="815E809A"/>
    <w:lvl w:ilvl="0">
      <w:start w:val="1"/>
      <w:numFmt w:val="bullet"/>
      <w:pStyle w:val="Commarcadores"/>
      <w:lvlText w:val=""/>
      <w:lvlJc w:val="left"/>
      <w:pPr>
        <w:ind w:left="717" w:hanging="360"/>
      </w:pPr>
      <w:rPr>
        <w:rFonts w:ascii="Symbol" w:hAnsi="Symbol" w:hint="default"/>
        <w:color w:val="008AC8"/>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4F81BD"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4F81BD"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4F81BD"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27" w15:restartNumberingAfterBreak="0">
    <w:nsid w:val="259B6556"/>
    <w:multiLevelType w:val="multilevel"/>
    <w:tmpl w:val="5792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C3686F"/>
    <w:multiLevelType w:val="multilevel"/>
    <w:tmpl w:val="5792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69559F"/>
    <w:multiLevelType w:val="hybridMultilevel"/>
    <w:tmpl w:val="160074E4"/>
    <w:lvl w:ilvl="0" w:tplc="04160017">
      <w:start w:val="1"/>
      <w:numFmt w:val="lowerLetter"/>
      <w:lvlText w:val="%1)"/>
      <w:lvlJc w:val="left"/>
      <w:pPr>
        <w:ind w:left="720" w:hanging="360"/>
      </w:pPr>
      <w:rPr>
        <w:rFonts w:hint="default"/>
      </w:r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2A0F3629"/>
    <w:multiLevelType w:val="hybridMultilevel"/>
    <w:tmpl w:val="761CAEA6"/>
    <w:lvl w:ilvl="0" w:tplc="85C8BCB8">
      <w:start w:val="1"/>
      <w:numFmt w:val="bullet"/>
      <w:pStyle w:val="Bullets"/>
      <w:lvlText w:val=""/>
      <w:lvlJc w:val="left"/>
      <w:pPr>
        <w:ind w:left="720" w:hanging="360"/>
      </w:pPr>
      <w:rPr>
        <w:rFonts w:ascii="Symbol" w:hAnsi="Symbol" w:hint="default"/>
        <w:color w:val="008AC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BF5184"/>
    <w:multiLevelType w:val="hybridMultilevel"/>
    <w:tmpl w:val="DF3CB788"/>
    <w:lvl w:ilvl="0" w:tplc="C36C90BC">
      <w:start w:val="1"/>
      <w:numFmt w:val="decimal"/>
      <w:pStyle w:val="1111Heading"/>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807DE4"/>
    <w:multiLevelType w:val="hybridMultilevel"/>
    <w:tmpl w:val="ED8E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5970F9"/>
    <w:multiLevelType w:val="multilevel"/>
    <w:tmpl w:val="A2C6F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043585"/>
    <w:multiLevelType w:val="multilevel"/>
    <w:tmpl w:val="928A4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EC3E02"/>
    <w:multiLevelType w:val="hybridMultilevel"/>
    <w:tmpl w:val="57D4BC5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15:restartNumberingAfterBreak="0">
    <w:nsid w:val="3BD04D6B"/>
    <w:multiLevelType w:val="hybridMultilevel"/>
    <w:tmpl w:val="92FEA7F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7" w15:restartNumberingAfterBreak="0">
    <w:nsid w:val="3E603281"/>
    <w:multiLevelType w:val="hybridMultilevel"/>
    <w:tmpl w:val="76F2B4D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8" w15:restartNumberingAfterBreak="0">
    <w:nsid w:val="42422B5C"/>
    <w:multiLevelType w:val="multilevel"/>
    <w:tmpl w:val="8F4E0B96"/>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39"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40" w15:restartNumberingAfterBreak="0">
    <w:nsid w:val="48F073B3"/>
    <w:multiLevelType w:val="hybridMultilevel"/>
    <w:tmpl w:val="9E56E8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4A5557CB"/>
    <w:multiLevelType w:val="hybridMultilevel"/>
    <w:tmpl w:val="CE30AFF8"/>
    <w:lvl w:ilvl="0" w:tplc="A62A01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C6C02DF"/>
    <w:multiLevelType w:val="hybridMultilevel"/>
    <w:tmpl w:val="3E2808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535A6BBF"/>
    <w:multiLevelType w:val="hybridMultilevel"/>
    <w:tmpl w:val="B29213C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54504367"/>
    <w:multiLevelType w:val="hybridMultilevel"/>
    <w:tmpl w:val="142C19B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548D6177"/>
    <w:multiLevelType w:val="hybridMultilevel"/>
    <w:tmpl w:val="E1089F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15:restartNumberingAfterBreak="0">
    <w:nsid w:val="568F7BB9"/>
    <w:multiLevelType w:val="hybridMultilevel"/>
    <w:tmpl w:val="7DC6881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47" w15:restartNumberingAfterBreak="0">
    <w:nsid w:val="57786E70"/>
    <w:multiLevelType w:val="multilevel"/>
    <w:tmpl w:val="26D2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EB4C97"/>
    <w:multiLevelType w:val="hybridMultilevel"/>
    <w:tmpl w:val="0BF03B4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9" w15:restartNumberingAfterBreak="0">
    <w:nsid w:val="5CC25A19"/>
    <w:multiLevelType w:val="hybridMultilevel"/>
    <w:tmpl w:val="895AE1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6423560E"/>
    <w:multiLevelType w:val="hybridMultilevel"/>
    <w:tmpl w:val="4482BE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648763C4"/>
    <w:multiLevelType w:val="hybridMultilevel"/>
    <w:tmpl w:val="66F4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5D6625"/>
    <w:multiLevelType w:val="hybridMultilevel"/>
    <w:tmpl w:val="9D3216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65831463"/>
    <w:multiLevelType w:val="hybridMultilevel"/>
    <w:tmpl w:val="16F88A0E"/>
    <w:lvl w:ilvl="0" w:tplc="D8C828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ED6C72"/>
    <w:multiLevelType w:val="hybridMultilevel"/>
    <w:tmpl w:val="467C68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15:restartNumberingAfterBreak="0">
    <w:nsid w:val="67916AD2"/>
    <w:multiLevelType w:val="multilevel"/>
    <w:tmpl w:val="81BEF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800FEC"/>
    <w:multiLevelType w:val="hybridMultilevel"/>
    <w:tmpl w:val="13D66E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B3C2009"/>
    <w:multiLevelType w:val="hybridMultilevel"/>
    <w:tmpl w:val="55762ADA"/>
    <w:lvl w:ilvl="0" w:tplc="0409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6CC91AAC"/>
    <w:multiLevelType w:val="hybridMultilevel"/>
    <w:tmpl w:val="EA36E1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4F81BD"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4F81BD"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4F81BD"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0" w15:restartNumberingAfterBreak="0">
    <w:nsid w:val="71731C23"/>
    <w:multiLevelType w:val="hybridMultilevel"/>
    <w:tmpl w:val="E884A73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75034B71"/>
    <w:multiLevelType w:val="hybridMultilevel"/>
    <w:tmpl w:val="FEAA4A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15:restartNumberingAfterBreak="0">
    <w:nsid w:val="7662593F"/>
    <w:multiLevelType w:val="hybridMultilevel"/>
    <w:tmpl w:val="1A22F9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7C047ED7"/>
    <w:multiLevelType w:val="hybridMultilevel"/>
    <w:tmpl w:val="96E08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38"/>
  </w:num>
  <w:num w:numId="4">
    <w:abstractNumId w:val="26"/>
  </w:num>
  <w:num w:numId="5">
    <w:abstractNumId w:val="39"/>
  </w:num>
  <w:num w:numId="6">
    <w:abstractNumId w:val="59"/>
  </w:num>
  <w:num w:numId="7">
    <w:abstractNumId w:val="25"/>
  </w:num>
  <w:num w:numId="8">
    <w:abstractNumId w:val="17"/>
  </w:num>
  <w:num w:numId="9">
    <w:abstractNumId w:val="59"/>
    <w:lvlOverride w:ilvl="0">
      <w:lvl w:ilvl="0">
        <w:start w:val="1"/>
        <w:numFmt w:val="bullet"/>
        <w:pStyle w:val="CheckList0"/>
        <w:lvlText w:val=""/>
        <w:lvlJc w:val="left"/>
        <w:pPr>
          <w:ind w:left="360" w:hanging="360"/>
        </w:pPr>
        <w:rPr>
          <w:rFonts w:ascii="Wingdings" w:hAnsi="Wingdings" w:hint="default"/>
          <w:b/>
          <w:i w:val="0"/>
          <w:color w:val="008AC8"/>
          <w:sz w:val="40"/>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10">
    <w:abstractNumId w:val="12"/>
  </w:num>
  <w:num w:numId="11">
    <w:abstractNumId w:val="31"/>
  </w:num>
  <w:num w:numId="12">
    <w:abstractNumId w:val="50"/>
  </w:num>
  <w:num w:numId="13">
    <w:abstractNumId w:val="62"/>
  </w:num>
  <w:num w:numId="14">
    <w:abstractNumId w:val="22"/>
  </w:num>
  <w:num w:numId="15">
    <w:abstractNumId w:val="9"/>
  </w:num>
  <w:num w:numId="16">
    <w:abstractNumId w:val="36"/>
  </w:num>
  <w:num w:numId="17">
    <w:abstractNumId w:val="11"/>
  </w:num>
  <w:num w:numId="18">
    <w:abstractNumId w:val="40"/>
  </w:num>
  <w:num w:numId="19">
    <w:abstractNumId w:val="58"/>
  </w:num>
  <w:num w:numId="20">
    <w:abstractNumId w:val="20"/>
  </w:num>
  <w:num w:numId="21">
    <w:abstractNumId w:val="10"/>
  </w:num>
  <w:num w:numId="22">
    <w:abstractNumId w:val="60"/>
  </w:num>
  <w:num w:numId="23">
    <w:abstractNumId w:val="61"/>
  </w:num>
  <w:num w:numId="24">
    <w:abstractNumId w:val="32"/>
  </w:num>
  <w:num w:numId="25">
    <w:abstractNumId w:val="41"/>
  </w:num>
  <w:num w:numId="26">
    <w:abstractNumId w:val="51"/>
  </w:num>
  <w:num w:numId="27">
    <w:abstractNumId w:val="53"/>
  </w:num>
  <w:num w:numId="28">
    <w:abstractNumId w:val="23"/>
  </w:num>
  <w:num w:numId="29">
    <w:abstractNumId w:val="14"/>
  </w:num>
  <w:num w:numId="30">
    <w:abstractNumId w:val="56"/>
  </w:num>
  <w:num w:numId="31">
    <w:abstractNumId w:val="24"/>
  </w:num>
  <w:num w:numId="32">
    <w:abstractNumId w:val="57"/>
  </w:num>
  <w:num w:numId="33">
    <w:abstractNumId w:val="44"/>
  </w:num>
  <w:num w:numId="34">
    <w:abstractNumId w:val="29"/>
  </w:num>
  <w:num w:numId="35">
    <w:abstractNumId w:val="47"/>
  </w:num>
  <w:num w:numId="36">
    <w:abstractNumId w:val="55"/>
  </w:num>
  <w:num w:numId="37">
    <w:abstractNumId w:val="28"/>
  </w:num>
  <w:num w:numId="38">
    <w:abstractNumId w:val="33"/>
  </w:num>
  <w:num w:numId="39">
    <w:abstractNumId w:val="16"/>
  </w:num>
  <w:num w:numId="40">
    <w:abstractNumId w:val="27"/>
  </w:num>
  <w:num w:numId="41">
    <w:abstractNumId w:val="13"/>
  </w:num>
  <w:num w:numId="42">
    <w:abstractNumId w:val="18"/>
  </w:num>
  <w:num w:numId="43">
    <w:abstractNumId w:val="43"/>
  </w:num>
  <w:num w:numId="44">
    <w:abstractNumId w:val="52"/>
  </w:num>
  <w:num w:numId="45">
    <w:abstractNumId w:val="63"/>
  </w:num>
  <w:num w:numId="46">
    <w:abstractNumId w:val="46"/>
  </w:num>
  <w:num w:numId="47">
    <w:abstractNumId w:val="37"/>
  </w:num>
  <w:num w:numId="48">
    <w:abstractNumId w:val="34"/>
  </w:num>
  <w:num w:numId="49">
    <w:abstractNumId w:val="35"/>
  </w:num>
  <w:num w:numId="50">
    <w:abstractNumId w:val="19"/>
  </w:num>
  <w:num w:numId="51">
    <w:abstractNumId w:val="45"/>
  </w:num>
  <w:num w:numId="52">
    <w:abstractNumId w:val="49"/>
  </w:num>
  <w:num w:numId="53">
    <w:abstractNumId w:val="48"/>
  </w:num>
  <w:num w:numId="54">
    <w:abstractNumId w:val="42"/>
  </w:num>
  <w:num w:numId="55">
    <w:abstractNumId w:val="54"/>
  </w:num>
  <w:num w:numId="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1"/>
  </w:num>
  <w:num w:numId="58">
    <w:abstractNumId w:val="8"/>
  </w:num>
  <w:num w:numId="59">
    <w:abstractNumId w:val="7"/>
  </w:num>
  <w:num w:numId="60">
    <w:abstractNumId w:val="6"/>
  </w:num>
  <w:num w:numId="61">
    <w:abstractNumId w:val="5"/>
  </w:num>
  <w:num w:numId="62">
    <w:abstractNumId w:val="4"/>
  </w:num>
  <w:num w:numId="63">
    <w:abstractNumId w:val="3"/>
  </w:num>
  <w:num w:numId="64">
    <w:abstractNumId w:val="2"/>
  </w:num>
  <w:num w:numId="65">
    <w:abstractNumId w:val="1"/>
  </w:num>
  <w:num w:numId="66">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oNotTrackFormatting/>
  <w:defaultTabStop w:val="720"/>
  <w:hyphenationZone w:val="425"/>
  <w:drawingGridHorizontalSpacing w:val="110"/>
  <w:displayHorizontalDrawingGridEvery w:val="2"/>
  <w:characterSpacingControl w:val="doNotCompress"/>
  <w:hdrShapeDefaults>
    <o:shapedefaults v:ext="edit" spidmax="430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CDD"/>
    <w:rsid w:val="00006E82"/>
    <w:rsid w:val="00010C9E"/>
    <w:rsid w:val="000124F3"/>
    <w:rsid w:val="0002288F"/>
    <w:rsid w:val="00032171"/>
    <w:rsid w:val="000322A1"/>
    <w:rsid w:val="000331C8"/>
    <w:rsid w:val="00033BBC"/>
    <w:rsid w:val="00034D12"/>
    <w:rsid w:val="00035C6F"/>
    <w:rsid w:val="000401CA"/>
    <w:rsid w:val="00040D0F"/>
    <w:rsid w:val="00042D9B"/>
    <w:rsid w:val="00043FCA"/>
    <w:rsid w:val="000512AD"/>
    <w:rsid w:val="00052DEB"/>
    <w:rsid w:val="0006507A"/>
    <w:rsid w:val="000670B8"/>
    <w:rsid w:val="000671F8"/>
    <w:rsid w:val="00067F5E"/>
    <w:rsid w:val="00070B0B"/>
    <w:rsid w:val="00077B08"/>
    <w:rsid w:val="0008082C"/>
    <w:rsid w:val="000810B0"/>
    <w:rsid w:val="00084FC7"/>
    <w:rsid w:val="00094098"/>
    <w:rsid w:val="0009444D"/>
    <w:rsid w:val="000A4E4E"/>
    <w:rsid w:val="000A6E2C"/>
    <w:rsid w:val="000A6EAE"/>
    <w:rsid w:val="000B3041"/>
    <w:rsid w:val="000B6CF9"/>
    <w:rsid w:val="000C1D65"/>
    <w:rsid w:val="000C5541"/>
    <w:rsid w:val="000C58CF"/>
    <w:rsid w:val="000C7BD6"/>
    <w:rsid w:val="000D08FB"/>
    <w:rsid w:val="000D150D"/>
    <w:rsid w:val="000D2FE9"/>
    <w:rsid w:val="000D5724"/>
    <w:rsid w:val="000E1868"/>
    <w:rsid w:val="000E1C47"/>
    <w:rsid w:val="000E567D"/>
    <w:rsid w:val="000F2239"/>
    <w:rsid w:val="000F358A"/>
    <w:rsid w:val="00105FE9"/>
    <w:rsid w:val="00117DCF"/>
    <w:rsid w:val="00126020"/>
    <w:rsid w:val="001314CD"/>
    <w:rsid w:val="00135A20"/>
    <w:rsid w:val="00145A0C"/>
    <w:rsid w:val="00147946"/>
    <w:rsid w:val="00147E27"/>
    <w:rsid w:val="00157745"/>
    <w:rsid w:val="001631EE"/>
    <w:rsid w:val="001648C8"/>
    <w:rsid w:val="001663D8"/>
    <w:rsid w:val="00170084"/>
    <w:rsid w:val="0017192A"/>
    <w:rsid w:val="00173A60"/>
    <w:rsid w:val="00180ED5"/>
    <w:rsid w:val="00187949"/>
    <w:rsid w:val="0019711B"/>
    <w:rsid w:val="001B3884"/>
    <w:rsid w:val="001B4FFF"/>
    <w:rsid w:val="001B67FE"/>
    <w:rsid w:val="001C0CFE"/>
    <w:rsid w:val="001C4EE4"/>
    <w:rsid w:val="001D1750"/>
    <w:rsid w:val="001D363B"/>
    <w:rsid w:val="001E5B02"/>
    <w:rsid w:val="001E5CDD"/>
    <w:rsid w:val="001F00CC"/>
    <w:rsid w:val="001F5149"/>
    <w:rsid w:val="002038F5"/>
    <w:rsid w:val="002041B7"/>
    <w:rsid w:val="00204A69"/>
    <w:rsid w:val="002116D4"/>
    <w:rsid w:val="00212AC5"/>
    <w:rsid w:val="00216394"/>
    <w:rsid w:val="00217060"/>
    <w:rsid w:val="00223FFF"/>
    <w:rsid w:val="00224DB2"/>
    <w:rsid w:val="00231429"/>
    <w:rsid w:val="002332D7"/>
    <w:rsid w:val="002374EB"/>
    <w:rsid w:val="00251CF0"/>
    <w:rsid w:val="00260227"/>
    <w:rsid w:val="00260BCF"/>
    <w:rsid w:val="002636D1"/>
    <w:rsid w:val="00263D8E"/>
    <w:rsid w:val="00267C13"/>
    <w:rsid w:val="00274DC6"/>
    <w:rsid w:val="00277683"/>
    <w:rsid w:val="00277E17"/>
    <w:rsid w:val="0028548B"/>
    <w:rsid w:val="00290166"/>
    <w:rsid w:val="00297EB8"/>
    <w:rsid w:val="002A7903"/>
    <w:rsid w:val="002B4219"/>
    <w:rsid w:val="002B50F6"/>
    <w:rsid w:val="002B5263"/>
    <w:rsid w:val="002B572B"/>
    <w:rsid w:val="002B70BC"/>
    <w:rsid w:val="002C25AC"/>
    <w:rsid w:val="002C4637"/>
    <w:rsid w:val="002D1426"/>
    <w:rsid w:val="002D4115"/>
    <w:rsid w:val="002E0C76"/>
    <w:rsid w:val="002E6F86"/>
    <w:rsid w:val="002F1521"/>
    <w:rsid w:val="002F1F0B"/>
    <w:rsid w:val="002F5E67"/>
    <w:rsid w:val="00303E9A"/>
    <w:rsid w:val="00306A8D"/>
    <w:rsid w:val="00306C0B"/>
    <w:rsid w:val="003076D3"/>
    <w:rsid w:val="00311092"/>
    <w:rsid w:val="003121D7"/>
    <w:rsid w:val="00315278"/>
    <w:rsid w:val="00320D72"/>
    <w:rsid w:val="00325C07"/>
    <w:rsid w:val="0033087C"/>
    <w:rsid w:val="003367C7"/>
    <w:rsid w:val="003370AF"/>
    <w:rsid w:val="00342676"/>
    <w:rsid w:val="0034530A"/>
    <w:rsid w:val="0035022F"/>
    <w:rsid w:val="00350602"/>
    <w:rsid w:val="00350DF5"/>
    <w:rsid w:val="003555F8"/>
    <w:rsid w:val="00355DB4"/>
    <w:rsid w:val="00362949"/>
    <w:rsid w:val="0037437A"/>
    <w:rsid w:val="00375C0F"/>
    <w:rsid w:val="00377F7C"/>
    <w:rsid w:val="00380525"/>
    <w:rsid w:val="0039270D"/>
    <w:rsid w:val="00393513"/>
    <w:rsid w:val="00396ADF"/>
    <w:rsid w:val="0039700C"/>
    <w:rsid w:val="003A012E"/>
    <w:rsid w:val="003A17CB"/>
    <w:rsid w:val="003A41EB"/>
    <w:rsid w:val="003B2215"/>
    <w:rsid w:val="003B41A3"/>
    <w:rsid w:val="003B462E"/>
    <w:rsid w:val="003B49DD"/>
    <w:rsid w:val="003B4FE1"/>
    <w:rsid w:val="003C1770"/>
    <w:rsid w:val="003C2BAA"/>
    <w:rsid w:val="003C2DE4"/>
    <w:rsid w:val="003C5D31"/>
    <w:rsid w:val="003D2BB8"/>
    <w:rsid w:val="003D47A5"/>
    <w:rsid w:val="003D74CE"/>
    <w:rsid w:val="003E0BD7"/>
    <w:rsid w:val="003E14BA"/>
    <w:rsid w:val="003E50D6"/>
    <w:rsid w:val="003E6B2B"/>
    <w:rsid w:val="003E711E"/>
    <w:rsid w:val="003E781A"/>
    <w:rsid w:val="003F06DB"/>
    <w:rsid w:val="003F3DEC"/>
    <w:rsid w:val="003F4CBD"/>
    <w:rsid w:val="003F51C4"/>
    <w:rsid w:val="00401D30"/>
    <w:rsid w:val="00403310"/>
    <w:rsid w:val="0040572D"/>
    <w:rsid w:val="004079CA"/>
    <w:rsid w:val="0041299B"/>
    <w:rsid w:val="00421BDF"/>
    <w:rsid w:val="0042547F"/>
    <w:rsid w:val="00426976"/>
    <w:rsid w:val="004323FC"/>
    <w:rsid w:val="00436977"/>
    <w:rsid w:val="00436AA9"/>
    <w:rsid w:val="00442329"/>
    <w:rsid w:val="004459C9"/>
    <w:rsid w:val="00455350"/>
    <w:rsid w:val="00461AC1"/>
    <w:rsid w:val="004672D8"/>
    <w:rsid w:val="00470369"/>
    <w:rsid w:val="00470528"/>
    <w:rsid w:val="004724B8"/>
    <w:rsid w:val="0047348F"/>
    <w:rsid w:val="00481779"/>
    <w:rsid w:val="004834E3"/>
    <w:rsid w:val="00487825"/>
    <w:rsid w:val="00487904"/>
    <w:rsid w:val="004A0A3D"/>
    <w:rsid w:val="004A133B"/>
    <w:rsid w:val="004A418B"/>
    <w:rsid w:val="004B0B5A"/>
    <w:rsid w:val="004B118D"/>
    <w:rsid w:val="004B5604"/>
    <w:rsid w:val="004C1278"/>
    <w:rsid w:val="004D02A7"/>
    <w:rsid w:val="004D02C6"/>
    <w:rsid w:val="004D09ED"/>
    <w:rsid w:val="004D13F9"/>
    <w:rsid w:val="004D35D1"/>
    <w:rsid w:val="004D38D4"/>
    <w:rsid w:val="004E2963"/>
    <w:rsid w:val="004E38F1"/>
    <w:rsid w:val="004E3970"/>
    <w:rsid w:val="004E3FAD"/>
    <w:rsid w:val="004F03FE"/>
    <w:rsid w:val="004F192E"/>
    <w:rsid w:val="0050005E"/>
    <w:rsid w:val="005003F8"/>
    <w:rsid w:val="005045C9"/>
    <w:rsid w:val="00504691"/>
    <w:rsid w:val="00504EE7"/>
    <w:rsid w:val="00511AFC"/>
    <w:rsid w:val="00514EA7"/>
    <w:rsid w:val="005261C0"/>
    <w:rsid w:val="005263AF"/>
    <w:rsid w:val="00536F42"/>
    <w:rsid w:val="00540D3D"/>
    <w:rsid w:val="00541417"/>
    <w:rsid w:val="00545D38"/>
    <w:rsid w:val="005469E7"/>
    <w:rsid w:val="00547431"/>
    <w:rsid w:val="005475C1"/>
    <w:rsid w:val="005547AE"/>
    <w:rsid w:val="00570400"/>
    <w:rsid w:val="00577C0A"/>
    <w:rsid w:val="0058015A"/>
    <w:rsid w:val="00584789"/>
    <w:rsid w:val="005A08D1"/>
    <w:rsid w:val="005A2F53"/>
    <w:rsid w:val="005A603E"/>
    <w:rsid w:val="005A68B0"/>
    <w:rsid w:val="005B35B2"/>
    <w:rsid w:val="005C1AF6"/>
    <w:rsid w:val="005C3DE4"/>
    <w:rsid w:val="005D2EBA"/>
    <w:rsid w:val="005E0148"/>
    <w:rsid w:val="005E24BB"/>
    <w:rsid w:val="005E51F6"/>
    <w:rsid w:val="005E6F47"/>
    <w:rsid w:val="005F3B7F"/>
    <w:rsid w:val="005F6461"/>
    <w:rsid w:val="0061031A"/>
    <w:rsid w:val="0061193B"/>
    <w:rsid w:val="00613185"/>
    <w:rsid w:val="006140FB"/>
    <w:rsid w:val="00622ED8"/>
    <w:rsid w:val="0062499B"/>
    <w:rsid w:val="00625BA1"/>
    <w:rsid w:val="00625EF6"/>
    <w:rsid w:val="00630638"/>
    <w:rsid w:val="00634781"/>
    <w:rsid w:val="00640722"/>
    <w:rsid w:val="006433BA"/>
    <w:rsid w:val="00643769"/>
    <w:rsid w:val="00643F00"/>
    <w:rsid w:val="0064586F"/>
    <w:rsid w:val="00646659"/>
    <w:rsid w:val="00647A2D"/>
    <w:rsid w:val="00651AA9"/>
    <w:rsid w:val="00655DCB"/>
    <w:rsid w:val="0066124F"/>
    <w:rsid w:val="0066660B"/>
    <w:rsid w:val="00667E91"/>
    <w:rsid w:val="00670B75"/>
    <w:rsid w:val="006761F4"/>
    <w:rsid w:val="00677C99"/>
    <w:rsid w:val="0068023C"/>
    <w:rsid w:val="00683052"/>
    <w:rsid w:val="006874B4"/>
    <w:rsid w:val="006A5EA3"/>
    <w:rsid w:val="006A6E57"/>
    <w:rsid w:val="006B1A65"/>
    <w:rsid w:val="006B353A"/>
    <w:rsid w:val="006B438C"/>
    <w:rsid w:val="006B5A95"/>
    <w:rsid w:val="006C7A7C"/>
    <w:rsid w:val="006D6299"/>
    <w:rsid w:val="006D68E4"/>
    <w:rsid w:val="006D7C74"/>
    <w:rsid w:val="006F1F70"/>
    <w:rsid w:val="00701F67"/>
    <w:rsid w:val="00703914"/>
    <w:rsid w:val="0070626A"/>
    <w:rsid w:val="00707920"/>
    <w:rsid w:val="00716E36"/>
    <w:rsid w:val="007205B6"/>
    <w:rsid w:val="007239B2"/>
    <w:rsid w:val="007269C1"/>
    <w:rsid w:val="0072765B"/>
    <w:rsid w:val="007309D5"/>
    <w:rsid w:val="0073375B"/>
    <w:rsid w:val="00735472"/>
    <w:rsid w:val="007368E0"/>
    <w:rsid w:val="00736F3D"/>
    <w:rsid w:val="00750360"/>
    <w:rsid w:val="00751666"/>
    <w:rsid w:val="007550CD"/>
    <w:rsid w:val="0075663B"/>
    <w:rsid w:val="0076179D"/>
    <w:rsid w:val="00776ED7"/>
    <w:rsid w:val="00777F1B"/>
    <w:rsid w:val="007816BB"/>
    <w:rsid w:val="0079051E"/>
    <w:rsid w:val="00792791"/>
    <w:rsid w:val="00795B34"/>
    <w:rsid w:val="00796E27"/>
    <w:rsid w:val="007A0397"/>
    <w:rsid w:val="007A1003"/>
    <w:rsid w:val="007B364D"/>
    <w:rsid w:val="007C08D2"/>
    <w:rsid w:val="007C1B57"/>
    <w:rsid w:val="007C4B6B"/>
    <w:rsid w:val="007C52FC"/>
    <w:rsid w:val="007D46DF"/>
    <w:rsid w:val="007D6657"/>
    <w:rsid w:val="007E4576"/>
    <w:rsid w:val="007F0410"/>
    <w:rsid w:val="007F0CB4"/>
    <w:rsid w:val="007F2FDE"/>
    <w:rsid w:val="00802D3B"/>
    <w:rsid w:val="00803602"/>
    <w:rsid w:val="00803DC7"/>
    <w:rsid w:val="00804A64"/>
    <w:rsid w:val="00805A33"/>
    <w:rsid w:val="00810114"/>
    <w:rsid w:val="00811134"/>
    <w:rsid w:val="008147DE"/>
    <w:rsid w:val="00820732"/>
    <w:rsid w:val="00841332"/>
    <w:rsid w:val="00843046"/>
    <w:rsid w:val="00845765"/>
    <w:rsid w:val="0084758D"/>
    <w:rsid w:val="00852D06"/>
    <w:rsid w:val="00855DDD"/>
    <w:rsid w:val="0086720C"/>
    <w:rsid w:val="00867D32"/>
    <w:rsid w:val="00871B38"/>
    <w:rsid w:val="00871C39"/>
    <w:rsid w:val="00873F66"/>
    <w:rsid w:val="00884F0B"/>
    <w:rsid w:val="00887F69"/>
    <w:rsid w:val="008939BA"/>
    <w:rsid w:val="008A2B3D"/>
    <w:rsid w:val="008A739B"/>
    <w:rsid w:val="008A75A1"/>
    <w:rsid w:val="008A7892"/>
    <w:rsid w:val="008B293D"/>
    <w:rsid w:val="008C378B"/>
    <w:rsid w:val="008C7409"/>
    <w:rsid w:val="008D288D"/>
    <w:rsid w:val="008D2C65"/>
    <w:rsid w:val="008E03FC"/>
    <w:rsid w:val="008E09DA"/>
    <w:rsid w:val="008E5B32"/>
    <w:rsid w:val="008F3C55"/>
    <w:rsid w:val="008F6685"/>
    <w:rsid w:val="00911860"/>
    <w:rsid w:val="00912EF4"/>
    <w:rsid w:val="00913AD5"/>
    <w:rsid w:val="00922073"/>
    <w:rsid w:val="0094044A"/>
    <w:rsid w:val="009420BD"/>
    <w:rsid w:val="009423C3"/>
    <w:rsid w:val="00944456"/>
    <w:rsid w:val="00946270"/>
    <w:rsid w:val="009647DB"/>
    <w:rsid w:val="00964D82"/>
    <w:rsid w:val="009678F1"/>
    <w:rsid w:val="00972F81"/>
    <w:rsid w:val="0097590A"/>
    <w:rsid w:val="00981BEC"/>
    <w:rsid w:val="00982B72"/>
    <w:rsid w:val="00983260"/>
    <w:rsid w:val="009834DD"/>
    <w:rsid w:val="00991181"/>
    <w:rsid w:val="00993352"/>
    <w:rsid w:val="00993A73"/>
    <w:rsid w:val="00994BE4"/>
    <w:rsid w:val="009959D9"/>
    <w:rsid w:val="009A019D"/>
    <w:rsid w:val="009A2761"/>
    <w:rsid w:val="009A2BCC"/>
    <w:rsid w:val="009A2D2C"/>
    <w:rsid w:val="009A3D38"/>
    <w:rsid w:val="009A7950"/>
    <w:rsid w:val="009B484F"/>
    <w:rsid w:val="009B6850"/>
    <w:rsid w:val="009C11D6"/>
    <w:rsid w:val="009C2323"/>
    <w:rsid w:val="009C482C"/>
    <w:rsid w:val="009D18C2"/>
    <w:rsid w:val="009D232E"/>
    <w:rsid w:val="009D54DC"/>
    <w:rsid w:val="009D7D8F"/>
    <w:rsid w:val="009E1F69"/>
    <w:rsid w:val="009E7265"/>
    <w:rsid w:val="009F00B7"/>
    <w:rsid w:val="009F2C8B"/>
    <w:rsid w:val="009F70F3"/>
    <w:rsid w:val="00A028ED"/>
    <w:rsid w:val="00A1314E"/>
    <w:rsid w:val="00A211BF"/>
    <w:rsid w:val="00A212D7"/>
    <w:rsid w:val="00A22246"/>
    <w:rsid w:val="00A22C01"/>
    <w:rsid w:val="00A3206B"/>
    <w:rsid w:val="00A33FAD"/>
    <w:rsid w:val="00A360E0"/>
    <w:rsid w:val="00A37098"/>
    <w:rsid w:val="00A458A6"/>
    <w:rsid w:val="00A503AD"/>
    <w:rsid w:val="00A50B34"/>
    <w:rsid w:val="00A50B51"/>
    <w:rsid w:val="00A551CF"/>
    <w:rsid w:val="00A56AAE"/>
    <w:rsid w:val="00A62980"/>
    <w:rsid w:val="00A6363A"/>
    <w:rsid w:val="00A6435B"/>
    <w:rsid w:val="00A727EB"/>
    <w:rsid w:val="00A74122"/>
    <w:rsid w:val="00A87041"/>
    <w:rsid w:val="00A922AE"/>
    <w:rsid w:val="00A94E70"/>
    <w:rsid w:val="00A95DFF"/>
    <w:rsid w:val="00AA416D"/>
    <w:rsid w:val="00AB0187"/>
    <w:rsid w:val="00AB1A29"/>
    <w:rsid w:val="00AD3857"/>
    <w:rsid w:val="00AD388A"/>
    <w:rsid w:val="00AD697C"/>
    <w:rsid w:val="00AE29A0"/>
    <w:rsid w:val="00AE57E1"/>
    <w:rsid w:val="00AE7B93"/>
    <w:rsid w:val="00B1036A"/>
    <w:rsid w:val="00B11DA4"/>
    <w:rsid w:val="00B418B3"/>
    <w:rsid w:val="00B41F90"/>
    <w:rsid w:val="00B4536F"/>
    <w:rsid w:val="00B47F1D"/>
    <w:rsid w:val="00B50664"/>
    <w:rsid w:val="00B51D69"/>
    <w:rsid w:val="00B548A7"/>
    <w:rsid w:val="00B554D7"/>
    <w:rsid w:val="00B71BE9"/>
    <w:rsid w:val="00B73A0C"/>
    <w:rsid w:val="00B76B20"/>
    <w:rsid w:val="00B82B78"/>
    <w:rsid w:val="00B918DD"/>
    <w:rsid w:val="00B93036"/>
    <w:rsid w:val="00BA39B1"/>
    <w:rsid w:val="00BA6F61"/>
    <w:rsid w:val="00BB15AE"/>
    <w:rsid w:val="00BB5761"/>
    <w:rsid w:val="00BB5AA7"/>
    <w:rsid w:val="00BB608A"/>
    <w:rsid w:val="00BB62C2"/>
    <w:rsid w:val="00BB7EC6"/>
    <w:rsid w:val="00BC59E2"/>
    <w:rsid w:val="00BC63E3"/>
    <w:rsid w:val="00BC75EE"/>
    <w:rsid w:val="00BD21BF"/>
    <w:rsid w:val="00BD287D"/>
    <w:rsid w:val="00BD5C33"/>
    <w:rsid w:val="00BD7A09"/>
    <w:rsid w:val="00BE4B55"/>
    <w:rsid w:val="00BE5AAF"/>
    <w:rsid w:val="00BE7A44"/>
    <w:rsid w:val="00BF303D"/>
    <w:rsid w:val="00BF6D99"/>
    <w:rsid w:val="00C00066"/>
    <w:rsid w:val="00C0102A"/>
    <w:rsid w:val="00C02CA8"/>
    <w:rsid w:val="00C02CEA"/>
    <w:rsid w:val="00C05075"/>
    <w:rsid w:val="00C16985"/>
    <w:rsid w:val="00C20525"/>
    <w:rsid w:val="00C271E6"/>
    <w:rsid w:val="00C308F7"/>
    <w:rsid w:val="00C36430"/>
    <w:rsid w:val="00C45916"/>
    <w:rsid w:val="00C51FD4"/>
    <w:rsid w:val="00C5208C"/>
    <w:rsid w:val="00C53430"/>
    <w:rsid w:val="00C7095A"/>
    <w:rsid w:val="00C73E95"/>
    <w:rsid w:val="00C74656"/>
    <w:rsid w:val="00C75B32"/>
    <w:rsid w:val="00C75EF8"/>
    <w:rsid w:val="00C76C3F"/>
    <w:rsid w:val="00C861BB"/>
    <w:rsid w:val="00C86B4F"/>
    <w:rsid w:val="00C91676"/>
    <w:rsid w:val="00C97639"/>
    <w:rsid w:val="00CA103E"/>
    <w:rsid w:val="00CA4198"/>
    <w:rsid w:val="00CA7582"/>
    <w:rsid w:val="00CB0487"/>
    <w:rsid w:val="00CB5770"/>
    <w:rsid w:val="00CD1188"/>
    <w:rsid w:val="00CD1B67"/>
    <w:rsid w:val="00CD1D97"/>
    <w:rsid w:val="00CD6E4E"/>
    <w:rsid w:val="00CD7FD3"/>
    <w:rsid w:val="00CE1FA5"/>
    <w:rsid w:val="00CE2F96"/>
    <w:rsid w:val="00CE5B06"/>
    <w:rsid w:val="00CF3280"/>
    <w:rsid w:val="00D01073"/>
    <w:rsid w:val="00D04538"/>
    <w:rsid w:val="00D0633C"/>
    <w:rsid w:val="00D14540"/>
    <w:rsid w:val="00D15774"/>
    <w:rsid w:val="00D2140F"/>
    <w:rsid w:val="00D231FE"/>
    <w:rsid w:val="00D30CD7"/>
    <w:rsid w:val="00D31F7C"/>
    <w:rsid w:val="00D3420C"/>
    <w:rsid w:val="00D3521F"/>
    <w:rsid w:val="00D43A1A"/>
    <w:rsid w:val="00D44B95"/>
    <w:rsid w:val="00D456B8"/>
    <w:rsid w:val="00D5338D"/>
    <w:rsid w:val="00D62DE5"/>
    <w:rsid w:val="00D6586F"/>
    <w:rsid w:val="00D7057E"/>
    <w:rsid w:val="00D735FB"/>
    <w:rsid w:val="00D822E1"/>
    <w:rsid w:val="00D829EC"/>
    <w:rsid w:val="00D82F81"/>
    <w:rsid w:val="00DA52A6"/>
    <w:rsid w:val="00DA62EB"/>
    <w:rsid w:val="00DB17B1"/>
    <w:rsid w:val="00DB3DED"/>
    <w:rsid w:val="00DC58E5"/>
    <w:rsid w:val="00DC7B30"/>
    <w:rsid w:val="00DD2C9D"/>
    <w:rsid w:val="00DD33F0"/>
    <w:rsid w:val="00DD3838"/>
    <w:rsid w:val="00DD3EA0"/>
    <w:rsid w:val="00DD3F4A"/>
    <w:rsid w:val="00DD7DC9"/>
    <w:rsid w:val="00DE3587"/>
    <w:rsid w:val="00DE6169"/>
    <w:rsid w:val="00DF0520"/>
    <w:rsid w:val="00DF0C9B"/>
    <w:rsid w:val="00DF3A84"/>
    <w:rsid w:val="00DF4B4D"/>
    <w:rsid w:val="00DF4BBC"/>
    <w:rsid w:val="00DF7182"/>
    <w:rsid w:val="00E0371E"/>
    <w:rsid w:val="00E04E8B"/>
    <w:rsid w:val="00E0506F"/>
    <w:rsid w:val="00E1041F"/>
    <w:rsid w:val="00E10920"/>
    <w:rsid w:val="00E11A9E"/>
    <w:rsid w:val="00E323E8"/>
    <w:rsid w:val="00E32460"/>
    <w:rsid w:val="00E35602"/>
    <w:rsid w:val="00E374CB"/>
    <w:rsid w:val="00E37AFC"/>
    <w:rsid w:val="00E44A35"/>
    <w:rsid w:val="00E45078"/>
    <w:rsid w:val="00E5203A"/>
    <w:rsid w:val="00E52224"/>
    <w:rsid w:val="00E540CC"/>
    <w:rsid w:val="00E572D7"/>
    <w:rsid w:val="00E64E6D"/>
    <w:rsid w:val="00E740DF"/>
    <w:rsid w:val="00E75C98"/>
    <w:rsid w:val="00E90BD3"/>
    <w:rsid w:val="00E91031"/>
    <w:rsid w:val="00E95841"/>
    <w:rsid w:val="00EA262F"/>
    <w:rsid w:val="00EC4315"/>
    <w:rsid w:val="00EC7407"/>
    <w:rsid w:val="00EC7454"/>
    <w:rsid w:val="00ED18D3"/>
    <w:rsid w:val="00ED1B15"/>
    <w:rsid w:val="00ED4DEE"/>
    <w:rsid w:val="00EE404A"/>
    <w:rsid w:val="00EE7C27"/>
    <w:rsid w:val="00EF0FB0"/>
    <w:rsid w:val="00EF5307"/>
    <w:rsid w:val="00EF6F95"/>
    <w:rsid w:val="00EF70D6"/>
    <w:rsid w:val="00F02BC6"/>
    <w:rsid w:val="00F12446"/>
    <w:rsid w:val="00F1275F"/>
    <w:rsid w:val="00F20322"/>
    <w:rsid w:val="00F24859"/>
    <w:rsid w:val="00F27312"/>
    <w:rsid w:val="00F3556F"/>
    <w:rsid w:val="00F35CD2"/>
    <w:rsid w:val="00F36778"/>
    <w:rsid w:val="00F3744C"/>
    <w:rsid w:val="00F4288B"/>
    <w:rsid w:val="00F44939"/>
    <w:rsid w:val="00F514A0"/>
    <w:rsid w:val="00F559D0"/>
    <w:rsid w:val="00F57AA7"/>
    <w:rsid w:val="00F60EF2"/>
    <w:rsid w:val="00F75876"/>
    <w:rsid w:val="00F87400"/>
    <w:rsid w:val="00F92E65"/>
    <w:rsid w:val="00F95FBE"/>
    <w:rsid w:val="00FA437A"/>
    <w:rsid w:val="00FA7E7D"/>
    <w:rsid w:val="00FB2861"/>
    <w:rsid w:val="00FB593F"/>
    <w:rsid w:val="00FB7CA9"/>
    <w:rsid w:val="00FC0B5D"/>
    <w:rsid w:val="00FC23D6"/>
    <w:rsid w:val="00FC2F90"/>
    <w:rsid w:val="00FD0FB7"/>
    <w:rsid w:val="00FD2764"/>
    <w:rsid w:val="00FD2786"/>
    <w:rsid w:val="00FD7FCB"/>
    <w:rsid w:val="00FE4924"/>
    <w:rsid w:val="00FE4EE4"/>
    <w:rsid w:val="00FF52EC"/>
    <w:rsid w:val="5B93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357C47E1"/>
  <w15:docId w15:val="{50F593C8-142F-427D-B72D-0C5DB6270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uiPriority="21"/>
    <w:lsdException w:name="Subtle Reference" w:semiHidden="1" w:uiPriority="31"/>
    <w:lsdException w:name="Intense Reference" w:semiHidden="1"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188"/>
    <w:pPr>
      <w:spacing w:before="120" w:after="120"/>
    </w:pPr>
    <w:rPr>
      <w:rFonts w:ascii="Segoe UI" w:hAnsi="Segoe UI"/>
      <w:lang w:val="pt-BR"/>
    </w:rPr>
  </w:style>
  <w:style w:type="paragraph" w:styleId="Ttulo1">
    <w:name w:val="heading 1"/>
    <w:basedOn w:val="Normal"/>
    <w:next w:val="Normal"/>
    <w:link w:val="Ttulo1Char"/>
    <w:uiPriority w:val="9"/>
    <w:qFormat/>
    <w:rsid w:val="003D2BB8"/>
    <w:pPr>
      <w:keepNext/>
      <w:keepLines/>
      <w:spacing w:before="480" w:after="360" w:line="240" w:lineRule="auto"/>
      <w:outlineLvl w:val="0"/>
    </w:pPr>
    <w:rPr>
      <w:rFonts w:eastAsiaTheme="majorEastAsia" w:cs="Segoe UI"/>
      <w:bCs/>
      <w:color w:val="008AC8"/>
      <w:sz w:val="36"/>
      <w:szCs w:val="28"/>
    </w:rPr>
  </w:style>
  <w:style w:type="paragraph" w:styleId="Ttulo2">
    <w:name w:val="heading 2"/>
    <w:basedOn w:val="Normal"/>
    <w:next w:val="Normal"/>
    <w:link w:val="Ttulo2Char"/>
    <w:uiPriority w:val="9"/>
    <w:unhideWhenUsed/>
    <w:qFormat/>
    <w:rsid w:val="003D2BB8"/>
    <w:pPr>
      <w:spacing w:before="360" w:after="360" w:line="240" w:lineRule="auto"/>
      <w:outlineLvl w:val="1"/>
    </w:pPr>
    <w:rPr>
      <w:rFonts w:cs="Segoe UI"/>
      <w:color w:val="008AC8"/>
      <w:sz w:val="32"/>
      <w:szCs w:val="20"/>
    </w:rPr>
  </w:style>
  <w:style w:type="paragraph" w:styleId="Ttulo3">
    <w:name w:val="heading 3"/>
    <w:basedOn w:val="Normal"/>
    <w:next w:val="Normal"/>
    <w:link w:val="Ttulo3Char"/>
    <w:uiPriority w:val="9"/>
    <w:unhideWhenUsed/>
    <w:qFormat/>
    <w:rsid w:val="003D2BB8"/>
    <w:pPr>
      <w:keepNext/>
      <w:keepLines/>
      <w:spacing w:before="360" w:after="240" w:line="240" w:lineRule="auto"/>
      <w:outlineLvl w:val="2"/>
    </w:pPr>
    <w:rPr>
      <w:rFonts w:eastAsiaTheme="majorEastAsia" w:cstheme="majorBidi"/>
      <w:bCs/>
      <w:color w:val="008AC8"/>
      <w:sz w:val="28"/>
    </w:rPr>
  </w:style>
  <w:style w:type="paragraph" w:styleId="Ttulo4">
    <w:name w:val="heading 4"/>
    <w:basedOn w:val="Normal"/>
    <w:next w:val="Normal"/>
    <w:link w:val="Ttulo4Char"/>
    <w:uiPriority w:val="9"/>
    <w:unhideWhenUsed/>
    <w:qFormat/>
    <w:rsid w:val="003D2BB8"/>
    <w:pPr>
      <w:keepNext/>
      <w:keepLines/>
      <w:spacing w:before="240" w:after="240" w:line="240" w:lineRule="auto"/>
      <w:outlineLvl w:val="3"/>
    </w:pPr>
    <w:rPr>
      <w:rFonts w:eastAsiaTheme="majorEastAsia" w:cstheme="majorBidi"/>
      <w:bCs/>
      <w:iCs/>
      <w:color w:val="008AC8"/>
      <w:sz w:val="24"/>
    </w:rPr>
  </w:style>
  <w:style w:type="paragraph" w:styleId="Ttulo5">
    <w:name w:val="heading 5"/>
    <w:basedOn w:val="Normal"/>
    <w:next w:val="Normal"/>
    <w:link w:val="Ttulo5Char"/>
    <w:uiPriority w:val="9"/>
    <w:semiHidden/>
    <w:unhideWhenUsed/>
    <w:pPr>
      <w:keepNext/>
      <w:keepLines/>
      <w:spacing w:before="240" w:line="240" w:lineRule="auto"/>
      <w:outlineLvl w:val="4"/>
    </w:pPr>
    <w:rPr>
      <w:rFonts w:eastAsiaTheme="majorEastAsia" w:cstheme="majorBidi"/>
      <w:color w:val="008AC8"/>
      <w:sz w:val="24"/>
    </w:rPr>
  </w:style>
  <w:style w:type="paragraph" w:styleId="Ttulo6">
    <w:name w:val="heading 6"/>
    <w:basedOn w:val="Normal"/>
    <w:next w:val="Normal"/>
    <w:link w:val="Ttulo6Char"/>
    <w:uiPriority w:val="9"/>
    <w:semiHidden/>
    <w:unhideWhenUsed/>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pPr>
      <w:keepNext/>
      <w:keepLines/>
      <w:spacing w:line="240" w:lineRule="auto"/>
      <w:outlineLvl w:val="6"/>
    </w:pPr>
    <w:rPr>
      <w:rFonts w:eastAsiaTheme="majorEastAsia" w:cstheme="majorBidi"/>
      <w:i/>
      <w:iCs/>
      <w:color w:val="008AC8"/>
      <w:sz w:val="24"/>
    </w:rPr>
  </w:style>
  <w:style w:type="paragraph" w:styleId="Ttulo8">
    <w:name w:val="heading 8"/>
    <w:basedOn w:val="Normal"/>
    <w:next w:val="Normal"/>
    <w:link w:val="Ttulo8Char"/>
    <w:uiPriority w:val="9"/>
    <w:semiHidden/>
    <w:unhideWhenUsed/>
    <w:pPr>
      <w:keepNext/>
      <w:keepLines/>
      <w:spacing w:before="40" w:after="0" w:line="240" w:lineRule="auto"/>
      <w:outlineLvl w:val="7"/>
    </w:pPr>
    <w:rPr>
      <w:rFonts w:eastAsiaTheme="majorEastAsia" w:cstheme="majorBidi"/>
      <w:color w:val="008AC8"/>
      <w:sz w:val="24"/>
      <w:szCs w:val="21"/>
    </w:rPr>
  </w:style>
  <w:style w:type="paragraph" w:styleId="Ttulo9">
    <w:name w:val="heading 9"/>
    <w:basedOn w:val="Normal"/>
    <w:next w:val="Normal"/>
    <w:link w:val="Ttulo9Char"/>
    <w:uiPriority w:val="9"/>
    <w:semiHidden/>
    <w:pPr>
      <w:keepNext/>
      <w:keepLines/>
      <w:spacing w:after="100" w:afterAutospacing="1" w:line="240" w:lineRule="auto"/>
      <w:outlineLvl w:val="8"/>
    </w:pPr>
    <w:rPr>
      <w:rFonts w:eastAsiaTheme="majorEastAsia" w:cstheme="majorBidi"/>
      <w:i/>
      <w:iCs/>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D2BB8"/>
    <w:rPr>
      <w:rFonts w:ascii="Segoe UI" w:eastAsiaTheme="majorEastAsia" w:hAnsi="Segoe UI" w:cs="Segoe UI"/>
      <w:bCs/>
      <w:color w:val="008AC8"/>
      <w:sz w:val="36"/>
      <w:szCs w:val="28"/>
    </w:rPr>
  </w:style>
  <w:style w:type="character" w:customStyle="1" w:styleId="Ttulo2Char">
    <w:name w:val="Título 2 Char"/>
    <w:basedOn w:val="Fontepargpadro"/>
    <w:link w:val="Ttulo2"/>
    <w:uiPriority w:val="9"/>
    <w:rsid w:val="003D2BB8"/>
    <w:rPr>
      <w:rFonts w:ascii="Segoe UI" w:hAnsi="Segoe UI" w:cs="Segoe UI"/>
      <w:color w:val="008AC8"/>
      <w:sz w:val="32"/>
      <w:szCs w:val="20"/>
    </w:rPr>
  </w:style>
  <w:style w:type="paragraph" w:styleId="CabealhodoSumrio">
    <w:name w:val="TOC Heading"/>
    <w:next w:val="Normal"/>
    <w:uiPriority w:val="39"/>
    <w:unhideWhenUsed/>
    <w:qFormat/>
    <w:rPr>
      <w:rFonts w:ascii="Segoe UI" w:eastAsiaTheme="minorHAnsi" w:hAnsi="Segoe UI"/>
      <w:color w:val="008AC8"/>
      <w:spacing w:val="10"/>
      <w:sz w:val="36"/>
      <w:szCs w:val="48"/>
    </w:rPr>
  </w:style>
  <w:style w:type="paragraph" w:styleId="Sumrio1">
    <w:name w:val="toc 1"/>
    <w:basedOn w:val="Normal"/>
    <w:next w:val="Normal"/>
    <w:uiPriority w:val="39"/>
    <w:unhideWhenUsed/>
    <w:pPr>
      <w:tabs>
        <w:tab w:val="left" w:pos="440"/>
        <w:tab w:val="right" w:leader="dot" w:pos="8660"/>
      </w:tabs>
      <w:spacing w:after="100"/>
    </w:pPr>
    <w:rPr>
      <w:noProof/>
      <w:sz w:val="24"/>
    </w:rPr>
  </w:style>
  <w:style w:type="character" w:styleId="Hyperlink">
    <w:name w:val="Hyperlink"/>
    <w:basedOn w:val="Fontepargpadro"/>
    <w:uiPriority w:val="99"/>
    <w:unhideWhenUsed/>
    <w:rPr>
      <w:rFonts w:ascii="Segoe UI" w:hAnsi="Segoe UI"/>
      <w:color w:val="0000FF" w:themeColor="hyperlink"/>
      <w:sz w:val="22"/>
      <w:u w:val="single"/>
    </w:rPr>
  </w:style>
  <w:style w:type="paragraph" w:styleId="Textodebalo">
    <w:name w:val="Balloon Text"/>
    <w:basedOn w:val="Normal"/>
    <w:link w:val="TextodebaloChar"/>
    <w:uiPriority w:val="99"/>
    <w:semiHidden/>
    <w:unhideWhenUse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Pr>
      <w:rFonts w:ascii="Tahoma" w:hAnsi="Tahoma" w:cs="Tahoma"/>
      <w:sz w:val="16"/>
      <w:szCs w:val="16"/>
    </w:rPr>
  </w:style>
  <w:style w:type="paragraph" w:styleId="Sumrio2">
    <w:name w:val="toc 2"/>
    <w:basedOn w:val="Normal"/>
    <w:next w:val="Normal"/>
    <w:autoRedefine/>
    <w:uiPriority w:val="39"/>
    <w:unhideWhenUsed/>
    <w:pPr>
      <w:tabs>
        <w:tab w:val="left" w:pos="880"/>
        <w:tab w:val="right" w:leader="dot" w:pos="9350"/>
      </w:tabs>
      <w:spacing w:after="100"/>
      <w:ind w:left="216"/>
    </w:pPr>
    <w:rPr>
      <w:rFonts w:ascii="Segoe" w:hAnsi="Segoe"/>
      <w:sz w:val="18"/>
    </w:rPr>
  </w:style>
  <w:style w:type="paragraph" w:styleId="PargrafodaLista">
    <w:name w:val="List Paragraph"/>
    <w:aliases w:val="Bullet Number"/>
    <w:basedOn w:val="Normal"/>
    <w:link w:val="PargrafodaListaChar"/>
    <w:uiPriority w:val="99"/>
    <w:qFormat/>
    <w:pPr>
      <w:numPr>
        <w:numId w:val="7"/>
      </w:numPr>
      <w:contextualSpacing/>
    </w:pPr>
  </w:style>
  <w:style w:type="paragraph" w:styleId="SemEspaamento">
    <w:name w:val="No Spacing"/>
    <w:uiPriority w:val="1"/>
    <w:semiHidden/>
    <w:pPr>
      <w:spacing w:after="0" w:line="240" w:lineRule="auto"/>
    </w:pPr>
  </w:style>
  <w:style w:type="character" w:styleId="Refdecomentrio">
    <w:name w:val="annotation reference"/>
    <w:basedOn w:val="Fontepargpadro"/>
    <w:uiPriority w:val="99"/>
    <w:semiHidden/>
    <w:unhideWhenUsed/>
    <w:rPr>
      <w:sz w:val="16"/>
      <w:szCs w:val="16"/>
    </w:rPr>
  </w:style>
  <w:style w:type="paragraph" w:styleId="Textodecomentrio">
    <w:name w:val="annotation text"/>
    <w:basedOn w:val="Normal"/>
    <w:link w:val="TextodecomentrioChar"/>
    <w:uiPriority w:val="99"/>
    <w:unhideWhenUsed/>
    <w:pPr>
      <w:spacing w:line="240" w:lineRule="auto"/>
    </w:pPr>
    <w:rPr>
      <w:sz w:val="20"/>
      <w:szCs w:val="20"/>
    </w:rPr>
  </w:style>
  <w:style w:type="character" w:customStyle="1" w:styleId="TextodecomentrioChar">
    <w:name w:val="Texto de comentário Char"/>
    <w:basedOn w:val="Fontepargpadro"/>
    <w:link w:val="Textodecomentrio"/>
    <w:uiPriority w:val="99"/>
    <w:rPr>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sz w:val="20"/>
      <w:szCs w:val="20"/>
    </w:rPr>
  </w:style>
  <w:style w:type="paragraph" w:styleId="NormalWeb">
    <w:name w:val="Normal (Web)"/>
    <w:basedOn w:val="Normal"/>
    <w:link w:val="NormalWebChar"/>
    <w:uiPriority w:val="99"/>
    <w:semiHidden/>
    <w:pPr>
      <w:spacing w:after="0" w:line="240" w:lineRule="auto"/>
    </w:pPr>
    <w:rPr>
      <w:rFonts w:ascii="Times New Roman" w:eastAsiaTheme="minorHAnsi" w:hAnsi="Times New Roman" w:cs="Times New Roman"/>
      <w:sz w:val="24"/>
      <w:szCs w:val="24"/>
    </w:rPr>
  </w:style>
  <w:style w:type="paragraph" w:customStyle="1" w:styleId="Bullet1">
    <w:name w:val="Bullet1"/>
    <w:basedOn w:val="PargrafodaLista"/>
    <w:pPr>
      <w:numPr>
        <w:numId w:val="1"/>
      </w:numPr>
      <w:spacing w:before="240" w:after="240" w:line="240" w:lineRule="auto"/>
    </w:pPr>
    <w:rPr>
      <w:rFonts w:cs="Segoe UI"/>
      <w:szCs w:val="20"/>
    </w:rPr>
  </w:style>
  <w:style w:type="paragraph" w:styleId="Corpodetexto">
    <w:name w:val="Body Text"/>
    <w:basedOn w:val="Normal"/>
    <w:link w:val="CorpodetextoChar"/>
    <w:uiPriority w:val="99"/>
    <w:unhideWhenUsed/>
    <w:pPr>
      <w:tabs>
        <w:tab w:val="left" w:pos="360"/>
      </w:tabs>
      <w:spacing w:after="0" w:line="240" w:lineRule="auto"/>
      <w:ind w:left="360" w:hanging="360"/>
    </w:pPr>
    <w:rPr>
      <w:rFonts w:cs="Segoe UI"/>
      <w:szCs w:val="18"/>
    </w:rPr>
  </w:style>
  <w:style w:type="character" w:customStyle="1" w:styleId="CorpodetextoChar">
    <w:name w:val="Corpo de texto Char"/>
    <w:basedOn w:val="Fontepargpadro"/>
    <w:link w:val="Corpodetexto"/>
    <w:uiPriority w:val="99"/>
    <w:rPr>
      <w:rFonts w:ascii="Segoe UI" w:hAnsi="Segoe UI" w:cs="Segoe UI"/>
      <w:szCs w:val="18"/>
    </w:rPr>
  </w:style>
  <w:style w:type="paragraph" w:customStyle="1" w:styleId="Heading1Numbered">
    <w:name w:val="Heading 1 (Numbered)"/>
    <w:basedOn w:val="Normal"/>
    <w:next w:val="Normal"/>
    <w:uiPriority w:val="12"/>
    <w:qFormat/>
    <w:rsid w:val="003D2BB8"/>
    <w:pPr>
      <w:keepNext/>
      <w:keepLines/>
      <w:numPr>
        <w:numId w:val="8"/>
      </w:numPr>
      <w:spacing w:before="360" w:after="360" w:line="600" w:lineRule="exact"/>
      <w:outlineLvl w:val="0"/>
    </w:pPr>
    <w:rPr>
      <w:rFonts w:eastAsiaTheme="minorHAnsi"/>
      <w:color w:val="008AC8"/>
      <w:spacing w:val="10"/>
      <w:sz w:val="36"/>
      <w:szCs w:val="48"/>
    </w:rPr>
  </w:style>
  <w:style w:type="paragraph" w:styleId="Corpodetexto2">
    <w:name w:val="Body Text 2"/>
    <w:basedOn w:val="Normal"/>
    <w:link w:val="Corpodetexto2Char"/>
    <w:uiPriority w:val="99"/>
    <w:semiHidden/>
    <w:pPr>
      <w:spacing w:after="0" w:line="240" w:lineRule="auto"/>
      <w:ind w:left="720"/>
    </w:pPr>
    <w:rPr>
      <w:rFonts w:cs="Segoe UI"/>
      <w:szCs w:val="20"/>
    </w:rPr>
  </w:style>
  <w:style w:type="character" w:customStyle="1" w:styleId="Corpodetexto2Char">
    <w:name w:val="Corpo de texto 2 Char"/>
    <w:basedOn w:val="Fontepargpadro"/>
    <w:link w:val="Corpodetexto2"/>
    <w:uiPriority w:val="99"/>
    <w:semiHidden/>
    <w:rPr>
      <w:rFonts w:ascii="Segoe UI" w:hAnsi="Segoe UI" w:cs="Segoe UI"/>
      <w:szCs w:val="20"/>
    </w:rPr>
  </w:style>
  <w:style w:type="paragraph" w:styleId="Reviso">
    <w:name w:val="Revision"/>
    <w:hidden/>
    <w:uiPriority w:val="99"/>
    <w:semiHidden/>
    <w:pPr>
      <w:spacing w:after="0" w:line="240" w:lineRule="auto"/>
    </w:pPr>
  </w:style>
  <w:style w:type="paragraph" w:styleId="Cabealho">
    <w:name w:val="header"/>
    <w:basedOn w:val="Normal"/>
    <w:link w:val="CabealhoChar"/>
    <w:uiPriority w:val="99"/>
    <w:unhideWhenUsed/>
    <w:pPr>
      <w:tabs>
        <w:tab w:val="center" w:pos="4680"/>
        <w:tab w:val="right" w:pos="9360"/>
      </w:tabs>
      <w:spacing w:before="0" w:after="0" w:line="240" w:lineRule="auto"/>
    </w:pPr>
    <w:rPr>
      <w:sz w:val="16"/>
    </w:rPr>
  </w:style>
  <w:style w:type="character" w:customStyle="1" w:styleId="CabealhoChar">
    <w:name w:val="Cabeçalho Char"/>
    <w:basedOn w:val="Fontepargpadro"/>
    <w:link w:val="Cabealho"/>
    <w:uiPriority w:val="99"/>
    <w:rPr>
      <w:rFonts w:ascii="Segoe UI" w:hAnsi="Segoe UI"/>
      <w:sz w:val="16"/>
    </w:rPr>
  </w:style>
  <w:style w:type="paragraph" w:styleId="Rodap">
    <w:name w:val="footer"/>
    <w:basedOn w:val="Normal"/>
    <w:link w:val="RodapChar"/>
    <w:uiPriority w:val="99"/>
    <w:unhideWhenUsed/>
    <w:pPr>
      <w:tabs>
        <w:tab w:val="center" w:pos="4680"/>
        <w:tab w:val="right" w:pos="9360"/>
      </w:tabs>
      <w:spacing w:before="0" w:after="0" w:line="240" w:lineRule="auto"/>
    </w:pPr>
    <w:rPr>
      <w:color w:val="808080" w:themeColor="background1" w:themeShade="80"/>
      <w:sz w:val="16"/>
    </w:rPr>
  </w:style>
  <w:style w:type="character" w:customStyle="1" w:styleId="RodapChar">
    <w:name w:val="Rodapé Char"/>
    <w:basedOn w:val="Fontepargpadro"/>
    <w:link w:val="Rodap"/>
    <w:uiPriority w:val="99"/>
    <w:rPr>
      <w:rFonts w:ascii="Segoe UI" w:hAnsi="Segoe UI"/>
      <w:color w:val="808080" w:themeColor="background1" w:themeShade="80"/>
      <w:sz w:val="16"/>
    </w:rPr>
  </w:style>
  <w:style w:type="paragraph" w:customStyle="1" w:styleId="Bullets">
    <w:name w:val="Bullets"/>
    <w:basedOn w:val="Normal"/>
    <w:link w:val="BulletsChar"/>
    <w:pPr>
      <w:numPr>
        <w:numId w:val="2"/>
      </w:numPr>
      <w:spacing w:after="60" w:line="264" w:lineRule="auto"/>
    </w:pPr>
  </w:style>
  <w:style w:type="paragraph" w:customStyle="1" w:styleId="Question">
    <w:name w:val="Question"/>
    <w:basedOn w:val="Normal"/>
    <w:link w:val="QuestionChar"/>
    <w:semiHidden/>
    <w:pPr>
      <w:spacing w:after="60" w:line="240" w:lineRule="auto"/>
    </w:pPr>
  </w:style>
  <w:style w:type="character" w:customStyle="1" w:styleId="NormalWebChar">
    <w:name w:val="Normal (Web) Char"/>
    <w:basedOn w:val="Fontepargpadro"/>
    <w:link w:val="NormalWeb"/>
    <w:uiPriority w:val="99"/>
    <w:semiHidden/>
    <w:rPr>
      <w:rFonts w:ascii="Times New Roman" w:eastAsiaTheme="minorHAnsi" w:hAnsi="Times New Roman" w:cs="Times New Roman"/>
      <w:sz w:val="24"/>
      <w:szCs w:val="24"/>
    </w:rPr>
  </w:style>
  <w:style w:type="character" w:customStyle="1" w:styleId="BulletsChar">
    <w:name w:val="Bullets Char"/>
    <w:basedOn w:val="Fontepargpadro"/>
    <w:link w:val="Bullets"/>
    <w:rPr>
      <w:rFonts w:ascii="Segoe UI" w:hAnsi="Segoe UI"/>
      <w:lang w:val="pt-BR"/>
    </w:rPr>
  </w:style>
  <w:style w:type="character" w:styleId="TextodoEspaoReservado">
    <w:name w:val="Placeholder Text"/>
    <w:basedOn w:val="Fontepargpadro"/>
    <w:uiPriority w:val="99"/>
    <w:semiHidden/>
    <w:rPr>
      <w:color w:val="808080"/>
    </w:rPr>
  </w:style>
  <w:style w:type="character" w:customStyle="1" w:styleId="QuestionChar">
    <w:name w:val="Question Char"/>
    <w:basedOn w:val="Fontepargpadro"/>
    <w:link w:val="Question"/>
    <w:semiHidden/>
  </w:style>
  <w:style w:type="paragraph" w:styleId="Sumrio3">
    <w:name w:val="toc 3"/>
    <w:basedOn w:val="CabealhodoSumrio"/>
    <w:next w:val="Normal"/>
    <w:autoRedefine/>
    <w:uiPriority w:val="39"/>
    <w:unhideWhenUsed/>
    <w:pPr>
      <w:spacing w:after="100"/>
      <w:ind w:left="446"/>
    </w:pPr>
    <w:rPr>
      <w:rFonts w:ascii="Segoe" w:hAnsi="Segoe"/>
      <w:sz w:val="16"/>
    </w:rPr>
  </w:style>
  <w:style w:type="character" w:styleId="HiperlinkVisitado">
    <w:name w:val="FollowedHyperlink"/>
    <w:basedOn w:val="Fontepargpadro"/>
    <w:uiPriority w:val="99"/>
    <w:semiHidden/>
    <w:unhideWhenUsed/>
    <w:rPr>
      <w:color w:val="800080" w:themeColor="followedHyperlink"/>
      <w:u w:val="single"/>
    </w:rPr>
  </w:style>
  <w:style w:type="character" w:styleId="TtulodoLivro">
    <w:name w:val="Book Title"/>
    <w:basedOn w:val="Fontepargpadro"/>
    <w:uiPriority w:val="33"/>
    <w:semiHidden/>
    <w:rPr>
      <w:b/>
      <w:bCs/>
      <w:smallCaps/>
      <w:spacing w:val="5"/>
    </w:rPr>
  </w:style>
  <w:style w:type="paragraph" w:customStyle="1" w:styleId="menu">
    <w:name w:val="menu"/>
    <w:basedOn w:val="Normal"/>
    <w:uiPriority w:val="99"/>
    <w:semiHidden/>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Fontepargpadro"/>
    <w:semiHidden/>
    <w:rPr>
      <w:rFonts w:ascii="Segoe UI" w:hAnsi="Segoe UI"/>
      <w:sz w:val="20"/>
    </w:rPr>
  </w:style>
  <w:style w:type="character" w:customStyle="1" w:styleId="PargrafodaListaChar">
    <w:name w:val="Parágrafo da Lista Char"/>
    <w:aliases w:val="Bullet Number Char"/>
    <w:basedOn w:val="Fontepargpadro"/>
    <w:link w:val="PargrafodaLista"/>
    <w:uiPriority w:val="99"/>
    <w:locked/>
    <w:rPr>
      <w:rFonts w:ascii="Segoe UI" w:hAnsi="Segoe UI"/>
      <w:lang w:val="pt-BR"/>
    </w:rPr>
  </w:style>
  <w:style w:type="paragraph" w:customStyle="1" w:styleId="Default">
    <w:name w:val="Default"/>
    <w:next w:val="Normal"/>
    <w:pPr>
      <w:autoSpaceDE w:val="0"/>
      <w:autoSpaceDN w:val="0"/>
      <w:adjustRightInd w:val="0"/>
      <w:spacing w:after="0" w:line="240" w:lineRule="auto"/>
    </w:pPr>
    <w:rPr>
      <w:rFonts w:ascii="Segoe UI" w:hAnsi="Segoe UI" w:cs="Arial"/>
      <w:color w:val="000000"/>
      <w:szCs w:val="24"/>
    </w:rPr>
  </w:style>
  <w:style w:type="table" w:styleId="Tabelacomgrade">
    <w:name w:val="Table Grid"/>
    <w:basedOn w:val="Tabelanormal"/>
    <w:rsid w:val="009D18C2"/>
    <w:pPr>
      <w:spacing w:after="0" w:line="240" w:lineRule="auto"/>
    </w:pPr>
    <w:rPr>
      <w:rFonts w:ascii="Segoe UI"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22"/>
      </w:rPr>
      <w:tblPr/>
      <w:tcPr>
        <w:shd w:val="clear" w:color="auto" w:fill="008AC8"/>
      </w:tcPr>
    </w:tblStylePr>
  </w:style>
  <w:style w:type="character" w:customStyle="1" w:styleId="Ttulo3Char">
    <w:name w:val="Título 3 Char"/>
    <w:basedOn w:val="Fontepargpadro"/>
    <w:link w:val="Ttulo3"/>
    <w:uiPriority w:val="9"/>
    <w:rsid w:val="003D2BB8"/>
    <w:rPr>
      <w:rFonts w:ascii="Segoe UI" w:eastAsiaTheme="majorEastAsia" w:hAnsi="Segoe UI" w:cstheme="majorBidi"/>
      <w:bCs/>
      <w:color w:val="008AC8"/>
      <w:sz w:val="28"/>
    </w:rPr>
  </w:style>
  <w:style w:type="paragraph" w:styleId="Commarcadores">
    <w:name w:val="List Bullet"/>
    <w:basedOn w:val="Normal"/>
    <w:uiPriority w:val="4"/>
    <w:qFormat/>
    <w:rsid w:val="00E32460"/>
    <w:pPr>
      <w:numPr>
        <w:numId w:val="4"/>
      </w:numPr>
      <w:ind w:left="720"/>
      <w:contextualSpacing/>
    </w:pPr>
  </w:style>
  <w:style w:type="numbering" w:customStyle="1" w:styleId="NumberedListTable">
    <w:name w:val="Numbered List Table"/>
    <w:basedOn w:val="Semlista"/>
    <w:pPr>
      <w:numPr>
        <w:numId w:val="5"/>
      </w:numPr>
    </w:pPr>
  </w:style>
  <w:style w:type="numbering" w:customStyle="1" w:styleId="BulletsTable">
    <w:name w:val="Bullets Table"/>
    <w:basedOn w:val="Semlista"/>
  </w:style>
  <w:style w:type="paragraph" w:customStyle="1" w:styleId="CoverTitle">
    <w:name w:val="Cover Title"/>
    <w:basedOn w:val="Normal"/>
    <w:next w:val="CoverSubject"/>
    <w:uiPriority w:val="99"/>
    <w:pPr>
      <w:spacing w:line="240" w:lineRule="auto"/>
    </w:pPr>
    <w:rPr>
      <w:color w:val="FFFFFF" w:themeColor="background1"/>
      <w:sz w:val="44"/>
    </w:rPr>
  </w:style>
  <w:style w:type="paragraph" w:customStyle="1" w:styleId="CoverSubject">
    <w:name w:val="Cover Subject"/>
    <w:basedOn w:val="Normal"/>
    <w:uiPriority w:val="99"/>
    <w:pPr>
      <w:spacing w:after="600"/>
      <w:ind w:left="-720"/>
    </w:pPr>
    <w:rPr>
      <w:color w:val="008AC8"/>
      <w:sz w:val="36"/>
    </w:rPr>
  </w:style>
  <w:style w:type="paragraph" w:customStyle="1" w:styleId="Heading2Numbered">
    <w:name w:val="Heading 2 (Numbered)"/>
    <w:basedOn w:val="Normal"/>
    <w:next w:val="Normal"/>
    <w:uiPriority w:val="12"/>
    <w:qFormat/>
    <w:rsid w:val="003D2BB8"/>
    <w:pPr>
      <w:keepNext/>
      <w:keepLines/>
      <w:numPr>
        <w:ilvl w:val="1"/>
        <w:numId w:val="8"/>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uiPriority w:val="12"/>
    <w:qFormat/>
    <w:rsid w:val="002B572B"/>
    <w:pPr>
      <w:keepNext/>
      <w:keepLines/>
      <w:numPr>
        <w:ilvl w:val="2"/>
        <w:numId w:val="8"/>
      </w:numPr>
      <w:spacing w:before="240" w:after="240" w:line="240" w:lineRule="auto"/>
      <w:ind w:left="0" w:firstLine="0"/>
      <w:outlineLvl w:val="2"/>
    </w:pPr>
    <w:rPr>
      <w:rFonts w:eastAsiaTheme="minorHAnsi"/>
      <w:color w:val="008AC8"/>
      <w:sz w:val="28"/>
      <w:szCs w:val="28"/>
    </w:rPr>
  </w:style>
  <w:style w:type="paragraph" w:customStyle="1" w:styleId="Heading4Num">
    <w:name w:val="Heading 4 Num"/>
    <w:basedOn w:val="Normal"/>
    <w:next w:val="Normal"/>
    <w:link w:val="Heading4NumChar"/>
    <w:unhideWhenUsed/>
    <w:rsid w:val="003D2BB8"/>
    <w:pPr>
      <w:keepNext/>
      <w:keepLines/>
      <w:numPr>
        <w:ilvl w:val="3"/>
        <w:numId w:val="8"/>
      </w:numPr>
      <w:spacing w:before="240" w:after="240" w:line="240" w:lineRule="auto"/>
      <w:outlineLvl w:val="3"/>
    </w:pPr>
    <w:rPr>
      <w:rFonts w:eastAsiaTheme="minorHAnsi"/>
      <w:color w:val="008AC8"/>
      <w:sz w:val="24"/>
    </w:rPr>
  </w:style>
  <w:style w:type="paragraph" w:customStyle="1" w:styleId="Heading5Num">
    <w:name w:val="Heading 5 Num"/>
    <w:basedOn w:val="Normal"/>
    <w:next w:val="Normal"/>
    <w:semiHidden/>
    <w:pPr>
      <w:keepNext/>
      <w:keepLines/>
      <w:numPr>
        <w:ilvl w:val="4"/>
        <w:numId w:val="8"/>
      </w:numPr>
      <w:spacing w:before="240" w:line="240" w:lineRule="auto"/>
      <w:outlineLvl w:val="4"/>
    </w:pPr>
    <w:rPr>
      <w:rFonts w:eastAsiaTheme="minorHAnsi"/>
      <w:color w:val="008AC8"/>
      <w:sz w:val="24"/>
      <w:szCs w:val="20"/>
    </w:rPr>
  </w:style>
  <w:style w:type="paragraph" w:customStyle="1" w:styleId="FooterPageNumber">
    <w:name w:val="Footer Page Number"/>
    <w:basedOn w:val="Rodap"/>
    <w:uiPriority w:val="99"/>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pPr>
      <w:spacing w:before="360"/>
      <w:ind w:left="-357"/>
    </w:pPr>
    <w:rPr>
      <w:bCs/>
      <w:color w:val="008AC8"/>
      <w:sz w:val="28"/>
      <w:szCs w:val="28"/>
    </w:rPr>
  </w:style>
  <w:style w:type="paragraph" w:customStyle="1" w:styleId="TableListBullet">
    <w:name w:val="Table List Bullet"/>
    <w:basedOn w:val="Normal"/>
    <w:uiPriority w:val="4"/>
    <w:qFormat/>
    <w:pPr>
      <w:numPr>
        <w:numId w:val="3"/>
      </w:numPr>
      <w:spacing w:line="240" w:lineRule="auto"/>
      <w:ind w:left="504"/>
      <w:contextualSpacing/>
    </w:pPr>
    <w:rPr>
      <w:sz w:val="20"/>
    </w:rPr>
  </w:style>
  <w:style w:type="numbering" w:customStyle="1" w:styleId="HeadingNumbered">
    <w:name w:val="Heading Numbered"/>
    <w:basedOn w:val="111111"/>
    <w:uiPriority w:val="99"/>
  </w:style>
  <w:style w:type="paragraph" w:customStyle="1" w:styleId="CodeBlock">
    <w:name w:val="Code Block"/>
    <w:basedOn w:val="Normal"/>
    <w:uiPriority w:val="24"/>
    <w:qFormat/>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E35602"/>
    <w:pPr>
      <w:numPr>
        <w:numId w:val="9"/>
      </w:numPr>
      <w:spacing w:before="0" w:after="200"/>
      <w:contextualSpacing/>
    </w:pPr>
    <w:rPr>
      <w:rFonts w:eastAsia="Arial" w:cs="Arial"/>
      <w:lang w:eastAsia="ja-JP"/>
    </w:rPr>
  </w:style>
  <w:style w:type="numbering" w:styleId="111111">
    <w:name w:val="Outline List 2"/>
    <w:basedOn w:val="Semlista"/>
    <w:uiPriority w:val="99"/>
    <w:semiHidden/>
    <w:unhideWhenUsed/>
  </w:style>
  <w:style w:type="character" w:customStyle="1" w:styleId="Ttulo9Char">
    <w:name w:val="Título 9 Char"/>
    <w:basedOn w:val="Fontepargpadro"/>
    <w:link w:val="Ttulo9"/>
    <w:uiPriority w:val="9"/>
    <w:semiHidden/>
    <w:rPr>
      <w:rFonts w:ascii="Segoe UI" w:eastAsiaTheme="majorEastAsia" w:hAnsi="Segoe UI" w:cstheme="majorBidi"/>
      <w:i/>
      <w:iCs/>
      <w:szCs w:val="20"/>
    </w:rPr>
  </w:style>
  <w:style w:type="paragraph" w:styleId="Legenda">
    <w:name w:val="caption"/>
    <w:basedOn w:val="Normal"/>
    <w:next w:val="Normal"/>
    <w:uiPriority w:val="14"/>
    <w:unhideWhenUsed/>
    <w:qFormat/>
    <w:rsid w:val="00504691"/>
    <w:pPr>
      <w:spacing w:line="240" w:lineRule="auto"/>
      <w:jc w:val="center"/>
    </w:pPr>
    <w:rPr>
      <w:bCs/>
      <w:color w:val="008AC8"/>
      <w:sz w:val="18"/>
      <w:szCs w:val="18"/>
    </w:rPr>
  </w:style>
  <w:style w:type="paragraph" w:styleId="Ttulo">
    <w:name w:val="Title"/>
    <w:basedOn w:val="Normal"/>
    <w:next w:val="Normal"/>
    <w:link w:val="TtuloChar"/>
    <w:autoRedefine/>
    <w:uiPriority w:val="10"/>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tuloChar">
    <w:name w:val="Título Char"/>
    <w:basedOn w:val="Fontepargpadro"/>
    <w:link w:val="Ttulo"/>
    <w:uiPriority w:val="10"/>
    <w:rPr>
      <w:rFonts w:ascii="Segoe UI" w:eastAsiaTheme="majorEastAsia" w:hAnsi="Segoe UI" w:cstheme="minorHAnsi"/>
      <w:b/>
      <w:bCs/>
      <w:i/>
      <w:iCs/>
      <w:noProof/>
      <w:color w:val="FFFFFF" w:themeColor="background1"/>
      <w:spacing w:val="5"/>
      <w:kern w:val="28"/>
      <w:sz w:val="24"/>
      <w:szCs w:val="52"/>
    </w:rPr>
  </w:style>
  <w:style w:type="character" w:styleId="nfase">
    <w:name w:val="Emphasis"/>
    <w:basedOn w:val="nfaseIntensa"/>
    <w:uiPriority w:val="20"/>
    <w:qFormat/>
    <w:rPr>
      <w:rFonts w:ascii="Segoe UI" w:hAnsi="Segoe UI"/>
      <w:b w:val="0"/>
      <w:bCs/>
      <w:i/>
      <w:iCs/>
      <w:color w:val="auto"/>
      <w:sz w:val="22"/>
    </w:rPr>
  </w:style>
  <w:style w:type="character" w:styleId="nfaseIntensa">
    <w:name w:val="Intense Emphasis"/>
    <w:basedOn w:val="Fontepargpadro"/>
    <w:uiPriority w:val="21"/>
    <w:semiHidden/>
    <w:rPr>
      <w:b/>
      <w:bCs/>
      <w:i/>
      <w:iCs/>
      <w:color w:val="4F81BD" w:themeColor="accent1"/>
    </w:rPr>
  </w:style>
  <w:style w:type="paragraph" w:customStyle="1" w:styleId="Note">
    <w:name w:val="Note"/>
    <w:basedOn w:val="Normal"/>
    <w:uiPriority w:val="19"/>
    <w:qFormat/>
    <w:pPr>
      <w:pBdr>
        <w:left w:val="single" w:sz="18" w:space="6" w:color="008AC8"/>
      </w:pBdr>
      <w:spacing w:before="0" w:after="200"/>
      <w:ind w:left="720"/>
    </w:pPr>
    <w:rPr>
      <w:szCs w:val="18"/>
    </w:rPr>
  </w:style>
  <w:style w:type="paragraph" w:customStyle="1" w:styleId="NoteTitle">
    <w:name w:val="Note Title"/>
    <w:basedOn w:val="Note"/>
    <w:next w:val="Note"/>
    <w:uiPriority w:val="19"/>
    <w:qFormat/>
    <w:pPr>
      <w:keepNext/>
      <w:spacing w:before="240" w:after="240" w:line="240" w:lineRule="auto"/>
    </w:pPr>
    <w:rPr>
      <w:bCs/>
      <w:color w:val="008AC8"/>
      <w:sz w:val="24"/>
    </w:rPr>
  </w:style>
  <w:style w:type="character" w:customStyle="1" w:styleId="Ttulo4Char">
    <w:name w:val="Título 4 Char"/>
    <w:basedOn w:val="Fontepargpadro"/>
    <w:link w:val="Ttulo4"/>
    <w:uiPriority w:val="9"/>
    <w:rsid w:val="003D2BB8"/>
    <w:rPr>
      <w:rFonts w:ascii="Segoe UI" w:eastAsiaTheme="majorEastAsia" w:hAnsi="Segoe UI" w:cstheme="majorBidi"/>
      <w:bCs/>
      <w:iCs/>
      <w:color w:val="008AC8"/>
      <w:sz w:val="24"/>
    </w:rPr>
  </w:style>
  <w:style w:type="paragraph" w:customStyle="1" w:styleId="VisibleGuidance">
    <w:name w:val="Visible Guidance"/>
    <w:basedOn w:val="Normal"/>
    <w:next w:val="Normal"/>
    <w:link w:val="VisibleGuidanceChar"/>
    <w:pPr>
      <w:shd w:val="clear" w:color="auto" w:fill="F2F2F2"/>
    </w:pPr>
    <w:rPr>
      <w:color w:val="FF0066"/>
    </w:rPr>
  </w:style>
  <w:style w:type="character" w:styleId="Forte">
    <w:name w:val="Strong"/>
    <w:basedOn w:val="Fontepargpadro"/>
    <w:uiPriority w:val="22"/>
    <w:qFormat/>
    <w:rPr>
      <w:b/>
      <w:bCs/>
    </w:rPr>
  </w:style>
  <w:style w:type="character" w:customStyle="1" w:styleId="Ttulo5Char">
    <w:name w:val="Título 5 Char"/>
    <w:basedOn w:val="Fontepargpadro"/>
    <w:link w:val="Ttulo5"/>
    <w:uiPriority w:val="9"/>
    <w:semiHidden/>
    <w:rPr>
      <w:rFonts w:ascii="Segoe UI" w:eastAsiaTheme="majorEastAsia" w:hAnsi="Segoe UI" w:cstheme="majorBidi"/>
      <w:color w:val="008AC8"/>
      <w:sz w:val="24"/>
    </w:rPr>
  </w:style>
  <w:style w:type="character" w:customStyle="1" w:styleId="Ttulo6Char">
    <w:name w:val="Título 6 Char"/>
    <w:basedOn w:val="Fontepargpadro"/>
    <w:link w:val="Ttulo6"/>
    <w:uiPriority w:val="9"/>
    <w:semiHidden/>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uiPriority w:val="9"/>
    <w:semiHidden/>
    <w:rPr>
      <w:rFonts w:ascii="Segoe UI" w:eastAsiaTheme="majorEastAsia" w:hAnsi="Segoe UI" w:cstheme="majorBidi"/>
      <w:i/>
      <w:iCs/>
      <w:color w:val="008AC8"/>
      <w:sz w:val="24"/>
    </w:rPr>
  </w:style>
  <w:style w:type="character" w:customStyle="1" w:styleId="Ttulo8Char">
    <w:name w:val="Título 8 Char"/>
    <w:basedOn w:val="Fontepargpadro"/>
    <w:link w:val="Ttulo8"/>
    <w:uiPriority w:val="9"/>
    <w:semiHidden/>
    <w:rPr>
      <w:rFonts w:ascii="Segoe UI" w:eastAsiaTheme="majorEastAsia" w:hAnsi="Segoe UI" w:cstheme="majorBidi"/>
      <w:color w:val="008AC8"/>
      <w:sz w:val="24"/>
      <w:szCs w:val="21"/>
    </w:rPr>
  </w:style>
  <w:style w:type="numbering" w:customStyle="1" w:styleId="Checklist">
    <w:name w:val="Checklist"/>
    <w:basedOn w:val="Semlista"/>
    <w:pPr>
      <w:numPr>
        <w:numId w:val="6"/>
      </w:numPr>
    </w:pPr>
  </w:style>
  <w:style w:type="paragraph" w:customStyle="1" w:styleId="TableText">
    <w:name w:val="Table Text"/>
    <w:basedOn w:val="Normal"/>
    <w:pPr>
      <w:spacing w:before="0" w:after="0" w:line="240" w:lineRule="auto"/>
    </w:pPr>
    <w:rPr>
      <w:sz w:val="20"/>
      <w:szCs w:val="20"/>
    </w:rPr>
  </w:style>
  <w:style w:type="character" w:customStyle="1" w:styleId="VisibleGuidanceChar">
    <w:name w:val="Visible Guidance Char"/>
    <w:basedOn w:val="Fontepargpadro"/>
    <w:link w:val="VisibleGuidance"/>
    <w:rsid w:val="003C1770"/>
    <w:rPr>
      <w:rFonts w:ascii="Segoe UI" w:hAnsi="Segoe UI"/>
      <w:color w:val="FF0066"/>
      <w:shd w:val="clear" w:color="auto" w:fill="F2F2F2"/>
    </w:rPr>
  </w:style>
  <w:style w:type="paragraph" w:customStyle="1" w:styleId="VisibleGuidanceindent">
    <w:name w:val="Visible Guidance indent"/>
    <w:basedOn w:val="VisibleGuidance"/>
    <w:link w:val="VisibleGuidanceindentChar"/>
    <w:rsid w:val="00CE2F96"/>
    <w:pPr>
      <w:numPr>
        <w:numId w:val="10"/>
      </w:numPr>
      <w:spacing w:before="0" w:after="0" w:line="240" w:lineRule="auto"/>
      <w:ind w:left="360"/>
    </w:pPr>
    <w:rPr>
      <w:rFonts w:ascii="Calibri" w:eastAsia="Arial" w:hAnsi="Calibri" w:cs="Arial"/>
      <w:lang w:eastAsia="ja-JP"/>
    </w:rPr>
  </w:style>
  <w:style w:type="character" w:customStyle="1" w:styleId="VisibleGuidanceindentChar">
    <w:name w:val="Visible Guidance indent Char"/>
    <w:basedOn w:val="VisibleGuidanceChar"/>
    <w:link w:val="VisibleGuidanceindent"/>
    <w:rsid w:val="00CE2F96"/>
    <w:rPr>
      <w:rFonts w:ascii="Calibri" w:eastAsia="Arial" w:hAnsi="Calibri" w:cs="Arial"/>
      <w:color w:val="FF0066"/>
      <w:shd w:val="clear" w:color="auto" w:fill="F2F2F2"/>
      <w:lang w:val="pt-BR" w:eastAsia="ja-JP"/>
    </w:rPr>
  </w:style>
  <w:style w:type="paragraph" w:customStyle="1" w:styleId="1111Heading">
    <w:name w:val="1.1.1.1 Heading"/>
    <w:basedOn w:val="Normal"/>
    <w:link w:val="1111HeadingChar"/>
    <w:qFormat/>
    <w:rsid w:val="002B5263"/>
    <w:pPr>
      <w:numPr>
        <w:numId w:val="11"/>
      </w:numPr>
      <w:spacing w:before="0" w:after="200"/>
    </w:pPr>
    <w:rPr>
      <w:i/>
      <w:color w:val="008AC8"/>
      <w:sz w:val="24"/>
    </w:rPr>
  </w:style>
  <w:style w:type="character" w:customStyle="1" w:styleId="1111HeadingChar">
    <w:name w:val="1.1.1.1 Heading Char"/>
    <w:basedOn w:val="Fontepargpadro"/>
    <w:link w:val="1111Heading"/>
    <w:rsid w:val="00320D72"/>
    <w:rPr>
      <w:rFonts w:ascii="Segoe UI" w:hAnsi="Segoe UI"/>
      <w:i/>
      <w:color w:val="008AC8"/>
      <w:sz w:val="24"/>
      <w:lang w:val="pt-BR"/>
    </w:rPr>
  </w:style>
  <w:style w:type="character" w:customStyle="1" w:styleId="hps">
    <w:name w:val="hps"/>
    <w:basedOn w:val="Fontepargpadro"/>
    <w:rsid w:val="005E24BB"/>
  </w:style>
  <w:style w:type="paragraph" w:styleId="ndicedeilustraes">
    <w:name w:val="table of figures"/>
    <w:basedOn w:val="Normal"/>
    <w:next w:val="Normal"/>
    <w:uiPriority w:val="99"/>
    <w:unhideWhenUsed/>
    <w:rsid w:val="004F192E"/>
    <w:pPr>
      <w:spacing w:after="0"/>
    </w:pPr>
  </w:style>
  <w:style w:type="paragraph" w:styleId="Textodenotadefim">
    <w:name w:val="endnote text"/>
    <w:basedOn w:val="Normal"/>
    <w:link w:val="TextodenotadefimChar"/>
    <w:uiPriority w:val="99"/>
    <w:semiHidden/>
    <w:unhideWhenUsed/>
    <w:rsid w:val="000D150D"/>
    <w:pPr>
      <w:spacing w:before="0" w:after="0" w:line="240" w:lineRule="auto"/>
    </w:pPr>
    <w:rPr>
      <w:sz w:val="20"/>
      <w:szCs w:val="20"/>
    </w:rPr>
  </w:style>
  <w:style w:type="character" w:customStyle="1" w:styleId="TextodenotadefimChar">
    <w:name w:val="Texto de nota de fim Char"/>
    <w:basedOn w:val="Fontepargpadro"/>
    <w:link w:val="Textodenotadefim"/>
    <w:uiPriority w:val="99"/>
    <w:semiHidden/>
    <w:rsid w:val="000D150D"/>
    <w:rPr>
      <w:rFonts w:ascii="Segoe UI" w:hAnsi="Segoe UI"/>
      <w:sz w:val="20"/>
      <w:szCs w:val="20"/>
      <w:lang w:val="pt-BR"/>
    </w:rPr>
  </w:style>
  <w:style w:type="character" w:styleId="Refdenotadefim">
    <w:name w:val="endnote reference"/>
    <w:basedOn w:val="Fontepargpadro"/>
    <w:uiPriority w:val="99"/>
    <w:semiHidden/>
    <w:unhideWhenUsed/>
    <w:rsid w:val="000D150D"/>
    <w:rPr>
      <w:vertAlign w:val="superscript"/>
    </w:rPr>
  </w:style>
  <w:style w:type="paragraph" w:styleId="Textodenotaderodap">
    <w:name w:val="footnote text"/>
    <w:basedOn w:val="Normal"/>
    <w:link w:val="TextodenotaderodapChar"/>
    <w:uiPriority w:val="99"/>
    <w:semiHidden/>
    <w:unhideWhenUsed/>
    <w:rsid w:val="000D150D"/>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150D"/>
    <w:rPr>
      <w:rFonts w:ascii="Segoe UI" w:hAnsi="Segoe UI"/>
      <w:sz w:val="20"/>
      <w:szCs w:val="20"/>
      <w:lang w:val="pt-BR"/>
    </w:rPr>
  </w:style>
  <w:style w:type="character" w:styleId="Refdenotaderodap">
    <w:name w:val="footnote reference"/>
    <w:basedOn w:val="Fontepargpadro"/>
    <w:uiPriority w:val="99"/>
    <w:semiHidden/>
    <w:unhideWhenUsed/>
    <w:rsid w:val="000D150D"/>
    <w:rPr>
      <w:vertAlign w:val="superscript"/>
    </w:rPr>
  </w:style>
  <w:style w:type="character" w:customStyle="1" w:styleId="code">
    <w:name w:val="code"/>
    <w:basedOn w:val="Fontepargpadro"/>
    <w:rsid w:val="00C86B4F"/>
  </w:style>
  <w:style w:type="table" w:styleId="SimplesTabela2">
    <w:name w:val="Plain Table 2"/>
    <w:basedOn w:val="Tabelanormal"/>
    <w:uiPriority w:val="42"/>
    <w:rsid w:val="00C86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aoHTML">
    <w:name w:val="HTML Preformatted"/>
    <w:basedOn w:val="Normal"/>
    <w:link w:val="Pr-formataoHTMLChar"/>
    <w:uiPriority w:val="99"/>
    <w:unhideWhenUsed/>
    <w:rsid w:val="00C86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US"/>
    </w:rPr>
  </w:style>
  <w:style w:type="character" w:customStyle="1" w:styleId="Pr-formataoHTMLChar">
    <w:name w:val="Pré-formatação HTML Char"/>
    <w:basedOn w:val="Fontepargpadro"/>
    <w:link w:val="Pr-formataoHTML"/>
    <w:uiPriority w:val="99"/>
    <w:rsid w:val="00C86B4F"/>
    <w:rPr>
      <w:rFonts w:ascii="Courier New" w:eastAsia="Times New Roman" w:hAnsi="Courier New" w:cs="Courier New"/>
      <w:sz w:val="20"/>
      <w:szCs w:val="20"/>
    </w:rPr>
  </w:style>
  <w:style w:type="character" w:customStyle="1" w:styleId="tag">
    <w:name w:val="tag"/>
    <w:basedOn w:val="Fontepargpadro"/>
    <w:rsid w:val="006C7A7C"/>
  </w:style>
  <w:style w:type="character" w:customStyle="1" w:styleId="pln1">
    <w:name w:val="pln1"/>
    <w:basedOn w:val="Fontepargpadro"/>
    <w:rsid w:val="006C7A7C"/>
    <w:rPr>
      <w:color w:val="000000"/>
    </w:rPr>
  </w:style>
  <w:style w:type="character" w:customStyle="1" w:styleId="atn">
    <w:name w:val="atn"/>
    <w:basedOn w:val="Fontepargpadro"/>
    <w:rsid w:val="006C7A7C"/>
  </w:style>
  <w:style w:type="character" w:customStyle="1" w:styleId="pun">
    <w:name w:val="pun"/>
    <w:basedOn w:val="Fontepargpadro"/>
    <w:rsid w:val="006C7A7C"/>
  </w:style>
  <w:style w:type="character" w:customStyle="1" w:styleId="atv">
    <w:name w:val="atv"/>
    <w:basedOn w:val="Fontepargpadro"/>
    <w:rsid w:val="006C7A7C"/>
  </w:style>
  <w:style w:type="character" w:styleId="CdigoHTML">
    <w:name w:val="HTML Code"/>
    <w:basedOn w:val="Fontepargpadro"/>
    <w:uiPriority w:val="99"/>
    <w:semiHidden/>
    <w:unhideWhenUsed/>
    <w:rsid w:val="00982B72"/>
    <w:rPr>
      <w:rFonts w:ascii="Courier New" w:eastAsia="Times New Roman" w:hAnsi="Courier New" w:cs="Courier New"/>
      <w:sz w:val="20"/>
      <w:szCs w:val="20"/>
    </w:rPr>
  </w:style>
  <w:style w:type="character" w:customStyle="1" w:styleId="input">
    <w:name w:val="input"/>
    <w:basedOn w:val="Fontepargpadro"/>
    <w:rsid w:val="00845765"/>
  </w:style>
  <w:style w:type="paragraph" w:customStyle="1" w:styleId="Identado">
    <w:name w:val="Identado"/>
    <w:basedOn w:val="Heading4Num"/>
    <w:link w:val="IdentadoChar"/>
    <w:qFormat/>
    <w:rsid w:val="00AB1A29"/>
  </w:style>
  <w:style w:type="character" w:customStyle="1" w:styleId="Heading4NumChar">
    <w:name w:val="Heading 4 Num Char"/>
    <w:basedOn w:val="Fontepargpadro"/>
    <w:link w:val="Heading4Num"/>
    <w:rsid w:val="00AB1A29"/>
    <w:rPr>
      <w:rFonts w:ascii="Segoe UI" w:eastAsiaTheme="minorHAnsi" w:hAnsi="Segoe UI"/>
      <w:color w:val="008AC8"/>
      <w:sz w:val="24"/>
      <w:lang w:val="pt-BR"/>
    </w:rPr>
  </w:style>
  <w:style w:type="character" w:customStyle="1" w:styleId="IdentadoChar">
    <w:name w:val="Identado Char"/>
    <w:basedOn w:val="Heading4NumChar"/>
    <w:link w:val="Identado"/>
    <w:rsid w:val="00AB1A29"/>
    <w:rPr>
      <w:rFonts w:ascii="Segoe UI" w:eastAsiaTheme="minorHAnsi" w:hAnsi="Segoe UI"/>
      <w:color w:val="008AC8"/>
      <w:sz w:val="24"/>
      <w:lang w:val="pt-BR"/>
    </w:rPr>
  </w:style>
  <w:style w:type="character" w:customStyle="1" w:styleId="cskeyword1">
    <w:name w:val="cs__keyword1"/>
    <w:basedOn w:val="Fontepargpadro"/>
    <w:rsid w:val="00BA39B1"/>
    <w:rPr>
      <w:b/>
      <w:bCs/>
      <w:color w:val="000080"/>
    </w:rPr>
  </w:style>
  <w:style w:type="character" w:customStyle="1" w:styleId="cscom1">
    <w:name w:val="cs__com1"/>
    <w:basedOn w:val="Fontepargpadro"/>
    <w:rsid w:val="00BA39B1"/>
    <w:rPr>
      <w:color w:val="008000"/>
    </w:rPr>
  </w:style>
  <w:style w:type="character" w:customStyle="1" w:styleId="csstring1">
    <w:name w:val="cs__string1"/>
    <w:basedOn w:val="Fontepargpadro"/>
    <w:rsid w:val="00BA39B1"/>
    <w:rPr>
      <w:color w:val="008080"/>
    </w:rPr>
  </w:style>
  <w:style w:type="character" w:customStyle="1" w:styleId="cskeyword">
    <w:name w:val="cs__keyword"/>
    <w:basedOn w:val="Fontepargpadro"/>
    <w:rsid w:val="00E572D7"/>
  </w:style>
  <w:style w:type="character" w:customStyle="1" w:styleId="htmltagstart">
    <w:name w:val="html__tag_start"/>
    <w:basedOn w:val="Fontepargpadro"/>
    <w:rsid w:val="00A211BF"/>
  </w:style>
  <w:style w:type="character" w:customStyle="1" w:styleId="htmlattrname">
    <w:name w:val="html__attr_name"/>
    <w:basedOn w:val="Fontepargpadro"/>
    <w:rsid w:val="00A211BF"/>
  </w:style>
  <w:style w:type="character" w:customStyle="1" w:styleId="htmlattrvalue">
    <w:name w:val="html__attr_value"/>
    <w:basedOn w:val="Fontepargpadro"/>
    <w:rsid w:val="00A211BF"/>
  </w:style>
  <w:style w:type="character" w:customStyle="1" w:styleId="htmltagend">
    <w:name w:val="html__tag_end"/>
    <w:basedOn w:val="Fontepargpadro"/>
    <w:rsid w:val="00A211BF"/>
  </w:style>
  <w:style w:type="character" w:customStyle="1" w:styleId="csstring">
    <w:name w:val="cs__string"/>
    <w:basedOn w:val="Fontepargpadro"/>
    <w:rsid w:val="00A211BF"/>
  </w:style>
  <w:style w:type="character" w:customStyle="1" w:styleId="cscom">
    <w:name w:val="cs__com"/>
    <w:basedOn w:val="Fontepargpadro"/>
    <w:rsid w:val="00BD5C33"/>
  </w:style>
  <w:style w:type="character" w:customStyle="1" w:styleId="jsoperator">
    <w:name w:val="js__operator"/>
    <w:basedOn w:val="Fontepargpadro"/>
    <w:rsid w:val="00BD5C33"/>
  </w:style>
  <w:style w:type="character" w:customStyle="1" w:styleId="jsbrace">
    <w:name w:val="js__brace"/>
    <w:basedOn w:val="Fontepargpadro"/>
    <w:rsid w:val="00BD5C33"/>
  </w:style>
  <w:style w:type="character" w:customStyle="1" w:styleId="jsstring">
    <w:name w:val="js__string"/>
    <w:basedOn w:val="Fontepargpadro"/>
    <w:rsid w:val="00BD5C33"/>
  </w:style>
  <w:style w:type="character" w:customStyle="1" w:styleId="jsstatement">
    <w:name w:val="js__statement"/>
    <w:basedOn w:val="Fontepargpadro"/>
    <w:rsid w:val="00BD5C33"/>
  </w:style>
  <w:style w:type="character" w:customStyle="1" w:styleId="kwd1">
    <w:name w:val="kwd1"/>
    <w:basedOn w:val="Fontepargpadro"/>
    <w:rsid w:val="00157745"/>
    <w:rPr>
      <w:color w:val="00008B"/>
    </w:rPr>
  </w:style>
  <w:style w:type="character" w:customStyle="1" w:styleId="pun1">
    <w:name w:val="pun1"/>
    <w:basedOn w:val="Fontepargpadro"/>
    <w:rsid w:val="00157745"/>
    <w:rPr>
      <w:color w:val="000000"/>
    </w:rPr>
  </w:style>
  <w:style w:type="character" w:customStyle="1" w:styleId="str1">
    <w:name w:val="str1"/>
    <w:basedOn w:val="Fontepargpadro"/>
    <w:rsid w:val="00157745"/>
    <w:rPr>
      <w:color w:val="800000"/>
    </w:rPr>
  </w:style>
  <w:style w:type="character" w:customStyle="1" w:styleId="HTMLCodeBlockChar">
    <w:name w:val="HTMLCodeBlock Char"/>
    <w:basedOn w:val="Fontepargpadro"/>
    <w:link w:val="HTMLCodeBlock"/>
    <w:locked/>
    <w:rsid w:val="00CB5770"/>
    <w:rPr>
      <w:rFonts w:ascii="Courier New" w:hAnsi="Courier New" w:cs="Consolas"/>
      <w:color w:val="0000FF"/>
      <w:sz w:val="18"/>
      <w:szCs w:val="19"/>
    </w:rPr>
  </w:style>
  <w:style w:type="paragraph" w:customStyle="1" w:styleId="HTMLCodeBlock">
    <w:name w:val="HTMLCodeBlock"/>
    <w:basedOn w:val="Normal"/>
    <w:link w:val="HTMLCodeBlockChar"/>
    <w:autoRedefine/>
    <w:qFormat/>
    <w:rsid w:val="00CB5770"/>
    <w:pPr>
      <w:pBdr>
        <w:top w:val="single" w:sz="4" w:space="1" w:color="auto"/>
        <w:left w:val="single" w:sz="4" w:space="4" w:color="auto"/>
        <w:bottom w:val="single" w:sz="4" w:space="1" w:color="auto"/>
        <w:right w:val="single" w:sz="4" w:space="4" w:color="auto"/>
      </w:pBdr>
      <w:autoSpaceDE w:val="0"/>
      <w:autoSpaceDN w:val="0"/>
      <w:adjustRightInd w:val="0"/>
      <w:spacing w:before="0" w:after="0" w:line="240" w:lineRule="auto"/>
    </w:pPr>
    <w:rPr>
      <w:rFonts w:ascii="Courier New" w:hAnsi="Courier New" w:cs="Consolas"/>
      <w:color w:val="0000FF"/>
      <w:sz w:val="18"/>
      <w:szCs w:val="19"/>
      <w:lang w:val="en-US"/>
    </w:rPr>
  </w:style>
  <w:style w:type="paragraph" w:customStyle="1" w:styleId="filterFordeletion">
    <w:name w:val="_filter_For_deletion"/>
    <w:basedOn w:val="Normal"/>
    <w:qFormat/>
    <w:rsid w:val="006874B4"/>
    <w:pPr>
      <w:spacing w:line="240" w:lineRule="auto"/>
      <w:jc w:val="both"/>
    </w:pPr>
    <w:rPr>
      <w:color w:val="C00000"/>
    </w:rPr>
  </w:style>
  <w:style w:type="table" w:styleId="TabeladeGradeClara">
    <w:name w:val="Grid Table Light"/>
    <w:basedOn w:val="Tabelanormal"/>
    <w:uiPriority w:val="40"/>
    <w:rsid w:val="006874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ln">
    <w:name w:val="pln"/>
    <w:basedOn w:val="Fontepargpadro"/>
    <w:rsid w:val="006874B4"/>
  </w:style>
  <w:style w:type="character" w:customStyle="1" w:styleId="kwd">
    <w:name w:val="kwd"/>
    <w:basedOn w:val="Fontepargpadro"/>
    <w:rsid w:val="006874B4"/>
  </w:style>
  <w:style w:type="character" w:customStyle="1" w:styleId="typ">
    <w:name w:val="typ"/>
    <w:basedOn w:val="Fontepargpadro"/>
    <w:rsid w:val="006874B4"/>
  </w:style>
  <w:style w:type="character" w:customStyle="1" w:styleId="lit">
    <w:name w:val="lit"/>
    <w:basedOn w:val="Fontepargpadro"/>
    <w:rsid w:val="006874B4"/>
  </w:style>
  <w:style w:type="character" w:customStyle="1" w:styleId="str">
    <w:name w:val="str"/>
    <w:basedOn w:val="Fontepargpadro"/>
    <w:rsid w:val="006874B4"/>
  </w:style>
  <w:style w:type="character" w:customStyle="1" w:styleId="kwrd">
    <w:name w:val="kwrd"/>
    <w:basedOn w:val="Fontepargpadro"/>
    <w:rsid w:val="006874B4"/>
  </w:style>
  <w:style w:type="character" w:customStyle="1" w:styleId="rem">
    <w:name w:val="rem"/>
    <w:basedOn w:val="Fontepargpadro"/>
    <w:rsid w:val="006874B4"/>
  </w:style>
  <w:style w:type="character" w:customStyle="1" w:styleId="unresolvedlink">
    <w:name w:val="unresolvedlink"/>
    <w:basedOn w:val="Fontepargpadro"/>
    <w:rsid w:val="006874B4"/>
  </w:style>
  <w:style w:type="paragraph" w:styleId="Sumrio4">
    <w:name w:val="toc 4"/>
    <w:basedOn w:val="Normal"/>
    <w:next w:val="Normal"/>
    <w:autoRedefine/>
    <w:uiPriority w:val="39"/>
    <w:unhideWhenUsed/>
    <w:rsid w:val="00436977"/>
    <w:pPr>
      <w:spacing w:before="0" w:after="100" w:line="259" w:lineRule="auto"/>
      <w:ind w:left="660"/>
    </w:pPr>
    <w:rPr>
      <w:rFonts w:asciiTheme="minorHAnsi" w:hAnsiTheme="minorHAnsi"/>
      <w:lang w:eastAsia="pt-BR"/>
    </w:rPr>
  </w:style>
  <w:style w:type="paragraph" w:styleId="Sumrio5">
    <w:name w:val="toc 5"/>
    <w:basedOn w:val="Normal"/>
    <w:next w:val="Normal"/>
    <w:autoRedefine/>
    <w:uiPriority w:val="39"/>
    <w:unhideWhenUsed/>
    <w:rsid w:val="00436977"/>
    <w:pPr>
      <w:spacing w:before="0" w:after="100" w:line="259" w:lineRule="auto"/>
      <w:ind w:left="880"/>
    </w:pPr>
    <w:rPr>
      <w:rFonts w:asciiTheme="minorHAnsi" w:hAnsiTheme="minorHAnsi"/>
      <w:lang w:eastAsia="pt-BR"/>
    </w:rPr>
  </w:style>
  <w:style w:type="paragraph" w:styleId="Sumrio6">
    <w:name w:val="toc 6"/>
    <w:basedOn w:val="Normal"/>
    <w:next w:val="Normal"/>
    <w:autoRedefine/>
    <w:uiPriority w:val="39"/>
    <w:unhideWhenUsed/>
    <w:rsid w:val="00436977"/>
    <w:pPr>
      <w:spacing w:before="0" w:after="100" w:line="259" w:lineRule="auto"/>
      <w:ind w:left="1100"/>
    </w:pPr>
    <w:rPr>
      <w:rFonts w:asciiTheme="minorHAnsi" w:hAnsiTheme="minorHAnsi"/>
      <w:lang w:eastAsia="pt-BR"/>
    </w:rPr>
  </w:style>
  <w:style w:type="paragraph" w:styleId="Sumrio7">
    <w:name w:val="toc 7"/>
    <w:basedOn w:val="Normal"/>
    <w:next w:val="Normal"/>
    <w:autoRedefine/>
    <w:uiPriority w:val="39"/>
    <w:unhideWhenUsed/>
    <w:rsid w:val="00436977"/>
    <w:pPr>
      <w:spacing w:before="0" w:after="100" w:line="259" w:lineRule="auto"/>
      <w:ind w:left="1320"/>
    </w:pPr>
    <w:rPr>
      <w:rFonts w:asciiTheme="minorHAnsi" w:hAnsiTheme="minorHAnsi"/>
      <w:lang w:eastAsia="pt-BR"/>
    </w:rPr>
  </w:style>
  <w:style w:type="paragraph" w:styleId="Sumrio8">
    <w:name w:val="toc 8"/>
    <w:basedOn w:val="Normal"/>
    <w:next w:val="Normal"/>
    <w:autoRedefine/>
    <w:uiPriority w:val="39"/>
    <w:unhideWhenUsed/>
    <w:rsid w:val="00436977"/>
    <w:pPr>
      <w:spacing w:before="0" w:after="100" w:line="259" w:lineRule="auto"/>
      <w:ind w:left="1540"/>
    </w:pPr>
    <w:rPr>
      <w:rFonts w:asciiTheme="minorHAnsi" w:hAnsiTheme="minorHAnsi"/>
      <w:lang w:eastAsia="pt-BR"/>
    </w:rPr>
  </w:style>
  <w:style w:type="paragraph" w:styleId="Sumrio9">
    <w:name w:val="toc 9"/>
    <w:basedOn w:val="Normal"/>
    <w:next w:val="Normal"/>
    <w:autoRedefine/>
    <w:uiPriority w:val="39"/>
    <w:unhideWhenUsed/>
    <w:rsid w:val="00436977"/>
    <w:pPr>
      <w:spacing w:before="0" w:after="100" w:line="259" w:lineRule="auto"/>
      <w:ind w:left="1760"/>
    </w:pPr>
    <w:rPr>
      <w:rFonts w:asciiTheme="minorHAnsi" w:hAnsiTheme="minorHAnsi"/>
      <w:lang w:eastAsia="pt-BR"/>
    </w:rPr>
  </w:style>
  <w:style w:type="character" w:customStyle="1" w:styleId="code-keyword">
    <w:name w:val="code-keyword"/>
    <w:basedOn w:val="Fontepargpadro"/>
    <w:rsid w:val="00251CF0"/>
  </w:style>
  <w:style w:type="character" w:customStyle="1" w:styleId="code-leadattribute">
    <w:name w:val="code-leadattribute"/>
    <w:basedOn w:val="Fontepargpadro"/>
    <w:rsid w:val="00251CF0"/>
  </w:style>
  <w:style w:type="character" w:customStyle="1" w:styleId="code-attribute">
    <w:name w:val="code-attribute"/>
    <w:basedOn w:val="Fontepargpadro"/>
    <w:rsid w:val="00251CF0"/>
  </w:style>
  <w:style w:type="character" w:customStyle="1" w:styleId="code-string">
    <w:name w:val="code-string"/>
    <w:basedOn w:val="Fontepargpadro"/>
    <w:rsid w:val="000E1868"/>
  </w:style>
  <w:style w:type="paragraph" w:styleId="Numerada">
    <w:name w:val="List Number"/>
    <w:basedOn w:val="Normal"/>
    <w:uiPriority w:val="99"/>
    <w:unhideWhenUsed/>
    <w:rsid w:val="00CD1188"/>
    <w:pPr>
      <w:numPr>
        <w:numId w:val="5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4114">
      <w:bodyDiv w:val="1"/>
      <w:marLeft w:val="0"/>
      <w:marRight w:val="0"/>
      <w:marTop w:val="0"/>
      <w:marBottom w:val="0"/>
      <w:divBdr>
        <w:top w:val="none" w:sz="0" w:space="0" w:color="auto"/>
        <w:left w:val="none" w:sz="0" w:space="0" w:color="auto"/>
        <w:bottom w:val="none" w:sz="0" w:space="0" w:color="auto"/>
        <w:right w:val="none" w:sz="0" w:space="0" w:color="auto"/>
      </w:divBdr>
    </w:div>
    <w:div w:id="35666013">
      <w:bodyDiv w:val="1"/>
      <w:marLeft w:val="0"/>
      <w:marRight w:val="0"/>
      <w:marTop w:val="0"/>
      <w:marBottom w:val="0"/>
      <w:divBdr>
        <w:top w:val="none" w:sz="0" w:space="0" w:color="auto"/>
        <w:left w:val="none" w:sz="0" w:space="0" w:color="auto"/>
        <w:bottom w:val="none" w:sz="0" w:space="0" w:color="auto"/>
        <w:right w:val="none" w:sz="0" w:space="0" w:color="auto"/>
      </w:divBdr>
      <w:divsChild>
        <w:div w:id="649750487">
          <w:marLeft w:val="0"/>
          <w:marRight w:val="0"/>
          <w:marTop w:val="0"/>
          <w:marBottom w:val="0"/>
          <w:divBdr>
            <w:top w:val="none" w:sz="0" w:space="0" w:color="auto"/>
            <w:left w:val="none" w:sz="0" w:space="0" w:color="auto"/>
            <w:bottom w:val="none" w:sz="0" w:space="0" w:color="auto"/>
            <w:right w:val="none" w:sz="0" w:space="0" w:color="auto"/>
          </w:divBdr>
        </w:div>
      </w:divsChild>
    </w:div>
    <w:div w:id="38938089">
      <w:bodyDiv w:val="1"/>
      <w:marLeft w:val="0"/>
      <w:marRight w:val="0"/>
      <w:marTop w:val="0"/>
      <w:marBottom w:val="0"/>
      <w:divBdr>
        <w:top w:val="none" w:sz="0" w:space="0" w:color="auto"/>
        <w:left w:val="none" w:sz="0" w:space="0" w:color="auto"/>
        <w:bottom w:val="none" w:sz="0" w:space="0" w:color="auto"/>
        <w:right w:val="none" w:sz="0" w:space="0" w:color="auto"/>
      </w:divBdr>
      <w:divsChild>
        <w:div w:id="461197518">
          <w:marLeft w:val="0"/>
          <w:marRight w:val="0"/>
          <w:marTop w:val="0"/>
          <w:marBottom w:val="0"/>
          <w:divBdr>
            <w:top w:val="none" w:sz="0" w:space="0" w:color="auto"/>
            <w:left w:val="none" w:sz="0" w:space="0" w:color="auto"/>
            <w:bottom w:val="none" w:sz="0" w:space="0" w:color="auto"/>
            <w:right w:val="none" w:sz="0" w:space="0" w:color="auto"/>
          </w:divBdr>
          <w:divsChild>
            <w:div w:id="1802379804">
              <w:marLeft w:val="0"/>
              <w:marRight w:val="0"/>
              <w:marTop w:val="0"/>
              <w:marBottom w:val="0"/>
              <w:divBdr>
                <w:top w:val="none" w:sz="0" w:space="0" w:color="auto"/>
                <w:left w:val="none" w:sz="0" w:space="0" w:color="auto"/>
                <w:bottom w:val="none" w:sz="0" w:space="0" w:color="auto"/>
                <w:right w:val="none" w:sz="0" w:space="0" w:color="auto"/>
              </w:divBdr>
              <w:divsChild>
                <w:div w:id="1578400686">
                  <w:marLeft w:val="0"/>
                  <w:marRight w:val="0"/>
                  <w:marTop w:val="0"/>
                  <w:marBottom w:val="0"/>
                  <w:divBdr>
                    <w:top w:val="none" w:sz="0" w:space="0" w:color="auto"/>
                    <w:left w:val="none" w:sz="0" w:space="0" w:color="auto"/>
                    <w:bottom w:val="none" w:sz="0" w:space="0" w:color="auto"/>
                    <w:right w:val="none" w:sz="0" w:space="0" w:color="auto"/>
                  </w:divBdr>
                  <w:divsChild>
                    <w:div w:id="1717655480">
                      <w:marLeft w:val="0"/>
                      <w:marRight w:val="0"/>
                      <w:marTop w:val="0"/>
                      <w:marBottom w:val="0"/>
                      <w:divBdr>
                        <w:top w:val="none" w:sz="0" w:space="0" w:color="auto"/>
                        <w:left w:val="none" w:sz="0" w:space="0" w:color="auto"/>
                        <w:bottom w:val="none" w:sz="0" w:space="0" w:color="auto"/>
                        <w:right w:val="none" w:sz="0" w:space="0" w:color="auto"/>
                      </w:divBdr>
                      <w:divsChild>
                        <w:div w:id="42221638">
                          <w:marLeft w:val="0"/>
                          <w:marRight w:val="0"/>
                          <w:marTop w:val="0"/>
                          <w:marBottom w:val="0"/>
                          <w:divBdr>
                            <w:top w:val="none" w:sz="0" w:space="0" w:color="auto"/>
                            <w:left w:val="none" w:sz="0" w:space="0" w:color="auto"/>
                            <w:bottom w:val="none" w:sz="0" w:space="0" w:color="auto"/>
                            <w:right w:val="none" w:sz="0" w:space="0" w:color="auto"/>
                          </w:divBdr>
                          <w:divsChild>
                            <w:div w:id="219748530">
                              <w:marLeft w:val="0"/>
                              <w:marRight w:val="0"/>
                              <w:marTop w:val="0"/>
                              <w:marBottom w:val="0"/>
                              <w:divBdr>
                                <w:top w:val="none" w:sz="0" w:space="0" w:color="auto"/>
                                <w:left w:val="none" w:sz="0" w:space="0" w:color="auto"/>
                                <w:bottom w:val="none" w:sz="0" w:space="0" w:color="auto"/>
                                <w:right w:val="none" w:sz="0" w:space="0" w:color="auto"/>
                              </w:divBdr>
                              <w:divsChild>
                                <w:div w:id="320549782">
                                  <w:marLeft w:val="0"/>
                                  <w:marRight w:val="0"/>
                                  <w:marTop w:val="0"/>
                                  <w:marBottom w:val="0"/>
                                  <w:divBdr>
                                    <w:top w:val="none" w:sz="0" w:space="0" w:color="auto"/>
                                    <w:left w:val="none" w:sz="0" w:space="0" w:color="auto"/>
                                    <w:bottom w:val="none" w:sz="0" w:space="0" w:color="auto"/>
                                    <w:right w:val="none" w:sz="0" w:space="0" w:color="auto"/>
                                  </w:divBdr>
                                  <w:divsChild>
                                    <w:div w:id="1099984664">
                                      <w:marLeft w:val="0"/>
                                      <w:marRight w:val="0"/>
                                      <w:marTop w:val="0"/>
                                      <w:marBottom w:val="0"/>
                                      <w:divBdr>
                                        <w:top w:val="none" w:sz="0" w:space="0" w:color="auto"/>
                                        <w:left w:val="none" w:sz="0" w:space="0" w:color="auto"/>
                                        <w:bottom w:val="none" w:sz="0" w:space="0" w:color="auto"/>
                                        <w:right w:val="none" w:sz="0" w:space="0" w:color="auto"/>
                                      </w:divBdr>
                                      <w:divsChild>
                                        <w:div w:id="731008207">
                                          <w:marLeft w:val="0"/>
                                          <w:marRight w:val="0"/>
                                          <w:marTop w:val="0"/>
                                          <w:marBottom w:val="0"/>
                                          <w:divBdr>
                                            <w:top w:val="none" w:sz="0" w:space="0" w:color="auto"/>
                                            <w:left w:val="none" w:sz="0" w:space="0" w:color="auto"/>
                                            <w:bottom w:val="none" w:sz="0" w:space="0" w:color="auto"/>
                                            <w:right w:val="none" w:sz="0" w:space="0" w:color="auto"/>
                                          </w:divBdr>
                                          <w:divsChild>
                                            <w:div w:id="602764764">
                                              <w:marLeft w:val="0"/>
                                              <w:marRight w:val="0"/>
                                              <w:marTop w:val="0"/>
                                              <w:marBottom w:val="0"/>
                                              <w:divBdr>
                                                <w:top w:val="none" w:sz="0" w:space="0" w:color="auto"/>
                                                <w:left w:val="none" w:sz="0" w:space="0" w:color="auto"/>
                                                <w:bottom w:val="none" w:sz="0" w:space="0" w:color="auto"/>
                                                <w:right w:val="none" w:sz="0" w:space="0" w:color="auto"/>
                                              </w:divBdr>
                                              <w:divsChild>
                                                <w:div w:id="1446459133">
                                                  <w:marLeft w:val="0"/>
                                                  <w:marRight w:val="0"/>
                                                  <w:marTop w:val="0"/>
                                                  <w:marBottom w:val="0"/>
                                                  <w:divBdr>
                                                    <w:top w:val="none" w:sz="0" w:space="0" w:color="auto"/>
                                                    <w:left w:val="none" w:sz="0" w:space="0" w:color="auto"/>
                                                    <w:bottom w:val="none" w:sz="0" w:space="0" w:color="auto"/>
                                                    <w:right w:val="none" w:sz="0" w:space="0" w:color="auto"/>
                                                  </w:divBdr>
                                                  <w:divsChild>
                                                    <w:div w:id="192887254">
                                                      <w:marLeft w:val="0"/>
                                                      <w:marRight w:val="0"/>
                                                      <w:marTop w:val="0"/>
                                                      <w:marBottom w:val="0"/>
                                                      <w:divBdr>
                                                        <w:top w:val="none" w:sz="0" w:space="0" w:color="auto"/>
                                                        <w:left w:val="none" w:sz="0" w:space="0" w:color="auto"/>
                                                        <w:bottom w:val="none" w:sz="0" w:space="0" w:color="auto"/>
                                                        <w:right w:val="none" w:sz="0" w:space="0" w:color="auto"/>
                                                      </w:divBdr>
                                                      <w:divsChild>
                                                        <w:div w:id="2002462042">
                                                          <w:marLeft w:val="0"/>
                                                          <w:marRight w:val="0"/>
                                                          <w:marTop w:val="0"/>
                                                          <w:marBottom w:val="0"/>
                                                          <w:divBdr>
                                                            <w:top w:val="none" w:sz="0" w:space="0" w:color="auto"/>
                                                            <w:left w:val="none" w:sz="0" w:space="0" w:color="auto"/>
                                                            <w:bottom w:val="none" w:sz="0" w:space="0" w:color="auto"/>
                                                            <w:right w:val="none" w:sz="0" w:space="0" w:color="auto"/>
                                                          </w:divBdr>
                                                          <w:divsChild>
                                                            <w:div w:id="1387029437">
                                                              <w:marLeft w:val="0"/>
                                                              <w:marRight w:val="150"/>
                                                              <w:marTop w:val="0"/>
                                                              <w:marBottom w:val="150"/>
                                                              <w:divBdr>
                                                                <w:top w:val="none" w:sz="0" w:space="0" w:color="auto"/>
                                                                <w:left w:val="none" w:sz="0" w:space="0" w:color="auto"/>
                                                                <w:bottom w:val="none" w:sz="0" w:space="0" w:color="auto"/>
                                                                <w:right w:val="none" w:sz="0" w:space="0" w:color="auto"/>
                                                              </w:divBdr>
                                                              <w:divsChild>
                                                                <w:div w:id="551965524">
                                                                  <w:marLeft w:val="0"/>
                                                                  <w:marRight w:val="0"/>
                                                                  <w:marTop w:val="0"/>
                                                                  <w:marBottom w:val="0"/>
                                                                  <w:divBdr>
                                                                    <w:top w:val="none" w:sz="0" w:space="0" w:color="auto"/>
                                                                    <w:left w:val="none" w:sz="0" w:space="0" w:color="auto"/>
                                                                    <w:bottom w:val="none" w:sz="0" w:space="0" w:color="auto"/>
                                                                    <w:right w:val="none" w:sz="0" w:space="0" w:color="auto"/>
                                                                  </w:divBdr>
                                                                  <w:divsChild>
                                                                    <w:div w:id="1138109023">
                                                                      <w:marLeft w:val="0"/>
                                                                      <w:marRight w:val="0"/>
                                                                      <w:marTop w:val="0"/>
                                                                      <w:marBottom w:val="0"/>
                                                                      <w:divBdr>
                                                                        <w:top w:val="none" w:sz="0" w:space="0" w:color="auto"/>
                                                                        <w:left w:val="none" w:sz="0" w:space="0" w:color="auto"/>
                                                                        <w:bottom w:val="none" w:sz="0" w:space="0" w:color="auto"/>
                                                                        <w:right w:val="none" w:sz="0" w:space="0" w:color="auto"/>
                                                                      </w:divBdr>
                                                                      <w:divsChild>
                                                                        <w:div w:id="1922986994">
                                                                          <w:marLeft w:val="0"/>
                                                                          <w:marRight w:val="0"/>
                                                                          <w:marTop w:val="0"/>
                                                                          <w:marBottom w:val="0"/>
                                                                          <w:divBdr>
                                                                            <w:top w:val="none" w:sz="0" w:space="0" w:color="auto"/>
                                                                            <w:left w:val="none" w:sz="0" w:space="0" w:color="auto"/>
                                                                            <w:bottom w:val="none" w:sz="0" w:space="0" w:color="auto"/>
                                                                            <w:right w:val="none" w:sz="0" w:space="0" w:color="auto"/>
                                                                          </w:divBdr>
                                                                          <w:divsChild>
                                                                            <w:div w:id="897941052">
                                                                              <w:marLeft w:val="0"/>
                                                                              <w:marRight w:val="0"/>
                                                                              <w:marTop w:val="0"/>
                                                                              <w:marBottom w:val="0"/>
                                                                              <w:divBdr>
                                                                                <w:top w:val="none" w:sz="0" w:space="0" w:color="auto"/>
                                                                                <w:left w:val="none" w:sz="0" w:space="0" w:color="auto"/>
                                                                                <w:bottom w:val="none" w:sz="0" w:space="0" w:color="auto"/>
                                                                                <w:right w:val="none" w:sz="0" w:space="0" w:color="auto"/>
                                                                              </w:divBdr>
                                                                              <w:divsChild>
                                                                                <w:div w:id="402994525">
                                                                                  <w:marLeft w:val="0"/>
                                                                                  <w:marRight w:val="0"/>
                                                                                  <w:marTop w:val="0"/>
                                                                                  <w:marBottom w:val="0"/>
                                                                                  <w:divBdr>
                                                                                    <w:top w:val="none" w:sz="0" w:space="0" w:color="auto"/>
                                                                                    <w:left w:val="none" w:sz="0" w:space="0" w:color="auto"/>
                                                                                    <w:bottom w:val="none" w:sz="0" w:space="0" w:color="auto"/>
                                                                                    <w:right w:val="none" w:sz="0" w:space="0" w:color="auto"/>
                                                                                  </w:divBdr>
                                                                                  <w:divsChild>
                                                                                    <w:div w:id="711460472">
                                                                                      <w:marLeft w:val="0"/>
                                                                                      <w:marRight w:val="0"/>
                                                                                      <w:marTop w:val="0"/>
                                                                                      <w:marBottom w:val="0"/>
                                                                                      <w:divBdr>
                                                                                        <w:top w:val="none" w:sz="0" w:space="0" w:color="auto"/>
                                                                                        <w:left w:val="none" w:sz="0" w:space="0" w:color="auto"/>
                                                                                        <w:bottom w:val="none" w:sz="0" w:space="0" w:color="auto"/>
                                                                                        <w:right w:val="none" w:sz="0" w:space="0" w:color="auto"/>
                                                                                      </w:divBdr>
                                                                                    </w:div>
                                                                                    <w:div w:id="819268495">
                                                                                      <w:marLeft w:val="720"/>
                                                                                      <w:marRight w:val="0"/>
                                                                                      <w:marTop w:val="0"/>
                                                                                      <w:marBottom w:val="0"/>
                                                                                      <w:divBdr>
                                                                                        <w:top w:val="none" w:sz="0" w:space="0" w:color="auto"/>
                                                                                        <w:left w:val="none" w:sz="0" w:space="0" w:color="auto"/>
                                                                                        <w:bottom w:val="none" w:sz="0" w:space="0" w:color="auto"/>
                                                                                        <w:right w:val="none" w:sz="0" w:space="0" w:color="auto"/>
                                                                                      </w:divBdr>
                                                                                    </w:div>
                                                                                    <w:div w:id="2063170914">
                                                                                      <w:marLeft w:val="0"/>
                                                                                      <w:marRight w:val="0"/>
                                                                                      <w:marTop w:val="0"/>
                                                                                      <w:marBottom w:val="0"/>
                                                                                      <w:divBdr>
                                                                                        <w:top w:val="none" w:sz="0" w:space="0" w:color="auto"/>
                                                                                        <w:left w:val="none" w:sz="0" w:space="0" w:color="auto"/>
                                                                                        <w:bottom w:val="none" w:sz="0" w:space="0" w:color="auto"/>
                                                                                        <w:right w:val="none" w:sz="0" w:space="0" w:color="auto"/>
                                                                                      </w:divBdr>
                                                                                    </w:div>
                                                                                    <w:div w:id="1145439898">
                                                                                      <w:marLeft w:val="720"/>
                                                                                      <w:marRight w:val="0"/>
                                                                                      <w:marTop w:val="0"/>
                                                                                      <w:marBottom w:val="0"/>
                                                                                      <w:divBdr>
                                                                                        <w:top w:val="none" w:sz="0" w:space="0" w:color="auto"/>
                                                                                        <w:left w:val="none" w:sz="0" w:space="0" w:color="auto"/>
                                                                                        <w:bottom w:val="none" w:sz="0" w:space="0" w:color="auto"/>
                                                                                        <w:right w:val="none" w:sz="0" w:space="0" w:color="auto"/>
                                                                                      </w:divBdr>
                                                                                    </w:div>
                                                                                    <w:div w:id="1488206670">
                                                                                      <w:marLeft w:val="0"/>
                                                                                      <w:marRight w:val="0"/>
                                                                                      <w:marTop w:val="0"/>
                                                                                      <w:marBottom w:val="0"/>
                                                                                      <w:divBdr>
                                                                                        <w:top w:val="none" w:sz="0" w:space="0" w:color="auto"/>
                                                                                        <w:left w:val="none" w:sz="0" w:space="0" w:color="auto"/>
                                                                                        <w:bottom w:val="none" w:sz="0" w:space="0" w:color="auto"/>
                                                                                        <w:right w:val="none" w:sz="0" w:space="0" w:color="auto"/>
                                                                                      </w:divBdr>
                                                                                    </w:div>
                                                                                    <w:div w:id="656691217">
                                                                                      <w:marLeft w:val="720"/>
                                                                                      <w:marRight w:val="0"/>
                                                                                      <w:marTop w:val="0"/>
                                                                                      <w:marBottom w:val="0"/>
                                                                                      <w:divBdr>
                                                                                        <w:top w:val="none" w:sz="0" w:space="0" w:color="auto"/>
                                                                                        <w:left w:val="none" w:sz="0" w:space="0" w:color="auto"/>
                                                                                        <w:bottom w:val="none" w:sz="0" w:space="0" w:color="auto"/>
                                                                                        <w:right w:val="none" w:sz="0" w:space="0" w:color="auto"/>
                                                                                      </w:divBdr>
                                                                                    </w:div>
                                                                                    <w:div w:id="801000205">
                                                                                      <w:marLeft w:val="0"/>
                                                                                      <w:marRight w:val="0"/>
                                                                                      <w:marTop w:val="0"/>
                                                                                      <w:marBottom w:val="0"/>
                                                                                      <w:divBdr>
                                                                                        <w:top w:val="none" w:sz="0" w:space="0" w:color="auto"/>
                                                                                        <w:left w:val="none" w:sz="0" w:space="0" w:color="auto"/>
                                                                                        <w:bottom w:val="none" w:sz="0" w:space="0" w:color="auto"/>
                                                                                        <w:right w:val="none" w:sz="0" w:space="0" w:color="auto"/>
                                                                                      </w:divBdr>
                                                                                    </w:div>
                                                                                    <w:div w:id="1047527529">
                                                                                      <w:marLeft w:val="720"/>
                                                                                      <w:marRight w:val="0"/>
                                                                                      <w:marTop w:val="0"/>
                                                                                      <w:marBottom w:val="0"/>
                                                                                      <w:divBdr>
                                                                                        <w:top w:val="none" w:sz="0" w:space="0" w:color="auto"/>
                                                                                        <w:left w:val="none" w:sz="0" w:space="0" w:color="auto"/>
                                                                                        <w:bottom w:val="none" w:sz="0" w:space="0" w:color="auto"/>
                                                                                        <w:right w:val="none" w:sz="0" w:space="0" w:color="auto"/>
                                                                                      </w:divBdr>
                                                                                    </w:div>
                                                                                    <w:div w:id="10578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96537">
      <w:bodyDiv w:val="1"/>
      <w:marLeft w:val="0"/>
      <w:marRight w:val="0"/>
      <w:marTop w:val="0"/>
      <w:marBottom w:val="0"/>
      <w:divBdr>
        <w:top w:val="none" w:sz="0" w:space="0" w:color="auto"/>
        <w:left w:val="none" w:sz="0" w:space="0" w:color="auto"/>
        <w:bottom w:val="none" w:sz="0" w:space="0" w:color="auto"/>
        <w:right w:val="none" w:sz="0" w:space="0" w:color="auto"/>
      </w:divBdr>
      <w:divsChild>
        <w:div w:id="301155386">
          <w:marLeft w:val="1080"/>
          <w:marRight w:val="0"/>
          <w:marTop w:val="96"/>
          <w:marBottom w:val="0"/>
          <w:divBdr>
            <w:top w:val="none" w:sz="0" w:space="0" w:color="auto"/>
            <w:left w:val="none" w:sz="0" w:space="0" w:color="auto"/>
            <w:bottom w:val="none" w:sz="0" w:space="0" w:color="auto"/>
            <w:right w:val="none" w:sz="0" w:space="0" w:color="auto"/>
          </w:divBdr>
        </w:div>
        <w:div w:id="80378618">
          <w:marLeft w:val="1080"/>
          <w:marRight w:val="0"/>
          <w:marTop w:val="96"/>
          <w:marBottom w:val="0"/>
          <w:divBdr>
            <w:top w:val="none" w:sz="0" w:space="0" w:color="auto"/>
            <w:left w:val="none" w:sz="0" w:space="0" w:color="auto"/>
            <w:bottom w:val="none" w:sz="0" w:space="0" w:color="auto"/>
            <w:right w:val="none" w:sz="0" w:space="0" w:color="auto"/>
          </w:divBdr>
        </w:div>
      </w:divsChild>
    </w:div>
    <w:div w:id="73552732">
      <w:bodyDiv w:val="1"/>
      <w:marLeft w:val="0"/>
      <w:marRight w:val="0"/>
      <w:marTop w:val="0"/>
      <w:marBottom w:val="0"/>
      <w:divBdr>
        <w:top w:val="none" w:sz="0" w:space="0" w:color="auto"/>
        <w:left w:val="none" w:sz="0" w:space="0" w:color="auto"/>
        <w:bottom w:val="none" w:sz="0" w:space="0" w:color="auto"/>
        <w:right w:val="none" w:sz="0" w:space="0" w:color="auto"/>
      </w:divBdr>
    </w:div>
    <w:div w:id="77680301">
      <w:bodyDiv w:val="1"/>
      <w:marLeft w:val="0"/>
      <w:marRight w:val="0"/>
      <w:marTop w:val="0"/>
      <w:marBottom w:val="0"/>
      <w:divBdr>
        <w:top w:val="none" w:sz="0" w:space="0" w:color="auto"/>
        <w:left w:val="none" w:sz="0" w:space="0" w:color="auto"/>
        <w:bottom w:val="none" w:sz="0" w:space="0" w:color="auto"/>
        <w:right w:val="none" w:sz="0" w:space="0" w:color="auto"/>
      </w:divBdr>
      <w:divsChild>
        <w:div w:id="313529812">
          <w:marLeft w:val="0"/>
          <w:marRight w:val="0"/>
          <w:marTop w:val="0"/>
          <w:marBottom w:val="0"/>
          <w:divBdr>
            <w:top w:val="none" w:sz="0" w:space="0" w:color="auto"/>
            <w:left w:val="none" w:sz="0" w:space="0" w:color="auto"/>
            <w:bottom w:val="none" w:sz="0" w:space="0" w:color="auto"/>
            <w:right w:val="none" w:sz="0" w:space="0" w:color="auto"/>
          </w:divBdr>
          <w:divsChild>
            <w:div w:id="429131059">
              <w:marLeft w:val="0"/>
              <w:marRight w:val="0"/>
              <w:marTop w:val="0"/>
              <w:marBottom w:val="0"/>
              <w:divBdr>
                <w:top w:val="none" w:sz="0" w:space="0" w:color="auto"/>
                <w:left w:val="none" w:sz="0" w:space="0" w:color="auto"/>
                <w:bottom w:val="none" w:sz="0" w:space="0" w:color="auto"/>
                <w:right w:val="none" w:sz="0" w:space="0" w:color="auto"/>
              </w:divBdr>
            </w:div>
            <w:div w:id="18161810">
              <w:marLeft w:val="0"/>
              <w:marRight w:val="0"/>
              <w:marTop w:val="0"/>
              <w:marBottom w:val="0"/>
              <w:divBdr>
                <w:top w:val="none" w:sz="0" w:space="0" w:color="auto"/>
                <w:left w:val="none" w:sz="0" w:space="0" w:color="auto"/>
                <w:bottom w:val="none" w:sz="0" w:space="0" w:color="auto"/>
                <w:right w:val="none" w:sz="0" w:space="0" w:color="auto"/>
              </w:divBdr>
            </w:div>
            <w:div w:id="73089830">
              <w:marLeft w:val="0"/>
              <w:marRight w:val="0"/>
              <w:marTop w:val="0"/>
              <w:marBottom w:val="0"/>
              <w:divBdr>
                <w:top w:val="none" w:sz="0" w:space="0" w:color="auto"/>
                <w:left w:val="none" w:sz="0" w:space="0" w:color="auto"/>
                <w:bottom w:val="none" w:sz="0" w:space="0" w:color="auto"/>
                <w:right w:val="none" w:sz="0" w:space="0" w:color="auto"/>
              </w:divBdr>
            </w:div>
            <w:div w:id="385180123">
              <w:marLeft w:val="0"/>
              <w:marRight w:val="0"/>
              <w:marTop w:val="0"/>
              <w:marBottom w:val="0"/>
              <w:divBdr>
                <w:top w:val="none" w:sz="0" w:space="0" w:color="auto"/>
                <w:left w:val="none" w:sz="0" w:space="0" w:color="auto"/>
                <w:bottom w:val="none" w:sz="0" w:space="0" w:color="auto"/>
                <w:right w:val="none" w:sz="0" w:space="0" w:color="auto"/>
              </w:divBdr>
            </w:div>
            <w:div w:id="1010721539">
              <w:marLeft w:val="0"/>
              <w:marRight w:val="0"/>
              <w:marTop w:val="0"/>
              <w:marBottom w:val="0"/>
              <w:divBdr>
                <w:top w:val="none" w:sz="0" w:space="0" w:color="auto"/>
                <w:left w:val="none" w:sz="0" w:space="0" w:color="auto"/>
                <w:bottom w:val="none" w:sz="0" w:space="0" w:color="auto"/>
                <w:right w:val="none" w:sz="0" w:space="0" w:color="auto"/>
              </w:divBdr>
            </w:div>
            <w:div w:id="337849299">
              <w:marLeft w:val="0"/>
              <w:marRight w:val="0"/>
              <w:marTop w:val="0"/>
              <w:marBottom w:val="0"/>
              <w:divBdr>
                <w:top w:val="none" w:sz="0" w:space="0" w:color="auto"/>
                <w:left w:val="none" w:sz="0" w:space="0" w:color="auto"/>
                <w:bottom w:val="none" w:sz="0" w:space="0" w:color="auto"/>
                <w:right w:val="none" w:sz="0" w:space="0" w:color="auto"/>
              </w:divBdr>
            </w:div>
            <w:div w:id="1252853535">
              <w:marLeft w:val="0"/>
              <w:marRight w:val="0"/>
              <w:marTop w:val="0"/>
              <w:marBottom w:val="0"/>
              <w:divBdr>
                <w:top w:val="none" w:sz="0" w:space="0" w:color="auto"/>
                <w:left w:val="none" w:sz="0" w:space="0" w:color="auto"/>
                <w:bottom w:val="none" w:sz="0" w:space="0" w:color="auto"/>
                <w:right w:val="none" w:sz="0" w:space="0" w:color="auto"/>
              </w:divBdr>
            </w:div>
            <w:div w:id="1165241869">
              <w:marLeft w:val="0"/>
              <w:marRight w:val="0"/>
              <w:marTop w:val="0"/>
              <w:marBottom w:val="0"/>
              <w:divBdr>
                <w:top w:val="none" w:sz="0" w:space="0" w:color="auto"/>
                <w:left w:val="none" w:sz="0" w:space="0" w:color="auto"/>
                <w:bottom w:val="none" w:sz="0" w:space="0" w:color="auto"/>
                <w:right w:val="none" w:sz="0" w:space="0" w:color="auto"/>
              </w:divBdr>
            </w:div>
            <w:div w:id="765350411">
              <w:marLeft w:val="0"/>
              <w:marRight w:val="0"/>
              <w:marTop w:val="0"/>
              <w:marBottom w:val="0"/>
              <w:divBdr>
                <w:top w:val="none" w:sz="0" w:space="0" w:color="auto"/>
                <w:left w:val="none" w:sz="0" w:space="0" w:color="auto"/>
                <w:bottom w:val="none" w:sz="0" w:space="0" w:color="auto"/>
                <w:right w:val="none" w:sz="0" w:space="0" w:color="auto"/>
              </w:divBdr>
            </w:div>
            <w:div w:id="360397202">
              <w:marLeft w:val="0"/>
              <w:marRight w:val="0"/>
              <w:marTop w:val="0"/>
              <w:marBottom w:val="0"/>
              <w:divBdr>
                <w:top w:val="none" w:sz="0" w:space="0" w:color="auto"/>
                <w:left w:val="none" w:sz="0" w:space="0" w:color="auto"/>
                <w:bottom w:val="none" w:sz="0" w:space="0" w:color="auto"/>
                <w:right w:val="none" w:sz="0" w:space="0" w:color="auto"/>
              </w:divBdr>
            </w:div>
            <w:div w:id="541670257">
              <w:marLeft w:val="0"/>
              <w:marRight w:val="0"/>
              <w:marTop w:val="0"/>
              <w:marBottom w:val="0"/>
              <w:divBdr>
                <w:top w:val="none" w:sz="0" w:space="0" w:color="auto"/>
                <w:left w:val="none" w:sz="0" w:space="0" w:color="auto"/>
                <w:bottom w:val="none" w:sz="0" w:space="0" w:color="auto"/>
                <w:right w:val="none" w:sz="0" w:space="0" w:color="auto"/>
              </w:divBdr>
            </w:div>
            <w:div w:id="1793984269">
              <w:marLeft w:val="0"/>
              <w:marRight w:val="0"/>
              <w:marTop w:val="0"/>
              <w:marBottom w:val="0"/>
              <w:divBdr>
                <w:top w:val="none" w:sz="0" w:space="0" w:color="auto"/>
                <w:left w:val="none" w:sz="0" w:space="0" w:color="auto"/>
                <w:bottom w:val="none" w:sz="0" w:space="0" w:color="auto"/>
                <w:right w:val="none" w:sz="0" w:space="0" w:color="auto"/>
              </w:divBdr>
            </w:div>
            <w:div w:id="361054507">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718046831">
              <w:marLeft w:val="0"/>
              <w:marRight w:val="0"/>
              <w:marTop w:val="0"/>
              <w:marBottom w:val="0"/>
              <w:divBdr>
                <w:top w:val="none" w:sz="0" w:space="0" w:color="auto"/>
                <w:left w:val="none" w:sz="0" w:space="0" w:color="auto"/>
                <w:bottom w:val="none" w:sz="0" w:space="0" w:color="auto"/>
                <w:right w:val="none" w:sz="0" w:space="0" w:color="auto"/>
              </w:divBdr>
            </w:div>
            <w:div w:id="1679427955">
              <w:marLeft w:val="0"/>
              <w:marRight w:val="0"/>
              <w:marTop w:val="0"/>
              <w:marBottom w:val="0"/>
              <w:divBdr>
                <w:top w:val="none" w:sz="0" w:space="0" w:color="auto"/>
                <w:left w:val="none" w:sz="0" w:space="0" w:color="auto"/>
                <w:bottom w:val="none" w:sz="0" w:space="0" w:color="auto"/>
                <w:right w:val="none" w:sz="0" w:space="0" w:color="auto"/>
              </w:divBdr>
            </w:div>
            <w:div w:id="235016606">
              <w:marLeft w:val="0"/>
              <w:marRight w:val="0"/>
              <w:marTop w:val="0"/>
              <w:marBottom w:val="0"/>
              <w:divBdr>
                <w:top w:val="none" w:sz="0" w:space="0" w:color="auto"/>
                <w:left w:val="none" w:sz="0" w:space="0" w:color="auto"/>
                <w:bottom w:val="none" w:sz="0" w:space="0" w:color="auto"/>
                <w:right w:val="none" w:sz="0" w:space="0" w:color="auto"/>
              </w:divBdr>
            </w:div>
            <w:div w:id="1514609714">
              <w:marLeft w:val="0"/>
              <w:marRight w:val="0"/>
              <w:marTop w:val="0"/>
              <w:marBottom w:val="0"/>
              <w:divBdr>
                <w:top w:val="none" w:sz="0" w:space="0" w:color="auto"/>
                <w:left w:val="none" w:sz="0" w:space="0" w:color="auto"/>
                <w:bottom w:val="none" w:sz="0" w:space="0" w:color="auto"/>
                <w:right w:val="none" w:sz="0" w:space="0" w:color="auto"/>
              </w:divBdr>
            </w:div>
            <w:div w:id="798185126">
              <w:marLeft w:val="0"/>
              <w:marRight w:val="0"/>
              <w:marTop w:val="0"/>
              <w:marBottom w:val="0"/>
              <w:divBdr>
                <w:top w:val="none" w:sz="0" w:space="0" w:color="auto"/>
                <w:left w:val="none" w:sz="0" w:space="0" w:color="auto"/>
                <w:bottom w:val="none" w:sz="0" w:space="0" w:color="auto"/>
                <w:right w:val="none" w:sz="0" w:space="0" w:color="auto"/>
              </w:divBdr>
            </w:div>
            <w:div w:id="1369838581">
              <w:marLeft w:val="0"/>
              <w:marRight w:val="0"/>
              <w:marTop w:val="0"/>
              <w:marBottom w:val="0"/>
              <w:divBdr>
                <w:top w:val="none" w:sz="0" w:space="0" w:color="auto"/>
                <w:left w:val="none" w:sz="0" w:space="0" w:color="auto"/>
                <w:bottom w:val="none" w:sz="0" w:space="0" w:color="auto"/>
                <w:right w:val="none" w:sz="0" w:space="0" w:color="auto"/>
              </w:divBdr>
            </w:div>
            <w:div w:id="916210059">
              <w:marLeft w:val="0"/>
              <w:marRight w:val="0"/>
              <w:marTop w:val="0"/>
              <w:marBottom w:val="0"/>
              <w:divBdr>
                <w:top w:val="none" w:sz="0" w:space="0" w:color="auto"/>
                <w:left w:val="none" w:sz="0" w:space="0" w:color="auto"/>
                <w:bottom w:val="none" w:sz="0" w:space="0" w:color="auto"/>
                <w:right w:val="none" w:sz="0" w:space="0" w:color="auto"/>
              </w:divBdr>
            </w:div>
            <w:div w:id="399911836">
              <w:marLeft w:val="0"/>
              <w:marRight w:val="0"/>
              <w:marTop w:val="0"/>
              <w:marBottom w:val="0"/>
              <w:divBdr>
                <w:top w:val="none" w:sz="0" w:space="0" w:color="auto"/>
                <w:left w:val="none" w:sz="0" w:space="0" w:color="auto"/>
                <w:bottom w:val="none" w:sz="0" w:space="0" w:color="auto"/>
                <w:right w:val="none" w:sz="0" w:space="0" w:color="auto"/>
              </w:divBdr>
            </w:div>
            <w:div w:id="206962699">
              <w:marLeft w:val="0"/>
              <w:marRight w:val="0"/>
              <w:marTop w:val="0"/>
              <w:marBottom w:val="0"/>
              <w:divBdr>
                <w:top w:val="none" w:sz="0" w:space="0" w:color="auto"/>
                <w:left w:val="none" w:sz="0" w:space="0" w:color="auto"/>
                <w:bottom w:val="none" w:sz="0" w:space="0" w:color="auto"/>
                <w:right w:val="none" w:sz="0" w:space="0" w:color="auto"/>
              </w:divBdr>
            </w:div>
            <w:div w:id="611982823">
              <w:marLeft w:val="0"/>
              <w:marRight w:val="0"/>
              <w:marTop w:val="0"/>
              <w:marBottom w:val="0"/>
              <w:divBdr>
                <w:top w:val="none" w:sz="0" w:space="0" w:color="auto"/>
                <w:left w:val="none" w:sz="0" w:space="0" w:color="auto"/>
                <w:bottom w:val="none" w:sz="0" w:space="0" w:color="auto"/>
                <w:right w:val="none" w:sz="0" w:space="0" w:color="auto"/>
              </w:divBdr>
            </w:div>
            <w:div w:id="1144739159">
              <w:marLeft w:val="0"/>
              <w:marRight w:val="0"/>
              <w:marTop w:val="0"/>
              <w:marBottom w:val="0"/>
              <w:divBdr>
                <w:top w:val="none" w:sz="0" w:space="0" w:color="auto"/>
                <w:left w:val="none" w:sz="0" w:space="0" w:color="auto"/>
                <w:bottom w:val="none" w:sz="0" w:space="0" w:color="auto"/>
                <w:right w:val="none" w:sz="0" w:space="0" w:color="auto"/>
              </w:divBdr>
            </w:div>
            <w:div w:id="354576058">
              <w:marLeft w:val="0"/>
              <w:marRight w:val="0"/>
              <w:marTop w:val="0"/>
              <w:marBottom w:val="0"/>
              <w:divBdr>
                <w:top w:val="none" w:sz="0" w:space="0" w:color="auto"/>
                <w:left w:val="none" w:sz="0" w:space="0" w:color="auto"/>
                <w:bottom w:val="none" w:sz="0" w:space="0" w:color="auto"/>
                <w:right w:val="none" w:sz="0" w:space="0" w:color="auto"/>
              </w:divBdr>
            </w:div>
            <w:div w:id="398794397">
              <w:marLeft w:val="0"/>
              <w:marRight w:val="0"/>
              <w:marTop w:val="0"/>
              <w:marBottom w:val="0"/>
              <w:divBdr>
                <w:top w:val="none" w:sz="0" w:space="0" w:color="auto"/>
                <w:left w:val="none" w:sz="0" w:space="0" w:color="auto"/>
                <w:bottom w:val="none" w:sz="0" w:space="0" w:color="auto"/>
                <w:right w:val="none" w:sz="0" w:space="0" w:color="auto"/>
              </w:divBdr>
            </w:div>
            <w:div w:id="1883135295">
              <w:marLeft w:val="0"/>
              <w:marRight w:val="0"/>
              <w:marTop w:val="0"/>
              <w:marBottom w:val="0"/>
              <w:divBdr>
                <w:top w:val="none" w:sz="0" w:space="0" w:color="auto"/>
                <w:left w:val="none" w:sz="0" w:space="0" w:color="auto"/>
                <w:bottom w:val="none" w:sz="0" w:space="0" w:color="auto"/>
                <w:right w:val="none" w:sz="0" w:space="0" w:color="auto"/>
              </w:divBdr>
            </w:div>
            <w:div w:id="1658998417">
              <w:marLeft w:val="0"/>
              <w:marRight w:val="0"/>
              <w:marTop w:val="0"/>
              <w:marBottom w:val="0"/>
              <w:divBdr>
                <w:top w:val="none" w:sz="0" w:space="0" w:color="auto"/>
                <w:left w:val="none" w:sz="0" w:space="0" w:color="auto"/>
                <w:bottom w:val="none" w:sz="0" w:space="0" w:color="auto"/>
                <w:right w:val="none" w:sz="0" w:space="0" w:color="auto"/>
              </w:divBdr>
            </w:div>
            <w:div w:id="821460980">
              <w:marLeft w:val="0"/>
              <w:marRight w:val="0"/>
              <w:marTop w:val="0"/>
              <w:marBottom w:val="0"/>
              <w:divBdr>
                <w:top w:val="none" w:sz="0" w:space="0" w:color="auto"/>
                <w:left w:val="none" w:sz="0" w:space="0" w:color="auto"/>
                <w:bottom w:val="none" w:sz="0" w:space="0" w:color="auto"/>
                <w:right w:val="none" w:sz="0" w:space="0" w:color="auto"/>
              </w:divBdr>
            </w:div>
            <w:div w:id="1622803220">
              <w:marLeft w:val="0"/>
              <w:marRight w:val="0"/>
              <w:marTop w:val="0"/>
              <w:marBottom w:val="0"/>
              <w:divBdr>
                <w:top w:val="none" w:sz="0" w:space="0" w:color="auto"/>
                <w:left w:val="none" w:sz="0" w:space="0" w:color="auto"/>
                <w:bottom w:val="none" w:sz="0" w:space="0" w:color="auto"/>
                <w:right w:val="none" w:sz="0" w:space="0" w:color="auto"/>
              </w:divBdr>
            </w:div>
            <w:div w:id="423648477">
              <w:marLeft w:val="0"/>
              <w:marRight w:val="0"/>
              <w:marTop w:val="0"/>
              <w:marBottom w:val="0"/>
              <w:divBdr>
                <w:top w:val="none" w:sz="0" w:space="0" w:color="auto"/>
                <w:left w:val="none" w:sz="0" w:space="0" w:color="auto"/>
                <w:bottom w:val="none" w:sz="0" w:space="0" w:color="auto"/>
                <w:right w:val="none" w:sz="0" w:space="0" w:color="auto"/>
              </w:divBdr>
            </w:div>
            <w:div w:id="706757934">
              <w:marLeft w:val="0"/>
              <w:marRight w:val="0"/>
              <w:marTop w:val="0"/>
              <w:marBottom w:val="0"/>
              <w:divBdr>
                <w:top w:val="none" w:sz="0" w:space="0" w:color="auto"/>
                <w:left w:val="none" w:sz="0" w:space="0" w:color="auto"/>
                <w:bottom w:val="none" w:sz="0" w:space="0" w:color="auto"/>
                <w:right w:val="none" w:sz="0" w:space="0" w:color="auto"/>
              </w:divBdr>
            </w:div>
            <w:div w:id="448597449">
              <w:marLeft w:val="0"/>
              <w:marRight w:val="0"/>
              <w:marTop w:val="0"/>
              <w:marBottom w:val="0"/>
              <w:divBdr>
                <w:top w:val="none" w:sz="0" w:space="0" w:color="auto"/>
                <w:left w:val="none" w:sz="0" w:space="0" w:color="auto"/>
                <w:bottom w:val="none" w:sz="0" w:space="0" w:color="auto"/>
                <w:right w:val="none" w:sz="0" w:space="0" w:color="auto"/>
              </w:divBdr>
            </w:div>
            <w:div w:id="1993487031">
              <w:marLeft w:val="0"/>
              <w:marRight w:val="0"/>
              <w:marTop w:val="0"/>
              <w:marBottom w:val="0"/>
              <w:divBdr>
                <w:top w:val="none" w:sz="0" w:space="0" w:color="auto"/>
                <w:left w:val="none" w:sz="0" w:space="0" w:color="auto"/>
                <w:bottom w:val="none" w:sz="0" w:space="0" w:color="auto"/>
                <w:right w:val="none" w:sz="0" w:space="0" w:color="auto"/>
              </w:divBdr>
            </w:div>
            <w:div w:id="970017915">
              <w:marLeft w:val="0"/>
              <w:marRight w:val="0"/>
              <w:marTop w:val="0"/>
              <w:marBottom w:val="0"/>
              <w:divBdr>
                <w:top w:val="none" w:sz="0" w:space="0" w:color="auto"/>
                <w:left w:val="none" w:sz="0" w:space="0" w:color="auto"/>
                <w:bottom w:val="none" w:sz="0" w:space="0" w:color="auto"/>
                <w:right w:val="none" w:sz="0" w:space="0" w:color="auto"/>
              </w:divBdr>
            </w:div>
            <w:div w:id="5458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878">
      <w:bodyDiv w:val="1"/>
      <w:marLeft w:val="0"/>
      <w:marRight w:val="0"/>
      <w:marTop w:val="0"/>
      <w:marBottom w:val="0"/>
      <w:divBdr>
        <w:top w:val="none" w:sz="0" w:space="0" w:color="auto"/>
        <w:left w:val="none" w:sz="0" w:space="0" w:color="auto"/>
        <w:bottom w:val="none" w:sz="0" w:space="0" w:color="auto"/>
        <w:right w:val="none" w:sz="0" w:space="0" w:color="auto"/>
      </w:divBdr>
    </w:div>
    <w:div w:id="151408025">
      <w:bodyDiv w:val="1"/>
      <w:marLeft w:val="0"/>
      <w:marRight w:val="0"/>
      <w:marTop w:val="0"/>
      <w:marBottom w:val="0"/>
      <w:divBdr>
        <w:top w:val="none" w:sz="0" w:space="0" w:color="auto"/>
        <w:left w:val="none" w:sz="0" w:space="0" w:color="auto"/>
        <w:bottom w:val="none" w:sz="0" w:space="0" w:color="auto"/>
        <w:right w:val="none" w:sz="0" w:space="0" w:color="auto"/>
      </w:divBdr>
      <w:divsChild>
        <w:div w:id="354700607">
          <w:marLeft w:val="547"/>
          <w:marRight w:val="0"/>
          <w:marTop w:val="0"/>
          <w:marBottom w:val="0"/>
          <w:divBdr>
            <w:top w:val="none" w:sz="0" w:space="0" w:color="auto"/>
            <w:left w:val="none" w:sz="0" w:space="0" w:color="auto"/>
            <w:bottom w:val="none" w:sz="0" w:space="0" w:color="auto"/>
            <w:right w:val="none" w:sz="0" w:space="0" w:color="auto"/>
          </w:divBdr>
        </w:div>
        <w:div w:id="550771291">
          <w:marLeft w:val="547"/>
          <w:marRight w:val="0"/>
          <w:marTop w:val="0"/>
          <w:marBottom w:val="0"/>
          <w:divBdr>
            <w:top w:val="none" w:sz="0" w:space="0" w:color="auto"/>
            <w:left w:val="none" w:sz="0" w:space="0" w:color="auto"/>
            <w:bottom w:val="none" w:sz="0" w:space="0" w:color="auto"/>
            <w:right w:val="none" w:sz="0" w:space="0" w:color="auto"/>
          </w:divBdr>
        </w:div>
        <w:div w:id="187069482">
          <w:marLeft w:val="1166"/>
          <w:marRight w:val="0"/>
          <w:marTop w:val="0"/>
          <w:marBottom w:val="0"/>
          <w:divBdr>
            <w:top w:val="none" w:sz="0" w:space="0" w:color="auto"/>
            <w:left w:val="none" w:sz="0" w:space="0" w:color="auto"/>
            <w:bottom w:val="none" w:sz="0" w:space="0" w:color="auto"/>
            <w:right w:val="none" w:sz="0" w:space="0" w:color="auto"/>
          </w:divBdr>
        </w:div>
        <w:div w:id="1675913077">
          <w:marLeft w:val="1166"/>
          <w:marRight w:val="0"/>
          <w:marTop w:val="0"/>
          <w:marBottom w:val="0"/>
          <w:divBdr>
            <w:top w:val="none" w:sz="0" w:space="0" w:color="auto"/>
            <w:left w:val="none" w:sz="0" w:space="0" w:color="auto"/>
            <w:bottom w:val="none" w:sz="0" w:space="0" w:color="auto"/>
            <w:right w:val="none" w:sz="0" w:space="0" w:color="auto"/>
          </w:divBdr>
        </w:div>
        <w:div w:id="1088159861">
          <w:marLeft w:val="1166"/>
          <w:marRight w:val="0"/>
          <w:marTop w:val="0"/>
          <w:marBottom w:val="200"/>
          <w:divBdr>
            <w:top w:val="none" w:sz="0" w:space="0" w:color="auto"/>
            <w:left w:val="none" w:sz="0" w:space="0" w:color="auto"/>
            <w:bottom w:val="none" w:sz="0" w:space="0" w:color="auto"/>
            <w:right w:val="none" w:sz="0" w:space="0" w:color="auto"/>
          </w:divBdr>
        </w:div>
      </w:divsChild>
    </w:div>
    <w:div w:id="153183935">
      <w:bodyDiv w:val="1"/>
      <w:marLeft w:val="0"/>
      <w:marRight w:val="0"/>
      <w:marTop w:val="0"/>
      <w:marBottom w:val="0"/>
      <w:divBdr>
        <w:top w:val="none" w:sz="0" w:space="0" w:color="auto"/>
        <w:left w:val="none" w:sz="0" w:space="0" w:color="auto"/>
        <w:bottom w:val="none" w:sz="0" w:space="0" w:color="auto"/>
        <w:right w:val="none" w:sz="0" w:space="0" w:color="auto"/>
      </w:divBdr>
    </w:div>
    <w:div w:id="169485990">
      <w:bodyDiv w:val="1"/>
      <w:marLeft w:val="0"/>
      <w:marRight w:val="0"/>
      <w:marTop w:val="0"/>
      <w:marBottom w:val="0"/>
      <w:divBdr>
        <w:top w:val="none" w:sz="0" w:space="0" w:color="auto"/>
        <w:left w:val="none" w:sz="0" w:space="0" w:color="auto"/>
        <w:bottom w:val="none" w:sz="0" w:space="0" w:color="auto"/>
        <w:right w:val="none" w:sz="0" w:space="0" w:color="auto"/>
      </w:divBdr>
    </w:div>
    <w:div w:id="183447278">
      <w:bodyDiv w:val="1"/>
      <w:marLeft w:val="0"/>
      <w:marRight w:val="0"/>
      <w:marTop w:val="0"/>
      <w:marBottom w:val="0"/>
      <w:divBdr>
        <w:top w:val="none" w:sz="0" w:space="0" w:color="auto"/>
        <w:left w:val="none" w:sz="0" w:space="0" w:color="auto"/>
        <w:bottom w:val="none" w:sz="0" w:space="0" w:color="auto"/>
        <w:right w:val="none" w:sz="0" w:space="0" w:color="auto"/>
      </w:divBdr>
    </w:div>
    <w:div w:id="256671358">
      <w:bodyDiv w:val="1"/>
      <w:marLeft w:val="0"/>
      <w:marRight w:val="0"/>
      <w:marTop w:val="0"/>
      <w:marBottom w:val="0"/>
      <w:divBdr>
        <w:top w:val="none" w:sz="0" w:space="0" w:color="auto"/>
        <w:left w:val="none" w:sz="0" w:space="0" w:color="auto"/>
        <w:bottom w:val="none" w:sz="0" w:space="0" w:color="auto"/>
        <w:right w:val="none" w:sz="0" w:space="0" w:color="auto"/>
      </w:divBdr>
    </w:div>
    <w:div w:id="257639843">
      <w:bodyDiv w:val="1"/>
      <w:marLeft w:val="0"/>
      <w:marRight w:val="0"/>
      <w:marTop w:val="0"/>
      <w:marBottom w:val="0"/>
      <w:divBdr>
        <w:top w:val="none" w:sz="0" w:space="0" w:color="auto"/>
        <w:left w:val="none" w:sz="0" w:space="0" w:color="auto"/>
        <w:bottom w:val="none" w:sz="0" w:space="0" w:color="auto"/>
        <w:right w:val="none" w:sz="0" w:space="0" w:color="auto"/>
      </w:divBdr>
    </w:div>
    <w:div w:id="274484222">
      <w:bodyDiv w:val="1"/>
      <w:marLeft w:val="0"/>
      <w:marRight w:val="0"/>
      <w:marTop w:val="0"/>
      <w:marBottom w:val="0"/>
      <w:divBdr>
        <w:top w:val="none" w:sz="0" w:space="0" w:color="auto"/>
        <w:left w:val="none" w:sz="0" w:space="0" w:color="auto"/>
        <w:bottom w:val="none" w:sz="0" w:space="0" w:color="auto"/>
        <w:right w:val="none" w:sz="0" w:space="0" w:color="auto"/>
      </w:divBdr>
    </w:div>
    <w:div w:id="276065512">
      <w:bodyDiv w:val="1"/>
      <w:marLeft w:val="0"/>
      <w:marRight w:val="0"/>
      <w:marTop w:val="0"/>
      <w:marBottom w:val="0"/>
      <w:divBdr>
        <w:top w:val="none" w:sz="0" w:space="0" w:color="auto"/>
        <w:left w:val="none" w:sz="0" w:space="0" w:color="auto"/>
        <w:bottom w:val="none" w:sz="0" w:space="0" w:color="auto"/>
        <w:right w:val="none" w:sz="0" w:space="0" w:color="auto"/>
      </w:divBdr>
    </w:div>
    <w:div w:id="299577801">
      <w:bodyDiv w:val="1"/>
      <w:marLeft w:val="0"/>
      <w:marRight w:val="0"/>
      <w:marTop w:val="0"/>
      <w:marBottom w:val="0"/>
      <w:divBdr>
        <w:top w:val="none" w:sz="0" w:space="0" w:color="auto"/>
        <w:left w:val="none" w:sz="0" w:space="0" w:color="auto"/>
        <w:bottom w:val="none" w:sz="0" w:space="0" w:color="auto"/>
        <w:right w:val="none" w:sz="0" w:space="0" w:color="auto"/>
      </w:divBdr>
    </w:div>
    <w:div w:id="304822446">
      <w:bodyDiv w:val="1"/>
      <w:marLeft w:val="0"/>
      <w:marRight w:val="0"/>
      <w:marTop w:val="0"/>
      <w:marBottom w:val="0"/>
      <w:divBdr>
        <w:top w:val="none" w:sz="0" w:space="0" w:color="auto"/>
        <w:left w:val="none" w:sz="0" w:space="0" w:color="auto"/>
        <w:bottom w:val="none" w:sz="0" w:space="0" w:color="auto"/>
        <w:right w:val="none" w:sz="0" w:space="0" w:color="auto"/>
      </w:divBdr>
      <w:divsChild>
        <w:div w:id="1976369596">
          <w:marLeft w:val="0"/>
          <w:marRight w:val="0"/>
          <w:marTop w:val="0"/>
          <w:marBottom w:val="0"/>
          <w:divBdr>
            <w:top w:val="none" w:sz="0" w:space="0" w:color="auto"/>
            <w:left w:val="none" w:sz="0" w:space="0" w:color="auto"/>
            <w:bottom w:val="none" w:sz="0" w:space="0" w:color="auto"/>
            <w:right w:val="none" w:sz="0" w:space="0" w:color="auto"/>
          </w:divBdr>
          <w:divsChild>
            <w:div w:id="805775516">
              <w:marLeft w:val="0"/>
              <w:marRight w:val="0"/>
              <w:marTop w:val="0"/>
              <w:marBottom w:val="0"/>
              <w:divBdr>
                <w:top w:val="none" w:sz="0" w:space="0" w:color="auto"/>
                <w:left w:val="none" w:sz="0" w:space="0" w:color="auto"/>
                <w:bottom w:val="none" w:sz="0" w:space="0" w:color="auto"/>
                <w:right w:val="none" w:sz="0" w:space="0" w:color="auto"/>
              </w:divBdr>
              <w:divsChild>
                <w:div w:id="837039342">
                  <w:marLeft w:val="-7245"/>
                  <w:marRight w:val="-7245"/>
                  <w:marTop w:val="0"/>
                  <w:marBottom w:val="0"/>
                  <w:divBdr>
                    <w:top w:val="none" w:sz="0" w:space="0" w:color="auto"/>
                    <w:left w:val="none" w:sz="0" w:space="0" w:color="auto"/>
                    <w:bottom w:val="none" w:sz="0" w:space="0" w:color="auto"/>
                    <w:right w:val="none" w:sz="0" w:space="0" w:color="auto"/>
                  </w:divBdr>
                  <w:divsChild>
                    <w:div w:id="1922132647">
                      <w:marLeft w:val="0"/>
                      <w:marRight w:val="0"/>
                      <w:marTop w:val="0"/>
                      <w:marBottom w:val="0"/>
                      <w:divBdr>
                        <w:top w:val="none" w:sz="0" w:space="0" w:color="auto"/>
                        <w:left w:val="none" w:sz="0" w:space="0" w:color="auto"/>
                        <w:bottom w:val="none" w:sz="0" w:space="0" w:color="auto"/>
                        <w:right w:val="none" w:sz="0" w:space="0" w:color="auto"/>
                      </w:divBdr>
                      <w:divsChild>
                        <w:div w:id="62266409">
                          <w:marLeft w:val="0"/>
                          <w:marRight w:val="0"/>
                          <w:marTop w:val="0"/>
                          <w:marBottom w:val="0"/>
                          <w:divBdr>
                            <w:top w:val="none" w:sz="0" w:space="0" w:color="auto"/>
                            <w:left w:val="none" w:sz="0" w:space="0" w:color="auto"/>
                            <w:bottom w:val="none" w:sz="0" w:space="0" w:color="auto"/>
                            <w:right w:val="none" w:sz="0" w:space="0" w:color="auto"/>
                          </w:divBdr>
                          <w:divsChild>
                            <w:div w:id="1204444216">
                              <w:marLeft w:val="0"/>
                              <w:marRight w:val="0"/>
                              <w:marTop w:val="0"/>
                              <w:marBottom w:val="0"/>
                              <w:divBdr>
                                <w:top w:val="none" w:sz="0" w:space="0" w:color="auto"/>
                                <w:left w:val="none" w:sz="0" w:space="0" w:color="auto"/>
                                <w:bottom w:val="none" w:sz="0" w:space="0" w:color="auto"/>
                                <w:right w:val="none" w:sz="0" w:space="0" w:color="auto"/>
                              </w:divBdr>
                              <w:divsChild>
                                <w:div w:id="1416053383">
                                  <w:marLeft w:val="0"/>
                                  <w:marRight w:val="0"/>
                                  <w:marTop w:val="0"/>
                                  <w:marBottom w:val="0"/>
                                  <w:divBdr>
                                    <w:top w:val="none" w:sz="0" w:space="0" w:color="auto"/>
                                    <w:left w:val="none" w:sz="0" w:space="0" w:color="auto"/>
                                    <w:bottom w:val="none" w:sz="0" w:space="0" w:color="auto"/>
                                    <w:right w:val="none" w:sz="0" w:space="0" w:color="auto"/>
                                  </w:divBdr>
                                  <w:divsChild>
                                    <w:div w:id="326247364">
                                      <w:marLeft w:val="0"/>
                                      <w:marRight w:val="0"/>
                                      <w:marTop w:val="0"/>
                                      <w:marBottom w:val="0"/>
                                      <w:divBdr>
                                        <w:top w:val="none" w:sz="0" w:space="0" w:color="auto"/>
                                        <w:left w:val="none" w:sz="0" w:space="0" w:color="auto"/>
                                        <w:bottom w:val="none" w:sz="0" w:space="0" w:color="auto"/>
                                        <w:right w:val="none" w:sz="0" w:space="0" w:color="auto"/>
                                      </w:divBdr>
                                      <w:divsChild>
                                        <w:div w:id="406155616">
                                          <w:marLeft w:val="0"/>
                                          <w:marRight w:val="0"/>
                                          <w:marTop w:val="0"/>
                                          <w:marBottom w:val="0"/>
                                          <w:divBdr>
                                            <w:top w:val="none" w:sz="0" w:space="0" w:color="auto"/>
                                            <w:left w:val="none" w:sz="0" w:space="0" w:color="auto"/>
                                            <w:bottom w:val="none" w:sz="0" w:space="0" w:color="auto"/>
                                            <w:right w:val="none" w:sz="0" w:space="0" w:color="auto"/>
                                          </w:divBdr>
                                          <w:divsChild>
                                            <w:div w:id="20267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0837758">
      <w:bodyDiv w:val="1"/>
      <w:marLeft w:val="0"/>
      <w:marRight w:val="0"/>
      <w:marTop w:val="0"/>
      <w:marBottom w:val="0"/>
      <w:divBdr>
        <w:top w:val="none" w:sz="0" w:space="0" w:color="auto"/>
        <w:left w:val="none" w:sz="0" w:space="0" w:color="auto"/>
        <w:bottom w:val="none" w:sz="0" w:space="0" w:color="auto"/>
        <w:right w:val="none" w:sz="0" w:space="0" w:color="auto"/>
      </w:divBdr>
      <w:divsChild>
        <w:div w:id="601885500">
          <w:marLeft w:val="0"/>
          <w:marRight w:val="0"/>
          <w:marTop w:val="0"/>
          <w:marBottom w:val="0"/>
          <w:divBdr>
            <w:top w:val="none" w:sz="0" w:space="0" w:color="auto"/>
            <w:left w:val="none" w:sz="0" w:space="0" w:color="auto"/>
            <w:bottom w:val="none" w:sz="0" w:space="0" w:color="auto"/>
            <w:right w:val="none" w:sz="0" w:space="0" w:color="auto"/>
          </w:divBdr>
          <w:divsChild>
            <w:div w:id="1457411279">
              <w:marLeft w:val="0"/>
              <w:marRight w:val="0"/>
              <w:marTop w:val="0"/>
              <w:marBottom w:val="0"/>
              <w:divBdr>
                <w:top w:val="none" w:sz="0" w:space="0" w:color="auto"/>
                <w:left w:val="none" w:sz="0" w:space="0" w:color="auto"/>
                <w:bottom w:val="none" w:sz="0" w:space="0" w:color="auto"/>
                <w:right w:val="none" w:sz="0" w:space="0" w:color="auto"/>
              </w:divBdr>
              <w:divsChild>
                <w:div w:id="1595432835">
                  <w:marLeft w:val="0"/>
                  <w:marRight w:val="0"/>
                  <w:marTop w:val="0"/>
                  <w:marBottom w:val="0"/>
                  <w:divBdr>
                    <w:top w:val="none" w:sz="0" w:space="0" w:color="auto"/>
                    <w:left w:val="none" w:sz="0" w:space="0" w:color="auto"/>
                    <w:bottom w:val="none" w:sz="0" w:space="0" w:color="auto"/>
                    <w:right w:val="none" w:sz="0" w:space="0" w:color="auto"/>
                  </w:divBdr>
                  <w:divsChild>
                    <w:div w:id="811872502">
                      <w:marLeft w:val="0"/>
                      <w:marRight w:val="0"/>
                      <w:marTop w:val="0"/>
                      <w:marBottom w:val="0"/>
                      <w:divBdr>
                        <w:top w:val="none" w:sz="0" w:space="0" w:color="auto"/>
                        <w:left w:val="none" w:sz="0" w:space="0" w:color="auto"/>
                        <w:bottom w:val="none" w:sz="0" w:space="0" w:color="auto"/>
                        <w:right w:val="none" w:sz="0" w:space="0" w:color="auto"/>
                      </w:divBdr>
                      <w:divsChild>
                        <w:div w:id="791174168">
                          <w:marLeft w:val="0"/>
                          <w:marRight w:val="0"/>
                          <w:marTop w:val="0"/>
                          <w:marBottom w:val="0"/>
                          <w:divBdr>
                            <w:top w:val="none" w:sz="0" w:space="0" w:color="auto"/>
                            <w:left w:val="none" w:sz="0" w:space="0" w:color="auto"/>
                            <w:bottom w:val="none" w:sz="0" w:space="0" w:color="auto"/>
                            <w:right w:val="none" w:sz="0" w:space="0" w:color="auto"/>
                          </w:divBdr>
                          <w:divsChild>
                            <w:div w:id="1793864313">
                              <w:marLeft w:val="0"/>
                              <w:marRight w:val="0"/>
                              <w:marTop w:val="0"/>
                              <w:marBottom w:val="0"/>
                              <w:divBdr>
                                <w:top w:val="none" w:sz="0" w:space="0" w:color="auto"/>
                                <w:left w:val="none" w:sz="0" w:space="0" w:color="auto"/>
                                <w:bottom w:val="none" w:sz="0" w:space="0" w:color="auto"/>
                                <w:right w:val="none" w:sz="0" w:space="0" w:color="auto"/>
                              </w:divBdr>
                            </w:div>
                            <w:div w:id="1362784735">
                              <w:marLeft w:val="0"/>
                              <w:marRight w:val="0"/>
                              <w:marTop w:val="0"/>
                              <w:marBottom w:val="0"/>
                              <w:divBdr>
                                <w:top w:val="none" w:sz="0" w:space="0" w:color="auto"/>
                                <w:left w:val="none" w:sz="0" w:space="0" w:color="auto"/>
                                <w:bottom w:val="none" w:sz="0" w:space="0" w:color="auto"/>
                                <w:right w:val="none" w:sz="0" w:space="0" w:color="auto"/>
                              </w:divBdr>
                              <w:divsChild>
                                <w:div w:id="1399552157">
                                  <w:marLeft w:val="0"/>
                                  <w:marRight w:val="0"/>
                                  <w:marTop w:val="0"/>
                                  <w:marBottom w:val="0"/>
                                  <w:divBdr>
                                    <w:top w:val="none" w:sz="0" w:space="0" w:color="auto"/>
                                    <w:left w:val="none" w:sz="0" w:space="0" w:color="auto"/>
                                    <w:bottom w:val="none" w:sz="0" w:space="0" w:color="auto"/>
                                    <w:right w:val="none" w:sz="0" w:space="0" w:color="auto"/>
                                  </w:divBdr>
                                  <w:divsChild>
                                    <w:div w:id="1727534174">
                                      <w:marLeft w:val="0"/>
                                      <w:marRight w:val="0"/>
                                      <w:marTop w:val="0"/>
                                      <w:marBottom w:val="0"/>
                                      <w:divBdr>
                                        <w:top w:val="none" w:sz="0" w:space="0" w:color="auto"/>
                                        <w:left w:val="none" w:sz="0" w:space="0" w:color="auto"/>
                                        <w:bottom w:val="none" w:sz="0" w:space="0" w:color="auto"/>
                                        <w:right w:val="none" w:sz="0" w:space="0" w:color="auto"/>
                                      </w:divBdr>
                                    </w:div>
                                    <w:div w:id="1926571559">
                                      <w:marLeft w:val="0"/>
                                      <w:marRight w:val="0"/>
                                      <w:marTop w:val="0"/>
                                      <w:marBottom w:val="0"/>
                                      <w:divBdr>
                                        <w:top w:val="none" w:sz="0" w:space="0" w:color="auto"/>
                                        <w:left w:val="none" w:sz="0" w:space="0" w:color="auto"/>
                                        <w:bottom w:val="none" w:sz="0" w:space="0" w:color="auto"/>
                                        <w:right w:val="none" w:sz="0" w:space="0" w:color="auto"/>
                                      </w:divBdr>
                                    </w:div>
                                    <w:div w:id="102917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20700">
                              <w:marLeft w:val="0"/>
                              <w:marRight w:val="0"/>
                              <w:marTop w:val="0"/>
                              <w:marBottom w:val="0"/>
                              <w:divBdr>
                                <w:top w:val="none" w:sz="0" w:space="0" w:color="auto"/>
                                <w:left w:val="none" w:sz="0" w:space="0" w:color="auto"/>
                                <w:bottom w:val="none" w:sz="0" w:space="0" w:color="auto"/>
                                <w:right w:val="none" w:sz="0" w:space="0" w:color="auto"/>
                              </w:divBdr>
                              <w:divsChild>
                                <w:div w:id="861551286">
                                  <w:marLeft w:val="0"/>
                                  <w:marRight w:val="0"/>
                                  <w:marTop w:val="0"/>
                                  <w:marBottom w:val="0"/>
                                  <w:divBdr>
                                    <w:top w:val="none" w:sz="0" w:space="0" w:color="auto"/>
                                    <w:left w:val="none" w:sz="0" w:space="0" w:color="auto"/>
                                    <w:bottom w:val="none" w:sz="0" w:space="0" w:color="auto"/>
                                    <w:right w:val="none" w:sz="0" w:space="0" w:color="auto"/>
                                  </w:divBdr>
                                </w:div>
                              </w:divsChild>
                            </w:div>
                            <w:div w:id="1162113930">
                              <w:marLeft w:val="0"/>
                              <w:marRight w:val="0"/>
                              <w:marTop w:val="0"/>
                              <w:marBottom w:val="0"/>
                              <w:divBdr>
                                <w:top w:val="none" w:sz="0" w:space="0" w:color="auto"/>
                                <w:left w:val="none" w:sz="0" w:space="0" w:color="auto"/>
                                <w:bottom w:val="none" w:sz="0" w:space="0" w:color="auto"/>
                                <w:right w:val="none" w:sz="0" w:space="0" w:color="auto"/>
                              </w:divBdr>
                              <w:divsChild>
                                <w:div w:id="1632323300">
                                  <w:marLeft w:val="0"/>
                                  <w:marRight w:val="0"/>
                                  <w:marTop w:val="0"/>
                                  <w:marBottom w:val="0"/>
                                  <w:divBdr>
                                    <w:top w:val="none" w:sz="0" w:space="0" w:color="auto"/>
                                    <w:left w:val="none" w:sz="0" w:space="0" w:color="auto"/>
                                    <w:bottom w:val="none" w:sz="0" w:space="0" w:color="auto"/>
                                    <w:right w:val="none" w:sz="0" w:space="0" w:color="auto"/>
                                  </w:divBdr>
                                  <w:divsChild>
                                    <w:div w:id="2012029363">
                                      <w:marLeft w:val="0"/>
                                      <w:marRight w:val="0"/>
                                      <w:marTop w:val="0"/>
                                      <w:marBottom w:val="0"/>
                                      <w:divBdr>
                                        <w:top w:val="none" w:sz="0" w:space="0" w:color="auto"/>
                                        <w:left w:val="none" w:sz="0" w:space="0" w:color="auto"/>
                                        <w:bottom w:val="none" w:sz="0" w:space="0" w:color="auto"/>
                                        <w:right w:val="none" w:sz="0" w:space="0" w:color="auto"/>
                                      </w:divBdr>
                                      <w:divsChild>
                                        <w:div w:id="1894340550">
                                          <w:marLeft w:val="0"/>
                                          <w:marRight w:val="0"/>
                                          <w:marTop w:val="0"/>
                                          <w:marBottom w:val="0"/>
                                          <w:divBdr>
                                            <w:top w:val="none" w:sz="0" w:space="0" w:color="auto"/>
                                            <w:left w:val="none" w:sz="0" w:space="0" w:color="auto"/>
                                            <w:bottom w:val="none" w:sz="0" w:space="0" w:color="auto"/>
                                            <w:right w:val="none" w:sz="0" w:space="0" w:color="auto"/>
                                          </w:divBdr>
                                        </w:div>
                                        <w:div w:id="1781334820">
                                          <w:marLeft w:val="0"/>
                                          <w:marRight w:val="0"/>
                                          <w:marTop w:val="0"/>
                                          <w:marBottom w:val="0"/>
                                          <w:divBdr>
                                            <w:top w:val="none" w:sz="0" w:space="0" w:color="auto"/>
                                            <w:left w:val="none" w:sz="0" w:space="0" w:color="auto"/>
                                            <w:bottom w:val="none" w:sz="0" w:space="0" w:color="auto"/>
                                            <w:right w:val="none" w:sz="0" w:space="0" w:color="auto"/>
                                          </w:divBdr>
                                        </w:div>
                                      </w:divsChild>
                                    </w:div>
                                    <w:div w:id="980766775">
                                      <w:marLeft w:val="0"/>
                                      <w:marRight w:val="0"/>
                                      <w:marTop w:val="0"/>
                                      <w:marBottom w:val="0"/>
                                      <w:divBdr>
                                        <w:top w:val="none" w:sz="0" w:space="0" w:color="auto"/>
                                        <w:left w:val="none" w:sz="0" w:space="0" w:color="auto"/>
                                        <w:bottom w:val="none" w:sz="0" w:space="0" w:color="auto"/>
                                        <w:right w:val="none" w:sz="0" w:space="0" w:color="auto"/>
                                      </w:divBdr>
                                      <w:divsChild>
                                        <w:div w:id="1307779966">
                                          <w:marLeft w:val="0"/>
                                          <w:marRight w:val="0"/>
                                          <w:marTop w:val="0"/>
                                          <w:marBottom w:val="0"/>
                                          <w:divBdr>
                                            <w:top w:val="none" w:sz="0" w:space="0" w:color="auto"/>
                                            <w:left w:val="none" w:sz="0" w:space="0" w:color="auto"/>
                                            <w:bottom w:val="none" w:sz="0" w:space="0" w:color="auto"/>
                                            <w:right w:val="none" w:sz="0" w:space="0" w:color="auto"/>
                                          </w:divBdr>
                                          <w:divsChild>
                                            <w:div w:id="309601768">
                                              <w:marLeft w:val="0"/>
                                              <w:marRight w:val="0"/>
                                              <w:marTop w:val="0"/>
                                              <w:marBottom w:val="0"/>
                                              <w:divBdr>
                                                <w:top w:val="none" w:sz="0" w:space="0" w:color="auto"/>
                                                <w:left w:val="none" w:sz="0" w:space="0" w:color="auto"/>
                                                <w:bottom w:val="none" w:sz="0" w:space="0" w:color="auto"/>
                                                <w:right w:val="none" w:sz="0" w:space="0" w:color="auto"/>
                                              </w:divBdr>
                                              <w:divsChild>
                                                <w:div w:id="385373678">
                                                  <w:marLeft w:val="0"/>
                                                  <w:marRight w:val="0"/>
                                                  <w:marTop w:val="0"/>
                                                  <w:marBottom w:val="0"/>
                                                  <w:divBdr>
                                                    <w:top w:val="none" w:sz="0" w:space="0" w:color="auto"/>
                                                    <w:left w:val="none" w:sz="0" w:space="0" w:color="auto"/>
                                                    <w:bottom w:val="none" w:sz="0" w:space="0" w:color="auto"/>
                                                    <w:right w:val="none" w:sz="0" w:space="0" w:color="auto"/>
                                                  </w:divBdr>
                                                  <w:divsChild>
                                                    <w:div w:id="135994003">
                                                      <w:marLeft w:val="0"/>
                                                      <w:marRight w:val="0"/>
                                                      <w:marTop w:val="0"/>
                                                      <w:marBottom w:val="0"/>
                                                      <w:divBdr>
                                                        <w:top w:val="none" w:sz="0" w:space="0" w:color="auto"/>
                                                        <w:left w:val="none" w:sz="0" w:space="0" w:color="auto"/>
                                                        <w:bottom w:val="none" w:sz="0" w:space="0" w:color="auto"/>
                                                        <w:right w:val="none" w:sz="0" w:space="0" w:color="auto"/>
                                                      </w:divBdr>
                                                      <w:divsChild>
                                                        <w:div w:id="1728382783">
                                                          <w:marLeft w:val="0"/>
                                                          <w:marRight w:val="0"/>
                                                          <w:marTop w:val="0"/>
                                                          <w:marBottom w:val="0"/>
                                                          <w:divBdr>
                                                            <w:top w:val="none" w:sz="0" w:space="0" w:color="auto"/>
                                                            <w:left w:val="none" w:sz="0" w:space="0" w:color="auto"/>
                                                            <w:bottom w:val="none" w:sz="0" w:space="0" w:color="auto"/>
                                                            <w:right w:val="none" w:sz="0" w:space="0" w:color="auto"/>
                                                          </w:divBdr>
                                                        </w:div>
                                                        <w:div w:id="505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977">
                                                  <w:marLeft w:val="0"/>
                                                  <w:marRight w:val="0"/>
                                                  <w:marTop w:val="0"/>
                                                  <w:marBottom w:val="0"/>
                                                  <w:divBdr>
                                                    <w:top w:val="none" w:sz="0" w:space="0" w:color="auto"/>
                                                    <w:left w:val="none" w:sz="0" w:space="0" w:color="auto"/>
                                                    <w:bottom w:val="none" w:sz="0" w:space="0" w:color="auto"/>
                                                    <w:right w:val="none" w:sz="0" w:space="0" w:color="auto"/>
                                                  </w:divBdr>
                                                  <w:divsChild>
                                                    <w:div w:id="499659714">
                                                      <w:marLeft w:val="0"/>
                                                      <w:marRight w:val="0"/>
                                                      <w:marTop w:val="0"/>
                                                      <w:marBottom w:val="0"/>
                                                      <w:divBdr>
                                                        <w:top w:val="none" w:sz="0" w:space="0" w:color="auto"/>
                                                        <w:left w:val="none" w:sz="0" w:space="0" w:color="auto"/>
                                                        <w:bottom w:val="none" w:sz="0" w:space="0" w:color="auto"/>
                                                        <w:right w:val="none" w:sz="0" w:space="0" w:color="auto"/>
                                                      </w:divBdr>
                                                      <w:divsChild>
                                                        <w:div w:id="711541859">
                                                          <w:marLeft w:val="0"/>
                                                          <w:marRight w:val="0"/>
                                                          <w:marTop w:val="0"/>
                                                          <w:marBottom w:val="0"/>
                                                          <w:divBdr>
                                                            <w:top w:val="none" w:sz="0" w:space="0" w:color="auto"/>
                                                            <w:left w:val="none" w:sz="0" w:space="0" w:color="auto"/>
                                                            <w:bottom w:val="none" w:sz="0" w:space="0" w:color="auto"/>
                                                            <w:right w:val="none" w:sz="0" w:space="0" w:color="auto"/>
                                                          </w:divBdr>
                                                        </w:div>
                                                        <w:div w:id="46099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0517">
                                                  <w:marLeft w:val="0"/>
                                                  <w:marRight w:val="0"/>
                                                  <w:marTop w:val="0"/>
                                                  <w:marBottom w:val="0"/>
                                                  <w:divBdr>
                                                    <w:top w:val="none" w:sz="0" w:space="0" w:color="auto"/>
                                                    <w:left w:val="none" w:sz="0" w:space="0" w:color="auto"/>
                                                    <w:bottom w:val="none" w:sz="0" w:space="0" w:color="auto"/>
                                                    <w:right w:val="none" w:sz="0" w:space="0" w:color="auto"/>
                                                  </w:divBdr>
                                                  <w:divsChild>
                                                    <w:div w:id="1620337891">
                                                      <w:marLeft w:val="0"/>
                                                      <w:marRight w:val="0"/>
                                                      <w:marTop w:val="0"/>
                                                      <w:marBottom w:val="0"/>
                                                      <w:divBdr>
                                                        <w:top w:val="none" w:sz="0" w:space="0" w:color="auto"/>
                                                        <w:left w:val="none" w:sz="0" w:space="0" w:color="auto"/>
                                                        <w:bottom w:val="none" w:sz="0" w:space="0" w:color="auto"/>
                                                        <w:right w:val="none" w:sz="0" w:space="0" w:color="auto"/>
                                                      </w:divBdr>
                                                      <w:divsChild>
                                                        <w:div w:id="1690135194">
                                                          <w:marLeft w:val="0"/>
                                                          <w:marRight w:val="0"/>
                                                          <w:marTop w:val="0"/>
                                                          <w:marBottom w:val="0"/>
                                                          <w:divBdr>
                                                            <w:top w:val="none" w:sz="0" w:space="0" w:color="auto"/>
                                                            <w:left w:val="none" w:sz="0" w:space="0" w:color="auto"/>
                                                            <w:bottom w:val="none" w:sz="0" w:space="0" w:color="auto"/>
                                                            <w:right w:val="none" w:sz="0" w:space="0" w:color="auto"/>
                                                          </w:divBdr>
                                                        </w:div>
                                                        <w:div w:id="7527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7315708">
      <w:bodyDiv w:val="1"/>
      <w:marLeft w:val="0"/>
      <w:marRight w:val="0"/>
      <w:marTop w:val="0"/>
      <w:marBottom w:val="0"/>
      <w:divBdr>
        <w:top w:val="none" w:sz="0" w:space="0" w:color="auto"/>
        <w:left w:val="none" w:sz="0" w:space="0" w:color="auto"/>
        <w:bottom w:val="none" w:sz="0" w:space="0" w:color="auto"/>
        <w:right w:val="none" w:sz="0" w:space="0" w:color="auto"/>
      </w:divBdr>
      <w:divsChild>
        <w:div w:id="398015269">
          <w:marLeft w:val="0"/>
          <w:marRight w:val="0"/>
          <w:marTop w:val="0"/>
          <w:marBottom w:val="0"/>
          <w:divBdr>
            <w:top w:val="none" w:sz="0" w:space="0" w:color="auto"/>
            <w:left w:val="none" w:sz="0" w:space="0" w:color="auto"/>
            <w:bottom w:val="none" w:sz="0" w:space="0" w:color="auto"/>
            <w:right w:val="none" w:sz="0" w:space="0" w:color="auto"/>
          </w:divBdr>
          <w:divsChild>
            <w:div w:id="2132625941">
              <w:marLeft w:val="0"/>
              <w:marRight w:val="0"/>
              <w:marTop w:val="0"/>
              <w:marBottom w:val="0"/>
              <w:divBdr>
                <w:top w:val="none" w:sz="0" w:space="0" w:color="auto"/>
                <w:left w:val="none" w:sz="0" w:space="0" w:color="auto"/>
                <w:bottom w:val="none" w:sz="0" w:space="0" w:color="auto"/>
                <w:right w:val="none" w:sz="0" w:space="0" w:color="auto"/>
              </w:divBdr>
              <w:divsChild>
                <w:div w:id="467823904">
                  <w:marLeft w:val="0"/>
                  <w:marRight w:val="0"/>
                  <w:marTop w:val="0"/>
                  <w:marBottom w:val="0"/>
                  <w:divBdr>
                    <w:top w:val="none" w:sz="0" w:space="0" w:color="auto"/>
                    <w:left w:val="none" w:sz="0" w:space="0" w:color="auto"/>
                    <w:bottom w:val="none" w:sz="0" w:space="0" w:color="auto"/>
                    <w:right w:val="none" w:sz="0" w:space="0" w:color="auto"/>
                  </w:divBdr>
                  <w:divsChild>
                    <w:div w:id="1678270441">
                      <w:marLeft w:val="0"/>
                      <w:marRight w:val="0"/>
                      <w:marTop w:val="0"/>
                      <w:marBottom w:val="0"/>
                      <w:divBdr>
                        <w:top w:val="none" w:sz="0" w:space="0" w:color="auto"/>
                        <w:left w:val="none" w:sz="0" w:space="0" w:color="auto"/>
                        <w:bottom w:val="none" w:sz="0" w:space="0" w:color="auto"/>
                        <w:right w:val="none" w:sz="0" w:space="0" w:color="auto"/>
                      </w:divBdr>
                      <w:divsChild>
                        <w:div w:id="1135829265">
                          <w:marLeft w:val="0"/>
                          <w:marRight w:val="0"/>
                          <w:marTop w:val="0"/>
                          <w:marBottom w:val="0"/>
                          <w:divBdr>
                            <w:top w:val="none" w:sz="0" w:space="0" w:color="auto"/>
                            <w:left w:val="none" w:sz="0" w:space="0" w:color="auto"/>
                            <w:bottom w:val="none" w:sz="0" w:space="0" w:color="auto"/>
                            <w:right w:val="none" w:sz="0" w:space="0" w:color="auto"/>
                          </w:divBdr>
                          <w:divsChild>
                            <w:div w:id="652375662">
                              <w:marLeft w:val="0"/>
                              <w:marRight w:val="0"/>
                              <w:marTop w:val="0"/>
                              <w:marBottom w:val="0"/>
                              <w:divBdr>
                                <w:top w:val="none" w:sz="0" w:space="0" w:color="auto"/>
                                <w:left w:val="none" w:sz="0" w:space="0" w:color="auto"/>
                                <w:bottom w:val="none" w:sz="0" w:space="0" w:color="auto"/>
                                <w:right w:val="none" w:sz="0" w:space="0" w:color="auto"/>
                              </w:divBdr>
                              <w:divsChild>
                                <w:div w:id="488248302">
                                  <w:marLeft w:val="0"/>
                                  <w:marRight w:val="0"/>
                                  <w:marTop w:val="0"/>
                                  <w:marBottom w:val="0"/>
                                  <w:divBdr>
                                    <w:top w:val="none" w:sz="0" w:space="0" w:color="auto"/>
                                    <w:left w:val="none" w:sz="0" w:space="0" w:color="auto"/>
                                    <w:bottom w:val="none" w:sz="0" w:space="0" w:color="auto"/>
                                    <w:right w:val="none" w:sz="0" w:space="0" w:color="auto"/>
                                  </w:divBdr>
                                  <w:divsChild>
                                    <w:div w:id="919825189">
                                      <w:marLeft w:val="0"/>
                                      <w:marRight w:val="0"/>
                                      <w:marTop w:val="0"/>
                                      <w:marBottom w:val="0"/>
                                      <w:divBdr>
                                        <w:top w:val="none" w:sz="0" w:space="0" w:color="auto"/>
                                        <w:left w:val="none" w:sz="0" w:space="0" w:color="auto"/>
                                        <w:bottom w:val="none" w:sz="0" w:space="0" w:color="auto"/>
                                        <w:right w:val="none" w:sz="0" w:space="0" w:color="auto"/>
                                      </w:divBdr>
                                      <w:divsChild>
                                        <w:div w:id="274799566">
                                          <w:marLeft w:val="0"/>
                                          <w:marRight w:val="0"/>
                                          <w:marTop w:val="0"/>
                                          <w:marBottom w:val="0"/>
                                          <w:divBdr>
                                            <w:top w:val="none" w:sz="0" w:space="0" w:color="auto"/>
                                            <w:left w:val="none" w:sz="0" w:space="0" w:color="auto"/>
                                            <w:bottom w:val="none" w:sz="0" w:space="0" w:color="auto"/>
                                            <w:right w:val="none" w:sz="0" w:space="0" w:color="auto"/>
                                          </w:divBdr>
                                          <w:divsChild>
                                            <w:div w:id="677272089">
                                              <w:marLeft w:val="0"/>
                                              <w:marRight w:val="0"/>
                                              <w:marTop w:val="0"/>
                                              <w:marBottom w:val="0"/>
                                              <w:divBdr>
                                                <w:top w:val="none" w:sz="0" w:space="0" w:color="auto"/>
                                                <w:left w:val="none" w:sz="0" w:space="0" w:color="auto"/>
                                                <w:bottom w:val="none" w:sz="0" w:space="0" w:color="auto"/>
                                                <w:right w:val="none" w:sz="0" w:space="0" w:color="auto"/>
                                              </w:divBdr>
                                              <w:divsChild>
                                                <w:div w:id="793712723">
                                                  <w:marLeft w:val="0"/>
                                                  <w:marRight w:val="0"/>
                                                  <w:marTop w:val="0"/>
                                                  <w:marBottom w:val="0"/>
                                                  <w:divBdr>
                                                    <w:top w:val="none" w:sz="0" w:space="0" w:color="auto"/>
                                                    <w:left w:val="none" w:sz="0" w:space="0" w:color="auto"/>
                                                    <w:bottom w:val="none" w:sz="0" w:space="0" w:color="auto"/>
                                                    <w:right w:val="none" w:sz="0" w:space="0" w:color="auto"/>
                                                  </w:divBdr>
                                                  <w:divsChild>
                                                    <w:div w:id="2049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4409451">
      <w:bodyDiv w:val="1"/>
      <w:marLeft w:val="0"/>
      <w:marRight w:val="0"/>
      <w:marTop w:val="0"/>
      <w:marBottom w:val="0"/>
      <w:divBdr>
        <w:top w:val="none" w:sz="0" w:space="0" w:color="auto"/>
        <w:left w:val="none" w:sz="0" w:space="0" w:color="auto"/>
        <w:bottom w:val="none" w:sz="0" w:space="0" w:color="auto"/>
        <w:right w:val="none" w:sz="0" w:space="0" w:color="auto"/>
      </w:divBdr>
    </w:div>
    <w:div w:id="408768804">
      <w:bodyDiv w:val="1"/>
      <w:marLeft w:val="0"/>
      <w:marRight w:val="0"/>
      <w:marTop w:val="0"/>
      <w:marBottom w:val="0"/>
      <w:divBdr>
        <w:top w:val="none" w:sz="0" w:space="0" w:color="auto"/>
        <w:left w:val="none" w:sz="0" w:space="0" w:color="auto"/>
        <w:bottom w:val="none" w:sz="0" w:space="0" w:color="auto"/>
        <w:right w:val="none" w:sz="0" w:space="0" w:color="auto"/>
      </w:divBdr>
      <w:divsChild>
        <w:div w:id="1437552653">
          <w:marLeft w:val="547"/>
          <w:marRight w:val="0"/>
          <w:marTop w:val="77"/>
          <w:marBottom w:val="0"/>
          <w:divBdr>
            <w:top w:val="none" w:sz="0" w:space="0" w:color="auto"/>
            <w:left w:val="none" w:sz="0" w:space="0" w:color="auto"/>
            <w:bottom w:val="none" w:sz="0" w:space="0" w:color="auto"/>
            <w:right w:val="none" w:sz="0" w:space="0" w:color="auto"/>
          </w:divBdr>
        </w:div>
      </w:divsChild>
    </w:div>
    <w:div w:id="439879560">
      <w:bodyDiv w:val="1"/>
      <w:marLeft w:val="0"/>
      <w:marRight w:val="0"/>
      <w:marTop w:val="0"/>
      <w:marBottom w:val="0"/>
      <w:divBdr>
        <w:top w:val="none" w:sz="0" w:space="0" w:color="auto"/>
        <w:left w:val="none" w:sz="0" w:space="0" w:color="auto"/>
        <w:bottom w:val="none" w:sz="0" w:space="0" w:color="auto"/>
        <w:right w:val="none" w:sz="0" w:space="0" w:color="auto"/>
      </w:divBdr>
      <w:divsChild>
        <w:div w:id="1385787561">
          <w:marLeft w:val="0"/>
          <w:marRight w:val="0"/>
          <w:marTop w:val="0"/>
          <w:marBottom w:val="0"/>
          <w:divBdr>
            <w:top w:val="none" w:sz="0" w:space="0" w:color="auto"/>
            <w:left w:val="none" w:sz="0" w:space="0" w:color="auto"/>
            <w:bottom w:val="none" w:sz="0" w:space="0" w:color="auto"/>
            <w:right w:val="none" w:sz="0" w:space="0" w:color="auto"/>
          </w:divBdr>
          <w:divsChild>
            <w:div w:id="1172795846">
              <w:marLeft w:val="0"/>
              <w:marRight w:val="0"/>
              <w:marTop w:val="0"/>
              <w:marBottom w:val="0"/>
              <w:divBdr>
                <w:top w:val="none" w:sz="0" w:space="0" w:color="auto"/>
                <w:left w:val="none" w:sz="0" w:space="0" w:color="auto"/>
                <w:bottom w:val="none" w:sz="0" w:space="0" w:color="auto"/>
                <w:right w:val="none" w:sz="0" w:space="0" w:color="auto"/>
              </w:divBdr>
              <w:divsChild>
                <w:div w:id="782843093">
                  <w:marLeft w:val="0"/>
                  <w:marRight w:val="0"/>
                  <w:marTop w:val="0"/>
                  <w:marBottom w:val="300"/>
                  <w:divBdr>
                    <w:top w:val="none" w:sz="0" w:space="0" w:color="auto"/>
                    <w:left w:val="none" w:sz="0" w:space="0" w:color="auto"/>
                    <w:bottom w:val="none" w:sz="0" w:space="0" w:color="auto"/>
                    <w:right w:val="none" w:sz="0" w:space="0" w:color="auto"/>
                  </w:divBdr>
                  <w:divsChild>
                    <w:div w:id="824778895">
                      <w:marLeft w:val="0"/>
                      <w:marRight w:val="0"/>
                      <w:marTop w:val="0"/>
                      <w:marBottom w:val="450"/>
                      <w:divBdr>
                        <w:top w:val="none" w:sz="0" w:space="0" w:color="auto"/>
                        <w:left w:val="none" w:sz="0" w:space="0" w:color="auto"/>
                        <w:bottom w:val="none" w:sz="0" w:space="0" w:color="auto"/>
                        <w:right w:val="none" w:sz="0" w:space="0" w:color="auto"/>
                      </w:divBdr>
                      <w:divsChild>
                        <w:div w:id="555970072">
                          <w:marLeft w:val="0"/>
                          <w:marRight w:val="0"/>
                          <w:marTop w:val="0"/>
                          <w:marBottom w:val="0"/>
                          <w:divBdr>
                            <w:top w:val="none" w:sz="0" w:space="0" w:color="auto"/>
                            <w:left w:val="none" w:sz="0" w:space="0" w:color="auto"/>
                            <w:bottom w:val="none" w:sz="0" w:space="0" w:color="auto"/>
                            <w:right w:val="none" w:sz="0" w:space="0" w:color="auto"/>
                          </w:divBdr>
                          <w:divsChild>
                            <w:div w:id="1100636291">
                              <w:marLeft w:val="0"/>
                              <w:marRight w:val="0"/>
                              <w:marTop w:val="0"/>
                              <w:marBottom w:val="0"/>
                              <w:divBdr>
                                <w:top w:val="none" w:sz="0" w:space="0" w:color="auto"/>
                                <w:left w:val="none" w:sz="0" w:space="0" w:color="auto"/>
                                <w:bottom w:val="none" w:sz="0" w:space="0" w:color="auto"/>
                                <w:right w:val="none" w:sz="0" w:space="0" w:color="auto"/>
                              </w:divBdr>
                              <w:divsChild>
                                <w:div w:id="1846436042">
                                  <w:marLeft w:val="0"/>
                                  <w:marRight w:val="0"/>
                                  <w:marTop w:val="0"/>
                                  <w:marBottom w:val="0"/>
                                  <w:divBdr>
                                    <w:top w:val="none" w:sz="0" w:space="0" w:color="auto"/>
                                    <w:left w:val="none" w:sz="0" w:space="0" w:color="auto"/>
                                    <w:bottom w:val="none" w:sz="0" w:space="0" w:color="auto"/>
                                    <w:right w:val="none" w:sz="0" w:space="0" w:color="auto"/>
                                  </w:divBdr>
                                  <w:divsChild>
                                    <w:div w:id="393823520">
                                      <w:marLeft w:val="0"/>
                                      <w:marRight w:val="0"/>
                                      <w:marTop w:val="0"/>
                                      <w:marBottom w:val="0"/>
                                      <w:divBdr>
                                        <w:top w:val="none" w:sz="0" w:space="0" w:color="auto"/>
                                        <w:left w:val="none" w:sz="0" w:space="0" w:color="auto"/>
                                        <w:bottom w:val="none" w:sz="0" w:space="0" w:color="auto"/>
                                        <w:right w:val="none" w:sz="0" w:space="0" w:color="auto"/>
                                      </w:divBdr>
                                      <w:divsChild>
                                        <w:div w:id="718168957">
                                          <w:marLeft w:val="0"/>
                                          <w:marRight w:val="0"/>
                                          <w:marTop w:val="0"/>
                                          <w:marBottom w:val="75"/>
                                          <w:divBdr>
                                            <w:top w:val="none" w:sz="0" w:space="0" w:color="auto"/>
                                            <w:left w:val="none" w:sz="0" w:space="0" w:color="auto"/>
                                            <w:bottom w:val="none" w:sz="0" w:space="0" w:color="auto"/>
                                            <w:right w:val="none" w:sz="0" w:space="0" w:color="auto"/>
                                          </w:divBdr>
                                          <w:divsChild>
                                            <w:div w:id="1703630104">
                                              <w:marLeft w:val="0"/>
                                              <w:marRight w:val="0"/>
                                              <w:marTop w:val="0"/>
                                              <w:marBottom w:val="0"/>
                                              <w:divBdr>
                                                <w:top w:val="none" w:sz="0" w:space="0" w:color="auto"/>
                                                <w:left w:val="none" w:sz="0" w:space="0" w:color="auto"/>
                                                <w:bottom w:val="none" w:sz="0" w:space="0" w:color="auto"/>
                                                <w:right w:val="none" w:sz="0" w:space="0" w:color="auto"/>
                                              </w:divBdr>
                                              <w:divsChild>
                                                <w:div w:id="1615475895">
                                                  <w:marLeft w:val="0"/>
                                                  <w:marRight w:val="0"/>
                                                  <w:marTop w:val="0"/>
                                                  <w:marBottom w:val="0"/>
                                                  <w:divBdr>
                                                    <w:top w:val="none" w:sz="0" w:space="0" w:color="auto"/>
                                                    <w:left w:val="none" w:sz="0" w:space="0" w:color="auto"/>
                                                    <w:bottom w:val="none" w:sz="0" w:space="0" w:color="auto"/>
                                                    <w:right w:val="none" w:sz="0" w:space="0" w:color="auto"/>
                                                  </w:divBdr>
                                                  <w:divsChild>
                                                    <w:div w:id="657852476">
                                                      <w:marLeft w:val="600"/>
                                                      <w:marRight w:val="0"/>
                                                      <w:marTop w:val="180"/>
                                                      <w:marBottom w:val="180"/>
                                                      <w:divBdr>
                                                        <w:top w:val="none" w:sz="0" w:space="0" w:color="auto"/>
                                                        <w:left w:val="none" w:sz="0" w:space="0" w:color="auto"/>
                                                        <w:bottom w:val="none" w:sz="0" w:space="0" w:color="auto"/>
                                                        <w:right w:val="none" w:sz="0" w:space="0" w:color="auto"/>
                                                      </w:divBdr>
                                                      <w:divsChild>
                                                        <w:div w:id="1668749243">
                                                          <w:marLeft w:val="0"/>
                                                          <w:marRight w:val="0"/>
                                                          <w:marTop w:val="0"/>
                                                          <w:marBottom w:val="150"/>
                                                          <w:divBdr>
                                                            <w:top w:val="none" w:sz="0" w:space="0" w:color="auto"/>
                                                            <w:left w:val="none" w:sz="0" w:space="0" w:color="auto"/>
                                                            <w:bottom w:val="none" w:sz="0" w:space="0" w:color="auto"/>
                                                            <w:right w:val="none" w:sz="0" w:space="0" w:color="auto"/>
                                                          </w:divBdr>
                                                          <w:divsChild>
                                                            <w:div w:id="2086367553">
                                                              <w:marLeft w:val="0"/>
                                                              <w:marRight w:val="0"/>
                                                              <w:marTop w:val="0"/>
                                                              <w:marBottom w:val="0"/>
                                                              <w:divBdr>
                                                                <w:top w:val="none" w:sz="0" w:space="0" w:color="auto"/>
                                                                <w:left w:val="none" w:sz="0" w:space="0" w:color="auto"/>
                                                                <w:bottom w:val="none" w:sz="0" w:space="0" w:color="auto"/>
                                                                <w:right w:val="none" w:sz="0" w:space="0" w:color="auto"/>
                                                              </w:divBdr>
                                                            </w:div>
                                                          </w:divsChild>
                                                        </w:div>
                                                        <w:div w:id="966812595">
                                                          <w:marLeft w:val="0"/>
                                                          <w:marRight w:val="0"/>
                                                          <w:marTop w:val="0"/>
                                                          <w:marBottom w:val="150"/>
                                                          <w:divBdr>
                                                            <w:top w:val="none" w:sz="0" w:space="0" w:color="auto"/>
                                                            <w:left w:val="none" w:sz="0" w:space="0" w:color="auto"/>
                                                            <w:bottom w:val="none" w:sz="0" w:space="0" w:color="auto"/>
                                                            <w:right w:val="none" w:sz="0" w:space="0" w:color="auto"/>
                                                          </w:divBdr>
                                                          <w:divsChild>
                                                            <w:div w:id="1706052721">
                                                              <w:marLeft w:val="0"/>
                                                              <w:marRight w:val="0"/>
                                                              <w:marTop w:val="0"/>
                                                              <w:marBottom w:val="0"/>
                                                              <w:divBdr>
                                                                <w:top w:val="none" w:sz="0" w:space="0" w:color="auto"/>
                                                                <w:left w:val="none" w:sz="0" w:space="0" w:color="auto"/>
                                                                <w:bottom w:val="none" w:sz="0" w:space="0" w:color="auto"/>
                                                                <w:right w:val="none" w:sz="0" w:space="0" w:color="auto"/>
                                                              </w:divBdr>
                                                            </w:div>
                                                          </w:divsChild>
                                                        </w:div>
                                                        <w:div w:id="700281183">
                                                          <w:marLeft w:val="0"/>
                                                          <w:marRight w:val="0"/>
                                                          <w:marTop w:val="0"/>
                                                          <w:marBottom w:val="150"/>
                                                          <w:divBdr>
                                                            <w:top w:val="none" w:sz="0" w:space="0" w:color="auto"/>
                                                            <w:left w:val="none" w:sz="0" w:space="0" w:color="auto"/>
                                                            <w:bottom w:val="none" w:sz="0" w:space="0" w:color="auto"/>
                                                            <w:right w:val="none" w:sz="0" w:space="0" w:color="auto"/>
                                                          </w:divBdr>
                                                          <w:divsChild>
                                                            <w:div w:id="1415131287">
                                                              <w:marLeft w:val="0"/>
                                                              <w:marRight w:val="0"/>
                                                              <w:marTop w:val="0"/>
                                                              <w:marBottom w:val="0"/>
                                                              <w:divBdr>
                                                                <w:top w:val="none" w:sz="0" w:space="0" w:color="auto"/>
                                                                <w:left w:val="none" w:sz="0" w:space="0" w:color="auto"/>
                                                                <w:bottom w:val="none" w:sz="0" w:space="0" w:color="auto"/>
                                                                <w:right w:val="none" w:sz="0" w:space="0" w:color="auto"/>
                                                              </w:divBdr>
                                                            </w:div>
                                                          </w:divsChild>
                                                        </w:div>
                                                        <w:div w:id="816841248">
                                                          <w:marLeft w:val="0"/>
                                                          <w:marRight w:val="0"/>
                                                          <w:marTop w:val="0"/>
                                                          <w:marBottom w:val="150"/>
                                                          <w:divBdr>
                                                            <w:top w:val="none" w:sz="0" w:space="0" w:color="auto"/>
                                                            <w:left w:val="none" w:sz="0" w:space="0" w:color="auto"/>
                                                            <w:bottom w:val="none" w:sz="0" w:space="0" w:color="auto"/>
                                                            <w:right w:val="none" w:sz="0" w:space="0" w:color="auto"/>
                                                          </w:divBdr>
                                                          <w:divsChild>
                                                            <w:div w:id="45377568">
                                                              <w:marLeft w:val="0"/>
                                                              <w:marRight w:val="0"/>
                                                              <w:marTop w:val="0"/>
                                                              <w:marBottom w:val="0"/>
                                                              <w:divBdr>
                                                                <w:top w:val="none" w:sz="0" w:space="0" w:color="auto"/>
                                                                <w:left w:val="none" w:sz="0" w:space="0" w:color="auto"/>
                                                                <w:bottom w:val="none" w:sz="0" w:space="0" w:color="auto"/>
                                                                <w:right w:val="none" w:sz="0" w:space="0" w:color="auto"/>
                                                              </w:divBdr>
                                                            </w:div>
                                                          </w:divsChild>
                                                        </w:div>
                                                        <w:div w:id="1596403220">
                                                          <w:marLeft w:val="0"/>
                                                          <w:marRight w:val="0"/>
                                                          <w:marTop w:val="0"/>
                                                          <w:marBottom w:val="150"/>
                                                          <w:divBdr>
                                                            <w:top w:val="none" w:sz="0" w:space="0" w:color="auto"/>
                                                            <w:left w:val="none" w:sz="0" w:space="0" w:color="auto"/>
                                                            <w:bottom w:val="none" w:sz="0" w:space="0" w:color="auto"/>
                                                            <w:right w:val="none" w:sz="0" w:space="0" w:color="auto"/>
                                                          </w:divBdr>
                                                          <w:divsChild>
                                                            <w:div w:id="483353329">
                                                              <w:marLeft w:val="0"/>
                                                              <w:marRight w:val="0"/>
                                                              <w:marTop w:val="0"/>
                                                              <w:marBottom w:val="0"/>
                                                              <w:divBdr>
                                                                <w:top w:val="none" w:sz="0" w:space="0" w:color="auto"/>
                                                                <w:left w:val="none" w:sz="0" w:space="0" w:color="auto"/>
                                                                <w:bottom w:val="none" w:sz="0" w:space="0" w:color="auto"/>
                                                                <w:right w:val="none" w:sz="0" w:space="0" w:color="auto"/>
                                                              </w:divBdr>
                                                            </w:div>
                                                          </w:divsChild>
                                                        </w:div>
                                                        <w:div w:id="1413504261">
                                                          <w:marLeft w:val="0"/>
                                                          <w:marRight w:val="0"/>
                                                          <w:marTop w:val="0"/>
                                                          <w:marBottom w:val="150"/>
                                                          <w:divBdr>
                                                            <w:top w:val="none" w:sz="0" w:space="0" w:color="auto"/>
                                                            <w:left w:val="none" w:sz="0" w:space="0" w:color="auto"/>
                                                            <w:bottom w:val="none" w:sz="0" w:space="0" w:color="auto"/>
                                                            <w:right w:val="none" w:sz="0" w:space="0" w:color="auto"/>
                                                          </w:divBdr>
                                                          <w:divsChild>
                                                            <w:div w:id="1252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9327895">
      <w:bodyDiv w:val="1"/>
      <w:marLeft w:val="0"/>
      <w:marRight w:val="0"/>
      <w:marTop w:val="0"/>
      <w:marBottom w:val="0"/>
      <w:divBdr>
        <w:top w:val="none" w:sz="0" w:space="0" w:color="auto"/>
        <w:left w:val="none" w:sz="0" w:space="0" w:color="auto"/>
        <w:bottom w:val="none" w:sz="0" w:space="0" w:color="auto"/>
        <w:right w:val="none" w:sz="0" w:space="0" w:color="auto"/>
      </w:divBdr>
    </w:div>
    <w:div w:id="466513112">
      <w:bodyDiv w:val="1"/>
      <w:marLeft w:val="0"/>
      <w:marRight w:val="0"/>
      <w:marTop w:val="0"/>
      <w:marBottom w:val="0"/>
      <w:divBdr>
        <w:top w:val="none" w:sz="0" w:space="0" w:color="auto"/>
        <w:left w:val="none" w:sz="0" w:space="0" w:color="auto"/>
        <w:bottom w:val="none" w:sz="0" w:space="0" w:color="auto"/>
        <w:right w:val="none" w:sz="0" w:space="0" w:color="auto"/>
      </w:divBdr>
    </w:div>
    <w:div w:id="483741768">
      <w:bodyDiv w:val="1"/>
      <w:marLeft w:val="0"/>
      <w:marRight w:val="0"/>
      <w:marTop w:val="0"/>
      <w:marBottom w:val="0"/>
      <w:divBdr>
        <w:top w:val="none" w:sz="0" w:space="0" w:color="auto"/>
        <w:left w:val="none" w:sz="0" w:space="0" w:color="auto"/>
        <w:bottom w:val="none" w:sz="0" w:space="0" w:color="auto"/>
        <w:right w:val="none" w:sz="0" w:space="0" w:color="auto"/>
      </w:divBdr>
      <w:divsChild>
        <w:div w:id="1023289481">
          <w:marLeft w:val="0"/>
          <w:marRight w:val="0"/>
          <w:marTop w:val="0"/>
          <w:marBottom w:val="0"/>
          <w:divBdr>
            <w:top w:val="none" w:sz="0" w:space="0" w:color="auto"/>
            <w:left w:val="none" w:sz="0" w:space="0" w:color="auto"/>
            <w:bottom w:val="none" w:sz="0" w:space="0" w:color="auto"/>
            <w:right w:val="none" w:sz="0" w:space="0" w:color="auto"/>
          </w:divBdr>
          <w:divsChild>
            <w:div w:id="1089235250">
              <w:marLeft w:val="0"/>
              <w:marRight w:val="0"/>
              <w:marTop w:val="0"/>
              <w:marBottom w:val="0"/>
              <w:divBdr>
                <w:top w:val="none" w:sz="0" w:space="0" w:color="auto"/>
                <w:left w:val="none" w:sz="0" w:space="0" w:color="auto"/>
                <w:bottom w:val="none" w:sz="0" w:space="0" w:color="auto"/>
                <w:right w:val="none" w:sz="0" w:space="0" w:color="auto"/>
              </w:divBdr>
              <w:divsChild>
                <w:div w:id="2023119206">
                  <w:marLeft w:val="0"/>
                  <w:marRight w:val="0"/>
                  <w:marTop w:val="0"/>
                  <w:marBottom w:val="0"/>
                  <w:divBdr>
                    <w:top w:val="none" w:sz="0" w:space="0" w:color="auto"/>
                    <w:left w:val="none" w:sz="0" w:space="0" w:color="auto"/>
                    <w:bottom w:val="none" w:sz="0" w:space="0" w:color="auto"/>
                    <w:right w:val="none" w:sz="0" w:space="0" w:color="auto"/>
                  </w:divBdr>
                  <w:divsChild>
                    <w:div w:id="736973533">
                      <w:marLeft w:val="0"/>
                      <w:marRight w:val="0"/>
                      <w:marTop w:val="0"/>
                      <w:marBottom w:val="0"/>
                      <w:divBdr>
                        <w:top w:val="none" w:sz="0" w:space="0" w:color="auto"/>
                        <w:left w:val="none" w:sz="0" w:space="0" w:color="auto"/>
                        <w:bottom w:val="none" w:sz="0" w:space="0" w:color="auto"/>
                        <w:right w:val="none" w:sz="0" w:space="0" w:color="auto"/>
                      </w:divBdr>
                      <w:divsChild>
                        <w:div w:id="736434452">
                          <w:marLeft w:val="0"/>
                          <w:marRight w:val="0"/>
                          <w:marTop w:val="0"/>
                          <w:marBottom w:val="0"/>
                          <w:divBdr>
                            <w:top w:val="none" w:sz="0" w:space="0" w:color="auto"/>
                            <w:left w:val="none" w:sz="0" w:space="0" w:color="auto"/>
                            <w:bottom w:val="none" w:sz="0" w:space="0" w:color="auto"/>
                            <w:right w:val="none" w:sz="0" w:space="0" w:color="auto"/>
                          </w:divBdr>
                          <w:divsChild>
                            <w:div w:id="237786997">
                              <w:marLeft w:val="0"/>
                              <w:marRight w:val="0"/>
                              <w:marTop w:val="0"/>
                              <w:marBottom w:val="0"/>
                              <w:divBdr>
                                <w:top w:val="none" w:sz="0" w:space="0" w:color="auto"/>
                                <w:left w:val="none" w:sz="0" w:space="0" w:color="auto"/>
                                <w:bottom w:val="none" w:sz="0" w:space="0" w:color="auto"/>
                                <w:right w:val="none" w:sz="0" w:space="0" w:color="auto"/>
                              </w:divBdr>
                              <w:divsChild>
                                <w:div w:id="1451439782">
                                  <w:marLeft w:val="0"/>
                                  <w:marRight w:val="0"/>
                                  <w:marTop w:val="0"/>
                                  <w:marBottom w:val="0"/>
                                  <w:divBdr>
                                    <w:top w:val="none" w:sz="0" w:space="0" w:color="auto"/>
                                    <w:left w:val="none" w:sz="0" w:space="0" w:color="auto"/>
                                    <w:bottom w:val="none" w:sz="0" w:space="0" w:color="auto"/>
                                    <w:right w:val="none" w:sz="0" w:space="0" w:color="auto"/>
                                  </w:divBdr>
                                  <w:divsChild>
                                    <w:div w:id="1779252440">
                                      <w:marLeft w:val="0"/>
                                      <w:marRight w:val="0"/>
                                      <w:marTop w:val="0"/>
                                      <w:marBottom w:val="0"/>
                                      <w:divBdr>
                                        <w:top w:val="none" w:sz="0" w:space="0" w:color="auto"/>
                                        <w:left w:val="none" w:sz="0" w:space="0" w:color="auto"/>
                                        <w:bottom w:val="none" w:sz="0" w:space="0" w:color="auto"/>
                                        <w:right w:val="none" w:sz="0" w:space="0" w:color="auto"/>
                                      </w:divBdr>
                                      <w:divsChild>
                                        <w:div w:id="897591568">
                                          <w:marLeft w:val="0"/>
                                          <w:marRight w:val="0"/>
                                          <w:marTop w:val="0"/>
                                          <w:marBottom w:val="0"/>
                                          <w:divBdr>
                                            <w:top w:val="none" w:sz="0" w:space="0" w:color="auto"/>
                                            <w:left w:val="none" w:sz="0" w:space="0" w:color="auto"/>
                                            <w:bottom w:val="none" w:sz="0" w:space="0" w:color="auto"/>
                                            <w:right w:val="none" w:sz="0" w:space="0" w:color="auto"/>
                                          </w:divBdr>
                                          <w:divsChild>
                                            <w:div w:id="1619680113">
                                              <w:marLeft w:val="0"/>
                                              <w:marRight w:val="0"/>
                                              <w:marTop w:val="0"/>
                                              <w:marBottom w:val="0"/>
                                              <w:divBdr>
                                                <w:top w:val="none" w:sz="0" w:space="0" w:color="auto"/>
                                                <w:left w:val="none" w:sz="0" w:space="0" w:color="auto"/>
                                                <w:bottom w:val="none" w:sz="0" w:space="0" w:color="auto"/>
                                                <w:right w:val="none" w:sz="0" w:space="0" w:color="auto"/>
                                              </w:divBdr>
                                              <w:divsChild>
                                                <w:div w:id="455953396">
                                                  <w:marLeft w:val="0"/>
                                                  <w:marRight w:val="0"/>
                                                  <w:marTop w:val="0"/>
                                                  <w:marBottom w:val="0"/>
                                                  <w:divBdr>
                                                    <w:top w:val="none" w:sz="0" w:space="0" w:color="auto"/>
                                                    <w:left w:val="none" w:sz="0" w:space="0" w:color="auto"/>
                                                    <w:bottom w:val="none" w:sz="0" w:space="0" w:color="auto"/>
                                                    <w:right w:val="none" w:sz="0" w:space="0" w:color="auto"/>
                                                  </w:divBdr>
                                                  <w:divsChild>
                                                    <w:div w:id="7828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4657572">
      <w:bodyDiv w:val="1"/>
      <w:marLeft w:val="0"/>
      <w:marRight w:val="0"/>
      <w:marTop w:val="0"/>
      <w:marBottom w:val="0"/>
      <w:divBdr>
        <w:top w:val="none" w:sz="0" w:space="0" w:color="auto"/>
        <w:left w:val="none" w:sz="0" w:space="0" w:color="auto"/>
        <w:bottom w:val="none" w:sz="0" w:space="0" w:color="auto"/>
        <w:right w:val="none" w:sz="0" w:space="0" w:color="auto"/>
      </w:divBdr>
      <w:divsChild>
        <w:div w:id="299002268">
          <w:marLeft w:val="0"/>
          <w:marRight w:val="0"/>
          <w:marTop w:val="0"/>
          <w:marBottom w:val="0"/>
          <w:divBdr>
            <w:top w:val="none" w:sz="0" w:space="0" w:color="auto"/>
            <w:left w:val="none" w:sz="0" w:space="0" w:color="auto"/>
            <w:bottom w:val="none" w:sz="0" w:space="0" w:color="auto"/>
            <w:right w:val="none" w:sz="0" w:space="0" w:color="auto"/>
          </w:divBdr>
          <w:divsChild>
            <w:div w:id="20279107">
              <w:marLeft w:val="0"/>
              <w:marRight w:val="0"/>
              <w:marTop w:val="0"/>
              <w:marBottom w:val="0"/>
              <w:divBdr>
                <w:top w:val="none" w:sz="0" w:space="0" w:color="auto"/>
                <w:left w:val="none" w:sz="0" w:space="0" w:color="auto"/>
                <w:bottom w:val="none" w:sz="0" w:space="0" w:color="auto"/>
                <w:right w:val="none" w:sz="0" w:space="0" w:color="auto"/>
              </w:divBdr>
              <w:divsChild>
                <w:div w:id="1277524020">
                  <w:marLeft w:val="0"/>
                  <w:marRight w:val="0"/>
                  <w:marTop w:val="0"/>
                  <w:marBottom w:val="0"/>
                  <w:divBdr>
                    <w:top w:val="none" w:sz="0" w:space="0" w:color="auto"/>
                    <w:left w:val="none" w:sz="0" w:space="0" w:color="auto"/>
                    <w:bottom w:val="none" w:sz="0" w:space="0" w:color="auto"/>
                    <w:right w:val="none" w:sz="0" w:space="0" w:color="auto"/>
                  </w:divBdr>
                  <w:divsChild>
                    <w:div w:id="1931349208">
                      <w:marLeft w:val="0"/>
                      <w:marRight w:val="0"/>
                      <w:marTop w:val="0"/>
                      <w:marBottom w:val="0"/>
                      <w:divBdr>
                        <w:top w:val="none" w:sz="0" w:space="0" w:color="auto"/>
                        <w:left w:val="none" w:sz="0" w:space="0" w:color="auto"/>
                        <w:bottom w:val="none" w:sz="0" w:space="0" w:color="auto"/>
                        <w:right w:val="none" w:sz="0" w:space="0" w:color="auto"/>
                      </w:divBdr>
                      <w:divsChild>
                        <w:div w:id="1846358706">
                          <w:marLeft w:val="0"/>
                          <w:marRight w:val="0"/>
                          <w:marTop w:val="0"/>
                          <w:marBottom w:val="0"/>
                          <w:divBdr>
                            <w:top w:val="none" w:sz="0" w:space="0" w:color="auto"/>
                            <w:left w:val="none" w:sz="0" w:space="0" w:color="auto"/>
                            <w:bottom w:val="none" w:sz="0" w:space="0" w:color="auto"/>
                            <w:right w:val="none" w:sz="0" w:space="0" w:color="auto"/>
                          </w:divBdr>
                          <w:divsChild>
                            <w:div w:id="202400594">
                              <w:marLeft w:val="0"/>
                              <w:marRight w:val="0"/>
                              <w:marTop w:val="0"/>
                              <w:marBottom w:val="0"/>
                              <w:divBdr>
                                <w:top w:val="none" w:sz="0" w:space="0" w:color="auto"/>
                                <w:left w:val="none" w:sz="0" w:space="0" w:color="auto"/>
                                <w:bottom w:val="none" w:sz="0" w:space="0" w:color="auto"/>
                                <w:right w:val="none" w:sz="0" w:space="0" w:color="auto"/>
                              </w:divBdr>
                            </w:div>
                            <w:div w:id="347604766">
                              <w:marLeft w:val="0"/>
                              <w:marRight w:val="0"/>
                              <w:marTop w:val="0"/>
                              <w:marBottom w:val="0"/>
                              <w:divBdr>
                                <w:top w:val="none" w:sz="0" w:space="0" w:color="auto"/>
                                <w:left w:val="none" w:sz="0" w:space="0" w:color="auto"/>
                                <w:bottom w:val="none" w:sz="0" w:space="0" w:color="auto"/>
                                <w:right w:val="none" w:sz="0" w:space="0" w:color="auto"/>
                              </w:divBdr>
                            </w:div>
                            <w:div w:id="900797243">
                              <w:marLeft w:val="0"/>
                              <w:marRight w:val="0"/>
                              <w:marTop w:val="0"/>
                              <w:marBottom w:val="0"/>
                              <w:divBdr>
                                <w:top w:val="none" w:sz="0" w:space="0" w:color="auto"/>
                                <w:left w:val="none" w:sz="0" w:space="0" w:color="auto"/>
                                <w:bottom w:val="none" w:sz="0" w:space="0" w:color="auto"/>
                                <w:right w:val="none" w:sz="0" w:space="0" w:color="auto"/>
                              </w:divBdr>
                            </w:div>
                            <w:div w:id="11736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467968">
      <w:bodyDiv w:val="1"/>
      <w:marLeft w:val="30"/>
      <w:marRight w:val="30"/>
      <w:marTop w:val="0"/>
      <w:marBottom w:val="0"/>
      <w:divBdr>
        <w:top w:val="none" w:sz="0" w:space="0" w:color="auto"/>
        <w:left w:val="none" w:sz="0" w:space="0" w:color="auto"/>
        <w:bottom w:val="none" w:sz="0" w:space="0" w:color="auto"/>
        <w:right w:val="none" w:sz="0" w:space="0" w:color="auto"/>
      </w:divBdr>
      <w:divsChild>
        <w:div w:id="1805811445">
          <w:marLeft w:val="0"/>
          <w:marRight w:val="0"/>
          <w:marTop w:val="0"/>
          <w:marBottom w:val="0"/>
          <w:divBdr>
            <w:top w:val="none" w:sz="0" w:space="0" w:color="auto"/>
            <w:left w:val="none" w:sz="0" w:space="0" w:color="auto"/>
            <w:bottom w:val="none" w:sz="0" w:space="0" w:color="auto"/>
            <w:right w:val="none" w:sz="0" w:space="0" w:color="auto"/>
          </w:divBdr>
          <w:divsChild>
            <w:div w:id="561446971">
              <w:marLeft w:val="0"/>
              <w:marRight w:val="0"/>
              <w:marTop w:val="0"/>
              <w:marBottom w:val="0"/>
              <w:divBdr>
                <w:top w:val="none" w:sz="0" w:space="0" w:color="auto"/>
                <w:left w:val="none" w:sz="0" w:space="0" w:color="auto"/>
                <w:bottom w:val="none" w:sz="0" w:space="0" w:color="auto"/>
                <w:right w:val="none" w:sz="0" w:space="0" w:color="auto"/>
              </w:divBdr>
              <w:divsChild>
                <w:div w:id="951281105">
                  <w:marLeft w:val="180"/>
                  <w:marRight w:val="0"/>
                  <w:marTop w:val="0"/>
                  <w:marBottom w:val="0"/>
                  <w:divBdr>
                    <w:top w:val="none" w:sz="0" w:space="0" w:color="auto"/>
                    <w:left w:val="none" w:sz="0" w:space="0" w:color="auto"/>
                    <w:bottom w:val="none" w:sz="0" w:space="0" w:color="auto"/>
                    <w:right w:val="none" w:sz="0" w:space="0" w:color="auto"/>
                  </w:divBdr>
                  <w:divsChild>
                    <w:div w:id="62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3330">
      <w:bodyDiv w:val="1"/>
      <w:marLeft w:val="0"/>
      <w:marRight w:val="0"/>
      <w:marTop w:val="0"/>
      <w:marBottom w:val="0"/>
      <w:divBdr>
        <w:top w:val="none" w:sz="0" w:space="0" w:color="auto"/>
        <w:left w:val="none" w:sz="0" w:space="0" w:color="auto"/>
        <w:bottom w:val="none" w:sz="0" w:space="0" w:color="auto"/>
        <w:right w:val="none" w:sz="0" w:space="0" w:color="auto"/>
      </w:divBdr>
    </w:div>
    <w:div w:id="626619890">
      <w:bodyDiv w:val="1"/>
      <w:marLeft w:val="0"/>
      <w:marRight w:val="0"/>
      <w:marTop w:val="0"/>
      <w:marBottom w:val="0"/>
      <w:divBdr>
        <w:top w:val="none" w:sz="0" w:space="0" w:color="auto"/>
        <w:left w:val="none" w:sz="0" w:space="0" w:color="auto"/>
        <w:bottom w:val="none" w:sz="0" w:space="0" w:color="auto"/>
        <w:right w:val="none" w:sz="0" w:space="0" w:color="auto"/>
      </w:divBdr>
    </w:div>
    <w:div w:id="681854778">
      <w:bodyDiv w:val="1"/>
      <w:marLeft w:val="0"/>
      <w:marRight w:val="0"/>
      <w:marTop w:val="0"/>
      <w:marBottom w:val="0"/>
      <w:divBdr>
        <w:top w:val="none" w:sz="0" w:space="0" w:color="auto"/>
        <w:left w:val="none" w:sz="0" w:space="0" w:color="auto"/>
        <w:bottom w:val="none" w:sz="0" w:space="0" w:color="auto"/>
        <w:right w:val="none" w:sz="0" w:space="0" w:color="auto"/>
      </w:divBdr>
      <w:divsChild>
        <w:div w:id="355693440">
          <w:marLeft w:val="0"/>
          <w:marRight w:val="0"/>
          <w:marTop w:val="0"/>
          <w:marBottom w:val="0"/>
          <w:divBdr>
            <w:top w:val="none" w:sz="0" w:space="0" w:color="auto"/>
            <w:left w:val="none" w:sz="0" w:space="0" w:color="auto"/>
            <w:bottom w:val="none" w:sz="0" w:space="0" w:color="auto"/>
            <w:right w:val="none" w:sz="0" w:space="0" w:color="auto"/>
          </w:divBdr>
          <w:divsChild>
            <w:div w:id="2033340128">
              <w:marLeft w:val="0"/>
              <w:marRight w:val="0"/>
              <w:marTop w:val="0"/>
              <w:marBottom w:val="0"/>
              <w:divBdr>
                <w:top w:val="none" w:sz="0" w:space="0" w:color="auto"/>
                <w:left w:val="none" w:sz="0" w:space="0" w:color="auto"/>
                <w:bottom w:val="none" w:sz="0" w:space="0" w:color="auto"/>
                <w:right w:val="none" w:sz="0" w:space="0" w:color="auto"/>
              </w:divBdr>
              <w:divsChild>
                <w:div w:id="1618483792">
                  <w:marLeft w:val="0"/>
                  <w:marRight w:val="0"/>
                  <w:marTop w:val="0"/>
                  <w:marBottom w:val="0"/>
                  <w:divBdr>
                    <w:top w:val="none" w:sz="0" w:space="0" w:color="auto"/>
                    <w:left w:val="none" w:sz="0" w:space="0" w:color="auto"/>
                    <w:bottom w:val="none" w:sz="0" w:space="0" w:color="auto"/>
                    <w:right w:val="none" w:sz="0" w:space="0" w:color="auto"/>
                  </w:divBdr>
                  <w:divsChild>
                    <w:div w:id="324750123">
                      <w:marLeft w:val="0"/>
                      <w:marRight w:val="0"/>
                      <w:marTop w:val="0"/>
                      <w:marBottom w:val="0"/>
                      <w:divBdr>
                        <w:top w:val="none" w:sz="0" w:space="0" w:color="auto"/>
                        <w:left w:val="none" w:sz="0" w:space="0" w:color="auto"/>
                        <w:bottom w:val="none" w:sz="0" w:space="0" w:color="auto"/>
                        <w:right w:val="none" w:sz="0" w:space="0" w:color="auto"/>
                      </w:divBdr>
                      <w:divsChild>
                        <w:div w:id="1915702525">
                          <w:marLeft w:val="0"/>
                          <w:marRight w:val="0"/>
                          <w:marTop w:val="0"/>
                          <w:marBottom w:val="0"/>
                          <w:divBdr>
                            <w:top w:val="none" w:sz="0" w:space="0" w:color="auto"/>
                            <w:left w:val="none" w:sz="0" w:space="0" w:color="auto"/>
                            <w:bottom w:val="none" w:sz="0" w:space="0" w:color="auto"/>
                            <w:right w:val="none" w:sz="0" w:space="0" w:color="auto"/>
                          </w:divBdr>
                          <w:divsChild>
                            <w:div w:id="116488912">
                              <w:marLeft w:val="0"/>
                              <w:marRight w:val="0"/>
                              <w:marTop w:val="0"/>
                              <w:marBottom w:val="0"/>
                              <w:divBdr>
                                <w:top w:val="none" w:sz="0" w:space="0" w:color="auto"/>
                                <w:left w:val="none" w:sz="0" w:space="0" w:color="auto"/>
                                <w:bottom w:val="none" w:sz="0" w:space="0" w:color="auto"/>
                                <w:right w:val="none" w:sz="0" w:space="0" w:color="auto"/>
                              </w:divBdr>
                              <w:divsChild>
                                <w:div w:id="2043548573">
                                  <w:marLeft w:val="0"/>
                                  <w:marRight w:val="0"/>
                                  <w:marTop w:val="0"/>
                                  <w:marBottom w:val="0"/>
                                  <w:divBdr>
                                    <w:top w:val="none" w:sz="0" w:space="0" w:color="auto"/>
                                    <w:left w:val="none" w:sz="0" w:space="0" w:color="auto"/>
                                    <w:bottom w:val="none" w:sz="0" w:space="0" w:color="auto"/>
                                    <w:right w:val="none" w:sz="0" w:space="0" w:color="auto"/>
                                  </w:divBdr>
                                  <w:divsChild>
                                    <w:div w:id="2118989404">
                                      <w:marLeft w:val="0"/>
                                      <w:marRight w:val="0"/>
                                      <w:marTop w:val="0"/>
                                      <w:marBottom w:val="0"/>
                                      <w:divBdr>
                                        <w:top w:val="none" w:sz="0" w:space="0" w:color="auto"/>
                                        <w:left w:val="none" w:sz="0" w:space="0" w:color="auto"/>
                                        <w:bottom w:val="none" w:sz="0" w:space="0" w:color="auto"/>
                                        <w:right w:val="none" w:sz="0" w:space="0" w:color="auto"/>
                                      </w:divBdr>
                                      <w:divsChild>
                                        <w:div w:id="1958903250">
                                          <w:marLeft w:val="0"/>
                                          <w:marRight w:val="0"/>
                                          <w:marTop w:val="0"/>
                                          <w:marBottom w:val="0"/>
                                          <w:divBdr>
                                            <w:top w:val="none" w:sz="0" w:space="0" w:color="auto"/>
                                            <w:left w:val="none" w:sz="0" w:space="0" w:color="auto"/>
                                            <w:bottom w:val="none" w:sz="0" w:space="0" w:color="auto"/>
                                            <w:right w:val="none" w:sz="0" w:space="0" w:color="auto"/>
                                          </w:divBdr>
                                          <w:divsChild>
                                            <w:div w:id="626593532">
                                              <w:marLeft w:val="0"/>
                                              <w:marRight w:val="0"/>
                                              <w:marTop w:val="0"/>
                                              <w:marBottom w:val="0"/>
                                              <w:divBdr>
                                                <w:top w:val="none" w:sz="0" w:space="0" w:color="auto"/>
                                                <w:left w:val="none" w:sz="0" w:space="0" w:color="auto"/>
                                                <w:bottom w:val="none" w:sz="0" w:space="0" w:color="auto"/>
                                                <w:right w:val="none" w:sz="0" w:space="0" w:color="auto"/>
                                              </w:divBdr>
                                              <w:divsChild>
                                                <w:div w:id="139886388">
                                                  <w:marLeft w:val="0"/>
                                                  <w:marRight w:val="0"/>
                                                  <w:marTop w:val="0"/>
                                                  <w:marBottom w:val="0"/>
                                                  <w:divBdr>
                                                    <w:top w:val="none" w:sz="0" w:space="0" w:color="auto"/>
                                                    <w:left w:val="none" w:sz="0" w:space="0" w:color="auto"/>
                                                    <w:bottom w:val="none" w:sz="0" w:space="0" w:color="auto"/>
                                                    <w:right w:val="none" w:sz="0" w:space="0" w:color="auto"/>
                                                  </w:divBdr>
                                                  <w:divsChild>
                                                    <w:div w:id="7776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1050480">
      <w:bodyDiv w:val="1"/>
      <w:marLeft w:val="0"/>
      <w:marRight w:val="0"/>
      <w:marTop w:val="0"/>
      <w:marBottom w:val="0"/>
      <w:divBdr>
        <w:top w:val="none" w:sz="0" w:space="0" w:color="auto"/>
        <w:left w:val="none" w:sz="0" w:space="0" w:color="auto"/>
        <w:bottom w:val="none" w:sz="0" w:space="0" w:color="auto"/>
        <w:right w:val="none" w:sz="0" w:space="0" w:color="auto"/>
      </w:divBdr>
      <w:divsChild>
        <w:div w:id="1158811707">
          <w:marLeft w:val="0"/>
          <w:marRight w:val="0"/>
          <w:marTop w:val="0"/>
          <w:marBottom w:val="0"/>
          <w:divBdr>
            <w:top w:val="none" w:sz="0" w:space="0" w:color="auto"/>
            <w:left w:val="none" w:sz="0" w:space="0" w:color="auto"/>
            <w:bottom w:val="none" w:sz="0" w:space="0" w:color="auto"/>
            <w:right w:val="none" w:sz="0" w:space="0" w:color="auto"/>
          </w:divBdr>
          <w:divsChild>
            <w:div w:id="1866553495">
              <w:marLeft w:val="0"/>
              <w:marRight w:val="0"/>
              <w:marTop w:val="0"/>
              <w:marBottom w:val="0"/>
              <w:divBdr>
                <w:top w:val="none" w:sz="0" w:space="0" w:color="auto"/>
                <w:left w:val="none" w:sz="0" w:space="0" w:color="auto"/>
                <w:bottom w:val="none" w:sz="0" w:space="0" w:color="auto"/>
                <w:right w:val="none" w:sz="0" w:space="0" w:color="auto"/>
              </w:divBdr>
              <w:divsChild>
                <w:div w:id="828442254">
                  <w:marLeft w:val="-7245"/>
                  <w:marRight w:val="-7245"/>
                  <w:marTop w:val="0"/>
                  <w:marBottom w:val="0"/>
                  <w:divBdr>
                    <w:top w:val="none" w:sz="0" w:space="0" w:color="auto"/>
                    <w:left w:val="none" w:sz="0" w:space="0" w:color="auto"/>
                    <w:bottom w:val="none" w:sz="0" w:space="0" w:color="auto"/>
                    <w:right w:val="none" w:sz="0" w:space="0" w:color="auto"/>
                  </w:divBdr>
                  <w:divsChild>
                    <w:div w:id="568417968">
                      <w:marLeft w:val="0"/>
                      <w:marRight w:val="0"/>
                      <w:marTop w:val="0"/>
                      <w:marBottom w:val="0"/>
                      <w:divBdr>
                        <w:top w:val="none" w:sz="0" w:space="0" w:color="auto"/>
                        <w:left w:val="none" w:sz="0" w:space="0" w:color="auto"/>
                        <w:bottom w:val="none" w:sz="0" w:space="0" w:color="auto"/>
                        <w:right w:val="none" w:sz="0" w:space="0" w:color="auto"/>
                      </w:divBdr>
                      <w:divsChild>
                        <w:div w:id="699932678">
                          <w:marLeft w:val="0"/>
                          <w:marRight w:val="0"/>
                          <w:marTop w:val="0"/>
                          <w:marBottom w:val="0"/>
                          <w:divBdr>
                            <w:top w:val="none" w:sz="0" w:space="0" w:color="auto"/>
                            <w:left w:val="none" w:sz="0" w:space="0" w:color="auto"/>
                            <w:bottom w:val="none" w:sz="0" w:space="0" w:color="auto"/>
                            <w:right w:val="none" w:sz="0" w:space="0" w:color="auto"/>
                          </w:divBdr>
                          <w:divsChild>
                            <w:div w:id="804933912">
                              <w:marLeft w:val="0"/>
                              <w:marRight w:val="0"/>
                              <w:marTop w:val="0"/>
                              <w:marBottom w:val="0"/>
                              <w:divBdr>
                                <w:top w:val="none" w:sz="0" w:space="0" w:color="auto"/>
                                <w:left w:val="none" w:sz="0" w:space="0" w:color="auto"/>
                                <w:bottom w:val="none" w:sz="0" w:space="0" w:color="auto"/>
                                <w:right w:val="none" w:sz="0" w:space="0" w:color="auto"/>
                              </w:divBdr>
                              <w:divsChild>
                                <w:div w:id="1162619288">
                                  <w:marLeft w:val="0"/>
                                  <w:marRight w:val="0"/>
                                  <w:marTop w:val="0"/>
                                  <w:marBottom w:val="0"/>
                                  <w:divBdr>
                                    <w:top w:val="none" w:sz="0" w:space="0" w:color="auto"/>
                                    <w:left w:val="none" w:sz="0" w:space="0" w:color="auto"/>
                                    <w:bottom w:val="none" w:sz="0" w:space="0" w:color="auto"/>
                                    <w:right w:val="none" w:sz="0" w:space="0" w:color="auto"/>
                                  </w:divBdr>
                                  <w:divsChild>
                                    <w:div w:id="782456865">
                                      <w:marLeft w:val="0"/>
                                      <w:marRight w:val="0"/>
                                      <w:marTop w:val="0"/>
                                      <w:marBottom w:val="0"/>
                                      <w:divBdr>
                                        <w:top w:val="none" w:sz="0" w:space="0" w:color="auto"/>
                                        <w:left w:val="none" w:sz="0" w:space="0" w:color="auto"/>
                                        <w:bottom w:val="none" w:sz="0" w:space="0" w:color="auto"/>
                                        <w:right w:val="none" w:sz="0" w:space="0" w:color="auto"/>
                                      </w:divBdr>
                                      <w:divsChild>
                                        <w:div w:id="1738936345">
                                          <w:marLeft w:val="0"/>
                                          <w:marRight w:val="0"/>
                                          <w:marTop w:val="0"/>
                                          <w:marBottom w:val="0"/>
                                          <w:divBdr>
                                            <w:top w:val="none" w:sz="0" w:space="0" w:color="auto"/>
                                            <w:left w:val="none" w:sz="0" w:space="0" w:color="auto"/>
                                            <w:bottom w:val="none" w:sz="0" w:space="0" w:color="auto"/>
                                            <w:right w:val="none" w:sz="0" w:space="0" w:color="auto"/>
                                          </w:divBdr>
                                          <w:divsChild>
                                            <w:div w:id="1314990022">
                                              <w:marLeft w:val="0"/>
                                              <w:marRight w:val="0"/>
                                              <w:marTop w:val="0"/>
                                              <w:marBottom w:val="0"/>
                                              <w:divBdr>
                                                <w:top w:val="none" w:sz="0" w:space="0" w:color="auto"/>
                                                <w:left w:val="none" w:sz="0" w:space="0" w:color="auto"/>
                                                <w:bottom w:val="none" w:sz="0" w:space="0" w:color="auto"/>
                                                <w:right w:val="none" w:sz="0" w:space="0" w:color="auto"/>
                                              </w:divBdr>
                                              <w:divsChild>
                                                <w:div w:id="1383674445">
                                                  <w:marLeft w:val="0"/>
                                                  <w:marRight w:val="0"/>
                                                  <w:marTop w:val="0"/>
                                                  <w:marBottom w:val="0"/>
                                                  <w:divBdr>
                                                    <w:top w:val="none" w:sz="0" w:space="0" w:color="auto"/>
                                                    <w:left w:val="none" w:sz="0" w:space="0" w:color="auto"/>
                                                    <w:bottom w:val="none" w:sz="0" w:space="0" w:color="auto"/>
                                                    <w:right w:val="none" w:sz="0" w:space="0" w:color="auto"/>
                                                  </w:divBdr>
                                                  <w:divsChild>
                                                    <w:div w:id="1272132806">
                                                      <w:marLeft w:val="0"/>
                                                      <w:marRight w:val="0"/>
                                                      <w:marTop w:val="0"/>
                                                      <w:marBottom w:val="0"/>
                                                      <w:divBdr>
                                                        <w:top w:val="none" w:sz="0" w:space="0" w:color="auto"/>
                                                        <w:left w:val="none" w:sz="0" w:space="0" w:color="auto"/>
                                                        <w:bottom w:val="none" w:sz="0" w:space="0" w:color="auto"/>
                                                        <w:right w:val="none" w:sz="0" w:space="0" w:color="auto"/>
                                                      </w:divBdr>
                                                    </w:div>
                                                    <w:div w:id="388303876">
                                                      <w:marLeft w:val="0"/>
                                                      <w:marRight w:val="0"/>
                                                      <w:marTop w:val="0"/>
                                                      <w:marBottom w:val="0"/>
                                                      <w:divBdr>
                                                        <w:top w:val="none" w:sz="0" w:space="0" w:color="auto"/>
                                                        <w:left w:val="none" w:sz="0" w:space="0" w:color="auto"/>
                                                        <w:bottom w:val="none" w:sz="0" w:space="0" w:color="auto"/>
                                                        <w:right w:val="none" w:sz="0" w:space="0" w:color="auto"/>
                                                      </w:divBdr>
                                                    </w:div>
                                                    <w:div w:id="272787618">
                                                      <w:marLeft w:val="0"/>
                                                      <w:marRight w:val="0"/>
                                                      <w:marTop w:val="0"/>
                                                      <w:marBottom w:val="0"/>
                                                      <w:divBdr>
                                                        <w:top w:val="none" w:sz="0" w:space="0" w:color="auto"/>
                                                        <w:left w:val="none" w:sz="0" w:space="0" w:color="auto"/>
                                                        <w:bottom w:val="none" w:sz="0" w:space="0" w:color="auto"/>
                                                        <w:right w:val="none" w:sz="0" w:space="0" w:color="auto"/>
                                                      </w:divBdr>
                                                    </w:div>
                                                    <w:div w:id="830756406">
                                                      <w:marLeft w:val="0"/>
                                                      <w:marRight w:val="0"/>
                                                      <w:marTop w:val="0"/>
                                                      <w:marBottom w:val="0"/>
                                                      <w:divBdr>
                                                        <w:top w:val="none" w:sz="0" w:space="0" w:color="auto"/>
                                                        <w:left w:val="none" w:sz="0" w:space="0" w:color="auto"/>
                                                        <w:bottom w:val="none" w:sz="0" w:space="0" w:color="auto"/>
                                                        <w:right w:val="none" w:sz="0" w:space="0" w:color="auto"/>
                                                      </w:divBdr>
                                                    </w:div>
                                                    <w:div w:id="1683630188">
                                                      <w:marLeft w:val="0"/>
                                                      <w:marRight w:val="0"/>
                                                      <w:marTop w:val="0"/>
                                                      <w:marBottom w:val="0"/>
                                                      <w:divBdr>
                                                        <w:top w:val="none" w:sz="0" w:space="0" w:color="auto"/>
                                                        <w:left w:val="none" w:sz="0" w:space="0" w:color="auto"/>
                                                        <w:bottom w:val="none" w:sz="0" w:space="0" w:color="auto"/>
                                                        <w:right w:val="none" w:sz="0" w:space="0" w:color="auto"/>
                                                      </w:divBdr>
                                                    </w:div>
                                                    <w:div w:id="1024133390">
                                                      <w:marLeft w:val="0"/>
                                                      <w:marRight w:val="0"/>
                                                      <w:marTop w:val="0"/>
                                                      <w:marBottom w:val="0"/>
                                                      <w:divBdr>
                                                        <w:top w:val="none" w:sz="0" w:space="0" w:color="auto"/>
                                                        <w:left w:val="none" w:sz="0" w:space="0" w:color="auto"/>
                                                        <w:bottom w:val="none" w:sz="0" w:space="0" w:color="auto"/>
                                                        <w:right w:val="none" w:sz="0" w:space="0" w:color="auto"/>
                                                      </w:divBdr>
                                                    </w:div>
                                                    <w:div w:id="1665668742">
                                                      <w:marLeft w:val="0"/>
                                                      <w:marRight w:val="0"/>
                                                      <w:marTop w:val="45"/>
                                                      <w:marBottom w:val="0"/>
                                                      <w:divBdr>
                                                        <w:top w:val="none" w:sz="0" w:space="0" w:color="auto"/>
                                                        <w:left w:val="none" w:sz="0" w:space="0" w:color="auto"/>
                                                        <w:bottom w:val="none" w:sz="0" w:space="0" w:color="auto"/>
                                                        <w:right w:val="none" w:sz="0" w:space="0" w:color="auto"/>
                                                      </w:divBdr>
                                                    </w:div>
                                                    <w:div w:id="724065734">
                                                      <w:marLeft w:val="0"/>
                                                      <w:marRight w:val="0"/>
                                                      <w:marTop w:val="0"/>
                                                      <w:marBottom w:val="0"/>
                                                      <w:divBdr>
                                                        <w:top w:val="none" w:sz="0" w:space="0" w:color="auto"/>
                                                        <w:left w:val="none" w:sz="0" w:space="0" w:color="auto"/>
                                                        <w:bottom w:val="none" w:sz="0" w:space="0" w:color="auto"/>
                                                        <w:right w:val="none" w:sz="0" w:space="0" w:color="auto"/>
                                                      </w:divBdr>
                                                    </w:div>
                                                    <w:div w:id="345639217">
                                                      <w:marLeft w:val="0"/>
                                                      <w:marRight w:val="0"/>
                                                      <w:marTop w:val="0"/>
                                                      <w:marBottom w:val="0"/>
                                                      <w:divBdr>
                                                        <w:top w:val="none" w:sz="0" w:space="0" w:color="auto"/>
                                                        <w:left w:val="none" w:sz="0" w:space="0" w:color="auto"/>
                                                        <w:bottom w:val="none" w:sz="0" w:space="0" w:color="auto"/>
                                                        <w:right w:val="none" w:sz="0" w:space="0" w:color="auto"/>
                                                      </w:divBdr>
                                                    </w:div>
                                                    <w:div w:id="461968535">
                                                      <w:marLeft w:val="0"/>
                                                      <w:marRight w:val="0"/>
                                                      <w:marTop w:val="0"/>
                                                      <w:marBottom w:val="0"/>
                                                      <w:divBdr>
                                                        <w:top w:val="none" w:sz="0" w:space="0" w:color="auto"/>
                                                        <w:left w:val="none" w:sz="0" w:space="0" w:color="auto"/>
                                                        <w:bottom w:val="none" w:sz="0" w:space="0" w:color="auto"/>
                                                        <w:right w:val="none" w:sz="0" w:space="0" w:color="auto"/>
                                                      </w:divBdr>
                                                    </w:div>
                                                    <w:div w:id="657539362">
                                                      <w:marLeft w:val="0"/>
                                                      <w:marRight w:val="0"/>
                                                      <w:marTop w:val="0"/>
                                                      <w:marBottom w:val="0"/>
                                                      <w:divBdr>
                                                        <w:top w:val="none" w:sz="0" w:space="0" w:color="auto"/>
                                                        <w:left w:val="none" w:sz="0" w:space="0" w:color="auto"/>
                                                        <w:bottom w:val="none" w:sz="0" w:space="0" w:color="auto"/>
                                                        <w:right w:val="none" w:sz="0" w:space="0" w:color="auto"/>
                                                      </w:divBdr>
                                                      <w:divsChild>
                                                        <w:div w:id="1114639292">
                                                          <w:marLeft w:val="0"/>
                                                          <w:marRight w:val="0"/>
                                                          <w:marTop w:val="0"/>
                                                          <w:marBottom w:val="0"/>
                                                          <w:divBdr>
                                                            <w:top w:val="none" w:sz="0" w:space="0" w:color="auto"/>
                                                            <w:left w:val="none" w:sz="0" w:space="0" w:color="auto"/>
                                                            <w:bottom w:val="none" w:sz="0" w:space="0" w:color="auto"/>
                                                            <w:right w:val="none" w:sz="0" w:space="0" w:color="auto"/>
                                                          </w:divBdr>
                                                          <w:divsChild>
                                                            <w:div w:id="1710642353">
                                                              <w:marLeft w:val="0"/>
                                                              <w:marRight w:val="0"/>
                                                              <w:marTop w:val="0"/>
                                                              <w:marBottom w:val="0"/>
                                                              <w:divBdr>
                                                                <w:top w:val="none" w:sz="0" w:space="0" w:color="auto"/>
                                                                <w:left w:val="none" w:sz="0" w:space="0" w:color="auto"/>
                                                                <w:bottom w:val="none" w:sz="0" w:space="0" w:color="auto"/>
                                                                <w:right w:val="none" w:sz="0" w:space="0" w:color="auto"/>
                                                              </w:divBdr>
                                                              <w:divsChild>
                                                                <w:div w:id="23288561">
                                                                  <w:marLeft w:val="0"/>
                                                                  <w:marRight w:val="0"/>
                                                                  <w:marTop w:val="0"/>
                                                                  <w:marBottom w:val="0"/>
                                                                  <w:divBdr>
                                                                    <w:top w:val="none" w:sz="0" w:space="0" w:color="auto"/>
                                                                    <w:left w:val="none" w:sz="0" w:space="0" w:color="auto"/>
                                                                    <w:bottom w:val="none" w:sz="0" w:space="0" w:color="auto"/>
                                                                    <w:right w:val="none" w:sz="0" w:space="0" w:color="auto"/>
                                                                  </w:divBdr>
                                                                </w:div>
                                                              </w:divsChild>
                                                            </w:div>
                                                            <w:div w:id="5901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3942">
                                                      <w:marLeft w:val="0"/>
                                                      <w:marRight w:val="0"/>
                                                      <w:marTop w:val="0"/>
                                                      <w:marBottom w:val="0"/>
                                                      <w:divBdr>
                                                        <w:top w:val="none" w:sz="0" w:space="0" w:color="auto"/>
                                                        <w:left w:val="none" w:sz="0" w:space="0" w:color="auto"/>
                                                        <w:bottom w:val="none" w:sz="0" w:space="0" w:color="auto"/>
                                                        <w:right w:val="none" w:sz="0" w:space="0" w:color="auto"/>
                                                      </w:divBdr>
                                                    </w:div>
                                                    <w:div w:id="1388450887">
                                                      <w:marLeft w:val="0"/>
                                                      <w:marRight w:val="0"/>
                                                      <w:marTop w:val="0"/>
                                                      <w:marBottom w:val="0"/>
                                                      <w:divBdr>
                                                        <w:top w:val="none" w:sz="0" w:space="0" w:color="auto"/>
                                                        <w:left w:val="none" w:sz="0" w:space="0" w:color="auto"/>
                                                        <w:bottom w:val="none" w:sz="0" w:space="0" w:color="auto"/>
                                                        <w:right w:val="none" w:sz="0" w:space="0" w:color="auto"/>
                                                      </w:divBdr>
                                                    </w:div>
                                                    <w:div w:id="686904884">
                                                      <w:marLeft w:val="0"/>
                                                      <w:marRight w:val="0"/>
                                                      <w:marTop w:val="0"/>
                                                      <w:marBottom w:val="0"/>
                                                      <w:divBdr>
                                                        <w:top w:val="none" w:sz="0" w:space="0" w:color="auto"/>
                                                        <w:left w:val="none" w:sz="0" w:space="0" w:color="auto"/>
                                                        <w:bottom w:val="none" w:sz="0" w:space="0" w:color="auto"/>
                                                        <w:right w:val="none" w:sz="0" w:space="0" w:color="auto"/>
                                                      </w:divBdr>
                                                      <w:divsChild>
                                                        <w:div w:id="796028837">
                                                          <w:marLeft w:val="0"/>
                                                          <w:marRight w:val="0"/>
                                                          <w:marTop w:val="0"/>
                                                          <w:marBottom w:val="0"/>
                                                          <w:divBdr>
                                                            <w:top w:val="none" w:sz="0" w:space="0" w:color="auto"/>
                                                            <w:left w:val="none" w:sz="0" w:space="0" w:color="auto"/>
                                                            <w:bottom w:val="none" w:sz="0" w:space="0" w:color="auto"/>
                                                            <w:right w:val="none" w:sz="0" w:space="0" w:color="auto"/>
                                                          </w:divBdr>
                                                          <w:divsChild>
                                                            <w:div w:id="1383169542">
                                                              <w:marLeft w:val="0"/>
                                                              <w:marRight w:val="0"/>
                                                              <w:marTop w:val="0"/>
                                                              <w:marBottom w:val="0"/>
                                                              <w:divBdr>
                                                                <w:top w:val="none" w:sz="0" w:space="0" w:color="auto"/>
                                                                <w:left w:val="none" w:sz="0" w:space="0" w:color="auto"/>
                                                                <w:bottom w:val="none" w:sz="0" w:space="0" w:color="auto"/>
                                                                <w:right w:val="none" w:sz="0" w:space="0" w:color="auto"/>
                                                              </w:divBdr>
                                                              <w:divsChild>
                                                                <w:div w:id="1937789650">
                                                                  <w:marLeft w:val="0"/>
                                                                  <w:marRight w:val="0"/>
                                                                  <w:marTop w:val="0"/>
                                                                  <w:marBottom w:val="0"/>
                                                                  <w:divBdr>
                                                                    <w:top w:val="none" w:sz="0" w:space="0" w:color="auto"/>
                                                                    <w:left w:val="none" w:sz="0" w:space="0" w:color="auto"/>
                                                                    <w:bottom w:val="none" w:sz="0" w:space="0" w:color="auto"/>
                                                                    <w:right w:val="none" w:sz="0" w:space="0" w:color="auto"/>
                                                                  </w:divBdr>
                                                                </w:div>
                                                              </w:divsChild>
                                                            </w:div>
                                                            <w:div w:id="13582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7900">
                                                      <w:marLeft w:val="0"/>
                                                      <w:marRight w:val="0"/>
                                                      <w:marTop w:val="0"/>
                                                      <w:marBottom w:val="0"/>
                                                      <w:divBdr>
                                                        <w:top w:val="none" w:sz="0" w:space="0" w:color="auto"/>
                                                        <w:left w:val="none" w:sz="0" w:space="0" w:color="auto"/>
                                                        <w:bottom w:val="none" w:sz="0" w:space="0" w:color="auto"/>
                                                        <w:right w:val="none" w:sz="0" w:space="0" w:color="auto"/>
                                                      </w:divBdr>
                                                    </w:div>
                                                    <w:div w:id="484780083">
                                                      <w:marLeft w:val="0"/>
                                                      <w:marRight w:val="0"/>
                                                      <w:marTop w:val="0"/>
                                                      <w:marBottom w:val="0"/>
                                                      <w:divBdr>
                                                        <w:top w:val="none" w:sz="0" w:space="0" w:color="auto"/>
                                                        <w:left w:val="none" w:sz="0" w:space="0" w:color="auto"/>
                                                        <w:bottom w:val="none" w:sz="0" w:space="0" w:color="auto"/>
                                                        <w:right w:val="none" w:sz="0" w:space="0" w:color="auto"/>
                                                      </w:divBdr>
                                                      <w:divsChild>
                                                        <w:div w:id="1903059858">
                                                          <w:marLeft w:val="0"/>
                                                          <w:marRight w:val="0"/>
                                                          <w:marTop w:val="0"/>
                                                          <w:marBottom w:val="0"/>
                                                          <w:divBdr>
                                                            <w:top w:val="none" w:sz="0" w:space="0" w:color="auto"/>
                                                            <w:left w:val="none" w:sz="0" w:space="0" w:color="auto"/>
                                                            <w:bottom w:val="none" w:sz="0" w:space="0" w:color="auto"/>
                                                            <w:right w:val="none" w:sz="0" w:space="0" w:color="auto"/>
                                                          </w:divBdr>
                                                        </w:div>
                                                        <w:div w:id="2824001">
                                                          <w:marLeft w:val="0"/>
                                                          <w:marRight w:val="0"/>
                                                          <w:marTop w:val="0"/>
                                                          <w:marBottom w:val="0"/>
                                                          <w:divBdr>
                                                            <w:top w:val="none" w:sz="0" w:space="0" w:color="auto"/>
                                                            <w:left w:val="none" w:sz="0" w:space="0" w:color="auto"/>
                                                            <w:bottom w:val="none" w:sz="0" w:space="0" w:color="auto"/>
                                                            <w:right w:val="none" w:sz="0" w:space="0" w:color="auto"/>
                                                          </w:divBdr>
                                                        </w:div>
                                                      </w:divsChild>
                                                    </w:div>
                                                    <w:div w:id="1138298550">
                                                      <w:marLeft w:val="0"/>
                                                      <w:marRight w:val="0"/>
                                                      <w:marTop w:val="0"/>
                                                      <w:marBottom w:val="0"/>
                                                      <w:divBdr>
                                                        <w:top w:val="none" w:sz="0" w:space="0" w:color="auto"/>
                                                        <w:left w:val="none" w:sz="0" w:space="0" w:color="auto"/>
                                                        <w:bottom w:val="none" w:sz="0" w:space="0" w:color="auto"/>
                                                        <w:right w:val="none" w:sz="0" w:space="0" w:color="auto"/>
                                                      </w:divBdr>
                                                    </w:div>
                                                    <w:div w:id="1752385588">
                                                      <w:marLeft w:val="0"/>
                                                      <w:marRight w:val="0"/>
                                                      <w:marTop w:val="0"/>
                                                      <w:marBottom w:val="0"/>
                                                      <w:divBdr>
                                                        <w:top w:val="none" w:sz="0" w:space="0" w:color="auto"/>
                                                        <w:left w:val="none" w:sz="0" w:space="0" w:color="auto"/>
                                                        <w:bottom w:val="none" w:sz="0" w:space="0" w:color="auto"/>
                                                        <w:right w:val="none" w:sz="0" w:space="0" w:color="auto"/>
                                                      </w:divBdr>
                                                    </w:div>
                                                    <w:div w:id="106314047">
                                                      <w:marLeft w:val="0"/>
                                                      <w:marRight w:val="0"/>
                                                      <w:marTop w:val="45"/>
                                                      <w:marBottom w:val="0"/>
                                                      <w:divBdr>
                                                        <w:top w:val="none" w:sz="0" w:space="0" w:color="auto"/>
                                                        <w:left w:val="none" w:sz="0" w:space="0" w:color="auto"/>
                                                        <w:bottom w:val="none" w:sz="0" w:space="0" w:color="auto"/>
                                                        <w:right w:val="none" w:sz="0" w:space="0" w:color="auto"/>
                                                      </w:divBdr>
                                                    </w:div>
                                                    <w:div w:id="956185279">
                                                      <w:marLeft w:val="0"/>
                                                      <w:marRight w:val="0"/>
                                                      <w:marTop w:val="0"/>
                                                      <w:marBottom w:val="0"/>
                                                      <w:divBdr>
                                                        <w:top w:val="none" w:sz="0" w:space="0" w:color="auto"/>
                                                        <w:left w:val="none" w:sz="0" w:space="0" w:color="auto"/>
                                                        <w:bottom w:val="none" w:sz="0" w:space="0" w:color="auto"/>
                                                        <w:right w:val="none" w:sz="0" w:space="0" w:color="auto"/>
                                                      </w:divBdr>
                                                    </w:div>
                                                    <w:div w:id="21758353">
                                                      <w:marLeft w:val="0"/>
                                                      <w:marRight w:val="0"/>
                                                      <w:marTop w:val="0"/>
                                                      <w:marBottom w:val="0"/>
                                                      <w:divBdr>
                                                        <w:top w:val="none" w:sz="0" w:space="0" w:color="auto"/>
                                                        <w:left w:val="none" w:sz="0" w:space="0" w:color="auto"/>
                                                        <w:bottom w:val="none" w:sz="0" w:space="0" w:color="auto"/>
                                                        <w:right w:val="none" w:sz="0" w:space="0" w:color="auto"/>
                                                      </w:divBdr>
                                                      <w:divsChild>
                                                        <w:div w:id="1149712143">
                                                          <w:marLeft w:val="0"/>
                                                          <w:marRight w:val="0"/>
                                                          <w:marTop w:val="0"/>
                                                          <w:marBottom w:val="0"/>
                                                          <w:divBdr>
                                                            <w:top w:val="none" w:sz="0" w:space="0" w:color="auto"/>
                                                            <w:left w:val="none" w:sz="0" w:space="0" w:color="auto"/>
                                                            <w:bottom w:val="none" w:sz="0" w:space="0" w:color="auto"/>
                                                            <w:right w:val="none" w:sz="0" w:space="0" w:color="auto"/>
                                                          </w:divBdr>
                                                        </w:div>
                                                        <w:div w:id="2012676860">
                                                          <w:marLeft w:val="0"/>
                                                          <w:marRight w:val="0"/>
                                                          <w:marTop w:val="0"/>
                                                          <w:marBottom w:val="0"/>
                                                          <w:divBdr>
                                                            <w:top w:val="none" w:sz="0" w:space="0" w:color="auto"/>
                                                            <w:left w:val="none" w:sz="0" w:space="0" w:color="auto"/>
                                                            <w:bottom w:val="none" w:sz="0" w:space="0" w:color="auto"/>
                                                            <w:right w:val="none" w:sz="0" w:space="0" w:color="auto"/>
                                                          </w:divBdr>
                                                          <w:divsChild>
                                                            <w:div w:id="1302999563">
                                                              <w:marLeft w:val="0"/>
                                                              <w:marRight w:val="0"/>
                                                              <w:marTop w:val="0"/>
                                                              <w:marBottom w:val="0"/>
                                                              <w:divBdr>
                                                                <w:top w:val="none" w:sz="0" w:space="0" w:color="auto"/>
                                                                <w:left w:val="none" w:sz="0" w:space="0" w:color="auto"/>
                                                                <w:bottom w:val="none" w:sz="0" w:space="0" w:color="auto"/>
                                                                <w:right w:val="none" w:sz="0" w:space="0" w:color="auto"/>
                                                              </w:divBdr>
                                                              <w:divsChild>
                                                                <w:div w:id="793711570">
                                                                  <w:marLeft w:val="0"/>
                                                                  <w:marRight w:val="0"/>
                                                                  <w:marTop w:val="0"/>
                                                                  <w:marBottom w:val="0"/>
                                                                  <w:divBdr>
                                                                    <w:top w:val="none" w:sz="0" w:space="0" w:color="auto"/>
                                                                    <w:left w:val="none" w:sz="0" w:space="0" w:color="auto"/>
                                                                    <w:bottom w:val="none" w:sz="0" w:space="0" w:color="auto"/>
                                                                    <w:right w:val="none" w:sz="0" w:space="0" w:color="auto"/>
                                                                  </w:divBdr>
                                                                  <w:divsChild>
                                                                    <w:div w:id="1100027717">
                                                                      <w:marLeft w:val="0"/>
                                                                      <w:marRight w:val="0"/>
                                                                      <w:marTop w:val="0"/>
                                                                      <w:marBottom w:val="0"/>
                                                                      <w:divBdr>
                                                                        <w:top w:val="none" w:sz="0" w:space="0" w:color="auto"/>
                                                                        <w:left w:val="none" w:sz="0" w:space="0" w:color="auto"/>
                                                                        <w:bottom w:val="none" w:sz="0" w:space="0" w:color="auto"/>
                                                                        <w:right w:val="none" w:sz="0" w:space="0" w:color="auto"/>
                                                                      </w:divBdr>
                                                                    </w:div>
                                                                  </w:divsChild>
                                                                </w:div>
                                                                <w:div w:id="157315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12384">
                                                      <w:marLeft w:val="0"/>
                                                      <w:marRight w:val="0"/>
                                                      <w:marTop w:val="0"/>
                                                      <w:marBottom w:val="0"/>
                                                      <w:divBdr>
                                                        <w:top w:val="none" w:sz="0" w:space="0" w:color="auto"/>
                                                        <w:left w:val="none" w:sz="0" w:space="0" w:color="auto"/>
                                                        <w:bottom w:val="none" w:sz="0" w:space="0" w:color="auto"/>
                                                        <w:right w:val="none" w:sz="0" w:space="0" w:color="auto"/>
                                                      </w:divBdr>
                                                    </w:div>
                                                    <w:div w:id="175776524">
                                                      <w:marLeft w:val="0"/>
                                                      <w:marRight w:val="0"/>
                                                      <w:marTop w:val="0"/>
                                                      <w:marBottom w:val="0"/>
                                                      <w:divBdr>
                                                        <w:top w:val="none" w:sz="0" w:space="0" w:color="auto"/>
                                                        <w:left w:val="none" w:sz="0" w:space="0" w:color="auto"/>
                                                        <w:bottom w:val="none" w:sz="0" w:space="0" w:color="auto"/>
                                                        <w:right w:val="none" w:sz="0" w:space="0" w:color="auto"/>
                                                      </w:divBdr>
                                                    </w:div>
                                                    <w:div w:id="1575554719">
                                                      <w:marLeft w:val="0"/>
                                                      <w:marRight w:val="0"/>
                                                      <w:marTop w:val="0"/>
                                                      <w:marBottom w:val="0"/>
                                                      <w:divBdr>
                                                        <w:top w:val="none" w:sz="0" w:space="0" w:color="auto"/>
                                                        <w:left w:val="none" w:sz="0" w:space="0" w:color="auto"/>
                                                        <w:bottom w:val="none" w:sz="0" w:space="0" w:color="auto"/>
                                                        <w:right w:val="none" w:sz="0" w:space="0" w:color="auto"/>
                                                      </w:divBdr>
                                                      <w:divsChild>
                                                        <w:div w:id="27535889">
                                                          <w:marLeft w:val="0"/>
                                                          <w:marRight w:val="0"/>
                                                          <w:marTop w:val="0"/>
                                                          <w:marBottom w:val="0"/>
                                                          <w:divBdr>
                                                            <w:top w:val="none" w:sz="0" w:space="0" w:color="auto"/>
                                                            <w:left w:val="none" w:sz="0" w:space="0" w:color="auto"/>
                                                            <w:bottom w:val="none" w:sz="0" w:space="0" w:color="auto"/>
                                                            <w:right w:val="none" w:sz="0" w:space="0" w:color="auto"/>
                                                          </w:divBdr>
                                                          <w:divsChild>
                                                            <w:div w:id="944072817">
                                                              <w:marLeft w:val="0"/>
                                                              <w:marRight w:val="0"/>
                                                              <w:marTop w:val="0"/>
                                                              <w:marBottom w:val="0"/>
                                                              <w:divBdr>
                                                                <w:top w:val="none" w:sz="0" w:space="0" w:color="auto"/>
                                                                <w:left w:val="none" w:sz="0" w:space="0" w:color="auto"/>
                                                                <w:bottom w:val="none" w:sz="0" w:space="0" w:color="auto"/>
                                                                <w:right w:val="none" w:sz="0" w:space="0" w:color="auto"/>
                                                              </w:divBdr>
                                                              <w:divsChild>
                                                                <w:div w:id="185754489">
                                                                  <w:marLeft w:val="0"/>
                                                                  <w:marRight w:val="0"/>
                                                                  <w:marTop w:val="0"/>
                                                                  <w:marBottom w:val="0"/>
                                                                  <w:divBdr>
                                                                    <w:top w:val="none" w:sz="0" w:space="0" w:color="auto"/>
                                                                    <w:left w:val="none" w:sz="0" w:space="0" w:color="auto"/>
                                                                    <w:bottom w:val="none" w:sz="0" w:space="0" w:color="auto"/>
                                                                    <w:right w:val="none" w:sz="0" w:space="0" w:color="auto"/>
                                                                  </w:divBdr>
                                                                </w:div>
                                                              </w:divsChild>
                                                            </w:div>
                                                            <w:div w:id="14176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97654">
                                                      <w:marLeft w:val="0"/>
                                                      <w:marRight w:val="0"/>
                                                      <w:marTop w:val="0"/>
                                                      <w:marBottom w:val="0"/>
                                                      <w:divBdr>
                                                        <w:top w:val="none" w:sz="0" w:space="0" w:color="auto"/>
                                                        <w:left w:val="none" w:sz="0" w:space="0" w:color="auto"/>
                                                        <w:bottom w:val="none" w:sz="0" w:space="0" w:color="auto"/>
                                                        <w:right w:val="none" w:sz="0" w:space="0" w:color="auto"/>
                                                      </w:divBdr>
                                                    </w:div>
                                                    <w:div w:id="631255201">
                                                      <w:marLeft w:val="0"/>
                                                      <w:marRight w:val="0"/>
                                                      <w:marTop w:val="0"/>
                                                      <w:marBottom w:val="0"/>
                                                      <w:divBdr>
                                                        <w:top w:val="none" w:sz="0" w:space="0" w:color="auto"/>
                                                        <w:left w:val="none" w:sz="0" w:space="0" w:color="auto"/>
                                                        <w:bottom w:val="none" w:sz="0" w:space="0" w:color="auto"/>
                                                        <w:right w:val="none" w:sz="0" w:space="0" w:color="auto"/>
                                                      </w:divBdr>
                                                      <w:divsChild>
                                                        <w:div w:id="533923935">
                                                          <w:marLeft w:val="0"/>
                                                          <w:marRight w:val="0"/>
                                                          <w:marTop w:val="0"/>
                                                          <w:marBottom w:val="0"/>
                                                          <w:divBdr>
                                                            <w:top w:val="none" w:sz="0" w:space="0" w:color="auto"/>
                                                            <w:left w:val="none" w:sz="0" w:space="0" w:color="auto"/>
                                                            <w:bottom w:val="none" w:sz="0" w:space="0" w:color="auto"/>
                                                            <w:right w:val="none" w:sz="0" w:space="0" w:color="auto"/>
                                                          </w:divBdr>
                                                          <w:divsChild>
                                                            <w:div w:id="1857577786">
                                                              <w:marLeft w:val="0"/>
                                                              <w:marRight w:val="0"/>
                                                              <w:marTop w:val="0"/>
                                                              <w:marBottom w:val="0"/>
                                                              <w:divBdr>
                                                                <w:top w:val="none" w:sz="0" w:space="0" w:color="auto"/>
                                                                <w:left w:val="none" w:sz="0" w:space="0" w:color="auto"/>
                                                                <w:bottom w:val="none" w:sz="0" w:space="0" w:color="auto"/>
                                                                <w:right w:val="none" w:sz="0" w:space="0" w:color="auto"/>
                                                              </w:divBdr>
                                                              <w:divsChild>
                                                                <w:div w:id="2090223550">
                                                                  <w:marLeft w:val="0"/>
                                                                  <w:marRight w:val="0"/>
                                                                  <w:marTop w:val="0"/>
                                                                  <w:marBottom w:val="0"/>
                                                                  <w:divBdr>
                                                                    <w:top w:val="none" w:sz="0" w:space="0" w:color="auto"/>
                                                                    <w:left w:val="none" w:sz="0" w:space="0" w:color="auto"/>
                                                                    <w:bottom w:val="none" w:sz="0" w:space="0" w:color="auto"/>
                                                                    <w:right w:val="none" w:sz="0" w:space="0" w:color="auto"/>
                                                                  </w:divBdr>
                                                                </w:div>
                                                              </w:divsChild>
                                                            </w:div>
                                                            <w:div w:id="106321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403">
                                                      <w:marLeft w:val="0"/>
                                                      <w:marRight w:val="0"/>
                                                      <w:marTop w:val="0"/>
                                                      <w:marBottom w:val="0"/>
                                                      <w:divBdr>
                                                        <w:top w:val="none" w:sz="0" w:space="0" w:color="auto"/>
                                                        <w:left w:val="none" w:sz="0" w:space="0" w:color="auto"/>
                                                        <w:bottom w:val="none" w:sz="0" w:space="0" w:color="auto"/>
                                                        <w:right w:val="none" w:sz="0" w:space="0" w:color="auto"/>
                                                      </w:divBdr>
                                                    </w:div>
                                                    <w:div w:id="1456633478">
                                                      <w:marLeft w:val="0"/>
                                                      <w:marRight w:val="0"/>
                                                      <w:marTop w:val="0"/>
                                                      <w:marBottom w:val="0"/>
                                                      <w:divBdr>
                                                        <w:top w:val="none" w:sz="0" w:space="0" w:color="auto"/>
                                                        <w:left w:val="none" w:sz="0" w:space="0" w:color="auto"/>
                                                        <w:bottom w:val="none" w:sz="0" w:space="0" w:color="auto"/>
                                                        <w:right w:val="none" w:sz="0" w:space="0" w:color="auto"/>
                                                      </w:divBdr>
                                                    </w:div>
                                                    <w:div w:id="266279753">
                                                      <w:marLeft w:val="0"/>
                                                      <w:marRight w:val="0"/>
                                                      <w:marTop w:val="0"/>
                                                      <w:marBottom w:val="0"/>
                                                      <w:divBdr>
                                                        <w:top w:val="none" w:sz="0" w:space="0" w:color="auto"/>
                                                        <w:left w:val="none" w:sz="0" w:space="0" w:color="auto"/>
                                                        <w:bottom w:val="none" w:sz="0" w:space="0" w:color="auto"/>
                                                        <w:right w:val="none" w:sz="0" w:space="0" w:color="auto"/>
                                                      </w:divBdr>
                                                    </w:div>
                                                    <w:div w:id="934509510">
                                                      <w:marLeft w:val="0"/>
                                                      <w:marRight w:val="0"/>
                                                      <w:marTop w:val="0"/>
                                                      <w:marBottom w:val="0"/>
                                                      <w:divBdr>
                                                        <w:top w:val="none" w:sz="0" w:space="0" w:color="auto"/>
                                                        <w:left w:val="none" w:sz="0" w:space="0" w:color="auto"/>
                                                        <w:bottom w:val="none" w:sz="0" w:space="0" w:color="auto"/>
                                                        <w:right w:val="none" w:sz="0" w:space="0" w:color="auto"/>
                                                      </w:divBdr>
                                                      <w:divsChild>
                                                        <w:div w:id="1183589201">
                                                          <w:marLeft w:val="0"/>
                                                          <w:marRight w:val="0"/>
                                                          <w:marTop w:val="0"/>
                                                          <w:marBottom w:val="0"/>
                                                          <w:divBdr>
                                                            <w:top w:val="none" w:sz="0" w:space="0" w:color="auto"/>
                                                            <w:left w:val="none" w:sz="0" w:space="0" w:color="auto"/>
                                                            <w:bottom w:val="none" w:sz="0" w:space="0" w:color="auto"/>
                                                            <w:right w:val="none" w:sz="0" w:space="0" w:color="auto"/>
                                                          </w:divBdr>
                                                        </w:div>
                                                        <w:div w:id="1757633831">
                                                          <w:marLeft w:val="0"/>
                                                          <w:marRight w:val="0"/>
                                                          <w:marTop w:val="0"/>
                                                          <w:marBottom w:val="0"/>
                                                          <w:divBdr>
                                                            <w:top w:val="none" w:sz="0" w:space="0" w:color="auto"/>
                                                            <w:left w:val="none" w:sz="0" w:space="0" w:color="auto"/>
                                                            <w:bottom w:val="none" w:sz="0" w:space="0" w:color="auto"/>
                                                            <w:right w:val="none" w:sz="0" w:space="0" w:color="auto"/>
                                                          </w:divBdr>
                                                          <w:divsChild>
                                                            <w:div w:id="1886210252">
                                                              <w:marLeft w:val="0"/>
                                                              <w:marRight w:val="0"/>
                                                              <w:marTop w:val="0"/>
                                                              <w:marBottom w:val="0"/>
                                                              <w:divBdr>
                                                                <w:top w:val="none" w:sz="0" w:space="0" w:color="auto"/>
                                                                <w:left w:val="none" w:sz="0" w:space="0" w:color="auto"/>
                                                                <w:bottom w:val="none" w:sz="0" w:space="0" w:color="auto"/>
                                                                <w:right w:val="none" w:sz="0" w:space="0" w:color="auto"/>
                                                              </w:divBdr>
                                                              <w:divsChild>
                                                                <w:div w:id="1247232519">
                                                                  <w:marLeft w:val="0"/>
                                                                  <w:marRight w:val="0"/>
                                                                  <w:marTop w:val="0"/>
                                                                  <w:marBottom w:val="0"/>
                                                                  <w:divBdr>
                                                                    <w:top w:val="none" w:sz="0" w:space="0" w:color="auto"/>
                                                                    <w:left w:val="none" w:sz="0" w:space="0" w:color="auto"/>
                                                                    <w:bottom w:val="none" w:sz="0" w:space="0" w:color="auto"/>
                                                                    <w:right w:val="none" w:sz="0" w:space="0" w:color="auto"/>
                                                                  </w:divBdr>
                                                                  <w:divsChild>
                                                                    <w:div w:id="1988196029">
                                                                      <w:marLeft w:val="0"/>
                                                                      <w:marRight w:val="0"/>
                                                                      <w:marTop w:val="0"/>
                                                                      <w:marBottom w:val="0"/>
                                                                      <w:divBdr>
                                                                        <w:top w:val="none" w:sz="0" w:space="0" w:color="auto"/>
                                                                        <w:left w:val="none" w:sz="0" w:space="0" w:color="auto"/>
                                                                        <w:bottom w:val="none" w:sz="0" w:space="0" w:color="auto"/>
                                                                        <w:right w:val="none" w:sz="0" w:space="0" w:color="auto"/>
                                                                      </w:divBdr>
                                                                    </w:div>
                                                                  </w:divsChild>
                                                                </w:div>
                                                                <w:div w:id="2523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86181">
                                                      <w:marLeft w:val="0"/>
                                                      <w:marRight w:val="0"/>
                                                      <w:marTop w:val="45"/>
                                                      <w:marBottom w:val="0"/>
                                                      <w:divBdr>
                                                        <w:top w:val="none" w:sz="0" w:space="0" w:color="auto"/>
                                                        <w:left w:val="none" w:sz="0" w:space="0" w:color="auto"/>
                                                        <w:bottom w:val="none" w:sz="0" w:space="0" w:color="auto"/>
                                                        <w:right w:val="none" w:sz="0" w:space="0" w:color="auto"/>
                                                      </w:divBdr>
                                                    </w:div>
                                                    <w:div w:id="594896224">
                                                      <w:marLeft w:val="0"/>
                                                      <w:marRight w:val="0"/>
                                                      <w:marTop w:val="0"/>
                                                      <w:marBottom w:val="0"/>
                                                      <w:divBdr>
                                                        <w:top w:val="none" w:sz="0" w:space="0" w:color="auto"/>
                                                        <w:left w:val="none" w:sz="0" w:space="0" w:color="auto"/>
                                                        <w:bottom w:val="none" w:sz="0" w:space="0" w:color="auto"/>
                                                        <w:right w:val="none" w:sz="0" w:space="0" w:color="auto"/>
                                                      </w:divBdr>
                                                    </w:div>
                                                    <w:div w:id="796989736">
                                                      <w:marLeft w:val="0"/>
                                                      <w:marRight w:val="0"/>
                                                      <w:marTop w:val="0"/>
                                                      <w:marBottom w:val="0"/>
                                                      <w:divBdr>
                                                        <w:top w:val="none" w:sz="0" w:space="0" w:color="auto"/>
                                                        <w:left w:val="none" w:sz="0" w:space="0" w:color="auto"/>
                                                        <w:bottom w:val="none" w:sz="0" w:space="0" w:color="auto"/>
                                                        <w:right w:val="none" w:sz="0" w:space="0" w:color="auto"/>
                                                      </w:divBdr>
                                                    </w:div>
                                                    <w:div w:id="646281780">
                                                      <w:marLeft w:val="0"/>
                                                      <w:marRight w:val="0"/>
                                                      <w:marTop w:val="0"/>
                                                      <w:marBottom w:val="0"/>
                                                      <w:divBdr>
                                                        <w:top w:val="none" w:sz="0" w:space="0" w:color="auto"/>
                                                        <w:left w:val="none" w:sz="0" w:space="0" w:color="auto"/>
                                                        <w:bottom w:val="none" w:sz="0" w:space="0" w:color="auto"/>
                                                        <w:right w:val="none" w:sz="0" w:space="0" w:color="auto"/>
                                                      </w:divBdr>
                                                    </w:div>
                                                    <w:div w:id="269777992">
                                                      <w:marLeft w:val="0"/>
                                                      <w:marRight w:val="0"/>
                                                      <w:marTop w:val="0"/>
                                                      <w:marBottom w:val="0"/>
                                                      <w:divBdr>
                                                        <w:top w:val="none" w:sz="0" w:space="0" w:color="auto"/>
                                                        <w:left w:val="none" w:sz="0" w:space="0" w:color="auto"/>
                                                        <w:bottom w:val="none" w:sz="0" w:space="0" w:color="auto"/>
                                                        <w:right w:val="none" w:sz="0" w:space="0" w:color="auto"/>
                                                      </w:divBdr>
                                                      <w:divsChild>
                                                        <w:div w:id="797799025">
                                                          <w:marLeft w:val="0"/>
                                                          <w:marRight w:val="0"/>
                                                          <w:marTop w:val="0"/>
                                                          <w:marBottom w:val="0"/>
                                                          <w:divBdr>
                                                            <w:top w:val="none" w:sz="0" w:space="0" w:color="auto"/>
                                                            <w:left w:val="none" w:sz="0" w:space="0" w:color="auto"/>
                                                            <w:bottom w:val="none" w:sz="0" w:space="0" w:color="auto"/>
                                                            <w:right w:val="none" w:sz="0" w:space="0" w:color="auto"/>
                                                          </w:divBdr>
                                                          <w:divsChild>
                                                            <w:div w:id="1485782445">
                                                              <w:marLeft w:val="0"/>
                                                              <w:marRight w:val="0"/>
                                                              <w:marTop w:val="0"/>
                                                              <w:marBottom w:val="0"/>
                                                              <w:divBdr>
                                                                <w:top w:val="none" w:sz="0" w:space="0" w:color="auto"/>
                                                                <w:left w:val="none" w:sz="0" w:space="0" w:color="auto"/>
                                                                <w:bottom w:val="none" w:sz="0" w:space="0" w:color="auto"/>
                                                                <w:right w:val="none" w:sz="0" w:space="0" w:color="auto"/>
                                                              </w:divBdr>
                                                              <w:divsChild>
                                                                <w:div w:id="1501504854">
                                                                  <w:marLeft w:val="0"/>
                                                                  <w:marRight w:val="0"/>
                                                                  <w:marTop w:val="0"/>
                                                                  <w:marBottom w:val="0"/>
                                                                  <w:divBdr>
                                                                    <w:top w:val="none" w:sz="0" w:space="0" w:color="auto"/>
                                                                    <w:left w:val="none" w:sz="0" w:space="0" w:color="auto"/>
                                                                    <w:bottom w:val="none" w:sz="0" w:space="0" w:color="auto"/>
                                                                    <w:right w:val="none" w:sz="0" w:space="0" w:color="auto"/>
                                                                  </w:divBdr>
                                                                </w:div>
                                                              </w:divsChild>
                                                            </w:div>
                                                            <w:div w:id="69214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2916">
                                                      <w:marLeft w:val="0"/>
                                                      <w:marRight w:val="0"/>
                                                      <w:marTop w:val="0"/>
                                                      <w:marBottom w:val="0"/>
                                                      <w:divBdr>
                                                        <w:top w:val="none" w:sz="0" w:space="0" w:color="auto"/>
                                                        <w:left w:val="none" w:sz="0" w:space="0" w:color="auto"/>
                                                        <w:bottom w:val="none" w:sz="0" w:space="0" w:color="auto"/>
                                                        <w:right w:val="none" w:sz="0" w:space="0" w:color="auto"/>
                                                      </w:divBdr>
                                                    </w:div>
                                                    <w:div w:id="209650524">
                                                      <w:marLeft w:val="0"/>
                                                      <w:marRight w:val="0"/>
                                                      <w:marTop w:val="0"/>
                                                      <w:marBottom w:val="0"/>
                                                      <w:divBdr>
                                                        <w:top w:val="none" w:sz="0" w:space="0" w:color="auto"/>
                                                        <w:left w:val="none" w:sz="0" w:space="0" w:color="auto"/>
                                                        <w:bottom w:val="none" w:sz="0" w:space="0" w:color="auto"/>
                                                        <w:right w:val="none" w:sz="0" w:space="0" w:color="auto"/>
                                                      </w:divBdr>
                                                      <w:divsChild>
                                                        <w:div w:id="329989892">
                                                          <w:marLeft w:val="0"/>
                                                          <w:marRight w:val="0"/>
                                                          <w:marTop w:val="0"/>
                                                          <w:marBottom w:val="0"/>
                                                          <w:divBdr>
                                                            <w:top w:val="none" w:sz="0" w:space="0" w:color="auto"/>
                                                            <w:left w:val="none" w:sz="0" w:space="0" w:color="auto"/>
                                                            <w:bottom w:val="none" w:sz="0" w:space="0" w:color="auto"/>
                                                            <w:right w:val="none" w:sz="0" w:space="0" w:color="auto"/>
                                                          </w:divBdr>
                                                          <w:divsChild>
                                                            <w:div w:id="398985326">
                                                              <w:marLeft w:val="0"/>
                                                              <w:marRight w:val="0"/>
                                                              <w:marTop w:val="0"/>
                                                              <w:marBottom w:val="0"/>
                                                              <w:divBdr>
                                                                <w:top w:val="none" w:sz="0" w:space="0" w:color="auto"/>
                                                                <w:left w:val="none" w:sz="0" w:space="0" w:color="auto"/>
                                                                <w:bottom w:val="none" w:sz="0" w:space="0" w:color="auto"/>
                                                                <w:right w:val="none" w:sz="0" w:space="0" w:color="auto"/>
                                                              </w:divBdr>
                                                              <w:divsChild>
                                                                <w:div w:id="889998262">
                                                                  <w:marLeft w:val="0"/>
                                                                  <w:marRight w:val="0"/>
                                                                  <w:marTop w:val="0"/>
                                                                  <w:marBottom w:val="0"/>
                                                                  <w:divBdr>
                                                                    <w:top w:val="none" w:sz="0" w:space="0" w:color="auto"/>
                                                                    <w:left w:val="none" w:sz="0" w:space="0" w:color="auto"/>
                                                                    <w:bottom w:val="none" w:sz="0" w:space="0" w:color="auto"/>
                                                                    <w:right w:val="none" w:sz="0" w:space="0" w:color="auto"/>
                                                                  </w:divBdr>
                                                                </w:div>
                                                              </w:divsChild>
                                                            </w:div>
                                                            <w:div w:id="16755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2933">
                                                      <w:marLeft w:val="0"/>
                                                      <w:marRight w:val="0"/>
                                                      <w:marTop w:val="0"/>
                                                      <w:marBottom w:val="0"/>
                                                      <w:divBdr>
                                                        <w:top w:val="none" w:sz="0" w:space="0" w:color="auto"/>
                                                        <w:left w:val="none" w:sz="0" w:space="0" w:color="auto"/>
                                                        <w:bottom w:val="none" w:sz="0" w:space="0" w:color="auto"/>
                                                        <w:right w:val="none" w:sz="0" w:space="0" w:color="auto"/>
                                                      </w:divBdr>
                                                    </w:div>
                                                    <w:div w:id="1455906983">
                                                      <w:marLeft w:val="0"/>
                                                      <w:marRight w:val="0"/>
                                                      <w:marTop w:val="0"/>
                                                      <w:marBottom w:val="0"/>
                                                      <w:divBdr>
                                                        <w:top w:val="none" w:sz="0" w:space="0" w:color="auto"/>
                                                        <w:left w:val="none" w:sz="0" w:space="0" w:color="auto"/>
                                                        <w:bottom w:val="none" w:sz="0" w:space="0" w:color="auto"/>
                                                        <w:right w:val="none" w:sz="0" w:space="0" w:color="auto"/>
                                                      </w:divBdr>
                                                      <w:divsChild>
                                                        <w:div w:id="412045146">
                                                          <w:marLeft w:val="0"/>
                                                          <w:marRight w:val="0"/>
                                                          <w:marTop w:val="0"/>
                                                          <w:marBottom w:val="0"/>
                                                          <w:divBdr>
                                                            <w:top w:val="none" w:sz="0" w:space="0" w:color="auto"/>
                                                            <w:left w:val="none" w:sz="0" w:space="0" w:color="auto"/>
                                                            <w:bottom w:val="none" w:sz="0" w:space="0" w:color="auto"/>
                                                            <w:right w:val="none" w:sz="0" w:space="0" w:color="auto"/>
                                                          </w:divBdr>
                                                          <w:divsChild>
                                                            <w:div w:id="640617898">
                                                              <w:marLeft w:val="0"/>
                                                              <w:marRight w:val="0"/>
                                                              <w:marTop w:val="0"/>
                                                              <w:marBottom w:val="0"/>
                                                              <w:divBdr>
                                                                <w:top w:val="none" w:sz="0" w:space="0" w:color="auto"/>
                                                                <w:left w:val="none" w:sz="0" w:space="0" w:color="auto"/>
                                                                <w:bottom w:val="none" w:sz="0" w:space="0" w:color="auto"/>
                                                                <w:right w:val="none" w:sz="0" w:space="0" w:color="auto"/>
                                                              </w:divBdr>
                                                              <w:divsChild>
                                                                <w:div w:id="376198424">
                                                                  <w:marLeft w:val="0"/>
                                                                  <w:marRight w:val="0"/>
                                                                  <w:marTop w:val="0"/>
                                                                  <w:marBottom w:val="0"/>
                                                                  <w:divBdr>
                                                                    <w:top w:val="none" w:sz="0" w:space="0" w:color="auto"/>
                                                                    <w:left w:val="none" w:sz="0" w:space="0" w:color="auto"/>
                                                                    <w:bottom w:val="none" w:sz="0" w:space="0" w:color="auto"/>
                                                                    <w:right w:val="none" w:sz="0" w:space="0" w:color="auto"/>
                                                                  </w:divBdr>
                                                                </w:div>
                                                              </w:divsChild>
                                                            </w:div>
                                                            <w:div w:id="9686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056">
                                                      <w:marLeft w:val="0"/>
                                                      <w:marRight w:val="0"/>
                                                      <w:marTop w:val="0"/>
                                                      <w:marBottom w:val="0"/>
                                                      <w:divBdr>
                                                        <w:top w:val="none" w:sz="0" w:space="0" w:color="auto"/>
                                                        <w:left w:val="none" w:sz="0" w:space="0" w:color="auto"/>
                                                        <w:bottom w:val="none" w:sz="0" w:space="0" w:color="auto"/>
                                                        <w:right w:val="none" w:sz="0" w:space="0" w:color="auto"/>
                                                      </w:divBdr>
                                                    </w:div>
                                                    <w:div w:id="42484613">
                                                      <w:marLeft w:val="0"/>
                                                      <w:marRight w:val="0"/>
                                                      <w:marTop w:val="0"/>
                                                      <w:marBottom w:val="0"/>
                                                      <w:divBdr>
                                                        <w:top w:val="none" w:sz="0" w:space="0" w:color="auto"/>
                                                        <w:left w:val="none" w:sz="0" w:space="0" w:color="auto"/>
                                                        <w:bottom w:val="none" w:sz="0" w:space="0" w:color="auto"/>
                                                        <w:right w:val="none" w:sz="0" w:space="0" w:color="auto"/>
                                                      </w:divBdr>
                                                    </w:div>
                                                    <w:div w:id="1593394761">
                                                      <w:marLeft w:val="0"/>
                                                      <w:marRight w:val="0"/>
                                                      <w:marTop w:val="0"/>
                                                      <w:marBottom w:val="0"/>
                                                      <w:divBdr>
                                                        <w:top w:val="none" w:sz="0" w:space="0" w:color="auto"/>
                                                        <w:left w:val="none" w:sz="0" w:space="0" w:color="auto"/>
                                                        <w:bottom w:val="none" w:sz="0" w:space="0" w:color="auto"/>
                                                        <w:right w:val="none" w:sz="0" w:space="0" w:color="auto"/>
                                                      </w:divBdr>
                                                      <w:divsChild>
                                                        <w:div w:id="1955405236">
                                                          <w:marLeft w:val="0"/>
                                                          <w:marRight w:val="0"/>
                                                          <w:marTop w:val="0"/>
                                                          <w:marBottom w:val="0"/>
                                                          <w:divBdr>
                                                            <w:top w:val="none" w:sz="0" w:space="0" w:color="auto"/>
                                                            <w:left w:val="none" w:sz="0" w:space="0" w:color="auto"/>
                                                            <w:bottom w:val="none" w:sz="0" w:space="0" w:color="auto"/>
                                                            <w:right w:val="none" w:sz="0" w:space="0" w:color="auto"/>
                                                          </w:divBdr>
                                                        </w:div>
                                                        <w:div w:id="1662345509">
                                                          <w:marLeft w:val="0"/>
                                                          <w:marRight w:val="0"/>
                                                          <w:marTop w:val="0"/>
                                                          <w:marBottom w:val="0"/>
                                                          <w:divBdr>
                                                            <w:top w:val="none" w:sz="0" w:space="0" w:color="auto"/>
                                                            <w:left w:val="none" w:sz="0" w:space="0" w:color="auto"/>
                                                            <w:bottom w:val="none" w:sz="0" w:space="0" w:color="auto"/>
                                                            <w:right w:val="none" w:sz="0" w:space="0" w:color="auto"/>
                                                          </w:divBdr>
                                                          <w:divsChild>
                                                            <w:div w:id="874346520">
                                                              <w:marLeft w:val="0"/>
                                                              <w:marRight w:val="0"/>
                                                              <w:marTop w:val="0"/>
                                                              <w:marBottom w:val="0"/>
                                                              <w:divBdr>
                                                                <w:top w:val="none" w:sz="0" w:space="0" w:color="auto"/>
                                                                <w:left w:val="none" w:sz="0" w:space="0" w:color="auto"/>
                                                                <w:bottom w:val="none" w:sz="0" w:space="0" w:color="auto"/>
                                                                <w:right w:val="none" w:sz="0" w:space="0" w:color="auto"/>
                                                              </w:divBdr>
                                                              <w:divsChild>
                                                                <w:div w:id="1678925547">
                                                                  <w:marLeft w:val="0"/>
                                                                  <w:marRight w:val="0"/>
                                                                  <w:marTop w:val="0"/>
                                                                  <w:marBottom w:val="0"/>
                                                                  <w:divBdr>
                                                                    <w:top w:val="none" w:sz="0" w:space="0" w:color="auto"/>
                                                                    <w:left w:val="none" w:sz="0" w:space="0" w:color="auto"/>
                                                                    <w:bottom w:val="none" w:sz="0" w:space="0" w:color="auto"/>
                                                                    <w:right w:val="none" w:sz="0" w:space="0" w:color="auto"/>
                                                                  </w:divBdr>
                                                                  <w:divsChild>
                                                                    <w:div w:id="153645737">
                                                                      <w:marLeft w:val="0"/>
                                                                      <w:marRight w:val="0"/>
                                                                      <w:marTop w:val="0"/>
                                                                      <w:marBottom w:val="0"/>
                                                                      <w:divBdr>
                                                                        <w:top w:val="none" w:sz="0" w:space="0" w:color="auto"/>
                                                                        <w:left w:val="none" w:sz="0" w:space="0" w:color="auto"/>
                                                                        <w:bottom w:val="none" w:sz="0" w:space="0" w:color="auto"/>
                                                                        <w:right w:val="none" w:sz="0" w:space="0" w:color="auto"/>
                                                                      </w:divBdr>
                                                                    </w:div>
                                                                  </w:divsChild>
                                                                </w:div>
                                                                <w:div w:id="22159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802">
                                                      <w:marLeft w:val="0"/>
                                                      <w:marRight w:val="0"/>
                                                      <w:marTop w:val="0"/>
                                                      <w:marBottom w:val="0"/>
                                                      <w:divBdr>
                                                        <w:top w:val="none" w:sz="0" w:space="0" w:color="auto"/>
                                                        <w:left w:val="none" w:sz="0" w:space="0" w:color="auto"/>
                                                        <w:bottom w:val="none" w:sz="0" w:space="0" w:color="auto"/>
                                                        <w:right w:val="none" w:sz="0" w:space="0" w:color="auto"/>
                                                      </w:divBdr>
                                                      <w:divsChild>
                                                        <w:div w:id="1857039737">
                                                          <w:marLeft w:val="0"/>
                                                          <w:marRight w:val="0"/>
                                                          <w:marTop w:val="0"/>
                                                          <w:marBottom w:val="0"/>
                                                          <w:divBdr>
                                                            <w:top w:val="none" w:sz="0" w:space="0" w:color="auto"/>
                                                            <w:left w:val="none" w:sz="0" w:space="0" w:color="auto"/>
                                                            <w:bottom w:val="none" w:sz="0" w:space="0" w:color="auto"/>
                                                            <w:right w:val="none" w:sz="0" w:space="0" w:color="auto"/>
                                                          </w:divBdr>
                                                          <w:divsChild>
                                                            <w:div w:id="1919946566">
                                                              <w:marLeft w:val="0"/>
                                                              <w:marRight w:val="0"/>
                                                              <w:marTop w:val="0"/>
                                                              <w:marBottom w:val="0"/>
                                                              <w:divBdr>
                                                                <w:top w:val="none" w:sz="0" w:space="0" w:color="auto"/>
                                                                <w:left w:val="none" w:sz="0" w:space="0" w:color="auto"/>
                                                                <w:bottom w:val="none" w:sz="0" w:space="0" w:color="auto"/>
                                                                <w:right w:val="none" w:sz="0" w:space="0" w:color="auto"/>
                                                              </w:divBdr>
                                                              <w:divsChild>
                                                                <w:div w:id="1936554366">
                                                                  <w:marLeft w:val="0"/>
                                                                  <w:marRight w:val="0"/>
                                                                  <w:marTop w:val="0"/>
                                                                  <w:marBottom w:val="0"/>
                                                                  <w:divBdr>
                                                                    <w:top w:val="none" w:sz="0" w:space="0" w:color="auto"/>
                                                                    <w:left w:val="none" w:sz="0" w:space="0" w:color="auto"/>
                                                                    <w:bottom w:val="none" w:sz="0" w:space="0" w:color="auto"/>
                                                                    <w:right w:val="none" w:sz="0" w:space="0" w:color="auto"/>
                                                                  </w:divBdr>
                                                                </w:div>
                                                              </w:divsChild>
                                                            </w:div>
                                                            <w:div w:id="21362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8819">
                                                      <w:marLeft w:val="0"/>
                                                      <w:marRight w:val="0"/>
                                                      <w:marTop w:val="0"/>
                                                      <w:marBottom w:val="0"/>
                                                      <w:divBdr>
                                                        <w:top w:val="none" w:sz="0" w:space="0" w:color="auto"/>
                                                        <w:left w:val="none" w:sz="0" w:space="0" w:color="auto"/>
                                                        <w:bottom w:val="none" w:sz="0" w:space="0" w:color="auto"/>
                                                        <w:right w:val="none" w:sz="0" w:space="0" w:color="auto"/>
                                                      </w:divBdr>
                                                    </w:div>
                                                    <w:div w:id="968318241">
                                                      <w:marLeft w:val="0"/>
                                                      <w:marRight w:val="0"/>
                                                      <w:marTop w:val="0"/>
                                                      <w:marBottom w:val="0"/>
                                                      <w:divBdr>
                                                        <w:top w:val="none" w:sz="0" w:space="0" w:color="auto"/>
                                                        <w:left w:val="none" w:sz="0" w:space="0" w:color="auto"/>
                                                        <w:bottom w:val="none" w:sz="0" w:space="0" w:color="auto"/>
                                                        <w:right w:val="none" w:sz="0" w:space="0" w:color="auto"/>
                                                      </w:divBdr>
                                                      <w:divsChild>
                                                        <w:div w:id="443159885">
                                                          <w:marLeft w:val="0"/>
                                                          <w:marRight w:val="0"/>
                                                          <w:marTop w:val="0"/>
                                                          <w:marBottom w:val="0"/>
                                                          <w:divBdr>
                                                            <w:top w:val="none" w:sz="0" w:space="0" w:color="auto"/>
                                                            <w:left w:val="none" w:sz="0" w:space="0" w:color="auto"/>
                                                            <w:bottom w:val="none" w:sz="0" w:space="0" w:color="auto"/>
                                                            <w:right w:val="none" w:sz="0" w:space="0" w:color="auto"/>
                                                          </w:divBdr>
                                                        </w:div>
                                                      </w:divsChild>
                                                    </w:div>
                                                    <w:div w:id="1850482302">
                                                      <w:marLeft w:val="0"/>
                                                      <w:marRight w:val="0"/>
                                                      <w:marTop w:val="45"/>
                                                      <w:marBottom w:val="0"/>
                                                      <w:divBdr>
                                                        <w:top w:val="none" w:sz="0" w:space="0" w:color="auto"/>
                                                        <w:left w:val="none" w:sz="0" w:space="0" w:color="auto"/>
                                                        <w:bottom w:val="none" w:sz="0" w:space="0" w:color="auto"/>
                                                        <w:right w:val="none" w:sz="0" w:space="0" w:color="auto"/>
                                                      </w:divBdr>
                                                    </w:div>
                                                    <w:div w:id="1609652898">
                                                      <w:marLeft w:val="0"/>
                                                      <w:marRight w:val="0"/>
                                                      <w:marTop w:val="0"/>
                                                      <w:marBottom w:val="0"/>
                                                      <w:divBdr>
                                                        <w:top w:val="none" w:sz="0" w:space="0" w:color="auto"/>
                                                        <w:left w:val="none" w:sz="0" w:space="0" w:color="auto"/>
                                                        <w:bottom w:val="none" w:sz="0" w:space="0" w:color="auto"/>
                                                        <w:right w:val="none" w:sz="0" w:space="0" w:color="auto"/>
                                                      </w:divBdr>
                                                    </w:div>
                                                    <w:div w:id="495611611">
                                                      <w:marLeft w:val="0"/>
                                                      <w:marRight w:val="0"/>
                                                      <w:marTop w:val="0"/>
                                                      <w:marBottom w:val="0"/>
                                                      <w:divBdr>
                                                        <w:top w:val="none" w:sz="0" w:space="0" w:color="auto"/>
                                                        <w:left w:val="none" w:sz="0" w:space="0" w:color="auto"/>
                                                        <w:bottom w:val="none" w:sz="0" w:space="0" w:color="auto"/>
                                                        <w:right w:val="none" w:sz="0" w:space="0" w:color="auto"/>
                                                      </w:divBdr>
                                                    </w:div>
                                                    <w:div w:id="1842574921">
                                                      <w:marLeft w:val="0"/>
                                                      <w:marRight w:val="0"/>
                                                      <w:marTop w:val="0"/>
                                                      <w:marBottom w:val="0"/>
                                                      <w:divBdr>
                                                        <w:top w:val="none" w:sz="0" w:space="0" w:color="auto"/>
                                                        <w:left w:val="none" w:sz="0" w:space="0" w:color="auto"/>
                                                        <w:bottom w:val="none" w:sz="0" w:space="0" w:color="auto"/>
                                                        <w:right w:val="none" w:sz="0" w:space="0" w:color="auto"/>
                                                      </w:divBdr>
                                                    </w:div>
                                                    <w:div w:id="2047674188">
                                                      <w:marLeft w:val="0"/>
                                                      <w:marRight w:val="0"/>
                                                      <w:marTop w:val="0"/>
                                                      <w:marBottom w:val="0"/>
                                                      <w:divBdr>
                                                        <w:top w:val="none" w:sz="0" w:space="0" w:color="auto"/>
                                                        <w:left w:val="none" w:sz="0" w:space="0" w:color="auto"/>
                                                        <w:bottom w:val="none" w:sz="0" w:space="0" w:color="auto"/>
                                                        <w:right w:val="none" w:sz="0" w:space="0" w:color="auto"/>
                                                      </w:divBdr>
                                                    </w:div>
                                                    <w:div w:id="448202713">
                                                      <w:marLeft w:val="0"/>
                                                      <w:marRight w:val="0"/>
                                                      <w:marTop w:val="0"/>
                                                      <w:marBottom w:val="0"/>
                                                      <w:divBdr>
                                                        <w:top w:val="none" w:sz="0" w:space="0" w:color="auto"/>
                                                        <w:left w:val="none" w:sz="0" w:space="0" w:color="auto"/>
                                                        <w:bottom w:val="none" w:sz="0" w:space="0" w:color="auto"/>
                                                        <w:right w:val="none" w:sz="0" w:space="0" w:color="auto"/>
                                                      </w:divBdr>
                                                      <w:divsChild>
                                                        <w:div w:id="2058973106">
                                                          <w:marLeft w:val="0"/>
                                                          <w:marRight w:val="0"/>
                                                          <w:marTop w:val="0"/>
                                                          <w:marBottom w:val="0"/>
                                                          <w:divBdr>
                                                            <w:top w:val="none" w:sz="0" w:space="0" w:color="auto"/>
                                                            <w:left w:val="none" w:sz="0" w:space="0" w:color="auto"/>
                                                            <w:bottom w:val="none" w:sz="0" w:space="0" w:color="auto"/>
                                                            <w:right w:val="none" w:sz="0" w:space="0" w:color="auto"/>
                                                          </w:divBdr>
                                                        </w:div>
                                                        <w:div w:id="382486964">
                                                          <w:marLeft w:val="0"/>
                                                          <w:marRight w:val="0"/>
                                                          <w:marTop w:val="0"/>
                                                          <w:marBottom w:val="0"/>
                                                          <w:divBdr>
                                                            <w:top w:val="none" w:sz="0" w:space="0" w:color="auto"/>
                                                            <w:left w:val="none" w:sz="0" w:space="0" w:color="auto"/>
                                                            <w:bottom w:val="none" w:sz="0" w:space="0" w:color="auto"/>
                                                            <w:right w:val="none" w:sz="0" w:space="0" w:color="auto"/>
                                                          </w:divBdr>
                                                          <w:divsChild>
                                                            <w:div w:id="1635671607">
                                                              <w:marLeft w:val="0"/>
                                                              <w:marRight w:val="0"/>
                                                              <w:marTop w:val="0"/>
                                                              <w:marBottom w:val="0"/>
                                                              <w:divBdr>
                                                                <w:top w:val="none" w:sz="0" w:space="0" w:color="auto"/>
                                                                <w:left w:val="none" w:sz="0" w:space="0" w:color="auto"/>
                                                                <w:bottom w:val="none" w:sz="0" w:space="0" w:color="auto"/>
                                                                <w:right w:val="none" w:sz="0" w:space="0" w:color="auto"/>
                                                              </w:divBdr>
                                                              <w:divsChild>
                                                                <w:div w:id="406808613">
                                                                  <w:marLeft w:val="0"/>
                                                                  <w:marRight w:val="0"/>
                                                                  <w:marTop w:val="0"/>
                                                                  <w:marBottom w:val="0"/>
                                                                  <w:divBdr>
                                                                    <w:top w:val="none" w:sz="0" w:space="0" w:color="auto"/>
                                                                    <w:left w:val="none" w:sz="0" w:space="0" w:color="auto"/>
                                                                    <w:bottom w:val="none" w:sz="0" w:space="0" w:color="auto"/>
                                                                    <w:right w:val="none" w:sz="0" w:space="0" w:color="auto"/>
                                                                  </w:divBdr>
                                                                  <w:divsChild>
                                                                    <w:div w:id="618684373">
                                                                      <w:marLeft w:val="0"/>
                                                                      <w:marRight w:val="0"/>
                                                                      <w:marTop w:val="0"/>
                                                                      <w:marBottom w:val="0"/>
                                                                      <w:divBdr>
                                                                        <w:top w:val="none" w:sz="0" w:space="0" w:color="auto"/>
                                                                        <w:left w:val="none" w:sz="0" w:space="0" w:color="auto"/>
                                                                        <w:bottom w:val="none" w:sz="0" w:space="0" w:color="auto"/>
                                                                        <w:right w:val="none" w:sz="0" w:space="0" w:color="auto"/>
                                                                      </w:divBdr>
                                                                    </w:div>
                                                                  </w:divsChild>
                                                                </w:div>
                                                                <w:div w:id="179490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75994">
                                                      <w:marLeft w:val="0"/>
                                                      <w:marRight w:val="0"/>
                                                      <w:marTop w:val="0"/>
                                                      <w:marBottom w:val="0"/>
                                                      <w:divBdr>
                                                        <w:top w:val="none" w:sz="0" w:space="0" w:color="auto"/>
                                                        <w:left w:val="none" w:sz="0" w:space="0" w:color="auto"/>
                                                        <w:bottom w:val="none" w:sz="0" w:space="0" w:color="auto"/>
                                                        <w:right w:val="none" w:sz="0" w:space="0" w:color="auto"/>
                                                      </w:divBdr>
                                                    </w:div>
                                                    <w:div w:id="1428231207">
                                                      <w:marLeft w:val="0"/>
                                                      <w:marRight w:val="0"/>
                                                      <w:marTop w:val="0"/>
                                                      <w:marBottom w:val="0"/>
                                                      <w:divBdr>
                                                        <w:top w:val="none" w:sz="0" w:space="0" w:color="auto"/>
                                                        <w:left w:val="none" w:sz="0" w:space="0" w:color="auto"/>
                                                        <w:bottom w:val="none" w:sz="0" w:space="0" w:color="auto"/>
                                                        <w:right w:val="none" w:sz="0" w:space="0" w:color="auto"/>
                                                      </w:divBdr>
                                                    </w:div>
                                                    <w:div w:id="410204283">
                                                      <w:marLeft w:val="0"/>
                                                      <w:marRight w:val="0"/>
                                                      <w:marTop w:val="45"/>
                                                      <w:marBottom w:val="0"/>
                                                      <w:divBdr>
                                                        <w:top w:val="none" w:sz="0" w:space="0" w:color="auto"/>
                                                        <w:left w:val="none" w:sz="0" w:space="0" w:color="auto"/>
                                                        <w:bottom w:val="none" w:sz="0" w:space="0" w:color="auto"/>
                                                        <w:right w:val="none" w:sz="0" w:space="0" w:color="auto"/>
                                                      </w:divBdr>
                                                    </w:div>
                                                    <w:div w:id="1738746440">
                                                      <w:marLeft w:val="0"/>
                                                      <w:marRight w:val="0"/>
                                                      <w:marTop w:val="0"/>
                                                      <w:marBottom w:val="0"/>
                                                      <w:divBdr>
                                                        <w:top w:val="none" w:sz="0" w:space="0" w:color="auto"/>
                                                        <w:left w:val="none" w:sz="0" w:space="0" w:color="auto"/>
                                                        <w:bottom w:val="none" w:sz="0" w:space="0" w:color="auto"/>
                                                        <w:right w:val="none" w:sz="0" w:space="0" w:color="auto"/>
                                                      </w:divBdr>
                                                    </w:div>
                                                    <w:div w:id="438180769">
                                                      <w:marLeft w:val="0"/>
                                                      <w:marRight w:val="0"/>
                                                      <w:marTop w:val="0"/>
                                                      <w:marBottom w:val="0"/>
                                                      <w:divBdr>
                                                        <w:top w:val="none" w:sz="0" w:space="0" w:color="auto"/>
                                                        <w:left w:val="none" w:sz="0" w:space="0" w:color="auto"/>
                                                        <w:bottom w:val="none" w:sz="0" w:space="0" w:color="auto"/>
                                                        <w:right w:val="none" w:sz="0" w:space="0" w:color="auto"/>
                                                      </w:divBdr>
                                                    </w:div>
                                                    <w:div w:id="919948733">
                                                      <w:marLeft w:val="0"/>
                                                      <w:marRight w:val="0"/>
                                                      <w:marTop w:val="0"/>
                                                      <w:marBottom w:val="0"/>
                                                      <w:divBdr>
                                                        <w:top w:val="none" w:sz="0" w:space="0" w:color="auto"/>
                                                        <w:left w:val="none" w:sz="0" w:space="0" w:color="auto"/>
                                                        <w:bottom w:val="none" w:sz="0" w:space="0" w:color="auto"/>
                                                        <w:right w:val="none" w:sz="0" w:space="0" w:color="auto"/>
                                                      </w:divBdr>
                                                      <w:divsChild>
                                                        <w:div w:id="156072270">
                                                          <w:marLeft w:val="0"/>
                                                          <w:marRight w:val="0"/>
                                                          <w:marTop w:val="0"/>
                                                          <w:marBottom w:val="0"/>
                                                          <w:divBdr>
                                                            <w:top w:val="none" w:sz="0" w:space="0" w:color="auto"/>
                                                            <w:left w:val="none" w:sz="0" w:space="0" w:color="auto"/>
                                                            <w:bottom w:val="none" w:sz="0" w:space="0" w:color="auto"/>
                                                            <w:right w:val="none" w:sz="0" w:space="0" w:color="auto"/>
                                                          </w:divBdr>
                                                        </w:div>
                                                        <w:div w:id="1720591010">
                                                          <w:marLeft w:val="0"/>
                                                          <w:marRight w:val="0"/>
                                                          <w:marTop w:val="0"/>
                                                          <w:marBottom w:val="0"/>
                                                          <w:divBdr>
                                                            <w:top w:val="none" w:sz="0" w:space="0" w:color="auto"/>
                                                            <w:left w:val="none" w:sz="0" w:space="0" w:color="auto"/>
                                                            <w:bottom w:val="none" w:sz="0" w:space="0" w:color="auto"/>
                                                            <w:right w:val="none" w:sz="0" w:space="0" w:color="auto"/>
                                                          </w:divBdr>
                                                          <w:divsChild>
                                                            <w:div w:id="321741056">
                                                              <w:marLeft w:val="0"/>
                                                              <w:marRight w:val="0"/>
                                                              <w:marTop w:val="0"/>
                                                              <w:marBottom w:val="0"/>
                                                              <w:divBdr>
                                                                <w:top w:val="none" w:sz="0" w:space="0" w:color="auto"/>
                                                                <w:left w:val="none" w:sz="0" w:space="0" w:color="auto"/>
                                                                <w:bottom w:val="none" w:sz="0" w:space="0" w:color="auto"/>
                                                                <w:right w:val="none" w:sz="0" w:space="0" w:color="auto"/>
                                                              </w:divBdr>
                                                              <w:divsChild>
                                                                <w:div w:id="231742752">
                                                                  <w:marLeft w:val="0"/>
                                                                  <w:marRight w:val="0"/>
                                                                  <w:marTop w:val="0"/>
                                                                  <w:marBottom w:val="0"/>
                                                                  <w:divBdr>
                                                                    <w:top w:val="none" w:sz="0" w:space="0" w:color="auto"/>
                                                                    <w:left w:val="none" w:sz="0" w:space="0" w:color="auto"/>
                                                                    <w:bottom w:val="none" w:sz="0" w:space="0" w:color="auto"/>
                                                                    <w:right w:val="none" w:sz="0" w:space="0" w:color="auto"/>
                                                                  </w:divBdr>
                                                                  <w:divsChild>
                                                                    <w:div w:id="1122576187">
                                                                      <w:marLeft w:val="0"/>
                                                                      <w:marRight w:val="0"/>
                                                                      <w:marTop w:val="0"/>
                                                                      <w:marBottom w:val="0"/>
                                                                      <w:divBdr>
                                                                        <w:top w:val="none" w:sz="0" w:space="0" w:color="auto"/>
                                                                        <w:left w:val="none" w:sz="0" w:space="0" w:color="auto"/>
                                                                        <w:bottom w:val="none" w:sz="0" w:space="0" w:color="auto"/>
                                                                        <w:right w:val="none" w:sz="0" w:space="0" w:color="auto"/>
                                                                      </w:divBdr>
                                                                    </w:div>
                                                                  </w:divsChild>
                                                                </w:div>
                                                                <w:div w:id="17791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70918">
                                                      <w:marLeft w:val="0"/>
                                                      <w:marRight w:val="0"/>
                                                      <w:marTop w:val="0"/>
                                                      <w:marBottom w:val="0"/>
                                                      <w:divBdr>
                                                        <w:top w:val="none" w:sz="0" w:space="0" w:color="auto"/>
                                                        <w:left w:val="none" w:sz="0" w:space="0" w:color="auto"/>
                                                        <w:bottom w:val="none" w:sz="0" w:space="0" w:color="auto"/>
                                                        <w:right w:val="none" w:sz="0" w:space="0" w:color="auto"/>
                                                      </w:divBdr>
                                                    </w:div>
                                                    <w:div w:id="1849756287">
                                                      <w:marLeft w:val="0"/>
                                                      <w:marRight w:val="0"/>
                                                      <w:marTop w:val="0"/>
                                                      <w:marBottom w:val="0"/>
                                                      <w:divBdr>
                                                        <w:top w:val="none" w:sz="0" w:space="0" w:color="auto"/>
                                                        <w:left w:val="none" w:sz="0" w:space="0" w:color="auto"/>
                                                        <w:bottom w:val="none" w:sz="0" w:space="0" w:color="auto"/>
                                                        <w:right w:val="none" w:sz="0" w:space="0" w:color="auto"/>
                                                      </w:divBdr>
                                                      <w:divsChild>
                                                        <w:div w:id="1125271350">
                                                          <w:marLeft w:val="0"/>
                                                          <w:marRight w:val="0"/>
                                                          <w:marTop w:val="0"/>
                                                          <w:marBottom w:val="0"/>
                                                          <w:divBdr>
                                                            <w:top w:val="none" w:sz="0" w:space="0" w:color="auto"/>
                                                            <w:left w:val="none" w:sz="0" w:space="0" w:color="auto"/>
                                                            <w:bottom w:val="none" w:sz="0" w:space="0" w:color="auto"/>
                                                            <w:right w:val="none" w:sz="0" w:space="0" w:color="auto"/>
                                                          </w:divBdr>
                                                          <w:divsChild>
                                                            <w:div w:id="436947218">
                                                              <w:marLeft w:val="0"/>
                                                              <w:marRight w:val="0"/>
                                                              <w:marTop w:val="0"/>
                                                              <w:marBottom w:val="0"/>
                                                              <w:divBdr>
                                                                <w:top w:val="none" w:sz="0" w:space="0" w:color="auto"/>
                                                                <w:left w:val="none" w:sz="0" w:space="0" w:color="auto"/>
                                                                <w:bottom w:val="none" w:sz="0" w:space="0" w:color="auto"/>
                                                                <w:right w:val="none" w:sz="0" w:space="0" w:color="auto"/>
                                                              </w:divBdr>
                                                              <w:divsChild>
                                                                <w:div w:id="1382902048">
                                                                  <w:marLeft w:val="0"/>
                                                                  <w:marRight w:val="0"/>
                                                                  <w:marTop w:val="0"/>
                                                                  <w:marBottom w:val="0"/>
                                                                  <w:divBdr>
                                                                    <w:top w:val="none" w:sz="0" w:space="0" w:color="auto"/>
                                                                    <w:left w:val="none" w:sz="0" w:space="0" w:color="auto"/>
                                                                    <w:bottom w:val="none" w:sz="0" w:space="0" w:color="auto"/>
                                                                    <w:right w:val="none" w:sz="0" w:space="0" w:color="auto"/>
                                                                  </w:divBdr>
                                                                </w:div>
                                                              </w:divsChild>
                                                            </w:div>
                                                            <w:div w:id="17306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8303">
                                                      <w:marLeft w:val="0"/>
                                                      <w:marRight w:val="0"/>
                                                      <w:marTop w:val="0"/>
                                                      <w:marBottom w:val="0"/>
                                                      <w:divBdr>
                                                        <w:top w:val="none" w:sz="0" w:space="0" w:color="auto"/>
                                                        <w:left w:val="none" w:sz="0" w:space="0" w:color="auto"/>
                                                        <w:bottom w:val="none" w:sz="0" w:space="0" w:color="auto"/>
                                                        <w:right w:val="none" w:sz="0" w:space="0" w:color="auto"/>
                                                      </w:divBdr>
                                                    </w:div>
                                                    <w:div w:id="1430005408">
                                                      <w:marLeft w:val="0"/>
                                                      <w:marRight w:val="0"/>
                                                      <w:marTop w:val="0"/>
                                                      <w:marBottom w:val="0"/>
                                                      <w:divBdr>
                                                        <w:top w:val="none" w:sz="0" w:space="0" w:color="auto"/>
                                                        <w:left w:val="none" w:sz="0" w:space="0" w:color="auto"/>
                                                        <w:bottom w:val="none" w:sz="0" w:space="0" w:color="auto"/>
                                                        <w:right w:val="none" w:sz="0" w:space="0" w:color="auto"/>
                                                      </w:divBdr>
                                                    </w:div>
                                                    <w:div w:id="1319842013">
                                                      <w:marLeft w:val="0"/>
                                                      <w:marRight w:val="0"/>
                                                      <w:marTop w:val="0"/>
                                                      <w:marBottom w:val="0"/>
                                                      <w:divBdr>
                                                        <w:top w:val="none" w:sz="0" w:space="0" w:color="auto"/>
                                                        <w:left w:val="none" w:sz="0" w:space="0" w:color="auto"/>
                                                        <w:bottom w:val="none" w:sz="0" w:space="0" w:color="auto"/>
                                                        <w:right w:val="none" w:sz="0" w:space="0" w:color="auto"/>
                                                      </w:divBdr>
                                                    </w:div>
                                                    <w:div w:id="353844671">
                                                      <w:marLeft w:val="0"/>
                                                      <w:marRight w:val="0"/>
                                                      <w:marTop w:val="0"/>
                                                      <w:marBottom w:val="0"/>
                                                      <w:divBdr>
                                                        <w:top w:val="none" w:sz="0" w:space="0" w:color="auto"/>
                                                        <w:left w:val="none" w:sz="0" w:space="0" w:color="auto"/>
                                                        <w:bottom w:val="none" w:sz="0" w:space="0" w:color="auto"/>
                                                        <w:right w:val="none" w:sz="0" w:space="0" w:color="auto"/>
                                                      </w:divBdr>
                                                      <w:divsChild>
                                                        <w:div w:id="798063175">
                                                          <w:marLeft w:val="0"/>
                                                          <w:marRight w:val="0"/>
                                                          <w:marTop w:val="0"/>
                                                          <w:marBottom w:val="0"/>
                                                          <w:divBdr>
                                                            <w:top w:val="none" w:sz="0" w:space="0" w:color="auto"/>
                                                            <w:left w:val="none" w:sz="0" w:space="0" w:color="auto"/>
                                                            <w:bottom w:val="none" w:sz="0" w:space="0" w:color="auto"/>
                                                            <w:right w:val="none" w:sz="0" w:space="0" w:color="auto"/>
                                                          </w:divBdr>
                                                        </w:div>
                                                      </w:divsChild>
                                                    </w:div>
                                                    <w:div w:id="1517696698">
                                                      <w:marLeft w:val="0"/>
                                                      <w:marRight w:val="0"/>
                                                      <w:marTop w:val="45"/>
                                                      <w:marBottom w:val="0"/>
                                                      <w:divBdr>
                                                        <w:top w:val="none" w:sz="0" w:space="0" w:color="auto"/>
                                                        <w:left w:val="none" w:sz="0" w:space="0" w:color="auto"/>
                                                        <w:bottom w:val="none" w:sz="0" w:space="0" w:color="auto"/>
                                                        <w:right w:val="none" w:sz="0" w:space="0" w:color="auto"/>
                                                      </w:divBdr>
                                                    </w:div>
                                                    <w:div w:id="45767305">
                                                      <w:marLeft w:val="0"/>
                                                      <w:marRight w:val="0"/>
                                                      <w:marTop w:val="0"/>
                                                      <w:marBottom w:val="0"/>
                                                      <w:divBdr>
                                                        <w:top w:val="none" w:sz="0" w:space="0" w:color="auto"/>
                                                        <w:left w:val="none" w:sz="0" w:space="0" w:color="auto"/>
                                                        <w:bottom w:val="none" w:sz="0" w:space="0" w:color="auto"/>
                                                        <w:right w:val="none" w:sz="0" w:space="0" w:color="auto"/>
                                                      </w:divBdr>
                                                    </w:div>
                                                    <w:div w:id="1413892021">
                                                      <w:marLeft w:val="0"/>
                                                      <w:marRight w:val="0"/>
                                                      <w:marTop w:val="0"/>
                                                      <w:marBottom w:val="0"/>
                                                      <w:divBdr>
                                                        <w:top w:val="none" w:sz="0" w:space="0" w:color="auto"/>
                                                        <w:left w:val="none" w:sz="0" w:space="0" w:color="auto"/>
                                                        <w:bottom w:val="none" w:sz="0" w:space="0" w:color="auto"/>
                                                        <w:right w:val="none" w:sz="0" w:space="0" w:color="auto"/>
                                                      </w:divBdr>
                                                    </w:div>
                                                    <w:div w:id="111746999">
                                                      <w:marLeft w:val="0"/>
                                                      <w:marRight w:val="0"/>
                                                      <w:marTop w:val="0"/>
                                                      <w:marBottom w:val="0"/>
                                                      <w:divBdr>
                                                        <w:top w:val="none" w:sz="0" w:space="0" w:color="auto"/>
                                                        <w:left w:val="none" w:sz="0" w:space="0" w:color="auto"/>
                                                        <w:bottom w:val="none" w:sz="0" w:space="0" w:color="auto"/>
                                                        <w:right w:val="none" w:sz="0" w:space="0" w:color="auto"/>
                                                      </w:divBdr>
                                                    </w:div>
                                                    <w:div w:id="1232887890">
                                                      <w:marLeft w:val="0"/>
                                                      <w:marRight w:val="0"/>
                                                      <w:marTop w:val="0"/>
                                                      <w:marBottom w:val="0"/>
                                                      <w:divBdr>
                                                        <w:top w:val="none" w:sz="0" w:space="0" w:color="auto"/>
                                                        <w:left w:val="none" w:sz="0" w:space="0" w:color="auto"/>
                                                        <w:bottom w:val="none" w:sz="0" w:space="0" w:color="auto"/>
                                                        <w:right w:val="none" w:sz="0" w:space="0" w:color="auto"/>
                                                      </w:divBdr>
                                                    </w:div>
                                                    <w:div w:id="1466972358">
                                                      <w:marLeft w:val="0"/>
                                                      <w:marRight w:val="0"/>
                                                      <w:marTop w:val="45"/>
                                                      <w:marBottom w:val="0"/>
                                                      <w:divBdr>
                                                        <w:top w:val="none" w:sz="0" w:space="0" w:color="auto"/>
                                                        <w:left w:val="none" w:sz="0" w:space="0" w:color="auto"/>
                                                        <w:bottom w:val="none" w:sz="0" w:space="0" w:color="auto"/>
                                                        <w:right w:val="none" w:sz="0" w:space="0" w:color="auto"/>
                                                      </w:divBdr>
                                                    </w:div>
                                                    <w:div w:id="222495176">
                                                      <w:marLeft w:val="0"/>
                                                      <w:marRight w:val="0"/>
                                                      <w:marTop w:val="0"/>
                                                      <w:marBottom w:val="0"/>
                                                      <w:divBdr>
                                                        <w:top w:val="none" w:sz="0" w:space="0" w:color="auto"/>
                                                        <w:left w:val="none" w:sz="0" w:space="0" w:color="auto"/>
                                                        <w:bottom w:val="none" w:sz="0" w:space="0" w:color="auto"/>
                                                        <w:right w:val="none" w:sz="0" w:space="0" w:color="auto"/>
                                                      </w:divBdr>
                                                    </w:div>
                                                    <w:div w:id="1817069409">
                                                      <w:marLeft w:val="0"/>
                                                      <w:marRight w:val="0"/>
                                                      <w:marTop w:val="0"/>
                                                      <w:marBottom w:val="0"/>
                                                      <w:divBdr>
                                                        <w:top w:val="none" w:sz="0" w:space="0" w:color="auto"/>
                                                        <w:left w:val="none" w:sz="0" w:space="0" w:color="auto"/>
                                                        <w:bottom w:val="none" w:sz="0" w:space="0" w:color="auto"/>
                                                        <w:right w:val="none" w:sz="0" w:space="0" w:color="auto"/>
                                                      </w:divBdr>
                                                    </w:div>
                                                    <w:div w:id="2144081499">
                                                      <w:marLeft w:val="0"/>
                                                      <w:marRight w:val="0"/>
                                                      <w:marTop w:val="0"/>
                                                      <w:marBottom w:val="0"/>
                                                      <w:divBdr>
                                                        <w:top w:val="none" w:sz="0" w:space="0" w:color="auto"/>
                                                        <w:left w:val="none" w:sz="0" w:space="0" w:color="auto"/>
                                                        <w:bottom w:val="none" w:sz="0" w:space="0" w:color="auto"/>
                                                        <w:right w:val="none" w:sz="0" w:space="0" w:color="auto"/>
                                                      </w:divBdr>
                                                    </w:div>
                                                    <w:div w:id="1104031166">
                                                      <w:marLeft w:val="0"/>
                                                      <w:marRight w:val="0"/>
                                                      <w:marTop w:val="0"/>
                                                      <w:marBottom w:val="0"/>
                                                      <w:divBdr>
                                                        <w:top w:val="none" w:sz="0" w:space="0" w:color="auto"/>
                                                        <w:left w:val="none" w:sz="0" w:space="0" w:color="auto"/>
                                                        <w:bottom w:val="none" w:sz="0" w:space="0" w:color="auto"/>
                                                        <w:right w:val="none" w:sz="0" w:space="0" w:color="auto"/>
                                                      </w:divBdr>
                                                    </w:div>
                                                    <w:div w:id="1561794053">
                                                      <w:marLeft w:val="0"/>
                                                      <w:marRight w:val="0"/>
                                                      <w:marTop w:val="0"/>
                                                      <w:marBottom w:val="0"/>
                                                      <w:divBdr>
                                                        <w:top w:val="none" w:sz="0" w:space="0" w:color="auto"/>
                                                        <w:left w:val="none" w:sz="0" w:space="0" w:color="auto"/>
                                                        <w:bottom w:val="none" w:sz="0" w:space="0" w:color="auto"/>
                                                        <w:right w:val="none" w:sz="0" w:space="0" w:color="auto"/>
                                                      </w:divBdr>
                                                    </w:div>
                                                    <w:div w:id="1839616189">
                                                      <w:marLeft w:val="0"/>
                                                      <w:marRight w:val="0"/>
                                                      <w:marTop w:val="0"/>
                                                      <w:marBottom w:val="0"/>
                                                      <w:divBdr>
                                                        <w:top w:val="none" w:sz="0" w:space="0" w:color="auto"/>
                                                        <w:left w:val="none" w:sz="0" w:space="0" w:color="auto"/>
                                                        <w:bottom w:val="none" w:sz="0" w:space="0" w:color="auto"/>
                                                        <w:right w:val="none" w:sz="0" w:space="0" w:color="auto"/>
                                                      </w:divBdr>
                                                      <w:divsChild>
                                                        <w:div w:id="1130244468">
                                                          <w:marLeft w:val="0"/>
                                                          <w:marRight w:val="0"/>
                                                          <w:marTop w:val="0"/>
                                                          <w:marBottom w:val="0"/>
                                                          <w:divBdr>
                                                            <w:top w:val="none" w:sz="0" w:space="0" w:color="auto"/>
                                                            <w:left w:val="none" w:sz="0" w:space="0" w:color="auto"/>
                                                            <w:bottom w:val="none" w:sz="0" w:space="0" w:color="auto"/>
                                                            <w:right w:val="none" w:sz="0" w:space="0" w:color="auto"/>
                                                          </w:divBdr>
                                                          <w:divsChild>
                                                            <w:div w:id="5593544">
                                                              <w:marLeft w:val="0"/>
                                                              <w:marRight w:val="0"/>
                                                              <w:marTop w:val="0"/>
                                                              <w:marBottom w:val="0"/>
                                                              <w:divBdr>
                                                                <w:top w:val="none" w:sz="0" w:space="0" w:color="auto"/>
                                                                <w:left w:val="none" w:sz="0" w:space="0" w:color="auto"/>
                                                                <w:bottom w:val="none" w:sz="0" w:space="0" w:color="auto"/>
                                                                <w:right w:val="none" w:sz="0" w:space="0" w:color="auto"/>
                                                              </w:divBdr>
                                                              <w:divsChild>
                                                                <w:div w:id="1345281587">
                                                                  <w:marLeft w:val="0"/>
                                                                  <w:marRight w:val="0"/>
                                                                  <w:marTop w:val="0"/>
                                                                  <w:marBottom w:val="0"/>
                                                                  <w:divBdr>
                                                                    <w:top w:val="none" w:sz="0" w:space="0" w:color="auto"/>
                                                                    <w:left w:val="none" w:sz="0" w:space="0" w:color="auto"/>
                                                                    <w:bottom w:val="none" w:sz="0" w:space="0" w:color="auto"/>
                                                                    <w:right w:val="none" w:sz="0" w:space="0" w:color="auto"/>
                                                                  </w:divBdr>
                                                                </w:div>
                                                              </w:divsChild>
                                                            </w:div>
                                                            <w:div w:id="17165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8311935">
      <w:bodyDiv w:val="1"/>
      <w:marLeft w:val="0"/>
      <w:marRight w:val="0"/>
      <w:marTop w:val="0"/>
      <w:marBottom w:val="0"/>
      <w:divBdr>
        <w:top w:val="none" w:sz="0" w:space="0" w:color="auto"/>
        <w:left w:val="none" w:sz="0" w:space="0" w:color="auto"/>
        <w:bottom w:val="none" w:sz="0" w:space="0" w:color="auto"/>
        <w:right w:val="none" w:sz="0" w:space="0" w:color="auto"/>
      </w:divBdr>
    </w:div>
    <w:div w:id="728847375">
      <w:bodyDiv w:val="1"/>
      <w:marLeft w:val="0"/>
      <w:marRight w:val="0"/>
      <w:marTop w:val="0"/>
      <w:marBottom w:val="0"/>
      <w:divBdr>
        <w:top w:val="none" w:sz="0" w:space="0" w:color="auto"/>
        <w:left w:val="none" w:sz="0" w:space="0" w:color="auto"/>
        <w:bottom w:val="none" w:sz="0" w:space="0" w:color="auto"/>
        <w:right w:val="none" w:sz="0" w:space="0" w:color="auto"/>
      </w:divBdr>
    </w:div>
    <w:div w:id="742603710">
      <w:bodyDiv w:val="1"/>
      <w:marLeft w:val="0"/>
      <w:marRight w:val="0"/>
      <w:marTop w:val="0"/>
      <w:marBottom w:val="0"/>
      <w:divBdr>
        <w:top w:val="none" w:sz="0" w:space="0" w:color="auto"/>
        <w:left w:val="none" w:sz="0" w:space="0" w:color="auto"/>
        <w:bottom w:val="none" w:sz="0" w:space="0" w:color="auto"/>
        <w:right w:val="none" w:sz="0" w:space="0" w:color="auto"/>
      </w:divBdr>
    </w:div>
    <w:div w:id="760568714">
      <w:bodyDiv w:val="1"/>
      <w:marLeft w:val="0"/>
      <w:marRight w:val="0"/>
      <w:marTop w:val="0"/>
      <w:marBottom w:val="0"/>
      <w:divBdr>
        <w:top w:val="none" w:sz="0" w:space="0" w:color="auto"/>
        <w:left w:val="none" w:sz="0" w:space="0" w:color="auto"/>
        <w:bottom w:val="none" w:sz="0" w:space="0" w:color="auto"/>
        <w:right w:val="none" w:sz="0" w:space="0" w:color="auto"/>
      </w:divBdr>
    </w:div>
    <w:div w:id="761729145">
      <w:bodyDiv w:val="1"/>
      <w:marLeft w:val="0"/>
      <w:marRight w:val="0"/>
      <w:marTop w:val="0"/>
      <w:marBottom w:val="0"/>
      <w:divBdr>
        <w:top w:val="none" w:sz="0" w:space="0" w:color="auto"/>
        <w:left w:val="none" w:sz="0" w:space="0" w:color="auto"/>
        <w:bottom w:val="none" w:sz="0" w:space="0" w:color="auto"/>
        <w:right w:val="none" w:sz="0" w:space="0" w:color="auto"/>
      </w:divBdr>
      <w:divsChild>
        <w:div w:id="1881279433">
          <w:marLeft w:val="0"/>
          <w:marRight w:val="0"/>
          <w:marTop w:val="0"/>
          <w:marBottom w:val="0"/>
          <w:divBdr>
            <w:top w:val="none" w:sz="0" w:space="0" w:color="auto"/>
            <w:left w:val="none" w:sz="0" w:space="0" w:color="auto"/>
            <w:bottom w:val="none" w:sz="0" w:space="0" w:color="auto"/>
            <w:right w:val="none" w:sz="0" w:space="0" w:color="auto"/>
          </w:divBdr>
          <w:divsChild>
            <w:div w:id="219830147">
              <w:marLeft w:val="0"/>
              <w:marRight w:val="0"/>
              <w:marTop w:val="0"/>
              <w:marBottom w:val="0"/>
              <w:divBdr>
                <w:top w:val="none" w:sz="0" w:space="0" w:color="auto"/>
                <w:left w:val="none" w:sz="0" w:space="0" w:color="auto"/>
                <w:bottom w:val="none" w:sz="0" w:space="0" w:color="auto"/>
                <w:right w:val="none" w:sz="0" w:space="0" w:color="auto"/>
              </w:divBdr>
              <w:divsChild>
                <w:div w:id="979960412">
                  <w:marLeft w:val="-7245"/>
                  <w:marRight w:val="-7245"/>
                  <w:marTop w:val="0"/>
                  <w:marBottom w:val="0"/>
                  <w:divBdr>
                    <w:top w:val="none" w:sz="0" w:space="0" w:color="auto"/>
                    <w:left w:val="none" w:sz="0" w:space="0" w:color="auto"/>
                    <w:bottom w:val="none" w:sz="0" w:space="0" w:color="auto"/>
                    <w:right w:val="none" w:sz="0" w:space="0" w:color="auto"/>
                  </w:divBdr>
                  <w:divsChild>
                    <w:div w:id="1713571578">
                      <w:marLeft w:val="0"/>
                      <w:marRight w:val="0"/>
                      <w:marTop w:val="0"/>
                      <w:marBottom w:val="0"/>
                      <w:divBdr>
                        <w:top w:val="none" w:sz="0" w:space="0" w:color="auto"/>
                        <w:left w:val="none" w:sz="0" w:space="0" w:color="auto"/>
                        <w:bottom w:val="none" w:sz="0" w:space="0" w:color="auto"/>
                        <w:right w:val="none" w:sz="0" w:space="0" w:color="auto"/>
                      </w:divBdr>
                      <w:divsChild>
                        <w:div w:id="1368412051">
                          <w:marLeft w:val="0"/>
                          <w:marRight w:val="0"/>
                          <w:marTop w:val="0"/>
                          <w:marBottom w:val="0"/>
                          <w:divBdr>
                            <w:top w:val="none" w:sz="0" w:space="0" w:color="auto"/>
                            <w:left w:val="none" w:sz="0" w:space="0" w:color="auto"/>
                            <w:bottom w:val="none" w:sz="0" w:space="0" w:color="auto"/>
                            <w:right w:val="none" w:sz="0" w:space="0" w:color="auto"/>
                          </w:divBdr>
                          <w:divsChild>
                            <w:div w:id="1727946681">
                              <w:marLeft w:val="0"/>
                              <w:marRight w:val="0"/>
                              <w:marTop w:val="0"/>
                              <w:marBottom w:val="0"/>
                              <w:divBdr>
                                <w:top w:val="none" w:sz="0" w:space="0" w:color="auto"/>
                                <w:left w:val="none" w:sz="0" w:space="0" w:color="auto"/>
                                <w:bottom w:val="none" w:sz="0" w:space="0" w:color="auto"/>
                                <w:right w:val="none" w:sz="0" w:space="0" w:color="auto"/>
                              </w:divBdr>
                              <w:divsChild>
                                <w:div w:id="1824617112">
                                  <w:marLeft w:val="0"/>
                                  <w:marRight w:val="0"/>
                                  <w:marTop w:val="0"/>
                                  <w:marBottom w:val="0"/>
                                  <w:divBdr>
                                    <w:top w:val="none" w:sz="0" w:space="0" w:color="auto"/>
                                    <w:left w:val="none" w:sz="0" w:space="0" w:color="auto"/>
                                    <w:bottom w:val="none" w:sz="0" w:space="0" w:color="auto"/>
                                    <w:right w:val="none" w:sz="0" w:space="0" w:color="auto"/>
                                  </w:divBdr>
                                  <w:divsChild>
                                    <w:div w:id="1638297776">
                                      <w:marLeft w:val="0"/>
                                      <w:marRight w:val="0"/>
                                      <w:marTop w:val="0"/>
                                      <w:marBottom w:val="0"/>
                                      <w:divBdr>
                                        <w:top w:val="none" w:sz="0" w:space="0" w:color="auto"/>
                                        <w:left w:val="none" w:sz="0" w:space="0" w:color="auto"/>
                                        <w:bottom w:val="none" w:sz="0" w:space="0" w:color="auto"/>
                                        <w:right w:val="none" w:sz="0" w:space="0" w:color="auto"/>
                                      </w:divBdr>
                                      <w:divsChild>
                                        <w:div w:id="1783527865">
                                          <w:marLeft w:val="0"/>
                                          <w:marRight w:val="0"/>
                                          <w:marTop w:val="0"/>
                                          <w:marBottom w:val="0"/>
                                          <w:divBdr>
                                            <w:top w:val="none" w:sz="0" w:space="0" w:color="auto"/>
                                            <w:left w:val="none" w:sz="0" w:space="0" w:color="auto"/>
                                            <w:bottom w:val="none" w:sz="0" w:space="0" w:color="auto"/>
                                            <w:right w:val="none" w:sz="0" w:space="0" w:color="auto"/>
                                          </w:divBdr>
                                          <w:divsChild>
                                            <w:div w:id="947004701">
                                              <w:marLeft w:val="0"/>
                                              <w:marRight w:val="0"/>
                                              <w:marTop w:val="0"/>
                                              <w:marBottom w:val="0"/>
                                              <w:divBdr>
                                                <w:top w:val="none" w:sz="0" w:space="0" w:color="auto"/>
                                                <w:left w:val="none" w:sz="0" w:space="0" w:color="auto"/>
                                                <w:bottom w:val="none" w:sz="0" w:space="0" w:color="auto"/>
                                                <w:right w:val="none" w:sz="0" w:space="0" w:color="auto"/>
                                              </w:divBdr>
                                              <w:divsChild>
                                                <w:div w:id="15678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9932413">
      <w:bodyDiv w:val="1"/>
      <w:marLeft w:val="0"/>
      <w:marRight w:val="0"/>
      <w:marTop w:val="0"/>
      <w:marBottom w:val="0"/>
      <w:divBdr>
        <w:top w:val="none" w:sz="0" w:space="0" w:color="auto"/>
        <w:left w:val="none" w:sz="0" w:space="0" w:color="auto"/>
        <w:bottom w:val="none" w:sz="0" w:space="0" w:color="auto"/>
        <w:right w:val="none" w:sz="0" w:space="0" w:color="auto"/>
      </w:divBdr>
    </w:div>
    <w:div w:id="784079147">
      <w:bodyDiv w:val="1"/>
      <w:marLeft w:val="0"/>
      <w:marRight w:val="0"/>
      <w:marTop w:val="0"/>
      <w:marBottom w:val="0"/>
      <w:divBdr>
        <w:top w:val="none" w:sz="0" w:space="0" w:color="auto"/>
        <w:left w:val="none" w:sz="0" w:space="0" w:color="auto"/>
        <w:bottom w:val="none" w:sz="0" w:space="0" w:color="auto"/>
        <w:right w:val="none" w:sz="0" w:space="0" w:color="auto"/>
      </w:divBdr>
    </w:div>
    <w:div w:id="8139591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883">
          <w:marLeft w:val="0"/>
          <w:marRight w:val="0"/>
          <w:marTop w:val="0"/>
          <w:marBottom w:val="0"/>
          <w:divBdr>
            <w:top w:val="none" w:sz="0" w:space="0" w:color="auto"/>
            <w:left w:val="none" w:sz="0" w:space="0" w:color="auto"/>
            <w:bottom w:val="none" w:sz="0" w:space="0" w:color="auto"/>
            <w:right w:val="none" w:sz="0" w:space="0" w:color="auto"/>
          </w:divBdr>
          <w:divsChild>
            <w:div w:id="1983464719">
              <w:marLeft w:val="0"/>
              <w:marRight w:val="0"/>
              <w:marTop w:val="0"/>
              <w:marBottom w:val="0"/>
              <w:divBdr>
                <w:top w:val="none" w:sz="0" w:space="0" w:color="auto"/>
                <w:left w:val="none" w:sz="0" w:space="0" w:color="auto"/>
                <w:bottom w:val="none" w:sz="0" w:space="0" w:color="auto"/>
                <w:right w:val="none" w:sz="0" w:space="0" w:color="auto"/>
              </w:divBdr>
              <w:divsChild>
                <w:div w:id="137961701">
                  <w:marLeft w:val="0"/>
                  <w:marRight w:val="0"/>
                  <w:marTop w:val="0"/>
                  <w:marBottom w:val="0"/>
                  <w:divBdr>
                    <w:top w:val="none" w:sz="0" w:space="0" w:color="auto"/>
                    <w:left w:val="none" w:sz="0" w:space="0" w:color="auto"/>
                    <w:bottom w:val="none" w:sz="0" w:space="0" w:color="auto"/>
                    <w:right w:val="none" w:sz="0" w:space="0" w:color="auto"/>
                  </w:divBdr>
                  <w:divsChild>
                    <w:div w:id="727149833">
                      <w:marLeft w:val="0"/>
                      <w:marRight w:val="0"/>
                      <w:marTop w:val="0"/>
                      <w:marBottom w:val="0"/>
                      <w:divBdr>
                        <w:top w:val="none" w:sz="0" w:space="0" w:color="auto"/>
                        <w:left w:val="none" w:sz="0" w:space="0" w:color="auto"/>
                        <w:bottom w:val="none" w:sz="0" w:space="0" w:color="auto"/>
                        <w:right w:val="none" w:sz="0" w:space="0" w:color="auto"/>
                      </w:divBdr>
                      <w:divsChild>
                        <w:div w:id="1495294787">
                          <w:marLeft w:val="0"/>
                          <w:marRight w:val="0"/>
                          <w:marTop w:val="0"/>
                          <w:marBottom w:val="0"/>
                          <w:divBdr>
                            <w:top w:val="none" w:sz="0" w:space="0" w:color="auto"/>
                            <w:left w:val="none" w:sz="0" w:space="0" w:color="auto"/>
                            <w:bottom w:val="none" w:sz="0" w:space="0" w:color="auto"/>
                            <w:right w:val="none" w:sz="0" w:space="0" w:color="auto"/>
                          </w:divBdr>
                          <w:divsChild>
                            <w:div w:id="2002541226">
                              <w:marLeft w:val="0"/>
                              <w:marRight w:val="0"/>
                              <w:marTop w:val="0"/>
                              <w:marBottom w:val="0"/>
                              <w:divBdr>
                                <w:top w:val="none" w:sz="0" w:space="0" w:color="auto"/>
                                <w:left w:val="none" w:sz="0" w:space="0" w:color="auto"/>
                                <w:bottom w:val="none" w:sz="0" w:space="0" w:color="auto"/>
                                <w:right w:val="none" w:sz="0" w:space="0" w:color="auto"/>
                              </w:divBdr>
                              <w:divsChild>
                                <w:div w:id="3520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487788">
      <w:bodyDiv w:val="1"/>
      <w:marLeft w:val="0"/>
      <w:marRight w:val="0"/>
      <w:marTop w:val="0"/>
      <w:marBottom w:val="0"/>
      <w:divBdr>
        <w:top w:val="none" w:sz="0" w:space="0" w:color="auto"/>
        <w:left w:val="none" w:sz="0" w:space="0" w:color="auto"/>
        <w:bottom w:val="none" w:sz="0" w:space="0" w:color="auto"/>
        <w:right w:val="none" w:sz="0" w:space="0" w:color="auto"/>
      </w:divBdr>
      <w:divsChild>
        <w:div w:id="549000805">
          <w:marLeft w:val="547"/>
          <w:marRight w:val="0"/>
          <w:marTop w:val="77"/>
          <w:marBottom w:val="0"/>
          <w:divBdr>
            <w:top w:val="none" w:sz="0" w:space="0" w:color="auto"/>
            <w:left w:val="none" w:sz="0" w:space="0" w:color="auto"/>
            <w:bottom w:val="none" w:sz="0" w:space="0" w:color="auto"/>
            <w:right w:val="none" w:sz="0" w:space="0" w:color="auto"/>
          </w:divBdr>
        </w:div>
      </w:divsChild>
    </w:div>
    <w:div w:id="852573586">
      <w:bodyDiv w:val="1"/>
      <w:marLeft w:val="0"/>
      <w:marRight w:val="0"/>
      <w:marTop w:val="0"/>
      <w:marBottom w:val="0"/>
      <w:divBdr>
        <w:top w:val="none" w:sz="0" w:space="0" w:color="auto"/>
        <w:left w:val="none" w:sz="0" w:space="0" w:color="auto"/>
        <w:bottom w:val="none" w:sz="0" w:space="0" w:color="auto"/>
        <w:right w:val="none" w:sz="0" w:space="0" w:color="auto"/>
      </w:divBdr>
    </w:div>
    <w:div w:id="883370699">
      <w:bodyDiv w:val="1"/>
      <w:marLeft w:val="0"/>
      <w:marRight w:val="0"/>
      <w:marTop w:val="0"/>
      <w:marBottom w:val="0"/>
      <w:divBdr>
        <w:top w:val="none" w:sz="0" w:space="0" w:color="auto"/>
        <w:left w:val="none" w:sz="0" w:space="0" w:color="auto"/>
        <w:bottom w:val="none" w:sz="0" w:space="0" w:color="auto"/>
        <w:right w:val="none" w:sz="0" w:space="0" w:color="auto"/>
      </w:divBdr>
    </w:div>
    <w:div w:id="903878578">
      <w:bodyDiv w:val="1"/>
      <w:marLeft w:val="0"/>
      <w:marRight w:val="0"/>
      <w:marTop w:val="0"/>
      <w:marBottom w:val="0"/>
      <w:divBdr>
        <w:top w:val="none" w:sz="0" w:space="0" w:color="auto"/>
        <w:left w:val="none" w:sz="0" w:space="0" w:color="auto"/>
        <w:bottom w:val="none" w:sz="0" w:space="0" w:color="auto"/>
        <w:right w:val="none" w:sz="0" w:space="0" w:color="auto"/>
      </w:divBdr>
    </w:div>
    <w:div w:id="916403347">
      <w:bodyDiv w:val="1"/>
      <w:marLeft w:val="0"/>
      <w:marRight w:val="0"/>
      <w:marTop w:val="0"/>
      <w:marBottom w:val="0"/>
      <w:divBdr>
        <w:top w:val="none" w:sz="0" w:space="0" w:color="auto"/>
        <w:left w:val="none" w:sz="0" w:space="0" w:color="auto"/>
        <w:bottom w:val="none" w:sz="0" w:space="0" w:color="auto"/>
        <w:right w:val="none" w:sz="0" w:space="0" w:color="auto"/>
      </w:divBdr>
      <w:divsChild>
        <w:div w:id="1980767441">
          <w:marLeft w:val="0"/>
          <w:marRight w:val="0"/>
          <w:marTop w:val="0"/>
          <w:marBottom w:val="0"/>
          <w:divBdr>
            <w:top w:val="none" w:sz="0" w:space="0" w:color="auto"/>
            <w:left w:val="none" w:sz="0" w:space="0" w:color="auto"/>
            <w:bottom w:val="none" w:sz="0" w:space="0" w:color="auto"/>
            <w:right w:val="none" w:sz="0" w:space="0" w:color="auto"/>
          </w:divBdr>
        </w:div>
        <w:div w:id="1886987525">
          <w:marLeft w:val="0"/>
          <w:marRight w:val="0"/>
          <w:marTop w:val="0"/>
          <w:marBottom w:val="0"/>
          <w:divBdr>
            <w:top w:val="none" w:sz="0" w:space="0" w:color="auto"/>
            <w:left w:val="none" w:sz="0" w:space="0" w:color="auto"/>
            <w:bottom w:val="none" w:sz="0" w:space="0" w:color="auto"/>
            <w:right w:val="none" w:sz="0" w:space="0" w:color="auto"/>
          </w:divBdr>
        </w:div>
        <w:div w:id="848984019">
          <w:marLeft w:val="0"/>
          <w:marRight w:val="0"/>
          <w:marTop w:val="0"/>
          <w:marBottom w:val="0"/>
          <w:divBdr>
            <w:top w:val="none" w:sz="0" w:space="0" w:color="auto"/>
            <w:left w:val="none" w:sz="0" w:space="0" w:color="auto"/>
            <w:bottom w:val="none" w:sz="0" w:space="0" w:color="auto"/>
            <w:right w:val="none" w:sz="0" w:space="0" w:color="auto"/>
          </w:divBdr>
        </w:div>
        <w:div w:id="24403752">
          <w:marLeft w:val="0"/>
          <w:marRight w:val="0"/>
          <w:marTop w:val="0"/>
          <w:marBottom w:val="0"/>
          <w:divBdr>
            <w:top w:val="none" w:sz="0" w:space="0" w:color="auto"/>
            <w:left w:val="none" w:sz="0" w:space="0" w:color="auto"/>
            <w:bottom w:val="none" w:sz="0" w:space="0" w:color="auto"/>
            <w:right w:val="none" w:sz="0" w:space="0" w:color="auto"/>
          </w:divBdr>
        </w:div>
        <w:div w:id="1084952999">
          <w:marLeft w:val="0"/>
          <w:marRight w:val="0"/>
          <w:marTop w:val="0"/>
          <w:marBottom w:val="0"/>
          <w:divBdr>
            <w:top w:val="none" w:sz="0" w:space="0" w:color="auto"/>
            <w:left w:val="none" w:sz="0" w:space="0" w:color="auto"/>
            <w:bottom w:val="none" w:sz="0" w:space="0" w:color="auto"/>
            <w:right w:val="none" w:sz="0" w:space="0" w:color="auto"/>
          </w:divBdr>
        </w:div>
        <w:div w:id="1898591680">
          <w:marLeft w:val="0"/>
          <w:marRight w:val="0"/>
          <w:marTop w:val="0"/>
          <w:marBottom w:val="0"/>
          <w:divBdr>
            <w:top w:val="none" w:sz="0" w:space="0" w:color="auto"/>
            <w:left w:val="none" w:sz="0" w:space="0" w:color="auto"/>
            <w:bottom w:val="none" w:sz="0" w:space="0" w:color="auto"/>
            <w:right w:val="none" w:sz="0" w:space="0" w:color="auto"/>
          </w:divBdr>
        </w:div>
        <w:div w:id="1840150407">
          <w:marLeft w:val="0"/>
          <w:marRight w:val="0"/>
          <w:marTop w:val="0"/>
          <w:marBottom w:val="0"/>
          <w:divBdr>
            <w:top w:val="none" w:sz="0" w:space="0" w:color="auto"/>
            <w:left w:val="none" w:sz="0" w:space="0" w:color="auto"/>
            <w:bottom w:val="none" w:sz="0" w:space="0" w:color="auto"/>
            <w:right w:val="none" w:sz="0" w:space="0" w:color="auto"/>
          </w:divBdr>
        </w:div>
        <w:div w:id="363822387">
          <w:marLeft w:val="0"/>
          <w:marRight w:val="0"/>
          <w:marTop w:val="0"/>
          <w:marBottom w:val="0"/>
          <w:divBdr>
            <w:top w:val="none" w:sz="0" w:space="0" w:color="auto"/>
            <w:left w:val="none" w:sz="0" w:space="0" w:color="auto"/>
            <w:bottom w:val="none" w:sz="0" w:space="0" w:color="auto"/>
            <w:right w:val="none" w:sz="0" w:space="0" w:color="auto"/>
          </w:divBdr>
        </w:div>
        <w:div w:id="257953462">
          <w:marLeft w:val="0"/>
          <w:marRight w:val="0"/>
          <w:marTop w:val="0"/>
          <w:marBottom w:val="0"/>
          <w:divBdr>
            <w:top w:val="none" w:sz="0" w:space="0" w:color="auto"/>
            <w:left w:val="none" w:sz="0" w:space="0" w:color="auto"/>
            <w:bottom w:val="none" w:sz="0" w:space="0" w:color="auto"/>
            <w:right w:val="none" w:sz="0" w:space="0" w:color="auto"/>
          </w:divBdr>
        </w:div>
        <w:div w:id="1180661565">
          <w:marLeft w:val="0"/>
          <w:marRight w:val="0"/>
          <w:marTop w:val="0"/>
          <w:marBottom w:val="0"/>
          <w:divBdr>
            <w:top w:val="none" w:sz="0" w:space="0" w:color="auto"/>
            <w:left w:val="none" w:sz="0" w:space="0" w:color="auto"/>
            <w:bottom w:val="none" w:sz="0" w:space="0" w:color="auto"/>
            <w:right w:val="none" w:sz="0" w:space="0" w:color="auto"/>
          </w:divBdr>
        </w:div>
      </w:divsChild>
    </w:div>
    <w:div w:id="917248595">
      <w:bodyDiv w:val="1"/>
      <w:marLeft w:val="0"/>
      <w:marRight w:val="0"/>
      <w:marTop w:val="0"/>
      <w:marBottom w:val="0"/>
      <w:divBdr>
        <w:top w:val="none" w:sz="0" w:space="0" w:color="auto"/>
        <w:left w:val="none" w:sz="0" w:space="0" w:color="auto"/>
        <w:bottom w:val="none" w:sz="0" w:space="0" w:color="auto"/>
        <w:right w:val="none" w:sz="0" w:space="0" w:color="auto"/>
      </w:divBdr>
    </w:div>
    <w:div w:id="921140524">
      <w:bodyDiv w:val="1"/>
      <w:marLeft w:val="0"/>
      <w:marRight w:val="0"/>
      <w:marTop w:val="0"/>
      <w:marBottom w:val="0"/>
      <w:divBdr>
        <w:top w:val="none" w:sz="0" w:space="0" w:color="auto"/>
        <w:left w:val="none" w:sz="0" w:space="0" w:color="auto"/>
        <w:bottom w:val="none" w:sz="0" w:space="0" w:color="auto"/>
        <w:right w:val="none" w:sz="0" w:space="0" w:color="auto"/>
      </w:divBdr>
    </w:div>
    <w:div w:id="950553625">
      <w:bodyDiv w:val="1"/>
      <w:marLeft w:val="0"/>
      <w:marRight w:val="0"/>
      <w:marTop w:val="0"/>
      <w:marBottom w:val="0"/>
      <w:divBdr>
        <w:top w:val="none" w:sz="0" w:space="0" w:color="auto"/>
        <w:left w:val="none" w:sz="0" w:space="0" w:color="auto"/>
        <w:bottom w:val="none" w:sz="0" w:space="0" w:color="auto"/>
        <w:right w:val="none" w:sz="0" w:space="0" w:color="auto"/>
      </w:divBdr>
      <w:divsChild>
        <w:div w:id="136607931">
          <w:marLeft w:val="0"/>
          <w:marRight w:val="0"/>
          <w:marTop w:val="0"/>
          <w:marBottom w:val="0"/>
          <w:divBdr>
            <w:top w:val="none" w:sz="0" w:space="0" w:color="auto"/>
            <w:left w:val="none" w:sz="0" w:space="0" w:color="auto"/>
            <w:bottom w:val="none" w:sz="0" w:space="0" w:color="auto"/>
            <w:right w:val="none" w:sz="0" w:space="0" w:color="auto"/>
          </w:divBdr>
          <w:divsChild>
            <w:div w:id="1879273550">
              <w:marLeft w:val="0"/>
              <w:marRight w:val="0"/>
              <w:marTop w:val="0"/>
              <w:marBottom w:val="0"/>
              <w:divBdr>
                <w:top w:val="none" w:sz="0" w:space="0" w:color="auto"/>
                <w:left w:val="none" w:sz="0" w:space="0" w:color="auto"/>
                <w:bottom w:val="none" w:sz="0" w:space="0" w:color="auto"/>
                <w:right w:val="none" w:sz="0" w:space="0" w:color="auto"/>
              </w:divBdr>
              <w:divsChild>
                <w:div w:id="1948538695">
                  <w:marLeft w:val="-7245"/>
                  <w:marRight w:val="-7245"/>
                  <w:marTop w:val="0"/>
                  <w:marBottom w:val="0"/>
                  <w:divBdr>
                    <w:top w:val="none" w:sz="0" w:space="0" w:color="auto"/>
                    <w:left w:val="none" w:sz="0" w:space="0" w:color="auto"/>
                    <w:bottom w:val="none" w:sz="0" w:space="0" w:color="auto"/>
                    <w:right w:val="none" w:sz="0" w:space="0" w:color="auto"/>
                  </w:divBdr>
                  <w:divsChild>
                    <w:div w:id="1253903464">
                      <w:marLeft w:val="0"/>
                      <w:marRight w:val="0"/>
                      <w:marTop w:val="0"/>
                      <w:marBottom w:val="0"/>
                      <w:divBdr>
                        <w:top w:val="none" w:sz="0" w:space="0" w:color="auto"/>
                        <w:left w:val="none" w:sz="0" w:space="0" w:color="auto"/>
                        <w:bottom w:val="none" w:sz="0" w:space="0" w:color="auto"/>
                        <w:right w:val="none" w:sz="0" w:space="0" w:color="auto"/>
                      </w:divBdr>
                      <w:divsChild>
                        <w:div w:id="371007082">
                          <w:marLeft w:val="0"/>
                          <w:marRight w:val="0"/>
                          <w:marTop w:val="0"/>
                          <w:marBottom w:val="0"/>
                          <w:divBdr>
                            <w:top w:val="none" w:sz="0" w:space="0" w:color="auto"/>
                            <w:left w:val="none" w:sz="0" w:space="0" w:color="auto"/>
                            <w:bottom w:val="none" w:sz="0" w:space="0" w:color="auto"/>
                            <w:right w:val="none" w:sz="0" w:space="0" w:color="auto"/>
                          </w:divBdr>
                          <w:divsChild>
                            <w:div w:id="33776504">
                              <w:marLeft w:val="0"/>
                              <w:marRight w:val="0"/>
                              <w:marTop w:val="0"/>
                              <w:marBottom w:val="0"/>
                              <w:divBdr>
                                <w:top w:val="none" w:sz="0" w:space="0" w:color="auto"/>
                                <w:left w:val="none" w:sz="0" w:space="0" w:color="auto"/>
                                <w:bottom w:val="none" w:sz="0" w:space="0" w:color="auto"/>
                                <w:right w:val="none" w:sz="0" w:space="0" w:color="auto"/>
                              </w:divBdr>
                              <w:divsChild>
                                <w:div w:id="1196193246">
                                  <w:marLeft w:val="0"/>
                                  <w:marRight w:val="0"/>
                                  <w:marTop w:val="0"/>
                                  <w:marBottom w:val="0"/>
                                  <w:divBdr>
                                    <w:top w:val="none" w:sz="0" w:space="0" w:color="auto"/>
                                    <w:left w:val="none" w:sz="0" w:space="0" w:color="auto"/>
                                    <w:bottom w:val="none" w:sz="0" w:space="0" w:color="auto"/>
                                    <w:right w:val="none" w:sz="0" w:space="0" w:color="auto"/>
                                  </w:divBdr>
                                  <w:divsChild>
                                    <w:div w:id="883294372">
                                      <w:marLeft w:val="0"/>
                                      <w:marRight w:val="0"/>
                                      <w:marTop w:val="0"/>
                                      <w:marBottom w:val="0"/>
                                      <w:divBdr>
                                        <w:top w:val="none" w:sz="0" w:space="0" w:color="auto"/>
                                        <w:left w:val="none" w:sz="0" w:space="0" w:color="auto"/>
                                        <w:bottom w:val="none" w:sz="0" w:space="0" w:color="auto"/>
                                        <w:right w:val="none" w:sz="0" w:space="0" w:color="auto"/>
                                      </w:divBdr>
                                      <w:divsChild>
                                        <w:div w:id="1264193735">
                                          <w:marLeft w:val="0"/>
                                          <w:marRight w:val="0"/>
                                          <w:marTop w:val="0"/>
                                          <w:marBottom w:val="0"/>
                                          <w:divBdr>
                                            <w:top w:val="none" w:sz="0" w:space="0" w:color="auto"/>
                                            <w:left w:val="none" w:sz="0" w:space="0" w:color="auto"/>
                                            <w:bottom w:val="none" w:sz="0" w:space="0" w:color="auto"/>
                                            <w:right w:val="none" w:sz="0" w:space="0" w:color="auto"/>
                                          </w:divBdr>
                                          <w:divsChild>
                                            <w:div w:id="1525900844">
                                              <w:marLeft w:val="0"/>
                                              <w:marRight w:val="0"/>
                                              <w:marTop w:val="0"/>
                                              <w:marBottom w:val="0"/>
                                              <w:divBdr>
                                                <w:top w:val="none" w:sz="0" w:space="0" w:color="auto"/>
                                                <w:left w:val="none" w:sz="0" w:space="0" w:color="auto"/>
                                                <w:bottom w:val="none" w:sz="0" w:space="0" w:color="auto"/>
                                                <w:right w:val="none" w:sz="0" w:space="0" w:color="auto"/>
                                              </w:divBdr>
                                              <w:divsChild>
                                                <w:div w:id="84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129675">
      <w:bodyDiv w:val="1"/>
      <w:marLeft w:val="0"/>
      <w:marRight w:val="0"/>
      <w:marTop w:val="0"/>
      <w:marBottom w:val="0"/>
      <w:divBdr>
        <w:top w:val="none" w:sz="0" w:space="0" w:color="auto"/>
        <w:left w:val="none" w:sz="0" w:space="0" w:color="auto"/>
        <w:bottom w:val="none" w:sz="0" w:space="0" w:color="auto"/>
        <w:right w:val="none" w:sz="0" w:space="0" w:color="auto"/>
      </w:divBdr>
    </w:div>
    <w:div w:id="1001277747">
      <w:bodyDiv w:val="1"/>
      <w:marLeft w:val="0"/>
      <w:marRight w:val="0"/>
      <w:marTop w:val="0"/>
      <w:marBottom w:val="0"/>
      <w:divBdr>
        <w:top w:val="none" w:sz="0" w:space="0" w:color="auto"/>
        <w:left w:val="none" w:sz="0" w:space="0" w:color="auto"/>
        <w:bottom w:val="none" w:sz="0" w:space="0" w:color="auto"/>
        <w:right w:val="none" w:sz="0" w:space="0" w:color="auto"/>
      </w:divBdr>
    </w:div>
    <w:div w:id="1018122497">
      <w:bodyDiv w:val="1"/>
      <w:marLeft w:val="0"/>
      <w:marRight w:val="0"/>
      <w:marTop w:val="0"/>
      <w:marBottom w:val="0"/>
      <w:divBdr>
        <w:top w:val="none" w:sz="0" w:space="0" w:color="auto"/>
        <w:left w:val="none" w:sz="0" w:space="0" w:color="auto"/>
        <w:bottom w:val="none" w:sz="0" w:space="0" w:color="auto"/>
        <w:right w:val="none" w:sz="0" w:space="0" w:color="auto"/>
      </w:divBdr>
      <w:divsChild>
        <w:div w:id="1231620645">
          <w:marLeft w:val="0"/>
          <w:marRight w:val="0"/>
          <w:marTop w:val="0"/>
          <w:marBottom w:val="0"/>
          <w:divBdr>
            <w:top w:val="none" w:sz="0" w:space="0" w:color="auto"/>
            <w:left w:val="none" w:sz="0" w:space="0" w:color="auto"/>
            <w:bottom w:val="none" w:sz="0" w:space="0" w:color="auto"/>
            <w:right w:val="none" w:sz="0" w:space="0" w:color="auto"/>
          </w:divBdr>
          <w:divsChild>
            <w:div w:id="1645771196">
              <w:marLeft w:val="0"/>
              <w:marRight w:val="0"/>
              <w:marTop w:val="0"/>
              <w:marBottom w:val="0"/>
              <w:divBdr>
                <w:top w:val="none" w:sz="0" w:space="0" w:color="auto"/>
                <w:left w:val="none" w:sz="0" w:space="0" w:color="auto"/>
                <w:bottom w:val="none" w:sz="0" w:space="0" w:color="auto"/>
                <w:right w:val="none" w:sz="0" w:space="0" w:color="auto"/>
              </w:divBdr>
              <w:divsChild>
                <w:div w:id="1240209365">
                  <w:marLeft w:val="0"/>
                  <w:marRight w:val="0"/>
                  <w:marTop w:val="0"/>
                  <w:marBottom w:val="600"/>
                  <w:divBdr>
                    <w:top w:val="none" w:sz="0" w:space="0" w:color="auto"/>
                    <w:left w:val="none" w:sz="0" w:space="0" w:color="auto"/>
                    <w:bottom w:val="none" w:sz="0" w:space="0" w:color="auto"/>
                    <w:right w:val="none" w:sz="0" w:space="0" w:color="auto"/>
                  </w:divBdr>
                  <w:divsChild>
                    <w:div w:id="804740898">
                      <w:marLeft w:val="0"/>
                      <w:marRight w:val="0"/>
                      <w:marTop w:val="0"/>
                      <w:marBottom w:val="0"/>
                      <w:divBdr>
                        <w:top w:val="none" w:sz="0" w:space="0" w:color="auto"/>
                        <w:left w:val="none" w:sz="0" w:space="0" w:color="auto"/>
                        <w:bottom w:val="none" w:sz="0" w:space="0" w:color="auto"/>
                        <w:right w:val="none" w:sz="0" w:space="0" w:color="auto"/>
                      </w:divBdr>
                      <w:divsChild>
                        <w:div w:id="511183584">
                          <w:marLeft w:val="0"/>
                          <w:marRight w:val="0"/>
                          <w:marTop w:val="0"/>
                          <w:marBottom w:val="0"/>
                          <w:divBdr>
                            <w:top w:val="none" w:sz="0" w:space="0" w:color="auto"/>
                            <w:left w:val="none" w:sz="0" w:space="0" w:color="auto"/>
                            <w:bottom w:val="single" w:sz="6" w:space="15" w:color="AAAAAA"/>
                            <w:right w:val="none" w:sz="0" w:space="0" w:color="auto"/>
                          </w:divBdr>
                          <w:divsChild>
                            <w:div w:id="2050909547">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780994">
      <w:bodyDiv w:val="1"/>
      <w:marLeft w:val="0"/>
      <w:marRight w:val="0"/>
      <w:marTop w:val="0"/>
      <w:marBottom w:val="0"/>
      <w:divBdr>
        <w:top w:val="none" w:sz="0" w:space="0" w:color="auto"/>
        <w:left w:val="none" w:sz="0" w:space="0" w:color="auto"/>
        <w:bottom w:val="none" w:sz="0" w:space="0" w:color="auto"/>
        <w:right w:val="none" w:sz="0" w:space="0" w:color="auto"/>
      </w:divBdr>
    </w:div>
    <w:div w:id="1049911854">
      <w:bodyDiv w:val="1"/>
      <w:marLeft w:val="0"/>
      <w:marRight w:val="0"/>
      <w:marTop w:val="0"/>
      <w:marBottom w:val="0"/>
      <w:divBdr>
        <w:top w:val="none" w:sz="0" w:space="0" w:color="auto"/>
        <w:left w:val="none" w:sz="0" w:space="0" w:color="auto"/>
        <w:bottom w:val="none" w:sz="0" w:space="0" w:color="auto"/>
        <w:right w:val="none" w:sz="0" w:space="0" w:color="auto"/>
      </w:divBdr>
    </w:div>
    <w:div w:id="1069960669">
      <w:bodyDiv w:val="1"/>
      <w:marLeft w:val="0"/>
      <w:marRight w:val="0"/>
      <w:marTop w:val="0"/>
      <w:marBottom w:val="0"/>
      <w:divBdr>
        <w:top w:val="none" w:sz="0" w:space="0" w:color="auto"/>
        <w:left w:val="none" w:sz="0" w:space="0" w:color="auto"/>
        <w:bottom w:val="none" w:sz="0" w:space="0" w:color="auto"/>
        <w:right w:val="none" w:sz="0" w:space="0" w:color="auto"/>
      </w:divBdr>
      <w:divsChild>
        <w:div w:id="705717491">
          <w:marLeft w:val="360"/>
          <w:marRight w:val="0"/>
          <w:marTop w:val="0"/>
          <w:marBottom w:val="0"/>
          <w:divBdr>
            <w:top w:val="none" w:sz="0" w:space="0" w:color="auto"/>
            <w:left w:val="none" w:sz="0" w:space="0" w:color="auto"/>
            <w:bottom w:val="none" w:sz="0" w:space="0" w:color="auto"/>
            <w:right w:val="none" w:sz="0" w:space="0" w:color="auto"/>
          </w:divBdr>
        </w:div>
        <w:div w:id="792987959">
          <w:marLeft w:val="360"/>
          <w:marRight w:val="0"/>
          <w:marTop w:val="0"/>
          <w:marBottom w:val="0"/>
          <w:divBdr>
            <w:top w:val="none" w:sz="0" w:space="0" w:color="auto"/>
            <w:left w:val="none" w:sz="0" w:space="0" w:color="auto"/>
            <w:bottom w:val="none" w:sz="0" w:space="0" w:color="auto"/>
            <w:right w:val="none" w:sz="0" w:space="0" w:color="auto"/>
          </w:divBdr>
        </w:div>
        <w:div w:id="1130320832">
          <w:marLeft w:val="360"/>
          <w:marRight w:val="0"/>
          <w:marTop w:val="0"/>
          <w:marBottom w:val="0"/>
          <w:divBdr>
            <w:top w:val="none" w:sz="0" w:space="0" w:color="auto"/>
            <w:left w:val="none" w:sz="0" w:space="0" w:color="auto"/>
            <w:bottom w:val="none" w:sz="0" w:space="0" w:color="auto"/>
            <w:right w:val="none" w:sz="0" w:space="0" w:color="auto"/>
          </w:divBdr>
        </w:div>
        <w:div w:id="877476124">
          <w:marLeft w:val="360"/>
          <w:marRight w:val="0"/>
          <w:marTop w:val="0"/>
          <w:marBottom w:val="0"/>
          <w:divBdr>
            <w:top w:val="none" w:sz="0" w:space="0" w:color="auto"/>
            <w:left w:val="none" w:sz="0" w:space="0" w:color="auto"/>
            <w:bottom w:val="none" w:sz="0" w:space="0" w:color="auto"/>
            <w:right w:val="none" w:sz="0" w:space="0" w:color="auto"/>
          </w:divBdr>
        </w:div>
        <w:div w:id="637106006">
          <w:marLeft w:val="360"/>
          <w:marRight w:val="0"/>
          <w:marTop w:val="0"/>
          <w:marBottom w:val="0"/>
          <w:divBdr>
            <w:top w:val="none" w:sz="0" w:space="0" w:color="auto"/>
            <w:left w:val="none" w:sz="0" w:space="0" w:color="auto"/>
            <w:bottom w:val="none" w:sz="0" w:space="0" w:color="auto"/>
            <w:right w:val="none" w:sz="0" w:space="0" w:color="auto"/>
          </w:divBdr>
        </w:div>
      </w:divsChild>
    </w:div>
    <w:div w:id="1095898548">
      <w:bodyDiv w:val="1"/>
      <w:marLeft w:val="0"/>
      <w:marRight w:val="0"/>
      <w:marTop w:val="0"/>
      <w:marBottom w:val="0"/>
      <w:divBdr>
        <w:top w:val="none" w:sz="0" w:space="0" w:color="auto"/>
        <w:left w:val="none" w:sz="0" w:space="0" w:color="auto"/>
        <w:bottom w:val="none" w:sz="0" w:space="0" w:color="auto"/>
        <w:right w:val="none" w:sz="0" w:space="0" w:color="auto"/>
      </w:divBdr>
      <w:divsChild>
        <w:div w:id="730005906">
          <w:marLeft w:val="0"/>
          <w:marRight w:val="0"/>
          <w:marTop w:val="0"/>
          <w:marBottom w:val="0"/>
          <w:divBdr>
            <w:top w:val="none" w:sz="0" w:space="0" w:color="auto"/>
            <w:left w:val="none" w:sz="0" w:space="0" w:color="auto"/>
            <w:bottom w:val="none" w:sz="0" w:space="0" w:color="auto"/>
            <w:right w:val="none" w:sz="0" w:space="0" w:color="auto"/>
          </w:divBdr>
          <w:divsChild>
            <w:div w:id="1537890872">
              <w:marLeft w:val="0"/>
              <w:marRight w:val="0"/>
              <w:marTop w:val="0"/>
              <w:marBottom w:val="0"/>
              <w:divBdr>
                <w:top w:val="none" w:sz="0" w:space="0" w:color="auto"/>
                <w:left w:val="none" w:sz="0" w:space="0" w:color="auto"/>
                <w:bottom w:val="none" w:sz="0" w:space="0" w:color="auto"/>
                <w:right w:val="none" w:sz="0" w:space="0" w:color="auto"/>
              </w:divBdr>
              <w:divsChild>
                <w:div w:id="578946314">
                  <w:marLeft w:val="4200"/>
                  <w:marRight w:val="0"/>
                  <w:marTop w:val="0"/>
                  <w:marBottom w:val="0"/>
                  <w:divBdr>
                    <w:top w:val="none" w:sz="0" w:space="0" w:color="auto"/>
                    <w:left w:val="none" w:sz="0" w:space="0" w:color="auto"/>
                    <w:bottom w:val="none" w:sz="0" w:space="0" w:color="auto"/>
                    <w:right w:val="none" w:sz="0" w:space="0" w:color="auto"/>
                  </w:divBdr>
                  <w:divsChild>
                    <w:div w:id="1434672335">
                      <w:marLeft w:val="0"/>
                      <w:marRight w:val="0"/>
                      <w:marTop w:val="0"/>
                      <w:marBottom w:val="0"/>
                      <w:divBdr>
                        <w:top w:val="none" w:sz="0" w:space="0" w:color="auto"/>
                        <w:left w:val="none" w:sz="0" w:space="0" w:color="auto"/>
                        <w:bottom w:val="none" w:sz="0" w:space="0" w:color="auto"/>
                        <w:right w:val="none" w:sz="0" w:space="0" w:color="auto"/>
                      </w:divBdr>
                      <w:divsChild>
                        <w:div w:id="731805176">
                          <w:marLeft w:val="0"/>
                          <w:marRight w:val="0"/>
                          <w:marTop w:val="0"/>
                          <w:marBottom w:val="0"/>
                          <w:divBdr>
                            <w:top w:val="none" w:sz="0" w:space="0" w:color="auto"/>
                            <w:left w:val="none" w:sz="0" w:space="0" w:color="auto"/>
                            <w:bottom w:val="none" w:sz="0" w:space="0" w:color="auto"/>
                            <w:right w:val="none" w:sz="0" w:space="0" w:color="auto"/>
                          </w:divBdr>
                          <w:divsChild>
                            <w:div w:id="920063291">
                              <w:marLeft w:val="0"/>
                              <w:marRight w:val="0"/>
                              <w:marTop w:val="0"/>
                              <w:marBottom w:val="0"/>
                              <w:divBdr>
                                <w:top w:val="none" w:sz="0" w:space="0" w:color="auto"/>
                                <w:left w:val="none" w:sz="0" w:space="0" w:color="auto"/>
                                <w:bottom w:val="none" w:sz="0" w:space="0" w:color="auto"/>
                                <w:right w:val="none" w:sz="0" w:space="0" w:color="auto"/>
                              </w:divBdr>
                              <w:divsChild>
                                <w:div w:id="2031447706">
                                  <w:marLeft w:val="0"/>
                                  <w:marRight w:val="0"/>
                                  <w:marTop w:val="0"/>
                                  <w:marBottom w:val="0"/>
                                  <w:divBdr>
                                    <w:top w:val="none" w:sz="0" w:space="0" w:color="auto"/>
                                    <w:left w:val="none" w:sz="0" w:space="0" w:color="auto"/>
                                    <w:bottom w:val="none" w:sz="0" w:space="0" w:color="auto"/>
                                    <w:right w:val="none" w:sz="0" w:space="0" w:color="auto"/>
                                  </w:divBdr>
                                  <w:divsChild>
                                    <w:div w:id="1510676639">
                                      <w:marLeft w:val="0"/>
                                      <w:marRight w:val="0"/>
                                      <w:marTop w:val="0"/>
                                      <w:marBottom w:val="0"/>
                                      <w:divBdr>
                                        <w:top w:val="none" w:sz="0" w:space="0" w:color="auto"/>
                                        <w:left w:val="none" w:sz="0" w:space="0" w:color="auto"/>
                                        <w:bottom w:val="none" w:sz="0" w:space="0" w:color="auto"/>
                                        <w:right w:val="none" w:sz="0" w:space="0" w:color="auto"/>
                                      </w:divBdr>
                                      <w:divsChild>
                                        <w:div w:id="1835224532">
                                          <w:marLeft w:val="0"/>
                                          <w:marRight w:val="0"/>
                                          <w:marTop w:val="0"/>
                                          <w:marBottom w:val="0"/>
                                          <w:divBdr>
                                            <w:top w:val="none" w:sz="0" w:space="0" w:color="auto"/>
                                            <w:left w:val="none" w:sz="0" w:space="0" w:color="auto"/>
                                            <w:bottom w:val="none" w:sz="0" w:space="0" w:color="auto"/>
                                            <w:right w:val="none" w:sz="0" w:space="0" w:color="auto"/>
                                          </w:divBdr>
                                          <w:divsChild>
                                            <w:div w:id="839390692">
                                              <w:marLeft w:val="0"/>
                                              <w:marRight w:val="0"/>
                                              <w:marTop w:val="0"/>
                                              <w:marBottom w:val="0"/>
                                              <w:divBdr>
                                                <w:top w:val="none" w:sz="0" w:space="0" w:color="auto"/>
                                                <w:left w:val="none" w:sz="0" w:space="0" w:color="auto"/>
                                                <w:bottom w:val="none" w:sz="0" w:space="0" w:color="auto"/>
                                                <w:right w:val="none" w:sz="0" w:space="0" w:color="auto"/>
                                              </w:divBdr>
                                            </w:div>
                                          </w:divsChild>
                                        </w:div>
                                        <w:div w:id="1770153285">
                                          <w:marLeft w:val="0"/>
                                          <w:marRight w:val="0"/>
                                          <w:marTop w:val="0"/>
                                          <w:marBottom w:val="0"/>
                                          <w:divBdr>
                                            <w:top w:val="none" w:sz="0" w:space="0" w:color="auto"/>
                                            <w:left w:val="none" w:sz="0" w:space="0" w:color="auto"/>
                                            <w:bottom w:val="none" w:sz="0" w:space="0" w:color="auto"/>
                                            <w:right w:val="none" w:sz="0" w:space="0" w:color="auto"/>
                                          </w:divBdr>
                                        </w:div>
                                        <w:div w:id="595136929">
                                          <w:marLeft w:val="0"/>
                                          <w:marRight w:val="0"/>
                                          <w:marTop w:val="0"/>
                                          <w:marBottom w:val="0"/>
                                          <w:divBdr>
                                            <w:top w:val="none" w:sz="0" w:space="0" w:color="auto"/>
                                            <w:left w:val="none" w:sz="0" w:space="0" w:color="auto"/>
                                            <w:bottom w:val="none" w:sz="0" w:space="0" w:color="auto"/>
                                            <w:right w:val="none" w:sz="0" w:space="0" w:color="auto"/>
                                          </w:divBdr>
                                        </w:div>
                                        <w:div w:id="520900662">
                                          <w:marLeft w:val="0"/>
                                          <w:marRight w:val="0"/>
                                          <w:marTop w:val="0"/>
                                          <w:marBottom w:val="0"/>
                                          <w:divBdr>
                                            <w:top w:val="none" w:sz="0" w:space="0" w:color="auto"/>
                                            <w:left w:val="none" w:sz="0" w:space="0" w:color="auto"/>
                                            <w:bottom w:val="none" w:sz="0" w:space="0" w:color="auto"/>
                                            <w:right w:val="none" w:sz="0" w:space="0" w:color="auto"/>
                                          </w:divBdr>
                                        </w:div>
                                      </w:divsChild>
                                    </w:div>
                                    <w:div w:id="37211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5102718">
      <w:bodyDiv w:val="1"/>
      <w:marLeft w:val="0"/>
      <w:marRight w:val="0"/>
      <w:marTop w:val="0"/>
      <w:marBottom w:val="0"/>
      <w:divBdr>
        <w:top w:val="none" w:sz="0" w:space="0" w:color="auto"/>
        <w:left w:val="none" w:sz="0" w:space="0" w:color="auto"/>
        <w:bottom w:val="none" w:sz="0" w:space="0" w:color="auto"/>
        <w:right w:val="none" w:sz="0" w:space="0" w:color="auto"/>
      </w:divBdr>
    </w:div>
    <w:div w:id="1166285490">
      <w:bodyDiv w:val="1"/>
      <w:marLeft w:val="0"/>
      <w:marRight w:val="0"/>
      <w:marTop w:val="0"/>
      <w:marBottom w:val="0"/>
      <w:divBdr>
        <w:top w:val="none" w:sz="0" w:space="0" w:color="auto"/>
        <w:left w:val="none" w:sz="0" w:space="0" w:color="auto"/>
        <w:bottom w:val="none" w:sz="0" w:space="0" w:color="auto"/>
        <w:right w:val="none" w:sz="0" w:space="0" w:color="auto"/>
      </w:divBdr>
    </w:div>
    <w:div w:id="1183128906">
      <w:bodyDiv w:val="1"/>
      <w:marLeft w:val="0"/>
      <w:marRight w:val="0"/>
      <w:marTop w:val="0"/>
      <w:marBottom w:val="0"/>
      <w:divBdr>
        <w:top w:val="none" w:sz="0" w:space="0" w:color="auto"/>
        <w:left w:val="none" w:sz="0" w:space="0" w:color="auto"/>
        <w:bottom w:val="none" w:sz="0" w:space="0" w:color="auto"/>
        <w:right w:val="none" w:sz="0" w:space="0" w:color="auto"/>
      </w:divBdr>
    </w:div>
    <w:div w:id="1184511153">
      <w:bodyDiv w:val="1"/>
      <w:marLeft w:val="0"/>
      <w:marRight w:val="0"/>
      <w:marTop w:val="0"/>
      <w:marBottom w:val="0"/>
      <w:divBdr>
        <w:top w:val="none" w:sz="0" w:space="0" w:color="auto"/>
        <w:left w:val="none" w:sz="0" w:space="0" w:color="auto"/>
        <w:bottom w:val="none" w:sz="0" w:space="0" w:color="auto"/>
        <w:right w:val="none" w:sz="0" w:space="0" w:color="auto"/>
      </w:divBdr>
    </w:div>
    <w:div w:id="1236667496">
      <w:bodyDiv w:val="1"/>
      <w:marLeft w:val="0"/>
      <w:marRight w:val="0"/>
      <w:marTop w:val="0"/>
      <w:marBottom w:val="0"/>
      <w:divBdr>
        <w:top w:val="none" w:sz="0" w:space="0" w:color="auto"/>
        <w:left w:val="none" w:sz="0" w:space="0" w:color="auto"/>
        <w:bottom w:val="none" w:sz="0" w:space="0" w:color="auto"/>
        <w:right w:val="none" w:sz="0" w:space="0" w:color="auto"/>
      </w:divBdr>
    </w:div>
    <w:div w:id="1240628986">
      <w:bodyDiv w:val="1"/>
      <w:marLeft w:val="0"/>
      <w:marRight w:val="0"/>
      <w:marTop w:val="0"/>
      <w:marBottom w:val="0"/>
      <w:divBdr>
        <w:top w:val="none" w:sz="0" w:space="0" w:color="auto"/>
        <w:left w:val="none" w:sz="0" w:space="0" w:color="auto"/>
        <w:bottom w:val="none" w:sz="0" w:space="0" w:color="auto"/>
        <w:right w:val="none" w:sz="0" w:space="0" w:color="auto"/>
      </w:divBdr>
    </w:div>
    <w:div w:id="1255288902">
      <w:bodyDiv w:val="1"/>
      <w:marLeft w:val="0"/>
      <w:marRight w:val="0"/>
      <w:marTop w:val="0"/>
      <w:marBottom w:val="0"/>
      <w:divBdr>
        <w:top w:val="none" w:sz="0" w:space="0" w:color="auto"/>
        <w:left w:val="none" w:sz="0" w:space="0" w:color="auto"/>
        <w:bottom w:val="none" w:sz="0" w:space="0" w:color="auto"/>
        <w:right w:val="none" w:sz="0" w:space="0" w:color="auto"/>
      </w:divBdr>
    </w:div>
    <w:div w:id="1265577244">
      <w:bodyDiv w:val="1"/>
      <w:marLeft w:val="0"/>
      <w:marRight w:val="0"/>
      <w:marTop w:val="0"/>
      <w:marBottom w:val="0"/>
      <w:divBdr>
        <w:top w:val="none" w:sz="0" w:space="0" w:color="auto"/>
        <w:left w:val="none" w:sz="0" w:space="0" w:color="auto"/>
        <w:bottom w:val="none" w:sz="0" w:space="0" w:color="auto"/>
        <w:right w:val="none" w:sz="0" w:space="0" w:color="auto"/>
      </w:divBdr>
    </w:div>
    <w:div w:id="1299797185">
      <w:bodyDiv w:val="1"/>
      <w:marLeft w:val="0"/>
      <w:marRight w:val="0"/>
      <w:marTop w:val="0"/>
      <w:marBottom w:val="0"/>
      <w:divBdr>
        <w:top w:val="none" w:sz="0" w:space="0" w:color="auto"/>
        <w:left w:val="none" w:sz="0" w:space="0" w:color="auto"/>
        <w:bottom w:val="none" w:sz="0" w:space="0" w:color="auto"/>
        <w:right w:val="none" w:sz="0" w:space="0" w:color="auto"/>
      </w:divBdr>
      <w:divsChild>
        <w:div w:id="692806952">
          <w:marLeft w:val="0"/>
          <w:marRight w:val="0"/>
          <w:marTop w:val="0"/>
          <w:marBottom w:val="0"/>
          <w:divBdr>
            <w:top w:val="none" w:sz="0" w:space="0" w:color="auto"/>
            <w:left w:val="none" w:sz="0" w:space="0" w:color="auto"/>
            <w:bottom w:val="none" w:sz="0" w:space="0" w:color="auto"/>
            <w:right w:val="none" w:sz="0" w:space="0" w:color="auto"/>
          </w:divBdr>
          <w:divsChild>
            <w:div w:id="232663397">
              <w:marLeft w:val="0"/>
              <w:marRight w:val="0"/>
              <w:marTop w:val="0"/>
              <w:marBottom w:val="0"/>
              <w:divBdr>
                <w:top w:val="none" w:sz="0" w:space="0" w:color="auto"/>
                <w:left w:val="none" w:sz="0" w:space="0" w:color="auto"/>
                <w:bottom w:val="none" w:sz="0" w:space="0" w:color="auto"/>
                <w:right w:val="none" w:sz="0" w:space="0" w:color="auto"/>
              </w:divBdr>
              <w:divsChild>
                <w:div w:id="30231694">
                  <w:marLeft w:val="4200"/>
                  <w:marRight w:val="0"/>
                  <w:marTop w:val="0"/>
                  <w:marBottom w:val="0"/>
                  <w:divBdr>
                    <w:top w:val="none" w:sz="0" w:space="0" w:color="auto"/>
                    <w:left w:val="none" w:sz="0" w:space="0" w:color="auto"/>
                    <w:bottom w:val="none" w:sz="0" w:space="0" w:color="auto"/>
                    <w:right w:val="none" w:sz="0" w:space="0" w:color="auto"/>
                  </w:divBdr>
                  <w:divsChild>
                    <w:div w:id="837816891">
                      <w:marLeft w:val="0"/>
                      <w:marRight w:val="0"/>
                      <w:marTop w:val="0"/>
                      <w:marBottom w:val="0"/>
                      <w:divBdr>
                        <w:top w:val="none" w:sz="0" w:space="0" w:color="auto"/>
                        <w:left w:val="none" w:sz="0" w:space="0" w:color="auto"/>
                        <w:bottom w:val="none" w:sz="0" w:space="0" w:color="auto"/>
                        <w:right w:val="none" w:sz="0" w:space="0" w:color="auto"/>
                      </w:divBdr>
                      <w:divsChild>
                        <w:div w:id="921641397">
                          <w:marLeft w:val="0"/>
                          <w:marRight w:val="0"/>
                          <w:marTop w:val="0"/>
                          <w:marBottom w:val="0"/>
                          <w:divBdr>
                            <w:top w:val="none" w:sz="0" w:space="0" w:color="auto"/>
                            <w:left w:val="none" w:sz="0" w:space="0" w:color="auto"/>
                            <w:bottom w:val="none" w:sz="0" w:space="0" w:color="auto"/>
                            <w:right w:val="none" w:sz="0" w:space="0" w:color="auto"/>
                          </w:divBdr>
                          <w:divsChild>
                            <w:div w:id="777019947">
                              <w:marLeft w:val="0"/>
                              <w:marRight w:val="0"/>
                              <w:marTop w:val="0"/>
                              <w:marBottom w:val="0"/>
                              <w:divBdr>
                                <w:top w:val="none" w:sz="0" w:space="0" w:color="auto"/>
                                <w:left w:val="none" w:sz="0" w:space="0" w:color="auto"/>
                                <w:bottom w:val="none" w:sz="0" w:space="0" w:color="auto"/>
                                <w:right w:val="none" w:sz="0" w:space="0" w:color="auto"/>
                              </w:divBdr>
                              <w:divsChild>
                                <w:div w:id="2106028521">
                                  <w:marLeft w:val="0"/>
                                  <w:marRight w:val="0"/>
                                  <w:marTop w:val="0"/>
                                  <w:marBottom w:val="0"/>
                                  <w:divBdr>
                                    <w:top w:val="none" w:sz="0" w:space="0" w:color="auto"/>
                                    <w:left w:val="none" w:sz="0" w:space="0" w:color="auto"/>
                                    <w:bottom w:val="none" w:sz="0" w:space="0" w:color="auto"/>
                                    <w:right w:val="none" w:sz="0" w:space="0" w:color="auto"/>
                                  </w:divBdr>
                                  <w:divsChild>
                                    <w:div w:id="745999010">
                                      <w:marLeft w:val="0"/>
                                      <w:marRight w:val="0"/>
                                      <w:marTop w:val="0"/>
                                      <w:marBottom w:val="0"/>
                                      <w:divBdr>
                                        <w:top w:val="none" w:sz="0" w:space="0" w:color="auto"/>
                                        <w:left w:val="none" w:sz="0" w:space="0" w:color="auto"/>
                                        <w:bottom w:val="none" w:sz="0" w:space="0" w:color="auto"/>
                                        <w:right w:val="none" w:sz="0" w:space="0" w:color="auto"/>
                                      </w:divBdr>
                                      <w:divsChild>
                                        <w:div w:id="853686728">
                                          <w:marLeft w:val="0"/>
                                          <w:marRight w:val="0"/>
                                          <w:marTop w:val="0"/>
                                          <w:marBottom w:val="0"/>
                                          <w:divBdr>
                                            <w:top w:val="none" w:sz="0" w:space="0" w:color="auto"/>
                                            <w:left w:val="none" w:sz="0" w:space="0" w:color="auto"/>
                                            <w:bottom w:val="none" w:sz="0" w:space="0" w:color="auto"/>
                                            <w:right w:val="none" w:sz="0" w:space="0" w:color="auto"/>
                                          </w:divBdr>
                                          <w:divsChild>
                                            <w:div w:id="21325482">
                                              <w:marLeft w:val="0"/>
                                              <w:marRight w:val="0"/>
                                              <w:marTop w:val="0"/>
                                              <w:marBottom w:val="0"/>
                                              <w:divBdr>
                                                <w:top w:val="none" w:sz="0" w:space="0" w:color="auto"/>
                                                <w:left w:val="none" w:sz="0" w:space="0" w:color="auto"/>
                                                <w:bottom w:val="none" w:sz="0" w:space="0" w:color="auto"/>
                                                <w:right w:val="none" w:sz="0" w:space="0" w:color="auto"/>
                                              </w:divBdr>
                                            </w:div>
                                          </w:divsChild>
                                        </w:div>
                                        <w:div w:id="1087115211">
                                          <w:marLeft w:val="0"/>
                                          <w:marRight w:val="0"/>
                                          <w:marTop w:val="0"/>
                                          <w:marBottom w:val="0"/>
                                          <w:divBdr>
                                            <w:top w:val="none" w:sz="0" w:space="0" w:color="auto"/>
                                            <w:left w:val="none" w:sz="0" w:space="0" w:color="auto"/>
                                            <w:bottom w:val="none" w:sz="0" w:space="0" w:color="auto"/>
                                            <w:right w:val="none" w:sz="0" w:space="0" w:color="auto"/>
                                          </w:divBdr>
                                        </w:div>
                                        <w:div w:id="2008093277">
                                          <w:marLeft w:val="0"/>
                                          <w:marRight w:val="0"/>
                                          <w:marTop w:val="0"/>
                                          <w:marBottom w:val="0"/>
                                          <w:divBdr>
                                            <w:top w:val="none" w:sz="0" w:space="0" w:color="auto"/>
                                            <w:left w:val="none" w:sz="0" w:space="0" w:color="auto"/>
                                            <w:bottom w:val="none" w:sz="0" w:space="0" w:color="auto"/>
                                            <w:right w:val="none" w:sz="0" w:space="0" w:color="auto"/>
                                          </w:divBdr>
                                        </w:div>
                                        <w:div w:id="444278801">
                                          <w:marLeft w:val="0"/>
                                          <w:marRight w:val="0"/>
                                          <w:marTop w:val="0"/>
                                          <w:marBottom w:val="0"/>
                                          <w:divBdr>
                                            <w:top w:val="none" w:sz="0" w:space="0" w:color="auto"/>
                                            <w:left w:val="none" w:sz="0" w:space="0" w:color="auto"/>
                                            <w:bottom w:val="none" w:sz="0" w:space="0" w:color="auto"/>
                                            <w:right w:val="none" w:sz="0" w:space="0" w:color="auto"/>
                                          </w:divBdr>
                                        </w:div>
                                      </w:divsChild>
                                    </w:div>
                                    <w:div w:id="8219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865628">
      <w:bodyDiv w:val="1"/>
      <w:marLeft w:val="0"/>
      <w:marRight w:val="0"/>
      <w:marTop w:val="0"/>
      <w:marBottom w:val="0"/>
      <w:divBdr>
        <w:top w:val="none" w:sz="0" w:space="0" w:color="auto"/>
        <w:left w:val="none" w:sz="0" w:space="0" w:color="auto"/>
        <w:bottom w:val="none" w:sz="0" w:space="0" w:color="auto"/>
        <w:right w:val="none" w:sz="0" w:space="0" w:color="auto"/>
      </w:divBdr>
    </w:div>
    <w:div w:id="1323241255">
      <w:bodyDiv w:val="1"/>
      <w:marLeft w:val="0"/>
      <w:marRight w:val="0"/>
      <w:marTop w:val="0"/>
      <w:marBottom w:val="0"/>
      <w:divBdr>
        <w:top w:val="none" w:sz="0" w:space="0" w:color="auto"/>
        <w:left w:val="none" w:sz="0" w:space="0" w:color="auto"/>
        <w:bottom w:val="none" w:sz="0" w:space="0" w:color="auto"/>
        <w:right w:val="none" w:sz="0" w:space="0" w:color="auto"/>
      </w:divBdr>
    </w:div>
    <w:div w:id="1359697382">
      <w:bodyDiv w:val="1"/>
      <w:marLeft w:val="0"/>
      <w:marRight w:val="0"/>
      <w:marTop w:val="0"/>
      <w:marBottom w:val="0"/>
      <w:divBdr>
        <w:top w:val="none" w:sz="0" w:space="0" w:color="auto"/>
        <w:left w:val="none" w:sz="0" w:space="0" w:color="auto"/>
        <w:bottom w:val="none" w:sz="0" w:space="0" w:color="auto"/>
        <w:right w:val="none" w:sz="0" w:space="0" w:color="auto"/>
      </w:divBdr>
    </w:div>
    <w:div w:id="1360428759">
      <w:bodyDiv w:val="1"/>
      <w:marLeft w:val="0"/>
      <w:marRight w:val="0"/>
      <w:marTop w:val="0"/>
      <w:marBottom w:val="0"/>
      <w:divBdr>
        <w:top w:val="none" w:sz="0" w:space="0" w:color="auto"/>
        <w:left w:val="none" w:sz="0" w:space="0" w:color="auto"/>
        <w:bottom w:val="none" w:sz="0" w:space="0" w:color="auto"/>
        <w:right w:val="none" w:sz="0" w:space="0" w:color="auto"/>
      </w:divBdr>
    </w:div>
    <w:div w:id="1367024023">
      <w:bodyDiv w:val="1"/>
      <w:marLeft w:val="0"/>
      <w:marRight w:val="0"/>
      <w:marTop w:val="0"/>
      <w:marBottom w:val="0"/>
      <w:divBdr>
        <w:top w:val="none" w:sz="0" w:space="0" w:color="auto"/>
        <w:left w:val="none" w:sz="0" w:space="0" w:color="auto"/>
        <w:bottom w:val="none" w:sz="0" w:space="0" w:color="auto"/>
        <w:right w:val="none" w:sz="0" w:space="0" w:color="auto"/>
      </w:divBdr>
    </w:div>
    <w:div w:id="1380858866">
      <w:bodyDiv w:val="1"/>
      <w:marLeft w:val="0"/>
      <w:marRight w:val="0"/>
      <w:marTop w:val="0"/>
      <w:marBottom w:val="0"/>
      <w:divBdr>
        <w:top w:val="none" w:sz="0" w:space="0" w:color="auto"/>
        <w:left w:val="none" w:sz="0" w:space="0" w:color="auto"/>
        <w:bottom w:val="none" w:sz="0" w:space="0" w:color="auto"/>
        <w:right w:val="none" w:sz="0" w:space="0" w:color="auto"/>
      </w:divBdr>
      <w:divsChild>
        <w:div w:id="1502701788">
          <w:marLeft w:val="0"/>
          <w:marRight w:val="0"/>
          <w:marTop w:val="0"/>
          <w:marBottom w:val="0"/>
          <w:divBdr>
            <w:top w:val="none" w:sz="0" w:space="0" w:color="auto"/>
            <w:left w:val="none" w:sz="0" w:space="0" w:color="auto"/>
            <w:bottom w:val="none" w:sz="0" w:space="0" w:color="auto"/>
            <w:right w:val="none" w:sz="0" w:space="0" w:color="auto"/>
          </w:divBdr>
        </w:div>
        <w:div w:id="2084911898">
          <w:marLeft w:val="0"/>
          <w:marRight w:val="0"/>
          <w:marTop w:val="0"/>
          <w:marBottom w:val="0"/>
          <w:divBdr>
            <w:top w:val="none" w:sz="0" w:space="0" w:color="auto"/>
            <w:left w:val="none" w:sz="0" w:space="0" w:color="auto"/>
            <w:bottom w:val="none" w:sz="0" w:space="0" w:color="auto"/>
            <w:right w:val="none" w:sz="0" w:space="0" w:color="auto"/>
          </w:divBdr>
        </w:div>
        <w:div w:id="611010018">
          <w:marLeft w:val="0"/>
          <w:marRight w:val="0"/>
          <w:marTop w:val="0"/>
          <w:marBottom w:val="0"/>
          <w:divBdr>
            <w:top w:val="none" w:sz="0" w:space="0" w:color="auto"/>
            <w:left w:val="none" w:sz="0" w:space="0" w:color="auto"/>
            <w:bottom w:val="none" w:sz="0" w:space="0" w:color="auto"/>
            <w:right w:val="none" w:sz="0" w:space="0" w:color="auto"/>
          </w:divBdr>
        </w:div>
        <w:div w:id="405424803">
          <w:marLeft w:val="0"/>
          <w:marRight w:val="0"/>
          <w:marTop w:val="0"/>
          <w:marBottom w:val="0"/>
          <w:divBdr>
            <w:top w:val="none" w:sz="0" w:space="0" w:color="auto"/>
            <w:left w:val="none" w:sz="0" w:space="0" w:color="auto"/>
            <w:bottom w:val="none" w:sz="0" w:space="0" w:color="auto"/>
            <w:right w:val="none" w:sz="0" w:space="0" w:color="auto"/>
          </w:divBdr>
        </w:div>
        <w:div w:id="1657999126">
          <w:marLeft w:val="0"/>
          <w:marRight w:val="0"/>
          <w:marTop w:val="0"/>
          <w:marBottom w:val="0"/>
          <w:divBdr>
            <w:top w:val="none" w:sz="0" w:space="0" w:color="auto"/>
            <w:left w:val="none" w:sz="0" w:space="0" w:color="auto"/>
            <w:bottom w:val="none" w:sz="0" w:space="0" w:color="auto"/>
            <w:right w:val="none" w:sz="0" w:space="0" w:color="auto"/>
          </w:divBdr>
        </w:div>
      </w:divsChild>
    </w:div>
    <w:div w:id="1393583055">
      <w:bodyDiv w:val="1"/>
      <w:marLeft w:val="0"/>
      <w:marRight w:val="0"/>
      <w:marTop w:val="0"/>
      <w:marBottom w:val="0"/>
      <w:divBdr>
        <w:top w:val="none" w:sz="0" w:space="0" w:color="auto"/>
        <w:left w:val="none" w:sz="0" w:space="0" w:color="auto"/>
        <w:bottom w:val="none" w:sz="0" w:space="0" w:color="auto"/>
        <w:right w:val="none" w:sz="0" w:space="0" w:color="auto"/>
      </w:divBdr>
    </w:div>
    <w:div w:id="1396322190">
      <w:bodyDiv w:val="1"/>
      <w:marLeft w:val="0"/>
      <w:marRight w:val="0"/>
      <w:marTop w:val="0"/>
      <w:marBottom w:val="0"/>
      <w:divBdr>
        <w:top w:val="none" w:sz="0" w:space="0" w:color="auto"/>
        <w:left w:val="none" w:sz="0" w:space="0" w:color="auto"/>
        <w:bottom w:val="none" w:sz="0" w:space="0" w:color="auto"/>
        <w:right w:val="none" w:sz="0" w:space="0" w:color="auto"/>
      </w:divBdr>
      <w:divsChild>
        <w:div w:id="1278488041">
          <w:marLeft w:val="0"/>
          <w:marRight w:val="0"/>
          <w:marTop w:val="0"/>
          <w:marBottom w:val="0"/>
          <w:divBdr>
            <w:top w:val="none" w:sz="0" w:space="0" w:color="auto"/>
            <w:left w:val="none" w:sz="0" w:space="0" w:color="auto"/>
            <w:bottom w:val="none" w:sz="0" w:space="0" w:color="auto"/>
            <w:right w:val="none" w:sz="0" w:space="0" w:color="auto"/>
          </w:divBdr>
          <w:divsChild>
            <w:div w:id="541133433">
              <w:marLeft w:val="0"/>
              <w:marRight w:val="0"/>
              <w:marTop w:val="0"/>
              <w:marBottom w:val="0"/>
              <w:divBdr>
                <w:top w:val="none" w:sz="0" w:space="0" w:color="auto"/>
                <w:left w:val="none" w:sz="0" w:space="0" w:color="auto"/>
                <w:bottom w:val="none" w:sz="0" w:space="0" w:color="auto"/>
                <w:right w:val="none" w:sz="0" w:space="0" w:color="auto"/>
              </w:divBdr>
              <w:divsChild>
                <w:div w:id="96752013">
                  <w:marLeft w:val="0"/>
                  <w:marRight w:val="0"/>
                  <w:marTop w:val="0"/>
                  <w:marBottom w:val="600"/>
                  <w:divBdr>
                    <w:top w:val="none" w:sz="0" w:space="0" w:color="auto"/>
                    <w:left w:val="none" w:sz="0" w:space="0" w:color="auto"/>
                    <w:bottom w:val="none" w:sz="0" w:space="0" w:color="auto"/>
                    <w:right w:val="none" w:sz="0" w:space="0" w:color="auto"/>
                  </w:divBdr>
                  <w:divsChild>
                    <w:div w:id="1048383192">
                      <w:marLeft w:val="0"/>
                      <w:marRight w:val="0"/>
                      <w:marTop w:val="0"/>
                      <w:marBottom w:val="0"/>
                      <w:divBdr>
                        <w:top w:val="none" w:sz="0" w:space="0" w:color="auto"/>
                        <w:left w:val="none" w:sz="0" w:space="0" w:color="auto"/>
                        <w:bottom w:val="none" w:sz="0" w:space="0" w:color="auto"/>
                        <w:right w:val="none" w:sz="0" w:space="0" w:color="auto"/>
                      </w:divBdr>
                      <w:divsChild>
                        <w:div w:id="590966353">
                          <w:marLeft w:val="0"/>
                          <w:marRight w:val="0"/>
                          <w:marTop w:val="0"/>
                          <w:marBottom w:val="0"/>
                          <w:divBdr>
                            <w:top w:val="none" w:sz="0" w:space="0" w:color="auto"/>
                            <w:left w:val="none" w:sz="0" w:space="0" w:color="auto"/>
                            <w:bottom w:val="single" w:sz="6" w:space="15" w:color="AAAAAA"/>
                            <w:right w:val="none" w:sz="0" w:space="0" w:color="auto"/>
                          </w:divBdr>
                          <w:divsChild>
                            <w:div w:id="1317759857">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120074">
      <w:bodyDiv w:val="1"/>
      <w:marLeft w:val="0"/>
      <w:marRight w:val="0"/>
      <w:marTop w:val="0"/>
      <w:marBottom w:val="0"/>
      <w:divBdr>
        <w:top w:val="none" w:sz="0" w:space="0" w:color="auto"/>
        <w:left w:val="none" w:sz="0" w:space="0" w:color="auto"/>
        <w:bottom w:val="none" w:sz="0" w:space="0" w:color="auto"/>
        <w:right w:val="none" w:sz="0" w:space="0" w:color="auto"/>
      </w:divBdr>
      <w:divsChild>
        <w:div w:id="1598633903">
          <w:marLeft w:val="0"/>
          <w:marRight w:val="0"/>
          <w:marTop w:val="0"/>
          <w:marBottom w:val="0"/>
          <w:divBdr>
            <w:top w:val="none" w:sz="0" w:space="0" w:color="auto"/>
            <w:left w:val="none" w:sz="0" w:space="0" w:color="auto"/>
            <w:bottom w:val="none" w:sz="0" w:space="0" w:color="auto"/>
            <w:right w:val="none" w:sz="0" w:space="0" w:color="auto"/>
          </w:divBdr>
          <w:divsChild>
            <w:div w:id="1844123529">
              <w:marLeft w:val="0"/>
              <w:marRight w:val="0"/>
              <w:marTop w:val="0"/>
              <w:marBottom w:val="0"/>
              <w:divBdr>
                <w:top w:val="none" w:sz="0" w:space="0" w:color="auto"/>
                <w:left w:val="none" w:sz="0" w:space="0" w:color="auto"/>
                <w:bottom w:val="none" w:sz="0" w:space="0" w:color="auto"/>
                <w:right w:val="none" w:sz="0" w:space="0" w:color="auto"/>
              </w:divBdr>
              <w:divsChild>
                <w:div w:id="1049918205">
                  <w:marLeft w:val="0"/>
                  <w:marRight w:val="0"/>
                  <w:marTop w:val="0"/>
                  <w:marBottom w:val="0"/>
                  <w:divBdr>
                    <w:top w:val="none" w:sz="0" w:space="0" w:color="auto"/>
                    <w:left w:val="none" w:sz="0" w:space="0" w:color="auto"/>
                    <w:bottom w:val="none" w:sz="0" w:space="0" w:color="auto"/>
                    <w:right w:val="none" w:sz="0" w:space="0" w:color="auto"/>
                  </w:divBdr>
                  <w:divsChild>
                    <w:div w:id="285742246">
                      <w:marLeft w:val="0"/>
                      <w:marRight w:val="0"/>
                      <w:marTop w:val="0"/>
                      <w:marBottom w:val="0"/>
                      <w:divBdr>
                        <w:top w:val="none" w:sz="0" w:space="0" w:color="auto"/>
                        <w:left w:val="none" w:sz="0" w:space="0" w:color="auto"/>
                        <w:bottom w:val="none" w:sz="0" w:space="0" w:color="auto"/>
                        <w:right w:val="none" w:sz="0" w:space="0" w:color="auto"/>
                      </w:divBdr>
                      <w:divsChild>
                        <w:div w:id="942878106">
                          <w:marLeft w:val="0"/>
                          <w:marRight w:val="0"/>
                          <w:marTop w:val="0"/>
                          <w:marBottom w:val="0"/>
                          <w:divBdr>
                            <w:top w:val="none" w:sz="0" w:space="0" w:color="auto"/>
                            <w:left w:val="none" w:sz="0" w:space="0" w:color="auto"/>
                            <w:bottom w:val="none" w:sz="0" w:space="0" w:color="auto"/>
                            <w:right w:val="none" w:sz="0" w:space="0" w:color="auto"/>
                          </w:divBdr>
                          <w:divsChild>
                            <w:div w:id="2026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9247">
      <w:bodyDiv w:val="1"/>
      <w:marLeft w:val="0"/>
      <w:marRight w:val="0"/>
      <w:marTop w:val="0"/>
      <w:marBottom w:val="0"/>
      <w:divBdr>
        <w:top w:val="none" w:sz="0" w:space="0" w:color="auto"/>
        <w:left w:val="none" w:sz="0" w:space="0" w:color="auto"/>
        <w:bottom w:val="none" w:sz="0" w:space="0" w:color="auto"/>
        <w:right w:val="none" w:sz="0" w:space="0" w:color="auto"/>
      </w:divBdr>
      <w:divsChild>
        <w:div w:id="418331467">
          <w:marLeft w:val="0"/>
          <w:marRight w:val="0"/>
          <w:marTop w:val="0"/>
          <w:marBottom w:val="0"/>
          <w:divBdr>
            <w:top w:val="none" w:sz="0" w:space="0" w:color="auto"/>
            <w:left w:val="none" w:sz="0" w:space="0" w:color="auto"/>
            <w:bottom w:val="none" w:sz="0" w:space="0" w:color="auto"/>
            <w:right w:val="none" w:sz="0" w:space="0" w:color="auto"/>
          </w:divBdr>
          <w:divsChild>
            <w:div w:id="1676684302">
              <w:marLeft w:val="0"/>
              <w:marRight w:val="0"/>
              <w:marTop w:val="0"/>
              <w:marBottom w:val="0"/>
              <w:divBdr>
                <w:top w:val="none" w:sz="0" w:space="0" w:color="auto"/>
                <w:left w:val="none" w:sz="0" w:space="0" w:color="auto"/>
                <w:bottom w:val="none" w:sz="0" w:space="0" w:color="auto"/>
                <w:right w:val="none" w:sz="0" w:space="0" w:color="auto"/>
              </w:divBdr>
              <w:divsChild>
                <w:div w:id="948463265">
                  <w:marLeft w:val="0"/>
                  <w:marRight w:val="0"/>
                  <w:marTop w:val="0"/>
                  <w:marBottom w:val="0"/>
                  <w:divBdr>
                    <w:top w:val="none" w:sz="0" w:space="0" w:color="auto"/>
                    <w:left w:val="none" w:sz="0" w:space="0" w:color="auto"/>
                    <w:bottom w:val="none" w:sz="0" w:space="0" w:color="auto"/>
                    <w:right w:val="none" w:sz="0" w:space="0" w:color="auto"/>
                  </w:divBdr>
                  <w:divsChild>
                    <w:div w:id="8068016">
                      <w:marLeft w:val="0"/>
                      <w:marRight w:val="0"/>
                      <w:marTop w:val="0"/>
                      <w:marBottom w:val="0"/>
                      <w:divBdr>
                        <w:top w:val="none" w:sz="0" w:space="0" w:color="auto"/>
                        <w:left w:val="none" w:sz="0" w:space="0" w:color="auto"/>
                        <w:bottom w:val="none" w:sz="0" w:space="0" w:color="auto"/>
                        <w:right w:val="none" w:sz="0" w:space="0" w:color="auto"/>
                      </w:divBdr>
                      <w:divsChild>
                        <w:div w:id="1063257972">
                          <w:marLeft w:val="0"/>
                          <w:marRight w:val="0"/>
                          <w:marTop w:val="0"/>
                          <w:marBottom w:val="0"/>
                          <w:divBdr>
                            <w:top w:val="none" w:sz="0" w:space="0" w:color="auto"/>
                            <w:left w:val="none" w:sz="0" w:space="0" w:color="auto"/>
                            <w:bottom w:val="none" w:sz="0" w:space="0" w:color="auto"/>
                            <w:right w:val="none" w:sz="0" w:space="0" w:color="auto"/>
                          </w:divBdr>
                          <w:divsChild>
                            <w:div w:id="686716891">
                              <w:marLeft w:val="0"/>
                              <w:marRight w:val="0"/>
                              <w:marTop w:val="0"/>
                              <w:marBottom w:val="0"/>
                              <w:divBdr>
                                <w:top w:val="none" w:sz="0" w:space="0" w:color="auto"/>
                                <w:left w:val="none" w:sz="0" w:space="0" w:color="auto"/>
                                <w:bottom w:val="none" w:sz="0" w:space="0" w:color="auto"/>
                                <w:right w:val="none" w:sz="0" w:space="0" w:color="auto"/>
                              </w:divBdr>
                              <w:divsChild>
                                <w:div w:id="1725373523">
                                  <w:marLeft w:val="0"/>
                                  <w:marRight w:val="0"/>
                                  <w:marTop w:val="0"/>
                                  <w:marBottom w:val="0"/>
                                  <w:divBdr>
                                    <w:top w:val="none" w:sz="0" w:space="0" w:color="auto"/>
                                    <w:left w:val="none" w:sz="0" w:space="0" w:color="auto"/>
                                    <w:bottom w:val="none" w:sz="0" w:space="0" w:color="auto"/>
                                    <w:right w:val="none" w:sz="0" w:space="0" w:color="auto"/>
                                  </w:divBdr>
                                  <w:divsChild>
                                    <w:div w:id="765273557">
                                      <w:marLeft w:val="0"/>
                                      <w:marRight w:val="0"/>
                                      <w:marTop w:val="0"/>
                                      <w:marBottom w:val="0"/>
                                      <w:divBdr>
                                        <w:top w:val="none" w:sz="0" w:space="0" w:color="auto"/>
                                        <w:left w:val="none" w:sz="0" w:space="0" w:color="auto"/>
                                        <w:bottom w:val="none" w:sz="0" w:space="0" w:color="auto"/>
                                        <w:right w:val="none" w:sz="0" w:space="0" w:color="auto"/>
                                      </w:divBdr>
                                      <w:divsChild>
                                        <w:div w:id="767387730">
                                          <w:marLeft w:val="0"/>
                                          <w:marRight w:val="0"/>
                                          <w:marTop w:val="0"/>
                                          <w:marBottom w:val="0"/>
                                          <w:divBdr>
                                            <w:top w:val="none" w:sz="0" w:space="0" w:color="auto"/>
                                            <w:left w:val="none" w:sz="0" w:space="0" w:color="auto"/>
                                            <w:bottom w:val="none" w:sz="0" w:space="0" w:color="auto"/>
                                            <w:right w:val="none" w:sz="0" w:space="0" w:color="auto"/>
                                          </w:divBdr>
                                          <w:divsChild>
                                            <w:div w:id="1094397383">
                                              <w:marLeft w:val="0"/>
                                              <w:marRight w:val="0"/>
                                              <w:marTop w:val="0"/>
                                              <w:marBottom w:val="0"/>
                                              <w:divBdr>
                                                <w:top w:val="none" w:sz="0" w:space="0" w:color="auto"/>
                                                <w:left w:val="none" w:sz="0" w:space="0" w:color="auto"/>
                                                <w:bottom w:val="none" w:sz="0" w:space="0" w:color="auto"/>
                                                <w:right w:val="none" w:sz="0" w:space="0" w:color="auto"/>
                                              </w:divBdr>
                                              <w:divsChild>
                                                <w:div w:id="1518693295">
                                                  <w:marLeft w:val="0"/>
                                                  <w:marRight w:val="0"/>
                                                  <w:marTop w:val="0"/>
                                                  <w:marBottom w:val="0"/>
                                                  <w:divBdr>
                                                    <w:top w:val="none" w:sz="0" w:space="0" w:color="auto"/>
                                                    <w:left w:val="none" w:sz="0" w:space="0" w:color="auto"/>
                                                    <w:bottom w:val="none" w:sz="0" w:space="0" w:color="auto"/>
                                                    <w:right w:val="none" w:sz="0" w:space="0" w:color="auto"/>
                                                  </w:divBdr>
                                                  <w:divsChild>
                                                    <w:div w:id="591010340">
                                                      <w:marLeft w:val="0"/>
                                                      <w:marRight w:val="0"/>
                                                      <w:marTop w:val="0"/>
                                                      <w:marBottom w:val="0"/>
                                                      <w:divBdr>
                                                        <w:top w:val="none" w:sz="0" w:space="0" w:color="auto"/>
                                                        <w:left w:val="none" w:sz="0" w:space="0" w:color="auto"/>
                                                        <w:bottom w:val="none" w:sz="0" w:space="0" w:color="auto"/>
                                                        <w:right w:val="none" w:sz="0" w:space="0" w:color="auto"/>
                                                      </w:divBdr>
                                                      <w:divsChild>
                                                        <w:div w:id="1878934691">
                                                          <w:marLeft w:val="0"/>
                                                          <w:marRight w:val="0"/>
                                                          <w:marTop w:val="0"/>
                                                          <w:marBottom w:val="0"/>
                                                          <w:divBdr>
                                                            <w:top w:val="none" w:sz="0" w:space="0" w:color="auto"/>
                                                            <w:left w:val="none" w:sz="0" w:space="0" w:color="auto"/>
                                                            <w:bottom w:val="none" w:sz="0" w:space="0" w:color="auto"/>
                                                            <w:right w:val="none" w:sz="0" w:space="0" w:color="auto"/>
                                                          </w:divBdr>
                                                        </w:div>
                                                        <w:div w:id="10489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2359433">
      <w:bodyDiv w:val="1"/>
      <w:marLeft w:val="0"/>
      <w:marRight w:val="0"/>
      <w:marTop w:val="0"/>
      <w:marBottom w:val="0"/>
      <w:divBdr>
        <w:top w:val="none" w:sz="0" w:space="0" w:color="auto"/>
        <w:left w:val="none" w:sz="0" w:space="0" w:color="auto"/>
        <w:bottom w:val="none" w:sz="0" w:space="0" w:color="auto"/>
        <w:right w:val="none" w:sz="0" w:space="0" w:color="auto"/>
      </w:divBdr>
    </w:div>
    <w:div w:id="1440637537">
      <w:bodyDiv w:val="1"/>
      <w:marLeft w:val="0"/>
      <w:marRight w:val="0"/>
      <w:marTop w:val="0"/>
      <w:marBottom w:val="0"/>
      <w:divBdr>
        <w:top w:val="none" w:sz="0" w:space="0" w:color="auto"/>
        <w:left w:val="none" w:sz="0" w:space="0" w:color="auto"/>
        <w:bottom w:val="none" w:sz="0" w:space="0" w:color="auto"/>
        <w:right w:val="none" w:sz="0" w:space="0" w:color="auto"/>
      </w:divBdr>
    </w:div>
    <w:div w:id="1450394102">
      <w:bodyDiv w:val="1"/>
      <w:marLeft w:val="0"/>
      <w:marRight w:val="0"/>
      <w:marTop w:val="0"/>
      <w:marBottom w:val="0"/>
      <w:divBdr>
        <w:top w:val="none" w:sz="0" w:space="0" w:color="auto"/>
        <w:left w:val="none" w:sz="0" w:space="0" w:color="auto"/>
        <w:bottom w:val="none" w:sz="0" w:space="0" w:color="auto"/>
        <w:right w:val="none" w:sz="0" w:space="0" w:color="auto"/>
      </w:divBdr>
    </w:div>
    <w:div w:id="1485704382">
      <w:bodyDiv w:val="1"/>
      <w:marLeft w:val="30"/>
      <w:marRight w:val="30"/>
      <w:marTop w:val="0"/>
      <w:marBottom w:val="0"/>
      <w:divBdr>
        <w:top w:val="none" w:sz="0" w:space="0" w:color="auto"/>
        <w:left w:val="none" w:sz="0" w:space="0" w:color="auto"/>
        <w:bottom w:val="none" w:sz="0" w:space="0" w:color="auto"/>
        <w:right w:val="none" w:sz="0" w:space="0" w:color="auto"/>
      </w:divBdr>
      <w:divsChild>
        <w:div w:id="20664341">
          <w:marLeft w:val="0"/>
          <w:marRight w:val="0"/>
          <w:marTop w:val="0"/>
          <w:marBottom w:val="0"/>
          <w:divBdr>
            <w:top w:val="none" w:sz="0" w:space="0" w:color="auto"/>
            <w:left w:val="none" w:sz="0" w:space="0" w:color="auto"/>
            <w:bottom w:val="none" w:sz="0" w:space="0" w:color="auto"/>
            <w:right w:val="none" w:sz="0" w:space="0" w:color="auto"/>
          </w:divBdr>
          <w:divsChild>
            <w:div w:id="2022583362">
              <w:marLeft w:val="0"/>
              <w:marRight w:val="0"/>
              <w:marTop w:val="0"/>
              <w:marBottom w:val="0"/>
              <w:divBdr>
                <w:top w:val="none" w:sz="0" w:space="0" w:color="auto"/>
                <w:left w:val="none" w:sz="0" w:space="0" w:color="auto"/>
                <w:bottom w:val="none" w:sz="0" w:space="0" w:color="auto"/>
                <w:right w:val="none" w:sz="0" w:space="0" w:color="auto"/>
              </w:divBdr>
              <w:divsChild>
                <w:div w:id="238103905">
                  <w:marLeft w:val="180"/>
                  <w:marRight w:val="0"/>
                  <w:marTop w:val="0"/>
                  <w:marBottom w:val="0"/>
                  <w:divBdr>
                    <w:top w:val="none" w:sz="0" w:space="0" w:color="auto"/>
                    <w:left w:val="none" w:sz="0" w:space="0" w:color="auto"/>
                    <w:bottom w:val="none" w:sz="0" w:space="0" w:color="auto"/>
                    <w:right w:val="none" w:sz="0" w:space="0" w:color="auto"/>
                  </w:divBdr>
                  <w:divsChild>
                    <w:div w:id="11763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345526">
      <w:bodyDiv w:val="1"/>
      <w:marLeft w:val="0"/>
      <w:marRight w:val="0"/>
      <w:marTop w:val="0"/>
      <w:marBottom w:val="0"/>
      <w:divBdr>
        <w:top w:val="none" w:sz="0" w:space="0" w:color="auto"/>
        <w:left w:val="none" w:sz="0" w:space="0" w:color="auto"/>
        <w:bottom w:val="none" w:sz="0" w:space="0" w:color="auto"/>
        <w:right w:val="none" w:sz="0" w:space="0" w:color="auto"/>
      </w:divBdr>
    </w:div>
    <w:div w:id="1559628672">
      <w:bodyDiv w:val="1"/>
      <w:marLeft w:val="0"/>
      <w:marRight w:val="0"/>
      <w:marTop w:val="0"/>
      <w:marBottom w:val="0"/>
      <w:divBdr>
        <w:top w:val="none" w:sz="0" w:space="0" w:color="auto"/>
        <w:left w:val="none" w:sz="0" w:space="0" w:color="auto"/>
        <w:bottom w:val="none" w:sz="0" w:space="0" w:color="auto"/>
        <w:right w:val="none" w:sz="0" w:space="0" w:color="auto"/>
      </w:divBdr>
    </w:div>
    <w:div w:id="1655181251">
      <w:bodyDiv w:val="1"/>
      <w:marLeft w:val="0"/>
      <w:marRight w:val="0"/>
      <w:marTop w:val="0"/>
      <w:marBottom w:val="0"/>
      <w:divBdr>
        <w:top w:val="none" w:sz="0" w:space="0" w:color="auto"/>
        <w:left w:val="none" w:sz="0" w:space="0" w:color="auto"/>
        <w:bottom w:val="none" w:sz="0" w:space="0" w:color="auto"/>
        <w:right w:val="none" w:sz="0" w:space="0" w:color="auto"/>
      </w:divBdr>
    </w:div>
    <w:div w:id="1672440471">
      <w:bodyDiv w:val="1"/>
      <w:marLeft w:val="0"/>
      <w:marRight w:val="0"/>
      <w:marTop w:val="0"/>
      <w:marBottom w:val="0"/>
      <w:divBdr>
        <w:top w:val="none" w:sz="0" w:space="0" w:color="auto"/>
        <w:left w:val="none" w:sz="0" w:space="0" w:color="auto"/>
        <w:bottom w:val="none" w:sz="0" w:space="0" w:color="auto"/>
        <w:right w:val="none" w:sz="0" w:space="0" w:color="auto"/>
      </w:divBdr>
    </w:div>
    <w:div w:id="1708026509">
      <w:bodyDiv w:val="1"/>
      <w:marLeft w:val="0"/>
      <w:marRight w:val="0"/>
      <w:marTop w:val="0"/>
      <w:marBottom w:val="0"/>
      <w:divBdr>
        <w:top w:val="none" w:sz="0" w:space="0" w:color="auto"/>
        <w:left w:val="none" w:sz="0" w:space="0" w:color="auto"/>
        <w:bottom w:val="none" w:sz="0" w:space="0" w:color="auto"/>
        <w:right w:val="none" w:sz="0" w:space="0" w:color="auto"/>
      </w:divBdr>
      <w:divsChild>
        <w:div w:id="2082167860">
          <w:marLeft w:val="0"/>
          <w:marRight w:val="0"/>
          <w:marTop w:val="0"/>
          <w:marBottom w:val="0"/>
          <w:divBdr>
            <w:top w:val="none" w:sz="0" w:space="0" w:color="auto"/>
            <w:left w:val="none" w:sz="0" w:space="0" w:color="auto"/>
            <w:bottom w:val="none" w:sz="0" w:space="0" w:color="auto"/>
            <w:right w:val="none" w:sz="0" w:space="0" w:color="auto"/>
          </w:divBdr>
          <w:divsChild>
            <w:div w:id="279385947">
              <w:marLeft w:val="0"/>
              <w:marRight w:val="0"/>
              <w:marTop w:val="0"/>
              <w:marBottom w:val="0"/>
              <w:divBdr>
                <w:top w:val="none" w:sz="0" w:space="0" w:color="auto"/>
                <w:left w:val="none" w:sz="0" w:space="0" w:color="auto"/>
                <w:bottom w:val="none" w:sz="0" w:space="0" w:color="auto"/>
                <w:right w:val="none" w:sz="0" w:space="0" w:color="auto"/>
              </w:divBdr>
              <w:divsChild>
                <w:div w:id="147672223">
                  <w:marLeft w:val="0"/>
                  <w:marRight w:val="0"/>
                  <w:marTop w:val="0"/>
                  <w:marBottom w:val="0"/>
                  <w:divBdr>
                    <w:top w:val="none" w:sz="0" w:space="0" w:color="auto"/>
                    <w:left w:val="none" w:sz="0" w:space="0" w:color="auto"/>
                    <w:bottom w:val="none" w:sz="0" w:space="0" w:color="auto"/>
                    <w:right w:val="none" w:sz="0" w:space="0" w:color="auto"/>
                  </w:divBdr>
                  <w:divsChild>
                    <w:div w:id="88350979">
                      <w:marLeft w:val="0"/>
                      <w:marRight w:val="0"/>
                      <w:marTop w:val="0"/>
                      <w:marBottom w:val="0"/>
                      <w:divBdr>
                        <w:top w:val="none" w:sz="0" w:space="0" w:color="auto"/>
                        <w:left w:val="none" w:sz="0" w:space="0" w:color="auto"/>
                        <w:bottom w:val="none" w:sz="0" w:space="0" w:color="auto"/>
                        <w:right w:val="none" w:sz="0" w:space="0" w:color="auto"/>
                      </w:divBdr>
                      <w:divsChild>
                        <w:div w:id="7679713">
                          <w:marLeft w:val="0"/>
                          <w:marRight w:val="0"/>
                          <w:marTop w:val="0"/>
                          <w:marBottom w:val="0"/>
                          <w:divBdr>
                            <w:top w:val="none" w:sz="0" w:space="0" w:color="auto"/>
                            <w:left w:val="none" w:sz="0" w:space="0" w:color="auto"/>
                            <w:bottom w:val="none" w:sz="0" w:space="0" w:color="auto"/>
                            <w:right w:val="none" w:sz="0" w:space="0" w:color="auto"/>
                          </w:divBdr>
                          <w:divsChild>
                            <w:div w:id="1005086807">
                              <w:marLeft w:val="0"/>
                              <w:marRight w:val="0"/>
                              <w:marTop w:val="0"/>
                              <w:marBottom w:val="0"/>
                              <w:divBdr>
                                <w:top w:val="none" w:sz="0" w:space="0" w:color="auto"/>
                                <w:left w:val="none" w:sz="0" w:space="0" w:color="auto"/>
                                <w:bottom w:val="none" w:sz="0" w:space="0" w:color="auto"/>
                                <w:right w:val="none" w:sz="0" w:space="0" w:color="auto"/>
                              </w:divBdr>
                              <w:divsChild>
                                <w:div w:id="1428385231">
                                  <w:marLeft w:val="0"/>
                                  <w:marRight w:val="0"/>
                                  <w:marTop w:val="0"/>
                                  <w:marBottom w:val="0"/>
                                  <w:divBdr>
                                    <w:top w:val="none" w:sz="0" w:space="0" w:color="auto"/>
                                    <w:left w:val="none" w:sz="0" w:space="0" w:color="auto"/>
                                    <w:bottom w:val="none" w:sz="0" w:space="0" w:color="auto"/>
                                    <w:right w:val="none" w:sz="0" w:space="0" w:color="auto"/>
                                  </w:divBdr>
                                  <w:divsChild>
                                    <w:div w:id="48041006">
                                      <w:marLeft w:val="0"/>
                                      <w:marRight w:val="0"/>
                                      <w:marTop w:val="0"/>
                                      <w:marBottom w:val="0"/>
                                      <w:divBdr>
                                        <w:top w:val="none" w:sz="0" w:space="0" w:color="auto"/>
                                        <w:left w:val="none" w:sz="0" w:space="0" w:color="auto"/>
                                        <w:bottom w:val="none" w:sz="0" w:space="0" w:color="auto"/>
                                        <w:right w:val="none" w:sz="0" w:space="0" w:color="auto"/>
                                      </w:divBdr>
                                      <w:divsChild>
                                        <w:div w:id="350185286">
                                          <w:marLeft w:val="0"/>
                                          <w:marRight w:val="0"/>
                                          <w:marTop w:val="0"/>
                                          <w:marBottom w:val="0"/>
                                          <w:divBdr>
                                            <w:top w:val="none" w:sz="0" w:space="0" w:color="auto"/>
                                            <w:left w:val="none" w:sz="0" w:space="0" w:color="auto"/>
                                            <w:bottom w:val="none" w:sz="0" w:space="0" w:color="auto"/>
                                            <w:right w:val="none" w:sz="0" w:space="0" w:color="auto"/>
                                          </w:divBdr>
                                          <w:divsChild>
                                            <w:div w:id="2111007932">
                                              <w:marLeft w:val="0"/>
                                              <w:marRight w:val="0"/>
                                              <w:marTop w:val="0"/>
                                              <w:marBottom w:val="0"/>
                                              <w:divBdr>
                                                <w:top w:val="none" w:sz="0" w:space="0" w:color="auto"/>
                                                <w:left w:val="none" w:sz="0" w:space="0" w:color="auto"/>
                                                <w:bottom w:val="none" w:sz="0" w:space="0" w:color="auto"/>
                                                <w:right w:val="none" w:sz="0" w:space="0" w:color="auto"/>
                                              </w:divBdr>
                                              <w:divsChild>
                                                <w:div w:id="1114403975">
                                                  <w:marLeft w:val="0"/>
                                                  <w:marRight w:val="0"/>
                                                  <w:marTop w:val="0"/>
                                                  <w:marBottom w:val="0"/>
                                                  <w:divBdr>
                                                    <w:top w:val="none" w:sz="0" w:space="0" w:color="auto"/>
                                                    <w:left w:val="none" w:sz="0" w:space="0" w:color="auto"/>
                                                    <w:bottom w:val="none" w:sz="0" w:space="0" w:color="auto"/>
                                                    <w:right w:val="none" w:sz="0" w:space="0" w:color="auto"/>
                                                  </w:divBdr>
                                                  <w:divsChild>
                                                    <w:div w:id="801505902">
                                                      <w:marLeft w:val="0"/>
                                                      <w:marRight w:val="0"/>
                                                      <w:marTop w:val="0"/>
                                                      <w:marBottom w:val="0"/>
                                                      <w:divBdr>
                                                        <w:top w:val="none" w:sz="0" w:space="0" w:color="auto"/>
                                                        <w:left w:val="none" w:sz="0" w:space="0" w:color="auto"/>
                                                        <w:bottom w:val="none" w:sz="0" w:space="0" w:color="auto"/>
                                                        <w:right w:val="none" w:sz="0" w:space="0" w:color="auto"/>
                                                      </w:divBdr>
                                                      <w:divsChild>
                                                        <w:div w:id="621347177">
                                                          <w:marLeft w:val="0"/>
                                                          <w:marRight w:val="0"/>
                                                          <w:marTop w:val="0"/>
                                                          <w:marBottom w:val="0"/>
                                                          <w:divBdr>
                                                            <w:top w:val="none" w:sz="0" w:space="0" w:color="auto"/>
                                                            <w:left w:val="none" w:sz="0" w:space="0" w:color="auto"/>
                                                            <w:bottom w:val="none" w:sz="0" w:space="0" w:color="auto"/>
                                                            <w:right w:val="none" w:sz="0" w:space="0" w:color="auto"/>
                                                          </w:divBdr>
                                                          <w:divsChild>
                                                            <w:div w:id="1649751348">
                                                              <w:marLeft w:val="0"/>
                                                              <w:marRight w:val="150"/>
                                                              <w:marTop w:val="0"/>
                                                              <w:marBottom w:val="150"/>
                                                              <w:divBdr>
                                                                <w:top w:val="none" w:sz="0" w:space="0" w:color="auto"/>
                                                                <w:left w:val="none" w:sz="0" w:space="0" w:color="auto"/>
                                                                <w:bottom w:val="none" w:sz="0" w:space="0" w:color="auto"/>
                                                                <w:right w:val="none" w:sz="0" w:space="0" w:color="auto"/>
                                                              </w:divBdr>
                                                              <w:divsChild>
                                                                <w:div w:id="1691947826">
                                                                  <w:marLeft w:val="0"/>
                                                                  <w:marRight w:val="0"/>
                                                                  <w:marTop w:val="0"/>
                                                                  <w:marBottom w:val="0"/>
                                                                  <w:divBdr>
                                                                    <w:top w:val="none" w:sz="0" w:space="0" w:color="auto"/>
                                                                    <w:left w:val="none" w:sz="0" w:space="0" w:color="auto"/>
                                                                    <w:bottom w:val="none" w:sz="0" w:space="0" w:color="auto"/>
                                                                    <w:right w:val="none" w:sz="0" w:space="0" w:color="auto"/>
                                                                  </w:divBdr>
                                                                  <w:divsChild>
                                                                    <w:div w:id="948390399">
                                                                      <w:marLeft w:val="0"/>
                                                                      <w:marRight w:val="0"/>
                                                                      <w:marTop w:val="0"/>
                                                                      <w:marBottom w:val="0"/>
                                                                      <w:divBdr>
                                                                        <w:top w:val="none" w:sz="0" w:space="0" w:color="auto"/>
                                                                        <w:left w:val="none" w:sz="0" w:space="0" w:color="auto"/>
                                                                        <w:bottom w:val="none" w:sz="0" w:space="0" w:color="auto"/>
                                                                        <w:right w:val="none" w:sz="0" w:space="0" w:color="auto"/>
                                                                      </w:divBdr>
                                                                      <w:divsChild>
                                                                        <w:div w:id="365300705">
                                                                          <w:marLeft w:val="0"/>
                                                                          <w:marRight w:val="0"/>
                                                                          <w:marTop w:val="0"/>
                                                                          <w:marBottom w:val="0"/>
                                                                          <w:divBdr>
                                                                            <w:top w:val="none" w:sz="0" w:space="0" w:color="auto"/>
                                                                            <w:left w:val="none" w:sz="0" w:space="0" w:color="auto"/>
                                                                            <w:bottom w:val="none" w:sz="0" w:space="0" w:color="auto"/>
                                                                            <w:right w:val="none" w:sz="0" w:space="0" w:color="auto"/>
                                                                          </w:divBdr>
                                                                          <w:divsChild>
                                                                            <w:div w:id="566769742">
                                                                              <w:marLeft w:val="0"/>
                                                                              <w:marRight w:val="0"/>
                                                                              <w:marTop w:val="0"/>
                                                                              <w:marBottom w:val="0"/>
                                                                              <w:divBdr>
                                                                                <w:top w:val="none" w:sz="0" w:space="0" w:color="auto"/>
                                                                                <w:left w:val="none" w:sz="0" w:space="0" w:color="auto"/>
                                                                                <w:bottom w:val="none" w:sz="0" w:space="0" w:color="auto"/>
                                                                                <w:right w:val="none" w:sz="0" w:space="0" w:color="auto"/>
                                                                              </w:divBdr>
                                                                              <w:divsChild>
                                                                                <w:div w:id="1990092785">
                                                                                  <w:marLeft w:val="0"/>
                                                                                  <w:marRight w:val="0"/>
                                                                                  <w:marTop w:val="0"/>
                                                                                  <w:marBottom w:val="0"/>
                                                                                  <w:divBdr>
                                                                                    <w:top w:val="none" w:sz="0" w:space="0" w:color="auto"/>
                                                                                    <w:left w:val="none" w:sz="0" w:space="0" w:color="auto"/>
                                                                                    <w:bottom w:val="none" w:sz="0" w:space="0" w:color="auto"/>
                                                                                    <w:right w:val="none" w:sz="0" w:space="0" w:color="auto"/>
                                                                                  </w:divBdr>
                                                                                  <w:divsChild>
                                                                                    <w:div w:id="205609265">
                                                                                      <w:marLeft w:val="0"/>
                                                                                      <w:marRight w:val="0"/>
                                                                                      <w:marTop w:val="0"/>
                                                                                      <w:marBottom w:val="0"/>
                                                                                      <w:divBdr>
                                                                                        <w:top w:val="none" w:sz="0" w:space="0" w:color="auto"/>
                                                                                        <w:left w:val="none" w:sz="0" w:space="0" w:color="auto"/>
                                                                                        <w:bottom w:val="none" w:sz="0" w:space="0" w:color="auto"/>
                                                                                        <w:right w:val="none" w:sz="0" w:space="0" w:color="auto"/>
                                                                                      </w:divBdr>
                                                                                    </w:div>
                                                                                    <w:div w:id="1320815354">
                                                                                      <w:marLeft w:val="0"/>
                                                                                      <w:marRight w:val="0"/>
                                                                                      <w:marTop w:val="0"/>
                                                                                      <w:marBottom w:val="0"/>
                                                                                      <w:divBdr>
                                                                                        <w:top w:val="none" w:sz="0" w:space="0" w:color="auto"/>
                                                                                        <w:left w:val="none" w:sz="0" w:space="0" w:color="auto"/>
                                                                                        <w:bottom w:val="none" w:sz="0" w:space="0" w:color="auto"/>
                                                                                        <w:right w:val="none" w:sz="0" w:space="0" w:color="auto"/>
                                                                                      </w:divBdr>
                                                                                    </w:div>
                                                                                    <w:div w:id="780536457">
                                                                                      <w:marLeft w:val="720"/>
                                                                                      <w:marRight w:val="0"/>
                                                                                      <w:marTop w:val="0"/>
                                                                                      <w:marBottom w:val="0"/>
                                                                                      <w:divBdr>
                                                                                        <w:top w:val="none" w:sz="0" w:space="0" w:color="auto"/>
                                                                                        <w:left w:val="none" w:sz="0" w:space="0" w:color="auto"/>
                                                                                        <w:bottom w:val="none" w:sz="0" w:space="0" w:color="auto"/>
                                                                                        <w:right w:val="none" w:sz="0" w:space="0" w:color="auto"/>
                                                                                      </w:divBdr>
                                                                                    </w:div>
                                                                                    <w:div w:id="652374673">
                                                                                      <w:marLeft w:val="0"/>
                                                                                      <w:marRight w:val="0"/>
                                                                                      <w:marTop w:val="0"/>
                                                                                      <w:marBottom w:val="0"/>
                                                                                      <w:divBdr>
                                                                                        <w:top w:val="none" w:sz="0" w:space="0" w:color="auto"/>
                                                                                        <w:left w:val="none" w:sz="0" w:space="0" w:color="auto"/>
                                                                                        <w:bottom w:val="none" w:sz="0" w:space="0" w:color="auto"/>
                                                                                        <w:right w:val="none" w:sz="0" w:space="0" w:color="auto"/>
                                                                                      </w:divBdr>
                                                                                    </w:div>
                                                                                    <w:div w:id="1592153425">
                                                                                      <w:marLeft w:val="720"/>
                                                                                      <w:marRight w:val="0"/>
                                                                                      <w:marTop w:val="0"/>
                                                                                      <w:marBottom w:val="0"/>
                                                                                      <w:divBdr>
                                                                                        <w:top w:val="none" w:sz="0" w:space="0" w:color="auto"/>
                                                                                        <w:left w:val="none" w:sz="0" w:space="0" w:color="auto"/>
                                                                                        <w:bottom w:val="none" w:sz="0" w:space="0" w:color="auto"/>
                                                                                        <w:right w:val="none" w:sz="0" w:space="0" w:color="auto"/>
                                                                                      </w:divBdr>
                                                                                    </w:div>
                                                                                    <w:div w:id="369458734">
                                                                                      <w:marLeft w:val="720"/>
                                                                                      <w:marRight w:val="0"/>
                                                                                      <w:marTop w:val="0"/>
                                                                                      <w:marBottom w:val="0"/>
                                                                                      <w:divBdr>
                                                                                        <w:top w:val="none" w:sz="0" w:space="0" w:color="auto"/>
                                                                                        <w:left w:val="none" w:sz="0" w:space="0" w:color="auto"/>
                                                                                        <w:bottom w:val="none" w:sz="0" w:space="0" w:color="auto"/>
                                                                                        <w:right w:val="none" w:sz="0" w:space="0" w:color="auto"/>
                                                                                      </w:divBdr>
                                                                                    </w:div>
                                                                                    <w:div w:id="1295064713">
                                                                                      <w:marLeft w:val="720"/>
                                                                                      <w:marRight w:val="0"/>
                                                                                      <w:marTop w:val="0"/>
                                                                                      <w:marBottom w:val="0"/>
                                                                                      <w:divBdr>
                                                                                        <w:top w:val="none" w:sz="0" w:space="0" w:color="auto"/>
                                                                                        <w:left w:val="none" w:sz="0" w:space="0" w:color="auto"/>
                                                                                        <w:bottom w:val="none" w:sz="0" w:space="0" w:color="auto"/>
                                                                                        <w:right w:val="none" w:sz="0" w:space="0" w:color="auto"/>
                                                                                      </w:divBdr>
                                                                                    </w:div>
                                                                                    <w:div w:id="60758835">
                                                                                      <w:marLeft w:val="0"/>
                                                                                      <w:marRight w:val="0"/>
                                                                                      <w:marTop w:val="0"/>
                                                                                      <w:marBottom w:val="0"/>
                                                                                      <w:divBdr>
                                                                                        <w:top w:val="none" w:sz="0" w:space="0" w:color="auto"/>
                                                                                        <w:left w:val="none" w:sz="0" w:space="0" w:color="auto"/>
                                                                                        <w:bottom w:val="none" w:sz="0" w:space="0" w:color="auto"/>
                                                                                        <w:right w:val="none" w:sz="0" w:space="0" w:color="auto"/>
                                                                                      </w:divBdr>
                                                                                    </w:div>
                                                                                    <w:div w:id="293103229">
                                                                                      <w:marLeft w:val="0"/>
                                                                                      <w:marRight w:val="0"/>
                                                                                      <w:marTop w:val="0"/>
                                                                                      <w:marBottom w:val="0"/>
                                                                                      <w:divBdr>
                                                                                        <w:top w:val="none" w:sz="0" w:space="0" w:color="auto"/>
                                                                                        <w:left w:val="none" w:sz="0" w:space="0" w:color="auto"/>
                                                                                        <w:bottom w:val="none" w:sz="0" w:space="0" w:color="auto"/>
                                                                                        <w:right w:val="none" w:sz="0" w:space="0" w:color="auto"/>
                                                                                      </w:divBdr>
                                                                                    </w:div>
                                                                                    <w:div w:id="2125344745">
                                                                                      <w:marLeft w:val="720"/>
                                                                                      <w:marRight w:val="0"/>
                                                                                      <w:marTop w:val="0"/>
                                                                                      <w:marBottom w:val="0"/>
                                                                                      <w:divBdr>
                                                                                        <w:top w:val="none" w:sz="0" w:space="0" w:color="auto"/>
                                                                                        <w:left w:val="none" w:sz="0" w:space="0" w:color="auto"/>
                                                                                        <w:bottom w:val="none" w:sz="0" w:space="0" w:color="auto"/>
                                                                                        <w:right w:val="none" w:sz="0" w:space="0" w:color="auto"/>
                                                                                      </w:divBdr>
                                                                                    </w:div>
                                                                                    <w:div w:id="204298985">
                                                                                      <w:marLeft w:val="0"/>
                                                                                      <w:marRight w:val="0"/>
                                                                                      <w:marTop w:val="0"/>
                                                                                      <w:marBottom w:val="0"/>
                                                                                      <w:divBdr>
                                                                                        <w:top w:val="none" w:sz="0" w:space="0" w:color="auto"/>
                                                                                        <w:left w:val="none" w:sz="0" w:space="0" w:color="auto"/>
                                                                                        <w:bottom w:val="none" w:sz="0" w:space="0" w:color="auto"/>
                                                                                        <w:right w:val="none" w:sz="0" w:space="0" w:color="auto"/>
                                                                                      </w:divBdr>
                                                                                    </w:div>
                                                                                    <w:div w:id="92807759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2437843">
      <w:bodyDiv w:val="1"/>
      <w:marLeft w:val="0"/>
      <w:marRight w:val="0"/>
      <w:marTop w:val="0"/>
      <w:marBottom w:val="0"/>
      <w:divBdr>
        <w:top w:val="none" w:sz="0" w:space="0" w:color="auto"/>
        <w:left w:val="none" w:sz="0" w:space="0" w:color="auto"/>
        <w:bottom w:val="none" w:sz="0" w:space="0" w:color="auto"/>
        <w:right w:val="none" w:sz="0" w:space="0" w:color="auto"/>
      </w:divBdr>
    </w:div>
    <w:div w:id="1738434275">
      <w:bodyDiv w:val="1"/>
      <w:marLeft w:val="0"/>
      <w:marRight w:val="0"/>
      <w:marTop w:val="0"/>
      <w:marBottom w:val="0"/>
      <w:divBdr>
        <w:top w:val="none" w:sz="0" w:space="0" w:color="auto"/>
        <w:left w:val="none" w:sz="0" w:space="0" w:color="auto"/>
        <w:bottom w:val="none" w:sz="0" w:space="0" w:color="auto"/>
        <w:right w:val="none" w:sz="0" w:space="0" w:color="auto"/>
      </w:divBdr>
    </w:div>
    <w:div w:id="1779181276">
      <w:bodyDiv w:val="1"/>
      <w:marLeft w:val="0"/>
      <w:marRight w:val="0"/>
      <w:marTop w:val="0"/>
      <w:marBottom w:val="0"/>
      <w:divBdr>
        <w:top w:val="none" w:sz="0" w:space="0" w:color="auto"/>
        <w:left w:val="none" w:sz="0" w:space="0" w:color="auto"/>
        <w:bottom w:val="none" w:sz="0" w:space="0" w:color="auto"/>
        <w:right w:val="none" w:sz="0" w:space="0" w:color="auto"/>
      </w:divBdr>
      <w:divsChild>
        <w:div w:id="455606602">
          <w:marLeft w:val="0"/>
          <w:marRight w:val="0"/>
          <w:marTop w:val="0"/>
          <w:marBottom w:val="0"/>
          <w:divBdr>
            <w:top w:val="none" w:sz="0" w:space="0" w:color="auto"/>
            <w:left w:val="none" w:sz="0" w:space="0" w:color="auto"/>
            <w:bottom w:val="none" w:sz="0" w:space="0" w:color="auto"/>
            <w:right w:val="none" w:sz="0" w:space="0" w:color="auto"/>
          </w:divBdr>
          <w:divsChild>
            <w:div w:id="368458049">
              <w:marLeft w:val="0"/>
              <w:marRight w:val="0"/>
              <w:marTop w:val="0"/>
              <w:marBottom w:val="0"/>
              <w:divBdr>
                <w:top w:val="none" w:sz="0" w:space="0" w:color="auto"/>
                <w:left w:val="none" w:sz="0" w:space="0" w:color="auto"/>
                <w:bottom w:val="none" w:sz="0" w:space="0" w:color="auto"/>
                <w:right w:val="none" w:sz="0" w:space="0" w:color="auto"/>
              </w:divBdr>
              <w:divsChild>
                <w:div w:id="1663200504">
                  <w:marLeft w:val="0"/>
                  <w:marRight w:val="0"/>
                  <w:marTop w:val="0"/>
                  <w:marBottom w:val="300"/>
                  <w:divBdr>
                    <w:top w:val="none" w:sz="0" w:space="0" w:color="auto"/>
                    <w:left w:val="none" w:sz="0" w:space="0" w:color="auto"/>
                    <w:bottom w:val="none" w:sz="0" w:space="0" w:color="auto"/>
                    <w:right w:val="none" w:sz="0" w:space="0" w:color="auto"/>
                  </w:divBdr>
                  <w:divsChild>
                    <w:div w:id="959185429">
                      <w:marLeft w:val="0"/>
                      <w:marRight w:val="0"/>
                      <w:marTop w:val="0"/>
                      <w:marBottom w:val="450"/>
                      <w:divBdr>
                        <w:top w:val="none" w:sz="0" w:space="0" w:color="auto"/>
                        <w:left w:val="none" w:sz="0" w:space="0" w:color="auto"/>
                        <w:bottom w:val="none" w:sz="0" w:space="0" w:color="auto"/>
                        <w:right w:val="none" w:sz="0" w:space="0" w:color="auto"/>
                      </w:divBdr>
                      <w:divsChild>
                        <w:div w:id="1590456873">
                          <w:marLeft w:val="0"/>
                          <w:marRight w:val="0"/>
                          <w:marTop w:val="0"/>
                          <w:marBottom w:val="0"/>
                          <w:divBdr>
                            <w:top w:val="none" w:sz="0" w:space="0" w:color="auto"/>
                            <w:left w:val="none" w:sz="0" w:space="0" w:color="auto"/>
                            <w:bottom w:val="none" w:sz="0" w:space="0" w:color="auto"/>
                            <w:right w:val="none" w:sz="0" w:space="0" w:color="auto"/>
                          </w:divBdr>
                          <w:divsChild>
                            <w:div w:id="1601376163">
                              <w:marLeft w:val="0"/>
                              <w:marRight w:val="0"/>
                              <w:marTop w:val="0"/>
                              <w:marBottom w:val="0"/>
                              <w:divBdr>
                                <w:top w:val="none" w:sz="0" w:space="0" w:color="auto"/>
                                <w:left w:val="none" w:sz="0" w:space="0" w:color="auto"/>
                                <w:bottom w:val="none" w:sz="0" w:space="0" w:color="auto"/>
                                <w:right w:val="none" w:sz="0" w:space="0" w:color="auto"/>
                              </w:divBdr>
                              <w:divsChild>
                                <w:div w:id="670641731">
                                  <w:marLeft w:val="0"/>
                                  <w:marRight w:val="0"/>
                                  <w:marTop w:val="0"/>
                                  <w:marBottom w:val="0"/>
                                  <w:divBdr>
                                    <w:top w:val="none" w:sz="0" w:space="0" w:color="auto"/>
                                    <w:left w:val="none" w:sz="0" w:space="0" w:color="auto"/>
                                    <w:bottom w:val="none" w:sz="0" w:space="0" w:color="auto"/>
                                    <w:right w:val="none" w:sz="0" w:space="0" w:color="auto"/>
                                  </w:divBdr>
                                  <w:divsChild>
                                    <w:div w:id="111705445">
                                      <w:marLeft w:val="0"/>
                                      <w:marRight w:val="0"/>
                                      <w:marTop w:val="0"/>
                                      <w:marBottom w:val="0"/>
                                      <w:divBdr>
                                        <w:top w:val="none" w:sz="0" w:space="0" w:color="auto"/>
                                        <w:left w:val="none" w:sz="0" w:space="0" w:color="auto"/>
                                        <w:bottom w:val="none" w:sz="0" w:space="0" w:color="auto"/>
                                        <w:right w:val="none" w:sz="0" w:space="0" w:color="auto"/>
                                      </w:divBdr>
                                      <w:divsChild>
                                        <w:div w:id="1669290808">
                                          <w:marLeft w:val="0"/>
                                          <w:marRight w:val="0"/>
                                          <w:marTop w:val="0"/>
                                          <w:marBottom w:val="75"/>
                                          <w:divBdr>
                                            <w:top w:val="none" w:sz="0" w:space="0" w:color="auto"/>
                                            <w:left w:val="none" w:sz="0" w:space="0" w:color="auto"/>
                                            <w:bottom w:val="none" w:sz="0" w:space="0" w:color="auto"/>
                                            <w:right w:val="none" w:sz="0" w:space="0" w:color="auto"/>
                                          </w:divBdr>
                                          <w:divsChild>
                                            <w:div w:id="1272202604">
                                              <w:marLeft w:val="0"/>
                                              <w:marRight w:val="0"/>
                                              <w:marTop w:val="0"/>
                                              <w:marBottom w:val="0"/>
                                              <w:divBdr>
                                                <w:top w:val="none" w:sz="0" w:space="0" w:color="auto"/>
                                                <w:left w:val="none" w:sz="0" w:space="0" w:color="auto"/>
                                                <w:bottom w:val="none" w:sz="0" w:space="0" w:color="auto"/>
                                                <w:right w:val="none" w:sz="0" w:space="0" w:color="auto"/>
                                              </w:divBdr>
                                              <w:divsChild>
                                                <w:div w:id="1195584060">
                                                  <w:marLeft w:val="0"/>
                                                  <w:marRight w:val="0"/>
                                                  <w:marTop w:val="0"/>
                                                  <w:marBottom w:val="0"/>
                                                  <w:divBdr>
                                                    <w:top w:val="none" w:sz="0" w:space="0" w:color="auto"/>
                                                    <w:left w:val="none" w:sz="0" w:space="0" w:color="auto"/>
                                                    <w:bottom w:val="none" w:sz="0" w:space="0" w:color="auto"/>
                                                    <w:right w:val="none" w:sz="0" w:space="0" w:color="auto"/>
                                                  </w:divBdr>
                                                  <w:divsChild>
                                                    <w:div w:id="1047486686">
                                                      <w:marLeft w:val="600"/>
                                                      <w:marRight w:val="0"/>
                                                      <w:marTop w:val="180"/>
                                                      <w:marBottom w:val="180"/>
                                                      <w:divBdr>
                                                        <w:top w:val="none" w:sz="0" w:space="0" w:color="auto"/>
                                                        <w:left w:val="none" w:sz="0" w:space="0" w:color="auto"/>
                                                        <w:bottom w:val="none" w:sz="0" w:space="0" w:color="auto"/>
                                                        <w:right w:val="none" w:sz="0" w:space="0" w:color="auto"/>
                                                      </w:divBdr>
                                                      <w:divsChild>
                                                        <w:div w:id="1204639782">
                                                          <w:marLeft w:val="0"/>
                                                          <w:marRight w:val="0"/>
                                                          <w:marTop w:val="0"/>
                                                          <w:marBottom w:val="150"/>
                                                          <w:divBdr>
                                                            <w:top w:val="none" w:sz="0" w:space="0" w:color="auto"/>
                                                            <w:left w:val="none" w:sz="0" w:space="0" w:color="auto"/>
                                                            <w:bottom w:val="none" w:sz="0" w:space="0" w:color="auto"/>
                                                            <w:right w:val="none" w:sz="0" w:space="0" w:color="auto"/>
                                                          </w:divBdr>
                                                          <w:divsChild>
                                                            <w:div w:id="15711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1561883">
      <w:bodyDiv w:val="1"/>
      <w:marLeft w:val="0"/>
      <w:marRight w:val="0"/>
      <w:marTop w:val="0"/>
      <w:marBottom w:val="0"/>
      <w:divBdr>
        <w:top w:val="none" w:sz="0" w:space="0" w:color="auto"/>
        <w:left w:val="none" w:sz="0" w:space="0" w:color="auto"/>
        <w:bottom w:val="none" w:sz="0" w:space="0" w:color="auto"/>
        <w:right w:val="none" w:sz="0" w:space="0" w:color="auto"/>
      </w:divBdr>
    </w:div>
    <w:div w:id="1790464967">
      <w:bodyDiv w:val="1"/>
      <w:marLeft w:val="0"/>
      <w:marRight w:val="0"/>
      <w:marTop w:val="0"/>
      <w:marBottom w:val="0"/>
      <w:divBdr>
        <w:top w:val="none" w:sz="0" w:space="0" w:color="auto"/>
        <w:left w:val="none" w:sz="0" w:space="0" w:color="auto"/>
        <w:bottom w:val="none" w:sz="0" w:space="0" w:color="auto"/>
        <w:right w:val="none" w:sz="0" w:space="0" w:color="auto"/>
      </w:divBdr>
    </w:div>
    <w:div w:id="1813213173">
      <w:bodyDiv w:val="1"/>
      <w:marLeft w:val="0"/>
      <w:marRight w:val="0"/>
      <w:marTop w:val="0"/>
      <w:marBottom w:val="0"/>
      <w:divBdr>
        <w:top w:val="none" w:sz="0" w:space="0" w:color="auto"/>
        <w:left w:val="none" w:sz="0" w:space="0" w:color="auto"/>
        <w:bottom w:val="none" w:sz="0" w:space="0" w:color="auto"/>
        <w:right w:val="none" w:sz="0" w:space="0" w:color="auto"/>
      </w:divBdr>
    </w:div>
    <w:div w:id="1873761162">
      <w:bodyDiv w:val="1"/>
      <w:marLeft w:val="0"/>
      <w:marRight w:val="0"/>
      <w:marTop w:val="0"/>
      <w:marBottom w:val="0"/>
      <w:divBdr>
        <w:top w:val="none" w:sz="0" w:space="0" w:color="auto"/>
        <w:left w:val="none" w:sz="0" w:space="0" w:color="auto"/>
        <w:bottom w:val="none" w:sz="0" w:space="0" w:color="auto"/>
        <w:right w:val="none" w:sz="0" w:space="0" w:color="auto"/>
      </w:divBdr>
    </w:div>
    <w:div w:id="1881239120">
      <w:bodyDiv w:val="1"/>
      <w:marLeft w:val="0"/>
      <w:marRight w:val="0"/>
      <w:marTop w:val="0"/>
      <w:marBottom w:val="0"/>
      <w:divBdr>
        <w:top w:val="none" w:sz="0" w:space="0" w:color="auto"/>
        <w:left w:val="none" w:sz="0" w:space="0" w:color="auto"/>
        <w:bottom w:val="none" w:sz="0" w:space="0" w:color="auto"/>
        <w:right w:val="none" w:sz="0" w:space="0" w:color="auto"/>
      </w:divBdr>
    </w:div>
    <w:div w:id="1977223593">
      <w:bodyDiv w:val="1"/>
      <w:marLeft w:val="0"/>
      <w:marRight w:val="0"/>
      <w:marTop w:val="0"/>
      <w:marBottom w:val="0"/>
      <w:divBdr>
        <w:top w:val="none" w:sz="0" w:space="0" w:color="auto"/>
        <w:left w:val="none" w:sz="0" w:space="0" w:color="auto"/>
        <w:bottom w:val="none" w:sz="0" w:space="0" w:color="auto"/>
        <w:right w:val="none" w:sz="0" w:space="0" w:color="auto"/>
      </w:divBdr>
      <w:divsChild>
        <w:div w:id="38171989">
          <w:marLeft w:val="0"/>
          <w:marRight w:val="0"/>
          <w:marTop w:val="0"/>
          <w:marBottom w:val="0"/>
          <w:divBdr>
            <w:top w:val="none" w:sz="0" w:space="0" w:color="auto"/>
            <w:left w:val="none" w:sz="0" w:space="0" w:color="auto"/>
            <w:bottom w:val="none" w:sz="0" w:space="0" w:color="auto"/>
            <w:right w:val="none" w:sz="0" w:space="0" w:color="auto"/>
          </w:divBdr>
          <w:divsChild>
            <w:div w:id="1884975138">
              <w:marLeft w:val="0"/>
              <w:marRight w:val="0"/>
              <w:marTop w:val="0"/>
              <w:marBottom w:val="0"/>
              <w:divBdr>
                <w:top w:val="none" w:sz="0" w:space="0" w:color="auto"/>
                <w:left w:val="none" w:sz="0" w:space="0" w:color="auto"/>
                <w:bottom w:val="none" w:sz="0" w:space="0" w:color="auto"/>
                <w:right w:val="none" w:sz="0" w:space="0" w:color="auto"/>
              </w:divBdr>
              <w:divsChild>
                <w:div w:id="1596941142">
                  <w:marLeft w:val="-7245"/>
                  <w:marRight w:val="-7245"/>
                  <w:marTop w:val="0"/>
                  <w:marBottom w:val="0"/>
                  <w:divBdr>
                    <w:top w:val="none" w:sz="0" w:space="0" w:color="auto"/>
                    <w:left w:val="none" w:sz="0" w:space="0" w:color="auto"/>
                    <w:bottom w:val="none" w:sz="0" w:space="0" w:color="auto"/>
                    <w:right w:val="none" w:sz="0" w:space="0" w:color="auto"/>
                  </w:divBdr>
                  <w:divsChild>
                    <w:div w:id="1174764372">
                      <w:marLeft w:val="0"/>
                      <w:marRight w:val="0"/>
                      <w:marTop w:val="0"/>
                      <w:marBottom w:val="0"/>
                      <w:divBdr>
                        <w:top w:val="none" w:sz="0" w:space="0" w:color="auto"/>
                        <w:left w:val="none" w:sz="0" w:space="0" w:color="auto"/>
                        <w:bottom w:val="none" w:sz="0" w:space="0" w:color="auto"/>
                        <w:right w:val="none" w:sz="0" w:space="0" w:color="auto"/>
                      </w:divBdr>
                      <w:divsChild>
                        <w:div w:id="46341564">
                          <w:marLeft w:val="0"/>
                          <w:marRight w:val="0"/>
                          <w:marTop w:val="0"/>
                          <w:marBottom w:val="0"/>
                          <w:divBdr>
                            <w:top w:val="none" w:sz="0" w:space="0" w:color="auto"/>
                            <w:left w:val="none" w:sz="0" w:space="0" w:color="auto"/>
                            <w:bottom w:val="none" w:sz="0" w:space="0" w:color="auto"/>
                            <w:right w:val="none" w:sz="0" w:space="0" w:color="auto"/>
                          </w:divBdr>
                          <w:divsChild>
                            <w:div w:id="201285458">
                              <w:marLeft w:val="0"/>
                              <w:marRight w:val="0"/>
                              <w:marTop w:val="0"/>
                              <w:marBottom w:val="0"/>
                              <w:divBdr>
                                <w:top w:val="none" w:sz="0" w:space="0" w:color="auto"/>
                                <w:left w:val="none" w:sz="0" w:space="0" w:color="auto"/>
                                <w:bottom w:val="none" w:sz="0" w:space="0" w:color="auto"/>
                                <w:right w:val="none" w:sz="0" w:space="0" w:color="auto"/>
                              </w:divBdr>
                              <w:divsChild>
                                <w:div w:id="321978969">
                                  <w:marLeft w:val="0"/>
                                  <w:marRight w:val="0"/>
                                  <w:marTop w:val="0"/>
                                  <w:marBottom w:val="0"/>
                                  <w:divBdr>
                                    <w:top w:val="none" w:sz="0" w:space="0" w:color="auto"/>
                                    <w:left w:val="none" w:sz="0" w:space="0" w:color="auto"/>
                                    <w:bottom w:val="none" w:sz="0" w:space="0" w:color="auto"/>
                                    <w:right w:val="none" w:sz="0" w:space="0" w:color="auto"/>
                                  </w:divBdr>
                                  <w:divsChild>
                                    <w:div w:id="1138062561">
                                      <w:marLeft w:val="0"/>
                                      <w:marRight w:val="0"/>
                                      <w:marTop w:val="0"/>
                                      <w:marBottom w:val="0"/>
                                      <w:divBdr>
                                        <w:top w:val="none" w:sz="0" w:space="0" w:color="auto"/>
                                        <w:left w:val="none" w:sz="0" w:space="0" w:color="auto"/>
                                        <w:bottom w:val="none" w:sz="0" w:space="0" w:color="auto"/>
                                        <w:right w:val="none" w:sz="0" w:space="0" w:color="auto"/>
                                      </w:divBdr>
                                      <w:divsChild>
                                        <w:div w:id="756098059">
                                          <w:marLeft w:val="0"/>
                                          <w:marRight w:val="0"/>
                                          <w:marTop w:val="0"/>
                                          <w:marBottom w:val="0"/>
                                          <w:divBdr>
                                            <w:top w:val="none" w:sz="0" w:space="0" w:color="auto"/>
                                            <w:left w:val="none" w:sz="0" w:space="0" w:color="auto"/>
                                            <w:bottom w:val="none" w:sz="0" w:space="0" w:color="auto"/>
                                            <w:right w:val="none" w:sz="0" w:space="0" w:color="auto"/>
                                          </w:divBdr>
                                          <w:divsChild>
                                            <w:div w:id="2119525561">
                                              <w:marLeft w:val="0"/>
                                              <w:marRight w:val="0"/>
                                              <w:marTop w:val="0"/>
                                              <w:marBottom w:val="0"/>
                                              <w:divBdr>
                                                <w:top w:val="none" w:sz="0" w:space="0" w:color="auto"/>
                                                <w:left w:val="none" w:sz="0" w:space="0" w:color="auto"/>
                                                <w:bottom w:val="none" w:sz="0" w:space="0" w:color="auto"/>
                                                <w:right w:val="none" w:sz="0" w:space="0" w:color="auto"/>
                                              </w:divBdr>
                                              <w:divsChild>
                                                <w:div w:id="108233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1664587">
      <w:bodyDiv w:val="1"/>
      <w:marLeft w:val="0"/>
      <w:marRight w:val="0"/>
      <w:marTop w:val="0"/>
      <w:marBottom w:val="0"/>
      <w:divBdr>
        <w:top w:val="none" w:sz="0" w:space="0" w:color="auto"/>
        <w:left w:val="none" w:sz="0" w:space="0" w:color="auto"/>
        <w:bottom w:val="none" w:sz="0" w:space="0" w:color="auto"/>
        <w:right w:val="none" w:sz="0" w:space="0" w:color="auto"/>
      </w:divBdr>
      <w:divsChild>
        <w:div w:id="1650090160">
          <w:marLeft w:val="0"/>
          <w:marRight w:val="0"/>
          <w:marTop w:val="0"/>
          <w:marBottom w:val="0"/>
          <w:divBdr>
            <w:top w:val="none" w:sz="0" w:space="0" w:color="auto"/>
            <w:left w:val="none" w:sz="0" w:space="0" w:color="auto"/>
            <w:bottom w:val="none" w:sz="0" w:space="0" w:color="auto"/>
            <w:right w:val="none" w:sz="0" w:space="0" w:color="auto"/>
          </w:divBdr>
          <w:divsChild>
            <w:div w:id="1261183434">
              <w:marLeft w:val="0"/>
              <w:marRight w:val="0"/>
              <w:marTop w:val="0"/>
              <w:marBottom w:val="0"/>
              <w:divBdr>
                <w:top w:val="none" w:sz="0" w:space="0" w:color="auto"/>
                <w:left w:val="none" w:sz="0" w:space="0" w:color="auto"/>
                <w:bottom w:val="none" w:sz="0" w:space="0" w:color="auto"/>
                <w:right w:val="none" w:sz="0" w:space="0" w:color="auto"/>
              </w:divBdr>
              <w:divsChild>
                <w:div w:id="762258983">
                  <w:marLeft w:val="0"/>
                  <w:marRight w:val="0"/>
                  <w:marTop w:val="0"/>
                  <w:marBottom w:val="0"/>
                  <w:divBdr>
                    <w:top w:val="none" w:sz="0" w:space="0" w:color="auto"/>
                    <w:left w:val="none" w:sz="0" w:space="0" w:color="auto"/>
                    <w:bottom w:val="none" w:sz="0" w:space="0" w:color="auto"/>
                    <w:right w:val="none" w:sz="0" w:space="0" w:color="auto"/>
                  </w:divBdr>
                  <w:divsChild>
                    <w:div w:id="412550375">
                      <w:marLeft w:val="0"/>
                      <w:marRight w:val="0"/>
                      <w:marTop w:val="0"/>
                      <w:marBottom w:val="0"/>
                      <w:divBdr>
                        <w:top w:val="none" w:sz="0" w:space="0" w:color="auto"/>
                        <w:left w:val="none" w:sz="0" w:space="0" w:color="auto"/>
                        <w:bottom w:val="none" w:sz="0" w:space="0" w:color="auto"/>
                        <w:right w:val="none" w:sz="0" w:space="0" w:color="auto"/>
                      </w:divBdr>
                      <w:divsChild>
                        <w:div w:id="1827277789">
                          <w:marLeft w:val="0"/>
                          <w:marRight w:val="0"/>
                          <w:marTop w:val="0"/>
                          <w:marBottom w:val="0"/>
                          <w:divBdr>
                            <w:top w:val="none" w:sz="0" w:space="0" w:color="auto"/>
                            <w:left w:val="none" w:sz="0" w:space="0" w:color="auto"/>
                            <w:bottom w:val="none" w:sz="0" w:space="0" w:color="auto"/>
                            <w:right w:val="none" w:sz="0" w:space="0" w:color="auto"/>
                          </w:divBdr>
                          <w:divsChild>
                            <w:div w:id="299772190">
                              <w:marLeft w:val="0"/>
                              <w:marRight w:val="0"/>
                              <w:marTop w:val="0"/>
                              <w:marBottom w:val="0"/>
                              <w:divBdr>
                                <w:top w:val="none" w:sz="0" w:space="0" w:color="auto"/>
                                <w:left w:val="none" w:sz="0" w:space="0" w:color="auto"/>
                                <w:bottom w:val="none" w:sz="0" w:space="0" w:color="auto"/>
                                <w:right w:val="none" w:sz="0" w:space="0" w:color="auto"/>
                              </w:divBdr>
                              <w:divsChild>
                                <w:div w:id="15626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0938271">
      <w:bodyDiv w:val="1"/>
      <w:marLeft w:val="0"/>
      <w:marRight w:val="0"/>
      <w:marTop w:val="0"/>
      <w:marBottom w:val="0"/>
      <w:divBdr>
        <w:top w:val="none" w:sz="0" w:space="0" w:color="auto"/>
        <w:left w:val="none" w:sz="0" w:space="0" w:color="auto"/>
        <w:bottom w:val="none" w:sz="0" w:space="0" w:color="auto"/>
        <w:right w:val="none" w:sz="0" w:space="0" w:color="auto"/>
      </w:divBdr>
      <w:divsChild>
        <w:div w:id="1629555799">
          <w:marLeft w:val="0"/>
          <w:marRight w:val="0"/>
          <w:marTop w:val="0"/>
          <w:marBottom w:val="0"/>
          <w:divBdr>
            <w:top w:val="none" w:sz="0" w:space="0" w:color="auto"/>
            <w:left w:val="none" w:sz="0" w:space="0" w:color="auto"/>
            <w:bottom w:val="none" w:sz="0" w:space="0" w:color="auto"/>
            <w:right w:val="none" w:sz="0" w:space="0" w:color="auto"/>
          </w:divBdr>
        </w:div>
      </w:divsChild>
    </w:div>
    <w:div w:id="2066097836">
      <w:bodyDiv w:val="1"/>
      <w:marLeft w:val="0"/>
      <w:marRight w:val="0"/>
      <w:marTop w:val="0"/>
      <w:marBottom w:val="0"/>
      <w:divBdr>
        <w:top w:val="none" w:sz="0" w:space="0" w:color="auto"/>
        <w:left w:val="none" w:sz="0" w:space="0" w:color="auto"/>
        <w:bottom w:val="none" w:sz="0" w:space="0" w:color="auto"/>
        <w:right w:val="none" w:sz="0" w:space="0" w:color="auto"/>
      </w:divBdr>
      <w:divsChild>
        <w:div w:id="452676299">
          <w:marLeft w:val="0"/>
          <w:marRight w:val="0"/>
          <w:marTop w:val="0"/>
          <w:marBottom w:val="0"/>
          <w:divBdr>
            <w:top w:val="none" w:sz="0" w:space="0" w:color="auto"/>
            <w:left w:val="none" w:sz="0" w:space="0" w:color="auto"/>
            <w:bottom w:val="none" w:sz="0" w:space="0" w:color="auto"/>
            <w:right w:val="none" w:sz="0" w:space="0" w:color="auto"/>
          </w:divBdr>
          <w:divsChild>
            <w:div w:id="1964145800">
              <w:marLeft w:val="0"/>
              <w:marRight w:val="0"/>
              <w:marTop w:val="0"/>
              <w:marBottom w:val="0"/>
              <w:divBdr>
                <w:top w:val="none" w:sz="0" w:space="0" w:color="auto"/>
                <w:left w:val="none" w:sz="0" w:space="0" w:color="auto"/>
                <w:bottom w:val="none" w:sz="0" w:space="0" w:color="auto"/>
                <w:right w:val="none" w:sz="0" w:space="0" w:color="auto"/>
              </w:divBdr>
              <w:divsChild>
                <w:div w:id="706877061">
                  <w:marLeft w:val="0"/>
                  <w:marRight w:val="0"/>
                  <w:marTop w:val="0"/>
                  <w:marBottom w:val="0"/>
                  <w:divBdr>
                    <w:top w:val="none" w:sz="0" w:space="0" w:color="auto"/>
                    <w:left w:val="none" w:sz="0" w:space="0" w:color="auto"/>
                    <w:bottom w:val="none" w:sz="0" w:space="0" w:color="auto"/>
                    <w:right w:val="none" w:sz="0" w:space="0" w:color="auto"/>
                  </w:divBdr>
                  <w:divsChild>
                    <w:div w:id="1410882207">
                      <w:marLeft w:val="0"/>
                      <w:marRight w:val="0"/>
                      <w:marTop w:val="0"/>
                      <w:marBottom w:val="0"/>
                      <w:divBdr>
                        <w:top w:val="none" w:sz="0" w:space="0" w:color="auto"/>
                        <w:left w:val="none" w:sz="0" w:space="0" w:color="auto"/>
                        <w:bottom w:val="none" w:sz="0" w:space="0" w:color="auto"/>
                        <w:right w:val="none" w:sz="0" w:space="0" w:color="auto"/>
                      </w:divBdr>
                      <w:divsChild>
                        <w:div w:id="422532921">
                          <w:marLeft w:val="0"/>
                          <w:marRight w:val="0"/>
                          <w:marTop w:val="0"/>
                          <w:marBottom w:val="0"/>
                          <w:divBdr>
                            <w:top w:val="none" w:sz="0" w:space="0" w:color="auto"/>
                            <w:left w:val="none" w:sz="0" w:space="0" w:color="auto"/>
                            <w:bottom w:val="none" w:sz="0" w:space="0" w:color="auto"/>
                            <w:right w:val="none" w:sz="0" w:space="0" w:color="auto"/>
                          </w:divBdr>
                          <w:divsChild>
                            <w:div w:id="426537508">
                              <w:marLeft w:val="0"/>
                              <w:marRight w:val="0"/>
                              <w:marTop w:val="0"/>
                              <w:marBottom w:val="0"/>
                              <w:divBdr>
                                <w:top w:val="none" w:sz="0" w:space="0" w:color="auto"/>
                                <w:left w:val="none" w:sz="0" w:space="0" w:color="auto"/>
                                <w:bottom w:val="none" w:sz="0" w:space="0" w:color="auto"/>
                                <w:right w:val="none" w:sz="0" w:space="0" w:color="auto"/>
                              </w:divBdr>
                            </w:div>
                            <w:div w:id="541291402">
                              <w:marLeft w:val="0"/>
                              <w:marRight w:val="0"/>
                              <w:marTop w:val="0"/>
                              <w:marBottom w:val="0"/>
                              <w:divBdr>
                                <w:top w:val="none" w:sz="0" w:space="0" w:color="auto"/>
                                <w:left w:val="none" w:sz="0" w:space="0" w:color="auto"/>
                                <w:bottom w:val="none" w:sz="0" w:space="0" w:color="auto"/>
                                <w:right w:val="none" w:sz="0" w:space="0" w:color="auto"/>
                              </w:divBdr>
                            </w:div>
                            <w:div w:id="1615205905">
                              <w:marLeft w:val="0"/>
                              <w:marRight w:val="0"/>
                              <w:marTop w:val="0"/>
                              <w:marBottom w:val="0"/>
                              <w:divBdr>
                                <w:top w:val="none" w:sz="0" w:space="0" w:color="auto"/>
                                <w:left w:val="none" w:sz="0" w:space="0" w:color="auto"/>
                                <w:bottom w:val="none" w:sz="0" w:space="0" w:color="auto"/>
                                <w:right w:val="none" w:sz="0" w:space="0" w:color="auto"/>
                              </w:divBdr>
                            </w:div>
                            <w:div w:id="1616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263465">
      <w:bodyDiv w:val="1"/>
      <w:marLeft w:val="0"/>
      <w:marRight w:val="0"/>
      <w:marTop w:val="0"/>
      <w:marBottom w:val="0"/>
      <w:divBdr>
        <w:top w:val="none" w:sz="0" w:space="0" w:color="auto"/>
        <w:left w:val="none" w:sz="0" w:space="0" w:color="auto"/>
        <w:bottom w:val="none" w:sz="0" w:space="0" w:color="auto"/>
        <w:right w:val="none" w:sz="0" w:space="0" w:color="auto"/>
      </w:divBdr>
    </w:div>
    <w:div w:id="2087922001">
      <w:bodyDiv w:val="1"/>
      <w:marLeft w:val="0"/>
      <w:marRight w:val="0"/>
      <w:marTop w:val="0"/>
      <w:marBottom w:val="0"/>
      <w:divBdr>
        <w:top w:val="none" w:sz="0" w:space="0" w:color="auto"/>
        <w:left w:val="none" w:sz="0" w:space="0" w:color="auto"/>
        <w:bottom w:val="none" w:sz="0" w:space="0" w:color="auto"/>
        <w:right w:val="none" w:sz="0" w:space="0" w:color="auto"/>
      </w:divBdr>
    </w:div>
    <w:div w:id="2091078818">
      <w:bodyDiv w:val="1"/>
      <w:marLeft w:val="0"/>
      <w:marRight w:val="0"/>
      <w:marTop w:val="0"/>
      <w:marBottom w:val="0"/>
      <w:divBdr>
        <w:top w:val="none" w:sz="0" w:space="0" w:color="auto"/>
        <w:left w:val="none" w:sz="0" w:space="0" w:color="auto"/>
        <w:bottom w:val="none" w:sz="0" w:space="0" w:color="auto"/>
        <w:right w:val="none" w:sz="0" w:space="0" w:color="auto"/>
      </w:divBdr>
      <w:divsChild>
        <w:div w:id="598947096">
          <w:marLeft w:val="0"/>
          <w:marRight w:val="0"/>
          <w:marTop w:val="0"/>
          <w:marBottom w:val="0"/>
          <w:divBdr>
            <w:top w:val="none" w:sz="0" w:space="0" w:color="auto"/>
            <w:left w:val="none" w:sz="0" w:space="0" w:color="auto"/>
            <w:bottom w:val="none" w:sz="0" w:space="0" w:color="auto"/>
            <w:right w:val="none" w:sz="0" w:space="0" w:color="auto"/>
          </w:divBdr>
          <w:divsChild>
            <w:div w:id="1165701978">
              <w:marLeft w:val="0"/>
              <w:marRight w:val="0"/>
              <w:marTop w:val="0"/>
              <w:marBottom w:val="0"/>
              <w:divBdr>
                <w:top w:val="none" w:sz="0" w:space="0" w:color="auto"/>
                <w:left w:val="none" w:sz="0" w:space="0" w:color="auto"/>
                <w:bottom w:val="none" w:sz="0" w:space="0" w:color="auto"/>
                <w:right w:val="none" w:sz="0" w:space="0" w:color="auto"/>
              </w:divBdr>
              <w:divsChild>
                <w:div w:id="627392982">
                  <w:marLeft w:val="0"/>
                  <w:marRight w:val="0"/>
                  <w:marTop w:val="0"/>
                  <w:marBottom w:val="600"/>
                  <w:divBdr>
                    <w:top w:val="none" w:sz="0" w:space="0" w:color="auto"/>
                    <w:left w:val="none" w:sz="0" w:space="0" w:color="auto"/>
                    <w:bottom w:val="none" w:sz="0" w:space="0" w:color="auto"/>
                    <w:right w:val="none" w:sz="0" w:space="0" w:color="auto"/>
                  </w:divBdr>
                  <w:divsChild>
                    <w:div w:id="1536965210">
                      <w:marLeft w:val="0"/>
                      <w:marRight w:val="0"/>
                      <w:marTop w:val="0"/>
                      <w:marBottom w:val="0"/>
                      <w:divBdr>
                        <w:top w:val="none" w:sz="0" w:space="0" w:color="auto"/>
                        <w:left w:val="none" w:sz="0" w:space="0" w:color="auto"/>
                        <w:bottom w:val="none" w:sz="0" w:space="0" w:color="auto"/>
                        <w:right w:val="none" w:sz="0" w:space="0" w:color="auto"/>
                      </w:divBdr>
                      <w:divsChild>
                        <w:div w:id="617614089">
                          <w:marLeft w:val="0"/>
                          <w:marRight w:val="0"/>
                          <w:marTop w:val="0"/>
                          <w:marBottom w:val="0"/>
                          <w:divBdr>
                            <w:top w:val="none" w:sz="0" w:space="0" w:color="auto"/>
                            <w:left w:val="none" w:sz="0" w:space="0" w:color="auto"/>
                            <w:bottom w:val="single" w:sz="6" w:space="15" w:color="AAAAAA"/>
                            <w:right w:val="none" w:sz="0" w:space="0" w:color="auto"/>
                          </w:divBdr>
                          <w:divsChild>
                            <w:div w:id="1294604596">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686911">
      <w:bodyDiv w:val="1"/>
      <w:marLeft w:val="0"/>
      <w:marRight w:val="0"/>
      <w:marTop w:val="0"/>
      <w:marBottom w:val="0"/>
      <w:divBdr>
        <w:top w:val="none" w:sz="0" w:space="0" w:color="auto"/>
        <w:left w:val="none" w:sz="0" w:space="0" w:color="auto"/>
        <w:bottom w:val="none" w:sz="0" w:space="0" w:color="auto"/>
        <w:right w:val="none" w:sz="0" w:space="0" w:color="auto"/>
      </w:divBdr>
      <w:divsChild>
        <w:div w:id="2119176770">
          <w:marLeft w:val="0"/>
          <w:marRight w:val="0"/>
          <w:marTop w:val="0"/>
          <w:marBottom w:val="0"/>
          <w:divBdr>
            <w:top w:val="none" w:sz="0" w:space="0" w:color="auto"/>
            <w:left w:val="none" w:sz="0" w:space="0" w:color="auto"/>
            <w:bottom w:val="none" w:sz="0" w:space="0" w:color="auto"/>
            <w:right w:val="none" w:sz="0" w:space="0" w:color="auto"/>
          </w:divBdr>
          <w:divsChild>
            <w:div w:id="1705059427">
              <w:marLeft w:val="0"/>
              <w:marRight w:val="0"/>
              <w:marTop w:val="0"/>
              <w:marBottom w:val="0"/>
              <w:divBdr>
                <w:top w:val="none" w:sz="0" w:space="0" w:color="auto"/>
                <w:left w:val="none" w:sz="0" w:space="0" w:color="auto"/>
                <w:bottom w:val="none" w:sz="0" w:space="0" w:color="auto"/>
                <w:right w:val="none" w:sz="0" w:space="0" w:color="auto"/>
              </w:divBdr>
              <w:divsChild>
                <w:div w:id="2134473345">
                  <w:marLeft w:val="0"/>
                  <w:marRight w:val="0"/>
                  <w:marTop w:val="0"/>
                  <w:marBottom w:val="0"/>
                  <w:divBdr>
                    <w:top w:val="none" w:sz="0" w:space="0" w:color="auto"/>
                    <w:left w:val="none" w:sz="0" w:space="0" w:color="auto"/>
                    <w:bottom w:val="none" w:sz="0" w:space="0" w:color="auto"/>
                    <w:right w:val="none" w:sz="0" w:space="0" w:color="auto"/>
                  </w:divBdr>
                  <w:divsChild>
                    <w:div w:id="1279483066">
                      <w:marLeft w:val="0"/>
                      <w:marRight w:val="0"/>
                      <w:marTop w:val="0"/>
                      <w:marBottom w:val="0"/>
                      <w:divBdr>
                        <w:top w:val="none" w:sz="0" w:space="0" w:color="auto"/>
                        <w:left w:val="none" w:sz="0" w:space="0" w:color="auto"/>
                        <w:bottom w:val="none" w:sz="0" w:space="0" w:color="auto"/>
                        <w:right w:val="none" w:sz="0" w:space="0" w:color="auto"/>
                      </w:divBdr>
                      <w:divsChild>
                        <w:div w:id="1589772377">
                          <w:marLeft w:val="0"/>
                          <w:marRight w:val="0"/>
                          <w:marTop w:val="0"/>
                          <w:marBottom w:val="0"/>
                          <w:divBdr>
                            <w:top w:val="none" w:sz="0" w:space="0" w:color="auto"/>
                            <w:left w:val="none" w:sz="0" w:space="0" w:color="auto"/>
                            <w:bottom w:val="none" w:sz="0" w:space="0" w:color="auto"/>
                            <w:right w:val="none" w:sz="0" w:space="0" w:color="auto"/>
                          </w:divBdr>
                          <w:divsChild>
                            <w:div w:id="1732996029">
                              <w:marLeft w:val="0"/>
                              <w:marRight w:val="0"/>
                              <w:marTop w:val="0"/>
                              <w:marBottom w:val="0"/>
                              <w:divBdr>
                                <w:top w:val="none" w:sz="0" w:space="0" w:color="auto"/>
                                <w:left w:val="none" w:sz="0" w:space="0" w:color="auto"/>
                                <w:bottom w:val="none" w:sz="0" w:space="0" w:color="auto"/>
                                <w:right w:val="none" w:sz="0" w:space="0" w:color="auto"/>
                              </w:divBdr>
                            </w:div>
                            <w:div w:id="1373531130">
                              <w:marLeft w:val="0"/>
                              <w:marRight w:val="0"/>
                              <w:marTop w:val="0"/>
                              <w:marBottom w:val="0"/>
                              <w:divBdr>
                                <w:top w:val="none" w:sz="0" w:space="0" w:color="auto"/>
                                <w:left w:val="none" w:sz="0" w:space="0" w:color="auto"/>
                                <w:bottom w:val="none" w:sz="0" w:space="0" w:color="auto"/>
                                <w:right w:val="none" w:sz="0" w:space="0" w:color="auto"/>
                              </w:divBdr>
                              <w:divsChild>
                                <w:div w:id="1307121798">
                                  <w:marLeft w:val="0"/>
                                  <w:marRight w:val="0"/>
                                  <w:marTop w:val="0"/>
                                  <w:marBottom w:val="0"/>
                                  <w:divBdr>
                                    <w:top w:val="none" w:sz="0" w:space="0" w:color="auto"/>
                                    <w:left w:val="none" w:sz="0" w:space="0" w:color="auto"/>
                                    <w:bottom w:val="none" w:sz="0" w:space="0" w:color="auto"/>
                                    <w:right w:val="none" w:sz="0" w:space="0" w:color="auto"/>
                                  </w:divBdr>
                                  <w:divsChild>
                                    <w:div w:id="1776049227">
                                      <w:marLeft w:val="0"/>
                                      <w:marRight w:val="0"/>
                                      <w:marTop w:val="0"/>
                                      <w:marBottom w:val="0"/>
                                      <w:divBdr>
                                        <w:top w:val="none" w:sz="0" w:space="0" w:color="auto"/>
                                        <w:left w:val="none" w:sz="0" w:space="0" w:color="auto"/>
                                        <w:bottom w:val="none" w:sz="0" w:space="0" w:color="auto"/>
                                        <w:right w:val="none" w:sz="0" w:space="0" w:color="auto"/>
                                      </w:divBdr>
                                    </w:div>
                                    <w:div w:id="1533222281">
                                      <w:marLeft w:val="0"/>
                                      <w:marRight w:val="0"/>
                                      <w:marTop w:val="0"/>
                                      <w:marBottom w:val="0"/>
                                      <w:divBdr>
                                        <w:top w:val="none" w:sz="0" w:space="0" w:color="auto"/>
                                        <w:left w:val="none" w:sz="0" w:space="0" w:color="auto"/>
                                        <w:bottom w:val="none" w:sz="0" w:space="0" w:color="auto"/>
                                        <w:right w:val="none" w:sz="0" w:space="0" w:color="auto"/>
                                      </w:divBdr>
                                    </w:div>
                                    <w:div w:id="76830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5421">
                              <w:marLeft w:val="0"/>
                              <w:marRight w:val="0"/>
                              <w:marTop w:val="0"/>
                              <w:marBottom w:val="0"/>
                              <w:divBdr>
                                <w:top w:val="none" w:sz="0" w:space="0" w:color="auto"/>
                                <w:left w:val="none" w:sz="0" w:space="0" w:color="auto"/>
                                <w:bottom w:val="none" w:sz="0" w:space="0" w:color="auto"/>
                                <w:right w:val="none" w:sz="0" w:space="0" w:color="auto"/>
                              </w:divBdr>
                              <w:divsChild>
                                <w:div w:id="1812750818">
                                  <w:marLeft w:val="0"/>
                                  <w:marRight w:val="0"/>
                                  <w:marTop w:val="0"/>
                                  <w:marBottom w:val="0"/>
                                  <w:divBdr>
                                    <w:top w:val="none" w:sz="0" w:space="0" w:color="auto"/>
                                    <w:left w:val="none" w:sz="0" w:space="0" w:color="auto"/>
                                    <w:bottom w:val="none" w:sz="0" w:space="0" w:color="auto"/>
                                    <w:right w:val="none" w:sz="0" w:space="0" w:color="auto"/>
                                  </w:divBdr>
                                </w:div>
                              </w:divsChild>
                            </w:div>
                            <w:div w:id="1341810597">
                              <w:marLeft w:val="0"/>
                              <w:marRight w:val="0"/>
                              <w:marTop w:val="0"/>
                              <w:marBottom w:val="0"/>
                              <w:divBdr>
                                <w:top w:val="none" w:sz="0" w:space="0" w:color="auto"/>
                                <w:left w:val="none" w:sz="0" w:space="0" w:color="auto"/>
                                <w:bottom w:val="none" w:sz="0" w:space="0" w:color="auto"/>
                                <w:right w:val="none" w:sz="0" w:space="0" w:color="auto"/>
                              </w:divBdr>
                              <w:divsChild>
                                <w:div w:id="150953068">
                                  <w:marLeft w:val="0"/>
                                  <w:marRight w:val="0"/>
                                  <w:marTop w:val="0"/>
                                  <w:marBottom w:val="0"/>
                                  <w:divBdr>
                                    <w:top w:val="none" w:sz="0" w:space="0" w:color="auto"/>
                                    <w:left w:val="none" w:sz="0" w:space="0" w:color="auto"/>
                                    <w:bottom w:val="none" w:sz="0" w:space="0" w:color="auto"/>
                                    <w:right w:val="none" w:sz="0" w:space="0" w:color="auto"/>
                                  </w:divBdr>
                                  <w:divsChild>
                                    <w:div w:id="1772318120">
                                      <w:marLeft w:val="0"/>
                                      <w:marRight w:val="0"/>
                                      <w:marTop w:val="0"/>
                                      <w:marBottom w:val="0"/>
                                      <w:divBdr>
                                        <w:top w:val="none" w:sz="0" w:space="0" w:color="auto"/>
                                        <w:left w:val="none" w:sz="0" w:space="0" w:color="auto"/>
                                        <w:bottom w:val="none" w:sz="0" w:space="0" w:color="auto"/>
                                        <w:right w:val="none" w:sz="0" w:space="0" w:color="auto"/>
                                      </w:divBdr>
                                      <w:divsChild>
                                        <w:div w:id="944851411">
                                          <w:marLeft w:val="0"/>
                                          <w:marRight w:val="0"/>
                                          <w:marTop w:val="0"/>
                                          <w:marBottom w:val="0"/>
                                          <w:divBdr>
                                            <w:top w:val="none" w:sz="0" w:space="0" w:color="auto"/>
                                            <w:left w:val="none" w:sz="0" w:space="0" w:color="auto"/>
                                            <w:bottom w:val="none" w:sz="0" w:space="0" w:color="auto"/>
                                            <w:right w:val="none" w:sz="0" w:space="0" w:color="auto"/>
                                          </w:divBdr>
                                        </w:div>
                                        <w:div w:id="1003708095">
                                          <w:marLeft w:val="0"/>
                                          <w:marRight w:val="0"/>
                                          <w:marTop w:val="0"/>
                                          <w:marBottom w:val="0"/>
                                          <w:divBdr>
                                            <w:top w:val="none" w:sz="0" w:space="0" w:color="auto"/>
                                            <w:left w:val="none" w:sz="0" w:space="0" w:color="auto"/>
                                            <w:bottom w:val="none" w:sz="0" w:space="0" w:color="auto"/>
                                            <w:right w:val="none" w:sz="0" w:space="0" w:color="auto"/>
                                          </w:divBdr>
                                        </w:div>
                                      </w:divsChild>
                                    </w:div>
                                    <w:div w:id="305473959">
                                      <w:marLeft w:val="0"/>
                                      <w:marRight w:val="0"/>
                                      <w:marTop w:val="0"/>
                                      <w:marBottom w:val="0"/>
                                      <w:divBdr>
                                        <w:top w:val="none" w:sz="0" w:space="0" w:color="auto"/>
                                        <w:left w:val="none" w:sz="0" w:space="0" w:color="auto"/>
                                        <w:bottom w:val="none" w:sz="0" w:space="0" w:color="auto"/>
                                        <w:right w:val="none" w:sz="0" w:space="0" w:color="auto"/>
                                      </w:divBdr>
                                      <w:divsChild>
                                        <w:div w:id="934021982">
                                          <w:marLeft w:val="0"/>
                                          <w:marRight w:val="0"/>
                                          <w:marTop w:val="0"/>
                                          <w:marBottom w:val="0"/>
                                          <w:divBdr>
                                            <w:top w:val="none" w:sz="0" w:space="0" w:color="auto"/>
                                            <w:left w:val="none" w:sz="0" w:space="0" w:color="auto"/>
                                            <w:bottom w:val="none" w:sz="0" w:space="0" w:color="auto"/>
                                            <w:right w:val="none" w:sz="0" w:space="0" w:color="auto"/>
                                          </w:divBdr>
                                          <w:divsChild>
                                            <w:div w:id="505946399">
                                              <w:marLeft w:val="0"/>
                                              <w:marRight w:val="0"/>
                                              <w:marTop w:val="0"/>
                                              <w:marBottom w:val="0"/>
                                              <w:divBdr>
                                                <w:top w:val="none" w:sz="0" w:space="0" w:color="auto"/>
                                                <w:left w:val="none" w:sz="0" w:space="0" w:color="auto"/>
                                                <w:bottom w:val="none" w:sz="0" w:space="0" w:color="auto"/>
                                                <w:right w:val="none" w:sz="0" w:space="0" w:color="auto"/>
                                              </w:divBdr>
                                              <w:divsChild>
                                                <w:div w:id="1945113406">
                                                  <w:marLeft w:val="0"/>
                                                  <w:marRight w:val="0"/>
                                                  <w:marTop w:val="0"/>
                                                  <w:marBottom w:val="0"/>
                                                  <w:divBdr>
                                                    <w:top w:val="none" w:sz="0" w:space="0" w:color="auto"/>
                                                    <w:left w:val="none" w:sz="0" w:space="0" w:color="auto"/>
                                                    <w:bottom w:val="none" w:sz="0" w:space="0" w:color="auto"/>
                                                    <w:right w:val="none" w:sz="0" w:space="0" w:color="auto"/>
                                                  </w:divBdr>
                                                  <w:divsChild>
                                                    <w:div w:id="1253710162">
                                                      <w:marLeft w:val="0"/>
                                                      <w:marRight w:val="0"/>
                                                      <w:marTop w:val="0"/>
                                                      <w:marBottom w:val="0"/>
                                                      <w:divBdr>
                                                        <w:top w:val="none" w:sz="0" w:space="0" w:color="auto"/>
                                                        <w:left w:val="none" w:sz="0" w:space="0" w:color="auto"/>
                                                        <w:bottom w:val="none" w:sz="0" w:space="0" w:color="auto"/>
                                                        <w:right w:val="none" w:sz="0" w:space="0" w:color="auto"/>
                                                      </w:divBdr>
                                                      <w:divsChild>
                                                        <w:div w:id="2109348103">
                                                          <w:marLeft w:val="0"/>
                                                          <w:marRight w:val="0"/>
                                                          <w:marTop w:val="0"/>
                                                          <w:marBottom w:val="0"/>
                                                          <w:divBdr>
                                                            <w:top w:val="none" w:sz="0" w:space="0" w:color="auto"/>
                                                            <w:left w:val="none" w:sz="0" w:space="0" w:color="auto"/>
                                                            <w:bottom w:val="none" w:sz="0" w:space="0" w:color="auto"/>
                                                            <w:right w:val="none" w:sz="0" w:space="0" w:color="auto"/>
                                                          </w:divBdr>
                                                        </w:div>
                                                        <w:div w:id="10080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2599">
                                                  <w:marLeft w:val="0"/>
                                                  <w:marRight w:val="0"/>
                                                  <w:marTop w:val="0"/>
                                                  <w:marBottom w:val="0"/>
                                                  <w:divBdr>
                                                    <w:top w:val="none" w:sz="0" w:space="0" w:color="auto"/>
                                                    <w:left w:val="none" w:sz="0" w:space="0" w:color="auto"/>
                                                    <w:bottom w:val="none" w:sz="0" w:space="0" w:color="auto"/>
                                                    <w:right w:val="none" w:sz="0" w:space="0" w:color="auto"/>
                                                  </w:divBdr>
                                                  <w:divsChild>
                                                    <w:div w:id="1294140833">
                                                      <w:marLeft w:val="0"/>
                                                      <w:marRight w:val="0"/>
                                                      <w:marTop w:val="0"/>
                                                      <w:marBottom w:val="0"/>
                                                      <w:divBdr>
                                                        <w:top w:val="none" w:sz="0" w:space="0" w:color="auto"/>
                                                        <w:left w:val="none" w:sz="0" w:space="0" w:color="auto"/>
                                                        <w:bottom w:val="none" w:sz="0" w:space="0" w:color="auto"/>
                                                        <w:right w:val="none" w:sz="0" w:space="0" w:color="auto"/>
                                                      </w:divBdr>
                                                      <w:divsChild>
                                                        <w:div w:id="1273168776">
                                                          <w:marLeft w:val="0"/>
                                                          <w:marRight w:val="0"/>
                                                          <w:marTop w:val="0"/>
                                                          <w:marBottom w:val="0"/>
                                                          <w:divBdr>
                                                            <w:top w:val="none" w:sz="0" w:space="0" w:color="auto"/>
                                                            <w:left w:val="none" w:sz="0" w:space="0" w:color="auto"/>
                                                            <w:bottom w:val="none" w:sz="0" w:space="0" w:color="auto"/>
                                                            <w:right w:val="none" w:sz="0" w:space="0" w:color="auto"/>
                                                          </w:divBdr>
                                                        </w:div>
                                                        <w:div w:id="19736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654">
                                                  <w:marLeft w:val="0"/>
                                                  <w:marRight w:val="0"/>
                                                  <w:marTop w:val="0"/>
                                                  <w:marBottom w:val="0"/>
                                                  <w:divBdr>
                                                    <w:top w:val="none" w:sz="0" w:space="0" w:color="auto"/>
                                                    <w:left w:val="none" w:sz="0" w:space="0" w:color="auto"/>
                                                    <w:bottom w:val="none" w:sz="0" w:space="0" w:color="auto"/>
                                                    <w:right w:val="none" w:sz="0" w:space="0" w:color="auto"/>
                                                  </w:divBdr>
                                                  <w:divsChild>
                                                    <w:div w:id="1419205039">
                                                      <w:marLeft w:val="0"/>
                                                      <w:marRight w:val="0"/>
                                                      <w:marTop w:val="0"/>
                                                      <w:marBottom w:val="0"/>
                                                      <w:divBdr>
                                                        <w:top w:val="none" w:sz="0" w:space="0" w:color="auto"/>
                                                        <w:left w:val="none" w:sz="0" w:space="0" w:color="auto"/>
                                                        <w:bottom w:val="none" w:sz="0" w:space="0" w:color="auto"/>
                                                        <w:right w:val="none" w:sz="0" w:space="0" w:color="auto"/>
                                                      </w:divBdr>
                                                      <w:divsChild>
                                                        <w:div w:id="662322972">
                                                          <w:marLeft w:val="0"/>
                                                          <w:marRight w:val="0"/>
                                                          <w:marTop w:val="0"/>
                                                          <w:marBottom w:val="0"/>
                                                          <w:divBdr>
                                                            <w:top w:val="none" w:sz="0" w:space="0" w:color="auto"/>
                                                            <w:left w:val="none" w:sz="0" w:space="0" w:color="auto"/>
                                                            <w:bottom w:val="none" w:sz="0" w:space="0" w:color="auto"/>
                                                            <w:right w:val="none" w:sz="0" w:space="0" w:color="auto"/>
                                                          </w:divBdr>
                                                        </w:div>
                                                        <w:div w:id="9706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17630637">
      <w:bodyDiv w:val="1"/>
      <w:marLeft w:val="0"/>
      <w:marRight w:val="0"/>
      <w:marTop w:val="0"/>
      <w:marBottom w:val="0"/>
      <w:divBdr>
        <w:top w:val="none" w:sz="0" w:space="0" w:color="auto"/>
        <w:left w:val="none" w:sz="0" w:space="0" w:color="auto"/>
        <w:bottom w:val="none" w:sz="0" w:space="0" w:color="auto"/>
        <w:right w:val="none" w:sz="0" w:space="0" w:color="auto"/>
      </w:divBdr>
    </w:div>
    <w:div w:id="211872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w3.org/TR/UNDERSTANDING-WCAG20/consistent-behavior.html" TargetMode="External"/><Relationship Id="rId21" Type="http://schemas.openxmlformats.org/officeDocument/2006/relationships/image" Target="media/image4.emf"/><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package" Target="embeddings/Microsoft_Visio_Drawing5.vsdx"/><Relationship Id="rId138" Type="http://schemas.openxmlformats.org/officeDocument/2006/relationships/hyperlink" Target="http://www.asp.net/mvc/tutorials/older-versions/controllers-and-routing/improving-performance-with-output-caching-cs" TargetMode="External"/><Relationship Id="rId159" Type="http://schemas.openxmlformats.org/officeDocument/2006/relationships/hyperlink" Target="http://msdn.microsoft.com/en-us/magazine/jj991978.aspx" TargetMode="External"/><Relationship Id="rId107" Type="http://schemas.openxmlformats.org/officeDocument/2006/relationships/hyperlink" Target="http://msdn.microsoft.com/en-us/library/ms227996(v=VS.100).aspx" TargetMode="External"/><Relationship Id="rId11" Type="http://schemas.openxmlformats.org/officeDocument/2006/relationships/endnotes" Target="endnotes.xml"/><Relationship Id="rId32" Type="http://schemas.openxmlformats.org/officeDocument/2006/relationships/image" Target="media/image10.jpg"/><Relationship Id="rId53" Type="http://schemas.openxmlformats.org/officeDocument/2006/relationships/image" Target="media/image22.png"/><Relationship Id="rId74" Type="http://schemas.openxmlformats.org/officeDocument/2006/relationships/package" Target="embeddings/Microsoft_Visio_Drawing3.vsdx"/><Relationship Id="rId128" Type="http://schemas.openxmlformats.org/officeDocument/2006/relationships/hyperlink" Target="http://blogs.msdn.com/b/aspnetue/archive/2010/09/17/second_2d00_post.aspx" TargetMode="External"/><Relationship Id="rId149" Type="http://schemas.openxmlformats.org/officeDocument/2006/relationships/hyperlink" Target="http://technet.microsoft.com/pt-br/library/cc770472(v=ws.10).aspx" TargetMode="External"/><Relationship Id="rId5" Type="http://schemas.openxmlformats.org/officeDocument/2006/relationships/customXml" Target="../customXml/item5.xml"/><Relationship Id="rId95" Type="http://schemas.openxmlformats.org/officeDocument/2006/relationships/hyperlink" Target="http://www.asp.net/mvc/tutorials/older-versions/controllers-and-routing/improving-performance-with-output-caching-cs" TargetMode="External"/><Relationship Id="rId160" Type="http://schemas.openxmlformats.org/officeDocument/2006/relationships/footer" Target="footer4.xml"/><Relationship Id="rId22" Type="http://schemas.openxmlformats.org/officeDocument/2006/relationships/package" Target="embeddings/Microsoft_Visio_Drawing1.vsdx"/><Relationship Id="rId43" Type="http://schemas.openxmlformats.org/officeDocument/2006/relationships/image" Target="media/image17.png"/><Relationship Id="rId64" Type="http://schemas.openxmlformats.org/officeDocument/2006/relationships/image" Target="media/image33.png"/><Relationship Id="rId118" Type="http://schemas.openxmlformats.org/officeDocument/2006/relationships/hyperlink" Target="http://msdn.microsoft.com/en-us/security/bb977433.aspx" TargetMode="External"/><Relationship Id="rId139" Type="http://schemas.openxmlformats.org/officeDocument/2006/relationships/hyperlink" Target="http://msdn.microsoft.com/en-us/vs2010trainingcourse_aspnetmvc3razor.aspx" TargetMode="External"/><Relationship Id="rId85" Type="http://schemas.openxmlformats.org/officeDocument/2006/relationships/image" Target="media/image47.emf"/><Relationship Id="rId150" Type="http://schemas.openxmlformats.org/officeDocument/2006/relationships/hyperlink" Target="http://technet.microsoft.com/pt-br/library/cc732920(v=ws.10).aspx" TargetMode="External"/><Relationship Id="rId12" Type="http://schemas.openxmlformats.org/officeDocument/2006/relationships/image" Target="media/image1.png"/><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hyperlink" Target="http://www.asp.net/mvc/tutorials/older-versions/views/creating-custom-html-helpers-cs" TargetMode="External"/><Relationship Id="rId59" Type="http://schemas.openxmlformats.org/officeDocument/2006/relationships/image" Target="media/image28.png"/><Relationship Id="rId103" Type="http://schemas.openxmlformats.org/officeDocument/2006/relationships/hyperlink" Target="http://api.jqueryui.com/1.8/category/all/" TargetMode="External"/><Relationship Id="rId108" Type="http://schemas.openxmlformats.org/officeDocument/2006/relationships/hyperlink" Target="http://www.w3.org/TR/2011/CR-wai-aria-20110118/roles.html" TargetMode="External"/><Relationship Id="rId124" Type="http://schemas.openxmlformats.org/officeDocument/2006/relationships/hyperlink" Target="http://msdn.microsoft.com/en-us/library/hh830829%28v=azure.10%29.aspx" TargetMode="External"/><Relationship Id="rId129" Type="http://schemas.openxmlformats.org/officeDocument/2006/relationships/hyperlink" Target="http://api.jqueryui.com/1.8/category/all/" TargetMode="External"/><Relationship Id="rId54" Type="http://schemas.openxmlformats.org/officeDocument/2006/relationships/image" Target="media/image23.png"/><Relationship Id="rId70" Type="http://schemas.openxmlformats.org/officeDocument/2006/relationships/hyperlink" Target="http://channel9.msdn.com/Events/TechEd/NorthAmerica/2012/DEV308" TargetMode="External"/><Relationship Id="rId75" Type="http://schemas.openxmlformats.org/officeDocument/2006/relationships/image" Target="media/image40.emf"/><Relationship Id="rId91" Type="http://schemas.openxmlformats.org/officeDocument/2006/relationships/image" Target="media/image49.gif"/><Relationship Id="rId96" Type="http://schemas.openxmlformats.org/officeDocument/2006/relationships/hyperlink" Target="http://www.w3schools.com/tags/tag_thead.asp" TargetMode="External"/><Relationship Id="rId140" Type="http://schemas.openxmlformats.org/officeDocument/2006/relationships/hyperlink" Target="http://www.asp.net/web-pages/overview/getting-started/introducing-razor-syntax-(c)" TargetMode="External"/><Relationship Id="rId145" Type="http://schemas.openxmlformats.org/officeDocument/2006/relationships/image" Target="media/image54.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image" Target="media/image9.jpg"/><Relationship Id="rId49" Type="http://schemas.openxmlformats.org/officeDocument/2006/relationships/hyperlink" Target="http://msdn.microsoft.com/en-us/library/dd410404(v=vs.90).aspx" TargetMode="External"/><Relationship Id="rId114" Type="http://schemas.openxmlformats.org/officeDocument/2006/relationships/hyperlink" Target="http://www.w3.org/TR/2012/NOTE-WCAG20-TECHS-20120103/H42" TargetMode="External"/><Relationship Id="rId119" Type="http://schemas.openxmlformats.org/officeDocument/2006/relationships/hyperlink" Target="http://msdn.microsoft.com/en-us/library/ff383731(v=azure.10).aspx" TargetMode="External"/><Relationship Id="rId44" Type="http://schemas.openxmlformats.org/officeDocument/2006/relationships/hyperlink" Target="http://site/Produto/" TargetMode="External"/><Relationship Id="rId60" Type="http://schemas.openxmlformats.org/officeDocument/2006/relationships/image" Target="media/image29.png"/><Relationship Id="rId65" Type="http://schemas.openxmlformats.org/officeDocument/2006/relationships/hyperlink" Target="http://www.w3.org/TR/html4/struct/links.html" TargetMode="External"/><Relationship Id="rId81" Type="http://schemas.openxmlformats.org/officeDocument/2006/relationships/image" Target="media/image44.png"/><Relationship Id="rId86" Type="http://schemas.openxmlformats.org/officeDocument/2006/relationships/package" Target="embeddings/Microsoft_Visio_Drawing6.vsdx"/><Relationship Id="rId130" Type="http://schemas.openxmlformats.org/officeDocument/2006/relationships/hyperlink" Target="http://api.jquery.com/category/selectors/" TargetMode="External"/><Relationship Id="rId135" Type="http://schemas.openxmlformats.org/officeDocument/2006/relationships/hyperlink" Target="http://api.jquery.com/category/selectors/" TargetMode="External"/><Relationship Id="rId151" Type="http://schemas.openxmlformats.org/officeDocument/2006/relationships/hyperlink" Target="http://technet.microsoft.com/pt-br/library/cc772200(v=ws.10).aspx" TargetMode="External"/><Relationship Id="rId156" Type="http://schemas.openxmlformats.org/officeDocument/2006/relationships/image" Target="media/image57.png"/><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hyperlink" Target="http://msdn.microsoft.com/en-us/vs2010trainingcourse_aspnetmvc3razor.aspx" TargetMode="External"/><Relationship Id="rId109" Type="http://schemas.openxmlformats.org/officeDocument/2006/relationships/hyperlink" Target="http://msdn.microsoft.com/en-us/windows/gg671918" TargetMode="External"/><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package" Target="embeddings/Microsoft_Visio_Drawing4.vsdx"/><Relationship Id="rId97" Type="http://schemas.openxmlformats.org/officeDocument/2006/relationships/hyperlink" Target="http://www.w3schools.com/tags/tag_th.asp" TargetMode="External"/><Relationship Id="rId104" Type="http://schemas.openxmlformats.org/officeDocument/2006/relationships/hyperlink" Target="http://api.jquery.com/category/selectors/" TargetMode="External"/><Relationship Id="rId120" Type="http://schemas.openxmlformats.org/officeDocument/2006/relationships/hyperlink" Target="http://msdn.microsoft.com/en-us/library/ff637745(v=azure.10).aspx" TargetMode="External"/><Relationship Id="rId125" Type="http://schemas.openxmlformats.org/officeDocument/2006/relationships/hyperlink" Target="http://msdn.microsoft.com/pt-br/library/dd566232(v=vs.100).aspx" TargetMode="External"/><Relationship Id="rId141" Type="http://schemas.openxmlformats.org/officeDocument/2006/relationships/hyperlink" Target="http://msdn.microsoft.com/en-us/library/system.web.httpresponse.cachecontrol(v=vs.110).aspx)" TargetMode="External"/><Relationship Id="rId146" Type="http://schemas.openxmlformats.org/officeDocument/2006/relationships/hyperlink" Target="http://msdn.microsoft.com/en-us/library/hh334304(v=azure.10).aspx" TargetMode="External"/><Relationship Id="rId7" Type="http://schemas.openxmlformats.org/officeDocument/2006/relationships/styles" Target="styles.xml"/><Relationship Id="rId71" Type="http://schemas.openxmlformats.org/officeDocument/2006/relationships/image" Target="media/image38.emf"/><Relationship Id="rId92" Type="http://schemas.openxmlformats.org/officeDocument/2006/relationships/image" Target="media/image50.gif"/><Relationship Id="rId16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hyperlink" Target="http://xpto/Cliente/List/5" TargetMode="External"/><Relationship Id="rId24" Type="http://schemas.openxmlformats.org/officeDocument/2006/relationships/image" Target="media/image6.png"/><Relationship Id="rId40" Type="http://schemas.openxmlformats.org/officeDocument/2006/relationships/hyperlink" Target="http://www.asp.net/web-pages/overview/getting-started/introducing-razor-syntax-(c)" TargetMode="External"/><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package" Target="embeddings/Microsoft_Visio_Drawing7.vsdx"/><Relationship Id="rId110" Type="http://schemas.openxmlformats.org/officeDocument/2006/relationships/hyperlink" Target="http://www.w3.org/TR/wai-aria-practices/" TargetMode="External"/><Relationship Id="rId115" Type="http://schemas.openxmlformats.org/officeDocument/2006/relationships/hyperlink" Target="http://www.w3.org/TR/UNDERSTANDING-WCAG20/keyboard-operation.html" TargetMode="External"/><Relationship Id="rId131" Type="http://schemas.openxmlformats.org/officeDocument/2006/relationships/hyperlink" Target="http://api.jquery.com/category/ajax/" TargetMode="External"/><Relationship Id="rId136" Type="http://schemas.openxmlformats.org/officeDocument/2006/relationships/hyperlink" Target="http://msdn.microsoft.com/en-us/gg618485" TargetMode="External"/><Relationship Id="rId157" Type="http://schemas.openxmlformats.org/officeDocument/2006/relationships/image" Target="media/image58.png"/><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hyperlink" Target="http://go.microsoft.com/fwlink/?LinkId=88551" TargetMode="External"/><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hyperlink" Target="http://localhost/Customer/List" TargetMode="External"/><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hyperlink" Target="http://www.google.com.br/url?sa=i&amp;rct=j&amp;q=&amp;esrc=s&amp;frm=1&amp;source=images&amp;cd=&amp;cad=rja&amp;docid=g093KtNxwe3n-M&amp;tbnid=LwidbXy1wpgNSM:&amp;ved=0CAUQjRw&amp;url=http://ervavenenosaa.blogspot.com/2010/08/captcha.html&amp;ei=dq12UcmMDovA9gTfoIDICg&amp;bvm=bv.45512109,d.dmQ&amp;psig=AFQjCNH4OLdGsZ1c5rS_MBjy_zM4u1A7fw&amp;ust=1366817525234030" TargetMode="External"/><Relationship Id="rId100" Type="http://schemas.openxmlformats.org/officeDocument/2006/relationships/hyperlink" Target="http://msdn.microsoft.com/en-us/library/ms228004(v=vs.100).aspx" TargetMode="External"/><Relationship Id="rId105" Type="http://schemas.openxmlformats.org/officeDocument/2006/relationships/hyperlink" Target="http://api.jquery.com/category/ajax/" TargetMode="External"/><Relationship Id="rId126" Type="http://schemas.openxmlformats.org/officeDocument/2006/relationships/hyperlink" Target="http://msdn.microsoft.com/en-us/library/gg416514(v=vs.108).aspx" TargetMode="External"/><Relationship Id="rId147"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hyperlink" Target="http://msdn.microsoft.com/en-us/gg618485" TargetMode="External"/><Relationship Id="rId72" Type="http://schemas.openxmlformats.org/officeDocument/2006/relationships/package" Target="embeddings/Microsoft_Visio_Drawing2.vsdx"/><Relationship Id="rId93" Type="http://schemas.openxmlformats.org/officeDocument/2006/relationships/image" Target="media/image51.png"/><Relationship Id="rId98" Type="http://schemas.openxmlformats.org/officeDocument/2006/relationships/hyperlink" Target="http://www.w3schools.com/tags/att_th_scope.asp" TargetMode="External"/><Relationship Id="rId121" Type="http://schemas.openxmlformats.org/officeDocument/2006/relationships/hyperlink" Target="http://www.microsoft.com/en-us/download/details.aspx?id=27115" TargetMode="External"/><Relationship Id="rId142" Type="http://schemas.openxmlformats.org/officeDocument/2006/relationships/hyperlink" Target="http://www.hanselman.com/blog/content/binary/WindowsLiveWriter/InstallingandConfiguringWindowsServerApp_D3E7/Windows%20Server%20AppFabric%20Setup%20Wizard%20(3)_2.png" TargetMode="External"/><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msdn.microsoft.com/en-us/library/cc668224(v=vs.98).aspx" TargetMode="External"/><Relationship Id="rId67" Type="http://schemas.openxmlformats.org/officeDocument/2006/relationships/image" Target="media/image35.png"/><Relationship Id="rId116" Type="http://schemas.openxmlformats.org/officeDocument/2006/relationships/hyperlink" Target="http://www.w3.org/TR/UNDERSTANDING-WCAG20/meaning.html" TargetMode="External"/><Relationship Id="rId137" Type="http://schemas.openxmlformats.org/officeDocument/2006/relationships/hyperlink" Target="http://msdn.microsoft.com/en-us/library/cc668224(v=vs.98).aspx" TargetMode="External"/><Relationship Id="rId158" Type="http://schemas.openxmlformats.org/officeDocument/2006/relationships/image" Target="media/image59.png"/><Relationship Id="rId20" Type="http://schemas.openxmlformats.org/officeDocument/2006/relationships/footer" Target="footer3.xml"/><Relationship Id="rId41" Type="http://schemas.openxmlformats.org/officeDocument/2006/relationships/image" Target="media/image15.png"/><Relationship Id="rId62" Type="http://schemas.openxmlformats.org/officeDocument/2006/relationships/image" Target="media/image31.png"/><Relationship Id="rId83" Type="http://schemas.openxmlformats.org/officeDocument/2006/relationships/image" Target="media/image46.emf"/><Relationship Id="rId88" Type="http://schemas.openxmlformats.org/officeDocument/2006/relationships/image" Target="media/image48.emf"/><Relationship Id="rId111" Type="http://schemas.openxmlformats.org/officeDocument/2006/relationships/hyperlink" Target="http://www.asp.net/mvc/tutorials/mvc-4/bundling-and-minification" TargetMode="External"/><Relationship Id="rId132" Type="http://schemas.openxmlformats.org/officeDocument/2006/relationships/hyperlink" Target="http://api.jquery.com/jQuery.getJSON/" TargetMode="External"/><Relationship Id="rId153" Type="http://schemas.openxmlformats.org/officeDocument/2006/relationships/hyperlink" Target="http://technet.microsoft.com/pt-br/library/cc771707(v=ws.10).aspx" TargetMode="Externa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hyperlink" Target="http://api.jquery.com/jQuery.getJSON/" TargetMode="External"/><Relationship Id="rId127" Type="http://schemas.openxmlformats.org/officeDocument/2006/relationships/hyperlink" Target="http://msdn.microsoft.com/en-us/library/gg416511(v=vs.98).aspx" TargetMode="External"/><Relationship Id="rId10" Type="http://schemas.openxmlformats.org/officeDocument/2006/relationships/footnotes" Target="footnotes.xml"/><Relationship Id="rId31" Type="http://schemas.openxmlformats.org/officeDocument/2006/relationships/hyperlink" Target="http://localhost/Cliente" TargetMode="External"/><Relationship Id="rId52" Type="http://schemas.openxmlformats.org/officeDocument/2006/relationships/image" Target="media/image21.png"/><Relationship Id="rId73" Type="http://schemas.openxmlformats.org/officeDocument/2006/relationships/image" Target="media/image39.emf"/><Relationship Id="rId78" Type="http://schemas.openxmlformats.org/officeDocument/2006/relationships/image" Target="media/image41.png"/><Relationship Id="rId94" Type="http://schemas.openxmlformats.org/officeDocument/2006/relationships/hyperlink" Target="http://msdn.microsoft.com/en-us/vs2010trainingcourse_aspnetmvccustomvalidation_topic4.aspx" TargetMode="External"/><Relationship Id="rId99" Type="http://schemas.openxmlformats.org/officeDocument/2006/relationships/hyperlink" Target="http://www.w3schools.com/tags/att_table_summary.asp" TargetMode="External"/><Relationship Id="rId101" Type="http://schemas.openxmlformats.org/officeDocument/2006/relationships/hyperlink" Target="http://msdn.microsoft.com/en-us/library/system.web.ui.webcontrols.image.descriptionurl(v=vs.110).aspx" TargetMode="External"/><Relationship Id="rId122" Type="http://schemas.openxmlformats.org/officeDocument/2006/relationships/hyperlink" Target="http://msdn.microsoft.com/en-us/library/hh361711%28v=azure.10%29.aspx" TargetMode="External"/><Relationship Id="rId143" Type="http://schemas.openxmlformats.org/officeDocument/2006/relationships/image" Target="media/image52.png"/><Relationship Id="rId148" Type="http://schemas.openxmlformats.org/officeDocument/2006/relationships/image" Target="media/image56.png"/><Relationship Id="rId16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package" Target="embeddings/Microsoft_Visio_Drawing8.vsdx"/><Relationship Id="rId112" Type="http://schemas.openxmlformats.org/officeDocument/2006/relationships/hyperlink" Target="http://www.w3.org/TR/2010/NOTE-UNDERSTANDING-WCAG20-20101014/text-equiv.html" TargetMode="External"/><Relationship Id="rId133" Type="http://schemas.openxmlformats.org/officeDocument/2006/relationships/hyperlink" Target="http://msdn.microsoft.com/en-us/security/bb977433.aspx" TargetMode="External"/><Relationship Id="rId154" Type="http://schemas.openxmlformats.org/officeDocument/2006/relationships/hyperlink" Target="http://go.microsoft.com/fwlink/?LinkId=79310" TargetMode="External"/><Relationship Id="rId16" Type="http://schemas.openxmlformats.org/officeDocument/2006/relationships/hyperlink" Target="https://campus.partners.extranet.microsoft.com/itap/6-BEOX67Q5J/Shared%20Documents/Guia%20de%20Desenvolvimento%20para%20Aplica&#231;&#245;es%20WEB.docx" TargetMode="External"/><Relationship Id="rId37" Type="http://schemas.openxmlformats.org/officeDocument/2006/relationships/hyperlink" Target="http://msdn.microsoft.com/en-us/library/system.web.mvc.htmlhelper(v=vs.108).aspx" TargetMode="External"/><Relationship Id="rId58" Type="http://schemas.openxmlformats.org/officeDocument/2006/relationships/image" Target="media/image27.png"/><Relationship Id="rId79" Type="http://schemas.openxmlformats.org/officeDocument/2006/relationships/image" Target="media/image42.png"/><Relationship Id="rId102" Type="http://schemas.openxmlformats.org/officeDocument/2006/relationships/hyperlink" Target="http://www.freedomscientific.com/Training/CommonHTMLAttributes.asp" TargetMode="External"/><Relationship Id="rId123" Type="http://schemas.openxmlformats.org/officeDocument/2006/relationships/hyperlink" Target="http://msdn.microsoft.com/en-us/library/hh361709%28v=azure.10%29.aspx" TargetMode="External"/><Relationship Id="rId144" Type="http://schemas.openxmlformats.org/officeDocument/2006/relationships/image" Target="media/image53.png"/><Relationship Id="rId90" Type="http://schemas.openxmlformats.org/officeDocument/2006/relationships/hyperlink" Target="http://msdn.microsoft.com/en-us/library/ms972429.aspx" TargetMode="External"/><Relationship Id="rId165" Type="http://schemas.openxmlformats.org/officeDocument/2006/relationships/theme" Target="theme/theme1.xml"/><Relationship Id="rId27" Type="http://schemas.openxmlformats.org/officeDocument/2006/relationships/hyperlink" Target="http://localhost/Home/Index" TargetMode="External"/><Relationship Id="rId48" Type="http://schemas.openxmlformats.org/officeDocument/2006/relationships/hyperlink" Target="http://msdn.microsoft.com/pt-br/library/system.componentmodel.dataannotations.validationattribute.aspx" TargetMode="External"/><Relationship Id="rId69" Type="http://schemas.openxmlformats.org/officeDocument/2006/relationships/image" Target="media/image37.png"/><Relationship Id="rId113" Type="http://schemas.openxmlformats.org/officeDocument/2006/relationships/hyperlink" Target="http://www.w3.org/TR/2010/NOTE-UNDERSTANDING-WCAG20-20101014/content-structure-separation-programmatic.html" TargetMode="External"/><Relationship Id="rId134" Type="http://schemas.openxmlformats.org/officeDocument/2006/relationships/hyperlink" Target="http://api.jqueryui.com/1.8/category/all/" TargetMode="External"/><Relationship Id="rId80" Type="http://schemas.openxmlformats.org/officeDocument/2006/relationships/image" Target="media/image43.jpeg"/><Relationship Id="rId155" Type="http://schemas.openxmlformats.org/officeDocument/2006/relationships/hyperlink" Target="http://technet.microsoft.com/pt-br/library/cc730629(v=ws.10).asp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msdn.microsoft.com/en-us/library/gg416511(VS.98).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Backup\Toku%20Saku\2011%20MSFT\Temp\Templates\New%20Standard%20Templates\SDMBase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70D38A1A907493EB1D4EB7E93A68169"/>
        <w:category>
          <w:name w:val="General"/>
          <w:gallery w:val="placeholder"/>
        </w:category>
        <w:types>
          <w:type w:val="bbPlcHdr"/>
        </w:types>
        <w:behaviors>
          <w:behavior w:val="content"/>
        </w:behaviors>
        <w:guid w:val="{C8A03C76-B22C-4BEC-9AA5-B544B9AACDEF}"/>
      </w:docPartPr>
      <w:docPartBody>
        <w:p w:rsidR="00EF6C85" w:rsidRDefault="00216A58">
          <w:pPr>
            <w:pStyle w:val="070D38A1A907493EB1D4EB7E93A68169"/>
          </w:pPr>
          <w:r>
            <w:rPr>
              <w:rStyle w:val="Forte"/>
            </w:rPr>
            <w:t xml:space="preserve">     </w:t>
          </w:r>
        </w:p>
      </w:docPartBody>
    </w:docPart>
    <w:docPart>
      <w:docPartPr>
        <w:name w:val="23687943296344ECBACF6CCD120E1693"/>
        <w:category>
          <w:name w:val="General"/>
          <w:gallery w:val="placeholder"/>
        </w:category>
        <w:types>
          <w:type w:val="bbPlcHdr"/>
        </w:types>
        <w:behaviors>
          <w:behavior w:val="content"/>
        </w:behaviors>
        <w:guid w:val="{C240B7BF-934A-4B5B-8186-E22FBBC70FA7}"/>
      </w:docPartPr>
      <w:docPartBody>
        <w:p w:rsidR="00EF6C85" w:rsidRDefault="00216A58">
          <w:pPr>
            <w:pStyle w:val="23687943296344ECBACF6CCD120E1693"/>
          </w:pP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Condensed">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A00002AF" w:usb1="4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A58"/>
    <w:rsid w:val="000D5349"/>
    <w:rsid w:val="00194307"/>
    <w:rsid w:val="001D5428"/>
    <w:rsid w:val="0020398C"/>
    <w:rsid w:val="00205120"/>
    <w:rsid w:val="00216A58"/>
    <w:rsid w:val="00266F9E"/>
    <w:rsid w:val="002810D3"/>
    <w:rsid w:val="002A469B"/>
    <w:rsid w:val="002A7AB6"/>
    <w:rsid w:val="002F06ED"/>
    <w:rsid w:val="00333888"/>
    <w:rsid w:val="003922FC"/>
    <w:rsid w:val="003E53DE"/>
    <w:rsid w:val="003F2BB0"/>
    <w:rsid w:val="00423E1E"/>
    <w:rsid w:val="0047291E"/>
    <w:rsid w:val="004D4343"/>
    <w:rsid w:val="004F3E76"/>
    <w:rsid w:val="00545A2F"/>
    <w:rsid w:val="005B2576"/>
    <w:rsid w:val="005E6A0F"/>
    <w:rsid w:val="00672F38"/>
    <w:rsid w:val="006873A5"/>
    <w:rsid w:val="006F1186"/>
    <w:rsid w:val="006F4E00"/>
    <w:rsid w:val="0071184B"/>
    <w:rsid w:val="00785010"/>
    <w:rsid w:val="007A2606"/>
    <w:rsid w:val="0084348C"/>
    <w:rsid w:val="008612DF"/>
    <w:rsid w:val="008A5BF1"/>
    <w:rsid w:val="00915A0D"/>
    <w:rsid w:val="009F3C4F"/>
    <w:rsid w:val="00A036A3"/>
    <w:rsid w:val="00A043EB"/>
    <w:rsid w:val="00A274A8"/>
    <w:rsid w:val="00AB297D"/>
    <w:rsid w:val="00AC7893"/>
    <w:rsid w:val="00AF616C"/>
    <w:rsid w:val="00B245B2"/>
    <w:rsid w:val="00B40862"/>
    <w:rsid w:val="00C626CC"/>
    <w:rsid w:val="00C650D0"/>
    <w:rsid w:val="00C6657B"/>
    <w:rsid w:val="00C71AC0"/>
    <w:rsid w:val="00CA064D"/>
    <w:rsid w:val="00CB77A9"/>
    <w:rsid w:val="00CE349A"/>
    <w:rsid w:val="00CE358D"/>
    <w:rsid w:val="00D30026"/>
    <w:rsid w:val="00D3138A"/>
    <w:rsid w:val="00D66E9F"/>
    <w:rsid w:val="00DB0593"/>
    <w:rsid w:val="00DE1B27"/>
    <w:rsid w:val="00E7083B"/>
    <w:rsid w:val="00EB7744"/>
    <w:rsid w:val="00EF6C85"/>
    <w:rsid w:val="00F23D7D"/>
    <w:rsid w:val="00F43C8D"/>
    <w:rsid w:val="00F63A3D"/>
    <w:rsid w:val="00F65D6E"/>
    <w:rsid w:val="00FC5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Pr>
      <w:b/>
      <w:bCs/>
    </w:rPr>
  </w:style>
  <w:style w:type="paragraph" w:customStyle="1" w:styleId="070D38A1A907493EB1D4EB7E93A68169">
    <w:name w:val="070D38A1A907493EB1D4EB7E93A68169"/>
  </w:style>
  <w:style w:type="paragraph" w:customStyle="1" w:styleId="23687943296344ECBACF6CCD120E1693">
    <w:name w:val="23687943296344ECBACF6CCD120E16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2DACED1A28251743ABE86D1B01736703" ma:contentTypeVersion="0" ma:contentTypeDescription="Create a new document." ma:contentTypeScope="" ma:versionID="194df012cf01da9b0d7a6352fd83e32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DBD38C-6920-4BE8-82F1-09F847109D55}">
  <ds:schemaRefs>
    <ds:schemaRef ds:uri="http://schemas.openxmlformats.org/officeDocument/2006/bibliography"/>
  </ds:schemaRefs>
</ds:datastoreItem>
</file>

<file path=customXml/itemProps3.xml><?xml version="1.0" encoding="utf-8"?>
<ds:datastoreItem xmlns:ds="http://schemas.openxmlformats.org/officeDocument/2006/customXml" ds:itemID="{B23126EE-2C61-44BC-85C4-E86F216CDF15}">
  <ds:schemaRefs>
    <ds:schemaRef ds:uri="http://purl.org/dc/term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purl.org/dc/elements/1.1/"/>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B83A7823-F556-4259-9740-BC06DF98C279}">
  <ds:schemaRefs>
    <ds:schemaRef ds:uri="http://schemas.microsoft.com/sharepoint/v3/contenttype/forms"/>
  </ds:schemaRefs>
</ds:datastoreItem>
</file>

<file path=customXml/itemProps5.xml><?xml version="1.0" encoding="utf-8"?>
<ds:datastoreItem xmlns:ds="http://schemas.openxmlformats.org/officeDocument/2006/customXml" ds:itemID="{5876770C-C93B-438C-8520-431AFE3B5D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SDMBaseTemplate</Template>
  <TotalTime>1</TotalTime>
  <Pages>194</Pages>
  <Words>38741</Words>
  <Characters>209206</Characters>
  <Application>Microsoft Office Word</Application>
  <DocSecurity>0</DocSecurity>
  <Lines>1743</Lines>
  <Paragraphs>494</Paragraphs>
  <ScaleCrop>false</ScaleCrop>
  <HeadingPairs>
    <vt:vector size="2" baseType="variant">
      <vt:variant>
        <vt:lpstr>Title</vt:lpstr>
      </vt:variant>
      <vt:variant>
        <vt:i4>1</vt:i4>
      </vt:variant>
    </vt:vector>
  </HeadingPairs>
  <TitlesOfParts>
    <vt:vector size="1" baseType="lpstr">
      <vt:lpstr>Elaboração de Arquiteturas de Referência - FASE 2</vt:lpstr>
    </vt:vector>
  </TitlesOfParts>
  <Manager>Author Manager</Manager>
  <Company>Microsoft Corporation</Company>
  <LinksUpToDate>false</LinksUpToDate>
  <CharactersWithSpaces>247453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Elaboração de Arquiteturas de Referência - FASE 2</dc:title>
  <dc:subject>Guia de Desenvolvimento para Aplicações WEB</dc:subject>
  <dc:creator>Hamilton de Paula e Ernesto Guimarães</dc:creator>
  <cp:lastModifiedBy>Ivana Marcello Ikemori</cp:lastModifiedBy>
  <cp:revision>2</cp:revision>
  <cp:lastPrinted>2013-05-02T17:11:00Z</cp:lastPrinted>
  <dcterms:created xsi:type="dcterms:W3CDTF">2022-05-16T20:13:00Z</dcterms:created>
  <dcterms:modified xsi:type="dcterms:W3CDTF">2022-05-16T20:13:00Z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0x0101002DACED1A28251743ABE86D1B01736703</vt:lpwstr>
  </property>
  <property fmtid="{D5CDD505-2E9C-101B-9397-08002B2CF9AE}" pid="3" name="Date completed">
    <vt:lpwstr>12/1/2012</vt:lpwstr>
  </property>
  <property fmtid="{D5CDD505-2E9C-101B-9397-08002B2CF9AE}" pid="4" name="Author Email">
    <vt:lpwstr>hapaula@microsoft.com; ernestog@microsoft.com</vt:lpwstr>
  </property>
  <property fmtid="{D5CDD505-2E9C-101B-9397-08002B2CF9AE}" pid="5" name="Author Position">
    <vt:lpwstr>Consultores</vt:lpwstr>
  </property>
  <property fmtid="{D5CDD505-2E9C-101B-9397-08002B2CF9AE}" pid="6" name="Contributors">
    <vt:lpwstr> Gleisson Bezerra; Carlos Dietrich; Diego Baroffio</vt:lpwstr>
  </property>
  <property fmtid="{D5CDD505-2E9C-101B-9397-08002B2CF9AE}" pid="7" name="Version">
    <vt:lpwstr>1.0</vt:lpwstr>
  </property>
  <property fmtid="{D5CDD505-2E9C-101B-9397-08002B2CF9AE}" pid="8" name="Document Status">
    <vt:lpwstr>Draft</vt:lpwstr>
  </property>
  <property fmtid="{D5CDD505-2E9C-101B-9397-08002B2CF9AE}" pid="9" name="Deliverable Type">
    <vt:lpwstr>Business Requirements</vt:lpwstr>
  </property>
  <property fmtid="{D5CDD505-2E9C-101B-9397-08002B2CF9AE}" pid="10" name="URL">
    <vt:lpwstr>http://sdmplus.ms</vt:lpwstr>
  </property>
  <property fmtid="{D5CDD505-2E9C-101B-9397-08002B2CF9AE}" pid="11" name="Description0">
    <vt:lpwstr>Template</vt:lpwstr>
  </property>
  <property fmtid="{D5CDD505-2E9C-101B-9397-08002B2CF9AE}" pid="12" name="Size">
    <vt:lpwstr>1mb</vt:lpwstr>
  </property>
  <property fmtid="{D5CDD505-2E9C-101B-9397-08002B2CF9AE}" pid="13" name="TemplateId">
    <vt:lpwstr>0</vt:lpwstr>
  </property>
  <property fmtid="{D5CDD505-2E9C-101B-9397-08002B2CF9AE}" pid="14" name="Downloads">
    <vt:lpwstr>0</vt:lpwstr>
  </property>
  <property fmtid="{D5CDD505-2E9C-101B-9397-08002B2CF9AE}" pid="15" name="TemplateName">
    <vt:lpwstr>xx</vt:lpwstr>
  </property>
  <property fmtid="{D5CDD505-2E9C-101B-9397-08002B2CF9AE}" pid="16" name="PublishedDate">
    <vt:lpwstr>01/01/01</vt:lpwstr>
  </property>
  <property fmtid="{D5CDD505-2E9C-101B-9397-08002B2CF9AE}" pid="17" name="DocType">
    <vt:lpwstr> </vt:lpwstr>
  </property>
  <property fmtid="{D5CDD505-2E9C-101B-9397-08002B2CF9AE}" pid="18" name="DocCategory">
    <vt:lpwstr>  </vt:lpwstr>
  </property>
  <property fmtid="{D5CDD505-2E9C-101B-9397-08002B2CF9AE}" pid="19" name="Customer">
    <vt:lpwstr>Secretaria da Fazenda do Estado de São Paulo</vt:lpwstr>
  </property>
  <property fmtid="{D5CDD505-2E9C-101B-9397-08002B2CF9AE}" pid="20" name="AssetType">
    <vt:lpwstr>7;#Document|bd483d13-9815-4c18-9aac-d6617bef9838</vt:lpwstr>
  </property>
  <property fmtid="{D5CDD505-2E9C-101B-9397-08002B2CF9AE}" pid="21" name="Geography">
    <vt:lpwstr/>
  </property>
  <property fmtid="{D5CDD505-2E9C-101B-9397-08002B2CF9AE}" pid="22" name="Engagement Phase">
    <vt:lpwstr>10;#MSF-Delivery Management|ea90f86b-9e67-489b-b17b-c646c6495d87</vt:lpwstr>
  </property>
  <property fmtid="{D5CDD505-2E9C-101B-9397-08002B2CF9AE}" pid="23" name="Industry">
    <vt:lpwstr/>
  </property>
  <property fmtid="{D5CDD505-2E9C-101B-9397-08002B2CF9AE}" pid="24" name="Communities">
    <vt:lpwstr/>
  </property>
  <property fmtid="{D5CDD505-2E9C-101B-9397-08002B2CF9AE}" pid="25" name="Service Line">
    <vt:lpwstr/>
  </property>
  <property fmtid="{D5CDD505-2E9C-101B-9397-08002B2CF9AE}" pid="26" name="Offering">
    <vt:lpwstr/>
  </property>
  <property fmtid="{D5CDD505-2E9C-101B-9397-08002B2CF9AE}" pid="27" name="Products">
    <vt:lpwstr/>
  </property>
  <property fmtid="{D5CDD505-2E9C-101B-9397-08002B2CF9AE}" pid="28" name="IsMyDocuments">
    <vt:bool>true</vt:bool>
  </property>
</Properties>
</file>